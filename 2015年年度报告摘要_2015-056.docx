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2B6" w:rsidRDefault="001346C1" w:rsidP="001346C1">
      <w:pPr>
        <w:spacing w:after="0" w:line="240" w:lineRule="auto"/>
        <w:rPr>
          <w:rFonts w:ascii="仿宋" w:eastAsia="仿宋" w:hAnsi="仿宋" w:cs="宋体"/>
          <w:b/>
          <w:color w:val="000000"/>
          <w:sz w:val="24"/>
          <w:lang w:eastAsia="zh-CN"/>
        </w:rPr>
      </w:pPr>
      <w:bookmarkStart w:id="0" w:name="_Toc349634888"/>
      <w:r w:rsidRPr="00EE16B2">
        <w:rPr>
          <w:rFonts w:ascii="仿宋" w:eastAsia="仿宋" w:hAnsi="仿宋" w:cs="宋体" w:hint="eastAsia"/>
          <w:b/>
          <w:color w:val="000000"/>
          <w:sz w:val="24"/>
          <w:lang w:eastAsia="zh-CN"/>
        </w:rPr>
        <w:t>证券</w:t>
      </w:r>
      <w:r w:rsidRPr="00EE16B2">
        <w:rPr>
          <w:rFonts w:ascii="仿宋" w:eastAsia="仿宋" w:hAnsi="仿宋" w:cs="宋体"/>
          <w:b/>
          <w:color w:val="000000"/>
          <w:sz w:val="24"/>
          <w:lang w:eastAsia="zh-CN"/>
        </w:rPr>
        <w:t>代码</w:t>
      </w:r>
      <w:r w:rsidRPr="00EE16B2">
        <w:rPr>
          <w:rFonts w:ascii="仿宋" w:eastAsia="仿宋" w:hAnsi="仿宋" w:cs="宋体" w:hint="eastAsia"/>
          <w:b/>
          <w:color w:val="000000"/>
          <w:sz w:val="24"/>
          <w:lang w:eastAsia="zh-CN"/>
        </w:rPr>
        <w:t>：</w:t>
      </w:r>
      <w:r w:rsidR="00177CBC">
        <w:rPr>
          <w:rFonts w:ascii="仿宋" w:eastAsia="仿宋" w:hAnsi="仿宋" w:cs="宋体"/>
          <w:b/>
          <w:color w:val="000000"/>
          <w:sz w:val="24"/>
          <w:lang w:eastAsia="zh-CN"/>
        </w:rPr>
        <w:t>125211</w:t>
      </w:r>
      <w:r>
        <w:rPr>
          <w:rFonts w:ascii="仿宋" w:eastAsia="仿宋" w:hAnsi="仿宋" w:cs="宋体"/>
          <w:b/>
          <w:color w:val="000000"/>
          <w:sz w:val="24"/>
          <w:lang w:eastAsia="zh-CN"/>
        </w:rPr>
        <w:t xml:space="preserve">        </w:t>
      </w:r>
      <w:r w:rsidRPr="00EE16B2">
        <w:rPr>
          <w:rFonts w:ascii="仿宋" w:eastAsia="仿宋" w:hAnsi="仿宋" w:cs="宋体" w:hint="eastAsia"/>
          <w:b/>
          <w:color w:val="000000"/>
          <w:sz w:val="24"/>
          <w:lang w:eastAsia="zh-CN"/>
        </w:rPr>
        <w:t>证券简称</w:t>
      </w:r>
      <w:r w:rsidRPr="00C22CB1">
        <w:rPr>
          <w:rFonts w:ascii="仿宋" w:eastAsia="仿宋" w:hAnsi="仿宋" w:cs="宋体" w:hint="eastAsia"/>
          <w:b/>
          <w:color w:val="000000"/>
          <w:sz w:val="24"/>
          <w:lang w:eastAsia="zh-CN"/>
        </w:rPr>
        <w:t>：</w:t>
      </w:r>
      <w:r w:rsidR="00177CBC">
        <w:rPr>
          <w:rFonts w:ascii="仿宋" w:eastAsia="仿宋" w:hAnsi="仿宋" w:cs="宋体" w:hint="eastAsia"/>
          <w:b/>
          <w:color w:val="000000"/>
          <w:sz w:val="24"/>
          <w:lang w:eastAsia="zh-CN"/>
        </w:rPr>
        <w:t>财证通</w:t>
      </w:r>
      <w:r>
        <w:rPr>
          <w:rFonts w:ascii="仿宋" w:eastAsia="仿宋" w:hAnsi="仿宋" w:cs="宋体"/>
          <w:b/>
          <w:color w:val="000000"/>
          <w:sz w:val="24"/>
          <w:lang w:eastAsia="zh-CN"/>
        </w:rPr>
        <w:t xml:space="preserve">     </w:t>
      </w:r>
      <w:r w:rsidRPr="00C22CB1">
        <w:rPr>
          <w:rFonts w:ascii="仿宋" w:eastAsia="仿宋" w:hAnsi="仿宋" w:cs="宋体"/>
          <w:b/>
          <w:color w:val="000000"/>
          <w:sz w:val="24"/>
          <w:lang w:eastAsia="zh-CN"/>
        </w:rPr>
        <w:t xml:space="preserve"> </w:t>
      </w:r>
      <w:r>
        <w:rPr>
          <w:rFonts w:ascii="仿宋" w:eastAsia="仿宋" w:hAnsi="仿宋" w:cs="宋体"/>
          <w:b/>
          <w:color w:val="000000"/>
          <w:sz w:val="24"/>
          <w:lang w:eastAsia="zh-CN"/>
        </w:rPr>
        <w:t xml:space="preserve"> </w:t>
      </w:r>
      <w:r w:rsidRPr="00C22CB1">
        <w:rPr>
          <w:rFonts w:ascii="仿宋" w:eastAsia="仿宋" w:hAnsi="仿宋" w:cs="宋体"/>
          <w:b/>
          <w:color w:val="000000"/>
          <w:sz w:val="24"/>
          <w:lang w:eastAsia="zh-CN"/>
        </w:rPr>
        <w:t xml:space="preserve"> </w:t>
      </w:r>
      <w:r>
        <w:rPr>
          <w:rFonts w:ascii="仿宋" w:eastAsia="仿宋" w:hAnsi="仿宋" w:cs="宋体" w:hint="eastAsia"/>
          <w:b/>
          <w:color w:val="000000"/>
          <w:sz w:val="24"/>
          <w:lang w:eastAsia="zh-CN"/>
        </w:rPr>
        <w:t>主办券商</w:t>
      </w:r>
      <w:r w:rsidRPr="00EE16B2">
        <w:rPr>
          <w:rFonts w:ascii="仿宋" w:eastAsia="仿宋" w:hAnsi="仿宋" w:cs="宋体" w:hint="eastAsia"/>
          <w:b/>
          <w:color w:val="000000"/>
          <w:sz w:val="24"/>
          <w:lang w:eastAsia="zh-CN"/>
        </w:rPr>
        <w:t>：</w:t>
      </w:r>
      <w:r w:rsidR="00177CBC">
        <w:rPr>
          <w:rFonts w:ascii="仿宋" w:eastAsia="仿宋" w:hAnsi="仿宋" w:cs="宋体" w:hint="eastAsia"/>
          <w:b/>
          <w:color w:val="000000"/>
          <w:sz w:val="24"/>
          <w:lang w:eastAsia="zh-CN"/>
        </w:rPr>
        <w:t>国</w:t>
      </w:r>
      <w:bookmarkStart w:id="1" w:name="_GoBack"/>
      <w:bookmarkEnd w:id="1"/>
      <w:r w:rsidR="00177CBC">
        <w:rPr>
          <w:rFonts w:ascii="仿宋" w:eastAsia="仿宋" w:hAnsi="仿宋" w:cs="宋体" w:hint="eastAsia"/>
          <w:b/>
          <w:color w:val="000000"/>
          <w:sz w:val="24"/>
          <w:lang w:eastAsia="zh-CN"/>
        </w:rPr>
        <w:t>信证券</w:t>
      </w:r>
    </w:p>
    <w:p w:rsidR="008A1B16" w:rsidRPr="001346C1" w:rsidRDefault="008A1B16" w:rsidP="001346C1">
      <w:pPr>
        <w:spacing w:after="0" w:line="240" w:lineRule="auto"/>
        <w:rPr>
          <w:rFonts w:ascii="仿宋" w:eastAsia="仿宋" w:hAnsi="仿宋" w:cs="宋体"/>
          <w:b/>
          <w:sz w:val="24"/>
          <w:lang w:eastAsia="zh-CN"/>
        </w:rPr>
      </w:pPr>
    </w:p>
    <w:p w:rsidR="009A0575" w:rsidRDefault="00177CBC" w:rsidP="00B203C2">
      <w:pPr>
        <w:spacing w:after="0" w:line="240" w:lineRule="auto"/>
        <w:jc w:val="center"/>
        <w:rPr>
          <w:rFonts w:asciiTheme="minorEastAsia" w:eastAsiaTheme="minorEastAsia" w:hAnsiTheme="minorEastAsia"/>
          <w:b/>
          <w:sz w:val="32"/>
          <w:szCs w:val="32"/>
          <w:lang w:eastAsia="zh-CN"/>
        </w:rPr>
      </w:pPr>
      <w:r>
        <w:rPr>
          <w:rFonts w:asciiTheme="minorEastAsia" w:eastAsiaTheme="minorEastAsia" w:hAnsiTheme="minorEastAsia" w:hint="eastAsia"/>
          <w:b/>
          <w:sz w:val="32"/>
          <w:szCs w:val="32"/>
          <w:lang w:eastAsia="zh-CN"/>
        </w:rPr>
        <w:t>广东波斯科技股份有限公司</w:t>
      </w:r>
    </w:p>
    <w:p w:rsidR="006F3C56" w:rsidRPr="001346C1" w:rsidRDefault="00177CBC" w:rsidP="00A84717">
      <w:pPr>
        <w:widowControl w:val="0"/>
        <w:spacing w:after="0" w:line="240" w:lineRule="auto"/>
        <w:jc w:val="center"/>
        <w:rPr>
          <w:rFonts w:asciiTheme="minorEastAsia" w:eastAsiaTheme="minorEastAsia" w:hAnsiTheme="minorEastAsia"/>
          <w:b/>
          <w:sz w:val="32"/>
          <w:szCs w:val="32"/>
          <w:lang w:eastAsia="zh-CN"/>
        </w:rPr>
      </w:pPr>
      <w:r>
        <w:rPr>
          <w:rFonts w:asciiTheme="minorEastAsia" w:eastAsiaTheme="minorEastAsia" w:hAnsiTheme="minorEastAsia"/>
          <w:b/>
          <w:sz w:val="32"/>
          <w:szCs w:val="32"/>
          <w:lang w:eastAsia="zh-CN"/>
        </w:rPr>
        <w:t>2015年年度报告摘要</w:t>
      </w:r>
    </w:p>
    <w:bookmarkEnd w:id="0"/>
    <w:p w:rsidR="009E49D3" w:rsidRPr="003657A6" w:rsidRDefault="009E49D3" w:rsidP="008C4CCD">
      <w:pPr>
        <w:pStyle w:val="2"/>
        <w:spacing w:before="0" w:line="360" w:lineRule="auto"/>
        <w:rPr>
          <w:b w:val="0"/>
          <w:sz w:val="24"/>
          <w:szCs w:val="24"/>
        </w:rPr>
      </w:pPr>
      <w:r w:rsidRPr="003657A6">
        <w:rPr>
          <w:rFonts w:hint="eastAsia"/>
          <w:b w:val="0"/>
          <w:sz w:val="24"/>
          <w:szCs w:val="24"/>
        </w:rPr>
        <w:t>一、重要提示</w:t>
      </w:r>
    </w:p>
    <w:p w:rsidR="009E49D3" w:rsidRPr="00356A73" w:rsidRDefault="009E49D3" w:rsidP="002D1F7B">
      <w:pPr>
        <w:spacing w:after="0" w:line="360" w:lineRule="auto"/>
        <w:ind w:firstLineChars="100" w:firstLine="240"/>
        <w:rPr>
          <w:rFonts w:ascii="宋体" w:hAnsi="宋体"/>
          <w:sz w:val="24"/>
          <w:szCs w:val="24"/>
          <w:lang w:eastAsia="zh-CN"/>
        </w:rPr>
      </w:pPr>
      <w:r w:rsidRPr="00356A73">
        <w:rPr>
          <w:rFonts w:ascii="宋体" w:hAnsi="宋体" w:hint="eastAsia"/>
          <w:sz w:val="24"/>
          <w:szCs w:val="24"/>
          <w:lang w:eastAsia="zh-CN"/>
        </w:rPr>
        <w:t>1.1 本年度报告摘要来自年度报告全文，投资者欲了解详细内容，应当仔细阅读同时刊载于全国股份转让系统公司指定信息披露平台（www.neeq.com.cn或www.neeq.cc）的年度报告全文。</w:t>
      </w:r>
    </w:p>
    <w:p w:rsidR="00D6221C" w:rsidRDefault="009E49D3" w:rsidP="002D1F7B">
      <w:pPr>
        <w:spacing w:after="0" w:line="360" w:lineRule="auto"/>
        <w:ind w:firstLineChars="100" w:firstLine="240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07518A">
        <w:rPr>
          <w:rFonts w:asciiTheme="minorEastAsia" w:eastAsiaTheme="minorEastAsia" w:hAnsiTheme="minorEastAsia" w:hint="eastAsia"/>
          <w:sz w:val="24"/>
          <w:szCs w:val="24"/>
          <w:lang w:eastAsia="zh-CN"/>
        </w:rPr>
        <w:t>1.2</w:t>
      </w:r>
      <w:r w:rsidR="00177CBC">
        <w:rPr>
          <w:rFonts w:asciiTheme="minorEastAsia" w:eastAsiaTheme="minorEastAsia" w:hAnsiTheme="minorEastAsia" w:hint="eastAsia"/>
          <w:sz w:val="24"/>
          <w:szCs w:val="24"/>
          <w:lang w:eastAsia="zh-CN"/>
        </w:rPr>
        <w:t>存在</w:t>
      </w:r>
      <w:r w:rsidR="00D6221C" w:rsidRPr="00D6221C">
        <w:rPr>
          <w:rFonts w:asciiTheme="minorEastAsia" w:eastAsiaTheme="minorEastAsia" w:hAnsiTheme="minorEastAsia" w:hint="eastAsia"/>
          <w:sz w:val="24"/>
          <w:szCs w:val="24"/>
          <w:lang w:eastAsia="zh-CN"/>
        </w:rPr>
        <w:t>董事、监事、高级管理人员对年度报告内容存在异议或无法保证其真实、准确、完整</w:t>
      </w:r>
      <w:r w:rsidR="00D6221C">
        <w:rPr>
          <w:rFonts w:asciiTheme="minorEastAsia" w:eastAsiaTheme="minorEastAsia" w:hAnsiTheme="minorEastAsia" w:hint="eastAsia"/>
          <w:sz w:val="24"/>
          <w:szCs w:val="24"/>
          <w:lang w:eastAsia="zh-CN"/>
        </w:rPr>
        <w:t>。</w:t>
      </w:r>
    </w:p>
    <w:p w:rsidR="00754F85" w:rsidRPr="00754F85" w:rsidRDefault="00754F85" w:rsidP="00754F85">
      <w:pPr>
        <w:spacing w:after="0" w:line="360" w:lineRule="auto"/>
        <w:ind w:firstLineChars="100" w:firstLine="240"/>
        <w:rPr>
          <w:rFonts w:asciiTheme="minorEastAsia" w:eastAsiaTheme="minorEastAsia" w:hAnsiTheme="minorEastAsia"/>
          <w:i/>
          <w:sz w:val="24"/>
          <w:szCs w:val="24"/>
          <w:highlight w:val="yellow"/>
          <w:lang w:eastAsia="zh-CN"/>
        </w:rPr>
      </w:pPr>
      <w:r w:rsidRPr="00754F85">
        <w:rPr>
          <w:rFonts w:asciiTheme="minorEastAsia" w:eastAsiaTheme="minorEastAsia" w:hAnsiTheme="minorEastAsia"/>
          <w:i/>
          <w:sz w:val="24"/>
          <w:szCs w:val="24"/>
          <w:highlight w:val="yellow"/>
          <w:lang w:eastAsia="zh-CN"/>
        </w:rPr>
        <w:t xml:space="preserve">如有董事、监事、高级管理人员声明对年度报告内容的真实性、准确性、完整性无法保证或存在异议的，应当声明： </w:t>
      </w:r>
    </w:p>
    <w:p w:rsidR="009B012B" w:rsidRPr="00754F85" w:rsidRDefault="00754F85" w:rsidP="00754F85">
      <w:pPr>
        <w:spacing w:after="0" w:line="360" w:lineRule="auto"/>
        <w:ind w:firstLineChars="100" w:firstLine="240"/>
        <w:rPr>
          <w:rFonts w:asciiTheme="minorEastAsia" w:eastAsiaTheme="minorEastAsia" w:hAnsiTheme="minorEastAsia"/>
          <w:i/>
          <w:sz w:val="24"/>
          <w:szCs w:val="24"/>
          <w:lang w:eastAsia="zh-CN"/>
        </w:rPr>
      </w:pPr>
      <w:r w:rsidRPr="00754F85">
        <w:rPr>
          <w:rFonts w:asciiTheme="minorEastAsia" w:eastAsiaTheme="minorEastAsia" w:hAnsiTheme="minorEastAsia"/>
          <w:i/>
          <w:sz w:val="24"/>
          <w:szCs w:val="24"/>
          <w:highlight w:val="yellow"/>
          <w:lang w:eastAsia="zh-CN"/>
        </w:rPr>
        <w:t>××董事、监事、高级管理人员无法保证本报告内容的真实性、准确性和完整性，理由是：……，请投资者特别关注。</w:t>
      </w:r>
    </w:p>
    <w:p w:rsidR="00D6221C" w:rsidRDefault="0007518A" w:rsidP="002D1F7B">
      <w:pPr>
        <w:spacing w:after="0" w:line="360" w:lineRule="auto"/>
        <w:ind w:firstLineChars="100" w:firstLine="240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2D1F7B">
        <w:rPr>
          <w:rFonts w:asciiTheme="minorEastAsia" w:eastAsiaTheme="minorEastAsia" w:hAnsiTheme="minorEastAsia" w:hint="eastAsia"/>
          <w:sz w:val="24"/>
          <w:szCs w:val="24"/>
          <w:lang w:eastAsia="zh-CN"/>
        </w:rPr>
        <w:t>1.3</w:t>
      </w:r>
      <w:r w:rsidR="009B012B">
        <w:rPr>
          <w:lang w:eastAsia="zh-CN"/>
        </w:rPr>
        <w:t>公司全体董事出席了审议本次年度报告的董事会会议。</w:t>
      </w:r>
    </w:p>
    <w:p w:rsidR="0007518A" w:rsidRPr="009B012B" w:rsidRDefault="0007518A" w:rsidP="002D1F7B">
      <w:pPr>
        <w:spacing w:after="0" w:line="360" w:lineRule="auto"/>
        <w:ind w:firstLineChars="100" w:firstLine="240"/>
        <w:rPr>
          <w:rFonts w:asciiTheme="minorEastAsia" w:eastAsiaTheme="minorEastAsia" w:hAnsiTheme="minorEastAsia"/>
          <w:i/>
          <w:sz w:val="24"/>
          <w:szCs w:val="24"/>
          <w:lang w:eastAsia="zh-CN"/>
        </w:rPr>
      </w:pPr>
      <w:r w:rsidRPr="009B012B">
        <w:rPr>
          <w:rFonts w:asciiTheme="minorEastAsia" w:eastAsiaTheme="minorEastAsia" w:hAnsiTheme="minorEastAsia"/>
          <w:i/>
          <w:sz w:val="24"/>
          <w:szCs w:val="24"/>
          <w:highlight w:val="yellow"/>
          <w:lang w:eastAsia="zh-CN"/>
        </w:rPr>
        <w:t>如有董事未出席董事会，应当单独列示其姓名。</w:t>
      </w:r>
      <w:r w:rsidRPr="009B012B">
        <w:rPr>
          <w:rFonts w:asciiTheme="minorEastAsia" w:eastAsiaTheme="minorEastAsia" w:hAnsiTheme="minorEastAsia"/>
          <w:i/>
          <w:sz w:val="24"/>
          <w:szCs w:val="24"/>
          <w:lang w:eastAsia="zh-CN"/>
        </w:rPr>
        <w:t xml:space="preserve"> </w:t>
      </w:r>
    </w:p>
    <w:p w:rsidR="0007518A" w:rsidRPr="0007518A" w:rsidRDefault="0007518A" w:rsidP="00962BE3">
      <w:pPr>
        <w:spacing w:after="0" w:line="360" w:lineRule="auto"/>
        <w:ind w:firstLineChars="100" w:firstLine="240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07518A">
        <w:rPr>
          <w:rFonts w:asciiTheme="minorEastAsia" w:eastAsiaTheme="minorEastAsia" w:hAnsiTheme="minorEastAsia"/>
          <w:sz w:val="24"/>
          <w:szCs w:val="24"/>
          <w:lang w:eastAsia="zh-CN"/>
        </w:rPr>
        <w:t>1.4</w:t>
      </w:r>
      <w:r w:rsidR="00962BE3">
        <w:rPr>
          <w:rFonts w:asciiTheme="minorEastAsia" w:eastAsiaTheme="minorEastAsia" w:hAnsiTheme="minorEastAsia"/>
          <w:sz w:val="24"/>
          <w:szCs w:val="24"/>
          <w:lang w:eastAsia="zh-CN"/>
        </w:rPr>
        <w:t xml:space="preserve"> </w:t>
      </w:r>
      <w:r w:rsidR="00177CBC">
        <w:rPr>
          <w:rFonts w:asciiTheme="minorEastAsia" w:eastAsiaTheme="minorEastAsia" w:hAnsiTheme="minorEastAsia" w:hint="eastAsia"/>
          <w:sz w:val="24"/>
          <w:szCs w:val="24"/>
          <w:lang w:eastAsia="zh-CN"/>
        </w:rPr>
        <w:t>立信会计师事务所（特殊普通合伙）</w:t>
      </w:r>
      <w:r w:rsidR="009B012B" w:rsidRPr="009B012B">
        <w:rPr>
          <w:rFonts w:asciiTheme="minorEastAsia" w:eastAsiaTheme="minorEastAsia" w:hAnsiTheme="minorEastAsia" w:hint="eastAsia"/>
          <w:sz w:val="24"/>
          <w:szCs w:val="24"/>
          <w:lang w:eastAsia="zh-CN"/>
        </w:rPr>
        <w:t>对本公司</w:t>
      </w:r>
      <w:r w:rsidR="00962BE3">
        <w:rPr>
          <w:rFonts w:asciiTheme="minorEastAsia" w:eastAsiaTheme="minorEastAsia" w:hAnsiTheme="minorEastAsia" w:hint="eastAsia"/>
          <w:sz w:val="24"/>
          <w:szCs w:val="24"/>
          <w:lang w:eastAsia="zh-CN"/>
        </w:rPr>
        <w:t>本</w:t>
      </w:r>
      <w:r w:rsidR="009B012B" w:rsidRPr="009B012B">
        <w:rPr>
          <w:rFonts w:asciiTheme="minorEastAsia" w:eastAsiaTheme="minorEastAsia" w:hAnsiTheme="minorEastAsia" w:hint="eastAsia"/>
          <w:sz w:val="24"/>
          <w:szCs w:val="24"/>
          <w:lang w:eastAsia="zh-CN"/>
        </w:rPr>
        <w:t>年度财务报告进行了审计，并且出具了</w:t>
      </w:r>
      <w:r w:rsidR="00177CBC">
        <w:rPr>
          <w:rFonts w:asciiTheme="minorEastAsia" w:eastAsiaTheme="minorEastAsia" w:hAnsiTheme="minorEastAsia" w:hint="eastAsia"/>
          <w:sz w:val="24"/>
          <w:szCs w:val="24"/>
          <w:lang w:eastAsia="zh-CN"/>
        </w:rPr>
        <w:t>标准无保留意见</w:t>
      </w:r>
      <w:r w:rsidR="009B012B" w:rsidRPr="009B012B">
        <w:rPr>
          <w:rFonts w:asciiTheme="minorEastAsia" w:eastAsiaTheme="minorEastAsia" w:hAnsiTheme="minorEastAsia" w:hint="eastAsia"/>
          <w:sz w:val="24"/>
          <w:szCs w:val="24"/>
          <w:lang w:eastAsia="zh-CN"/>
        </w:rPr>
        <w:t>的审计报告。</w:t>
      </w:r>
    </w:p>
    <w:p w:rsidR="0007518A" w:rsidRPr="009B012B" w:rsidRDefault="0007518A" w:rsidP="002D1F7B">
      <w:pPr>
        <w:spacing w:after="0" w:line="360" w:lineRule="auto"/>
        <w:ind w:firstLineChars="100" w:firstLine="240"/>
        <w:rPr>
          <w:rFonts w:asciiTheme="minorEastAsia" w:eastAsiaTheme="minorEastAsia" w:hAnsiTheme="minorEastAsia"/>
          <w:i/>
          <w:sz w:val="24"/>
          <w:szCs w:val="24"/>
          <w:highlight w:val="yellow"/>
          <w:lang w:eastAsia="zh-CN"/>
        </w:rPr>
      </w:pPr>
      <w:r w:rsidRPr="009B012B">
        <w:rPr>
          <w:rFonts w:asciiTheme="minorEastAsia" w:eastAsiaTheme="minorEastAsia" w:hAnsiTheme="minorEastAsia"/>
          <w:i/>
          <w:sz w:val="24"/>
          <w:szCs w:val="24"/>
          <w:highlight w:val="yellow"/>
          <w:lang w:eastAsia="zh-CN"/>
        </w:rPr>
        <w:t xml:space="preserve">如当期会计师事务所发生变更，公司应增加提示： </w:t>
      </w:r>
    </w:p>
    <w:p w:rsidR="0007518A" w:rsidRPr="009B012B" w:rsidRDefault="0007518A" w:rsidP="002D1F7B">
      <w:pPr>
        <w:spacing w:after="0" w:line="360" w:lineRule="auto"/>
        <w:ind w:firstLineChars="100" w:firstLine="240"/>
        <w:rPr>
          <w:rFonts w:asciiTheme="minorEastAsia" w:eastAsiaTheme="minorEastAsia" w:hAnsiTheme="minorEastAsia"/>
          <w:i/>
          <w:sz w:val="24"/>
          <w:szCs w:val="24"/>
          <w:highlight w:val="yellow"/>
          <w:lang w:eastAsia="zh-CN"/>
        </w:rPr>
      </w:pPr>
      <w:r w:rsidRPr="009B012B">
        <w:rPr>
          <w:rFonts w:asciiTheme="minorEastAsia" w:eastAsiaTheme="minorEastAsia" w:hAnsiTheme="minorEastAsia"/>
          <w:i/>
          <w:sz w:val="24"/>
          <w:szCs w:val="24"/>
          <w:highlight w:val="yellow"/>
          <w:lang w:eastAsia="zh-CN"/>
        </w:rPr>
        <w:t xml:space="preserve">公司本年度会计师事务所由××会计师事务所变更为××会计师事务所。 </w:t>
      </w:r>
    </w:p>
    <w:p w:rsidR="0007518A" w:rsidRPr="009B012B" w:rsidRDefault="0007518A" w:rsidP="002D1F7B">
      <w:pPr>
        <w:spacing w:after="0" w:line="360" w:lineRule="auto"/>
        <w:ind w:firstLineChars="100" w:firstLine="240"/>
        <w:rPr>
          <w:rFonts w:asciiTheme="minorEastAsia" w:eastAsiaTheme="minorEastAsia" w:hAnsiTheme="minorEastAsia"/>
          <w:i/>
          <w:sz w:val="24"/>
          <w:szCs w:val="24"/>
          <w:highlight w:val="yellow"/>
          <w:lang w:eastAsia="zh-CN"/>
        </w:rPr>
      </w:pPr>
      <w:r w:rsidRPr="009B012B">
        <w:rPr>
          <w:rFonts w:asciiTheme="minorEastAsia" w:eastAsiaTheme="minorEastAsia" w:hAnsiTheme="minorEastAsia"/>
          <w:i/>
          <w:sz w:val="24"/>
          <w:szCs w:val="24"/>
          <w:highlight w:val="yellow"/>
          <w:lang w:eastAsia="zh-CN"/>
        </w:rPr>
        <w:t xml:space="preserve">如执行审计的会计师事务所出具了带强调事项段的无保留意见、保留意见、无法表示意见或否定意见的审计报告（以下简称“非标准审计报告”），应当特别提示:  </w:t>
      </w:r>
    </w:p>
    <w:p w:rsidR="0007518A" w:rsidRPr="009B012B" w:rsidRDefault="0007518A" w:rsidP="002D1F7B">
      <w:pPr>
        <w:spacing w:after="0" w:line="360" w:lineRule="auto"/>
        <w:ind w:firstLineChars="100" w:firstLine="240"/>
        <w:rPr>
          <w:rFonts w:asciiTheme="minorEastAsia" w:eastAsiaTheme="minorEastAsia" w:hAnsiTheme="minorEastAsia"/>
          <w:i/>
          <w:sz w:val="24"/>
          <w:szCs w:val="24"/>
          <w:lang w:eastAsia="zh-CN"/>
        </w:rPr>
      </w:pPr>
      <w:r w:rsidRPr="009B012B">
        <w:rPr>
          <w:rFonts w:asciiTheme="minorEastAsia" w:eastAsiaTheme="minorEastAsia" w:hAnsiTheme="minorEastAsia"/>
          <w:i/>
          <w:sz w:val="24"/>
          <w:szCs w:val="24"/>
          <w:highlight w:val="yellow"/>
          <w:lang w:eastAsia="zh-CN"/>
        </w:rPr>
        <w:t>××会计师事务所为本公司出具了带强调事项段的无保留意见（或保留意见、无法表示意见、否定意见）的审计报告，本公司董事会、监事会对相关事项亦有详细说明，请投资者注意阅读。</w:t>
      </w:r>
      <w:r w:rsidRPr="009B012B">
        <w:rPr>
          <w:rFonts w:asciiTheme="minorEastAsia" w:eastAsiaTheme="minorEastAsia" w:hAnsiTheme="minorEastAsia"/>
          <w:i/>
          <w:sz w:val="24"/>
          <w:szCs w:val="24"/>
          <w:lang w:eastAsia="zh-CN"/>
        </w:rPr>
        <w:t xml:space="preserve"> </w:t>
      </w:r>
    </w:p>
    <w:p w:rsidR="008F4B04" w:rsidRPr="00356A73" w:rsidRDefault="009E49D3" w:rsidP="002D1F7B">
      <w:pPr>
        <w:spacing w:after="0" w:line="360" w:lineRule="auto"/>
        <w:ind w:firstLineChars="100" w:firstLine="240"/>
        <w:rPr>
          <w:rFonts w:ascii="宋体" w:hAnsi="宋体"/>
          <w:sz w:val="24"/>
          <w:szCs w:val="24"/>
          <w:lang w:eastAsia="zh-CN"/>
        </w:rPr>
      </w:pPr>
      <w:r w:rsidRPr="00356A73">
        <w:rPr>
          <w:rFonts w:ascii="宋体" w:hAnsi="宋体" w:hint="eastAsia"/>
          <w:sz w:val="24"/>
          <w:szCs w:val="24"/>
          <w:lang w:eastAsia="zh-CN"/>
        </w:rPr>
        <w:t xml:space="preserve">1.5 </w:t>
      </w:r>
      <w:r w:rsidR="00A107B9">
        <w:rPr>
          <w:rFonts w:ascii="宋体" w:hAnsi="宋体" w:hint="eastAsia"/>
          <w:sz w:val="24"/>
          <w:szCs w:val="24"/>
          <w:lang w:eastAsia="zh-CN"/>
        </w:rPr>
        <w:t>公司联系方式</w:t>
      </w:r>
    </w:p>
    <w:p w:rsidR="008F4B04" w:rsidRPr="00356A73" w:rsidRDefault="00C36BB2" w:rsidP="002D1F7B">
      <w:pPr>
        <w:spacing w:after="0" w:line="360" w:lineRule="auto"/>
        <w:ind w:firstLineChars="100" w:firstLine="240"/>
        <w:rPr>
          <w:rFonts w:ascii="宋体" w:hAnsi="宋体"/>
          <w:sz w:val="24"/>
          <w:szCs w:val="24"/>
          <w:lang w:eastAsia="zh-CN"/>
        </w:rPr>
      </w:pPr>
      <w:r>
        <w:rPr>
          <w:rFonts w:ascii="宋体" w:hAnsi="宋体" w:hint="eastAsia"/>
          <w:sz w:val="24"/>
          <w:szCs w:val="24"/>
          <w:lang w:eastAsia="zh-CN"/>
        </w:rPr>
        <w:t>董</w:t>
      </w:r>
      <w:r>
        <w:rPr>
          <w:rFonts w:ascii="宋体" w:hAnsi="宋体"/>
          <w:sz w:val="24"/>
          <w:szCs w:val="24"/>
          <w:lang w:eastAsia="zh-CN"/>
        </w:rPr>
        <w:t>秘</w:t>
      </w:r>
      <w:r w:rsidR="009E49D3" w:rsidRPr="00356A73">
        <w:rPr>
          <w:rFonts w:ascii="宋体" w:hAnsi="宋体" w:hint="eastAsia"/>
          <w:sz w:val="24"/>
          <w:szCs w:val="24"/>
          <w:lang w:eastAsia="zh-CN"/>
        </w:rPr>
        <w:t>（信息披露事务负责人）</w:t>
      </w:r>
      <w:r w:rsidR="008F4B04" w:rsidRPr="00356A73">
        <w:rPr>
          <w:rFonts w:ascii="宋体" w:hAnsi="宋体" w:hint="eastAsia"/>
          <w:sz w:val="24"/>
          <w:szCs w:val="24"/>
          <w:lang w:eastAsia="zh-CN"/>
        </w:rPr>
        <w:t>:</w:t>
      </w:r>
      <w:r w:rsidR="00177CBC">
        <w:rPr>
          <w:rFonts w:ascii="宋体" w:hAnsi="宋体" w:hint="eastAsia"/>
          <w:sz w:val="24"/>
          <w:szCs w:val="24"/>
          <w:lang w:eastAsia="zh-CN"/>
        </w:rPr>
        <w:t>黎泽顺</w:t>
      </w:r>
    </w:p>
    <w:p w:rsidR="008F4B04" w:rsidRPr="00356A73" w:rsidRDefault="008F4B04" w:rsidP="002D1F7B">
      <w:pPr>
        <w:spacing w:after="0" w:line="360" w:lineRule="auto"/>
        <w:ind w:firstLineChars="100" w:firstLine="240"/>
        <w:rPr>
          <w:rFonts w:ascii="宋体" w:hAnsi="宋体"/>
          <w:sz w:val="24"/>
          <w:szCs w:val="24"/>
          <w:lang w:eastAsia="zh-CN"/>
        </w:rPr>
      </w:pPr>
      <w:r w:rsidRPr="00356A73">
        <w:rPr>
          <w:rFonts w:ascii="宋体" w:hAnsi="宋体" w:hint="eastAsia"/>
          <w:sz w:val="24"/>
          <w:szCs w:val="24"/>
          <w:lang w:eastAsia="zh-CN"/>
        </w:rPr>
        <w:t>电话:</w:t>
      </w:r>
      <w:r w:rsidR="00177CBC">
        <w:rPr>
          <w:rFonts w:ascii="宋体" w:hAnsi="宋体"/>
          <w:sz w:val="24"/>
          <w:szCs w:val="24"/>
          <w:lang w:eastAsia="zh-CN"/>
        </w:rPr>
        <w:t>020-82253210</w:t>
      </w:r>
    </w:p>
    <w:p w:rsidR="008F4B04" w:rsidRPr="00356A73" w:rsidRDefault="009E49D3" w:rsidP="002D1F7B">
      <w:pPr>
        <w:spacing w:after="0" w:line="360" w:lineRule="auto"/>
        <w:ind w:firstLineChars="100" w:firstLine="240"/>
        <w:rPr>
          <w:rFonts w:ascii="宋体" w:hAnsi="宋体"/>
          <w:sz w:val="24"/>
          <w:szCs w:val="24"/>
          <w:lang w:eastAsia="zh-CN"/>
        </w:rPr>
      </w:pPr>
      <w:r w:rsidRPr="00356A73">
        <w:rPr>
          <w:rFonts w:ascii="宋体" w:hAnsi="宋体" w:hint="eastAsia"/>
          <w:sz w:val="24"/>
          <w:szCs w:val="24"/>
          <w:lang w:eastAsia="zh-CN"/>
        </w:rPr>
        <w:t>电子信箱</w:t>
      </w:r>
      <w:r w:rsidR="008F4B04" w:rsidRPr="00356A73">
        <w:rPr>
          <w:rFonts w:ascii="宋体" w:hAnsi="宋体" w:hint="eastAsia"/>
          <w:sz w:val="24"/>
          <w:szCs w:val="24"/>
          <w:lang w:eastAsia="zh-CN"/>
        </w:rPr>
        <w:t>:</w:t>
      </w:r>
      <w:r w:rsidR="00177CBC">
        <w:rPr>
          <w:rFonts w:ascii="宋体" w:hAnsi="宋体"/>
          <w:sz w:val="24"/>
          <w:szCs w:val="24"/>
          <w:lang w:eastAsia="zh-CN"/>
        </w:rPr>
        <w:t>1400496222@qq.com</w:t>
      </w:r>
      <w:r w:rsidR="00DF5A5A" w:rsidRPr="00356A73">
        <w:rPr>
          <w:rFonts w:ascii="宋体" w:hAnsi="宋体"/>
          <w:sz w:val="24"/>
          <w:szCs w:val="24"/>
          <w:lang w:eastAsia="zh-CN"/>
        </w:rPr>
        <w:t xml:space="preserve"> </w:t>
      </w:r>
    </w:p>
    <w:p w:rsidR="009E49D3" w:rsidRPr="00356A73" w:rsidRDefault="009E49D3" w:rsidP="002D1F7B">
      <w:pPr>
        <w:spacing w:after="0" w:line="360" w:lineRule="auto"/>
        <w:ind w:firstLineChars="100" w:firstLine="240"/>
        <w:rPr>
          <w:rFonts w:ascii="宋体" w:hAnsi="宋体"/>
          <w:sz w:val="24"/>
          <w:szCs w:val="24"/>
          <w:lang w:eastAsia="zh-CN"/>
        </w:rPr>
      </w:pPr>
      <w:r w:rsidRPr="00356A73">
        <w:rPr>
          <w:rFonts w:ascii="宋体" w:hAnsi="宋体" w:hint="eastAsia"/>
          <w:sz w:val="24"/>
          <w:szCs w:val="24"/>
          <w:lang w:eastAsia="zh-CN"/>
        </w:rPr>
        <w:lastRenderedPageBreak/>
        <w:t>办公地址</w:t>
      </w:r>
      <w:r w:rsidR="008F4B04" w:rsidRPr="00356A73">
        <w:rPr>
          <w:rFonts w:ascii="宋体" w:hAnsi="宋体" w:hint="eastAsia"/>
          <w:sz w:val="24"/>
          <w:szCs w:val="24"/>
          <w:lang w:eastAsia="zh-CN"/>
        </w:rPr>
        <w:t>:</w:t>
      </w:r>
      <w:r w:rsidR="00177CBC">
        <w:rPr>
          <w:rFonts w:ascii="宋体" w:hAnsi="宋体" w:hint="eastAsia"/>
          <w:sz w:val="24"/>
          <w:szCs w:val="24"/>
          <w:lang w:eastAsia="zh-CN"/>
        </w:rPr>
        <w:t>广州市萝岗区云庆路</w:t>
      </w:r>
    </w:p>
    <w:p w:rsidR="00356A73" w:rsidRPr="00356A73" w:rsidRDefault="009E49D3" w:rsidP="00B65AFB">
      <w:pPr>
        <w:pStyle w:val="2"/>
        <w:spacing w:before="0" w:line="360" w:lineRule="auto"/>
        <w:rPr>
          <w:b w:val="0"/>
          <w:sz w:val="24"/>
          <w:szCs w:val="24"/>
        </w:rPr>
      </w:pPr>
      <w:r w:rsidRPr="00356A73">
        <w:rPr>
          <w:rFonts w:hint="eastAsia"/>
          <w:b w:val="0"/>
          <w:sz w:val="24"/>
          <w:szCs w:val="24"/>
        </w:rPr>
        <w:t>二、主要财务数据和股东变化</w:t>
      </w:r>
    </w:p>
    <w:p w:rsidR="009E49D3" w:rsidRPr="00B75EF1" w:rsidRDefault="009E49D3" w:rsidP="002D1F7B">
      <w:pPr>
        <w:spacing w:after="0" w:line="360" w:lineRule="auto"/>
        <w:ind w:firstLineChars="100" w:firstLine="240"/>
        <w:rPr>
          <w:rFonts w:ascii="宋体" w:hAnsi="宋体"/>
          <w:sz w:val="24"/>
          <w:szCs w:val="24"/>
          <w:lang w:eastAsia="zh-CN"/>
        </w:rPr>
      </w:pPr>
      <w:r w:rsidRPr="00B75EF1">
        <w:rPr>
          <w:rFonts w:ascii="宋体" w:hAnsi="宋体" w:hint="eastAsia"/>
          <w:sz w:val="24"/>
          <w:szCs w:val="24"/>
          <w:lang w:eastAsia="zh-CN"/>
        </w:rPr>
        <w:t>2.1 主要财务数据</w:t>
      </w:r>
      <w:r w:rsidR="00523257">
        <w:rPr>
          <w:rFonts w:ascii="宋体" w:hAnsi="宋体"/>
          <w:sz w:val="24"/>
          <w:szCs w:val="24"/>
          <w:lang w:eastAsia="zh-CN"/>
        </w:rPr>
        <w:tab/>
      </w:r>
      <w:r w:rsidR="00523257">
        <w:rPr>
          <w:rFonts w:ascii="宋体" w:hAnsi="宋体"/>
          <w:sz w:val="24"/>
          <w:szCs w:val="24"/>
          <w:lang w:eastAsia="zh-CN"/>
        </w:rPr>
        <w:tab/>
      </w:r>
      <w:r w:rsidR="00523257">
        <w:rPr>
          <w:rFonts w:ascii="宋体" w:hAnsi="宋体"/>
          <w:sz w:val="24"/>
          <w:szCs w:val="24"/>
          <w:lang w:eastAsia="zh-CN"/>
        </w:rPr>
        <w:tab/>
      </w:r>
      <w:r w:rsidR="00523257">
        <w:rPr>
          <w:rFonts w:ascii="宋体" w:hAnsi="宋体"/>
          <w:sz w:val="24"/>
          <w:szCs w:val="24"/>
          <w:lang w:eastAsia="zh-CN"/>
        </w:rPr>
        <w:tab/>
      </w:r>
      <w:r w:rsidR="00523257">
        <w:rPr>
          <w:rFonts w:ascii="宋体" w:hAnsi="宋体"/>
          <w:sz w:val="24"/>
          <w:szCs w:val="24"/>
          <w:lang w:eastAsia="zh-CN"/>
        </w:rPr>
        <w:tab/>
      </w:r>
      <w:r w:rsidR="00523257">
        <w:rPr>
          <w:rFonts w:ascii="宋体" w:hAnsi="宋体"/>
          <w:sz w:val="24"/>
          <w:szCs w:val="24"/>
          <w:lang w:eastAsia="zh-CN"/>
        </w:rPr>
        <w:tab/>
      </w:r>
      <w:r w:rsidR="00523257">
        <w:rPr>
          <w:rFonts w:ascii="宋体" w:hAnsi="宋体"/>
          <w:sz w:val="24"/>
          <w:szCs w:val="24"/>
          <w:lang w:eastAsia="zh-CN"/>
        </w:rPr>
        <w:tab/>
      </w:r>
      <w:r w:rsidR="00523257">
        <w:rPr>
          <w:rFonts w:ascii="宋体" w:hAnsi="宋体"/>
          <w:sz w:val="24"/>
          <w:szCs w:val="24"/>
          <w:lang w:eastAsia="zh-CN"/>
        </w:rPr>
        <w:tab/>
      </w:r>
      <w:r w:rsidR="00523257">
        <w:rPr>
          <w:rFonts w:ascii="宋体" w:hAnsi="宋体"/>
          <w:sz w:val="24"/>
          <w:szCs w:val="24"/>
          <w:lang w:eastAsia="zh-CN"/>
        </w:rPr>
        <w:tab/>
      </w:r>
      <w:r w:rsidR="00523257">
        <w:rPr>
          <w:rFonts w:ascii="宋体" w:hAnsi="宋体"/>
          <w:sz w:val="24"/>
          <w:szCs w:val="24"/>
          <w:lang w:eastAsia="zh-CN"/>
        </w:rPr>
        <w:tab/>
      </w:r>
      <w:r w:rsidR="00523257">
        <w:rPr>
          <w:rFonts w:ascii="宋体" w:hAnsi="宋体"/>
          <w:sz w:val="24"/>
          <w:szCs w:val="24"/>
          <w:lang w:eastAsia="zh-CN"/>
        </w:rPr>
        <w:tab/>
      </w:r>
      <w:r w:rsidR="00523257">
        <w:rPr>
          <w:rFonts w:ascii="宋体" w:hAnsi="宋体"/>
          <w:sz w:val="24"/>
          <w:szCs w:val="24"/>
          <w:lang w:eastAsia="zh-CN"/>
        </w:rPr>
        <w:tab/>
      </w:r>
      <w:r w:rsidR="00523257">
        <w:rPr>
          <w:rFonts w:ascii="宋体" w:hAnsi="宋体"/>
          <w:sz w:val="24"/>
          <w:szCs w:val="24"/>
          <w:lang w:eastAsia="zh-CN"/>
        </w:rPr>
        <w:tab/>
      </w:r>
      <w:r w:rsidR="00523257">
        <w:rPr>
          <w:rFonts w:ascii="宋体" w:hAnsi="宋体"/>
          <w:sz w:val="24"/>
          <w:szCs w:val="24"/>
          <w:lang w:eastAsia="zh-CN"/>
        </w:rPr>
        <w:tab/>
      </w:r>
      <w:r w:rsidR="00F45067" w:rsidRPr="00F45067">
        <w:rPr>
          <w:rFonts w:ascii="宋体" w:hAnsi="宋体" w:hint="eastAsia"/>
          <w:sz w:val="24"/>
          <w:szCs w:val="24"/>
          <w:lang w:eastAsia="zh-CN"/>
        </w:rPr>
        <w:t>单位:元</w:t>
      </w:r>
    </w:p>
    <w:tbl>
      <w:tblPr>
        <w:tblW w:w="90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1559"/>
        <w:gridCol w:w="1560"/>
        <w:gridCol w:w="1698"/>
      </w:tblGrid>
      <w:tr w:rsidR="009E49D3" w:rsidRPr="00B75EF1" w:rsidTr="00C36BB2">
        <w:trPr>
          <w:trHeight w:val="340"/>
          <w:jc w:val="center"/>
        </w:trPr>
        <w:tc>
          <w:tcPr>
            <w:tcW w:w="4219" w:type="dxa"/>
            <w:vAlign w:val="center"/>
          </w:tcPr>
          <w:p w:rsidR="009E49D3" w:rsidRPr="00B75EF1" w:rsidRDefault="009E49D3" w:rsidP="00EF1060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 w:bidi="ar-SA"/>
              </w:rPr>
            </w:pPr>
          </w:p>
        </w:tc>
        <w:tc>
          <w:tcPr>
            <w:tcW w:w="1559" w:type="dxa"/>
            <w:vAlign w:val="center"/>
          </w:tcPr>
          <w:p w:rsidR="009E49D3" w:rsidRPr="00B75EF1" w:rsidRDefault="00C36BB2" w:rsidP="009912B7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eastAsia="zh-CN"/>
              </w:rPr>
              <w:t>2015年</w:t>
            </w:r>
          </w:p>
        </w:tc>
        <w:tc>
          <w:tcPr>
            <w:tcW w:w="1560" w:type="dxa"/>
            <w:vAlign w:val="center"/>
          </w:tcPr>
          <w:p w:rsidR="009E49D3" w:rsidRPr="00B75EF1" w:rsidRDefault="00C36BB2" w:rsidP="009912B7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eastAsia="zh-CN"/>
              </w:rPr>
              <w:t>2014年</w:t>
            </w:r>
          </w:p>
        </w:tc>
        <w:tc>
          <w:tcPr>
            <w:tcW w:w="1698" w:type="dxa"/>
            <w:vAlign w:val="center"/>
          </w:tcPr>
          <w:p w:rsidR="009E49D3" w:rsidRPr="00B75EF1" w:rsidRDefault="00F754D2" w:rsidP="00EF1060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eastAsia="zh-CN" w:bidi="ar-SA"/>
              </w:rPr>
              <w:t>增减比例</w:t>
            </w:r>
          </w:p>
        </w:tc>
      </w:tr>
      <w:tr w:rsidR="009E49D3" w:rsidRPr="00B75EF1" w:rsidTr="00C36BB2">
        <w:trPr>
          <w:trHeight w:val="340"/>
          <w:jc w:val="center"/>
        </w:trPr>
        <w:tc>
          <w:tcPr>
            <w:tcW w:w="4219" w:type="dxa"/>
            <w:vAlign w:val="center"/>
          </w:tcPr>
          <w:p w:rsidR="009E49D3" w:rsidRPr="00B75EF1" w:rsidRDefault="009E49D3" w:rsidP="00EF1060">
            <w:pPr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  <w:lang w:eastAsia="zh-CN" w:bidi="ar-SA"/>
              </w:rPr>
            </w:pPr>
            <w:r w:rsidRPr="00B75EF1">
              <w:rPr>
                <w:rFonts w:ascii="宋体" w:hAnsi="宋体" w:cs="宋体" w:hint="eastAsia"/>
                <w:sz w:val="18"/>
                <w:szCs w:val="18"/>
                <w:lang w:eastAsia="zh-CN" w:bidi="ar-SA"/>
              </w:rPr>
              <w:t>总资产</w:t>
            </w:r>
          </w:p>
        </w:tc>
        <w:tc>
          <w:tcPr>
            <w:tcW w:w="1559" w:type="dxa"/>
            <w:vAlign w:val="center"/>
          </w:tcPr>
          <w:p w:rsidR="009E49D3" w:rsidRPr="00B75EF1" w:rsidRDefault="00177CBC" w:rsidP="00893B09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528.00</w:t>
            </w:r>
          </w:p>
        </w:tc>
        <w:tc>
          <w:tcPr>
            <w:tcW w:w="1560" w:type="dxa"/>
            <w:vAlign w:val="center"/>
          </w:tcPr>
          <w:p w:rsidR="009E49D3" w:rsidRPr="00B75EF1" w:rsidRDefault="00177CBC" w:rsidP="00007225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3,565.00</w:t>
            </w:r>
          </w:p>
        </w:tc>
        <w:tc>
          <w:tcPr>
            <w:tcW w:w="1698" w:type="dxa"/>
            <w:vAlign w:val="center"/>
          </w:tcPr>
          <w:p w:rsidR="009E49D3" w:rsidRPr="00B75EF1" w:rsidRDefault="00177CBC" w:rsidP="00007225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11.73%</w:t>
            </w:r>
          </w:p>
        </w:tc>
      </w:tr>
      <w:tr w:rsidR="009E49D3" w:rsidRPr="00B75EF1" w:rsidTr="00C36BB2">
        <w:trPr>
          <w:trHeight w:val="340"/>
          <w:jc w:val="center"/>
        </w:trPr>
        <w:tc>
          <w:tcPr>
            <w:tcW w:w="4219" w:type="dxa"/>
            <w:vAlign w:val="center"/>
          </w:tcPr>
          <w:p w:rsidR="009E49D3" w:rsidRPr="00B75EF1" w:rsidRDefault="00C36BB2" w:rsidP="00EF1060">
            <w:pPr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eastAsia="zh-CN" w:bidi="ar-SA"/>
              </w:rPr>
              <w:t>归属于挂牌</w:t>
            </w:r>
            <w:r>
              <w:rPr>
                <w:rFonts w:ascii="宋体" w:hAnsi="宋体" w:cs="宋体"/>
                <w:sz w:val="18"/>
                <w:szCs w:val="18"/>
                <w:lang w:eastAsia="zh-CN" w:bidi="ar-SA"/>
              </w:rPr>
              <w:t>公司</w:t>
            </w:r>
            <w:r w:rsidR="009E49D3" w:rsidRPr="00B75EF1">
              <w:rPr>
                <w:rFonts w:ascii="宋体" w:hAnsi="宋体" w:cs="宋体" w:hint="eastAsia"/>
                <w:sz w:val="18"/>
                <w:szCs w:val="18"/>
                <w:lang w:eastAsia="zh-CN" w:bidi="ar-SA"/>
              </w:rPr>
              <w:t>股东的净资产</w:t>
            </w:r>
          </w:p>
        </w:tc>
        <w:tc>
          <w:tcPr>
            <w:tcW w:w="1559" w:type="dxa"/>
            <w:vAlign w:val="center"/>
          </w:tcPr>
          <w:p w:rsidR="009E49D3" w:rsidRPr="00B75EF1" w:rsidRDefault="00177CBC" w:rsidP="00007225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2,052.00</w:t>
            </w:r>
          </w:p>
        </w:tc>
        <w:tc>
          <w:tcPr>
            <w:tcW w:w="1560" w:type="dxa"/>
            <w:vAlign w:val="center"/>
          </w:tcPr>
          <w:p w:rsidR="009E49D3" w:rsidRPr="00B75EF1" w:rsidRDefault="00177CBC" w:rsidP="00007225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2,412.00</w:t>
            </w:r>
          </w:p>
        </w:tc>
        <w:tc>
          <w:tcPr>
            <w:tcW w:w="1698" w:type="dxa"/>
            <w:vAlign w:val="center"/>
          </w:tcPr>
          <w:p w:rsidR="009E49D3" w:rsidRPr="00B75EF1" w:rsidRDefault="00177CBC" w:rsidP="00007225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12.45%</w:t>
            </w:r>
          </w:p>
        </w:tc>
      </w:tr>
      <w:tr w:rsidR="009E49D3" w:rsidRPr="00B75EF1" w:rsidTr="00C36BB2">
        <w:trPr>
          <w:trHeight w:val="340"/>
          <w:jc w:val="center"/>
        </w:trPr>
        <w:tc>
          <w:tcPr>
            <w:tcW w:w="4219" w:type="dxa"/>
            <w:vAlign w:val="center"/>
          </w:tcPr>
          <w:p w:rsidR="009E49D3" w:rsidRPr="00B75EF1" w:rsidRDefault="009E49D3" w:rsidP="00EF1060">
            <w:pPr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  <w:lang w:eastAsia="zh-CN" w:bidi="ar-SA"/>
              </w:rPr>
            </w:pPr>
            <w:r w:rsidRPr="00B75EF1">
              <w:rPr>
                <w:rFonts w:ascii="宋体" w:hAnsi="宋体" w:cs="宋体" w:hint="eastAsia"/>
                <w:sz w:val="18"/>
                <w:szCs w:val="18"/>
                <w:lang w:eastAsia="zh-CN" w:bidi="ar-SA"/>
              </w:rPr>
              <w:t>营业收入</w:t>
            </w:r>
          </w:p>
        </w:tc>
        <w:tc>
          <w:tcPr>
            <w:tcW w:w="1559" w:type="dxa"/>
            <w:vAlign w:val="center"/>
          </w:tcPr>
          <w:p w:rsidR="009E49D3" w:rsidRPr="00B75EF1" w:rsidRDefault="00177CBC" w:rsidP="00007225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1.00</w:t>
            </w:r>
          </w:p>
        </w:tc>
        <w:tc>
          <w:tcPr>
            <w:tcW w:w="1560" w:type="dxa"/>
            <w:vAlign w:val="center"/>
          </w:tcPr>
          <w:p w:rsidR="009E49D3" w:rsidRPr="00B75EF1" w:rsidRDefault="00177CBC" w:rsidP="00007225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11.00</w:t>
            </w:r>
          </w:p>
        </w:tc>
        <w:tc>
          <w:tcPr>
            <w:tcW w:w="1698" w:type="dxa"/>
            <w:vAlign w:val="center"/>
          </w:tcPr>
          <w:p w:rsidR="009E49D3" w:rsidRPr="00B75EF1" w:rsidRDefault="00177CBC" w:rsidP="00007225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5.00%</w:t>
            </w:r>
          </w:p>
        </w:tc>
      </w:tr>
      <w:tr w:rsidR="009E49D3" w:rsidRPr="00B75EF1" w:rsidTr="00C36BB2">
        <w:trPr>
          <w:trHeight w:val="340"/>
          <w:jc w:val="center"/>
        </w:trPr>
        <w:tc>
          <w:tcPr>
            <w:tcW w:w="4219" w:type="dxa"/>
            <w:vAlign w:val="center"/>
          </w:tcPr>
          <w:p w:rsidR="009E49D3" w:rsidRPr="00B75EF1" w:rsidRDefault="00C36BB2" w:rsidP="00EF1060">
            <w:pPr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eastAsia="zh-CN" w:bidi="ar-SA"/>
              </w:rPr>
              <w:t>归属于挂牌</w:t>
            </w:r>
            <w:r>
              <w:rPr>
                <w:rFonts w:ascii="宋体" w:hAnsi="宋体" w:cs="宋体"/>
                <w:sz w:val="18"/>
                <w:szCs w:val="18"/>
                <w:lang w:eastAsia="zh-CN" w:bidi="ar-SA"/>
              </w:rPr>
              <w:t>公司</w:t>
            </w:r>
            <w:r w:rsidR="009E49D3" w:rsidRPr="00B75EF1">
              <w:rPr>
                <w:rFonts w:ascii="宋体" w:hAnsi="宋体" w:cs="宋体" w:hint="eastAsia"/>
                <w:sz w:val="18"/>
                <w:szCs w:val="18"/>
                <w:lang w:eastAsia="zh-CN" w:bidi="ar-SA"/>
              </w:rPr>
              <w:t>股东的净利润</w:t>
            </w:r>
          </w:p>
        </w:tc>
        <w:tc>
          <w:tcPr>
            <w:tcW w:w="1559" w:type="dxa"/>
            <w:vAlign w:val="center"/>
          </w:tcPr>
          <w:p w:rsidR="009E49D3" w:rsidRPr="00B75EF1" w:rsidRDefault="00177CBC" w:rsidP="00007225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26.00</w:t>
            </w:r>
          </w:p>
        </w:tc>
        <w:tc>
          <w:tcPr>
            <w:tcW w:w="1560" w:type="dxa"/>
            <w:vAlign w:val="center"/>
          </w:tcPr>
          <w:p w:rsidR="009E49D3" w:rsidRPr="00B75EF1" w:rsidRDefault="00177CBC" w:rsidP="00007225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42.00</w:t>
            </w:r>
          </w:p>
        </w:tc>
        <w:tc>
          <w:tcPr>
            <w:tcW w:w="1698" w:type="dxa"/>
            <w:vAlign w:val="center"/>
          </w:tcPr>
          <w:p w:rsidR="009E49D3" w:rsidRPr="00B75EF1" w:rsidRDefault="00177CBC" w:rsidP="00007225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35.00%</w:t>
            </w:r>
          </w:p>
        </w:tc>
      </w:tr>
      <w:tr w:rsidR="009E49D3" w:rsidRPr="00B75EF1" w:rsidTr="00C36BB2">
        <w:trPr>
          <w:trHeight w:val="340"/>
          <w:jc w:val="center"/>
        </w:trPr>
        <w:tc>
          <w:tcPr>
            <w:tcW w:w="4219" w:type="dxa"/>
            <w:vAlign w:val="center"/>
          </w:tcPr>
          <w:p w:rsidR="009E49D3" w:rsidRPr="00B75EF1" w:rsidRDefault="00C36BB2" w:rsidP="00EF1060">
            <w:pPr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eastAsia="zh-CN" w:bidi="ar-SA"/>
              </w:rPr>
              <w:t>归属于挂牌</w:t>
            </w:r>
            <w:r>
              <w:rPr>
                <w:rFonts w:ascii="宋体" w:hAnsi="宋体" w:cs="宋体"/>
                <w:sz w:val="18"/>
                <w:szCs w:val="18"/>
                <w:lang w:eastAsia="zh-CN" w:bidi="ar-SA"/>
              </w:rPr>
              <w:t>公司</w:t>
            </w:r>
            <w:r w:rsidR="009E49D3" w:rsidRPr="00B75EF1">
              <w:rPr>
                <w:rFonts w:ascii="宋体" w:hAnsi="宋体" w:cs="宋体" w:hint="eastAsia"/>
                <w:sz w:val="18"/>
                <w:szCs w:val="18"/>
                <w:lang w:eastAsia="zh-CN" w:bidi="ar-SA"/>
              </w:rPr>
              <w:t>股东的扣除非经常性损益的净利润</w:t>
            </w:r>
          </w:p>
        </w:tc>
        <w:tc>
          <w:tcPr>
            <w:tcW w:w="1559" w:type="dxa"/>
            <w:vAlign w:val="center"/>
          </w:tcPr>
          <w:p w:rsidR="009E49D3" w:rsidRPr="00B75EF1" w:rsidRDefault="00177CBC" w:rsidP="00007225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45,645.00</w:t>
            </w:r>
          </w:p>
        </w:tc>
        <w:tc>
          <w:tcPr>
            <w:tcW w:w="1560" w:type="dxa"/>
            <w:vAlign w:val="center"/>
          </w:tcPr>
          <w:p w:rsidR="009E49D3" w:rsidRPr="00B75EF1" w:rsidRDefault="00177CBC" w:rsidP="00007225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5,465.00</w:t>
            </w:r>
          </w:p>
        </w:tc>
        <w:tc>
          <w:tcPr>
            <w:tcW w:w="1698" w:type="dxa"/>
            <w:vAlign w:val="center"/>
          </w:tcPr>
          <w:p w:rsidR="009E49D3" w:rsidRPr="00B75EF1" w:rsidRDefault="00177CBC" w:rsidP="00007225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5.45%</w:t>
            </w:r>
          </w:p>
        </w:tc>
      </w:tr>
      <w:tr w:rsidR="009E49D3" w:rsidRPr="00B75EF1" w:rsidTr="00C36BB2">
        <w:trPr>
          <w:trHeight w:val="340"/>
          <w:jc w:val="center"/>
        </w:trPr>
        <w:tc>
          <w:tcPr>
            <w:tcW w:w="4219" w:type="dxa"/>
            <w:vAlign w:val="center"/>
          </w:tcPr>
          <w:p w:rsidR="009E49D3" w:rsidRPr="00B75EF1" w:rsidRDefault="009E49D3" w:rsidP="00EF1060">
            <w:pPr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  <w:lang w:eastAsia="zh-CN"/>
              </w:rPr>
            </w:pPr>
            <w:r w:rsidRPr="00B75EF1">
              <w:rPr>
                <w:rFonts w:ascii="宋体" w:hAnsi="宋体" w:cs="宋体" w:hint="eastAsia"/>
                <w:sz w:val="18"/>
                <w:szCs w:val="18"/>
                <w:lang w:eastAsia="zh-CN" w:bidi="ar-SA"/>
              </w:rPr>
              <w:t>经营活动产生的现金流量净额</w:t>
            </w:r>
          </w:p>
        </w:tc>
        <w:tc>
          <w:tcPr>
            <w:tcW w:w="1559" w:type="dxa"/>
            <w:vAlign w:val="center"/>
          </w:tcPr>
          <w:p w:rsidR="009E49D3" w:rsidRPr="00B75EF1" w:rsidRDefault="00177CBC" w:rsidP="00007225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-161.00</w:t>
            </w:r>
          </w:p>
        </w:tc>
        <w:tc>
          <w:tcPr>
            <w:tcW w:w="1560" w:type="dxa"/>
            <w:vAlign w:val="center"/>
          </w:tcPr>
          <w:p w:rsidR="009E49D3" w:rsidRPr="00B75EF1" w:rsidRDefault="00177CBC" w:rsidP="00893B09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176.00</w:t>
            </w:r>
          </w:p>
        </w:tc>
        <w:tc>
          <w:tcPr>
            <w:tcW w:w="1698" w:type="dxa"/>
            <w:vAlign w:val="center"/>
          </w:tcPr>
          <w:p w:rsidR="009E49D3" w:rsidRPr="00B75EF1" w:rsidRDefault="005970AC" w:rsidP="005970AC">
            <w:pPr>
              <w:autoSpaceDE w:val="0"/>
              <w:autoSpaceDN w:val="0"/>
              <w:adjustRightInd w:val="0"/>
              <w:snapToGrid w:val="0"/>
              <w:spacing w:after="0" w:line="240" w:lineRule="auto"/>
              <w:ind w:right="-139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eastAsia="zh-CN"/>
              </w:rPr>
              <w:t>-</w:t>
            </w:r>
          </w:p>
        </w:tc>
      </w:tr>
      <w:tr w:rsidR="00412BE5" w:rsidRPr="00B75EF1" w:rsidTr="00C36BB2">
        <w:trPr>
          <w:trHeight w:val="340"/>
          <w:jc w:val="center"/>
        </w:trPr>
        <w:tc>
          <w:tcPr>
            <w:tcW w:w="4219" w:type="dxa"/>
            <w:vAlign w:val="center"/>
          </w:tcPr>
          <w:p w:rsidR="00412BE5" w:rsidRPr="00412BE5" w:rsidRDefault="00412BE5" w:rsidP="00412BE5">
            <w:pPr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  <w:lang w:eastAsia="zh-CN" w:bidi="ar-SA"/>
              </w:rPr>
            </w:pPr>
            <w:r w:rsidRPr="00412BE5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加权平均净资产收益率</w:t>
            </w:r>
            <w:r w:rsidRPr="00412BE5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（依据归属于</w:t>
            </w:r>
            <w:r w:rsidRPr="00412BE5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挂牌公司股东的净利润计算</w:t>
            </w:r>
            <w:r w:rsidRPr="00412BE5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559" w:type="dxa"/>
            <w:vAlign w:val="center"/>
          </w:tcPr>
          <w:p w:rsidR="00412BE5" w:rsidRPr="00412BE5" w:rsidRDefault="00177CBC" w:rsidP="00412BE5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right"/>
              <w:rPr>
                <w:rFonts w:ascii="宋体" w:hAnsi="宋体" w:cs="宋体"/>
                <w:b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54.00%</w:t>
            </w:r>
          </w:p>
        </w:tc>
        <w:tc>
          <w:tcPr>
            <w:tcW w:w="1560" w:type="dxa"/>
            <w:vAlign w:val="center"/>
          </w:tcPr>
          <w:p w:rsidR="00412BE5" w:rsidRDefault="00177CBC" w:rsidP="00412BE5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10.00%</w:t>
            </w:r>
          </w:p>
        </w:tc>
        <w:tc>
          <w:tcPr>
            <w:tcW w:w="1698" w:type="dxa"/>
            <w:vAlign w:val="center"/>
          </w:tcPr>
          <w:p w:rsidR="00412BE5" w:rsidRDefault="00412BE5" w:rsidP="00412BE5">
            <w:pPr>
              <w:autoSpaceDE w:val="0"/>
              <w:autoSpaceDN w:val="0"/>
              <w:adjustRightInd w:val="0"/>
              <w:snapToGrid w:val="0"/>
              <w:spacing w:after="0" w:line="240" w:lineRule="auto"/>
              <w:ind w:rightChars="-63" w:right="-139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eastAsia="zh-CN"/>
              </w:rPr>
              <w:t>-</w:t>
            </w:r>
          </w:p>
        </w:tc>
      </w:tr>
      <w:tr w:rsidR="00412BE5" w:rsidRPr="00B75EF1" w:rsidTr="00C36BB2">
        <w:trPr>
          <w:trHeight w:val="340"/>
          <w:jc w:val="center"/>
        </w:trPr>
        <w:tc>
          <w:tcPr>
            <w:tcW w:w="4219" w:type="dxa"/>
            <w:vAlign w:val="center"/>
          </w:tcPr>
          <w:p w:rsidR="00412BE5" w:rsidRPr="00412BE5" w:rsidRDefault="00412BE5" w:rsidP="00412BE5">
            <w:pPr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  <w:lang w:eastAsia="zh-CN"/>
              </w:rPr>
            </w:pPr>
            <w:r w:rsidRPr="00412BE5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加权平均净资产收益率</w:t>
            </w:r>
            <w:r w:rsidRPr="00412BE5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（依据归属于</w:t>
            </w:r>
            <w:r w:rsidRPr="00412BE5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挂牌公司股东的扣</w:t>
            </w:r>
            <w:r w:rsidRPr="00412BE5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除非经常性</w:t>
            </w:r>
            <w:r w:rsidRPr="00412BE5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损益后的净利润计算</w:t>
            </w:r>
            <w:r w:rsidRPr="00412BE5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559" w:type="dxa"/>
            <w:vAlign w:val="center"/>
          </w:tcPr>
          <w:p w:rsidR="00412BE5" w:rsidRPr="00B75EF1" w:rsidRDefault="00177CBC" w:rsidP="00412BE5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5.00%</w:t>
            </w:r>
          </w:p>
        </w:tc>
        <w:tc>
          <w:tcPr>
            <w:tcW w:w="1560" w:type="dxa"/>
            <w:vAlign w:val="center"/>
          </w:tcPr>
          <w:p w:rsidR="00412BE5" w:rsidRPr="00B75EF1" w:rsidRDefault="00177CBC" w:rsidP="00412BE5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54.54%</w:t>
            </w:r>
          </w:p>
        </w:tc>
        <w:tc>
          <w:tcPr>
            <w:tcW w:w="1698" w:type="dxa"/>
            <w:vAlign w:val="center"/>
          </w:tcPr>
          <w:p w:rsidR="00412BE5" w:rsidRPr="00B75EF1" w:rsidRDefault="00412BE5" w:rsidP="00412BE5">
            <w:pPr>
              <w:autoSpaceDE w:val="0"/>
              <w:autoSpaceDN w:val="0"/>
              <w:adjustRightInd w:val="0"/>
              <w:snapToGrid w:val="0"/>
              <w:spacing w:after="0" w:line="240" w:lineRule="auto"/>
              <w:ind w:rightChars="-63" w:right="-139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eastAsia="zh-CN"/>
              </w:rPr>
              <w:t>-</w:t>
            </w:r>
          </w:p>
        </w:tc>
      </w:tr>
      <w:tr w:rsidR="00412BE5" w:rsidRPr="00B75EF1" w:rsidTr="00C36BB2">
        <w:trPr>
          <w:trHeight w:val="340"/>
          <w:jc w:val="center"/>
        </w:trPr>
        <w:tc>
          <w:tcPr>
            <w:tcW w:w="4219" w:type="dxa"/>
            <w:vAlign w:val="center"/>
          </w:tcPr>
          <w:p w:rsidR="00412BE5" w:rsidRPr="00B75EF1" w:rsidRDefault="00412BE5" w:rsidP="00412BE5">
            <w:pPr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  <w:lang w:eastAsia="zh-CN"/>
              </w:rPr>
            </w:pPr>
            <w:r w:rsidRPr="00B75EF1">
              <w:rPr>
                <w:rFonts w:ascii="宋体" w:hAnsi="宋体" w:cs="宋体" w:hint="eastAsia"/>
                <w:sz w:val="18"/>
                <w:szCs w:val="18"/>
                <w:lang w:eastAsia="zh-CN" w:bidi="ar-SA"/>
              </w:rPr>
              <w:t>基本每股收益（元/股）</w:t>
            </w:r>
          </w:p>
        </w:tc>
        <w:tc>
          <w:tcPr>
            <w:tcW w:w="1559" w:type="dxa"/>
            <w:vAlign w:val="center"/>
          </w:tcPr>
          <w:p w:rsidR="00412BE5" w:rsidRPr="00B75EF1" w:rsidRDefault="00177CBC" w:rsidP="00412BE5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45.00</w:t>
            </w:r>
          </w:p>
        </w:tc>
        <w:tc>
          <w:tcPr>
            <w:tcW w:w="1560" w:type="dxa"/>
            <w:vAlign w:val="center"/>
          </w:tcPr>
          <w:p w:rsidR="00412BE5" w:rsidRPr="00B75EF1" w:rsidRDefault="00177CBC" w:rsidP="00412BE5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61.00</w:t>
            </w:r>
          </w:p>
        </w:tc>
        <w:tc>
          <w:tcPr>
            <w:tcW w:w="1698" w:type="dxa"/>
            <w:vAlign w:val="center"/>
          </w:tcPr>
          <w:p w:rsidR="00412BE5" w:rsidRPr="00B75EF1" w:rsidRDefault="00177CBC" w:rsidP="00412BE5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5.26%</w:t>
            </w:r>
          </w:p>
        </w:tc>
      </w:tr>
      <w:tr w:rsidR="00412BE5" w:rsidRPr="00B75EF1" w:rsidTr="00C36BB2">
        <w:trPr>
          <w:trHeight w:val="340"/>
          <w:jc w:val="center"/>
        </w:trPr>
        <w:tc>
          <w:tcPr>
            <w:tcW w:w="4219" w:type="dxa"/>
            <w:vAlign w:val="center"/>
          </w:tcPr>
          <w:p w:rsidR="00412BE5" w:rsidRPr="00B75EF1" w:rsidRDefault="00412BE5" w:rsidP="00412BE5">
            <w:pPr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  <w:lang w:eastAsia="zh-CN"/>
              </w:rPr>
            </w:pPr>
            <w:r w:rsidRPr="00B75EF1">
              <w:rPr>
                <w:rFonts w:ascii="宋体" w:hAnsi="宋体" w:cs="宋体" w:hint="eastAsia"/>
                <w:sz w:val="18"/>
                <w:szCs w:val="18"/>
                <w:lang w:eastAsia="zh-CN" w:bidi="ar-SA"/>
              </w:rPr>
              <w:t>稀释每股收益（元/股）</w:t>
            </w:r>
          </w:p>
        </w:tc>
        <w:tc>
          <w:tcPr>
            <w:tcW w:w="1559" w:type="dxa"/>
            <w:vAlign w:val="center"/>
          </w:tcPr>
          <w:p w:rsidR="00412BE5" w:rsidRPr="00B75EF1" w:rsidRDefault="00177CBC" w:rsidP="00412BE5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46.00</w:t>
            </w:r>
          </w:p>
        </w:tc>
        <w:tc>
          <w:tcPr>
            <w:tcW w:w="1560" w:type="dxa"/>
            <w:vAlign w:val="center"/>
          </w:tcPr>
          <w:p w:rsidR="00412BE5" w:rsidRPr="00B75EF1" w:rsidRDefault="00177CBC" w:rsidP="00412BE5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62.00</w:t>
            </w:r>
          </w:p>
        </w:tc>
        <w:tc>
          <w:tcPr>
            <w:tcW w:w="1698" w:type="dxa"/>
            <w:vAlign w:val="center"/>
          </w:tcPr>
          <w:p w:rsidR="00412BE5" w:rsidRPr="00B75EF1" w:rsidRDefault="00893B09" w:rsidP="00893B09">
            <w:pPr>
              <w:autoSpaceDE w:val="0"/>
              <w:autoSpaceDN w:val="0"/>
              <w:adjustRightInd w:val="0"/>
              <w:snapToGrid w:val="0"/>
              <w:spacing w:after="0" w:line="240" w:lineRule="auto"/>
              <w:ind w:rightChars="-63" w:right="-139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eastAsia="zh-CN"/>
              </w:rPr>
              <w:t>-</w:t>
            </w:r>
          </w:p>
        </w:tc>
      </w:tr>
      <w:tr w:rsidR="00412BE5" w:rsidRPr="00B75EF1" w:rsidTr="00C36BB2">
        <w:trPr>
          <w:trHeight w:val="340"/>
          <w:jc w:val="center"/>
        </w:trPr>
        <w:tc>
          <w:tcPr>
            <w:tcW w:w="4219" w:type="dxa"/>
            <w:vAlign w:val="center"/>
          </w:tcPr>
          <w:p w:rsidR="00412BE5" w:rsidRPr="00B75EF1" w:rsidRDefault="00412BE5" w:rsidP="00412BE5">
            <w:pPr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eastAsia="zh-CN" w:bidi="ar-SA"/>
              </w:rPr>
              <w:t>归属于挂牌</w:t>
            </w:r>
            <w:r>
              <w:rPr>
                <w:rFonts w:ascii="宋体" w:hAnsi="宋体" w:cs="宋体"/>
                <w:sz w:val="18"/>
                <w:szCs w:val="18"/>
                <w:lang w:eastAsia="zh-CN" w:bidi="ar-SA"/>
              </w:rPr>
              <w:t>公司</w:t>
            </w:r>
            <w:r w:rsidRPr="00B75EF1">
              <w:rPr>
                <w:rFonts w:ascii="宋体" w:hAnsi="宋体" w:cs="宋体" w:hint="eastAsia"/>
                <w:sz w:val="18"/>
                <w:szCs w:val="18"/>
                <w:lang w:eastAsia="zh-CN" w:bidi="ar-SA"/>
              </w:rPr>
              <w:t>股东的每股净资产（元/股）</w:t>
            </w:r>
          </w:p>
        </w:tc>
        <w:tc>
          <w:tcPr>
            <w:tcW w:w="1559" w:type="dxa"/>
            <w:vAlign w:val="center"/>
          </w:tcPr>
          <w:p w:rsidR="00412BE5" w:rsidRPr="00B75EF1" w:rsidRDefault="00177CBC" w:rsidP="00412BE5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________</w:t>
            </w:r>
          </w:p>
        </w:tc>
        <w:tc>
          <w:tcPr>
            <w:tcW w:w="1560" w:type="dxa"/>
            <w:vAlign w:val="center"/>
          </w:tcPr>
          <w:p w:rsidR="00412BE5" w:rsidRPr="00B75EF1" w:rsidRDefault="00177CBC" w:rsidP="00412BE5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________</w:t>
            </w:r>
          </w:p>
        </w:tc>
        <w:tc>
          <w:tcPr>
            <w:tcW w:w="1698" w:type="dxa"/>
            <w:vAlign w:val="center"/>
          </w:tcPr>
          <w:p w:rsidR="00412BE5" w:rsidRPr="00B75EF1" w:rsidRDefault="00177CBC" w:rsidP="00812C70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15.00%</w:t>
            </w:r>
          </w:p>
        </w:tc>
      </w:tr>
    </w:tbl>
    <w:p w:rsidR="00F754D2" w:rsidRPr="00C36BB2" w:rsidRDefault="00F754D2" w:rsidP="00A87B6F">
      <w:pPr>
        <w:adjustRightInd w:val="0"/>
        <w:snapToGrid w:val="0"/>
        <w:spacing w:after="0" w:line="360" w:lineRule="auto"/>
        <w:rPr>
          <w:rFonts w:ascii="宋体" w:hAnsi="宋体"/>
          <w:color w:val="FF0000"/>
          <w:sz w:val="24"/>
          <w:szCs w:val="24"/>
          <w:lang w:eastAsia="zh-CN"/>
        </w:rPr>
      </w:pPr>
    </w:p>
    <w:p w:rsidR="00A9520A" w:rsidRPr="004569B9" w:rsidRDefault="009E49D3" w:rsidP="002D1F7B">
      <w:pPr>
        <w:spacing w:after="0" w:line="360" w:lineRule="auto"/>
        <w:ind w:firstLineChars="100" w:firstLine="240"/>
        <w:rPr>
          <w:rFonts w:ascii="宋体" w:hAnsi="宋体"/>
          <w:sz w:val="24"/>
          <w:szCs w:val="24"/>
          <w:lang w:eastAsia="zh-CN"/>
        </w:rPr>
      </w:pPr>
      <w:r w:rsidRPr="004569B9">
        <w:rPr>
          <w:rFonts w:ascii="宋体" w:hAnsi="宋体" w:hint="eastAsia"/>
          <w:sz w:val="24"/>
          <w:szCs w:val="24"/>
          <w:lang w:eastAsia="zh-CN"/>
        </w:rPr>
        <w:t>2.2 股本结构表</w:t>
      </w:r>
      <w:r w:rsidR="00523257">
        <w:rPr>
          <w:rFonts w:ascii="宋体" w:hAnsi="宋体"/>
          <w:sz w:val="24"/>
          <w:szCs w:val="24"/>
          <w:lang w:eastAsia="zh-CN"/>
        </w:rPr>
        <w:tab/>
      </w:r>
      <w:r w:rsidR="00523257">
        <w:rPr>
          <w:rFonts w:ascii="宋体" w:hAnsi="宋体"/>
          <w:sz w:val="24"/>
          <w:szCs w:val="24"/>
          <w:lang w:eastAsia="zh-CN"/>
        </w:rPr>
        <w:tab/>
      </w:r>
      <w:r w:rsidR="00523257">
        <w:rPr>
          <w:rFonts w:ascii="宋体" w:hAnsi="宋体"/>
          <w:sz w:val="24"/>
          <w:szCs w:val="24"/>
          <w:lang w:eastAsia="zh-CN"/>
        </w:rPr>
        <w:tab/>
      </w:r>
      <w:r w:rsidR="00523257">
        <w:rPr>
          <w:rFonts w:ascii="宋体" w:hAnsi="宋体"/>
          <w:sz w:val="24"/>
          <w:szCs w:val="24"/>
          <w:lang w:eastAsia="zh-CN"/>
        </w:rPr>
        <w:tab/>
      </w:r>
      <w:r w:rsidR="00523257">
        <w:rPr>
          <w:rFonts w:ascii="宋体" w:hAnsi="宋体"/>
          <w:sz w:val="24"/>
          <w:szCs w:val="24"/>
          <w:lang w:eastAsia="zh-CN"/>
        </w:rPr>
        <w:tab/>
      </w:r>
      <w:r w:rsidR="00523257">
        <w:rPr>
          <w:rFonts w:ascii="宋体" w:hAnsi="宋体"/>
          <w:sz w:val="24"/>
          <w:szCs w:val="24"/>
          <w:lang w:eastAsia="zh-CN"/>
        </w:rPr>
        <w:tab/>
      </w:r>
      <w:r w:rsidR="00523257">
        <w:rPr>
          <w:rFonts w:ascii="宋体" w:hAnsi="宋体"/>
          <w:sz w:val="24"/>
          <w:szCs w:val="24"/>
          <w:lang w:eastAsia="zh-CN"/>
        </w:rPr>
        <w:tab/>
      </w:r>
      <w:r w:rsidR="00523257">
        <w:rPr>
          <w:rFonts w:ascii="宋体" w:hAnsi="宋体"/>
          <w:sz w:val="24"/>
          <w:szCs w:val="24"/>
          <w:lang w:eastAsia="zh-CN"/>
        </w:rPr>
        <w:tab/>
      </w:r>
      <w:r w:rsidR="00523257">
        <w:rPr>
          <w:rFonts w:ascii="宋体" w:hAnsi="宋体"/>
          <w:sz w:val="24"/>
          <w:szCs w:val="24"/>
          <w:lang w:eastAsia="zh-CN"/>
        </w:rPr>
        <w:tab/>
      </w:r>
      <w:r w:rsidR="00523257">
        <w:rPr>
          <w:rFonts w:ascii="宋体" w:hAnsi="宋体"/>
          <w:sz w:val="24"/>
          <w:szCs w:val="24"/>
          <w:lang w:eastAsia="zh-CN"/>
        </w:rPr>
        <w:tab/>
      </w:r>
      <w:r w:rsidR="00523257">
        <w:rPr>
          <w:rFonts w:ascii="宋体" w:hAnsi="宋体"/>
          <w:sz w:val="24"/>
          <w:szCs w:val="24"/>
          <w:lang w:eastAsia="zh-CN"/>
        </w:rPr>
        <w:tab/>
      </w:r>
      <w:r w:rsidR="00523257">
        <w:rPr>
          <w:rFonts w:ascii="宋体" w:hAnsi="宋体"/>
          <w:sz w:val="24"/>
          <w:szCs w:val="24"/>
          <w:lang w:eastAsia="zh-CN"/>
        </w:rPr>
        <w:tab/>
      </w:r>
      <w:r w:rsidR="002D1F7B">
        <w:rPr>
          <w:rFonts w:ascii="宋体" w:hAnsi="宋体"/>
          <w:sz w:val="24"/>
          <w:szCs w:val="24"/>
          <w:lang w:eastAsia="zh-CN"/>
        </w:rPr>
        <w:t xml:space="preserve">      </w:t>
      </w:r>
      <w:r w:rsidR="00AE6995">
        <w:rPr>
          <w:rFonts w:ascii="宋体" w:hAnsi="宋体"/>
          <w:sz w:val="24"/>
          <w:szCs w:val="24"/>
          <w:lang w:eastAsia="zh-CN"/>
        </w:rPr>
        <w:t xml:space="preserve"> </w:t>
      </w:r>
      <w:r w:rsidR="00A9520A" w:rsidRPr="004569B9">
        <w:rPr>
          <w:rFonts w:ascii="宋体" w:hAnsi="宋体" w:hint="eastAsia"/>
          <w:sz w:val="24"/>
          <w:szCs w:val="24"/>
          <w:lang w:eastAsia="zh-CN"/>
        </w:rPr>
        <w:t>单位：股</w:t>
      </w:r>
    </w:p>
    <w:tbl>
      <w:tblPr>
        <w:tblW w:w="9271" w:type="dxa"/>
        <w:jc w:val="center"/>
        <w:tblLayout w:type="fixed"/>
        <w:tblLook w:val="0000" w:firstRow="0" w:lastRow="0" w:firstColumn="0" w:lastColumn="0" w:noHBand="0" w:noVBand="0"/>
      </w:tblPr>
      <w:tblGrid>
        <w:gridCol w:w="988"/>
        <w:gridCol w:w="2976"/>
        <w:gridCol w:w="1560"/>
        <w:gridCol w:w="1313"/>
        <w:gridCol w:w="1238"/>
        <w:gridCol w:w="1196"/>
      </w:tblGrid>
      <w:tr w:rsidR="007F2A9D" w:rsidRPr="004569B9" w:rsidTr="00753AD0">
        <w:trPr>
          <w:trHeight w:val="20"/>
          <w:jc w:val="center"/>
        </w:trPr>
        <w:tc>
          <w:tcPr>
            <w:tcW w:w="396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A9D" w:rsidRPr="000F3F01" w:rsidRDefault="007F2A9D" w:rsidP="00C1514F">
            <w:pPr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 w:bidi="th-TH"/>
              </w:rPr>
            </w:pPr>
            <w:r w:rsidRPr="000F3F01">
              <w:rPr>
                <w:rFonts w:ascii="宋体" w:hAnsi="宋体" w:cs="宋体" w:hint="eastAsia"/>
                <w:sz w:val="18"/>
                <w:szCs w:val="18"/>
                <w:lang w:eastAsia="zh-CN" w:bidi="th-TH"/>
              </w:rPr>
              <w:t>股份性质</w:t>
            </w:r>
          </w:p>
        </w:tc>
        <w:tc>
          <w:tcPr>
            <w:tcW w:w="28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F2A9D" w:rsidRPr="000F3F01" w:rsidRDefault="007F2A9D" w:rsidP="00C1514F">
            <w:pPr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 w:bidi="th-TH"/>
              </w:rPr>
            </w:pPr>
            <w:r w:rsidRPr="000F3F01">
              <w:rPr>
                <w:rFonts w:ascii="宋体" w:hAnsi="宋体" w:cs="宋体" w:hint="eastAsia"/>
                <w:sz w:val="18"/>
                <w:szCs w:val="18"/>
                <w:lang w:eastAsia="zh-CN" w:bidi="th-TH"/>
              </w:rPr>
              <w:t>期初</w:t>
            </w:r>
          </w:p>
        </w:tc>
        <w:tc>
          <w:tcPr>
            <w:tcW w:w="24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F2A9D" w:rsidRPr="000F3F01" w:rsidRDefault="007F2A9D" w:rsidP="00C1514F">
            <w:pPr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 w:bidi="th-TH"/>
              </w:rPr>
            </w:pPr>
            <w:r w:rsidRPr="000F3F01">
              <w:rPr>
                <w:rFonts w:ascii="宋体" w:hAnsi="宋体" w:cs="宋体" w:hint="eastAsia"/>
                <w:sz w:val="18"/>
                <w:szCs w:val="18"/>
                <w:lang w:eastAsia="zh-CN" w:bidi="th-TH"/>
              </w:rPr>
              <w:t>期末</w:t>
            </w:r>
          </w:p>
        </w:tc>
      </w:tr>
      <w:tr w:rsidR="007F2A9D" w:rsidRPr="004569B9" w:rsidTr="00753AD0">
        <w:trPr>
          <w:trHeight w:val="20"/>
          <w:jc w:val="center"/>
        </w:trPr>
        <w:tc>
          <w:tcPr>
            <w:tcW w:w="396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F2A9D" w:rsidRPr="000F3F01" w:rsidRDefault="007F2A9D" w:rsidP="00C1514F">
            <w:pPr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 w:bidi="th-TH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A9D" w:rsidRPr="000F3F01" w:rsidRDefault="007F2A9D" w:rsidP="00A9520A">
            <w:pPr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 w:bidi="th-TH"/>
              </w:rPr>
            </w:pPr>
            <w:r w:rsidRPr="000F3F01">
              <w:rPr>
                <w:rFonts w:ascii="宋体" w:hAnsi="宋体" w:cs="宋体" w:hint="eastAsia"/>
                <w:sz w:val="18"/>
                <w:szCs w:val="18"/>
                <w:lang w:eastAsia="zh-CN" w:bidi="th-TH"/>
              </w:rPr>
              <w:t>数量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A9D" w:rsidRPr="000F3F01" w:rsidRDefault="007F2A9D" w:rsidP="00C1514F">
            <w:pPr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 w:bidi="th-TH"/>
              </w:rPr>
            </w:pPr>
            <w:r w:rsidRPr="000F3F01">
              <w:rPr>
                <w:rFonts w:ascii="宋体" w:hAnsi="宋体" w:cs="宋体" w:hint="eastAsia"/>
                <w:sz w:val="18"/>
                <w:szCs w:val="18"/>
                <w:lang w:eastAsia="zh-CN" w:bidi="th-TH"/>
              </w:rPr>
              <w:t>比例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A9D" w:rsidRPr="000F3F01" w:rsidRDefault="007F2A9D" w:rsidP="00A9520A">
            <w:pPr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 w:bidi="th-TH"/>
              </w:rPr>
            </w:pPr>
            <w:r w:rsidRPr="000F3F01">
              <w:rPr>
                <w:rFonts w:ascii="宋体" w:hAnsi="宋体" w:cs="宋体" w:hint="eastAsia"/>
                <w:sz w:val="18"/>
                <w:szCs w:val="18"/>
                <w:lang w:eastAsia="zh-CN" w:bidi="th-TH"/>
              </w:rPr>
              <w:t>数量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A9D" w:rsidRPr="000F3F01" w:rsidRDefault="007F2A9D" w:rsidP="00C1514F">
            <w:pPr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 w:bidi="th-TH"/>
              </w:rPr>
            </w:pPr>
            <w:r w:rsidRPr="000F3F01">
              <w:rPr>
                <w:rFonts w:ascii="宋体" w:hAnsi="宋体" w:cs="宋体" w:hint="eastAsia"/>
                <w:sz w:val="18"/>
                <w:szCs w:val="18"/>
                <w:lang w:eastAsia="zh-CN" w:bidi="th-TH"/>
              </w:rPr>
              <w:t>比例</w:t>
            </w:r>
          </w:p>
        </w:tc>
      </w:tr>
      <w:tr w:rsidR="007F2A9D" w:rsidRPr="004569B9" w:rsidTr="00753AD0">
        <w:trPr>
          <w:trHeight w:val="20"/>
          <w:jc w:val="center"/>
        </w:trPr>
        <w:tc>
          <w:tcPr>
            <w:tcW w:w="98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A9D" w:rsidRPr="00C77E2F" w:rsidRDefault="007F2A9D" w:rsidP="00C1514F">
            <w:pPr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bCs/>
                <w:sz w:val="18"/>
                <w:szCs w:val="18"/>
                <w:lang w:eastAsia="zh-CN" w:bidi="th-TH"/>
              </w:rPr>
            </w:pPr>
            <w:r w:rsidRPr="00C77E2F">
              <w:rPr>
                <w:rFonts w:ascii="宋体" w:hAnsi="宋体" w:cs="宋体" w:hint="eastAsia"/>
                <w:bCs/>
                <w:sz w:val="18"/>
                <w:szCs w:val="18"/>
                <w:lang w:eastAsia="zh-CN" w:bidi="th-TH"/>
              </w:rPr>
              <w:t>无限售条件的股份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A9D" w:rsidRPr="00C77E2F" w:rsidRDefault="00DB3CCF" w:rsidP="007F2A9D">
            <w:pPr>
              <w:adjustRightInd w:val="0"/>
              <w:snapToGrid w:val="0"/>
              <w:spacing w:after="0" w:line="240" w:lineRule="auto"/>
              <w:rPr>
                <w:rFonts w:ascii="宋体" w:hAnsi="宋体" w:cs="宋体"/>
                <w:bCs/>
                <w:sz w:val="18"/>
                <w:szCs w:val="18"/>
                <w:lang w:eastAsia="zh-CN" w:bidi="th-TH"/>
              </w:rPr>
            </w:pPr>
            <w:r w:rsidRPr="001B6047">
              <w:rPr>
                <w:rFonts w:hint="eastAsia"/>
                <w:color w:val="000000" w:themeColor="text1"/>
                <w:sz w:val="18"/>
              </w:rPr>
              <w:t>无限售</w:t>
            </w:r>
            <w:r w:rsidRPr="001B6047">
              <w:rPr>
                <w:color w:val="000000" w:themeColor="text1"/>
                <w:sz w:val="18"/>
              </w:rPr>
              <w:t>股份总数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A9D" w:rsidRPr="000F3F01" w:rsidRDefault="00177CBC" w:rsidP="00753AD0">
            <w:pPr>
              <w:adjustRightInd w:val="0"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  <w:lang w:eastAsia="zh-CN" w:bidi="th-TH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10,000,000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A9D" w:rsidRPr="000F3F01" w:rsidRDefault="00177CBC" w:rsidP="00753AD0">
            <w:pPr>
              <w:adjustRightInd w:val="0"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  <w:lang w:eastAsia="zh-CN" w:bidi="th-TH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20.00%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A9D" w:rsidRPr="000F3F01" w:rsidRDefault="00177CBC" w:rsidP="00753AD0">
            <w:pPr>
              <w:adjustRightInd w:val="0"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  <w:lang w:eastAsia="zh-CN" w:bidi="th-TH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25,000,000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A9D" w:rsidRPr="000F3F01" w:rsidRDefault="00177CBC" w:rsidP="00753AD0">
            <w:pPr>
              <w:adjustRightInd w:val="0"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  <w:lang w:eastAsia="zh-CN" w:bidi="th-TH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30.00%</w:t>
            </w:r>
          </w:p>
        </w:tc>
      </w:tr>
      <w:tr w:rsidR="00753AD0" w:rsidRPr="004569B9" w:rsidTr="00753AD0">
        <w:trPr>
          <w:trHeight w:val="20"/>
          <w:jc w:val="center"/>
        </w:trPr>
        <w:tc>
          <w:tcPr>
            <w:tcW w:w="98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AD0" w:rsidRPr="00C77E2F" w:rsidRDefault="00753AD0" w:rsidP="00753AD0">
            <w:pPr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bCs/>
                <w:sz w:val="18"/>
                <w:szCs w:val="18"/>
                <w:lang w:eastAsia="zh-CN" w:bidi="th-TH"/>
              </w:rPr>
            </w:pP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3AD0" w:rsidRPr="00C77E2F" w:rsidRDefault="00DB3CCF" w:rsidP="00753AD0">
            <w:pPr>
              <w:adjustRightInd w:val="0"/>
              <w:snapToGrid w:val="0"/>
              <w:spacing w:after="0" w:line="240" w:lineRule="auto"/>
              <w:rPr>
                <w:rFonts w:ascii="宋体" w:hAnsi="宋体" w:cs="宋体"/>
                <w:bCs/>
                <w:sz w:val="18"/>
                <w:szCs w:val="18"/>
                <w:lang w:eastAsia="zh-CN" w:bidi="th-TH"/>
              </w:rPr>
            </w:pPr>
            <w:r w:rsidRPr="001B6047">
              <w:rPr>
                <w:color w:val="000000" w:themeColor="text1"/>
                <w:sz w:val="18"/>
                <w:lang w:eastAsia="zh-CN"/>
              </w:rPr>
              <w:t>其中</w:t>
            </w:r>
            <w:r w:rsidRPr="001B6047">
              <w:rPr>
                <w:rFonts w:hint="eastAsia"/>
                <w:color w:val="000000" w:themeColor="text1"/>
                <w:sz w:val="18"/>
                <w:lang w:eastAsia="zh-CN"/>
              </w:rPr>
              <w:t>：控股股东、实际控制人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AD0" w:rsidRPr="000F3F01" w:rsidRDefault="00177CBC" w:rsidP="00753AD0">
            <w:pPr>
              <w:adjustRightInd w:val="0"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  <w:lang w:eastAsia="zh-CN" w:bidi="th-TH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AD0" w:rsidRPr="000F3F01" w:rsidRDefault="00177CBC" w:rsidP="00753AD0">
            <w:pPr>
              <w:adjustRightInd w:val="0"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  <w:lang w:eastAsia="zh-CN" w:bidi="th-TH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2.00%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AD0" w:rsidRPr="000F3F01" w:rsidRDefault="00177CBC" w:rsidP="00753AD0">
            <w:pPr>
              <w:adjustRightInd w:val="0"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  <w:lang w:eastAsia="zh-CN" w:bidi="th-TH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AD0" w:rsidRPr="000F3F01" w:rsidRDefault="00177CBC" w:rsidP="00753AD0">
            <w:pPr>
              <w:adjustRightInd w:val="0"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  <w:lang w:eastAsia="zh-CN" w:bidi="th-TH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2.00%</w:t>
            </w:r>
          </w:p>
        </w:tc>
      </w:tr>
      <w:tr w:rsidR="00753AD0" w:rsidRPr="004569B9" w:rsidTr="00753AD0">
        <w:trPr>
          <w:trHeight w:val="20"/>
          <w:jc w:val="center"/>
        </w:trPr>
        <w:tc>
          <w:tcPr>
            <w:tcW w:w="98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AD0" w:rsidRPr="00C77E2F" w:rsidRDefault="00753AD0" w:rsidP="00753AD0">
            <w:pPr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bCs/>
                <w:sz w:val="18"/>
                <w:szCs w:val="18"/>
                <w:lang w:eastAsia="zh-CN" w:bidi="th-TH"/>
              </w:rPr>
            </w:pP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3AD0" w:rsidRPr="00C77E2F" w:rsidRDefault="00DB3CCF" w:rsidP="00DB3CCF">
            <w:pPr>
              <w:adjustRightInd w:val="0"/>
              <w:snapToGrid w:val="0"/>
              <w:spacing w:after="0" w:line="240" w:lineRule="auto"/>
              <w:ind w:firstLineChars="300" w:firstLine="540"/>
              <w:rPr>
                <w:rFonts w:ascii="宋体" w:hAnsi="宋体" w:cs="宋体"/>
                <w:bCs/>
                <w:sz w:val="18"/>
                <w:szCs w:val="18"/>
                <w:lang w:eastAsia="zh-CN" w:bidi="th-TH"/>
              </w:rPr>
            </w:pPr>
            <w:r w:rsidRPr="001B6047">
              <w:rPr>
                <w:rFonts w:hint="eastAsia"/>
                <w:color w:val="000000" w:themeColor="text1"/>
                <w:sz w:val="18"/>
              </w:rPr>
              <w:t>董事、监事、高管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AD0" w:rsidRPr="000F3F01" w:rsidRDefault="00177CBC" w:rsidP="00753AD0">
            <w:pPr>
              <w:adjustRightInd w:val="0"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  <w:lang w:eastAsia="zh-CN" w:bidi="th-TH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AD0" w:rsidRPr="000F3F01" w:rsidRDefault="00177CBC" w:rsidP="00753AD0">
            <w:pPr>
              <w:adjustRightInd w:val="0"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  <w:lang w:eastAsia="zh-CN" w:bidi="th-TH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6.00%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AD0" w:rsidRPr="000F3F01" w:rsidRDefault="00177CBC" w:rsidP="00753AD0">
            <w:pPr>
              <w:adjustRightInd w:val="0"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  <w:lang w:eastAsia="zh-CN" w:bidi="th-TH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AD0" w:rsidRPr="000F3F01" w:rsidRDefault="00177CBC" w:rsidP="00753AD0">
            <w:pPr>
              <w:adjustRightInd w:val="0"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  <w:lang w:eastAsia="zh-CN" w:bidi="th-TH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5.60%</w:t>
            </w:r>
          </w:p>
        </w:tc>
      </w:tr>
      <w:tr w:rsidR="00753AD0" w:rsidRPr="004569B9" w:rsidTr="00753AD0">
        <w:trPr>
          <w:trHeight w:val="20"/>
          <w:jc w:val="center"/>
        </w:trPr>
        <w:tc>
          <w:tcPr>
            <w:tcW w:w="9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AD0" w:rsidRPr="00C77E2F" w:rsidRDefault="00753AD0" w:rsidP="00753AD0">
            <w:pPr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bCs/>
                <w:sz w:val="18"/>
                <w:szCs w:val="18"/>
                <w:lang w:eastAsia="zh-CN" w:bidi="th-TH"/>
              </w:rPr>
            </w:pP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3AD0" w:rsidRPr="00C77E2F" w:rsidRDefault="00DB3CCF" w:rsidP="00DB3CCF">
            <w:pPr>
              <w:adjustRightInd w:val="0"/>
              <w:snapToGrid w:val="0"/>
              <w:spacing w:after="0" w:line="240" w:lineRule="auto"/>
              <w:rPr>
                <w:rFonts w:ascii="宋体" w:hAnsi="宋体" w:cs="宋体"/>
                <w:bCs/>
                <w:sz w:val="18"/>
                <w:szCs w:val="18"/>
                <w:lang w:eastAsia="zh-CN" w:bidi="th-TH"/>
              </w:rPr>
            </w:pPr>
            <w:r w:rsidRPr="001B6047">
              <w:rPr>
                <w:rFonts w:hint="eastAsia"/>
                <w:color w:val="000000" w:themeColor="text1"/>
                <w:sz w:val="18"/>
              </w:rPr>
              <w:t xml:space="preserve">      </w:t>
            </w:r>
            <w:r w:rsidRPr="001B6047">
              <w:rPr>
                <w:rFonts w:hint="eastAsia"/>
                <w:color w:val="000000" w:themeColor="text1"/>
                <w:sz w:val="18"/>
              </w:rPr>
              <w:t>核心员工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AD0" w:rsidRPr="000F3F01" w:rsidRDefault="00177CBC" w:rsidP="00753AD0">
            <w:pPr>
              <w:adjustRightInd w:val="0"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  <w:lang w:eastAsia="zh-CN" w:bidi="th-TH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AD0" w:rsidRPr="000F3F01" w:rsidRDefault="00177CBC" w:rsidP="00753AD0">
            <w:pPr>
              <w:adjustRightInd w:val="0"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  <w:lang w:eastAsia="zh-CN" w:bidi="th-TH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6.00%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AD0" w:rsidRPr="000F3F01" w:rsidRDefault="00177CBC" w:rsidP="00753AD0">
            <w:pPr>
              <w:adjustRightInd w:val="0"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  <w:lang w:eastAsia="zh-CN" w:bidi="th-TH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AD0" w:rsidRPr="000F3F01" w:rsidRDefault="00177CBC" w:rsidP="00753AD0">
            <w:pPr>
              <w:adjustRightInd w:val="0"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  <w:lang w:eastAsia="zh-CN" w:bidi="th-TH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24.50%</w:t>
            </w:r>
          </w:p>
        </w:tc>
      </w:tr>
      <w:tr w:rsidR="00753AD0" w:rsidRPr="004569B9" w:rsidTr="00753AD0">
        <w:trPr>
          <w:trHeight w:val="20"/>
          <w:jc w:val="center"/>
        </w:trPr>
        <w:tc>
          <w:tcPr>
            <w:tcW w:w="98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AD0" w:rsidRPr="00C77E2F" w:rsidRDefault="00753AD0" w:rsidP="00753AD0">
            <w:pPr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bCs/>
                <w:sz w:val="18"/>
                <w:szCs w:val="18"/>
                <w:lang w:eastAsia="zh-CN" w:bidi="th-TH"/>
              </w:rPr>
            </w:pPr>
            <w:r w:rsidRPr="00C77E2F">
              <w:rPr>
                <w:rFonts w:ascii="宋体" w:hAnsi="宋体" w:cs="宋体" w:hint="eastAsia"/>
                <w:bCs/>
                <w:sz w:val="18"/>
                <w:szCs w:val="18"/>
                <w:lang w:eastAsia="zh-CN" w:bidi="th-TH"/>
              </w:rPr>
              <w:t>有限售条件的股份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3AD0" w:rsidRPr="00C77E2F" w:rsidRDefault="00DB3CCF" w:rsidP="00753AD0">
            <w:pPr>
              <w:adjustRightInd w:val="0"/>
              <w:snapToGrid w:val="0"/>
              <w:spacing w:after="0" w:line="240" w:lineRule="auto"/>
              <w:rPr>
                <w:rFonts w:ascii="宋体" w:hAnsi="宋体" w:cs="宋体"/>
                <w:bCs/>
                <w:sz w:val="18"/>
                <w:szCs w:val="18"/>
                <w:lang w:eastAsia="zh-CN" w:bidi="th-TH"/>
              </w:rPr>
            </w:pPr>
            <w:r w:rsidRPr="001B6047">
              <w:rPr>
                <w:rFonts w:hint="eastAsia"/>
                <w:color w:val="000000" w:themeColor="text1"/>
                <w:sz w:val="18"/>
              </w:rPr>
              <w:t>有限售</w:t>
            </w:r>
            <w:r w:rsidRPr="001B6047">
              <w:rPr>
                <w:color w:val="000000" w:themeColor="text1"/>
                <w:sz w:val="18"/>
              </w:rPr>
              <w:t>股份总数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AD0" w:rsidRPr="000F3F01" w:rsidRDefault="00177CBC" w:rsidP="00753AD0">
            <w:pPr>
              <w:adjustRightInd w:val="0"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  <w:lang w:eastAsia="zh-CN" w:bidi="th-TH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38,000,000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AD0" w:rsidRPr="000F3F01" w:rsidRDefault="00177CBC" w:rsidP="00753AD0">
            <w:pPr>
              <w:adjustRightInd w:val="0"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  <w:lang w:eastAsia="zh-CN" w:bidi="th-TH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50.00%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AD0" w:rsidRPr="000F3F01" w:rsidRDefault="00177CBC" w:rsidP="00753AD0">
            <w:pPr>
              <w:adjustRightInd w:val="0"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  <w:lang w:eastAsia="zh-CN" w:bidi="th-TH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24,560,000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AD0" w:rsidRPr="000F3F01" w:rsidRDefault="00177CBC" w:rsidP="00753AD0">
            <w:pPr>
              <w:adjustRightInd w:val="0"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  <w:lang w:eastAsia="zh-CN" w:bidi="th-TH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5.47%</w:t>
            </w:r>
          </w:p>
        </w:tc>
      </w:tr>
      <w:tr w:rsidR="00753AD0" w:rsidRPr="004569B9" w:rsidTr="00753AD0">
        <w:trPr>
          <w:trHeight w:val="20"/>
          <w:jc w:val="center"/>
        </w:trPr>
        <w:tc>
          <w:tcPr>
            <w:tcW w:w="98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AD0" w:rsidRPr="00C77E2F" w:rsidRDefault="00753AD0" w:rsidP="00753AD0">
            <w:pPr>
              <w:adjustRightInd w:val="0"/>
              <w:snapToGrid w:val="0"/>
              <w:ind w:right="210"/>
              <w:jc w:val="center"/>
              <w:rPr>
                <w:rFonts w:ascii="宋体" w:hAnsi="宋体" w:cs="宋体"/>
                <w:bCs/>
                <w:sz w:val="18"/>
                <w:szCs w:val="18"/>
                <w:lang w:eastAsia="zh-CN" w:bidi="th-TH"/>
              </w:rPr>
            </w:pP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3AD0" w:rsidRPr="00C77E2F" w:rsidRDefault="00DB3CCF" w:rsidP="00753AD0">
            <w:pPr>
              <w:adjustRightInd w:val="0"/>
              <w:snapToGrid w:val="0"/>
              <w:spacing w:after="0" w:line="240" w:lineRule="auto"/>
              <w:rPr>
                <w:rFonts w:ascii="宋体" w:hAnsi="宋体" w:cs="宋体"/>
                <w:bCs/>
                <w:sz w:val="18"/>
                <w:szCs w:val="18"/>
                <w:lang w:eastAsia="zh-CN" w:bidi="th-TH"/>
              </w:rPr>
            </w:pPr>
            <w:r w:rsidRPr="001B6047">
              <w:rPr>
                <w:color w:val="000000" w:themeColor="text1"/>
                <w:sz w:val="18"/>
                <w:lang w:eastAsia="zh-CN"/>
              </w:rPr>
              <w:t>其中</w:t>
            </w:r>
            <w:r w:rsidRPr="001B6047">
              <w:rPr>
                <w:rFonts w:hint="eastAsia"/>
                <w:color w:val="000000" w:themeColor="text1"/>
                <w:sz w:val="18"/>
                <w:lang w:eastAsia="zh-CN"/>
              </w:rPr>
              <w:t>：控股股东、实际控制人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AD0" w:rsidRPr="000F3F01" w:rsidRDefault="00177CBC" w:rsidP="00753AD0">
            <w:pPr>
              <w:adjustRightInd w:val="0"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  <w:lang w:eastAsia="zh-CN" w:bidi="th-TH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AD0" w:rsidRPr="000F3F01" w:rsidRDefault="00177CBC" w:rsidP="00753AD0">
            <w:pPr>
              <w:adjustRightInd w:val="0"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  <w:lang w:eastAsia="zh-CN" w:bidi="th-TH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5.60%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AD0" w:rsidRPr="000F3F01" w:rsidRDefault="00177CBC" w:rsidP="00753AD0">
            <w:pPr>
              <w:adjustRightInd w:val="0"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  <w:lang w:eastAsia="zh-CN" w:bidi="th-TH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AD0" w:rsidRPr="000F3F01" w:rsidRDefault="00177CBC" w:rsidP="00753AD0">
            <w:pPr>
              <w:adjustRightInd w:val="0"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  <w:lang w:eastAsia="zh-CN" w:bidi="th-TH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9.64%</w:t>
            </w:r>
          </w:p>
        </w:tc>
      </w:tr>
      <w:tr w:rsidR="00753AD0" w:rsidRPr="004569B9" w:rsidTr="00753AD0">
        <w:trPr>
          <w:trHeight w:val="20"/>
          <w:jc w:val="center"/>
        </w:trPr>
        <w:tc>
          <w:tcPr>
            <w:tcW w:w="98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AD0" w:rsidRPr="00C77E2F" w:rsidRDefault="00753AD0" w:rsidP="00753AD0">
            <w:pPr>
              <w:adjustRightInd w:val="0"/>
              <w:snapToGrid w:val="0"/>
              <w:ind w:right="210"/>
              <w:jc w:val="center"/>
              <w:rPr>
                <w:rFonts w:ascii="宋体" w:hAnsi="宋体" w:cs="宋体"/>
                <w:sz w:val="18"/>
                <w:szCs w:val="18"/>
                <w:lang w:eastAsia="zh-CN" w:bidi="th-TH"/>
              </w:rPr>
            </w:pP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3AD0" w:rsidRPr="00C77E2F" w:rsidRDefault="00DB3CCF" w:rsidP="00753AD0">
            <w:pPr>
              <w:adjustRightInd w:val="0"/>
              <w:snapToGrid w:val="0"/>
              <w:spacing w:after="0" w:line="240" w:lineRule="auto"/>
              <w:rPr>
                <w:rFonts w:ascii="宋体" w:hAnsi="宋体" w:cs="宋体"/>
                <w:bCs/>
                <w:sz w:val="18"/>
                <w:szCs w:val="18"/>
                <w:lang w:eastAsia="zh-CN" w:bidi="th-TH"/>
              </w:rPr>
            </w:pPr>
            <w:r w:rsidRPr="001B6047">
              <w:rPr>
                <w:rFonts w:hint="eastAsia"/>
                <w:color w:val="000000" w:themeColor="text1"/>
                <w:sz w:val="18"/>
              </w:rPr>
              <w:t xml:space="preserve">      </w:t>
            </w:r>
            <w:r w:rsidRPr="001B6047">
              <w:rPr>
                <w:rFonts w:hint="eastAsia"/>
                <w:color w:val="000000" w:themeColor="text1"/>
                <w:sz w:val="18"/>
              </w:rPr>
              <w:t>董事、监事、高管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AD0" w:rsidRPr="000F3F01" w:rsidRDefault="00177CBC" w:rsidP="00753AD0">
            <w:pPr>
              <w:adjustRightInd w:val="0"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  <w:lang w:bidi="th-TH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15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AD0" w:rsidRPr="000F3F01" w:rsidRDefault="00177CBC" w:rsidP="00753AD0">
            <w:pPr>
              <w:adjustRightInd w:val="0"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  <w:lang w:bidi="th-TH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6.40%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AD0" w:rsidRPr="000F3F01" w:rsidRDefault="00177CBC" w:rsidP="00753AD0">
            <w:pPr>
              <w:adjustRightInd w:val="0"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  <w:lang w:bidi="th-TH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AD0" w:rsidRPr="000F3F01" w:rsidRDefault="00177CBC" w:rsidP="00753AD0">
            <w:pPr>
              <w:adjustRightInd w:val="0"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  <w:lang w:bidi="th-TH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21.24%</w:t>
            </w:r>
          </w:p>
        </w:tc>
      </w:tr>
      <w:tr w:rsidR="00DB3CCF" w:rsidRPr="004569B9" w:rsidTr="002A0A4F">
        <w:trPr>
          <w:trHeight w:val="20"/>
          <w:jc w:val="center"/>
        </w:trPr>
        <w:tc>
          <w:tcPr>
            <w:tcW w:w="9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3CCF" w:rsidRPr="00C77E2F" w:rsidRDefault="00DB3CCF" w:rsidP="00DB3CCF">
            <w:pPr>
              <w:adjustRightInd w:val="0"/>
              <w:snapToGrid w:val="0"/>
              <w:spacing w:after="0" w:line="240" w:lineRule="auto"/>
              <w:ind w:right="210"/>
              <w:jc w:val="center"/>
              <w:rPr>
                <w:rFonts w:ascii="宋体" w:hAnsi="宋体" w:cs="宋体"/>
                <w:sz w:val="18"/>
                <w:szCs w:val="18"/>
                <w:lang w:bidi="th-TH"/>
              </w:rPr>
            </w:pP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CCF" w:rsidRPr="00C77E2F" w:rsidRDefault="00DB3CCF" w:rsidP="00DB3CCF">
            <w:pPr>
              <w:adjustRightInd w:val="0"/>
              <w:snapToGrid w:val="0"/>
              <w:spacing w:after="0" w:line="240" w:lineRule="auto"/>
              <w:rPr>
                <w:rFonts w:ascii="宋体" w:hAnsi="宋体" w:cs="宋体"/>
                <w:bCs/>
                <w:sz w:val="18"/>
                <w:szCs w:val="18"/>
                <w:lang w:eastAsia="zh-CN" w:bidi="th-TH"/>
              </w:rPr>
            </w:pPr>
            <w:r w:rsidRPr="001B6047">
              <w:rPr>
                <w:rFonts w:hint="eastAsia"/>
                <w:color w:val="000000" w:themeColor="text1"/>
                <w:sz w:val="18"/>
              </w:rPr>
              <w:t xml:space="preserve">      </w:t>
            </w:r>
            <w:r w:rsidRPr="001B6047">
              <w:rPr>
                <w:rFonts w:hint="eastAsia"/>
                <w:color w:val="000000" w:themeColor="text1"/>
                <w:sz w:val="18"/>
              </w:rPr>
              <w:t>核心员工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3CCF" w:rsidRPr="000F3F01" w:rsidRDefault="00177CBC" w:rsidP="00DB3CCF">
            <w:pPr>
              <w:adjustRightInd w:val="0"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  <w:lang w:eastAsia="zh-CN" w:bidi="th-TH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26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3CCF" w:rsidRPr="000F3F01" w:rsidRDefault="00177CBC" w:rsidP="00DB3CCF">
            <w:pPr>
              <w:adjustRightInd w:val="0"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  <w:lang w:eastAsia="zh-CN" w:bidi="th-TH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21.00%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3CCF" w:rsidRPr="000F3F01" w:rsidRDefault="00177CBC" w:rsidP="00DB3CCF">
            <w:pPr>
              <w:adjustRightInd w:val="0"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  <w:lang w:eastAsia="zh-CN" w:bidi="th-TH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26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3CCF" w:rsidRPr="000F3F01" w:rsidRDefault="00177CBC" w:rsidP="00DB3CCF">
            <w:pPr>
              <w:adjustRightInd w:val="0"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  <w:lang w:eastAsia="zh-CN" w:bidi="th-TH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21.00%</w:t>
            </w:r>
          </w:p>
        </w:tc>
      </w:tr>
      <w:tr w:rsidR="00DB3CCF" w:rsidRPr="004569B9" w:rsidTr="00753AD0">
        <w:trPr>
          <w:trHeight w:val="20"/>
          <w:jc w:val="center"/>
        </w:trPr>
        <w:tc>
          <w:tcPr>
            <w:tcW w:w="39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3CCF" w:rsidRPr="00F754D2" w:rsidRDefault="00DB3CCF" w:rsidP="00DB3CCF">
            <w:pPr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bCs/>
                <w:sz w:val="18"/>
                <w:szCs w:val="18"/>
                <w:lang w:eastAsia="zh-CN" w:bidi="th-TH"/>
              </w:rPr>
            </w:pPr>
            <w:r w:rsidRPr="00F754D2">
              <w:rPr>
                <w:rFonts w:ascii="宋体" w:hAnsi="宋体" w:cs="宋体" w:hint="eastAsia"/>
                <w:bCs/>
                <w:sz w:val="18"/>
                <w:szCs w:val="18"/>
                <w:lang w:eastAsia="zh-CN" w:bidi="th-TH"/>
              </w:rPr>
              <w:t>总股本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3CCF" w:rsidRPr="000F3F01" w:rsidRDefault="00177CBC" w:rsidP="00DB3CCF">
            <w:pPr>
              <w:adjustRightInd w:val="0"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  <w:lang w:eastAsia="zh-CN" w:bidi="th-TH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48,000,000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3CCF" w:rsidRPr="000F3F01" w:rsidRDefault="00DB3CCF" w:rsidP="00DB3CCF">
            <w:pPr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 w:bidi="th-TH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eastAsia="zh-CN" w:bidi="th-TH"/>
              </w:rPr>
              <w:t>-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3CCF" w:rsidRPr="000F3F01" w:rsidRDefault="00177CBC" w:rsidP="00DB3CCF">
            <w:pPr>
              <w:adjustRightInd w:val="0"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  <w:lang w:eastAsia="zh-CN" w:bidi="th-TH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49,560,000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3CCF" w:rsidRPr="000F3F01" w:rsidRDefault="00DB3CCF" w:rsidP="00DB3CCF">
            <w:pPr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 w:bidi="th-TH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-</w:t>
            </w:r>
          </w:p>
        </w:tc>
      </w:tr>
      <w:tr w:rsidR="00DB3CCF" w:rsidRPr="004569B9" w:rsidTr="00753AD0">
        <w:trPr>
          <w:trHeight w:val="20"/>
          <w:jc w:val="center"/>
        </w:trPr>
        <w:tc>
          <w:tcPr>
            <w:tcW w:w="39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3CCF" w:rsidRPr="00F754D2" w:rsidRDefault="00DB3CCF" w:rsidP="00DB3CCF">
            <w:pPr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bCs/>
                <w:sz w:val="18"/>
                <w:szCs w:val="18"/>
                <w:lang w:bidi="th-TH"/>
              </w:rPr>
            </w:pPr>
            <w:r w:rsidRPr="00F754D2">
              <w:rPr>
                <w:rFonts w:ascii="宋体" w:hAnsi="宋体" w:cs="宋体" w:hint="eastAsia"/>
                <w:bCs/>
                <w:sz w:val="18"/>
                <w:szCs w:val="18"/>
                <w:lang w:bidi="th-TH"/>
              </w:rPr>
              <w:t>股</w:t>
            </w:r>
            <w:r w:rsidRPr="00F754D2">
              <w:rPr>
                <w:rFonts w:ascii="宋体" w:hAnsi="宋体" w:cs="宋体" w:hint="eastAsia"/>
                <w:bCs/>
                <w:sz w:val="18"/>
                <w:szCs w:val="18"/>
                <w:lang w:eastAsia="zh-CN" w:bidi="th-TH"/>
              </w:rPr>
              <w:t>东</w:t>
            </w:r>
            <w:r w:rsidRPr="00F754D2">
              <w:rPr>
                <w:rFonts w:ascii="宋体" w:hAnsi="宋体" w:cs="宋体" w:hint="eastAsia"/>
                <w:bCs/>
                <w:sz w:val="18"/>
                <w:szCs w:val="18"/>
                <w:lang w:bidi="th-TH"/>
              </w:rPr>
              <w:t>总数</w:t>
            </w:r>
          </w:p>
        </w:tc>
        <w:tc>
          <w:tcPr>
            <w:tcW w:w="530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3CCF" w:rsidRPr="000F3F01" w:rsidRDefault="00177CBC" w:rsidP="00B203C2">
            <w:pPr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bidi="th-TH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3</w:t>
            </w:r>
          </w:p>
        </w:tc>
      </w:tr>
    </w:tbl>
    <w:p w:rsidR="00F52F2F" w:rsidRPr="00F52F2F" w:rsidRDefault="00F52F2F" w:rsidP="00F52F2F">
      <w:pPr>
        <w:spacing w:after="0"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F52F2F">
        <w:rPr>
          <w:rFonts w:asciiTheme="minorEastAsia" w:eastAsiaTheme="minorEastAsia" w:hAnsiTheme="minorEastAsia"/>
          <w:sz w:val="24"/>
          <w:szCs w:val="24"/>
          <w:lang w:eastAsia="zh-CN"/>
        </w:rPr>
        <w:t xml:space="preserve">注：“核心员工”按《非上市公众公司监督管理办法》的有关规定界定；“董事、监事及高级管理人员”包括挂牌公司的董事、监事和高级管理人员（身份同时为控股股东及实际控制人的除外）。 </w:t>
      </w:r>
    </w:p>
    <w:p w:rsidR="008F4B04" w:rsidRPr="001F6272" w:rsidRDefault="009E49D3" w:rsidP="002D1F7B">
      <w:pPr>
        <w:spacing w:after="0" w:line="360" w:lineRule="auto"/>
        <w:ind w:firstLineChars="100" w:firstLine="240"/>
        <w:rPr>
          <w:rFonts w:ascii="宋体" w:hAnsi="宋体"/>
          <w:sz w:val="24"/>
          <w:szCs w:val="24"/>
          <w:lang w:eastAsia="zh-CN"/>
        </w:rPr>
      </w:pPr>
      <w:r w:rsidRPr="001F6272">
        <w:rPr>
          <w:rFonts w:ascii="宋体" w:hAnsi="宋体" w:hint="eastAsia"/>
          <w:sz w:val="24"/>
          <w:szCs w:val="24"/>
          <w:lang w:eastAsia="zh-CN"/>
        </w:rPr>
        <w:t xml:space="preserve">2.3 </w:t>
      </w:r>
      <w:r w:rsidR="007F2A9D" w:rsidRPr="001F6272">
        <w:rPr>
          <w:rFonts w:ascii="宋体" w:hAnsi="宋体" w:hint="eastAsia"/>
          <w:sz w:val="24"/>
          <w:szCs w:val="24"/>
          <w:lang w:eastAsia="zh-CN"/>
        </w:rPr>
        <w:t>前10名股东持股情况表</w:t>
      </w:r>
      <w:r w:rsidR="00523257">
        <w:rPr>
          <w:rFonts w:ascii="宋体" w:hAnsi="宋体"/>
          <w:sz w:val="24"/>
          <w:szCs w:val="24"/>
          <w:lang w:eastAsia="zh-CN"/>
        </w:rPr>
        <w:tab/>
      </w:r>
      <w:r w:rsidR="00523257">
        <w:rPr>
          <w:rFonts w:ascii="宋体" w:hAnsi="宋体"/>
          <w:sz w:val="24"/>
          <w:szCs w:val="24"/>
          <w:lang w:eastAsia="zh-CN"/>
        </w:rPr>
        <w:tab/>
      </w:r>
      <w:r w:rsidR="00523257">
        <w:rPr>
          <w:rFonts w:ascii="宋体" w:hAnsi="宋体"/>
          <w:sz w:val="24"/>
          <w:szCs w:val="24"/>
          <w:lang w:eastAsia="zh-CN"/>
        </w:rPr>
        <w:tab/>
      </w:r>
      <w:r w:rsidR="00523257">
        <w:rPr>
          <w:rFonts w:ascii="宋体" w:hAnsi="宋体"/>
          <w:sz w:val="24"/>
          <w:szCs w:val="24"/>
          <w:lang w:eastAsia="zh-CN"/>
        </w:rPr>
        <w:tab/>
      </w:r>
      <w:r w:rsidR="00523257">
        <w:rPr>
          <w:rFonts w:ascii="宋体" w:hAnsi="宋体"/>
          <w:sz w:val="24"/>
          <w:szCs w:val="24"/>
          <w:lang w:eastAsia="zh-CN"/>
        </w:rPr>
        <w:tab/>
      </w:r>
      <w:r w:rsidR="00523257">
        <w:rPr>
          <w:rFonts w:ascii="宋体" w:hAnsi="宋体"/>
          <w:sz w:val="24"/>
          <w:szCs w:val="24"/>
          <w:lang w:eastAsia="zh-CN"/>
        </w:rPr>
        <w:tab/>
      </w:r>
      <w:r w:rsidR="00523257">
        <w:rPr>
          <w:rFonts w:ascii="宋体" w:hAnsi="宋体"/>
          <w:sz w:val="24"/>
          <w:szCs w:val="24"/>
          <w:lang w:eastAsia="zh-CN"/>
        </w:rPr>
        <w:tab/>
      </w:r>
      <w:r w:rsidR="00523257">
        <w:rPr>
          <w:rFonts w:ascii="宋体" w:hAnsi="宋体"/>
          <w:sz w:val="24"/>
          <w:szCs w:val="24"/>
          <w:lang w:eastAsia="zh-CN"/>
        </w:rPr>
        <w:tab/>
      </w:r>
      <w:r w:rsidR="00523257">
        <w:rPr>
          <w:rFonts w:ascii="宋体" w:hAnsi="宋体"/>
          <w:sz w:val="24"/>
          <w:szCs w:val="24"/>
          <w:lang w:eastAsia="zh-CN"/>
        </w:rPr>
        <w:tab/>
      </w:r>
      <w:r w:rsidR="00523257">
        <w:rPr>
          <w:rFonts w:ascii="宋体" w:hAnsi="宋体"/>
          <w:sz w:val="24"/>
          <w:szCs w:val="24"/>
          <w:lang w:eastAsia="zh-CN"/>
        </w:rPr>
        <w:tab/>
      </w:r>
      <w:r w:rsidR="00E30998">
        <w:rPr>
          <w:rFonts w:ascii="宋体" w:hAnsi="宋体"/>
          <w:sz w:val="24"/>
          <w:szCs w:val="24"/>
          <w:lang w:eastAsia="zh-CN"/>
        </w:rPr>
        <w:t xml:space="preserve">    </w:t>
      </w:r>
      <w:r w:rsidR="00E30998">
        <w:rPr>
          <w:rFonts w:ascii="宋体" w:hAnsi="宋体" w:hint="eastAsia"/>
          <w:sz w:val="24"/>
          <w:szCs w:val="24"/>
          <w:lang w:eastAsia="zh-CN"/>
        </w:rPr>
        <w:t>单位：</w:t>
      </w:r>
      <w:r w:rsidR="008F4B04" w:rsidRPr="001F6272">
        <w:rPr>
          <w:rFonts w:ascii="宋体" w:hAnsi="宋体" w:hint="eastAsia"/>
          <w:sz w:val="24"/>
          <w:szCs w:val="24"/>
          <w:lang w:eastAsia="zh-CN"/>
        </w:rPr>
        <w:t>股</w:t>
      </w:r>
    </w:p>
    <w:tbl>
      <w:tblPr>
        <w:tblW w:w="587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6"/>
        <w:gridCol w:w="1080"/>
        <w:gridCol w:w="1083"/>
        <w:gridCol w:w="1116"/>
        <w:gridCol w:w="1081"/>
        <w:gridCol w:w="1116"/>
        <w:gridCol w:w="1081"/>
        <w:gridCol w:w="1116"/>
        <w:gridCol w:w="1081"/>
        <w:gridCol w:w="1193"/>
      </w:tblGrid>
      <w:tr w:rsidR="00753AD0" w:rsidRPr="001F6272" w:rsidTr="00753AD0">
        <w:trPr>
          <w:jc w:val="center"/>
        </w:trPr>
        <w:tc>
          <w:tcPr>
            <w:tcW w:w="191" w:type="pct"/>
            <w:vAlign w:val="center"/>
          </w:tcPr>
          <w:p w:rsidR="007F2A9D" w:rsidRPr="000F3F01" w:rsidRDefault="007F2A9D" w:rsidP="007F2A9D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 w:rsidRPr="000F3F01">
              <w:rPr>
                <w:rFonts w:ascii="宋体" w:hAnsi="宋体" w:cs="宋体" w:hint="eastAsia"/>
                <w:sz w:val="18"/>
                <w:szCs w:val="18"/>
                <w:lang w:eastAsia="zh-CN"/>
              </w:rPr>
              <w:t>序号</w:t>
            </w:r>
          </w:p>
        </w:tc>
        <w:tc>
          <w:tcPr>
            <w:tcW w:w="528" w:type="pct"/>
            <w:vAlign w:val="center"/>
          </w:tcPr>
          <w:p w:rsidR="00A9520A" w:rsidRPr="000F3F01" w:rsidRDefault="007F2A9D" w:rsidP="004C2FC9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 w:rsidRPr="000F3F01">
              <w:rPr>
                <w:rFonts w:ascii="宋体" w:hAnsi="宋体" w:cs="宋体" w:hint="eastAsia"/>
                <w:sz w:val="18"/>
                <w:szCs w:val="18"/>
              </w:rPr>
              <w:t>股东</w:t>
            </w:r>
          </w:p>
          <w:p w:rsidR="007F2A9D" w:rsidRPr="000F3F01" w:rsidRDefault="00A9520A" w:rsidP="004C2FC9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 w:rsidRPr="000F3F01">
              <w:rPr>
                <w:rFonts w:ascii="宋体" w:hAnsi="宋体" w:cs="宋体" w:hint="eastAsia"/>
                <w:sz w:val="18"/>
                <w:szCs w:val="18"/>
              </w:rPr>
              <w:t>姓名</w:t>
            </w:r>
          </w:p>
        </w:tc>
        <w:tc>
          <w:tcPr>
            <w:tcW w:w="528" w:type="pct"/>
            <w:vAlign w:val="center"/>
          </w:tcPr>
          <w:p w:rsidR="00A9520A" w:rsidRPr="000F3F01" w:rsidRDefault="007F2A9D" w:rsidP="004C2FC9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 w:rsidRPr="000F3F01">
              <w:rPr>
                <w:rFonts w:ascii="宋体" w:hAnsi="宋体" w:cs="宋体" w:hint="eastAsia"/>
                <w:sz w:val="18"/>
                <w:szCs w:val="18"/>
              </w:rPr>
              <w:t>股东</w:t>
            </w:r>
          </w:p>
          <w:p w:rsidR="007F2A9D" w:rsidRPr="000F3F01" w:rsidRDefault="007F2A9D" w:rsidP="004C2FC9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0F3F01">
              <w:rPr>
                <w:rFonts w:ascii="宋体" w:hAnsi="宋体" w:cs="宋体" w:hint="eastAsia"/>
                <w:sz w:val="18"/>
                <w:szCs w:val="18"/>
              </w:rPr>
              <w:t>性质</w:t>
            </w:r>
          </w:p>
        </w:tc>
        <w:tc>
          <w:tcPr>
            <w:tcW w:w="528" w:type="pct"/>
            <w:vAlign w:val="center"/>
          </w:tcPr>
          <w:p w:rsidR="00A9520A" w:rsidRPr="000F3F01" w:rsidRDefault="007F2A9D" w:rsidP="00ED48F2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 w:rsidRPr="000F3F01">
              <w:rPr>
                <w:rFonts w:ascii="宋体" w:hAnsi="宋体" w:cs="宋体" w:hint="eastAsia"/>
                <w:sz w:val="18"/>
                <w:szCs w:val="18"/>
              </w:rPr>
              <w:t>期初</w:t>
            </w:r>
          </w:p>
          <w:p w:rsidR="007F2A9D" w:rsidRPr="000F3F01" w:rsidRDefault="007F2A9D" w:rsidP="00ED48F2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0F3F01">
              <w:rPr>
                <w:rFonts w:ascii="宋体" w:hAnsi="宋体" w:cs="宋体" w:hint="eastAsia"/>
                <w:sz w:val="18"/>
                <w:szCs w:val="18"/>
              </w:rPr>
              <w:t>持股数</w:t>
            </w:r>
          </w:p>
        </w:tc>
        <w:tc>
          <w:tcPr>
            <w:tcW w:w="528" w:type="pct"/>
            <w:vAlign w:val="center"/>
          </w:tcPr>
          <w:p w:rsidR="00A9520A" w:rsidRPr="000F3F01" w:rsidRDefault="007F2A9D" w:rsidP="007F2A9D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 w:rsidRPr="000F3F01">
              <w:rPr>
                <w:rFonts w:ascii="宋体" w:hAnsi="宋体" w:cs="宋体" w:hint="eastAsia"/>
                <w:sz w:val="18"/>
                <w:szCs w:val="18"/>
                <w:lang w:eastAsia="zh-CN"/>
              </w:rPr>
              <w:t>期内</w:t>
            </w:r>
          </w:p>
          <w:p w:rsidR="007F2A9D" w:rsidRPr="000F3F01" w:rsidRDefault="007F2A9D" w:rsidP="007F2A9D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 w:rsidRPr="000F3F01">
              <w:rPr>
                <w:rFonts w:ascii="宋体" w:hAnsi="宋体" w:cs="宋体" w:hint="eastAsia"/>
                <w:sz w:val="18"/>
                <w:szCs w:val="18"/>
                <w:lang w:eastAsia="zh-CN"/>
              </w:rPr>
              <w:t>增减</w:t>
            </w:r>
          </w:p>
        </w:tc>
        <w:tc>
          <w:tcPr>
            <w:tcW w:w="528" w:type="pct"/>
            <w:vAlign w:val="center"/>
          </w:tcPr>
          <w:p w:rsidR="00A9520A" w:rsidRPr="000F3F01" w:rsidRDefault="007F2A9D" w:rsidP="004C2FC9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 w:rsidRPr="000F3F01">
              <w:rPr>
                <w:rFonts w:ascii="宋体" w:hAnsi="宋体" w:cs="宋体" w:hint="eastAsia"/>
                <w:sz w:val="18"/>
                <w:szCs w:val="18"/>
              </w:rPr>
              <w:t>期末</w:t>
            </w:r>
          </w:p>
          <w:p w:rsidR="007F2A9D" w:rsidRPr="000F3F01" w:rsidRDefault="007F2A9D" w:rsidP="004C2FC9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0F3F01">
              <w:rPr>
                <w:rFonts w:ascii="宋体" w:hAnsi="宋体" w:cs="宋体" w:hint="eastAsia"/>
                <w:sz w:val="18"/>
                <w:szCs w:val="18"/>
              </w:rPr>
              <w:t>持股数</w:t>
            </w:r>
          </w:p>
        </w:tc>
        <w:tc>
          <w:tcPr>
            <w:tcW w:w="528" w:type="pct"/>
            <w:vAlign w:val="center"/>
          </w:tcPr>
          <w:p w:rsidR="007F2A9D" w:rsidRPr="000F3F01" w:rsidRDefault="007F2A9D" w:rsidP="004C2FC9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 w:rsidRPr="000F3F01">
              <w:rPr>
                <w:rFonts w:ascii="宋体" w:hAnsi="宋体" w:cs="宋体" w:hint="eastAsia"/>
                <w:sz w:val="18"/>
                <w:szCs w:val="18"/>
              </w:rPr>
              <w:t>期末持股比例</w:t>
            </w:r>
          </w:p>
        </w:tc>
        <w:tc>
          <w:tcPr>
            <w:tcW w:w="528" w:type="pct"/>
            <w:vAlign w:val="center"/>
          </w:tcPr>
          <w:p w:rsidR="007F2A9D" w:rsidRPr="000F3F01" w:rsidRDefault="007F2A9D" w:rsidP="004C2FC9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 w:rsidRPr="000F3F01">
              <w:rPr>
                <w:rFonts w:ascii="宋体" w:hAnsi="宋体" w:cs="宋体" w:hint="eastAsia"/>
                <w:sz w:val="18"/>
                <w:szCs w:val="18"/>
                <w:lang w:eastAsia="zh-CN"/>
              </w:rPr>
              <w:t>限售股份数</w:t>
            </w:r>
          </w:p>
        </w:tc>
        <w:tc>
          <w:tcPr>
            <w:tcW w:w="528" w:type="pct"/>
            <w:vAlign w:val="center"/>
          </w:tcPr>
          <w:p w:rsidR="007F2A9D" w:rsidRPr="000F3F01" w:rsidRDefault="007F2A9D" w:rsidP="007F2A9D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highlight w:val="yellow"/>
                <w:lang w:eastAsia="zh-CN"/>
              </w:rPr>
            </w:pPr>
            <w:r w:rsidRPr="000F3F01">
              <w:rPr>
                <w:rFonts w:ascii="宋体" w:hAnsi="宋体" w:cs="宋体" w:hint="eastAsia"/>
                <w:sz w:val="18"/>
                <w:szCs w:val="18"/>
                <w:lang w:eastAsia="zh-CN"/>
              </w:rPr>
              <w:t>无限售股份数</w:t>
            </w:r>
          </w:p>
        </w:tc>
        <w:tc>
          <w:tcPr>
            <w:tcW w:w="582" w:type="pct"/>
            <w:vAlign w:val="center"/>
          </w:tcPr>
          <w:p w:rsidR="007F2A9D" w:rsidRPr="000F3F01" w:rsidRDefault="007F2A9D" w:rsidP="007F2A9D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highlight w:val="yellow"/>
                <w:lang w:eastAsia="zh-CN"/>
              </w:rPr>
            </w:pPr>
            <w:r w:rsidRPr="000F3F01">
              <w:rPr>
                <w:rFonts w:ascii="宋体" w:hAnsi="宋体" w:cs="宋体" w:hint="eastAsia"/>
                <w:sz w:val="18"/>
                <w:szCs w:val="18"/>
                <w:lang w:eastAsia="zh-CN"/>
              </w:rPr>
              <w:t>质押或冻结的股份数</w:t>
            </w:r>
          </w:p>
        </w:tc>
      </w:tr>
      <w:tr w:rsidR="00753AD0" w:rsidRPr="001F6272" w:rsidTr="00753AD0">
        <w:trPr>
          <w:jc w:val="center"/>
        </w:trPr>
        <w:tc>
          <w:tcPr>
            <w:tcW w:w="191" w:type="pct"/>
            <w:vAlign w:val="center"/>
          </w:tcPr>
          <w:p w:rsidR="007F2A9D" w:rsidRPr="000F3F01" w:rsidRDefault="00177CBC" w:rsidP="00753AD0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528" w:type="pct"/>
            <w:vAlign w:val="center"/>
          </w:tcPr>
          <w:p w:rsidR="007F2A9D" w:rsidRPr="000F3F01" w:rsidRDefault="00177CBC" w:rsidP="00753AD0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eastAsia="zh-CN"/>
              </w:rPr>
              <w:t>卢俊文</w:t>
            </w:r>
          </w:p>
        </w:tc>
        <w:tc>
          <w:tcPr>
            <w:tcW w:w="528" w:type="pct"/>
            <w:vAlign w:val="center"/>
          </w:tcPr>
          <w:p w:rsidR="007F2A9D" w:rsidRPr="000F3F01" w:rsidRDefault="00177CBC" w:rsidP="007F2A9D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________</w:t>
            </w:r>
          </w:p>
        </w:tc>
        <w:tc>
          <w:tcPr>
            <w:tcW w:w="528" w:type="pct"/>
            <w:vAlign w:val="center"/>
          </w:tcPr>
          <w:p w:rsidR="007F2A9D" w:rsidRPr="000F3F01" w:rsidRDefault="00177CBC" w:rsidP="007F2A9D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36,611,374</w:t>
            </w:r>
          </w:p>
        </w:tc>
        <w:tc>
          <w:tcPr>
            <w:tcW w:w="528" w:type="pct"/>
            <w:vAlign w:val="center"/>
          </w:tcPr>
          <w:p w:rsidR="007F2A9D" w:rsidRPr="000F3F01" w:rsidRDefault="00177CBC" w:rsidP="007F2A9D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528" w:type="pct"/>
            <w:vAlign w:val="center"/>
          </w:tcPr>
          <w:p w:rsidR="007F2A9D" w:rsidRPr="000F3F01" w:rsidRDefault="00177CBC" w:rsidP="007F2A9D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36,611,374</w:t>
            </w:r>
          </w:p>
        </w:tc>
        <w:tc>
          <w:tcPr>
            <w:tcW w:w="528" w:type="pct"/>
            <w:vAlign w:val="center"/>
          </w:tcPr>
          <w:p w:rsidR="007F2A9D" w:rsidRPr="000F3F01" w:rsidRDefault="00177CBC" w:rsidP="007F2A9D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73.87%</w:t>
            </w:r>
          </w:p>
        </w:tc>
        <w:tc>
          <w:tcPr>
            <w:tcW w:w="528" w:type="pct"/>
            <w:vAlign w:val="center"/>
          </w:tcPr>
          <w:p w:rsidR="007F2A9D" w:rsidRPr="000F3F01" w:rsidRDefault="00177CBC" w:rsidP="007F2A9D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27,458,531</w:t>
            </w:r>
          </w:p>
        </w:tc>
        <w:tc>
          <w:tcPr>
            <w:tcW w:w="528" w:type="pct"/>
            <w:vAlign w:val="center"/>
          </w:tcPr>
          <w:p w:rsidR="007F2A9D" w:rsidRPr="000F3F01" w:rsidRDefault="00177CBC" w:rsidP="007F2A9D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9,152,843</w:t>
            </w:r>
          </w:p>
        </w:tc>
        <w:tc>
          <w:tcPr>
            <w:tcW w:w="582" w:type="pct"/>
            <w:vAlign w:val="center"/>
          </w:tcPr>
          <w:p w:rsidR="007F2A9D" w:rsidRPr="000F3F01" w:rsidRDefault="00177CBC" w:rsidP="007F2A9D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________</w:t>
            </w:r>
          </w:p>
        </w:tc>
      </w:tr>
      <w:tr w:rsidR="00177CBC" w:rsidRPr="001F6272" w:rsidTr="00753AD0">
        <w:trPr>
          <w:jc w:val="center"/>
        </w:trPr>
        <w:tc>
          <w:tcPr>
            <w:tcW w:w="191" w:type="pct"/>
            <w:vAlign w:val="center"/>
          </w:tcPr>
          <w:p w:rsidR="00177CBC" w:rsidRPr="000F3F01" w:rsidRDefault="00177CBC" w:rsidP="00753AD0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528" w:type="pct"/>
            <w:vAlign w:val="center"/>
          </w:tcPr>
          <w:p w:rsidR="00177CBC" w:rsidRPr="000F3F01" w:rsidRDefault="00177CBC" w:rsidP="00753AD0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eastAsia="zh-CN"/>
              </w:rPr>
              <w:t>卢伟</w:t>
            </w:r>
          </w:p>
        </w:tc>
        <w:tc>
          <w:tcPr>
            <w:tcW w:w="528" w:type="pct"/>
            <w:vAlign w:val="center"/>
          </w:tcPr>
          <w:p w:rsidR="00177CBC" w:rsidRPr="000F3F01" w:rsidRDefault="00177CBC" w:rsidP="007F2A9D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________</w:t>
            </w:r>
          </w:p>
        </w:tc>
        <w:tc>
          <w:tcPr>
            <w:tcW w:w="528" w:type="pct"/>
            <w:vAlign w:val="center"/>
          </w:tcPr>
          <w:p w:rsidR="00177CBC" w:rsidRPr="000F3F01" w:rsidRDefault="00177CBC" w:rsidP="007F2A9D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871,680</w:t>
            </w:r>
          </w:p>
        </w:tc>
        <w:tc>
          <w:tcPr>
            <w:tcW w:w="528" w:type="pct"/>
            <w:vAlign w:val="center"/>
          </w:tcPr>
          <w:p w:rsidR="00177CBC" w:rsidRPr="000F3F01" w:rsidRDefault="00177CBC" w:rsidP="007F2A9D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528" w:type="pct"/>
            <w:vAlign w:val="center"/>
          </w:tcPr>
          <w:p w:rsidR="00177CBC" w:rsidRPr="000F3F01" w:rsidRDefault="00177CBC" w:rsidP="007F2A9D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871,680</w:t>
            </w:r>
          </w:p>
        </w:tc>
        <w:tc>
          <w:tcPr>
            <w:tcW w:w="528" w:type="pct"/>
            <w:vAlign w:val="center"/>
          </w:tcPr>
          <w:p w:rsidR="00177CBC" w:rsidRPr="000F3F01" w:rsidRDefault="00177CBC" w:rsidP="007F2A9D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1.76%</w:t>
            </w:r>
          </w:p>
        </w:tc>
        <w:tc>
          <w:tcPr>
            <w:tcW w:w="528" w:type="pct"/>
            <w:vAlign w:val="center"/>
          </w:tcPr>
          <w:p w:rsidR="00177CBC" w:rsidRPr="000F3F01" w:rsidRDefault="00177CBC" w:rsidP="007F2A9D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528" w:type="pct"/>
            <w:vAlign w:val="center"/>
          </w:tcPr>
          <w:p w:rsidR="00177CBC" w:rsidRPr="000F3F01" w:rsidRDefault="00177CBC" w:rsidP="007F2A9D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871,680</w:t>
            </w:r>
          </w:p>
        </w:tc>
        <w:tc>
          <w:tcPr>
            <w:tcW w:w="582" w:type="pct"/>
            <w:vAlign w:val="center"/>
          </w:tcPr>
          <w:p w:rsidR="00177CBC" w:rsidRPr="000F3F01" w:rsidRDefault="00177CBC" w:rsidP="007F2A9D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________</w:t>
            </w:r>
          </w:p>
        </w:tc>
      </w:tr>
      <w:tr w:rsidR="00177CBC" w:rsidRPr="001F6272" w:rsidTr="00753AD0">
        <w:trPr>
          <w:jc w:val="center"/>
        </w:trPr>
        <w:tc>
          <w:tcPr>
            <w:tcW w:w="191" w:type="pct"/>
            <w:vAlign w:val="center"/>
          </w:tcPr>
          <w:p w:rsidR="00177CBC" w:rsidRPr="000F3F01" w:rsidRDefault="00177CBC" w:rsidP="00753AD0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528" w:type="pct"/>
            <w:vAlign w:val="center"/>
          </w:tcPr>
          <w:p w:rsidR="00177CBC" w:rsidRPr="000F3F01" w:rsidRDefault="00177CBC" w:rsidP="00753AD0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eastAsia="zh-CN"/>
              </w:rPr>
              <w:t>卢诗韵</w:t>
            </w:r>
          </w:p>
        </w:tc>
        <w:tc>
          <w:tcPr>
            <w:tcW w:w="528" w:type="pct"/>
            <w:vAlign w:val="center"/>
          </w:tcPr>
          <w:p w:rsidR="00177CBC" w:rsidRPr="000F3F01" w:rsidRDefault="00177CBC" w:rsidP="007F2A9D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________</w:t>
            </w:r>
          </w:p>
        </w:tc>
        <w:tc>
          <w:tcPr>
            <w:tcW w:w="528" w:type="pct"/>
            <w:vAlign w:val="center"/>
          </w:tcPr>
          <w:p w:rsidR="00177CBC" w:rsidRPr="000F3F01" w:rsidRDefault="00177CBC" w:rsidP="007F2A9D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2,179,249</w:t>
            </w:r>
          </w:p>
        </w:tc>
        <w:tc>
          <w:tcPr>
            <w:tcW w:w="528" w:type="pct"/>
            <w:vAlign w:val="center"/>
          </w:tcPr>
          <w:p w:rsidR="00177CBC" w:rsidRPr="000F3F01" w:rsidRDefault="00177CBC" w:rsidP="007F2A9D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528" w:type="pct"/>
            <w:vAlign w:val="center"/>
          </w:tcPr>
          <w:p w:rsidR="00177CBC" w:rsidRPr="000F3F01" w:rsidRDefault="00177CBC" w:rsidP="007F2A9D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2,179,249</w:t>
            </w:r>
          </w:p>
        </w:tc>
        <w:tc>
          <w:tcPr>
            <w:tcW w:w="528" w:type="pct"/>
            <w:vAlign w:val="center"/>
          </w:tcPr>
          <w:p w:rsidR="00177CBC" w:rsidRPr="000F3F01" w:rsidRDefault="00177CBC" w:rsidP="007F2A9D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4.40%</w:t>
            </w:r>
          </w:p>
        </w:tc>
        <w:tc>
          <w:tcPr>
            <w:tcW w:w="528" w:type="pct"/>
            <w:vAlign w:val="center"/>
          </w:tcPr>
          <w:p w:rsidR="00177CBC" w:rsidRPr="000F3F01" w:rsidRDefault="00177CBC" w:rsidP="007F2A9D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528" w:type="pct"/>
            <w:vAlign w:val="center"/>
          </w:tcPr>
          <w:p w:rsidR="00177CBC" w:rsidRPr="000F3F01" w:rsidRDefault="00177CBC" w:rsidP="007F2A9D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2,179,249</w:t>
            </w:r>
          </w:p>
        </w:tc>
        <w:tc>
          <w:tcPr>
            <w:tcW w:w="582" w:type="pct"/>
            <w:vAlign w:val="center"/>
          </w:tcPr>
          <w:p w:rsidR="00177CBC" w:rsidRPr="000F3F01" w:rsidRDefault="00177CBC" w:rsidP="007F2A9D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________</w:t>
            </w:r>
          </w:p>
        </w:tc>
      </w:tr>
      <w:tr w:rsidR="00177CBC" w:rsidRPr="001F6272" w:rsidTr="00753AD0">
        <w:trPr>
          <w:jc w:val="center"/>
        </w:trPr>
        <w:tc>
          <w:tcPr>
            <w:tcW w:w="191" w:type="pct"/>
            <w:vAlign w:val="center"/>
          </w:tcPr>
          <w:p w:rsidR="00177CBC" w:rsidRPr="000F3F01" w:rsidRDefault="00177CBC" w:rsidP="00753AD0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528" w:type="pct"/>
            <w:vAlign w:val="center"/>
          </w:tcPr>
          <w:p w:rsidR="00177CBC" w:rsidRPr="000F3F01" w:rsidRDefault="00177CBC" w:rsidP="00753AD0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eastAsia="zh-CN"/>
              </w:rPr>
              <w:t>卢珊</w:t>
            </w:r>
          </w:p>
        </w:tc>
        <w:tc>
          <w:tcPr>
            <w:tcW w:w="528" w:type="pct"/>
            <w:vAlign w:val="center"/>
          </w:tcPr>
          <w:p w:rsidR="00177CBC" w:rsidRPr="000F3F01" w:rsidRDefault="00177CBC" w:rsidP="007F2A9D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________</w:t>
            </w:r>
          </w:p>
        </w:tc>
        <w:tc>
          <w:tcPr>
            <w:tcW w:w="528" w:type="pct"/>
            <w:vAlign w:val="center"/>
          </w:tcPr>
          <w:p w:rsidR="00177CBC" w:rsidRPr="000F3F01" w:rsidRDefault="00177CBC" w:rsidP="007F2A9D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871,680</w:t>
            </w:r>
          </w:p>
        </w:tc>
        <w:tc>
          <w:tcPr>
            <w:tcW w:w="528" w:type="pct"/>
            <w:vAlign w:val="center"/>
          </w:tcPr>
          <w:p w:rsidR="00177CBC" w:rsidRPr="000F3F01" w:rsidRDefault="00177CBC" w:rsidP="007F2A9D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528" w:type="pct"/>
            <w:vAlign w:val="center"/>
          </w:tcPr>
          <w:p w:rsidR="00177CBC" w:rsidRPr="000F3F01" w:rsidRDefault="00177CBC" w:rsidP="007F2A9D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871,680</w:t>
            </w:r>
          </w:p>
        </w:tc>
        <w:tc>
          <w:tcPr>
            <w:tcW w:w="528" w:type="pct"/>
            <w:vAlign w:val="center"/>
          </w:tcPr>
          <w:p w:rsidR="00177CBC" w:rsidRPr="000F3F01" w:rsidRDefault="00177CBC" w:rsidP="007F2A9D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1.76%</w:t>
            </w:r>
          </w:p>
        </w:tc>
        <w:tc>
          <w:tcPr>
            <w:tcW w:w="528" w:type="pct"/>
            <w:vAlign w:val="center"/>
          </w:tcPr>
          <w:p w:rsidR="00177CBC" w:rsidRPr="000F3F01" w:rsidRDefault="00177CBC" w:rsidP="007F2A9D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528" w:type="pct"/>
            <w:vAlign w:val="center"/>
          </w:tcPr>
          <w:p w:rsidR="00177CBC" w:rsidRPr="000F3F01" w:rsidRDefault="00177CBC" w:rsidP="007F2A9D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871,680</w:t>
            </w:r>
          </w:p>
        </w:tc>
        <w:tc>
          <w:tcPr>
            <w:tcW w:w="582" w:type="pct"/>
            <w:vAlign w:val="center"/>
          </w:tcPr>
          <w:p w:rsidR="00177CBC" w:rsidRPr="000F3F01" w:rsidRDefault="00177CBC" w:rsidP="007F2A9D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________</w:t>
            </w:r>
          </w:p>
        </w:tc>
      </w:tr>
      <w:tr w:rsidR="00177CBC" w:rsidRPr="001F6272" w:rsidTr="00753AD0">
        <w:trPr>
          <w:jc w:val="center"/>
        </w:trPr>
        <w:tc>
          <w:tcPr>
            <w:tcW w:w="191" w:type="pct"/>
            <w:vAlign w:val="center"/>
          </w:tcPr>
          <w:p w:rsidR="00177CBC" w:rsidRPr="000F3F01" w:rsidRDefault="00177CBC" w:rsidP="00753AD0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528" w:type="pct"/>
            <w:vAlign w:val="center"/>
          </w:tcPr>
          <w:p w:rsidR="00177CBC" w:rsidRPr="000F3F01" w:rsidRDefault="00177CBC" w:rsidP="00753AD0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eastAsia="zh-CN"/>
              </w:rPr>
              <w:t>黎彬瑗</w:t>
            </w:r>
          </w:p>
        </w:tc>
        <w:tc>
          <w:tcPr>
            <w:tcW w:w="528" w:type="pct"/>
            <w:vAlign w:val="center"/>
          </w:tcPr>
          <w:p w:rsidR="00177CBC" w:rsidRPr="000F3F01" w:rsidRDefault="00177CBC" w:rsidP="007F2A9D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________</w:t>
            </w:r>
          </w:p>
        </w:tc>
        <w:tc>
          <w:tcPr>
            <w:tcW w:w="528" w:type="pct"/>
            <w:vAlign w:val="center"/>
          </w:tcPr>
          <w:p w:rsidR="00177CBC" w:rsidRPr="000F3F01" w:rsidRDefault="00177CBC" w:rsidP="007F2A9D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2,179,249</w:t>
            </w:r>
          </w:p>
        </w:tc>
        <w:tc>
          <w:tcPr>
            <w:tcW w:w="528" w:type="pct"/>
            <w:vAlign w:val="center"/>
          </w:tcPr>
          <w:p w:rsidR="00177CBC" w:rsidRPr="000F3F01" w:rsidRDefault="00177CBC" w:rsidP="007F2A9D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528" w:type="pct"/>
            <w:vAlign w:val="center"/>
          </w:tcPr>
          <w:p w:rsidR="00177CBC" w:rsidRPr="000F3F01" w:rsidRDefault="00177CBC" w:rsidP="007F2A9D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2,179,249</w:t>
            </w:r>
          </w:p>
        </w:tc>
        <w:tc>
          <w:tcPr>
            <w:tcW w:w="528" w:type="pct"/>
            <w:vAlign w:val="center"/>
          </w:tcPr>
          <w:p w:rsidR="00177CBC" w:rsidRPr="000F3F01" w:rsidRDefault="00177CBC" w:rsidP="007F2A9D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4.40%</w:t>
            </w:r>
          </w:p>
        </w:tc>
        <w:tc>
          <w:tcPr>
            <w:tcW w:w="528" w:type="pct"/>
            <w:vAlign w:val="center"/>
          </w:tcPr>
          <w:p w:rsidR="00177CBC" w:rsidRPr="000F3F01" w:rsidRDefault="00177CBC" w:rsidP="007F2A9D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1,452,833</w:t>
            </w:r>
          </w:p>
        </w:tc>
        <w:tc>
          <w:tcPr>
            <w:tcW w:w="528" w:type="pct"/>
            <w:vAlign w:val="center"/>
          </w:tcPr>
          <w:p w:rsidR="00177CBC" w:rsidRPr="000F3F01" w:rsidRDefault="00177CBC" w:rsidP="007F2A9D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726,416</w:t>
            </w:r>
          </w:p>
        </w:tc>
        <w:tc>
          <w:tcPr>
            <w:tcW w:w="582" w:type="pct"/>
            <w:vAlign w:val="center"/>
          </w:tcPr>
          <w:p w:rsidR="00177CBC" w:rsidRPr="000F3F01" w:rsidRDefault="00177CBC" w:rsidP="007F2A9D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________</w:t>
            </w:r>
          </w:p>
        </w:tc>
      </w:tr>
      <w:tr w:rsidR="00177CBC" w:rsidRPr="001F6272" w:rsidTr="00753AD0">
        <w:trPr>
          <w:jc w:val="center"/>
        </w:trPr>
        <w:tc>
          <w:tcPr>
            <w:tcW w:w="191" w:type="pct"/>
            <w:vAlign w:val="center"/>
          </w:tcPr>
          <w:p w:rsidR="00177CBC" w:rsidRPr="000F3F01" w:rsidRDefault="00177CBC" w:rsidP="00753AD0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lastRenderedPageBreak/>
              <w:t>10</w:t>
            </w:r>
          </w:p>
        </w:tc>
        <w:tc>
          <w:tcPr>
            <w:tcW w:w="528" w:type="pct"/>
            <w:vAlign w:val="center"/>
          </w:tcPr>
          <w:p w:rsidR="00177CBC" w:rsidRPr="000F3F01" w:rsidRDefault="00177CBC" w:rsidP="00753AD0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eastAsia="zh-CN"/>
              </w:rPr>
              <w:t>黎泽顺</w:t>
            </w:r>
          </w:p>
        </w:tc>
        <w:tc>
          <w:tcPr>
            <w:tcW w:w="528" w:type="pct"/>
            <w:vAlign w:val="center"/>
          </w:tcPr>
          <w:p w:rsidR="00177CBC" w:rsidRPr="000F3F01" w:rsidRDefault="00177CBC" w:rsidP="007F2A9D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________</w:t>
            </w:r>
          </w:p>
        </w:tc>
        <w:tc>
          <w:tcPr>
            <w:tcW w:w="528" w:type="pct"/>
            <w:vAlign w:val="center"/>
          </w:tcPr>
          <w:p w:rsidR="00177CBC" w:rsidRPr="000F3F01" w:rsidRDefault="00177CBC" w:rsidP="007F2A9D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436,512</w:t>
            </w:r>
          </w:p>
        </w:tc>
        <w:tc>
          <w:tcPr>
            <w:tcW w:w="528" w:type="pct"/>
            <w:vAlign w:val="center"/>
          </w:tcPr>
          <w:p w:rsidR="00177CBC" w:rsidRPr="000F3F01" w:rsidRDefault="00177CBC" w:rsidP="007F2A9D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528" w:type="pct"/>
            <w:vAlign w:val="center"/>
          </w:tcPr>
          <w:p w:rsidR="00177CBC" w:rsidRPr="000F3F01" w:rsidRDefault="00177CBC" w:rsidP="007F2A9D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436,512</w:t>
            </w:r>
          </w:p>
        </w:tc>
        <w:tc>
          <w:tcPr>
            <w:tcW w:w="528" w:type="pct"/>
            <w:vAlign w:val="center"/>
          </w:tcPr>
          <w:p w:rsidR="00177CBC" w:rsidRPr="000F3F01" w:rsidRDefault="00177CBC" w:rsidP="007F2A9D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0.88%</w:t>
            </w:r>
          </w:p>
        </w:tc>
        <w:tc>
          <w:tcPr>
            <w:tcW w:w="528" w:type="pct"/>
            <w:vAlign w:val="center"/>
          </w:tcPr>
          <w:p w:rsidR="00177CBC" w:rsidRPr="000F3F01" w:rsidRDefault="00177CBC" w:rsidP="007F2A9D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327,384</w:t>
            </w:r>
          </w:p>
        </w:tc>
        <w:tc>
          <w:tcPr>
            <w:tcW w:w="528" w:type="pct"/>
            <w:vAlign w:val="center"/>
          </w:tcPr>
          <w:p w:rsidR="00177CBC" w:rsidRPr="000F3F01" w:rsidRDefault="00177CBC" w:rsidP="007F2A9D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109,128</w:t>
            </w:r>
          </w:p>
        </w:tc>
        <w:tc>
          <w:tcPr>
            <w:tcW w:w="582" w:type="pct"/>
            <w:vAlign w:val="center"/>
          </w:tcPr>
          <w:p w:rsidR="00177CBC" w:rsidRPr="000F3F01" w:rsidRDefault="00177CBC" w:rsidP="007F2A9D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________</w:t>
            </w:r>
          </w:p>
        </w:tc>
      </w:tr>
      <w:tr w:rsidR="00177CBC" w:rsidRPr="001F6272" w:rsidTr="00753AD0">
        <w:trPr>
          <w:jc w:val="center"/>
        </w:trPr>
        <w:tc>
          <w:tcPr>
            <w:tcW w:w="191" w:type="pct"/>
            <w:vAlign w:val="center"/>
          </w:tcPr>
          <w:p w:rsidR="00177CBC" w:rsidRPr="000F3F01" w:rsidRDefault="00177CBC" w:rsidP="00753AD0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528" w:type="pct"/>
            <w:vAlign w:val="center"/>
          </w:tcPr>
          <w:p w:rsidR="00177CBC" w:rsidRPr="000F3F01" w:rsidRDefault="00177CBC" w:rsidP="00753AD0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eastAsia="zh-CN"/>
              </w:rPr>
              <w:t>卢雄</w:t>
            </w:r>
          </w:p>
        </w:tc>
        <w:tc>
          <w:tcPr>
            <w:tcW w:w="528" w:type="pct"/>
            <w:vAlign w:val="center"/>
          </w:tcPr>
          <w:p w:rsidR="00177CBC" w:rsidRPr="000F3F01" w:rsidRDefault="00177CBC" w:rsidP="007F2A9D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________</w:t>
            </w:r>
          </w:p>
        </w:tc>
        <w:tc>
          <w:tcPr>
            <w:tcW w:w="528" w:type="pct"/>
            <w:vAlign w:val="center"/>
          </w:tcPr>
          <w:p w:rsidR="00177CBC" w:rsidRPr="000F3F01" w:rsidRDefault="00177CBC" w:rsidP="007F2A9D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937,200</w:t>
            </w:r>
          </w:p>
        </w:tc>
        <w:tc>
          <w:tcPr>
            <w:tcW w:w="528" w:type="pct"/>
            <w:vAlign w:val="center"/>
          </w:tcPr>
          <w:p w:rsidR="00177CBC" w:rsidRPr="000F3F01" w:rsidRDefault="00177CBC" w:rsidP="007F2A9D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528" w:type="pct"/>
            <w:vAlign w:val="center"/>
          </w:tcPr>
          <w:p w:rsidR="00177CBC" w:rsidRPr="000F3F01" w:rsidRDefault="00177CBC" w:rsidP="007F2A9D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937,200</w:t>
            </w:r>
          </w:p>
        </w:tc>
        <w:tc>
          <w:tcPr>
            <w:tcW w:w="528" w:type="pct"/>
            <w:vAlign w:val="center"/>
          </w:tcPr>
          <w:p w:rsidR="00177CBC" w:rsidRPr="000F3F01" w:rsidRDefault="00177CBC" w:rsidP="007F2A9D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1.89%</w:t>
            </w:r>
          </w:p>
        </w:tc>
        <w:tc>
          <w:tcPr>
            <w:tcW w:w="528" w:type="pct"/>
            <w:vAlign w:val="center"/>
          </w:tcPr>
          <w:p w:rsidR="00177CBC" w:rsidRPr="000F3F01" w:rsidRDefault="00177CBC" w:rsidP="007F2A9D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528" w:type="pct"/>
            <w:vAlign w:val="center"/>
          </w:tcPr>
          <w:p w:rsidR="00177CBC" w:rsidRPr="000F3F01" w:rsidRDefault="00177CBC" w:rsidP="007F2A9D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937,200</w:t>
            </w:r>
          </w:p>
        </w:tc>
        <w:tc>
          <w:tcPr>
            <w:tcW w:w="582" w:type="pct"/>
            <w:vAlign w:val="center"/>
          </w:tcPr>
          <w:p w:rsidR="00177CBC" w:rsidRPr="000F3F01" w:rsidRDefault="00177CBC" w:rsidP="007F2A9D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________</w:t>
            </w:r>
          </w:p>
        </w:tc>
      </w:tr>
      <w:tr w:rsidR="00177CBC" w:rsidRPr="001F6272" w:rsidTr="00753AD0">
        <w:trPr>
          <w:jc w:val="center"/>
        </w:trPr>
        <w:tc>
          <w:tcPr>
            <w:tcW w:w="191" w:type="pct"/>
            <w:vAlign w:val="center"/>
          </w:tcPr>
          <w:p w:rsidR="00177CBC" w:rsidRPr="000F3F01" w:rsidRDefault="00177CBC" w:rsidP="00753AD0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528" w:type="pct"/>
            <w:vAlign w:val="center"/>
          </w:tcPr>
          <w:p w:rsidR="00177CBC" w:rsidRPr="000F3F01" w:rsidRDefault="00177CBC" w:rsidP="00753AD0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eastAsia="zh-CN"/>
              </w:rPr>
              <w:t>张建斌</w:t>
            </w:r>
          </w:p>
        </w:tc>
        <w:tc>
          <w:tcPr>
            <w:tcW w:w="528" w:type="pct"/>
            <w:vAlign w:val="center"/>
          </w:tcPr>
          <w:p w:rsidR="00177CBC" w:rsidRPr="000F3F01" w:rsidRDefault="00177CBC" w:rsidP="007F2A9D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________</w:t>
            </w:r>
          </w:p>
        </w:tc>
        <w:tc>
          <w:tcPr>
            <w:tcW w:w="528" w:type="pct"/>
            <w:vAlign w:val="center"/>
          </w:tcPr>
          <w:p w:rsidR="00177CBC" w:rsidRPr="000F3F01" w:rsidRDefault="00177CBC" w:rsidP="007F2A9D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545,616</w:t>
            </w:r>
          </w:p>
        </w:tc>
        <w:tc>
          <w:tcPr>
            <w:tcW w:w="528" w:type="pct"/>
            <w:vAlign w:val="center"/>
          </w:tcPr>
          <w:p w:rsidR="00177CBC" w:rsidRPr="000F3F01" w:rsidRDefault="00177CBC" w:rsidP="007F2A9D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528" w:type="pct"/>
            <w:vAlign w:val="center"/>
          </w:tcPr>
          <w:p w:rsidR="00177CBC" w:rsidRPr="000F3F01" w:rsidRDefault="00177CBC" w:rsidP="007F2A9D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545,616</w:t>
            </w:r>
          </w:p>
        </w:tc>
        <w:tc>
          <w:tcPr>
            <w:tcW w:w="528" w:type="pct"/>
            <w:vAlign w:val="center"/>
          </w:tcPr>
          <w:p w:rsidR="00177CBC" w:rsidRPr="000F3F01" w:rsidRDefault="00177CBC" w:rsidP="007F2A9D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1.10%</w:t>
            </w:r>
          </w:p>
        </w:tc>
        <w:tc>
          <w:tcPr>
            <w:tcW w:w="528" w:type="pct"/>
            <w:vAlign w:val="center"/>
          </w:tcPr>
          <w:p w:rsidR="00177CBC" w:rsidRPr="000F3F01" w:rsidRDefault="00177CBC" w:rsidP="007F2A9D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528" w:type="pct"/>
            <w:vAlign w:val="center"/>
          </w:tcPr>
          <w:p w:rsidR="00177CBC" w:rsidRPr="000F3F01" w:rsidRDefault="00177CBC" w:rsidP="007F2A9D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545,616</w:t>
            </w:r>
          </w:p>
        </w:tc>
        <w:tc>
          <w:tcPr>
            <w:tcW w:w="582" w:type="pct"/>
            <w:vAlign w:val="center"/>
          </w:tcPr>
          <w:p w:rsidR="00177CBC" w:rsidRPr="000F3F01" w:rsidRDefault="00177CBC" w:rsidP="007F2A9D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________</w:t>
            </w:r>
          </w:p>
        </w:tc>
      </w:tr>
      <w:tr w:rsidR="00177CBC" w:rsidRPr="001F6272" w:rsidTr="00753AD0">
        <w:trPr>
          <w:jc w:val="center"/>
        </w:trPr>
        <w:tc>
          <w:tcPr>
            <w:tcW w:w="191" w:type="pct"/>
            <w:vAlign w:val="center"/>
          </w:tcPr>
          <w:p w:rsidR="00177CBC" w:rsidRPr="000F3F01" w:rsidRDefault="00177CBC" w:rsidP="00753AD0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528" w:type="pct"/>
            <w:vAlign w:val="center"/>
          </w:tcPr>
          <w:p w:rsidR="00177CBC" w:rsidRPr="000F3F01" w:rsidRDefault="00177CBC" w:rsidP="00753AD0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eastAsia="zh-CN"/>
              </w:rPr>
              <w:t>辛海</w:t>
            </w:r>
          </w:p>
        </w:tc>
        <w:tc>
          <w:tcPr>
            <w:tcW w:w="528" w:type="pct"/>
            <w:vAlign w:val="center"/>
          </w:tcPr>
          <w:p w:rsidR="00177CBC" w:rsidRPr="000F3F01" w:rsidRDefault="00177CBC" w:rsidP="007F2A9D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________</w:t>
            </w:r>
          </w:p>
        </w:tc>
        <w:tc>
          <w:tcPr>
            <w:tcW w:w="528" w:type="pct"/>
            <w:vAlign w:val="center"/>
          </w:tcPr>
          <w:p w:rsidR="00177CBC" w:rsidRPr="000F3F01" w:rsidRDefault="00177CBC" w:rsidP="007F2A9D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873,024</w:t>
            </w:r>
          </w:p>
        </w:tc>
        <w:tc>
          <w:tcPr>
            <w:tcW w:w="528" w:type="pct"/>
            <w:vAlign w:val="center"/>
          </w:tcPr>
          <w:p w:rsidR="00177CBC" w:rsidRPr="000F3F01" w:rsidRDefault="00177CBC" w:rsidP="007F2A9D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528" w:type="pct"/>
            <w:vAlign w:val="center"/>
          </w:tcPr>
          <w:p w:rsidR="00177CBC" w:rsidRPr="000F3F01" w:rsidRDefault="00177CBC" w:rsidP="007F2A9D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873,024</w:t>
            </w:r>
          </w:p>
        </w:tc>
        <w:tc>
          <w:tcPr>
            <w:tcW w:w="528" w:type="pct"/>
            <w:vAlign w:val="center"/>
          </w:tcPr>
          <w:p w:rsidR="00177CBC" w:rsidRPr="000F3F01" w:rsidRDefault="00177CBC" w:rsidP="007F2A9D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1.76%</w:t>
            </w:r>
          </w:p>
        </w:tc>
        <w:tc>
          <w:tcPr>
            <w:tcW w:w="528" w:type="pct"/>
            <w:vAlign w:val="center"/>
          </w:tcPr>
          <w:p w:rsidR="00177CBC" w:rsidRPr="000F3F01" w:rsidRDefault="00177CBC" w:rsidP="007F2A9D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654,768</w:t>
            </w:r>
          </w:p>
        </w:tc>
        <w:tc>
          <w:tcPr>
            <w:tcW w:w="528" w:type="pct"/>
            <w:vAlign w:val="center"/>
          </w:tcPr>
          <w:p w:rsidR="00177CBC" w:rsidRPr="000F3F01" w:rsidRDefault="00177CBC" w:rsidP="007F2A9D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218,256</w:t>
            </w:r>
          </w:p>
        </w:tc>
        <w:tc>
          <w:tcPr>
            <w:tcW w:w="582" w:type="pct"/>
            <w:vAlign w:val="center"/>
          </w:tcPr>
          <w:p w:rsidR="00177CBC" w:rsidRPr="000F3F01" w:rsidRDefault="00177CBC" w:rsidP="007F2A9D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________</w:t>
            </w:r>
          </w:p>
        </w:tc>
      </w:tr>
      <w:tr w:rsidR="00177CBC" w:rsidRPr="001F6272" w:rsidTr="00753AD0">
        <w:trPr>
          <w:jc w:val="center"/>
        </w:trPr>
        <w:tc>
          <w:tcPr>
            <w:tcW w:w="191" w:type="pct"/>
            <w:vAlign w:val="center"/>
          </w:tcPr>
          <w:p w:rsidR="00177CBC" w:rsidRPr="000F3F01" w:rsidRDefault="00177CBC" w:rsidP="00753AD0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528" w:type="pct"/>
            <w:vAlign w:val="center"/>
          </w:tcPr>
          <w:p w:rsidR="00177CBC" w:rsidRPr="000F3F01" w:rsidRDefault="00177CBC" w:rsidP="00753AD0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eastAsia="zh-CN"/>
              </w:rPr>
              <w:t>王运平</w:t>
            </w:r>
          </w:p>
        </w:tc>
        <w:tc>
          <w:tcPr>
            <w:tcW w:w="528" w:type="pct"/>
            <w:vAlign w:val="center"/>
          </w:tcPr>
          <w:p w:rsidR="00177CBC" w:rsidRPr="000F3F01" w:rsidRDefault="00177CBC" w:rsidP="007F2A9D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________</w:t>
            </w:r>
          </w:p>
        </w:tc>
        <w:tc>
          <w:tcPr>
            <w:tcW w:w="528" w:type="pct"/>
            <w:vAlign w:val="center"/>
          </w:tcPr>
          <w:p w:rsidR="00177CBC" w:rsidRPr="000F3F01" w:rsidRDefault="00177CBC" w:rsidP="007F2A9D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511,824</w:t>
            </w:r>
          </w:p>
        </w:tc>
        <w:tc>
          <w:tcPr>
            <w:tcW w:w="528" w:type="pct"/>
            <w:vAlign w:val="center"/>
          </w:tcPr>
          <w:p w:rsidR="00177CBC" w:rsidRPr="000F3F01" w:rsidRDefault="00177CBC" w:rsidP="007F2A9D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528" w:type="pct"/>
            <w:vAlign w:val="center"/>
          </w:tcPr>
          <w:p w:rsidR="00177CBC" w:rsidRPr="000F3F01" w:rsidRDefault="00177CBC" w:rsidP="007F2A9D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511,824</w:t>
            </w:r>
          </w:p>
        </w:tc>
        <w:tc>
          <w:tcPr>
            <w:tcW w:w="528" w:type="pct"/>
            <w:vAlign w:val="center"/>
          </w:tcPr>
          <w:p w:rsidR="00177CBC" w:rsidRPr="000F3F01" w:rsidRDefault="00177CBC" w:rsidP="007F2A9D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1.03%</w:t>
            </w:r>
          </w:p>
        </w:tc>
        <w:tc>
          <w:tcPr>
            <w:tcW w:w="528" w:type="pct"/>
            <w:vAlign w:val="center"/>
          </w:tcPr>
          <w:p w:rsidR="00177CBC" w:rsidRPr="000F3F01" w:rsidRDefault="00177CBC" w:rsidP="007F2A9D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383,868</w:t>
            </w:r>
          </w:p>
        </w:tc>
        <w:tc>
          <w:tcPr>
            <w:tcW w:w="528" w:type="pct"/>
            <w:vAlign w:val="center"/>
          </w:tcPr>
          <w:p w:rsidR="00177CBC" w:rsidRPr="000F3F01" w:rsidRDefault="00177CBC" w:rsidP="007F2A9D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127,956</w:t>
            </w:r>
          </w:p>
        </w:tc>
        <w:tc>
          <w:tcPr>
            <w:tcW w:w="582" w:type="pct"/>
            <w:vAlign w:val="center"/>
          </w:tcPr>
          <w:p w:rsidR="00177CBC" w:rsidRPr="000F3F01" w:rsidRDefault="00177CBC" w:rsidP="007F2A9D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>________</w:t>
            </w:r>
          </w:p>
        </w:tc>
      </w:tr>
      <w:tr w:rsidR="00753AD0" w:rsidRPr="001F6272" w:rsidTr="00753AD0">
        <w:trPr>
          <w:jc w:val="center"/>
        </w:trPr>
        <w:tc>
          <w:tcPr>
            <w:tcW w:w="1248" w:type="pct"/>
            <w:gridSpan w:val="3"/>
            <w:vAlign w:val="center"/>
          </w:tcPr>
          <w:p w:rsidR="007F2A9D" w:rsidRPr="000F3F01" w:rsidRDefault="007F2A9D" w:rsidP="007F2A9D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 w:rsidRPr="000F3F01">
              <w:rPr>
                <w:rFonts w:ascii="宋体" w:hAnsi="宋体" w:cs="宋体" w:hint="eastAsia"/>
                <w:sz w:val="18"/>
                <w:szCs w:val="18"/>
                <w:lang w:eastAsia="zh-CN"/>
              </w:rPr>
              <w:t>合计</w:t>
            </w:r>
          </w:p>
        </w:tc>
        <w:tc>
          <w:tcPr>
            <w:tcW w:w="528" w:type="pct"/>
            <w:vAlign w:val="center"/>
          </w:tcPr>
          <w:p w:rsidR="007F2A9D" w:rsidRPr="000F3F01" w:rsidRDefault="007F2A9D" w:rsidP="007F2A9D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</w:p>
        </w:tc>
        <w:tc>
          <w:tcPr>
            <w:tcW w:w="528" w:type="pct"/>
            <w:vAlign w:val="center"/>
          </w:tcPr>
          <w:p w:rsidR="007F2A9D" w:rsidRPr="000F3F01" w:rsidRDefault="007F2A9D" w:rsidP="007F2A9D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</w:p>
        </w:tc>
        <w:tc>
          <w:tcPr>
            <w:tcW w:w="528" w:type="pct"/>
            <w:vAlign w:val="center"/>
          </w:tcPr>
          <w:p w:rsidR="007F2A9D" w:rsidRPr="000F3F01" w:rsidRDefault="007F2A9D" w:rsidP="007F2A9D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</w:p>
        </w:tc>
        <w:tc>
          <w:tcPr>
            <w:tcW w:w="528" w:type="pct"/>
            <w:vAlign w:val="center"/>
          </w:tcPr>
          <w:p w:rsidR="007F2A9D" w:rsidRPr="000F3F01" w:rsidRDefault="007F2A9D" w:rsidP="007F2A9D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</w:p>
        </w:tc>
        <w:tc>
          <w:tcPr>
            <w:tcW w:w="528" w:type="pct"/>
            <w:vAlign w:val="center"/>
          </w:tcPr>
          <w:p w:rsidR="007F2A9D" w:rsidRPr="000F3F01" w:rsidRDefault="007F2A9D" w:rsidP="007F2A9D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</w:p>
        </w:tc>
        <w:tc>
          <w:tcPr>
            <w:tcW w:w="528" w:type="pct"/>
            <w:vAlign w:val="center"/>
          </w:tcPr>
          <w:p w:rsidR="007F2A9D" w:rsidRPr="000F3F01" w:rsidRDefault="007F2A9D" w:rsidP="007F2A9D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</w:p>
        </w:tc>
        <w:tc>
          <w:tcPr>
            <w:tcW w:w="582" w:type="pct"/>
            <w:vAlign w:val="center"/>
          </w:tcPr>
          <w:p w:rsidR="007F2A9D" w:rsidRPr="000F3F01" w:rsidRDefault="007F2A9D" w:rsidP="007F2A9D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</w:p>
        </w:tc>
      </w:tr>
    </w:tbl>
    <w:p w:rsidR="007F2A9D" w:rsidRPr="00F52F2F" w:rsidRDefault="001C5A4F" w:rsidP="00F52F2F">
      <w:pPr>
        <w:spacing w:after="0" w:line="360" w:lineRule="auto"/>
        <w:ind w:firstLineChars="200" w:firstLine="480"/>
        <w:rPr>
          <w:rFonts w:ascii="宋体" w:cs="宋体"/>
          <w:bCs/>
          <w:sz w:val="24"/>
          <w:szCs w:val="24"/>
          <w:lang w:eastAsia="zh-CN"/>
        </w:rPr>
      </w:pPr>
      <w:r w:rsidRPr="00F52F2F">
        <w:rPr>
          <w:rFonts w:ascii="宋体" w:cs="宋体" w:hint="eastAsia"/>
          <w:bCs/>
          <w:sz w:val="24"/>
          <w:szCs w:val="24"/>
          <w:lang w:eastAsia="zh-CN"/>
        </w:rPr>
        <w:t>注</w:t>
      </w:r>
      <w:r w:rsidR="007F2A9D" w:rsidRPr="00F52F2F">
        <w:rPr>
          <w:rFonts w:ascii="宋体" w:cs="宋体" w:hint="eastAsia"/>
          <w:bCs/>
          <w:sz w:val="24"/>
          <w:szCs w:val="24"/>
          <w:lang w:eastAsia="zh-CN"/>
        </w:rPr>
        <w:t>：“股东性质”包括国家、国有法人、境内非国有法人、境内自然人、境外法人、境外自然人等。</w:t>
      </w:r>
    </w:p>
    <w:p w:rsidR="00A9520A" w:rsidRPr="00F52F2F" w:rsidRDefault="009E49D3" w:rsidP="002D1F7B">
      <w:pPr>
        <w:spacing w:after="0" w:line="360" w:lineRule="auto"/>
        <w:ind w:firstLineChars="100" w:firstLine="240"/>
        <w:rPr>
          <w:rFonts w:ascii="宋体" w:hAnsi="宋体"/>
          <w:sz w:val="24"/>
          <w:szCs w:val="24"/>
          <w:lang w:eastAsia="zh-CN"/>
        </w:rPr>
      </w:pPr>
      <w:r w:rsidRPr="00A473B4">
        <w:rPr>
          <w:rFonts w:ascii="宋体" w:hAnsi="宋体" w:hint="eastAsia"/>
          <w:sz w:val="24"/>
          <w:szCs w:val="24"/>
          <w:lang w:eastAsia="zh-CN"/>
        </w:rPr>
        <w:t>2.4 公司与控股股东、实际控制人之间的产权及控制关系</w:t>
      </w:r>
      <w:r w:rsidR="00F52F2F">
        <w:rPr>
          <w:rFonts w:ascii="宋体" w:hAnsi="宋体" w:hint="eastAsia"/>
          <w:sz w:val="24"/>
          <w:szCs w:val="24"/>
          <w:lang w:eastAsia="zh-CN"/>
        </w:rPr>
        <w:t>的</w:t>
      </w:r>
      <w:r w:rsidR="00F52F2F">
        <w:rPr>
          <w:rFonts w:ascii="宋体" w:hAnsi="宋体"/>
          <w:sz w:val="24"/>
          <w:szCs w:val="24"/>
          <w:lang w:eastAsia="zh-CN"/>
        </w:rPr>
        <w:t>方框图。</w:t>
      </w:r>
    </w:p>
    <w:p w:rsidR="00ED6ADF" w:rsidRDefault="00ED48F2" w:rsidP="008C4CCD">
      <w:pPr>
        <w:pStyle w:val="2"/>
        <w:spacing w:before="0" w:line="360" w:lineRule="auto"/>
        <w:rPr>
          <w:b w:val="0"/>
          <w:sz w:val="24"/>
          <w:szCs w:val="24"/>
        </w:rPr>
      </w:pPr>
      <w:r w:rsidRPr="00A473B4">
        <w:rPr>
          <w:rFonts w:hint="eastAsia"/>
          <w:b w:val="0"/>
          <w:sz w:val="24"/>
          <w:szCs w:val="24"/>
        </w:rPr>
        <w:t>三、</w:t>
      </w:r>
      <w:r w:rsidR="009E49D3" w:rsidRPr="00A473B4">
        <w:rPr>
          <w:rFonts w:hint="eastAsia"/>
          <w:b w:val="0"/>
          <w:sz w:val="24"/>
          <w:szCs w:val="24"/>
        </w:rPr>
        <w:t>管理层讨论与分析</w:t>
      </w:r>
    </w:p>
    <w:p w:rsidR="00E17B82" w:rsidRDefault="005C6237" w:rsidP="005C6237">
      <w:pPr>
        <w:spacing w:after="0" w:line="360" w:lineRule="auto"/>
        <w:ind w:firstLineChars="100" w:firstLine="240"/>
        <w:rPr>
          <w:rFonts w:ascii="宋体" w:hAnsi="宋体"/>
          <w:sz w:val="24"/>
          <w:szCs w:val="24"/>
          <w:lang w:eastAsia="zh-CN"/>
        </w:rPr>
      </w:pPr>
      <w:r w:rsidRPr="005C6237">
        <w:rPr>
          <w:rFonts w:ascii="宋体" w:hAnsi="宋体" w:hint="eastAsia"/>
          <w:sz w:val="24"/>
          <w:szCs w:val="24"/>
          <w:lang w:eastAsia="zh-CN"/>
        </w:rPr>
        <w:t>3.1 报告期内经营情况回顾</w:t>
      </w:r>
    </w:p>
    <w:p w:rsidR="005C6237" w:rsidRDefault="00177CBC" w:rsidP="005C6237">
      <w:pPr>
        <w:spacing w:after="0" w:line="360" w:lineRule="auto"/>
        <w:ind w:firstLineChars="100" w:firstLine="240"/>
        <w:rPr>
          <w:rFonts w:ascii="宋体" w:hAnsi="宋体"/>
          <w:sz w:val="24"/>
          <w:szCs w:val="24"/>
          <w:lang w:eastAsia="zh-CN"/>
        </w:rPr>
      </w:pPr>
      <w:r>
        <w:rPr>
          <w:rFonts w:ascii="宋体" w:hAnsi="宋体"/>
          <w:sz w:val="24"/>
          <w:szCs w:val="24"/>
          <w:lang w:eastAsia="zh-CN"/>
        </w:rPr>
        <w:t>_________________________________________________________________________________________________________________</w:t>
      </w:r>
    </w:p>
    <w:p w:rsidR="005C6237" w:rsidRDefault="005C6237" w:rsidP="005C6237">
      <w:pPr>
        <w:spacing w:after="0" w:line="360" w:lineRule="auto"/>
        <w:ind w:firstLineChars="100" w:firstLine="240"/>
        <w:rPr>
          <w:rFonts w:ascii="宋体" w:hAnsi="宋体"/>
          <w:sz w:val="24"/>
          <w:szCs w:val="24"/>
          <w:lang w:eastAsia="zh-CN"/>
        </w:rPr>
      </w:pPr>
      <w:r>
        <w:rPr>
          <w:rFonts w:ascii="宋体" w:hAnsi="宋体" w:hint="eastAsia"/>
          <w:sz w:val="24"/>
          <w:szCs w:val="24"/>
          <w:lang w:eastAsia="zh-CN"/>
        </w:rPr>
        <w:t>3.2</w:t>
      </w:r>
      <w:r w:rsidRPr="005C6237">
        <w:rPr>
          <w:rFonts w:ascii="宋体" w:hAnsi="宋体" w:hint="eastAsia"/>
          <w:sz w:val="24"/>
          <w:szCs w:val="24"/>
          <w:lang w:eastAsia="zh-CN"/>
        </w:rPr>
        <w:t>竞争优势分析</w:t>
      </w:r>
    </w:p>
    <w:p w:rsidR="005C6237" w:rsidRPr="005C6237" w:rsidRDefault="00177CBC" w:rsidP="005C6237">
      <w:pPr>
        <w:spacing w:after="0" w:line="360" w:lineRule="auto"/>
        <w:ind w:firstLineChars="100" w:firstLine="240"/>
        <w:rPr>
          <w:rFonts w:ascii="宋体" w:hAnsi="宋体"/>
          <w:sz w:val="24"/>
          <w:szCs w:val="24"/>
          <w:lang w:eastAsia="zh-CN"/>
        </w:rPr>
      </w:pPr>
      <w:r>
        <w:rPr>
          <w:rFonts w:ascii="宋体" w:hAnsi="宋体"/>
          <w:sz w:val="24"/>
          <w:szCs w:val="24"/>
          <w:lang w:eastAsia="zh-CN"/>
        </w:rPr>
        <w:t>_________________________________________________________________________________________________________________</w:t>
      </w:r>
    </w:p>
    <w:p w:rsidR="005C6237" w:rsidRDefault="005C6237" w:rsidP="005C6237">
      <w:pPr>
        <w:spacing w:after="0" w:line="360" w:lineRule="auto"/>
        <w:ind w:firstLineChars="100" w:firstLine="240"/>
        <w:rPr>
          <w:rFonts w:ascii="宋体" w:hAnsi="宋体"/>
          <w:sz w:val="24"/>
          <w:szCs w:val="24"/>
          <w:lang w:eastAsia="zh-CN"/>
        </w:rPr>
      </w:pPr>
      <w:r>
        <w:rPr>
          <w:rFonts w:ascii="宋体" w:hAnsi="宋体" w:hint="eastAsia"/>
          <w:sz w:val="24"/>
          <w:szCs w:val="24"/>
          <w:lang w:eastAsia="zh-CN"/>
        </w:rPr>
        <w:t>3.3</w:t>
      </w:r>
      <w:r>
        <w:rPr>
          <w:rFonts w:ascii="宋体" w:hAnsi="宋体"/>
          <w:sz w:val="24"/>
          <w:szCs w:val="24"/>
          <w:lang w:eastAsia="zh-CN"/>
        </w:rPr>
        <w:t xml:space="preserve"> </w:t>
      </w:r>
      <w:r>
        <w:rPr>
          <w:rFonts w:ascii="宋体" w:hAnsi="宋体" w:hint="eastAsia"/>
          <w:sz w:val="24"/>
          <w:szCs w:val="24"/>
          <w:lang w:eastAsia="zh-CN"/>
        </w:rPr>
        <w:t>经营</w:t>
      </w:r>
      <w:r>
        <w:rPr>
          <w:rFonts w:ascii="宋体" w:hAnsi="宋体"/>
          <w:sz w:val="24"/>
          <w:szCs w:val="24"/>
          <w:lang w:eastAsia="zh-CN"/>
        </w:rPr>
        <w:t>计划或目标</w:t>
      </w:r>
    </w:p>
    <w:p w:rsidR="005C6237" w:rsidRPr="005C6237" w:rsidRDefault="00177CBC" w:rsidP="005C6237">
      <w:pPr>
        <w:spacing w:after="0" w:line="360" w:lineRule="auto"/>
        <w:ind w:firstLineChars="100" w:firstLine="240"/>
        <w:rPr>
          <w:rFonts w:ascii="宋体" w:hAnsi="宋体"/>
          <w:sz w:val="24"/>
          <w:szCs w:val="24"/>
          <w:lang w:eastAsia="zh-CN"/>
        </w:rPr>
      </w:pPr>
      <w:r>
        <w:rPr>
          <w:rFonts w:ascii="宋体" w:hAnsi="宋体"/>
          <w:sz w:val="24"/>
          <w:szCs w:val="24"/>
          <w:lang w:eastAsia="zh-CN"/>
        </w:rPr>
        <w:t>_________________________________________________________________________________________________________________</w:t>
      </w:r>
    </w:p>
    <w:p w:rsidR="00ED48F2" w:rsidRPr="002D1F7B" w:rsidRDefault="00ED48F2" w:rsidP="008C4CCD">
      <w:pPr>
        <w:pStyle w:val="2"/>
        <w:spacing w:before="0" w:line="360" w:lineRule="auto"/>
        <w:rPr>
          <w:b w:val="0"/>
          <w:sz w:val="24"/>
          <w:szCs w:val="24"/>
        </w:rPr>
      </w:pPr>
      <w:r w:rsidRPr="002D1F7B">
        <w:rPr>
          <w:rFonts w:hint="eastAsia"/>
          <w:b w:val="0"/>
          <w:sz w:val="24"/>
          <w:szCs w:val="24"/>
        </w:rPr>
        <w:t>四、</w:t>
      </w:r>
      <w:r w:rsidR="009E49D3" w:rsidRPr="002D1F7B">
        <w:rPr>
          <w:rFonts w:hint="eastAsia"/>
          <w:b w:val="0"/>
          <w:sz w:val="24"/>
          <w:szCs w:val="24"/>
        </w:rPr>
        <w:t>涉及财务报告的相关事项</w:t>
      </w:r>
    </w:p>
    <w:p w:rsidR="008C4CCD" w:rsidRPr="000103F3" w:rsidRDefault="009E49D3" w:rsidP="002D1F7B">
      <w:pPr>
        <w:spacing w:after="0" w:line="360" w:lineRule="auto"/>
        <w:ind w:firstLineChars="100" w:firstLine="240"/>
        <w:rPr>
          <w:rFonts w:ascii="宋体" w:hAnsi="宋体"/>
          <w:i/>
          <w:sz w:val="24"/>
          <w:szCs w:val="24"/>
          <w:highlight w:val="yellow"/>
          <w:lang w:eastAsia="zh-CN"/>
        </w:rPr>
      </w:pPr>
      <w:r w:rsidRPr="000103F3">
        <w:rPr>
          <w:rFonts w:ascii="宋体" w:hAnsi="宋体" w:hint="eastAsia"/>
          <w:i/>
          <w:sz w:val="24"/>
          <w:szCs w:val="24"/>
          <w:highlight w:val="yellow"/>
          <w:lang w:eastAsia="zh-CN"/>
        </w:rPr>
        <w:t xml:space="preserve">4.1 </w:t>
      </w:r>
      <w:r w:rsidR="008C4CCD" w:rsidRPr="000103F3">
        <w:rPr>
          <w:rFonts w:ascii="宋体" w:hAnsi="宋体" w:hint="eastAsia"/>
          <w:i/>
          <w:sz w:val="24"/>
          <w:szCs w:val="24"/>
          <w:highlight w:val="yellow"/>
          <w:lang w:eastAsia="zh-CN"/>
        </w:rPr>
        <w:t xml:space="preserve">与上年度财务报告相比，会计政策、会计估计和核算方法发生变化的，公司应当说明情况、原因及其影响。 </w:t>
      </w:r>
    </w:p>
    <w:p w:rsidR="008C4CCD" w:rsidRPr="000103F3" w:rsidRDefault="009E49D3" w:rsidP="002D1F7B">
      <w:pPr>
        <w:spacing w:after="0" w:line="360" w:lineRule="auto"/>
        <w:ind w:firstLineChars="100" w:firstLine="240"/>
        <w:rPr>
          <w:rFonts w:ascii="宋体" w:hAnsi="宋体"/>
          <w:i/>
          <w:sz w:val="24"/>
          <w:szCs w:val="24"/>
          <w:highlight w:val="yellow"/>
          <w:lang w:eastAsia="zh-CN"/>
        </w:rPr>
      </w:pPr>
      <w:r w:rsidRPr="000103F3">
        <w:rPr>
          <w:rFonts w:ascii="宋体" w:hAnsi="宋体" w:hint="eastAsia"/>
          <w:i/>
          <w:sz w:val="24"/>
          <w:szCs w:val="24"/>
          <w:highlight w:val="yellow"/>
          <w:lang w:eastAsia="zh-CN"/>
        </w:rPr>
        <w:t xml:space="preserve">4.2 </w:t>
      </w:r>
      <w:r w:rsidR="008C4CCD" w:rsidRPr="000103F3">
        <w:rPr>
          <w:rFonts w:ascii="宋体" w:hAnsi="宋体" w:hint="eastAsia"/>
          <w:i/>
          <w:sz w:val="24"/>
          <w:szCs w:val="24"/>
          <w:highlight w:val="yellow"/>
          <w:lang w:eastAsia="zh-CN"/>
        </w:rPr>
        <w:t>本年度内发生重大会计差错更正需追溯重述的，公司应当说明情况、更正金额、原因及其影响。</w:t>
      </w:r>
    </w:p>
    <w:p w:rsidR="009E49D3" w:rsidRPr="000103F3" w:rsidRDefault="009E49D3" w:rsidP="002D1F7B">
      <w:pPr>
        <w:spacing w:after="0" w:line="360" w:lineRule="auto"/>
        <w:ind w:firstLineChars="100" w:firstLine="240"/>
        <w:rPr>
          <w:rFonts w:ascii="宋体" w:hAnsi="宋体"/>
          <w:i/>
          <w:sz w:val="24"/>
          <w:szCs w:val="24"/>
          <w:highlight w:val="yellow"/>
          <w:lang w:eastAsia="zh-CN"/>
        </w:rPr>
      </w:pPr>
      <w:r w:rsidRPr="000103F3">
        <w:rPr>
          <w:rFonts w:ascii="宋体" w:hAnsi="宋体" w:hint="eastAsia"/>
          <w:i/>
          <w:sz w:val="24"/>
          <w:szCs w:val="24"/>
          <w:highlight w:val="yellow"/>
          <w:lang w:eastAsia="zh-CN"/>
        </w:rPr>
        <w:t>4.3</w:t>
      </w:r>
      <w:r w:rsidR="008C4CCD" w:rsidRPr="000103F3">
        <w:rPr>
          <w:rFonts w:ascii="宋体" w:hAnsi="宋体" w:hint="eastAsia"/>
          <w:i/>
          <w:sz w:val="24"/>
          <w:szCs w:val="24"/>
          <w:highlight w:val="yellow"/>
          <w:lang w:eastAsia="zh-CN"/>
        </w:rPr>
        <w:t xml:space="preserve"> 与上年度财务报告相比，财务报表合并范围发生变化的，公司应当作出具体说明。</w:t>
      </w:r>
    </w:p>
    <w:p w:rsidR="009E49D3" w:rsidRPr="000103F3" w:rsidRDefault="009E49D3" w:rsidP="002D1F7B">
      <w:pPr>
        <w:spacing w:after="0" w:line="360" w:lineRule="auto"/>
        <w:ind w:firstLineChars="100" w:firstLine="240"/>
        <w:rPr>
          <w:rFonts w:ascii="宋体" w:hAnsi="宋体"/>
          <w:i/>
          <w:sz w:val="24"/>
          <w:szCs w:val="24"/>
          <w:lang w:eastAsia="zh-CN"/>
        </w:rPr>
      </w:pPr>
      <w:r w:rsidRPr="000103F3">
        <w:rPr>
          <w:rFonts w:ascii="宋体" w:hAnsi="宋体" w:hint="eastAsia"/>
          <w:i/>
          <w:sz w:val="24"/>
          <w:szCs w:val="24"/>
          <w:highlight w:val="yellow"/>
          <w:lang w:eastAsia="zh-CN"/>
        </w:rPr>
        <w:t>4.4</w:t>
      </w:r>
      <w:r w:rsidR="008C4CCD" w:rsidRPr="000103F3">
        <w:rPr>
          <w:rFonts w:ascii="宋体" w:hAnsi="宋体" w:hint="eastAsia"/>
          <w:i/>
          <w:sz w:val="24"/>
          <w:szCs w:val="24"/>
          <w:highlight w:val="yellow"/>
          <w:lang w:eastAsia="zh-CN"/>
        </w:rPr>
        <w:t xml:space="preserve"> 年度财务报告被会计师事务所出具非标准审计意见的，董事会应当对涉及事项作出说明。</w:t>
      </w:r>
    </w:p>
    <w:p w:rsidR="00A9520A" w:rsidRDefault="00A9520A" w:rsidP="009E49D3">
      <w:pPr>
        <w:adjustRightInd w:val="0"/>
        <w:snapToGrid w:val="0"/>
        <w:spacing w:after="0" w:line="360" w:lineRule="auto"/>
        <w:rPr>
          <w:rFonts w:ascii="宋体" w:hAnsi="宋体" w:cs="Courier New"/>
          <w:sz w:val="24"/>
          <w:szCs w:val="24"/>
          <w:lang w:eastAsia="zh-CN"/>
        </w:rPr>
      </w:pPr>
    </w:p>
    <w:p w:rsidR="00D90078" w:rsidRDefault="00177CBC" w:rsidP="00800C5A">
      <w:pPr>
        <w:spacing w:after="0" w:line="360" w:lineRule="auto"/>
        <w:jc w:val="right"/>
        <w:rPr>
          <w:rFonts w:ascii="宋体" w:hAnsi="宋体" w:cs="Courier New"/>
          <w:sz w:val="24"/>
          <w:szCs w:val="24"/>
          <w:lang w:eastAsia="zh-CN"/>
        </w:rPr>
      </w:pPr>
      <w:r>
        <w:rPr>
          <w:rFonts w:ascii="宋体" w:hAnsi="宋体" w:cs="Courier New" w:hint="eastAsia"/>
          <w:sz w:val="24"/>
          <w:szCs w:val="24"/>
          <w:lang w:eastAsia="zh-CN"/>
        </w:rPr>
        <w:t>广东波斯科技股份有限公司</w:t>
      </w:r>
    </w:p>
    <w:p w:rsidR="00D90078" w:rsidRPr="009E49D3" w:rsidRDefault="00177CBC" w:rsidP="00800C5A">
      <w:pPr>
        <w:spacing w:after="0" w:line="360" w:lineRule="auto"/>
        <w:jc w:val="right"/>
        <w:rPr>
          <w:rFonts w:ascii="宋体" w:hAnsi="宋体" w:cs="Courier New"/>
          <w:sz w:val="24"/>
          <w:szCs w:val="24"/>
          <w:lang w:eastAsia="zh-CN"/>
        </w:rPr>
      </w:pPr>
      <w:r>
        <w:rPr>
          <w:rFonts w:ascii="宋体" w:hAnsi="宋体" w:cs="Courier New" w:hint="eastAsia"/>
          <w:sz w:val="24"/>
          <w:szCs w:val="24"/>
          <w:lang w:eastAsia="zh-CN"/>
        </w:rPr>
        <w:t>2016年1月6日</w:t>
      </w:r>
    </w:p>
    <w:sectPr w:rsidR="00D90078" w:rsidRPr="009E49D3" w:rsidSect="004569B9">
      <w:headerReference w:type="default" r:id="rId11"/>
      <w:footerReference w:type="default" r:id="rId12"/>
      <w:pgSz w:w="11906" w:h="16838"/>
      <w:pgMar w:top="1869" w:right="1646" w:bottom="1440" w:left="1440" w:header="1134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7CBC" w:rsidRDefault="00177CBC">
      <w:r>
        <w:separator/>
      </w:r>
    </w:p>
  </w:endnote>
  <w:endnote w:type="continuationSeparator" w:id="0">
    <w:p w:rsidR="00177CBC" w:rsidRDefault="00177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..ì.">
    <w:altName w:val="黑体"/>
    <w:charset w:val="86"/>
    <w:family w:val="modern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ËÎÌå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267C" w:rsidRPr="00291D75" w:rsidRDefault="0044267C" w:rsidP="00D90078">
    <w:pPr>
      <w:pStyle w:val="a4"/>
      <w:jc w:val="center"/>
      <w:rPr>
        <w:color w:val="000000"/>
        <w:sz w:val="15"/>
        <w:szCs w:val="15"/>
      </w:rPr>
    </w:pPr>
    <w:r>
      <w:fldChar w:fldCharType="begin"/>
    </w:r>
    <w:r>
      <w:instrText xml:space="preserve"> PAGE   \* MERGEFORMAT </w:instrText>
    </w:r>
    <w:r>
      <w:fldChar w:fldCharType="separate"/>
    </w:r>
    <w:r w:rsidR="00177CBC" w:rsidRPr="00177CBC">
      <w:rPr>
        <w:noProof/>
        <w:lang w:val="zh-CN"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7CBC" w:rsidRDefault="00177CBC">
      <w:r>
        <w:separator/>
      </w:r>
    </w:p>
  </w:footnote>
  <w:footnote w:type="continuationSeparator" w:id="0">
    <w:p w:rsidR="00177CBC" w:rsidRDefault="00177C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267C" w:rsidRPr="00B75EF1" w:rsidRDefault="007942B6" w:rsidP="00B0587C">
    <w:pPr>
      <w:pStyle w:val="a3"/>
      <w:tabs>
        <w:tab w:val="clear" w:pos="8306"/>
        <w:tab w:val="right" w:pos="8789"/>
      </w:tabs>
      <w:wordWrap w:val="0"/>
      <w:spacing w:after="0" w:line="240" w:lineRule="auto"/>
      <w:jc w:val="right"/>
      <w:rPr>
        <w:rFonts w:ascii="宋体" w:hAnsi="宋体"/>
        <w:sz w:val="24"/>
        <w:szCs w:val="24"/>
        <w:lang w:eastAsia="zh-CN"/>
      </w:rPr>
    </w:pPr>
    <w:r w:rsidRPr="00B75EF1">
      <w:rPr>
        <w:rFonts w:ascii="宋体" w:hAnsi="宋体" w:hint="eastAsia"/>
        <w:sz w:val="24"/>
        <w:szCs w:val="24"/>
        <w:lang w:eastAsia="zh-CN"/>
      </w:rPr>
      <w:t>公告</w:t>
    </w:r>
    <w:r w:rsidRPr="00B75EF1">
      <w:rPr>
        <w:rFonts w:ascii="宋体" w:hAnsi="宋体"/>
        <w:sz w:val="24"/>
        <w:szCs w:val="24"/>
        <w:lang w:eastAsia="zh-CN"/>
      </w:rPr>
      <w:t>编号：</w:t>
    </w:r>
    <w:r w:rsidR="00177CBC">
      <w:rPr>
        <w:rFonts w:ascii="宋体" w:hAnsi="宋体" w:hint="eastAsia"/>
        <w:sz w:val="24"/>
        <w:szCs w:val="24"/>
        <w:lang w:eastAsia="zh-CN"/>
      </w:rPr>
      <w:t>2015-056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79CE68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1D70B78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269C8F5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4D203BC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2EDAA5C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02EA35B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B98CA35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6CC2D9A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BC1E48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BB8EE37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13B6947"/>
    <w:multiLevelType w:val="multilevel"/>
    <w:tmpl w:val="5086A0C8"/>
    <w:lvl w:ilvl="0">
      <w:start w:val="1"/>
      <w:numFmt w:val="decimal"/>
      <w:lvlText w:val="%1"/>
      <w:lvlJc w:val="left"/>
      <w:pPr>
        <w:ind w:left="3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7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5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7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9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1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3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5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7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0F3B0896"/>
    <w:multiLevelType w:val="hybridMultilevel"/>
    <w:tmpl w:val="B2FC14FC"/>
    <w:lvl w:ilvl="0" w:tplc="0A189FAA">
      <w:start w:val="1"/>
      <w:numFmt w:val="japaneseCounting"/>
      <w:lvlText w:val="第%1节"/>
      <w:lvlJc w:val="left"/>
      <w:pPr>
        <w:ind w:left="13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2">
    <w:nsid w:val="11F40032"/>
    <w:multiLevelType w:val="hybridMultilevel"/>
    <w:tmpl w:val="3C002AE8"/>
    <w:lvl w:ilvl="0" w:tplc="E5C685A4">
      <w:start w:val="1"/>
      <w:numFmt w:val="lowerRoman"/>
      <w:lvlText w:val="%1"/>
      <w:lvlJc w:val="left"/>
      <w:pPr>
        <w:tabs>
          <w:tab w:val="num" w:pos="1680"/>
        </w:tabs>
        <w:ind w:left="16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540"/>
        </w:tabs>
        <w:ind w:left="5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60"/>
        </w:tabs>
        <w:ind w:left="9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80"/>
        </w:tabs>
        <w:ind w:left="13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800"/>
        </w:tabs>
        <w:ind w:left="18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220"/>
        </w:tabs>
        <w:ind w:left="22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640"/>
        </w:tabs>
        <w:ind w:left="26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060"/>
        </w:tabs>
        <w:ind w:left="30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80"/>
        </w:tabs>
        <w:ind w:left="3480" w:hanging="420"/>
      </w:pPr>
    </w:lvl>
  </w:abstractNum>
  <w:abstractNum w:abstractNumId="13">
    <w:nsid w:val="14357810"/>
    <w:multiLevelType w:val="singleLevel"/>
    <w:tmpl w:val="529A72E4"/>
    <w:lvl w:ilvl="0">
      <w:start w:val="1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ascii="宋体" w:eastAsia="宋体" w:hAnsi="宋体" w:hint="eastAsia"/>
        <w:b/>
      </w:rPr>
    </w:lvl>
  </w:abstractNum>
  <w:abstractNum w:abstractNumId="14">
    <w:nsid w:val="177932E5"/>
    <w:multiLevelType w:val="hybridMultilevel"/>
    <w:tmpl w:val="65A4B1EE"/>
    <w:lvl w:ilvl="0" w:tplc="243EB1FC">
      <w:start w:val="1"/>
      <w:numFmt w:val="japaneseCounting"/>
      <w:lvlText w:val="%1、"/>
      <w:lvlJc w:val="left"/>
      <w:pPr>
        <w:tabs>
          <w:tab w:val="num" w:pos="1560"/>
        </w:tabs>
        <w:ind w:left="1560" w:hanging="1020"/>
      </w:pPr>
      <w:rPr>
        <w:rFonts w:cs="宋体" w:hint="default"/>
        <w:b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18D84A37"/>
    <w:multiLevelType w:val="hybridMultilevel"/>
    <w:tmpl w:val="21A4060C"/>
    <w:lvl w:ilvl="0" w:tplc="648A6994">
      <w:start w:val="1"/>
      <w:numFmt w:val="decimal"/>
      <w:lvlText w:val="(%1)"/>
      <w:lvlJc w:val="left"/>
      <w:pPr>
        <w:tabs>
          <w:tab w:val="num" w:pos="987"/>
        </w:tabs>
        <w:ind w:left="987" w:hanging="420"/>
      </w:pPr>
      <w:rPr>
        <w:rFonts w:ascii="宋体" w:eastAsia="宋体" w:hAnsi="宋体" w:hint="eastAsia"/>
        <w:color w:val="auto"/>
      </w:rPr>
    </w:lvl>
    <w:lvl w:ilvl="1" w:tplc="0074B628">
      <w:start w:val="1"/>
      <w:numFmt w:val="decimal"/>
      <w:lvlText w:val="注%2、"/>
      <w:lvlJc w:val="left"/>
      <w:pPr>
        <w:tabs>
          <w:tab w:val="num" w:pos="1680"/>
        </w:tabs>
        <w:ind w:left="1680" w:hanging="720"/>
      </w:pPr>
      <w:rPr>
        <w:rFonts w:hint="default"/>
      </w:rPr>
    </w:lvl>
    <w:lvl w:ilvl="2" w:tplc="021C5996">
      <w:start w:val="1"/>
      <w:numFmt w:val="decimal"/>
      <w:lvlText w:val="（%3）"/>
      <w:lvlJc w:val="left"/>
      <w:pPr>
        <w:tabs>
          <w:tab w:val="num" w:pos="2100"/>
        </w:tabs>
        <w:ind w:left="21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6">
    <w:nsid w:val="1CF35DD6"/>
    <w:multiLevelType w:val="hybridMultilevel"/>
    <w:tmpl w:val="26002554"/>
    <w:lvl w:ilvl="0" w:tplc="BDCA8AE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宋体" w:eastAsia="宋体" w:hAnsi="宋体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1E7C452D"/>
    <w:multiLevelType w:val="hybridMultilevel"/>
    <w:tmpl w:val="1FE85C2C"/>
    <w:lvl w:ilvl="0" w:tplc="E5C685A4">
      <w:start w:val="1"/>
      <w:numFmt w:val="lowerRoman"/>
      <w:lvlText w:val="%1"/>
      <w:lvlJc w:val="left"/>
      <w:pPr>
        <w:tabs>
          <w:tab w:val="num" w:pos="1680"/>
        </w:tabs>
        <w:ind w:left="16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540"/>
        </w:tabs>
        <w:ind w:left="5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60"/>
        </w:tabs>
        <w:ind w:left="9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80"/>
        </w:tabs>
        <w:ind w:left="13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800"/>
        </w:tabs>
        <w:ind w:left="18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220"/>
        </w:tabs>
        <w:ind w:left="22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640"/>
        </w:tabs>
        <w:ind w:left="26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060"/>
        </w:tabs>
        <w:ind w:left="30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80"/>
        </w:tabs>
        <w:ind w:left="3480" w:hanging="420"/>
      </w:pPr>
    </w:lvl>
  </w:abstractNum>
  <w:abstractNum w:abstractNumId="18">
    <w:nsid w:val="240A48CD"/>
    <w:multiLevelType w:val="multilevel"/>
    <w:tmpl w:val="2600255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宋体" w:eastAsia="宋体" w:hAnsi="宋体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240B7783"/>
    <w:multiLevelType w:val="hybridMultilevel"/>
    <w:tmpl w:val="ED080C1E"/>
    <w:lvl w:ilvl="0" w:tplc="B282B8E0">
      <w:start w:val="1"/>
      <w:numFmt w:val="japaneseCounting"/>
      <w:lvlText w:val="第%1节"/>
      <w:lvlJc w:val="left"/>
      <w:pPr>
        <w:ind w:left="1080" w:hanging="1080"/>
      </w:pPr>
      <w:rPr>
        <w:rFonts w:hAnsi="Calibri" w:hint="default"/>
        <w:b w:val="0"/>
        <w:sz w:val="24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633253D"/>
    <w:multiLevelType w:val="hybridMultilevel"/>
    <w:tmpl w:val="B88A31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D500644"/>
    <w:multiLevelType w:val="hybridMultilevel"/>
    <w:tmpl w:val="639A8E4C"/>
    <w:lvl w:ilvl="0" w:tplc="8D3CDB44">
      <w:start w:val="3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2F3A0FD1"/>
    <w:multiLevelType w:val="hybridMultilevel"/>
    <w:tmpl w:val="5D0C2498"/>
    <w:lvl w:ilvl="0" w:tplc="E5C685A4">
      <w:start w:val="1"/>
      <w:numFmt w:val="lowerRoman"/>
      <w:lvlText w:val="%1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0"/>
        </w:tabs>
        <w:ind w:left="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0"/>
        </w:tabs>
        <w:ind w:left="4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840"/>
        </w:tabs>
        <w:ind w:left="8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260"/>
        </w:tabs>
        <w:ind w:left="12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680"/>
        </w:tabs>
        <w:ind w:left="16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100"/>
        </w:tabs>
        <w:ind w:left="21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520"/>
        </w:tabs>
        <w:ind w:left="25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2940"/>
        </w:tabs>
        <w:ind w:left="2940" w:hanging="420"/>
      </w:pPr>
    </w:lvl>
  </w:abstractNum>
  <w:abstractNum w:abstractNumId="23">
    <w:nsid w:val="35581E91"/>
    <w:multiLevelType w:val="hybridMultilevel"/>
    <w:tmpl w:val="F530FB98"/>
    <w:lvl w:ilvl="0" w:tplc="0D8ACD06">
      <w:start w:val="1"/>
      <w:numFmt w:val="japaneseCounting"/>
      <w:lvlText w:val="(%1)"/>
      <w:lvlJc w:val="left"/>
      <w:pPr>
        <w:ind w:left="2185" w:hanging="13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24">
    <w:nsid w:val="3D3F5E55"/>
    <w:multiLevelType w:val="hybridMultilevel"/>
    <w:tmpl w:val="53A8BB42"/>
    <w:lvl w:ilvl="0" w:tplc="4F4EE50C">
      <w:start w:val="1"/>
      <w:numFmt w:val="decimal"/>
      <w:lvlText w:val="（%1.）"/>
      <w:lvlJc w:val="left"/>
      <w:pPr>
        <w:ind w:left="127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25">
    <w:nsid w:val="3DF11630"/>
    <w:multiLevelType w:val="hybridMultilevel"/>
    <w:tmpl w:val="7C30DF08"/>
    <w:lvl w:ilvl="0" w:tplc="B6CA099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ascii="宋体" w:eastAsia="宋体" w:hAnsi="宋体" w:hint="eastAsia"/>
        <w:b w:val="0"/>
        <w:sz w:val="24"/>
        <w:szCs w:val="24"/>
      </w:rPr>
    </w:lvl>
    <w:lvl w:ilvl="1" w:tplc="E5C685A4">
      <w:start w:val="1"/>
      <w:numFmt w:val="lowerRoman"/>
      <w:lvlText w:val="%2"/>
      <w:lvlJc w:val="left"/>
      <w:pPr>
        <w:tabs>
          <w:tab w:val="num" w:pos="1140"/>
        </w:tabs>
        <w:ind w:left="1140" w:hanging="72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4C1D3A8B"/>
    <w:multiLevelType w:val="hybridMultilevel"/>
    <w:tmpl w:val="718C6C92"/>
    <w:lvl w:ilvl="0" w:tplc="8D3CDB44">
      <w:start w:val="3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4CED7515"/>
    <w:multiLevelType w:val="hybridMultilevel"/>
    <w:tmpl w:val="023034D6"/>
    <w:lvl w:ilvl="0" w:tplc="E5C685A4">
      <w:start w:val="1"/>
      <w:numFmt w:val="lowerRoman"/>
      <w:lvlText w:val="%1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0"/>
        </w:tabs>
        <w:ind w:left="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0"/>
        </w:tabs>
        <w:ind w:left="4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840"/>
        </w:tabs>
        <w:ind w:left="8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260"/>
        </w:tabs>
        <w:ind w:left="12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680"/>
        </w:tabs>
        <w:ind w:left="16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100"/>
        </w:tabs>
        <w:ind w:left="21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520"/>
        </w:tabs>
        <w:ind w:left="25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2940"/>
        </w:tabs>
        <w:ind w:left="2940" w:hanging="420"/>
      </w:pPr>
    </w:lvl>
  </w:abstractNum>
  <w:abstractNum w:abstractNumId="28">
    <w:nsid w:val="504E7538"/>
    <w:multiLevelType w:val="hybridMultilevel"/>
    <w:tmpl w:val="48D6BB68"/>
    <w:lvl w:ilvl="0" w:tplc="E5C685A4">
      <w:start w:val="1"/>
      <w:numFmt w:val="lowerRoman"/>
      <w:lvlText w:val="%1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>
    <w:nsid w:val="55514DDF"/>
    <w:multiLevelType w:val="multilevel"/>
    <w:tmpl w:val="48D6BB68"/>
    <w:lvl w:ilvl="0">
      <w:start w:val="1"/>
      <w:numFmt w:val="lowerRoman"/>
      <w:lvlText w:val="%1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>
    <w:nsid w:val="58642DEB"/>
    <w:multiLevelType w:val="hybridMultilevel"/>
    <w:tmpl w:val="6E900D48"/>
    <w:lvl w:ilvl="0" w:tplc="E5C685A4">
      <w:start w:val="1"/>
      <w:numFmt w:val="lowerRoman"/>
      <w:lvlText w:val="%1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1" w:tplc="E5C685A4">
      <w:start w:val="1"/>
      <w:numFmt w:val="lowerRoman"/>
      <w:lvlText w:val="%2"/>
      <w:lvlJc w:val="left"/>
      <w:pPr>
        <w:tabs>
          <w:tab w:val="num" w:pos="1680"/>
        </w:tabs>
        <w:ind w:left="168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31">
    <w:nsid w:val="5C1B3B2D"/>
    <w:multiLevelType w:val="hybridMultilevel"/>
    <w:tmpl w:val="777C6EB6"/>
    <w:lvl w:ilvl="0" w:tplc="8D3CDB44">
      <w:start w:val="3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>
    <w:nsid w:val="61DF6240"/>
    <w:multiLevelType w:val="hybridMultilevel"/>
    <w:tmpl w:val="748C8518"/>
    <w:lvl w:ilvl="0" w:tplc="51022324">
      <w:start w:val="1"/>
      <w:numFmt w:val="decimal"/>
      <w:lvlText w:val="%1."/>
      <w:lvlJc w:val="left"/>
      <w:pPr>
        <w:ind w:left="0"/>
      </w:pPr>
      <w:rPr>
        <w:rFonts w:ascii="Calibri" w:eastAsia="宋体" w:hAnsi="Calibri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7CC88D2">
      <w:start w:val="1"/>
      <w:numFmt w:val="lowerLetter"/>
      <w:lvlText w:val="%2"/>
      <w:lvlJc w:val="left"/>
      <w:pPr>
        <w:ind w:left="165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974575A">
      <w:start w:val="1"/>
      <w:numFmt w:val="lowerRoman"/>
      <w:lvlText w:val="%3"/>
      <w:lvlJc w:val="left"/>
      <w:pPr>
        <w:ind w:left="237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9ECE25C">
      <w:start w:val="1"/>
      <w:numFmt w:val="decimal"/>
      <w:lvlText w:val="%4"/>
      <w:lvlJc w:val="left"/>
      <w:pPr>
        <w:ind w:left="309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D6E8926">
      <w:start w:val="1"/>
      <w:numFmt w:val="lowerLetter"/>
      <w:lvlText w:val="%5"/>
      <w:lvlJc w:val="left"/>
      <w:pPr>
        <w:ind w:left="381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854779C">
      <w:start w:val="1"/>
      <w:numFmt w:val="lowerRoman"/>
      <w:lvlText w:val="%6"/>
      <w:lvlJc w:val="left"/>
      <w:pPr>
        <w:ind w:left="453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BB653D6">
      <w:start w:val="1"/>
      <w:numFmt w:val="decimal"/>
      <w:lvlText w:val="%7"/>
      <w:lvlJc w:val="left"/>
      <w:pPr>
        <w:ind w:left="525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644FF02">
      <w:start w:val="1"/>
      <w:numFmt w:val="lowerLetter"/>
      <w:lvlText w:val="%8"/>
      <w:lvlJc w:val="left"/>
      <w:pPr>
        <w:ind w:left="597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1080972">
      <w:start w:val="1"/>
      <w:numFmt w:val="lowerRoman"/>
      <w:lvlText w:val="%9"/>
      <w:lvlJc w:val="left"/>
      <w:pPr>
        <w:ind w:left="669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>
    <w:nsid w:val="62A11974"/>
    <w:multiLevelType w:val="multilevel"/>
    <w:tmpl w:val="19E826E0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%2：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decimal"/>
      <w:lvlText w:val="%3、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lowerRoman"/>
      <w:lvlText w:val="%4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>
    <w:nsid w:val="64CE6F55"/>
    <w:multiLevelType w:val="hybridMultilevel"/>
    <w:tmpl w:val="4712CC9C"/>
    <w:lvl w:ilvl="0" w:tplc="728E4E48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E5C685A4">
      <w:start w:val="1"/>
      <w:numFmt w:val="lowerRoman"/>
      <w:lvlText w:val="%2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>
    <w:nsid w:val="65F363E5"/>
    <w:multiLevelType w:val="hybridMultilevel"/>
    <w:tmpl w:val="930E0372"/>
    <w:lvl w:ilvl="0" w:tplc="63261270">
      <w:start w:val="1"/>
      <w:numFmt w:val="chineseCountingThousand"/>
      <w:lvlText w:val="（%1）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711A6EE4">
      <w:start w:val="1"/>
      <w:numFmt w:val="chineseCountingThousand"/>
      <w:lvlText w:val="（%2）"/>
      <w:lvlJc w:val="left"/>
      <w:pPr>
        <w:tabs>
          <w:tab w:val="num" w:pos="1080"/>
        </w:tabs>
        <w:ind w:left="1080" w:hanging="720"/>
      </w:pPr>
      <w:rPr>
        <w:rFonts w:hint="default"/>
        <w:lang w:val="en-US"/>
      </w:rPr>
    </w:lvl>
    <w:lvl w:ilvl="2" w:tplc="9732F7DE">
      <w:start w:val="1"/>
      <w:numFmt w:val="japaneseCounting"/>
      <w:lvlText w:val="%3、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FCA4CF30">
      <w:start w:val="8"/>
      <w:numFmt w:val="japaneseCounting"/>
      <w:lvlText w:val="第%4章"/>
      <w:lvlJc w:val="left"/>
      <w:pPr>
        <w:tabs>
          <w:tab w:val="num" w:pos="2550"/>
        </w:tabs>
        <w:ind w:left="2550" w:hanging="129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>
    <w:nsid w:val="662F711F"/>
    <w:multiLevelType w:val="hybridMultilevel"/>
    <w:tmpl w:val="04FCB582"/>
    <w:lvl w:ilvl="0" w:tplc="02F4BB1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7CA78C7"/>
    <w:multiLevelType w:val="hybridMultilevel"/>
    <w:tmpl w:val="05C25E54"/>
    <w:lvl w:ilvl="0" w:tplc="57FCE78E">
      <w:start w:val="1"/>
      <w:numFmt w:val="japaneseCounting"/>
      <w:lvlText w:val="%1、"/>
      <w:lvlJc w:val="left"/>
      <w:pPr>
        <w:tabs>
          <w:tab w:val="num" w:pos="1560"/>
        </w:tabs>
        <w:ind w:left="1560" w:hanging="1020"/>
      </w:pPr>
      <w:rPr>
        <w:rFonts w:cs="宋体" w:hint="default"/>
      </w:rPr>
    </w:lvl>
    <w:lvl w:ilvl="1" w:tplc="04090017">
      <w:start w:val="1"/>
      <w:numFmt w:val="chineseCountingThousand"/>
      <w:lvlText w:val="(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EDAA39CC">
      <w:start w:val="1"/>
      <w:numFmt w:val="decimal"/>
      <w:lvlText w:val="%3、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3" w:tplc="4EBE4AAE">
      <w:start w:val="1"/>
      <w:numFmt w:val="decimal"/>
      <w:lvlText w:val="（%4）"/>
      <w:lvlJc w:val="left"/>
      <w:pPr>
        <w:tabs>
          <w:tab w:val="num" w:pos="1980"/>
        </w:tabs>
        <w:ind w:left="1980" w:hanging="720"/>
      </w:pPr>
      <w:rPr>
        <w:rFonts w:ascii="Calibri" w:hAnsi="Calibri"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>
    <w:nsid w:val="6CC522AB"/>
    <w:multiLevelType w:val="hybridMultilevel"/>
    <w:tmpl w:val="38B6E89A"/>
    <w:lvl w:ilvl="0" w:tplc="E5C685A4">
      <w:start w:val="1"/>
      <w:numFmt w:val="lowerRoman"/>
      <w:lvlText w:val="%1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0"/>
        </w:tabs>
        <w:ind w:left="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0"/>
        </w:tabs>
        <w:ind w:left="4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840"/>
        </w:tabs>
        <w:ind w:left="8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260"/>
        </w:tabs>
        <w:ind w:left="12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680"/>
        </w:tabs>
        <w:ind w:left="16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100"/>
        </w:tabs>
        <w:ind w:left="21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520"/>
        </w:tabs>
        <w:ind w:left="25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2940"/>
        </w:tabs>
        <w:ind w:left="2940" w:hanging="420"/>
      </w:pPr>
    </w:lvl>
  </w:abstractNum>
  <w:abstractNum w:abstractNumId="39">
    <w:nsid w:val="6E30002D"/>
    <w:multiLevelType w:val="hybridMultilevel"/>
    <w:tmpl w:val="D6FC27FA"/>
    <w:lvl w:ilvl="0" w:tplc="0409000F">
      <w:start w:val="1"/>
      <w:numFmt w:val="decimal"/>
      <w:lvlText w:val="%1."/>
      <w:lvlJc w:val="left"/>
      <w:pPr>
        <w:ind w:left="986" w:hanging="420"/>
      </w:p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40">
    <w:nsid w:val="6F6F556F"/>
    <w:multiLevelType w:val="hybridMultilevel"/>
    <w:tmpl w:val="F9608DD2"/>
    <w:lvl w:ilvl="0" w:tplc="BDCA8AE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宋体" w:eastAsia="宋体" w:hAnsi="宋体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1">
    <w:nsid w:val="7156463B"/>
    <w:multiLevelType w:val="hybridMultilevel"/>
    <w:tmpl w:val="35AA2450"/>
    <w:lvl w:ilvl="0" w:tplc="E5C685A4">
      <w:start w:val="1"/>
      <w:numFmt w:val="lowerRoman"/>
      <w:lvlText w:val="%1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0"/>
        </w:tabs>
        <w:ind w:left="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0"/>
        </w:tabs>
        <w:ind w:left="4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840"/>
        </w:tabs>
        <w:ind w:left="8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260"/>
        </w:tabs>
        <w:ind w:left="12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680"/>
        </w:tabs>
        <w:ind w:left="16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100"/>
        </w:tabs>
        <w:ind w:left="21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520"/>
        </w:tabs>
        <w:ind w:left="25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2940"/>
        </w:tabs>
        <w:ind w:left="2940" w:hanging="420"/>
      </w:pPr>
    </w:lvl>
  </w:abstractNum>
  <w:abstractNum w:abstractNumId="42">
    <w:nsid w:val="71F46D81"/>
    <w:multiLevelType w:val="hybridMultilevel"/>
    <w:tmpl w:val="3AF4F28E"/>
    <w:lvl w:ilvl="0" w:tplc="E5C685A4">
      <w:start w:val="1"/>
      <w:numFmt w:val="lowerRoman"/>
      <w:lvlText w:val="%1"/>
      <w:lvlJc w:val="left"/>
      <w:pPr>
        <w:tabs>
          <w:tab w:val="num" w:pos="1260"/>
        </w:tabs>
        <w:ind w:left="1260" w:hanging="72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3">
    <w:nsid w:val="72FE5423"/>
    <w:multiLevelType w:val="hybridMultilevel"/>
    <w:tmpl w:val="6B7272C6"/>
    <w:lvl w:ilvl="0" w:tplc="AB9AB464">
      <w:start w:val="1"/>
      <w:numFmt w:val="japaneseCounting"/>
      <w:lvlText w:val="%1、"/>
      <w:lvlJc w:val="left"/>
      <w:pPr>
        <w:ind w:left="960" w:hanging="360"/>
      </w:pPr>
      <w:rPr>
        <w:rFonts w:ascii="宋体" w:eastAsia="宋体" w:hAnsi="宋体" w:cs="宋体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44">
    <w:nsid w:val="789A0166"/>
    <w:multiLevelType w:val="hybridMultilevel"/>
    <w:tmpl w:val="35A45A40"/>
    <w:lvl w:ilvl="0" w:tplc="40B262FE">
      <w:start w:val="1"/>
      <w:numFmt w:val="japaneseCounting"/>
      <w:lvlText w:val="第%1节"/>
      <w:lvlJc w:val="left"/>
      <w:pPr>
        <w:ind w:left="1080" w:hanging="1080"/>
      </w:pPr>
      <w:rPr>
        <w:rFonts w:cs="Times New Roman" w:hint="default"/>
        <w:b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7"/>
  </w:num>
  <w:num w:numId="2">
    <w:abstractNumId w:val="35"/>
  </w:num>
  <w:num w:numId="3">
    <w:abstractNumId w:val="14"/>
  </w:num>
  <w:num w:numId="4">
    <w:abstractNumId w:val="13"/>
  </w:num>
  <w:num w:numId="5">
    <w:abstractNumId w:val="34"/>
  </w:num>
  <w:num w:numId="6">
    <w:abstractNumId w:val="15"/>
  </w:num>
  <w:num w:numId="7">
    <w:abstractNumId w:val="33"/>
  </w:num>
  <w:num w:numId="8">
    <w:abstractNumId w:val="42"/>
  </w:num>
  <w:num w:numId="9">
    <w:abstractNumId w:val="25"/>
  </w:num>
  <w:num w:numId="10">
    <w:abstractNumId w:val="41"/>
  </w:num>
  <w:num w:numId="11">
    <w:abstractNumId w:val="27"/>
  </w:num>
  <w:num w:numId="12">
    <w:abstractNumId w:val="22"/>
  </w:num>
  <w:num w:numId="13">
    <w:abstractNumId w:val="38"/>
  </w:num>
  <w:num w:numId="14">
    <w:abstractNumId w:val="30"/>
  </w:num>
  <w:num w:numId="15">
    <w:abstractNumId w:val="17"/>
  </w:num>
  <w:num w:numId="16">
    <w:abstractNumId w:val="12"/>
  </w:num>
  <w:num w:numId="17">
    <w:abstractNumId w:val="28"/>
  </w:num>
  <w:num w:numId="18">
    <w:abstractNumId w:val="29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9"/>
  </w:num>
  <w:num w:numId="25">
    <w:abstractNumId w:val="7"/>
  </w:num>
  <w:num w:numId="26">
    <w:abstractNumId w:val="6"/>
  </w:num>
  <w:num w:numId="27">
    <w:abstractNumId w:val="5"/>
  </w:num>
  <w:num w:numId="28">
    <w:abstractNumId w:val="4"/>
  </w:num>
  <w:num w:numId="29">
    <w:abstractNumId w:val="40"/>
  </w:num>
  <w:num w:numId="30">
    <w:abstractNumId w:val="16"/>
  </w:num>
  <w:num w:numId="31">
    <w:abstractNumId w:val="18"/>
  </w:num>
  <w:num w:numId="32">
    <w:abstractNumId w:val="21"/>
  </w:num>
  <w:num w:numId="33">
    <w:abstractNumId w:val="26"/>
  </w:num>
  <w:num w:numId="34">
    <w:abstractNumId w:val="31"/>
  </w:num>
  <w:num w:numId="35">
    <w:abstractNumId w:val="36"/>
  </w:num>
  <w:num w:numId="36">
    <w:abstractNumId w:val="43"/>
  </w:num>
  <w:num w:numId="37">
    <w:abstractNumId w:val="39"/>
  </w:num>
  <w:num w:numId="38">
    <w:abstractNumId w:val="24"/>
  </w:num>
  <w:num w:numId="39">
    <w:abstractNumId w:val="23"/>
  </w:num>
  <w:num w:numId="4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4"/>
  </w:num>
  <w:num w:numId="42">
    <w:abstractNumId w:val="19"/>
  </w:num>
  <w:num w:numId="43">
    <w:abstractNumId w:val="11"/>
  </w:num>
  <w:num w:numId="44">
    <w:abstractNumId w:val="10"/>
  </w:num>
  <w:num w:numId="45">
    <w:abstractNumId w:val="20"/>
  </w:num>
  <w:num w:numId="46">
    <w:abstractNumId w:val="3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ocID" w:val="6366c139-4b11-4a58-8978-df0aadad4659"/>
    <w:docVar w:name="FinacialStatement" w:val=" "/>
    <w:docVar w:name="HostingBrokerCode" w:val=" "/>
    <w:docVar w:name="HostingBrokerFullName" w:val=" "/>
    <w:docVar w:name="HostingBrokerId" w:val=" "/>
    <w:docVar w:name="HostingBrokerShortName" w:val=" "/>
    <w:docVar w:name="ReportCode" w:val="GB0101"/>
    <w:docVar w:name="ReportDate" w:val="2016/1/6 0:00:00"/>
    <w:docVar w:name="ReportID" w:val="372179f3-7e7f-44b5-84d6-bf311a20d7a1"/>
    <w:docVar w:name="ReportTemplate" w:val=" "/>
    <w:docVar w:name="ReportYear" w:val="2015"/>
    <w:docVar w:name="SymbolCode" w:val="125211"/>
    <w:docVar w:name="SymbolName" w:val="财证通"/>
    <w:docVar w:name="XbrlInstancePath" w:val=" "/>
  </w:docVars>
  <w:rsids>
    <w:rsidRoot w:val="00177CBC"/>
    <w:rsid w:val="000014C2"/>
    <w:rsid w:val="00001C16"/>
    <w:rsid w:val="00003549"/>
    <w:rsid w:val="00003607"/>
    <w:rsid w:val="00005656"/>
    <w:rsid w:val="00006C31"/>
    <w:rsid w:val="00007225"/>
    <w:rsid w:val="0001007B"/>
    <w:rsid w:val="000103F3"/>
    <w:rsid w:val="00013096"/>
    <w:rsid w:val="000135C8"/>
    <w:rsid w:val="00013C70"/>
    <w:rsid w:val="00015241"/>
    <w:rsid w:val="000152FE"/>
    <w:rsid w:val="0001569F"/>
    <w:rsid w:val="00020187"/>
    <w:rsid w:val="000227B1"/>
    <w:rsid w:val="00022C43"/>
    <w:rsid w:val="00022C97"/>
    <w:rsid w:val="00023F0F"/>
    <w:rsid w:val="000243B4"/>
    <w:rsid w:val="00025384"/>
    <w:rsid w:val="000264DE"/>
    <w:rsid w:val="000306BB"/>
    <w:rsid w:val="00030FC8"/>
    <w:rsid w:val="0003572D"/>
    <w:rsid w:val="0003678C"/>
    <w:rsid w:val="00040E1F"/>
    <w:rsid w:val="000416C4"/>
    <w:rsid w:val="000426A0"/>
    <w:rsid w:val="00043086"/>
    <w:rsid w:val="00047023"/>
    <w:rsid w:val="00051272"/>
    <w:rsid w:val="00052086"/>
    <w:rsid w:val="0005670A"/>
    <w:rsid w:val="00061606"/>
    <w:rsid w:val="000616DD"/>
    <w:rsid w:val="00061CF6"/>
    <w:rsid w:val="00064E7D"/>
    <w:rsid w:val="00067FDC"/>
    <w:rsid w:val="00070ABC"/>
    <w:rsid w:val="00071FB0"/>
    <w:rsid w:val="00074B95"/>
    <w:rsid w:val="0007518A"/>
    <w:rsid w:val="00076BEE"/>
    <w:rsid w:val="00077018"/>
    <w:rsid w:val="00077D56"/>
    <w:rsid w:val="00080CAC"/>
    <w:rsid w:val="00081E3A"/>
    <w:rsid w:val="00085DFF"/>
    <w:rsid w:val="00085FF2"/>
    <w:rsid w:val="000916F3"/>
    <w:rsid w:val="000919FE"/>
    <w:rsid w:val="000937FA"/>
    <w:rsid w:val="00093D2D"/>
    <w:rsid w:val="00093EC0"/>
    <w:rsid w:val="00095A14"/>
    <w:rsid w:val="00095F6A"/>
    <w:rsid w:val="00097CA0"/>
    <w:rsid w:val="00097EBC"/>
    <w:rsid w:val="000A334A"/>
    <w:rsid w:val="000A6037"/>
    <w:rsid w:val="000B3177"/>
    <w:rsid w:val="000B33C3"/>
    <w:rsid w:val="000B3F5F"/>
    <w:rsid w:val="000B4538"/>
    <w:rsid w:val="000B72BF"/>
    <w:rsid w:val="000C0EA1"/>
    <w:rsid w:val="000C2893"/>
    <w:rsid w:val="000C5CAF"/>
    <w:rsid w:val="000C7260"/>
    <w:rsid w:val="000C7369"/>
    <w:rsid w:val="000D0A63"/>
    <w:rsid w:val="000D1B56"/>
    <w:rsid w:val="000D22C0"/>
    <w:rsid w:val="000D2596"/>
    <w:rsid w:val="000D2665"/>
    <w:rsid w:val="000D27D9"/>
    <w:rsid w:val="000D60BD"/>
    <w:rsid w:val="000D6536"/>
    <w:rsid w:val="000D69A1"/>
    <w:rsid w:val="000D75F2"/>
    <w:rsid w:val="000E3EDA"/>
    <w:rsid w:val="000E5536"/>
    <w:rsid w:val="000E65A8"/>
    <w:rsid w:val="000F19C4"/>
    <w:rsid w:val="000F1B56"/>
    <w:rsid w:val="000F3F01"/>
    <w:rsid w:val="001002B3"/>
    <w:rsid w:val="00100A23"/>
    <w:rsid w:val="00103E92"/>
    <w:rsid w:val="00113B1A"/>
    <w:rsid w:val="00113B2C"/>
    <w:rsid w:val="001150A5"/>
    <w:rsid w:val="00117221"/>
    <w:rsid w:val="001208EC"/>
    <w:rsid w:val="00121F84"/>
    <w:rsid w:val="0012210E"/>
    <w:rsid w:val="00122A78"/>
    <w:rsid w:val="0013148C"/>
    <w:rsid w:val="00131680"/>
    <w:rsid w:val="00131B61"/>
    <w:rsid w:val="001344BE"/>
    <w:rsid w:val="0013460C"/>
    <w:rsid w:val="001346C1"/>
    <w:rsid w:val="0013577C"/>
    <w:rsid w:val="00136954"/>
    <w:rsid w:val="00136ACA"/>
    <w:rsid w:val="0013730D"/>
    <w:rsid w:val="00140AE1"/>
    <w:rsid w:val="00143EDD"/>
    <w:rsid w:val="0014478B"/>
    <w:rsid w:val="0014788F"/>
    <w:rsid w:val="00147CA5"/>
    <w:rsid w:val="00147E09"/>
    <w:rsid w:val="001512A3"/>
    <w:rsid w:val="001518D4"/>
    <w:rsid w:val="00154972"/>
    <w:rsid w:val="00157F22"/>
    <w:rsid w:val="00163C86"/>
    <w:rsid w:val="0016517D"/>
    <w:rsid w:val="001656CE"/>
    <w:rsid w:val="001702D0"/>
    <w:rsid w:val="0017248B"/>
    <w:rsid w:val="00173BA9"/>
    <w:rsid w:val="0017459A"/>
    <w:rsid w:val="001758E0"/>
    <w:rsid w:val="0017786F"/>
    <w:rsid w:val="00177CBC"/>
    <w:rsid w:val="00177FA4"/>
    <w:rsid w:val="00181372"/>
    <w:rsid w:val="00182947"/>
    <w:rsid w:val="001836DE"/>
    <w:rsid w:val="001844EB"/>
    <w:rsid w:val="00184CDF"/>
    <w:rsid w:val="00187AE8"/>
    <w:rsid w:val="0019106C"/>
    <w:rsid w:val="0019166F"/>
    <w:rsid w:val="00193EFD"/>
    <w:rsid w:val="001A0851"/>
    <w:rsid w:val="001A2365"/>
    <w:rsid w:val="001A2776"/>
    <w:rsid w:val="001A3032"/>
    <w:rsid w:val="001A3720"/>
    <w:rsid w:val="001A42C3"/>
    <w:rsid w:val="001A7DBB"/>
    <w:rsid w:val="001B057B"/>
    <w:rsid w:val="001B22B1"/>
    <w:rsid w:val="001B3578"/>
    <w:rsid w:val="001B3DB6"/>
    <w:rsid w:val="001B5E46"/>
    <w:rsid w:val="001B6BA5"/>
    <w:rsid w:val="001C2A42"/>
    <w:rsid w:val="001C2C1F"/>
    <w:rsid w:val="001C5A4F"/>
    <w:rsid w:val="001C6872"/>
    <w:rsid w:val="001D1490"/>
    <w:rsid w:val="001D1DF7"/>
    <w:rsid w:val="001D1F03"/>
    <w:rsid w:val="001D3889"/>
    <w:rsid w:val="001D482A"/>
    <w:rsid w:val="001D5133"/>
    <w:rsid w:val="001D5367"/>
    <w:rsid w:val="001D553E"/>
    <w:rsid w:val="001D5B4A"/>
    <w:rsid w:val="001D68D9"/>
    <w:rsid w:val="001D7749"/>
    <w:rsid w:val="001E2601"/>
    <w:rsid w:val="001E5950"/>
    <w:rsid w:val="001E5F38"/>
    <w:rsid w:val="001F01C6"/>
    <w:rsid w:val="001F0791"/>
    <w:rsid w:val="001F122E"/>
    <w:rsid w:val="001F2272"/>
    <w:rsid w:val="001F2877"/>
    <w:rsid w:val="001F5FAE"/>
    <w:rsid w:val="001F6272"/>
    <w:rsid w:val="00201E7D"/>
    <w:rsid w:val="00202C5B"/>
    <w:rsid w:val="00204E76"/>
    <w:rsid w:val="002069F4"/>
    <w:rsid w:val="0021074A"/>
    <w:rsid w:val="0021164A"/>
    <w:rsid w:val="00212BC0"/>
    <w:rsid w:val="00213FD6"/>
    <w:rsid w:val="002177A2"/>
    <w:rsid w:val="00220280"/>
    <w:rsid w:val="00221AF4"/>
    <w:rsid w:val="00221C28"/>
    <w:rsid w:val="00226752"/>
    <w:rsid w:val="00227AF6"/>
    <w:rsid w:val="002306D3"/>
    <w:rsid w:val="0023094F"/>
    <w:rsid w:val="0023274B"/>
    <w:rsid w:val="00242D5B"/>
    <w:rsid w:val="00243C05"/>
    <w:rsid w:val="0024456D"/>
    <w:rsid w:val="00247D6A"/>
    <w:rsid w:val="0025087D"/>
    <w:rsid w:val="00250A31"/>
    <w:rsid w:val="00252512"/>
    <w:rsid w:val="00252D1A"/>
    <w:rsid w:val="00252E04"/>
    <w:rsid w:val="00254398"/>
    <w:rsid w:val="00254DAE"/>
    <w:rsid w:val="00257679"/>
    <w:rsid w:val="00257C6C"/>
    <w:rsid w:val="00257D41"/>
    <w:rsid w:val="00261B97"/>
    <w:rsid w:val="00263AEF"/>
    <w:rsid w:val="00265A3E"/>
    <w:rsid w:val="00267798"/>
    <w:rsid w:val="00267F33"/>
    <w:rsid w:val="00272A2C"/>
    <w:rsid w:val="002735E6"/>
    <w:rsid w:val="0027747F"/>
    <w:rsid w:val="00280BB3"/>
    <w:rsid w:val="002814FF"/>
    <w:rsid w:val="0028256C"/>
    <w:rsid w:val="00284D64"/>
    <w:rsid w:val="00285E60"/>
    <w:rsid w:val="002901B6"/>
    <w:rsid w:val="00290A0E"/>
    <w:rsid w:val="00291731"/>
    <w:rsid w:val="00291D75"/>
    <w:rsid w:val="00292346"/>
    <w:rsid w:val="0029357B"/>
    <w:rsid w:val="0029576D"/>
    <w:rsid w:val="00296A08"/>
    <w:rsid w:val="002A0E47"/>
    <w:rsid w:val="002A15D0"/>
    <w:rsid w:val="002A25B2"/>
    <w:rsid w:val="002A37BB"/>
    <w:rsid w:val="002A6F2D"/>
    <w:rsid w:val="002A7E0A"/>
    <w:rsid w:val="002B1F97"/>
    <w:rsid w:val="002B423A"/>
    <w:rsid w:val="002B70F0"/>
    <w:rsid w:val="002C1C6F"/>
    <w:rsid w:val="002D1F7B"/>
    <w:rsid w:val="002D2454"/>
    <w:rsid w:val="002D4880"/>
    <w:rsid w:val="002D6707"/>
    <w:rsid w:val="002D6A8D"/>
    <w:rsid w:val="002E09A8"/>
    <w:rsid w:val="002E2CC9"/>
    <w:rsid w:val="002E351B"/>
    <w:rsid w:val="002E3901"/>
    <w:rsid w:val="002E44FF"/>
    <w:rsid w:val="002F0CF5"/>
    <w:rsid w:val="002F0D35"/>
    <w:rsid w:val="002F5656"/>
    <w:rsid w:val="002F56EE"/>
    <w:rsid w:val="002F6F1C"/>
    <w:rsid w:val="002F77A2"/>
    <w:rsid w:val="0030007D"/>
    <w:rsid w:val="00302CB5"/>
    <w:rsid w:val="00302CF4"/>
    <w:rsid w:val="0030432A"/>
    <w:rsid w:val="00304CA4"/>
    <w:rsid w:val="00304DB3"/>
    <w:rsid w:val="0031018F"/>
    <w:rsid w:val="00312667"/>
    <w:rsid w:val="00312F12"/>
    <w:rsid w:val="00317214"/>
    <w:rsid w:val="00320AF2"/>
    <w:rsid w:val="0032176F"/>
    <w:rsid w:val="00321D72"/>
    <w:rsid w:val="00322C47"/>
    <w:rsid w:val="00322D52"/>
    <w:rsid w:val="0032420C"/>
    <w:rsid w:val="00324CD4"/>
    <w:rsid w:val="00326645"/>
    <w:rsid w:val="003308FF"/>
    <w:rsid w:val="00331CD6"/>
    <w:rsid w:val="00332B32"/>
    <w:rsid w:val="003334E3"/>
    <w:rsid w:val="00340168"/>
    <w:rsid w:val="00344404"/>
    <w:rsid w:val="0034511D"/>
    <w:rsid w:val="0035150C"/>
    <w:rsid w:val="003527D6"/>
    <w:rsid w:val="00355315"/>
    <w:rsid w:val="00356A73"/>
    <w:rsid w:val="00357A03"/>
    <w:rsid w:val="00361C76"/>
    <w:rsid w:val="00363126"/>
    <w:rsid w:val="003657A6"/>
    <w:rsid w:val="0036600B"/>
    <w:rsid w:val="00366EBC"/>
    <w:rsid w:val="003673AB"/>
    <w:rsid w:val="00367434"/>
    <w:rsid w:val="00372249"/>
    <w:rsid w:val="00373163"/>
    <w:rsid w:val="0037362C"/>
    <w:rsid w:val="00374B0F"/>
    <w:rsid w:val="00375641"/>
    <w:rsid w:val="003779FE"/>
    <w:rsid w:val="00377D87"/>
    <w:rsid w:val="00381B8B"/>
    <w:rsid w:val="00382698"/>
    <w:rsid w:val="00383C63"/>
    <w:rsid w:val="00384965"/>
    <w:rsid w:val="00387572"/>
    <w:rsid w:val="003A45E1"/>
    <w:rsid w:val="003A4D83"/>
    <w:rsid w:val="003A5147"/>
    <w:rsid w:val="003A5D90"/>
    <w:rsid w:val="003A638B"/>
    <w:rsid w:val="003B03F2"/>
    <w:rsid w:val="003B0ED8"/>
    <w:rsid w:val="003B22F7"/>
    <w:rsid w:val="003B4B4C"/>
    <w:rsid w:val="003B4E3B"/>
    <w:rsid w:val="003B5423"/>
    <w:rsid w:val="003C46EF"/>
    <w:rsid w:val="003C5B8C"/>
    <w:rsid w:val="003C69D9"/>
    <w:rsid w:val="003D13C2"/>
    <w:rsid w:val="003D44B4"/>
    <w:rsid w:val="003D562F"/>
    <w:rsid w:val="003E079F"/>
    <w:rsid w:val="003E32A0"/>
    <w:rsid w:val="003E41D6"/>
    <w:rsid w:val="003E4547"/>
    <w:rsid w:val="003E7107"/>
    <w:rsid w:val="003F7DC4"/>
    <w:rsid w:val="00401C3A"/>
    <w:rsid w:val="00401D07"/>
    <w:rsid w:val="00404337"/>
    <w:rsid w:val="0040464E"/>
    <w:rsid w:val="00406965"/>
    <w:rsid w:val="00412BE5"/>
    <w:rsid w:val="00414FA0"/>
    <w:rsid w:val="00417628"/>
    <w:rsid w:val="00417730"/>
    <w:rsid w:val="00421C5B"/>
    <w:rsid w:val="00423297"/>
    <w:rsid w:val="004261EE"/>
    <w:rsid w:val="0043251F"/>
    <w:rsid w:val="00432542"/>
    <w:rsid w:val="00434A14"/>
    <w:rsid w:val="00434C42"/>
    <w:rsid w:val="004360E7"/>
    <w:rsid w:val="00437503"/>
    <w:rsid w:val="00440378"/>
    <w:rsid w:val="00442098"/>
    <w:rsid w:val="0044267C"/>
    <w:rsid w:val="00442890"/>
    <w:rsid w:val="00443BBA"/>
    <w:rsid w:val="00445ADB"/>
    <w:rsid w:val="00446EBC"/>
    <w:rsid w:val="00447087"/>
    <w:rsid w:val="0045057E"/>
    <w:rsid w:val="00452575"/>
    <w:rsid w:val="004545DF"/>
    <w:rsid w:val="00455B2E"/>
    <w:rsid w:val="004567B3"/>
    <w:rsid w:val="004569B9"/>
    <w:rsid w:val="00456B85"/>
    <w:rsid w:val="00457F8C"/>
    <w:rsid w:val="0046184B"/>
    <w:rsid w:val="0046378A"/>
    <w:rsid w:val="004649AD"/>
    <w:rsid w:val="00466E76"/>
    <w:rsid w:val="00466FA3"/>
    <w:rsid w:val="0047552D"/>
    <w:rsid w:val="00483A4C"/>
    <w:rsid w:val="004849D9"/>
    <w:rsid w:val="00486730"/>
    <w:rsid w:val="00490182"/>
    <w:rsid w:val="00490FB1"/>
    <w:rsid w:val="00491B16"/>
    <w:rsid w:val="00492A06"/>
    <w:rsid w:val="00494855"/>
    <w:rsid w:val="0049760D"/>
    <w:rsid w:val="004A04CC"/>
    <w:rsid w:val="004A0577"/>
    <w:rsid w:val="004A317F"/>
    <w:rsid w:val="004A3B45"/>
    <w:rsid w:val="004A67AE"/>
    <w:rsid w:val="004B3923"/>
    <w:rsid w:val="004B79BF"/>
    <w:rsid w:val="004C0095"/>
    <w:rsid w:val="004C2FC9"/>
    <w:rsid w:val="004C6DA4"/>
    <w:rsid w:val="004C7317"/>
    <w:rsid w:val="004D7EE0"/>
    <w:rsid w:val="004E2C35"/>
    <w:rsid w:val="004E35F8"/>
    <w:rsid w:val="004E60C6"/>
    <w:rsid w:val="004E778F"/>
    <w:rsid w:val="004F0DC8"/>
    <w:rsid w:val="004F2822"/>
    <w:rsid w:val="004F3848"/>
    <w:rsid w:val="004F732B"/>
    <w:rsid w:val="00500193"/>
    <w:rsid w:val="00500D32"/>
    <w:rsid w:val="005013FB"/>
    <w:rsid w:val="0050623E"/>
    <w:rsid w:val="00507EE5"/>
    <w:rsid w:val="00510059"/>
    <w:rsid w:val="005108A5"/>
    <w:rsid w:val="005117E0"/>
    <w:rsid w:val="0051604A"/>
    <w:rsid w:val="00517E07"/>
    <w:rsid w:val="0052000A"/>
    <w:rsid w:val="00523257"/>
    <w:rsid w:val="00523455"/>
    <w:rsid w:val="005273E3"/>
    <w:rsid w:val="00527C9C"/>
    <w:rsid w:val="00532AF7"/>
    <w:rsid w:val="005341B8"/>
    <w:rsid w:val="00534CEA"/>
    <w:rsid w:val="005370C4"/>
    <w:rsid w:val="005373C8"/>
    <w:rsid w:val="00540FAC"/>
    <w:rsid w:val="00541E99"/>
    <w:rsid w:val="0054476C"/>
    <w:rsid w:val="00545522"/>
    <w:rsid w:val="00550009"/>
    <w:rsid w:val="00552B51"/>
    <w:rsid w:val="005538C0"/>
    <w:rsid w:val="00557E51"/>
    <w:rsid w:val="005616C2"/>
    <w:rsid w:val="00561714"/>
    <w:rsid w:val="005634C1"/>
    <w:rsid w:val="00565CF2"/>
    <w:rsid w:val="00566074"/>
    <w:rsid w:val="00566C71"/>
    <w:rsid w:val="005673FC"/>
    <w:rsid w:val="005702EA"/>
    <w:rsid w:val="0057130A"/>
    <w:rsid w:val="00572D91"/>
    <w:rsid w:val="005739E4"/>
    <w:rsid w:val="00574034"/>
    <w:rsid w:val="00574E0A"/>
    <w:rsid w:val="00574F53"/>
    <w:rsid w:val="00576123"/>
    <w:rsid w:val="00580844"/>
    <w:rsid w:val="00581B64"/>
    <w:rsid w:val="005854D5"/>
    <w:rsid w:val="00585504"/>
    <w:rsid w:val="00586D8E"/>
    <w:rsid w:val="0059004B"/>
    <w:rsid w:val="00591B3C"/>
    <w:rsid w:val="00593117"/>
    <w:rsid w:val="00594643"/>
    <w:rsid w:val="005952FB"/>
    <w:rsid w:val="00596B7F"/>
    <w:rsid w:val="005970AC"/>
    <w:rsid w:val="005A2D19"/>
    <w:rsid w:val="005A3EF9"/>
    <w:rsid w:val="005A55BB"/>
    <w:rsid w:val="005B0550"/>
    <w:rsid w:val="005B0956"/>
    <w:rsid w:val="005B1496"/>
    <w:rsid w:val="005B210D"/>
    <w:rsid w:val="005B2352"/>
    <w:rsid w:val="005B4438"/>
    <w:rsid w:val="005B5B16"/>
    <w:rsid w:val="005B711E"/>
    <w:rsid w:val="005C13AA"/>
    <w:rsid w:val="005C394A"/>
    <w:rsid w:val="005C6237"/>
    <w:rsid w:val="005C66C6"/>
    <w:rsid w:val="005C6DBF"/>
    <w:rsid w:val="005C7421"/>
    <w:rsid w:val="005D0A59"/>
    <w:rsid w:val="005D1112"/>
    <w:rsid w:val="005D1331"/>
    <w:rsid w:val="005D2027"/>
    <w:rsid w:val="005D2D72"/>
    <w:rsid w:val="005D31D7"/>
    <w:rsid w:val="005D3ABB"/>
    <w:rsid w:val="005D690E"/>
    <w:rsid w:val="005E00CD"/>
    <w:rsid w:val="005E0F80"/>
    <w:rsid w:val="005E1098"/>
    <w:rsid w:val="005E4F27"/>
    <w:rsid w:val="005E5029"/>
    <w:rsid w:val="005E5518"/>
    <w:rsid w:val="005E5DC3"/>
    <w:rsid w:val="005E7B3F"/>
    <w:rsid w:val="005F008C"/>
    <w:rsid w:val="005F08F5"/>
    <w:rsid w:val="005F1068"/>
    <w:rsid w:val="005F71D9"/>
    <w:rsid w:val="0060158A"/>
    <w:rsid w:val="006034EB"/>
    <w:rsid w:val="0060505E"/>
    <w:rsid w:val="00606070"/>
    <w:rsid w:val="006076D3"/>
    <w:rsid w:val="00610BE4"/>
    <w:rsid w:val="00611797"/>
    <w:rsid w:val="00611DFE"/>
    <w:rsid w:val="006121BC"/>
    <w:rsid w:val="00612689"/>
    <w:rsid w:val="00612DD0"/>
    <w:rsid w:val="006138C0"/>
    <w:rsid w:val="00614276"/>
    <w:rsid w:val="006246A7"/>
    <w:rsid w:val="006270E1"/>
    <w:rsid w:val="0063138B"/>
    <w:rsid w:val="00631C96"/>
    <w:rsid w:val="00633FD3"/>
    <w:rsid w:val="00635885"/>
    <w:rsid w:val="00635F83"/>
    <w:rsid w:val="0063653F"/>
    <w:rsid w:val="0064176A"/>
    <w:rsid w:val="00642E5F"/>
    <w:rsid w:val="0064439F"/>
    <w:rsid w:val="00644B7F"/>
    <w:rsid w:val="0065008D"/>
    <w:rsid w:val="00650F34"/>
    <w:rsid w:val="006510A1"/>
    <w:rsid w:val="006517CD"/>
    <w:rsid w:val="00653796"/>
    <w:rsid w:val="00653B97"/>
    <w:rsid w:val="0065413C"/>
    <w:rsid w:val="0066229E"/>
    <w:rsid w:val="00662774"/>
    <w:rsid w:val="006637F1"/>
    <w:rsid w:val="0066385C"/>
    <w:rsid w:val="00664818"/>
    <w:rsid w:val="006651C1"/>
    <w:rsid w:val="0066652B"/>
    <w:rsid w:val="0067053F"/>
    <w:rsid w:val="006745CF"/>
    <w:rsid w:val="006756D2"/>
    <w:rsid w:val="00675AE3"/>
    <w:rsid w:val="00677B73"/>
    <w:rsid w:val="0068019F"/>
    <w:rsid w:val="00680708"/>
    <w:rsid w:val="006815A4"/>
    <w:rsid w:val="00685F5A"/>
    <w:rsid w:val="00686C5F"/>
    <w:rsid w:val="00687B09"/>
    <w:rsid w:val="0069082C"/>
    <w:rsid w:val="006914FE"/>
    <w:rsid w:val="00692F6F"/>
    <w:rsid w:val="00693F10"/>
    <w:rsid w:val="006A0413"/>
    <w:rsid w:val="006A0FFB"/>
    <w:rsid w:val="006A17D2"/>
    <w:rsid w:val="006A191D"/>
    <w:rsid w:val="006A3A72"/>
    <w:rsid w:val="006B062D"/>
    <w:rsid w:val="006B1F19"/>
    <w:rsid w:val="006B25BF"/>
    <w:rsid w:val="006B2990"/>
    <w:rsid w:val="006B3AB6"/>
    <w:rsid w:val="006B508F"/>
    <w:rsid w:val="006C1495"/>
    <w:rsid w:val="006C3873"/>
    <w:rsid w:val="006C5FF5"/>
    <w:rsid w:val="006C72BF"/>
    <w:rsid w:val="006D0182"/>
    <w:rsid w:val="006D0A08"/>
    <w:rsid w:val="006D148C"/>
    <w:rsid w:val="006D504B"/>
    <w:rsid w:val="006D52D9"/>
    <w:rsid w:val="006D6D64"/>
    <w:rsid w:val="006D71FC"/>
    <w:rsid w:val="006D7F09"/>
    <w:rsid w:val="006E22F6"/>
    <w:rsid w:val="006E44B2"/>
    <w:rsid w:val="006E633B"/>
    <w:rsid w:val="006F2485"/>
    <w:rsid w:val="006F2839"/>
    <w:rsid w:val="006F3C56"/>
    <w:rsid w:val="006F4502"/>
    <w:rsid w:val="006F7350"/>
    <w:rsid w:val="007014B2"/>
    <w:rsid w:val="0070168B"/>
    <w:rsid w:val="00707411"/>
    <w:rsid w:val="0071018E"/>
    <w:rsid w:val="00710FAC"/>
    <w:rsid w:val="007119F4"/>
    <w:rsid w:val="00711FE2"/>
    <w:rsid w:val="007147A3"/>
    <w:rsid w:val="00720536"/>
    <w:rsid w:val="00720BDD"/>
    <w:rsid w:val="00720D34"/>
    <w:rsid w:val="00723763"/>
    <w:rsid w:val="0072392A"/>
    <w:rsid w:val="00724120"/>
    <w:rsid w:val="00725DAF"/>
    <w:rsid w:val="007276A1"/>
    <w:rsid w:val="007279BF"/>
    <w:rsid w:val="00730A9C"/>
    <w:rsid w:val="00731CB9"/>
    <w:rsid w:val="00732FE4"/>
    <w:rsid w:val="007337E5"/>
    <w:rsid w:val="00734B40"/>
    <w:rsid w:val="007362A6"/>
    <w:rsid w:val="00744958"/>
    <w:rsid w:val="00745B93"/>
    <w:rsid w:val="007478D1"/>
    <w:rsid w:val="00750803"/>
    <w:rsid w:val="00752BA6"/>
    <w:rsid w:val="00752C75"/>
    <w:rsid w:val="00753AD0"/>
    <w:rsid w:val="00754541"/>
    <w:rsid w:val="007548C6"/>
    <w:rsid w:val="00754B0C"/>
    <w:rsid w:val="00754CF6"/>
    <w:rsid w:val="00754F85"/>
    <w:rsid w:val="00755B50"/>
    <w:rsid w:val="00760110"/>
    <w:rsid w:val="0076423C"/>
    <w:rsid w:val="0076476F"/>
    <w:rsid w:val="00766B1D"/>
    <w:rsid w:val="0077440A"/>
    <w:rsid w:val="00775546"/>
    <w:rsid w:val="0077593D"/>
    <w:rsid w:val="00775D3B"/>
    <w:rsid w:val="00775FDD"/>
    <w:rsid w:val="0078078B"/>
    <w:rsid w:val="00784D1D"/>
    <w:rsid w:val="007857D4"/>
    <w:rsid w:val="007872A5"/>
    <w:rsid w:val="007904D0"/>
    <w:rsid w:val="0079189C"/>
    <w:rsid w:val="00793612"/>
    <w:rsid w:val="00793B2A"/>
    <w:rsid w:val="00793B40"/>
    <w:rsid w:val="0079411F"/>
    <w:rsid w:val="007942B6"/>
    <w:rsid w:val="007A11ED"/>
    <w:rsid w:val="007A2672"/>
    <w:rsid w:val="007A276D"/>
    <w:rsid w:val="007A5FED"/>
    <w:rsid w:val="007A64E9"/>
    <w:rsid w:val="007A782E"/>
    <w:rsid w:val="007B19E8"/>
    <w:rsid w:val="007B412E"/>
    <w:rsid w:val="007B41A1"/>
    <w:rsid w:val="007B4D3B"/>
    <w:rsid w:val="007B62D6"/>
    <w:rsid w:val="007C03D5"/>
    <w:rsid w:val="007C32E2"/>
    <w:rsid w:val="007C4072"/>
    <w:rsid w:val="007C41A1"/>
    <w:rsid w:val="007C4560"/>
    <w:rsid w:val="007C4AAE"/>
    <w:rsid w:val="007C4D46"/>
    <w:rsid w:val="007C74AE"/>
    <w:rsid w:val="007D0136"/>
    <w:rsid w:val="007D3E4F"/>
    <w:rsid w:val="007D5ED3"/>
    <w:rsid w:val="007D604D"/>
    <w:rsid w:val="007D6263"/>
    <w:rsid w:val="007D63AB"/>
    <w:rsid w:val="007E06C9"/>
    <w:rsid w:val="007E0FEA"/>
    <w:rsid w:val="007E1A6D"/>
    <w:rsid w:val="007E223F"/>
    <w:rsid w:val="007E2B56"/>
    <w:rsid w:val="007E4AB0"/>
    <w:rsid w:val="007E60AC"/>
    <w:rsid w:val="007E6ECA"/>
    <w:rsid w:val="007F1A09"/>
    <w:rsid w:val="007F2543"/>
    <w:rsid w:val="007F2A9D"/>
    <w:rsid w:val="00800C5A"/>
    <w:rsid w:val="008037F7"/>
    <w:rsid w:val="00803C83"/>
    <w:rsid w:val="00805EF8"/>
    <w:rsid w:val="00807381"/>
    <w:rsid w:val="008075E5"/>
    <w:rsid w:val="0081080B"/>
    <w:rsid w:val="008113FD"/>
    <w:rsid w:val="00811E00"/>
    <w:rsid w:val="00812C70"/>
    <w:rsid w:val="0081720F"/>
    <w:rsid w:val="008208C7"/>
    <w:rsid w:val="0082283D"/>
    <w:rsid w:val="008236AC"/>
    <w:rsid w:val="0082441E"/>
    <w:rsid w:val="008251FD"/>
    <w:rsid w:val="00825E6B"/>
    <w:rsid w:val="0082618B"/>
    <w:rsid w:val="00826D3B"/>
    <w:rsid w:val="0083080B"/>
    <w:rsid w:val="00834E12"/>
    <w:rsid w:val="00836D5F"/>
    <w:rsid w:val="00840DB5"/>
    <w:rsid w:val="00852777"/>
    <w:rsid w:val="00852977"/>
    <w:rsid w:val="00854232"/>
    <w:rsid w:val="00855302"/>
    <w:rsid w:val="00862D58"/>
    <w:rsid w:val="00863787"/>
    <w:rsid w:val="008642D2"/>
    <w:rsid w:val="008643C9"/>
    <w:rsid w:val="008669F9"/>
    <w:rsid w:val="008709BF"/>
    <w:rsid w:val="00872463"/>
    <w:rsid w:val="0087353E"/>
    <w:rsid w:val="00873673"/>
    <w:rsid w:val="00874B3B"/>
    <w:rsid w:val="00875E2A"/>
    <w:rsid w:val="00877AF2"/>
    <w:rsid w:val="008804BA"/>
    <w:rsid w:val="0088219F"/>
    <w:rsid w:val="008832E9"/>
    <w:rsid w:val="00885D02"/>
    <w:rsid w:val="00886CCD"/>
    <w:rsid w:val="00890727"/>
    <w:rsid w:val="00891337"/>
    <w:rsid w:val="00893522"/>
    <w:rsid w:val="00893B09"/>
    <w:rsid w:val="00896676"/>
    <w:rsid w:val="00896703"/>
    <w:rsid w:val="00897811"/>
    <w:rsid w:val="00897861"/>
    <w:rsid w:val="00897C9D"/>
    <w:rsid w:val="008A14F8"/>
    <w:rsid w:val="008A1B16"/>
    <w:rsid w:val="008A1BCE"/>
    <w:rsid w:val="008A390C"/>
    <w:rsid w:val="008A5015"/>
    <w:rsid w:val="008A5363"/>
    <w:rsid w:val="008B0EBD"/>
    <w:rsid w:val="008B1584"/>
    <w:rsid w:val="008B1C81"/>
    <w:rsid w:val="008B223B"/>
    <w:rsid w:val="008B293E"/>
    <w:rsid w:val="008B6EC8"/>
    <w:rsid w:val="008C0D33"/>
    <w:rsid w:val="008C2F34"/>
    <w:rsid w:val="008C4674"/>
    <w:rsid w:val="008C4C0B"/>
    <w:rsid w:val="008C4CCD"/>
    <w:rsid w:val="008D1830"/>
    <w:rsid w:val="008D2358"/>
    <w:rsid w:val="008D2DF5"/>
    <w:rsid w:val="008D3018"/>
    <w:rsid w:val="008D39D0"/>
    <w:rsid w:val="008D3EE9"/>
    <w:rsid w:val="008D6065"/>
    <w:rsid w:val="008E1738"/>
    <w:rsid w:val="008E179D"/>
    <w:rsid w:val="008E3903"/>
    <w:rsid w:val="008E3B91"/>
    <w:rsid w:val="008E509B"/>
    <w:rsid w:val="008F1E27"/>
    <w:rsid w:val="008F4B04"/>
    <w:rsid w:val="008F5A91"/>
    <w:rsid w:val="008F679B"/>
    <w:rsid w:val="008F6AAF"/>
    <w:rsid w:val="008F7D4B"/>
    <w:rsid w:val="009015E4"/>
    <w:rsid w:val="0090361D"/>
    <w:rsid w:val="00903EAC"/>
    <w:rsid w:val="00904194"/>
    <w:rsid w:val="009043EE"/>
    <w:rsid w:val="00905117"/>
    <w:rsid w:val="00905F6B"/>
    <w:rsid w:val="00913A9B"/>
    <w:rsid w:val="00915977"/>
    <w:rsid w:val="00923DBB"/>
    <w:rsid w:val="00924630"/>
    <w:rsid w:val="009249EB"/>
    <w:rsid w:val="009262E5"/>
    <w:rsid w:val="00930F02"/>
    <w:rsid w:val="00932FF0"/>
    <w:rsid w:val="0093352B"/>
    <w:rsid w:val="00933F89"/>
    <w:rsid w:val="009427C6"/>
    <w:rsid w:val="009473DD"/>
    <w:rsid w:val="00952CD6"/>
    <w:rsid w:val="00955BC1"/>
    <w:rsid w:val="009560D5"/>
    <w:rsid w:val="009562B9"/>
    <w:rsid w:val="00960D6B"/>
    <w:rsid w:val="00962BE3"/>
    <w:rsid w:val="009630C0"/>
    <w:rsid w:val="00964426"/>
    <w:rsid w:val="00967674"/>
    <w:rsid w:val="009736F8"/>
    <w:rsid w:val="00976CBF"/>
    <w:rsid w:val="009777FF"/>
    <w:rsid w:val="00977B16"/>
    <w:rsid w:val="00977B5C"/>
    <w:rsid w:val="0098126C"/>
    <w:rsid w:val="00981DF1"/>
    <w:rsid w:val="00982598"/>
    <w:rsid w:val="00984228"/>
    <w:rsid w:val="00990A42"/>
    <w:rsid w:val="009912B7"/>
    <w:rsid w:val="009968CC"/>
    <w:rsid w:val="009969C4"/>
    <w:rsid w:val="009A0575"/>
    <w:rsid w:val="009A0742"/>
    <w:rsid w:val="009A1D56"/>
    <w:rsid w:val="009A4C54"/>
    <w:rsid w:val="009A53B1"/>
    <w:rsid w:val="009A5B2E"/>
    <w:rsid w:val="009A63BC"/>
    <w:rsid w:val="009A6FB8"/>
    <w:rsid w:val="009A7108"/>
    <w:rsid w:val="009A73EE"/>
    <w:rsid w:val="009B012B"/>
    <w:rsid w:val="009B0622"/>
    <w:rsid w:val="009B3E90"/>
    <w:rsid w:val="009B5031"/>
    <w:rsid w:val="009B72E4"/>
    <w:rsid w:val="009B76B9"/>
    <w:rsid w:val="009C10B2"/>
    <w:rsid w:val="009C4A6D"/>
    <w:rsid w:val="009D0CE2"/>
    <w:rsid w:val="009D2A6C"/>
    <w:rsid w:val="009D6D43"/>
    <w:rsid w:val="009D795F"/>
    <w:rsid w:val="009E01F2"/>
    <w:rsid w:val="009E2E51"/>
    <w:rsid w:val="009E49D3"/>
    <w:rsid w:val="009E616B"/>
    <w:rsid w:val="009E6816"/>
    <w:rsid w:val="009E693C"/>
    <w:rsid w:val="009E6DED"/>
    <w:rsid w:val="009F228C"/>
    <w:rsid w:val="009F45B4"/>
    <w:rsid w:val="009F71C9"/>
    <w:rsid w:val="00A018D3"/>
    <w:rsid w:val="00A03CF5"/>
    <w:rsid w:val="00A05C08"/>
    <w:rsid w:val="00A079A2"/>
    <w:rsid w:val="00A107B9"/>
    <w:rsid w:val="00A11904"/>
    <w:rsid w:val="00A12B0B"/>
    <w:rsid w:val="00A13642"/>
    <w:rsid w:val="00A14483"/>
    <w:rsid w:val="00A14D4E"/>
    <w:rsid w:val="00A1598E"/>
    <w:rsid w:val="00A162B2"/>
    <w:rsid w:val="00A179F1"/>
    <w:rsid w:val="00A21B42"/>
    <w:rsid w:val="00A25CA7"/>
    <w:rsid w:val="00A2682E"/>
    <w:rsid w:val="00A32520"/>
    <w:rsid w:val="00A32C22"/>
    <w:rsid w:val="00A33EA2"/>
    <w:rsid w:val="00A33F97"/>
    <w:rsid w:val="00A34B36"/>
    <w:rsid w:val="00A34DC8"/>
    <w:rsid w:val="00A3529D"/>
    <w:rsid w:val="00A36E81"/>
    <w:rsid w:val="00A450C8"/>
    <w:rsid w:val="00A460CE"/>
    <w:rsid w:val="00A46996"/>
    <w:rsid w:val="00A4703A"/>
    <w:rsid w:val="00A473B4"/>
    <w:rsid w:val="00A51E90"/>
    <w:rsid w:val="00A56B83"/>
    <w:rsid w:val="00A60418"/>
    <w:rsid w:val="00A629A9"/>
    <w:rsid w:val="00A6349A"/>
    <w:rsid w:val="00A63733"/>
    <w:rsid w:val="00A65A77"/>
    <w:rsid w:val="00A66776"/>
    <w:rsid w:val="00A66FCA"/>
    <w:rsid w:val="00A67129"/>
    <w:rsid w:val="00A70EA7"/>
    <w:rsid w:val="00A7225D"/>
    <w:rsid w:val="00A72333"/>
    <w:rsid w:val="00A77C91"/>
    <w:rsid w:val="00A77D54"/>
    <w:rsid w:val="00A81810"/>
    <w:rsid w:val="00A84717"/>
    <w:rsid w:val="00A84EB7"/>
    <w:rsid w:val="00A863E4"/>
    <w:rsid w:val="00A87B6F"/>
    <w:rsid w:val="00A90DF8"/>
    <w:rsid w:val="00A911E3"/>
    <w:rsid w:val="00A9512C"/>
    <w:rsid w:val="00A9520A"/>
    <w:rsid w:val="00A97F51"/>
    <w:rsid w:val="00AA0B9D"/>
    <w:rsid w:val="00AA17BF"/>
    <w:rsid w:val="00AA1A20"/>
    <w:rsid w:val="00AA4CE5"/>
    <w:rsid w:val="00AA5F0D"/>
    <w:rsid w:val="00AA7484"/>
    <w:rsid w:val="00AB0668"/>
    <w:rsid w:val="00AB5B87"/>
    <w:rsid w:val="00AC03D1"/>
    <w:rsid w:val="00AC3667"/>
    <w:rsid w:val="00AC4EBC"/>
    <w:rsid w:val="00AC6C24"/>
    <w:rsid w:val="00AC6D1F"/>
    <w:rsid w:val="00AC7397"/>
    <w:rsid w:val="00AD6E9A"/>
    <w:rsid w:val="00AE09DB"/>
    <w:rsid w:val="00AE0B45"/>
    <w:rsid w:val="00AE2AF2"/>
    <w:rsid w:val="00AE3DCC"/>
    <w:rsid w:val="00AE4F0A"/>
    <w:rsid w:val="00AE6995"/>
    <w:rsid w:val="00AF08C5"/>
    <w:rsid w:val="00AF3057"/>
    <w:rsid w:val="00AF33FA"/>
    <w:rsid w:val="00AF5BB9"/>
    <w:rsid w:val="00AF7449"/>
    <w:rsid w:val="00AF7590"/>
    <w:rsid w:val="00B00B8E"/>
    <w:rsid w:val="00B00F17"/>
    <w:rsid w:val="00B0202F"/>
    <w:rsid w:val="00B05821"/>
    <w:rsid w:val="00B0587C"/>
    <w:rsid w:val="00B0670A"/>
    <w:rsid w:val="00B10AD1"/>
    <w:rsid w:val="00B13011"/>
    <w:rsid w:val="00B1314F"/>
    <w:rsid w:val="00B14539"/>
    <w:rsid w:val="00B203C2"/>
    <w:rsid w:val="00B21D1F"/>
    <w:rsid w:val="00B230EB"/>
    <w:rsid w:val="00B24E23"/>
    <w:rsid w:val="00B25D22"/>
    <w:rsid w:val="00B26F84"/>
    <w:rsid w:val="00B30965"/>
    <w:rsid w:val="00B3111C"/>
    <w:rsid w:val="00B31B9E"/>
    <w:rsid w:val="00B3507D"/>
    <w:rsid w:val="00B44C45"/>
    <w:rsid w:val="00B46C75"/>
    <w:rsid w:val="00B46E17"/>
    <w:rsid w:val="00B47889"/>
    <w:rsid w:val="00B5056A"/>
    <w:rsid w:val="00B50C5C"/>
    <w:rsid w:val="00B5115B"/>
    <w:rsid w:val="00B5218D"/>
    <w:rsid w:val="00B53EB1"/>
    <w:rsid w:val="00B5716F"/>
    <w:rsid w:val="00B57DDB"/>
    <w:rsid w:val="00B60E76"/>
    <w:rsid w:val="00B61047"/>
    <w:rsid w:val="00B64449"/>
    <w:rsid w:val="00B64D40"/>
    <w:rsid w:val="00B652C9"/>
    <w:rsid w:val="00B65AFB"/>
    <w:rsid w:val="00B70569"/>
    <w:rsid w:val="00B73F29"/>
    <w:rsid w:val="00B75EF1"/>
    <w:rsid w:val="00B75F78"/>
    <w:rsid w:val="00B80E7F"/>
    <w:rsid w:val="00B84905"/>
    <w:rsid w:val="00B86A88"/>
    <w:rsid w:val="00B9021B"/>
    <w:rsid w:val="00B90AA5"/>
    <w:rsid w:val="00B911B9"/>
    <w:rsid w:val="00B91438"/>
    <w:rsid w:val="00B91C9B"/>
    <w:rsid w:val="00B927FF"/>
    <w:rsid w:val="00B937C1"/>
    <w:rsid w:val="00B96922"/>
    <w:rsid w:val="00B97135"/>
    <w:rsid w:val="00BA11D9"/>
    <w:rsid w:val="00BA5160"/>
    <w:rsid w:val="00BA7CEC"/>
    <w:rsid w:val="00BA7ED8"/>
    <w:rsid w:val="00BB036E"/>
    <w:rsid w:val="00BB0F04"/>
    <w:rsid w:val="00BB3429"/>
    <w:rsid w:val="00BB5CD3"/>
    <w:rsid w:val="00BB6D2F"/>
    <w:rsid w:val="00BC129B"/>
    <w:rsid w:val="00BC2428"/>
    <w:rsid w:val="00BC318F"/>
    <w:rsid w:val="00BC5068"/>
    <w:rsid w:val="00BC580E"/>
    <w:rsid w:val="00BC6344"/>
    <w:rsid w:val="00BC7186"/>
    <w:rsid w:val="00BC72D8"/>
    <w:rsid w:val="00BC7EDF"/>
    <w:rsid w:val="00BD2104"/>
    <w:rsid w:val="00BD27C0"/>
    <w:rsid w:val="00BD58F2"/>
    <w:rsid w:val="00BD6170"/>
    <w:rsid w:val="00BD620E"/>
    <w:rsid w:val="00BD6B14"/>
    <w:rsid w:val="00BD6BBD"/>
    <w:rsid w:val="00BD7A79"/>
    <w:rsid w:val="00BE0BBD"/>
    <w:rsid w:val="00BE44F9"/>
    <w:rsid w:val="00BE585E"/>
    <w:rsid w:val="00BE59A1"/>
    <w:rsid w:val="00BE6CC5"/>
    <w:rsid w:val="00BE6EBB"/>
    <w:rsid w:val="00BF1504"/>
    <w:rsid w:val="00BF22FB"/>
    <w:rsid w:val="00BF2510"/>
    <w:rsid w:val="00C039DF"/>
    <w:rsid w:val="00C04E27"/>
    <w:rsid w:val="00C05302"/>
    <w:rsid w:val="00C05712"/>
    <w:rsid w:val="00C0659E"/>
    <w:rsid w:val="00C0687B"/>
    <w:rsid w:val="00C0749B"/>
    <w:rsid w:val="00C11264"/>
    <w:rsid w:val="00C120BF"/>
    <w:rsid w:val="00C1320F"/>
    <w:rsid w:val="00C13B73"/>
    <w:rsid w:val="00C13C32"/>
    <w:rsid w:val="00C1514F"/>
    <w:rsid w:val="00C15239"/>
    <w:rsid w:val="00C15E54"/>
    <w:rsid w:val="00C17ED6"/>
    <w:rsid w:val="00C20820"/>
    <w:rsid w:val="00C2309A"/>
    <w:rsid w:val="00C24B09"/>
    <w:rsid w:val="00C30E13"/>
    <w:rsid w:val="00C3282C"/>
    <w:rsid w:val="00C33B21"/>
    <w:rsid w:val="00C34A7E"/>
    <w:rsid w:val="00C351D5"/>
    <w:rsid w:val="00C35C09"/>
    <w:rsid w:val="00C35C48"/>
    <w:rsid w:val="00C35FA7"/>
    <w:rsid w:val="00C36BB2"/>
    <w:rsid w:val="00C42D29"/>
    <w:rsid w:val="00C43B57"/>
    <w:rsid w:val="00C4593C"/>
    <w:rsid w:val="00C46A1F"/>
    <w:rsid w:val="00C47B7E"/>
    <w:rsid w:val="00C47F9D"/>
    <w:rsid w:val="00C510F9"/>
    <w:rsid w:val="00C51209"/>
    <w:rsid w:val="00C523D3"/>
    <w:rsid w:val="00C53854"/>
    <w:rsid w:val="00C61021"/>
    <w:rsid w:val="00C6158B"/>
    <w:rsid w:val="00C64068"/>
    <w:rsid w:val="00C6622F"/>
    <w:rsid w:val="00C70844"/>
    <w:rsid w:val="00C74C67"/>
    <w:rsid w:val="00C77E2F"/>
    <w:rsid w:val="00C807B4"/>
    <w:rsid w:val="00C81155"/>
    <w:rsid w:val="00C81E2B"/>
    <w:rsid w:val="00C841C9"/>
    <w:rsid w:val="00C84FE3"/>
    <w:rsid w:val="00C860F6"/>
    <w:rsid w:val="00C865B3"/>
    <w:rsid w:val="00C86DC7"/>
    <w:rsid w:val="00C96F4C"/>
    <w:rsid w:val="00C970A8"/>
    <w:rsid w:val="00CA05C2"/>
    <w:rsid w:val="00CA15DA"/>
    <w:rsid w:val="00CA19AA"/>
    <w:rsid w:val="00CA1F67"/>
    <w:rsid w:val="00CA20A3"/>
    <w:rsid w:val="00CA3A7F"/>
    <w:rsid w:val="00CA3F26"/>
    <w:rsid w:val="00CB0E89"/>
    <w:rsid w:val="00CB302A"/>
    <w:rsid w:val="00CB471B"/>
    <w:rsid w:val="00CB5BE8"/>
    <w:rsid w:val="00CC0C48"/>
    <w:rsid w:val="00CC2DD9"/>
    <w:rsid w:val="00CC4DE9"/>
    <w:rsid w:val="00CC6D2B"/>
    <w:rsid w:val="00CC77DC"/>
    <w:rsid w:val="00CD43FE"/>
    <w:rsid w:val="00CD6741"/>
    <w:rsid w:val="00CD758F"/>
    <w:rsid w:val="00CE0388"/>
    <w:rsid w:val="00CE07DE"/>
    <w:rsid w:val="00CE32CF"/>
    <w:rsid w:val="00CE3F34"/>
    <w:rsid w:val="00CE58C1"/>
    <w:rsid w:val="00CE7098"/>
    <w:rsid w:val="00CF22D9"/>
    <w:rsid w:val="00CF35CF"/>
    <w:rsid w:val="00CF7AB0"/>
    <w:rsid w:val="00D000A7"/>
    <w:rsid w:val="00D01078"/>
    <w:rsid w:val="00D02996"/>
    <w:rsid w:val="00D04160"/>
    <w:rsid w:val="00D0692E"/>
    <w:rsid w:val="00D112C6"/>
    <w:rsid w:val="00D12F57"/>
    <w:rsid w:val="00D138FA"/>
    <w:rsid w:val="00D13AC0"/>
    <w:rsid w:val="00D15860"/>
    <w:rsid w:val="00D15EA9"/>
    <w:rsid w:val="00D17943"/>
    <w:rsid w:val="00D201D2"/>
    <w:rsid w:val="00D21E77"/>
    <w:rsid w:val="00D23107"/>
    <w:rsid w:val="00D24C65"/>
    <w:rsid w:val="00D26ACA"/>
    <w:rsid w:val="00D3289A"/>
    <w:rsid w:val="00D32DEE"/>
    <w:rsid w:val="00D36362"/>
    <w:rsid w:val="00D40F04"/>
    <w:rsid w:val="00D45D11"/>
    <w:rsid w:val="00D45DA1"/>
    <w:rsid w:val="00D47C6A"/>
    <w:rsid w:val="00D51407"/>
    <w:rsid w:val="00D571CB"/>
    <w:rsid w:val="00D60150"/>
    <w:rsid w:val="00D60A2F"/>
    <w:rsid w:val="00D6155F"/>
    <w:rsid w:val="00D6221C"/>
    <w:rsid w:val="00D6286B"/>
    <w:rsid w:val="00D62A32"/>
    <w:rsid w:val="00D62EA0"/>
    <w:rsid w:val="00D6316C"/>
    <w:rsid w:val="00D657B2"/>
    <w:rsid w:val="00D76381"/>
    <w:rsid w:val="00D811EE"/>
    <w:rsid w:val="00D81F07"/>
    <w:rsid w:val="00D82D85"/>
    <w:rsid w:val="00D87583"/>
    <w:rsid w:val="00D90078"/>
    <w:rsid w:val="00D93875"/>
    <w:rsid w:val="00D93F8B"/>
    <w:rsid w:val="00D9439A"/>
    <w:rsid w:val="00D96223"/>
    <w:rsid w:val="00DA09D9"/>
    <w:rsid w:val="00DA2073"/>
    <w:rsid w:val="00DA30CC"/>
    <w:rsid w:val="00DA36CA"/>
    <w:rsid w:val="00DA7E1A"/>
    <w:rsid w:val="00DB2A8F"/>
    <w:rsid w:val="00DB3568"/>
    <w:rsid w:val="00DB3CCF"/>
    <w:rsid w:val="00DB79E4"/>
    <w:rsid w:val="00DC26DB"/>
    <w:rsid w:val="00DC3164"/>
    <w:rsid w:val="00DC3894"/>
    <w:rsid w:val="00DC39A6"/>
    <w:rsid w:val="00DC3E9A"/>
    <w:rsid w:val="00DC586D"/>
    <w:rsid w:val="00DC7652"/>
    <w:rsid w:val="00DC7A28"/>
    <w:rsid w:val="00DD0E97"/>
    <w:rsid w:val="00DD1DA2"/>
    <w:rsid w:val="00DD1F5D"/>
    <w:rsid w:val="00DD3B16"/>
    <w:rsid w:val="00DD4105"/>
    <w:rsid w:val="00DE0998"/>
    <w:rsid w:val="00DE4266"/>
    <w:rsid w:val="00DE5D3A"/>
    <w:rsid w:val="00DE60BC"/>
    <w:rsid w:val="00DE61B1"/>
    <w:rsid w:val="00DE64D3"/>
    <w:rsid w:val="00DF22D6"/>
    <w:rsid w:val="00DF5193"/>
    <w:rsid w:val="00DF5A5A"/>
    <w:rsid w:val="00E0118B"/>
    <w:rsid w:val="00E0138B"/>
    <w:rsid w:val="00E01424"/>
    <w:rsid w:val="00E04904"/>
    <w:rsid w:val="00E12C46"/>
    <w:rsid w:val="00E149EC"/>
    <w:rsid w:val="00E15888"/>
    <w:rsid w:val="00E15D89"/>
    <w:rsid w:val="00E17015"/>
    <w:rsid w:val="00E17B82"/>
    <w:rsid w:val="00E2126B"/>
    <w:rsid w:val="00E233E7"/>
    <w:rsid w:val="00E234DE"/>
    <w:rsid w:val="00E24F54"/>
    <w:rsid w:val="00E25BFA"/>
    <w:rsid w:val="00E2605A"/>
    <w:rsid w:val="00E26594"/>
    <w:rsid w:val="00E2701D"/>
    <w:rsid w:val="00E30998"/>
    <w:rsid w:val="00E31EFA"/>
    <w:rsid w:val="00E407B4"/>
    <w:rsid w:val="00E42953"/>
    <w:rsid w:val="00E43BB5"/>
    <w:rsid w:val="00E44BAB"/>
    <w:rsid w:val="00E45781"/>
    <w:rsid w:val="00E46D3C"/>
    <w:rsid w:val="00E46DCB"/>
    <w:rsid w:val="00E470FB"/>
    <w:rsid w:val="00E472D9"/>
    <w:rsid w:val="00E47A42"/>
    <w:rsid w:val="00E47DDF"/>
    <w:rsid w:val="00E50BDC"/>
    <w:rsid w:val="00E54B51"/>
    <w:rsid w:val="00E57381"/>
    <w:rsid w:val="00E57ED0"/>
    <w:rsid w:val="00E606EC"/>
    <w:rsid w:val="00E6334B"/>
    <w:rsid w:val="00E65675"/>
    <w:rsid w:val="00E6680E"/>
    <w:rsid w:val="00E72BFD"/>
    <w:rsid w:val="00E73035"/>
    <w:rsid w:val="00E73E71"/>
    <w:rsid w:val="00E754C6"/>
    <w:rsid w:val="00E75B6C"/>
    <w:rsid w:val="00E771C4"/>
    <w:rsid w:val="00E8049A"/>
    <w:rsid w:val="00E80533"/>
    <w:rsid w:val="00E833F7"/>
    <w:rsid w:val="00E83611"/>
    <w:rsid w:val="00E844E0"/>
    <w:rsid w:val="00E86189"/>
    <w:rsid w:val="00E867FC"/>
    <w:rsid w:val="00E871A8"/>
    <w:rsid w:val="00E91876"/>
    <w:rsid w:val="00E9230A"/>
    <w:rsid w:val="00E94A3B"/>
    <w:rsid w:val="00E97D5E"/>
    <w:rsid w:val="00EA0630"/>
    <w:rsid w:val="00EA1723"/>
    <w:rsid w:val="00EA39BA"/>
    <w:rsid w:val="00EA509F"/>
    <w:rsid w:val="00EA7D5B"/>
    <w:rsid w:val="00EB0C48"/>
    <w:rsid w:val="00EB10AD"/>
    <w:rsid w:val="00EB52E9"/>
    <w:rsid w:val="00EB5E42"/>
    <w:rsid w:val="00EB6304"/>
    <w:rsid w:val="00EC0E6E"/>
    <w:rsid w:val="00EC0EE9"/>
    <w:rsid w:val="00EC1780"/>
    <w:rsid w:val="00EC2486"/>
    <w:rsid w:val="00EC3ACE"/>
    <w:rsid w:val="00EC41EF"/>
    <w:rsid w:val="00EC58DF"/>
    <w:rsid w:val="00ED0C0F"/>
    <w:rsid w:val="00ED31B9"/>
    <w:rsid w:val="00ED43CC"/>
    <w:rsid w:val="00ED48F2"/>
    <w:rsid w:val="00ED4F73"/>
    <w:rsid w:val="00ED6ADF"/>
    <w:rsid w:val="00EE0F71"/>
    <w:rsid w:val="00EE17E3"/>
    <w:rsid w:val="00EE27EC"/>
    <w:rsid w:val="00EE36C0"/>
    <w:rsid w:val="00EE3BBA"/>
    <w:rsid w:val="00EE5B27"/>
    <w:rsid w:val="00EE5D82"/>
    <w:rsid w:val="00EE6548"/>
    <w:rsid w:val="00EE76F7"/>
    <w:rsid w:val="00EF048B"/>
    <w:rsid w:val="00EF0BD2"/>
    <w:rsid w:val="00EF1060"/>
    <w:rsid w:val="00EF1453"/>
    <w:rsid w:val="00EF2BD1"/>
    <w:rsid w:val="00EF5AB6"/>
    <w:rsid w:val="00EF6C40"/>
    <w:rsid w:val="00EF7D1B"/>
    <w:rsid w:val="00F00CAE"/>
    <w:rsid w:val="00F02C1E"/>
    <w:rsid w:val="00F0323B"/>
    <w:rsid w:val="00F03E87"/>
    <w:rsid w:val="00F07E39"/>
    <w:rsid w:val="00F11071"/>
    <w:rsid w:val="00F12D95"/>
    <w:rsid w:val="00F12FA4"/>
    <w:rsid w:val="00F14429"/>
    <w:rsid w:val="00F1660F"/>
    <w:rsid w:val="00F16B79"/>
    <w:rsid w:val="00F1773B"/>
    <w:rsid w:val="00F22782"/>
    <w:rsid w:val="00F23353"/>
    <w:rsid w:val="00F23CFC"/>
    <w:rsid w:val="00F24F94"/>
    <w:rsid w:val="00F25135"/>
    <w:rsid w:val="00F2677D"/>
    <w:rsid w:val="00F27052"/>
    <w:rsid w:val="00F321A2"/>
    <w:rsid w:val="00F34029"/>
    <w:rsid w:val="00F351B7"/>
    <w:rsid w:val="00F3586D"/>
    <w:rsid w:val="00F41B42"/>
    <w:rsid w:val="00F4435F"/>
    <w:rsid w:val="00F45067"/>
    <w:rsid w:val="00F473E7"/>
    <w:rsid w:val="00F47DBB"/>
    <w:rsid w:val="00F47FD9"/>
    <w:rsid w:val="00F50716"/>
    <w:rsid w:val="00F5125E"/>
    <w:rsid w:val="00F52A2C"/>
    <w:rsid w:val="00F52D74"/>
    <w:rsid w:val="00F52F2F"/>
    <w:rsid w:val="00F5356C"/>
    <w:rsid w:val="00F5704D"/>
    <w:rsid w:val="00F57CCD"/>
    <w:rsid w:val="00F60880"/>
    <w:rsid w:val="00F61768"/>
    <w:rsid w:val="00F62F62"/>
    <w:rsid w:val="00F63D48"/>
    <w:rsid w:val="00F64364"/>
    <w:rsid w:val="00F6478F"/>
    <w:rsid w:val="00F65082"/>
    <w:rsid w:val="00F66351"/>
    <w:rsid w:val="00F70DD4"/>
    <w:rsid w:val="00F71A1F"/>
    <w:rsid w:val="00F71FE8"/>
    <w:rsid w:val="00F721B2"/>
    <w:rsid w:val="00F72789"/>
    <w:rsid w:val="00F72FC4"/>
    <w:rsid w:val="00F73E6F"/>
    <w:rsid w:val="00F74184"/>
    <w:rsid w:val="00F74E5A"/>
    <w:rsid w:val="00F754D2"/>
    <w:rsid w:val="00F779C8"/>
    <w:rsid w:val="00F8214E"/>
    <w:rsid w:val="00F82343"/>
    <w:rsid w:val="00F83761"/>
    <w:rsid w:val="00F83A76"/>
    <w:rsid w:val="00F84228"/>
    <w:rsid w:val="00F8437E"/>
    <w:rsid w:val="00F8549E"/>
    <w:rsid w:val="00F85827"/>
    <w:rsid w:val="00F87177"/>
    <w:rsid w:val="00F905EA"/>
    <w:rsid w:val="00F929BE"/>
    <w:rsid w:val="00F9335B"/>
    <w:rsid w:val="00F93BC7"/>
    <w:rsid w:val="00F93EF1"/>
    <w:rsid w:val="00F958A2"/>
    <w:rsid w:val="00FA1646"/>
    <w:rsid w:val="00FA1E5F"/>
    <w:rsid w:val="00FA5731"/>
    <w:rsid w:val="00FB0B95"/>
    <w:rsid w:val="00FB21AC"/>
    <w:rsid w:val="00FB2ACC"/>
    <w:rsid w:val="00FB2BE4"/>
    <w:rsid w:val="00FB3F15"/>
    <w:rsid w:val="00FB7471"/>
    <w:rsid w:val="00FC1717"/>
    <w:rsid w:val="00FC1CF3"/>
    <w:rsid w:val="00FC34D9"/>
    <w:rsid w:val="00FC38AE"/>
    <w:rsid w:val="00FC4972"/>
    <w:rsid w:val="00FC507C"/>
    <w:rsid w:val="00FD0588"/>
    <w:rsid w:val="00FD13D3"/>
    <w:rsid w:val="00FD3F6D"/>
    <w:rsid w:val="00FD5950"/>
    <w:rsid w:val="00FD6320"/>
    <w:rsid w:val="00FD7931"/>
    <w:rsid w:val="00FE1486"/>
    <w:rsid w:val="00FE374F"/>
    <w:rsid w:val="00FF1A85"/>
    <w:rsid w:val="00FF26F4"/>
    <w:rsid w:val="00FF2C9F"/>
    <w:rsid w:val="00FF3E27"/>
    <w:rsid w:val="00FF539B"/>
    <w:rsid w:val="00FF60B0"/>
    <w:rsid w:val="00FF60CB"/>
    <w:rsid w:val="00FF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8AA2F1-89D4-478B-84D8-F36CE8B31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49D3"/>
    <w:pPr>
      <w:spacing w:after="200" w:line="276" w:lineRule="auto"/>
    </w:pPr>
    <w:rPr>
      <w:sz w:val="22"/>
      <w:szCs w:val="22"/>
      <w:lang w:eastAsia="en-US" w:bidi="en-US"/>
    </w:rPr>
  </w:style>
  <w:style w:type="paragraph" w:styleId="1">
    <w:name w:val="heading 1"/>
    <w:aliases w:val="Section Heading"/>
    <w:basedOn w:val="a"/>
    <w:next w:val="a"/>
    <w:link w:val="1Char"/>
    <w:uiPriority w:val="9"/>
    <w:qFormat/>
    <w:rsid w:val="00226752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  <w:lang w:val="x-none" w:eastAsia="x-none" w:bidi="ar-SA"/>
    </w:rPr>
  </w:style>
  <w:style w:type="paragraph" w:styleId="2">
    <w:name w:val="heading 2"/>
    <w:basedOn w:val="a"/>
    <w:next w:val="a"/>
    <w:link w:val="2Char"/>
    <w:uiPriority w:val="9"/>
    <w:qFormat/>
    <w:rsid w:val="00226752"/>
    <w:pPr>
      <w:spacing w:before="200" w:after="0"/>
      <w:outlineLvl w:val="1"/>
    </w:pPr>
    <w:rPr>
      <w:rFonts w:ascii="Cambria" w:hAnsi="Cambria"/>
      <w:b/>
      <w:bCs/>
      <w:sz w:val="26"/>
      <w:szCs w:val="26"/>
      <w:lang w:val="x-none" w:eastAsia="x-none" w:bidi="ar-SA"/>
    </w:rPr>
  </w:style>
  <w:style w:type="paragraph" w:styleId="3">
    <w:name w:val="heading 3"/>
    <w:basedOn w:val="a"/>
    <w:next w:val="a"/>
    <w:link w:val="3Char"/>
    <w:uiPriority w:val="9"/>
    <w:qFormat/>
    <w:rsid w:val="00226752"/>
    <w:pPr>
      <w:spacing w:before="200" w:after="0" w:line="271" w:lineRule="auto"/>
      <w:outlineLvl w:val="2"/>
    </w:pPr>
    <w:rPr>
      <w:rFonts w:ascii="Cambria" w:hAnsi="Cambria"/>
      <w:b/>
      <w:bCs/>
      <w:sz w:val="20"/>
      <w:szCs w:val="20"/>
      <w:lang w:val="x-none" w:eastAsia="x-none" w:bidi="ar-SA"/>
    </w:rPr>
  </w:style>
  <w:style w:type="paragraph" w:styleId="4">
    <w:name w:val="heading 4"/>
    <w:basedOn w:val="a"/>
    <w:next w:val="a"/>
    <w:link w:val="4Char"/>
    <w:uiPriority w:val="9"/>
    <w:qFormat/>
    <w:rsid w:val="00226752"/>
    <w:pPr>
      <w:spacing w:before="200" w:after="0"/>
      <w:outlineLvl w:val="3"/>
    </w:pPr>
    <w:rPr>
      <w:rFonts w:ascii="Cambria" w:hAnsi="Cambria"/>
      <w:b/>
      <w:bCs/>
      <w:i/>
      <w:iCs/>
      <w:sz w:val="20"/>
      <w:szCs w:val="20"/>
      <w:lang w:val="x-none" w:eastAsia="x-none" w:bidi="ar-SA"/>
    </w:rPr>
  </w:style>
  <w:style w:type="paragraph" w:styleId="5">
    <w:name w:val="heading 5"/>
    <w:basedOn w:val="a"/>
    <w:next w:val="a"/>
    <w:link w:val="5Char"/>
    <w:uiPriority w:val="9"/>
    <w:qFormat/>
    <w:rsid w:val="00226752"/>
    <w:pPr>
      <w:spacing w:before="200" w:after="0"/>
      <w:outlineLvl w:val="4"/>
    </w:pPr>
    <w:rPr>
      <w:rFonts w:ascii="Cambria" w:hAnsi="Cambria"/>
      <w:b/>
      <w:bCs/>
      <w:color w:val="7F7F7F"/>
      <w:sz w:val="20"/>
      <w:szCs w:val="20"/>
      <w:lang w:val="x-none" w:eastAsia="x-none" w:bidi="ar-SA"/>
    </w:rPr>
  </w:style>
  <w:style w:type="paragraph" w:styleId="6">
    <w:name w:val="heading 6"/>
    <w:basedOn w:val="a"/>
    <w:next w:val="a"/>
    <w:link w:val="6Char"/>
    <w:uiPriority w:val="9"/>
    <w:qFormat/>
    <w:rsid w:val="00226752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  <w:sz w:val="20"/>
      <w:szCs w:val="20"/>
      <w:lang w:val="x-none" w:eastAsia="x-none" w:bidi="ar-SA"/>
    </w:rPr>
  </w:style>
  <w:style w:type="paragraph" w:styleId="7">
    <w:name w:val="heading 7"/>
    <w:basedOn w:val="a"/>
    <w:next w:val="a"/>
    <w:link w:val="7Char"/>
    <w:uiPriority w:val="9"/>
    <w:qFormat/>
    <w:rsid w:val="00226752"/>
    <w:pPr>
      <w:spacing w:after="0"/>
      <w:outlineLvl w:val="6"/>
    </w:pPr>
    <w:rPr>
      <w:rFonts w:ascii="Cambria" w:hAnsi="Cambria"/>
      <w:i/>
      <w:iCs/>
      <w:sz w:val="20"/>
      <w:szCs w:val="20"/>
      <w:lang w:val="x-none" w:eastAsia="x-none" w:bidi="ar-SA"/>
    </w:rPr>
  </w:style>
  <w:style w:type="paragraph" w:styleId="8">
    <w:name w:val="heading 8"/>
    <w:basedOn w:val="a"/>
    <w:next w:val="a"/>
    <w:link w:val="8Char"/>
    <w:uiPriority w:val="9"/>
    <w:qFormat/>
    <w:rsid w:val="00226752"/>
    <w:pPr>
      <w:spacing w:after="0"/>
      <w:outlineLvl w:val="7"/>
    </w:pPr>
    <w:rPr>
      <w:rFonts w:ascii="Cambria" w:hAnsi="Cambria"/>
      <w:sz w:val="20"/>
      <w:szCs w:val="20"/>
      <w:lang w:val="x-none" w:eastAsia="x-none" w:bidi="ar-SA"/>
    </w:rPr>
  </w:style>
  <w:style w:type="paragraph" w:styleId="9">
    <w:name w:val="heading 9"/>
    <w:basedOn w:val="a"/>
    <w:next w:val="a"/>
    <w:link w:val="9Char"/>
    <w:uiPriority w:val="9"/>
    <w:qFormat/>
    <w:rsid w:val="00226752"/>
    <w:pPr>
      <w:spacing w:after="0"/>
      <w:outlineLvl w:val="8"/>
    </w:pPr>
    <w:rPr>
      <w:rFonts w:ascii="Cambria" w:hAnsi="Cambria"/>
      <w:i/>
      <w:iCs/>
      <w:spacing w:val="5"/>
      <w:sz w:val="20"/>
      <w:szCs w:val="20"/>
      <w:lang w:val="x-none" w:eastAsia="x-none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Section Heading Char"/>
    <w:link w:val="1"/>
    <w:uiPriority w:val="9"/>
    <w:rsid w:val="00226752"/>
    <w:rPr>
      <w:rFonts w:ascii="Cambria" w:eastAsia="宋体" w:hAnsi="Cambria" w:cs="Times New Roman"/>
      <w:b/>
      <w:bCs/>
      <w:sz w:val="28"/>
      <w:szCs w:val="28"/>
    </w:rPr>
  </w:style>
  <w:style w:type="paragraph" w:styleId="a3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  <w:lang w:val="x-none" w:eastAsia="x-none" w:bidi="ar-SA"/>
    </w:rPr>
  </w:style>
  <w:style w:type="character" w:customStyle="1" w:styleId="Char">
    <w:name w:val="页眉 Char"/>
    <w:link w:val="a3"/>
    <w:rsid w:val="00793B2A"/>
    <w:rPr>
      <w:kern w:val="2"/>
      <w:sz w:val="18"/>
      <w:szCs w:val="18"/>
    </w:rPr>
  </w:style>
  <w:style w:type="paragraph" w:styleId="a4">
    <w:name w:val="footer"/>
    <w:basedOn w:val="a"/>
    <w:link w:val="Char0"/>
    <w:pPr>
      <w:tabs>
        <w:tab w:val="center" w:pos="4153"/>
        <w:tab w:val="right" w:pos="8306"/>
      </w:tabs>
      <w:snapToGrid w:val="0"/>
    </w:pPr>
    <w:rPr>
      <w:kern w:val="2"/>
      <w:sz w:val="18"/>
      <w:szCs w:val="18"/>
      <w:lang w:val="x-none" w:eastAsia="x-none" w:bidi="ar-SA"/>
    </w:rPr>
  </w:style>
  <w:style w:type="character" w:customStyle="1" w:styleId="Char0">
    <w:name w:val="页脚 Char"/>
    <w:link w:val="a4"/>
    <w:rsid w:val="00CE07DE"/>
    <w:rPr>
      <w:kern w:val="2"/>
      <w:sz w:val="18"/>
      <w:szCs w:val="18"/>
    </w:rPr>
  </w:style>
  <w:style w:type="character" w:styleId="a5">
    <w:name w:val="Hyperlink"/>
    <w:uiPriority w:val="99"/>
    <w:rPr>
      <w:color w:val="0000FF"/>
      <w:u w:val="single"/>
    </w:rPr>
  </w:style>
  <w:style w:type="paragraph" w:styleId="a6">
    <w:name w:val="Date"/>
    <w:basedOn w:val="a"/>
    <w:next w:val="a"/>
    <w:pPr>
      <w:ind w:leftChars="2500" w:left="100"/>
    </w:pPr>
    <w:rPr>
      <w:sz w:val="24"/>
    </w:rPr>
  </w:style>
  <w:style w:type="paragraph" w:styleId="10">
    <w:name w:val="toc 1"/>
    <w:basedOn w:val="a"/>
    <w:next w:val="a"/>
    <w:autoRedefine/>
    <w:uiPriority w:val="39"/>
    <w:rsid w:val="00BA5160"/>
    <w:pPr>
      <w:spacing w:before="120"/>
    </w:pPr>
    <w:rPr>
      <w:b/>
      <w:bCs/>
      <w:iCs/>
      <w:sz w:val="24"/>
    </w:rPr>
  </w:style>
  <w:style w:type="paragraph" w:styleId="30">
    <w:name w:val="toc 3"/>
    <w:basedOn w:val="a"/>
    <w:next w:val="a"/>
    <w:autoRedefine/>
    <w:rsid w:val="00793B2A"/>
    <w:pPr>
      <w:ind w:left="420"/>
    </w:pPr>
    <w:rPr>
      <w:sz w:val="20"/>
      <w:szCs w:val="20"/>
    </w:rPr>
  </w:style>
  <w:style w:type="paragraph" w:styleId="20">
    <w:name w:val="Body Text Indent 2"/>
    <w:basedOn w:val="a"/>
    <w:link w:val="2Char0"/>
    <w:rsid w:val="00760110"/>
    <w:pPr>
      <w:ind w:firstLineChars="300" w:firstLine="840"/>
    </w:pPr>
    <w:rPr>
      <w:color w:val="0000FF"/>
      <w:kern w:val="2"/>
      <w:sz w:val="28"/>
      <w:szCs w:val="28"/>
      <w:lang w:val="x-none" w:eastAsia="x-none" w:bidi="ar-SA"/>
    </w:rPr>
  </w:style>
  <w:style w:type="character" w:customStyle="1" w:styleId="2Char0">
    <w:name w:val="正文文本缩进 2 Char"/>
    <w:link w:val="20"/>
    <w:rsid w:val="00760110"/>
    <w:rPr>
      <w:color w:val="0000FF"/>
      <w:kern w:val="2"/>
      <w:sz w:val="28"/>
      <w:szCs w:val="28"/>
    </w:rPr>
  </w:style>
  <w:style w:type="paragraph" w:styleId="a7">
    <w:name w:val="Normal (Web)"/>
    <w:basedOn w:val="a"/>
    <w:uiPriority w:val="99"/>
    <w:rsid w:val="00854232"/>
    <w:pPr>
      <w:spacing w:before="100" w:beforeAutospacing="1" w:after="100" w:afterAutospacing="1"/>
    </w:pPr>
    <w:rPr>
      <w:rFonts w:ascii="宋体" w:hAnsi="宋体" w:cs="宋体"/>
      <w:sz w:val="24"/>
    </w:rPr>
  </w:style>
  <w:style w:type="paragraph" w:styleId="31">
    <w:name w:val="Body Text Indent 3"/>
    <w:basedOn w:val="a"/>
    <w:link w:val="3Char0"/>
    <w:rsid w:val="00AC7397"/>
    <w:pPr>
      <w:spacing w:after="120"/>
      <w:ind w:leftChars="200" w:left="420"/>
    </w:pPr>
    <w:rPr>
      <w:kern w:val="2"/>
      <w:sz w:val="16"/>
      <w:szCs w:val="16"/>
      <w:lang w:val="x-none" w:eastAsia="x-none" w:bidi="ar-SA"/>
    </w:rPr>
  </w:style>
  <w:style w:type="character" w:customStyle="1" w:styleId="3Char0">
    <w:name w:val="正文文本缩进 3 Char"/>
    <w:link w:val="31"/>
    <w:rsid w:val="00AC7397"/>
    <w:rPr>
      <w:kern w:val="2"/>
      <w:sz w:val="16"/>
      <w:szCs w:val="16"/>
    </w:rPr>
  </w:style>
  <w:style w:type="paragraph" w:styleId="32">
    <w:name w:val="Body Text 3"/>
    <w:basedOn w:val="a"/>
    <w:link w:val="3Char1"/>
    <w:rsid w:val="00AC7397"/>
    <w:pPr>
      <w:spacing w:after="120"/>
    </w:pPr>
    <w:rPr>
      <w:kern w:val="2"/>
      <w:sz w:val="16"/>
      <w:szCs w:val="16"/>
      <w:lang w:val="x-none" w:eastAsia="x-none" w:bidi="ar-SA"/>
    </w:rPr>
  </w:style>
  <w:style w:type="character" w:customStyle="1" w:styleId="3Char1">
    <w:name w:val="正文文本 3 Char"/>
    <w:link w:val="32"/>
    <w:rsid w:val="00AC7397"/>
    <w:rPr>
      <w:kern w:val="2"/>
      <w:sz w:val="16"/>
      <w:szCs w:val="16"/>
    </w:rPr>
  </w:style>
  <w:style w:type="character" w:customStyle="1" w:styleId="2Char">
    <w:name w:val="标题 2 Char"/>
    <w:link w:val="2"/>
    <w:uiPriority w:val="9"/>
    <w:rsid w:val="00226752"/>
    <w:rPr>
      <w:rFonts w:ascii="Cambria" w:eastAsia="宋体" w:hAnsi="Cambria" w:cs="Times New Roman"/>
      <w:b/>
      <w:bCs/>
      <w:sz w:val="26"/>
      <w:szCs w:val="26"/>
    </w:rPr>
  </w:style>
  <w:style w:type="character" w:customStyle="1" w:styleId="3Char">
    <w:name w:val="标题 3 Char"/>
    <w:link w:val="3"/>
    <w:uiPriority w:val="9"/>
    <w:rsid w:val="00226752"/>
    <w:rPr>
      <w:rFonts w:ascii="Cambria" w:eastAsia="宋体" w:hAnsi="Cambria" w:cs="Times New Roman"/>
      <w:b/>
      <w:bCs/>
    </w:rPr>
  </w:style>
  <w:style w:type="paragraph" w:styleId="a8">
    <w:name w:val="Body Text Indent"/>
    <w:basedOn w:val="a"/>
    <w:link w:val="Char1"/>
    <w:rsid w:val="00AC7397"/>
    <w:pPr>
      <w:tabs>
        <w:tab w:val="left" w:pos="1260"/>
      </w:tabs>
      <w:spacing w:line="360" w:lineRule="auto"/>
      <w:ind w:firstLine="945"/>
    </w:pPr>
    <w:rPr>
      <w:spacing w:val="20"/>
      <w:kern w:val="2"/>
      <w:sz w:val="21"/>
      <w:szCs w:val="20"/>
      <w:lang w:val="x-none" w:eastAsia="x-none" w:bidi="ar-SA"/>
    </w:rPr>
  </w:style>
  <w:style w:type="character" w:customStyle="1" w:styleId="Char1">
    <w:name w:val="正文文本缩进 Char"/>
    <w:link w:val="a8"/>
    <w:rsid w:val="00AC7397"/>
    <w:rPr>
      <w:spacing w:val="20"/>
      <w:kern w:val="2"/>
      <w:sz w:val="21"/>
    </w:rPr>
  </w:style>
  <w:style w:type="paragraph" w:styleId="a9">
    <w:name w:val="Document Map"/>
    <w:basedOn w:val="a"/>
    <w:link w:val="Char2"/>
    <w:rsid w:val="00AC7397"/>
    <w:pPr>
      <w:shd w:val="clear" w:color="auto" w:fill="000080"/>
    </w:pPr>
    <w:rPr>
      <w:kern w:val="2"/>
      <w:sz w:val="21"/>
      <w:szCs w:val="20"/>
      <w:lang w:val="x-none" w:eastAsia="x-none" w:bidi="ar-SA"/>
    </w:rPr>
  </w:style>
  <w:style w:type="character" w:customStyle="1" w:styleId="Char2">
    <w:name w:val="文档结构图 Char"/>
    <w:link w:val="a9"/>
    <w:rsid w:val="00AC7397"/>
    <w:rPr>
      <w:kern w:val="2"/>
      <w:sz w:val="21"/>
      <w:shd w:val="clear" w:color="auto" w:fill="000080"/>
    </w:rPr>
  </w:style>
  <w:style w:type="character" w:styleId="aa">
    <w:name w:val="page number"/>
    <w:basedOn w:val="a0"/>
    <w:rsid w:val="00AC7397"/>
  </w:style>
  <w:style w:type="character" w:customStyle="1" w:styleId="content1">
    <w:name w:val="content1"/>
    <w:rsid w:val="00AC7397"/>
    <w:rPr>
      <w:color w:val="000000"/>
      <w:sz w:val="21"/>
      <w:szCs w:val="21"/>
    </w:rPr>
  </w:style>
  <w:style w:type="paragraph" w:styleId="ab">
    <w:name w:val="Balloon Text"/>
    <w:basedOn w:val="a"/>
    <w:link w:val="Char3"/>
    <w:rsid w:val="00AC7397"/>
    <w:rPr>
      <w:kern w:val="2"/>
      <w:sz w:val="18"/>
      <w:szCs w:val="18"/>
      <w:lang w:val="x-none" w:eastAsia="x-none" w:bidi="ar-SA"/>
    </w:rPr>
  </w:style>
  <w:style w:type="character" w:customStyle="1" w:styleId="Char3">
    <w:name w:val="批注框文本 Char"/>
    <w:link w:val="ab"/>
    <w:rsid w:val="00AC7397"/>
    <w:rPr>
      <w:kern w:val="2"/>
      <w:sz w:val="18"/>
      <w:szCs w:val="18"/>
    </w:rPr>
  </w:style>
  <w:style w:type="paragraph" w:customStyle="1" w:styleId="xl37">
    <w:name w:val="xl37"/>
    <w:basedOn w:val="a"/>
    <w:rsid w:val="00AC7397"/>
    <w:pPr>
      <w:pBdr>
        <w:bottom w:val="single" w:sz="4" w:space="0" w:color="auto"/>
      </w:pBdr>
      <w:spacing w:before="100" w:beforeAutospacing="1" w:after="100" w:afterAutospacing="1"/>
      <w:jc w:val="right"/>
    </w:pPr>
    <w:rPr>
      <w:rFonts w:ascii="楷体_GB2312" w:eastAsia="楷体_GB2312" w:hAnsi="Arial Unicode MS" w:hint="eastAsia"/>
      <w:sz w:val="24"/>
    </w:rPr>
  </w:style>
  <w:style w:type="paragraph" w:customStyle="1" w:styleId="xl27">
    <w:name w:val="xl27"/>
    <w:basedOn w:val="a"/>
    <w:rsid w:val="00AC7397"/>
    <w:pPr>
      <w:spacing w:before="100" w:beforeAutospacing="1" w:after="100" w:afterAutospacing="1"/>
      <w:jc w:val="center"/>
    </w:pPr>
    <w:rPr>
      <w:rFonts w:ascii="楷体_GB2312" w:eastAsia="楷体_GB2312" w:hAnsi="Arial Unicode MS" w:hint="eastAsia"/>
      <w:sz w:val="24"/>
    </w:rPr>
  </w:style>
  <w:style w:type="paragraph" w:styleId="21">
    <w:name w:val="List 2"/>
    <w:basedOn w:val="a"/>
    <w:rsid w:val="00AC7397"/>
    <w:pPr>
      <w:ind w:leftChars="200" w:left="100" w:hangingChars="200" w:hanging="200"/>
    </w:pPr>
    <w:rPr>
      <w:szCs w:val="20"/>
    </w:rPr>
  </w:style>
  <w:style w:type="paragraph" w:styleId="33">
    <w:name w:val="List 3"/>
    <w:basedOn w:val="a"/>
    <w:rsid w:val="00AC7397"/>
    <w:pPr>
      <w:ind w:leftChars="400" w:left="100" w:hangingChars="200" w:hanging="200"/>
    </w:pPr>
    <w:rPr>
      <w:szCs w:val="20"/>
    </w:rPr>
  </w:style>
  <w:style w:type="paragraph" w:styleId="40">
    <w:name w:val="List 4"/>
    <w:basedOn w:val="a"/>
    <w:rsid w:val="00AC7397"/>
    <w:pPr>
      <w:ind w:leftChars="600" w:left="100" w:hangingChars="200" w:hanging="200"/>
    </w:pPr>
    <w:rPr>
      <w:szCs w:val="20"/>
    </w:rPr>
  </w:style>
  <w:style w:type="paragraph" w:styleId="50">
    <w:name w:val="List 5"/>
    <w:basedOn w:val="a"/>
    <w:rsid w:val="00AC7397"/>
    <w:pPr>
      <w:ind w:leftChars="800" w:left="100" w:hangingChars="200" w:hanging="200"/>
    </w:pPr>
    <w:rPr>
      <w:szCs w:val="20"/>
    </w:rPr>
  </w:style>
  <w:style w:type="paragraph" w:styleId="22">
    <w:name w:val="List Continue 2"/>
    <w:basedOn w:val="a"/>
    <w:rsid w:val="00AC7397"/>
    <w:pPr>
      <w:spacing w:after="120"/>
      <w:ind w:leftChars="400" w:left="840"/>
    </w:pPr>
    <w:rPr>
      <w:szCs w:val="20"/>
    </w:rPr>
  </w:style>
  <w:style w:type="paragraph" w:styleId="34">
    <w:name w:val="List Continue 3"/>
    <w:basedOn w:val="a"/>
    <w:rsid w:val="00AC7397"/>
    <w:pPr>
      <w:spacing w:after="120"/>
      <w:ind w:leftChars="600" w:left="1260"/>
    </w:pPr>
    <w:rPr>
      <w:szCs w:val="20"/>
    </w:rPr>
  </w:style>
  <w:style w:type="paragraph" w:styleId="41">
    <w:name w:val="List Continue 4"/>
    <w:basedOn w:val="a"/>
    <w:rsid w:val="00AC7397"/>
    <w:pPr>
      <w:spacing w:after="120"/>
      <w:ind w:leftChars="800" w:left="1680"/>
    </w:pPr>
    <w:rPr>
      <w:szCs w:val="20"/>
    </w:rPr>
  </w:style>
  <w:style w:type="paragraph" w:styleId="ac">
    <w:name w:val="caption"/>
    <w:basedOn w:val="a"/>
    <w:next w:val="a"/>
    <w:uiPriority w:val="35"/>
    <w:qFormat/>
    <w:rsid w:val="00226752"/>
    <w:rPr>
      <w:b/>
      <w:bCs/>
      <w:sz w:val="18"/>
      <w:szCs w:val="18"/>
    </w:rPr>
  </w:style>
  <w:style w:type="paragraph" w:styleId="ad">
    <w:name w:val="Title"/>
    <w:basedOn w:val="a"/>
    <w:next w:val="a"/>
    <w:link w:val="Char4"/>
    <w:uiPriority w:val="10"/>
    <w:qFormat/>
    <w:rsid w:val="00226752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  <w:lang w:val="x-none" w:eastAsia="x-none" w:bidi="ar-SA"/>
    </w:rPr>
  </w:style>
  <w:style w:type="character" w:customStyle="1" w:styleId="Char4">
    <w:name w:val="标题 Char"/>
    <w:link w:val="ad"/>
    <w:uiPriority w:val="10"/>
    <w:rsid w:val="00226752"/>
    <w:rPr>
      <w:rFonts w:ascii="Cambria" w:eastAsia="宋体" w:hAnsi="Cambria" w:cs="Times New Roman"/>
      <w:spacing w:val="5"/>
      <w:sz w:val="52"/>
      <w:szCs w:val="52"/>
    </w:rPr>
  </w:style>
  <w:style w:type="paragraph" w:styleId="ae">
    <w:name w:val="Body Text"/>
    <w:basedOn w:val="a"/>
    <w:link w:val="Char5"/>
    <w:rsid w:val="00AC7397"/>
    <w:pPr>
      <w:spacing w:after="120"/>
    </w:pPr>
    <w:rPr>
      <w:kern w:val="2"/>
      <w:sz w:val="21"/>
      <w:szCs w:val="20"/>
      <w:lang w:val="x-none" w:eastAsia="x-none" w:bidi="ar-SA"/>
    </w:rPr>
  </w:style>
  <w:style w:type="character" w:customStyle="1" w:styleId="Char5">
    <w:name w:val="正文文本 Char"/>
    <w:link w:val="ae"/>
    <w:rsid w:val="00AC7397"/>
    <w:rPr>
      <w:kern w:val="2"/>
      <w:sz w:val="21"/>
    </w:rPr>
  </w:style>
  <w:style w:type="paragraph" w:styleId="af">
    <w:name w:val="Normal Indent"/>
    <w:basedOn w:val="a"/>
    <w:rsid w:val="00AC7397"/>
    <w:pPr>
      <w:ind w:firstLineChars="200" w:firstLine="420"/>
    </w:pPr>
    <w:rPr>
      <w:szCs w:val="20"/>
    </w:rPr>
  </w:style>
  <w:style w:type="paragraph" w:styleId="23">
    <w:name w:val="Body Text 2"/>
    <w:basedOn w:val="a"/>
    <w:link w:val="2Char1"/>
    <w:rsid w:val="00AC7397"/>
    <w:pPr>
      <w:tabs>
        <w:tab w:val="left" w:pos="420"/>
        <w:tab w:val="left" w:pos="845"/>
      </w:tabs>
      <w:spacing w:before="240" w:line="300" w:lineRule="auto"/>
    </w:pPr>
    <w:rPr>
      <w:rFonts w:ascii="宋体" w:hAnsi="宋体"/>
      <w:bCs/>
      <w:kern w:val="2"/>
      <w:sz w:val="24"/>
      <w:szCs w:val="24"/>
      <w:lang w:val="x-none" w:eastAsia="x-none" w:bidi="ar-SA"/>
    </w:rPr>
  </w:style>
  <w:style w:type="character" w:customStyle="1" w:styleId="2Char1">
    <w:name w:val="正文文本 2 Char"/>
    <w:link w:val="23"/>
    <w:rsid w:val="00AC7397"/>
    <w:rPr>
      <w:rFonts w:ascii="宋体" w:hAnsi="宋体"/>
      <w:bCs/>
      <w:kern w:val="2"/>
      <w:sz w:val="24"/>
      <w:szCs w:val="24"/>
    </w:rPr>
  </w:style>
  <w:style w:type="table" w:styleId="af0">
    <w:name w:val="Table Grid"/>
    <w:basedOn w:val="a1"/>
    <w:rsid w:val="00B5218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1">
    <w:name w:val="List Paragraph"/>
    <w:basedOn w:val="a"/>
    <w:uiPriority w:val="34"/>
    <w:qFormat/>
    <w:rsid w:val="00226752"/>
    <w:pPr>
      <w:ind w:left="720"/>
      <w:contextualSpacing/>
    </w:pPr>
  </w:style>
  <w:style w:type="paragraph" w:styleId="24">
    <w:name w:val="toc 2"/>
    <w:basedOn w:val="a"/>
    <w:next w:val="a"/>
    <w:autoRedefine/>
    <w:uiPriority w:val="39"/>
    <w:rsid w:val="00E80533"/>
    <w:pPr>
      <w:spacing w:before="120"/>
      <w:ind w:left="210"/>
    </w:pPr>
    <w:rPr>
      <w:b/>
      <w:bCs/>
    </w:rPr>
  </w:style>
  <w:style w:type="paragraph" w:styleId="42">
    <w:name w:val="toc 4"/>
    <w:basedOn w:val="a"/>
    <w:next w:val="a"/>
    <w:autoRedefine/>
    <w:semiHidden/>
    <w:rsid w:val="00E80533"/>
    <w:pPr>
      <w:ind w:left="630"/>
    </w:pPr>
    <w:rPr>
      <w:sz w:val="20"/>
      <w:szCs w:val="20"/>
    </w:rPr>
  </w:style>
  <w:style w:type="paragraph" w:styleId="51">
    <w:name w:val="toc 5"/>
    <w:basedOn w:val="a"/>
    <w:next w:val="a"/>
    <w:autoRedefine/>
    <w:semiHidden/>
    <w:rsid w:val="00E80533"/>
    <w:pPr>
      <w:ind w:left="840"/>
    </w:pPr>
    <w:rPr>
      <w:sz w:val="20"/>
      <w:szCs w:val="20"/>
    </w:rPr>
  </w:style>
  <w:style w:type="paragraph" w:styleId="60">
    <w:name w:val="toc 6"/>
    <w:basedOn w:val="a"/>
    <w:next w:val="a"/>
    <w:autoRedefine/>
    <w:semiHidden/>
    <w:rsid w:val="00E80533"/>
    <w:pPr>
      <w:ind w:left="1050"/>
    </w:pPr>
    <w:rPr>
      <w:sz w:val="20"/>
      <w:szCs w:val="20"/>
    </w:rPr>
  </w:style>
  <w:style w:type="paragraph" w:styleId="70">
    <w:name w:val="toc 7"/>
    <w:basedOn w:val="a"/>
    <w:next w:val="a"/>
    <w:autoRedefine/>
    <w:semiHidden/>
    <w:rsid w:val="00E80533"/>
    <w:pPr>
      <w:ind w:left="1260"/>
    </w:pPr>
    <w:rPr>
      <w:sz w:val="20"/>
      <w:szCs w:val="20"/>
    </w:rPr>
  </w:style>
  <w:style w:type="paragraph" w:styleId="80">
    <w:name w:val="toc 8"/>
    <w:basedOn w:val="a"/>
    <w:next w:val="a"/>
    <w:autoRedefine/>
    <w:semiHidden/>
    <w:rsid w:val="00E80533"/>
    <w:pPr>
      <w:ind w:left="1470"/>
    </w:pPr>
    <w:rPr>
      <w:sz w:val="20"/>
      <w:szCs w:val="20"/>
    </w:rPr>
  </w:style>
  <w:style w:type="paragraph" w:styleId="90">
    <w:name w:val="toc 9"/>
    <w:basedOn w:val="a"/>
    <w:next w:val="a"/>
    <w:autoRedefine/>
    <w:semiHidden/>
    <w:rsid w:val="00E80533"/>
    <w:pPr>
      <w:ind w:left="1680"/>
    </w:pPr>
    <w:rPr>
      <w:sz w:val="20"/>
      <w:szCs w:val="20"/>
    </w:rPr>
  </w:style>
  <w:style w:type="character" w:styleId="af2">
    <w:name w:val="annotation reference"/>
    <w:semiHidden/>
    <w:rsid w:val="00C81E2B"/>
    <w:rPr>
      <w:sz w:val="21"/>
      <w:szCs w:val="21"/>
    </w:rPr>
  </w:style>
  <w:style w:type="paragraph" w:styleId="af3">
    <w:name w:val="annotation text"/>
    <w:basedOn w:val="a"/>
    <w:semiHidden/>
    <w:rsid w:val="00C81E2B"/>
  </w:style>
  <w:style w:type="paragraph" w:styleId="af4">
    <w:name w:val="annotation subject"/>
    <w:basedOn w:val="af3"/>
    <w:next w:val="af3"/>
    <w:semiHidden/>
    <w:rsid w:val="00C81E2B"/>
    <w:rPr>
      <w:b/>
      <w:bCs/>
    </w:rPr>
  </w:style>
  <w:style w:type="table" w:styleId="11">
    <w:name w:val="Table Classic 1"/>
    <w:basedOn w:val="a1"/>
    <w:rsid w:val="00252D1A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CharCharCharChar">
    <w:name w:val="1 Char Char Char Char"/>
    <w:basedOn w:val="a"/>
    <w:autoRedefine/>
    <w:rsid w:val="00EB52E9"/>
    <w:pPr>
      <w:spacing w:line="360" w:lineRule="auto"/>
      <w:outlineLvl w:val="1"/>
    </w:pPr>
    <w:rPr>
      <w:b/>
      <w:sz w:val="28"/>
      <w:szCs w:val="28"/>
      <w:lang w:val="zh-CN"/>
    </w:rPr>
  </w:style>
  <w:style w:type="character" w:customStyle="1" w:styleId="4Char">
    <w:name w:val="标题 4 Char"/>
    <w:link w:val="4"/>
    <w:uiPriority w:val="9"/>
    <w:semiHidden/>
    <w:rsid w:val="00226752"/>
    <w:rPr>
      <w:rFonts w:ascii="Cambria" w:eastAsia="宋体" w:hAnsi="Cambria" w:cs="Times New Roman"/>
      <w:b/>
      <w:bCs/>
      <w:i/>
      <w:iCs/>
    </w:rPr>
  </w:style>
  <w:style w:type="character" w:customStyle="1" w:styleId="5Char">
    <w:name w:val="标题 5 Char"/>
    <w:link w:val="5"/>
    <w:uiPriority w:val="9"/>
    <w:semiHidden/>
    <w:rsid w:val="00226752"/>
    <w:rPr>
      <w:rFonts w:ascii="Cambria" w:eastAsia="宋体" w:hAnsi="Cambria" w:cs="Times New Roman"/>
      <w:b/>
      <w:bCs/>
      <w:color w:val="7F7F7F"/>
    </w:rPr>
  </w:style>
  <w:style w:type="character" w:customStyle="1" w:styleId="6Char">
    <w:name w:val="标题 6 Char"/>
    <w:link w:val="6"/>
    <w:uiPriority w:val="9"/>
    <w:semiHidden/>
    <w:rsid w:val="00226752"/>
    <w:rPr>
      <w:rFonts w:ascii="Cambria" w:eastAsia="宋体" w:hAnsi="Cambria" w:cs="Times New Roman"/>
      <w:b/>
      <w:bCs/>
      <w:i/>
      <w:iCs/>
      <w:color w:val="7F7F7F"/>
    </w:rPr>
  </w:style>
  <w:style w:type="character" w:customStyle="1" w:styleId="7Char">
    <w:name w:val="标题 7 Char"/>
    <w:link w:val="7"/>
    <w:uiPriority w:val="9"/>
    <w:semiHidden/>
    <w:rsid w:val="00226752"/>
    <w:rPr>
      <w:rFonts w:ascii="Cambria" w:eastAsia="宋体" w:hAnsi="Cambria" w:cs="Times New Roman"/>
      <w:i/>
      <w:iCs/>
    </w:rPr>
  </w:style>
  <w:style w:type="character" w:customStyle="1" w:styleId="8Char">
    <w:name w:val="标题 8 Char"/>
    <w:link w:val="8"/>
    <w:uiPriority w:val="9"/>
    <w:semiHidden/>
    <w:rsid w:val="00226752"/>
    <w:rPr>
      <w:rFonts w:ascii="Cambria" w:eastAsia="宋体" w:hAnsi="Cambria" w:cs="Times New Roman"/>
      <w:sz w:val="20"/>
      <w:szCs w:val="20"/>
    </w:rPr>
  </w:style>
  <w:style w:type="character" w:customStyle="1" w:styleId="9Char">
    <w:name w:val="标题 9 Char"/>
    <w:link w:val="9"/>
    <w:uiPriority w:val="9"/>
    <w:semiHidden/>
    <w:rsid w:val="00226752"/>
    <w:rPr>
      <w:rFonts w:ascii="Cambria" w:eastAsia="宋体" w:hAnsi="Cambria" w:cs="Times New Roman"/>
      <w:i/>
      <w:iCs/>
      <w:spacing w:val="5"/>
      <w:sz w:val="20"/>
      <w:szCs w:val="20"/>
    </w:rPr>
  </w:style>
  <w:style w:type="paragraph" w:styleId="af5">
    <w:name w:val="Subtitle"/>
    <w:basedOn w:val="a"/>
    <w:next w:val="a"/>
    <w:link w:val="Char6"/>
    <w:uiPriority w:val="11"/>
    <w:qFormat/>
    <w:rsid w:val="00226752"/>
    <w:pPr>
      <w:spacing w:after="600"/>
    </w:pPr>
    <w:rPr>
      <w:rFonts w:ascii="Cambria" w:hAnsi="Cambria"/>
      <w:i/>
      <w:iCs/>
      <w:spacing w:val="13"/>
      <w:sz w:val="24"/>
      <w:szCs w:val="24"/>
      <w:lang w:val="x-none" w:eastAsia="x-none" w:bidi="ar-SA"/>
    </w:rPr>
  </w:style>
  <w:style w:type="character" w:customStyle="1" w:styleId="Char6">
    <w:name w:val="副标题 Char"/>
    <w:link w:val="af5"/>
    <w:uiPriority w:val="11"/>
    <w:rsid w:val="00226752"/>
    <w:rPr>
      <w:rFonts w:ascii="Cambria" w:eastAsia="宋体" w:hAnsi="Cambria" w:cs="Times New Roman"/>
      <w:i/>
      <w:iCs/>
      <w:spacing w:val="13"/>
      <w:sz w:val="24"/>
      <w:szCs w:val="24"/>
    </w:rPr>
  </w:style>
  <w:style w:type="character" w:styleId="af6">
    <w:name w:val="Strong"/>
    <w:uiPriority w:val="22"/>
    <w:qFormat/>
    <w:rsid w:val="00226752"/>
    <w:rPr>
      <w:b/>
      <w:bCs/>
    </w:rPr>
  </w:style>
  <w:style w:type="character" w:styleId="af7">
    <w:name w:val="Emphasis"/>
    <w:uiPriority w:val="20"/>
    <w:qFormat/>
    <w:rsid w:val="0022675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f8">
    <w:name w:val="No Spacing"/>
    <w:basedOn w:val="a"/>
    <w:link w:val="Char7"/>
    <w:uiPriority w:val="1"/>
    <w:qFormat/>
    <w:rsid w:val="00226752"/>
    <w:pPr>
      <w:spacing w:after="0" w:line="240" w:lineRule="auto"/>
    </w:pPr>
  </w:style>
  <w:style w:type="paragraph" w:styleId="af9">
    <w:name w:val="Quote"/>
    <w:basedOn w:val="a"/>
    <w:next w:val="a"/>
    <w:link w:val="Char8"/>
    <w:uiPriority w:val="29"/>
    <w:qFormat/>
    <w:rsid w:val="00226752"/>
    <w:pPr>
      <w:spacing w:before="200" w:after="0"/>
      <w:ind w:left="360" w:right="360"/>
    </w:pPr>
    <w:rPr>
      <w:i/>
      <w:iCs/>
      <w:sz w:val="20"/>
      <w:szCs w:val="20"/>
      <w:lang w:val="x-none" w:eastAsia="x-none" w:bidi="ar-SA"/>
    </w:rPr>
  </w:style>
  <w:style w:type="character" w:customStyle="1" w:styleId="Char8">
    <w:name w:val="引用 Char"/>
    <w:link w:val="af9"/>
    <w:uiPriority w:val="29"/>
    <w:rsid w:val="00226752"/>
    <w:rPr>
      <w:i/>
      <w:iCs/>
    </w:rPr>
  </w:style>
  <w:style w:type="paragraph" w:styleId="afa">
    <w:name w:val="Intense Quote"/>
    <w:basedOn w:val="a"/>
    <w:next w:val="a"/>
    <w:link w:val="Char9"/>
    <w:uiPriority w:val="30"/>
    <w:qFormat/>
    <w:rsid w:val="0022675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sz w:val="20"/>
      <w:szCs w:val="20"/>
      <w:lang w:val="x-none" w:eastAsia="x-none" w:bidi="ar-SA"/>
    </w:rPr>
  </w:style>
  <w:style w:type="character" w:customStyle="1" w:styleId="Char9">
    <w:name w:val="明显引用 Char"/>
    <w:link w:val="afa"/>
    <w:uiPriority w:val="30"/>
    <w:rsid w:val="00226752"/>
    <w:rPr>
      <w:b/>
      <w:bCs/>
      <w:i/>
      <w:iCs/>
    </w:rPr>
  </w:style>
  <w:style w:type="character" w:styleId="afb">
    <w:name w:val="Subtle Emphasis"/>
    <w:uiPriority w:val="19"/>
    <w:qFormat/>
    <w:rsid w:val="00226752"/>
    <w:rPr>
      <w:i/>
      <w:iCs/>
    </w:rPr>
  </w:style>
  <w:style w:type="character" w:styleId="afc">
    <w:name w:val="Intense Emphasis"/>
    <w:uiPriority w:val="21"/>
    <w:qFormat/>
    <w:rsid w:val="00226752"/>
    <w:rPr>
      <w:b/>
      <w:bCs/>
    </w:rPr>
  </w:style>
  <w:style w:type="character" w:styleId="afd">
    <w:name w:val="Subtle Reference"/>
    <w:uiPriority w:val="31"/>
    <w:qFormat/>
    <w:rsid w:val="00226752"/>
    <w:rPr>
      <w:smallCaps/>
    </w:rPr>
  </w:style>
  <w:style w:type="character" w:styleId="afe">
    <w:name w:val="Intense Reference"/>
    <w:uiPriority w:val="32"/>
    <w:qFormat/>
    <w:rsid w:val="00226752"/>
    <w:rPr>
      <w:smallCaps/>
      <w:spacing w:val="5"/>
      <w:u w:val="single"/>
    </w:rPr>
  </w:style>
  <w:style w:type="character" w:styleId="aff">
    <w:name w:val="Book Title"/>
    <w:uiPriority w:val="33"/>
    <w:qFormat/>
    <w:rsid w:val="00226752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qFormat/>
    <w:rsid w:val="00226752"/>
    <w:pPr>
      <w:outlineLvl w:val="9"/>
    </w:pPr>
  </w:style>
  <w:style w:type="character" w:customStyle="1" w:styleId="Char7">
    <w:name w:val="无间隔 Char"/>
    <w:basedOn w:val="a0"/>
    <w:link w:val="af8"/>
    <w:uiPriority w:val="1"/>
    <w:rsid w:val="00226752"/>
  </w:style>
  <w:style w:type="paragraph" w:customStyle="1" w:styleId="CM11">
    <w:name w:val="CM11"/>
    <w:basedOn w:val="a"/>
    <w:next w:val="a"/>
    <w:rsid w:val="005E1098"/>
    <w:pPr>
      <w:widowControl w:val="0"/>
      <w:autoSpaceDE w:val="0"/>
      <w:autoSpaceDN w:val="0"/>
      <w:adjustRightInd w:val="0"/>
      <w:spacing w:after="0" w:line="468" w:lineRule="atLeast"/>
    </w:pPr>
    <w:rPr>
      <w:rFonts w:ascii="..ì." w:eastAsia="..ì." w:hAnsi="Times New Roman" w:cs="..ì."/>
      <w:sz w:val="24"/>
      <w:szCs w:val="24"/>
      <w:lang w:eastAsia="zh-CN" w:bidi="ar-SA"/>
    </w:rPr>
  </w:style>
  <w:style w:type="paragraph" w:customStyle="1" w:styleId="CM104">
    <w:name w:val="CM104"/>
    <w:basedOn w:val="a"/>
    <w:next w:val="a"/>
    <w:rsid w:val="0066229E"/>
    <w:pPr>
      <w:widowControl w:val="0"/>
      <w:autoSpaceDE w:val="0"/>
      <w:autoSpaceDN w:val="0"/>
      <w:adjustRightInd w:val="0"/>
      <w:spacing w:after="450" w:line="240" w:lineRule="auto"/>
    </w:pPr>
    <w:rPr>
      <w:rFonts w:ascii="..ì." w:eastAsia="..ì." w:hAnsi="Times New Roman" w:cs="..ì."/>
      <w:sz w:val="24"/>
      <w:szCs w:val="24"/>
      <w:lang w:eastAsia="zh-CN" w:bidi="ar-SA"/>
    </w:rPr>
  </w:style>
  <w:style w:type="paragraph" w:styleId="aff0">
    <w:name w:val="Plain Text"/>
    <w:basedOn w:val="a"/>
    <w:link w:val="Chara"/>
    <w:rsid w:val="00BA7ED8"/>
    <w:rPr>
      <w:rFonts w:ascii="宋体" w:hAnsi="Courier New" w:cs="Courier New"/>
      <w:sz w:val="21"/>
      <w:szCs w:val="21"/>
      <w:lang w:val="x-none"/>
    </w:rPr>
  </w:style>
  <w:style w:type="paragraph" w:customStyle="1" w:styleId="Default">
    <w:name w:val="Default"/>
    <w:rsid w:val="005739E4"/>
    <w:pPr>
      <w:widowControl w:val="0"/>
      <w:autoSpaceDE w:val="0"/>
      <w:autoSpaceDN w:val="0"/>
      <w:adjustRightInd w:val="0"/>
    </w:pPr>
    <w:rPr>
      <w:rFonts w:ascii="..ì." w:eastAsia="..ì." w:hAnsi="Times New Roman" w:cs="..ì."/>
      <w:color w:val="000000"/>
      <w:sz w:val="24"/>
      <w:szCs w:val="24"/>
    </w:rPr>
  </w:style>
  <w:style w:type="paragraph" w:customStyle="1" w:styleId="CM89">
    <w:name w:val="CM89"/>
    <w:basedOn w:val="Default"/>
    <w:next w:val="Default"/>
    <w:rsid w:val="005739E4"/>
    <w:pPr>
      <w:spacing w:after="2490"/>
    </w:pPr>
    <w:rPr>
      <w:color w:val="auto"/>
    </w:rPr>
  </w:style>
  <w:style w:type="paragraph" w:customStyle="1" w:styleId="CM1">
    <w:name w:val="CM1"/>
    <w:basedOn w:val="Default"/>
    <w:next w:val="Default"/>
    <w:rsid w:val="005739E4"/>
    <w:rPr>
      <w:color w:val="auto"/>
    </w:rPr>
  </w:style>
  <w:style w:type="paragraph" w:customStyle="1" w:styleId="CM90">
    <w:name w:val="CM90"/>
    <w:basedOn w:val="Default"/>
    <w:next w:val="Default"/>
    <w:rsid w:val="005739E4"/>
    <w:pPr>
      <w:spacing w:after="370"/>
    </w:pPr>
    <w:rPr>
      <w:color w:val="auto"/>
    </w:rPr>
  </w:style>
  <w:style w:type="paragraph" w:customStyle="1" w:styleId="CM91">
    <w:name w:val="CM91"/>
    <w:basedOn w:val="Default"/>
    <w:next w:val="Default"/>
    <w:rsid w:val="005739E4"/>
    <w:pPr>
      <w:spacing w:after="1308"/>
    </w:pPr>
    <w:rPr>
      <w:color w:val="auto"/>
    </w:rPr>
  </w:style>
  <w:style w:type="paragraph" w:customStyle="1" w:styleId="CM93">
    <w:name w:val="CM93"/>
    <w:basedOn w:val="Default"/>
    <w:next w:val="Default"/>
    <w:rsid w:val="005739E4"/>
    <w:pPr>
      <w:spacing w:after="578"/>
    </w:pPr>
    <w:rPr>
      <w:color w:val="auto"/>
    </w:rPr>
  </w:style>
  <w:style w:type="paragraph" w:customStyle="1" w:styleId="CM94">
    <w:name w:val="CM94"/>
    <w:basedOn w:val="Default"/>
    <w:next w:val="Default"/>
    <w:rsid w:val="005739E4"/>
    <w:pPr>
      <w:spacing w:after="505"/>
    </w:pPr>
    <w:rPr>
      <w:color w:val="auto"/>
    </w:rPr>
  </w:style>
  <w:style w:type="paragraph" w:customStyle="1" w:styleId="CM2">
    <w:name w:val="CM2"/>
    <w:basedOn w:val="Default"/>
    <w:next w:val="Default"/>
    <w:rsid w:val="005739E4"/>
    <w:pPr>
      <w:spacing w:line="471" w:lineRule="atLeast"/>
    </w:pPr>
    <w:rPr>
      <w:color w:val="auto"/>
    </w:rPr>
  </w:style>
  <w:style w:type="paragraph" w:customStyle="1" w:styleId="CM95">
    <w:name w:val="CM95"/>
    <w:basedOn w:val="Default"/>
    <w:next w:val="Default"/>
    <w:rsid w:val="005739E4"/>
    <w:pPr>
      <w:spacing w:after="223"/>
    </w:pPr>
    <w:rPr>
      <w:color w:val="auto"/>
    </w:rPr>
  </w:style>
  <w:style w:type="paragraph" w:customStyle="1" w:styleId="CM3">
    <w:name w:val="CM3"/>
    <w:basedOn w:val="Default"/>
    <w:next w:val="Default"/>
    <w:rsid w:val="005739E4"/>
    <w:rPr>
      <w:color w:val="auto"/>
    </w:rPr>
  </w:style>
  <w:style w:type="paragraph" w:customStyle="1" w:styleId="CM4">
    <w:name w:val="CM4"/>
    <w:basedOn w:val="Default"/>
    <w:next w:val="Default"/>
    <w:rsid w:val="005739E4"/>
    <w:pPr>
      <w:spacing w:line="468" w:lineRule="atLeast"/>
    </w:pPr>
    <w:rPr>
      <w:color w:val="auto"/>
    </w:rPr>
  </w:style>
  <w:style w:type="paragraph" w:customStyle="1" w:styleId="CM5">
    <w:name w:val="CM5"/>
    <w:basedOn w:val="Default"/>
    <w:next w:val="Default"/>
    <w:rsid w:val="005739E4"/>
    <w:pPr>
      <w:spacing w:line="460" w:lineRule="atLeast"/>
    </w:pPr>
    <w:rPr>
      <w:color w:val="auto"/>
    </w:rPr>
  </w:style>
  <w:style w:type="paragraph" w:customStyle="1" w:styleId="CM96">
    <w:name w:val="CM96"/>
    <w:basedOn w:val="Default"/>
    <w:next w:val="Default"/>
    <w:rsid w:val="005739E4"/>
    <w:pPr>
      <w:spacing w:after="700"/>
    </w:pPr>
    <w:rPr>
      <w:color w:val="auto"/>
    </w:rPr>
  </w:style>
  <w:style w:type="paragraph" w:customStyle="1" w:styleId="CM6">
    <w:name w:val="CM6"/>
    <w:basedOn w:val="Default"/>
    <w:next w:val="Default"/>
    <w:rsid w:val="005739E4"/>
    <w:rPr>
      <w:color w:val="auto"/>
    </w:rPr>
  </w:style>
  <w:style w:type="paragraph" w:customStyle="1" w:styleId="CM7">
    <w:name w:val="CM7"/>
    <w:basedOn w:val="Default"/>
    <w:next w:val="Default"/>
    <w:rsid w:val="005739E4"/>
    <w:pPr>
      <w:spacing w:line="468" w:lineRule="atLeast"/>
    </w:pPr>
    <w:rPr>
      <w:color w:val="auto"/>
    </w:rPr>
  </w:style>
  <w:style w:type="paragraph" w:customStyle="1" w:styleId="CM97">
    <w:name w:val="CM97"/>
    <w:basedOn w:val="Default"/>
    <w:next w:val="Default"/>
    <w:rsid w:val="005739E4"/>
    <w:pPr>
      <w:spacing w:after="820"/>
    </w:pPr>
    <w:rPr>
      <w:color w:val="auto"/>
    </w:rPr>
  </w:style>
  <w:style w:type="paragraph" w:customStyle="1" w:styleId="CM98">
    <w:name w:val="CM98"/>
    <w:basedOn w:val="Default"/>
    <w:next w:val="Default"/>
    <w:rsid w:val="005739E4"/>
    <w:pPr>
      <w:spacing w:after="68"/>
    </w:pPr>
    <w:rPr>
      <w:color w:val="auto"/>
    </w:rPr>
  </w:style>
  <w:style w:type="paragraph" w:customStyle="1" w:styleId="CM8">
    <w:name w:val="CM8"/>
    <w:basedOn w:val="Default"/>
    <w:next w:val="Default"/>
    <w:rsid w:val="005739E4"/>
    <w:pPr>
      <w:spacing w:line="468" w:lineRule="atLeast"/>
    </w:pPr>
    <w:rPr>
      <w:color w:val="auto"/>
    </w:rPr>
  </w:style>
  <w:style w:type="paragraph" w:customStyle="1" w:styleId="CM9">
    <w:name w:val="CM9"/>
    <w:basedOn w:val="Default"/>
    <w:next w:val="Default"/>
    <w:rsid w:val="005739E4"/>
    <w:pPr>
      <w:spacing w:line="471" w:lineRule="atLeast"/>
    </w:pPr>
    <w:rPr>
      <w:color w:val="auto"/>
    </w:rPr>
  </w:style>
  <w:style w:type="paragraph" w:customStyle="1" w:styleId="CM10">
    <w:name w:val="CM10"/>
    <w:basedOn w:val="Default"/>
    <w:next w:val="Default"/>
    <w:rsid w:val="005739E4"/>
    <w:pPr>
      <w:spacing w:line="466" w:lineRule="atLeast"/>
    </w:pPr>
    <w:rPr>
      <w:color w:val="auto"/>
    </w:rPr>
  </w:style>
  <w:style w:type="paragraph" w:customStyle="1" w:styleId="CM12">
    <w:name w:val="CM12"/>
    <w:basedOn w:val="Default"/>
    <w:next w:val="Default"/>
    <w:rsid w:val="005739E4"/>
    <w:pPr>
      <w:spacing w:line="468" w:lineRule="atLeast"/>
    </w:pPr>
    <w:rPr>
      <w:color w:val="auto"/>
    </w:rPr>
  </w:style>
  <w:style w:type="paragraph" w:customStyle="1" w:styleId="CM100">
    <w:name w:val="CM100"/>
    <w:basedOn w:val="Default"/>
    <w:next w:val="Default"/>
    <w:rsid w:val="005739E4"/>
    <w:pPr>
      <w:spacing w:after="82"/>
    </w:pPr>
    <w:rPr>
      <w:color w:val="auto"/>
    </w:rPr>
  </w:style>
  <w:style w:type="paragraph" w:customStyle="1" w:styleId="CM13">
    <w:name w:val="CM13"/>
    <w:basedOn w:val="Default"/>
    <w:next w:val="Default"/>
    <w:rsid w:val="005739E4"/>
    <w:pPr>
      <w:spacing w:line="468" w:lineRule="atLeast"/>
    </w:pPr>
    <w:rPr>
      <w:color w:val="auto"/>
    </w:rPr>
  </w:style>
  <w:style w:type="paragraph" w:customStyle="1" w:styleId="CM101">
    <w:name w:val="CM101"/>
    <w:basedOn w:val="Default"/>
    <w:next w:val="Default"/>
    <w:rsid w:val="005739E4"/>
    <w:pPr>
      <w:spacing w:after="125"/>
    </w:pPr>
    <w:rPr>
      <w:color w:val="auto"/>
    </w:rPr>
  </w:style>
  <w:style w:type="paragraph" w:customStyle="1" w:styleId="CM14">
    <w:name w:val="CM14"/>
    <w:basedOn w:val="Default"/>
    <w:next w:val="Default"/>
    <w:rsid w:val="005739E4"/>
    <w:pPr>
      <w:spacing w:line="466" w:lineRule="atLeast"/>
    </w:pPr>
    <w:rPr>
      <w:color w:val="auto"/>
    </w:rPr>
  </w:style>
  <w:style w:type="paragraph" w:customStyle="1" w:styleId="CM15">
    <w:name w:val="CM15"/>
    <w:basedOn w:val="Default"/>
    <w:next w:val="Default"/>
    <w:rsid w:val="005739E4"/>
    <w:pPr>
      <w:spacing w:line="471" w:lineRule="atLeast"/>
    </w:pPr>
    <w:rPr>
      <w:color w:val="auto"/>
    </w:rPr>
  </w:style>
  <w:style w:type="paragraph" w:customStyle="1" w:styleId="CM16">
    <w:name w:val="CM16"/>
    <w:basedOn w:val="Default"/>
    <w:next w:val="Default"/>
    <w:rsid w:val="005739E4"/>
    <w:pPr>
      <w:spacing w:line="471" w:lineRule="atLeast"/>
    </w:pPr>
    <w:rPr>
      <w:color w:val="auto"/>
    </w:rPr>
  </w:style>
  <w:style w:type="paragraph" w:customStyle="1" w:styleId="CM17">
    <w:name w:val="CM17"/>
    <w:basedOn w:val="Default"/>
    <w:next w:val="Default"/>
    <w:rsid w:val="005739E4"/>
    <w:pPr>
      <w:spacing w:line="471" w:lineRule="atLeast"/>
    </w:pPr>
    <w:rPr>
      <w:color w:val="auto"/>
    </w:rPr>
  </w:style>
  <w:style w:type="paragraph" w:customStyle="1" w:styleId="CM18">
    <w:name w:val="CM18"/>
    <w:basedOn w:val="Default"/>
    <w:next w:val="Default"/>
    <w:rsid w:val="005739E4"/>
    <w:pPr>
      <w:spacing w:line="468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5739E4"/>
    <w:pPr>
      <w:spacing w:line="471" w:lineRule="atLeast"/>
    </w:pPr>
    <w:rPr>
      <w:color w:val="auto"/>
    </w:rPr>
  </w:style>
  <w:style w:type="paragraph" w:customStyle="1" w:styleId="CM21">
    <w:name w:val="CM21"/>
    <w:basedOn w:val="Default"/>
    <w:next w:val="Default"/>
    <w:rsid w:val="005739E4"/>
    <w:pPr>
      <w:spacing w:line="463" w:lineRule="atLeast"/>
    </w:pPr>
    <w:rPr>
      <w:color w:val="auto"/>
    </w:rPr>
  </w:style>
  <w:style w:type="paragraph" w:customStyle="1" w:styleId="CM22">
    <w:name w:val="CM22"/>
    <w:basedOn w:val="Default"/>
    <w:next w:val="Default"/>
    <w:rsid w:val="005739E4"/>
    <w:pPr>
      <w:spacing w:line="471" w:lineRule="atLeast"/>
    </w:pPr>
    <w:rPr>
      <w:color w:val="auto"/>
    </w:rPr>
  </w:style>
  <w:style w:type="paragraph" w:customStyle="1" w:styleId="CM105">
    <w:name w:val="CM105"/>
    <w:basedOn w:val="Default"/>
    <w:next w:val="Default"/>
    <w:rsid w:val="005739E4"/>
    <w:pPr>
      <w:spacing w:after="1493"/>
    </w:pPr>
    <w:rPr>
      <w:color w:val="auto"/>
    </w:rPr>
  </w:style>
  <w:style w:type="paragraph" w:customStyle="1" w:styleId="CM107">
    <w:name w:val="CM107"/>
    <w:basedOn w:val="Default"/>
    <w:next w:val="Default"/>
    <w:rsid w:val="005739E4"/>
    <w:pPr>
      <w:spacing w:after="310"/>
    </w:pPr>
    <w:rPr>
      <w:color w:val="auto"/>
    </w:rPr>
  </w:style>
  <w:style w:type="paragraph" w:customStyle="1" w:styleId="CM108">
    <w:name w:val="CM108"/>
    <w:basedOn w:val="Default"/>
    <w:next w:val="Default"/>
    <w:rsid w:val="005739E4"/>
    <w:pPr>
      <w:spacing w:after="1373"/>
    </w:pPr>
    <w:rPr>
      <w:color w:val="auto"/>
    </w:rPr>
  </w:style>
  <w:style w:type="paragraph" w:customStyle="1" w:styleId="CM109">
    <w:name w:val="CM109"/>
    <w:basedOn w:val="Default"/>
    <w:next w:val="Default"/>
    <w:rsid w:val="005739E4"/>
    <w:pPr>
      <w:spacing w:after="252"/>
    </w:pPr>
    <w:rPr>
      <w:color w:val="auto"/>
    </w:rPr>
  </w:style>
  <w:style w:type="paragraph" w:customStyle="1" w:styleId="CM103">
    <w:name w:val="CM103"/>
    <w:basedOn w:val="Default"/>
    <w:next w:val="Default"/>
    <w:rsid w:val="005739E4"/>
    <w:pPr>
      <w:spacing w:after="643"/>
    </w:pPr>
    <w:rPr>
      <w:color w:val="auto"/>
    </w:rPr>
  </w:style>
  <w:style w:type="paragraph" w:customStyle="1" w:styleId="CM23">
    <w:name w:val="CM23"/>
    <w:basedOn w:val="Default"/>
    <w:next w:val="Default"/>
    <w:rsid w:val="005739E4"/>
    <w:pPr>
      <w:spacing w:line="468" w:lineRule="atLeast"/>
    </w:pPr>
    <w:rPr>
      <w:color w:val="auto"/>
    </w:rPr>
  </w:style>
  <w:style w:type="paragraph" w:customStyle="1" w:styleId="CM26">
    <w:name w:val="CM26"/>
    <w:basedOn w:val="Default"/>
    <w:next w:val="Default"/>
    <w:rsid w:val="005739E4"/>
    <w:pPr>
      <w:spacing w:line="403" w:lineRule="atLeast"/>
    </w:pPr>
    <w:rPr>
      <w:color w:val="auto"/>
    </w:rPr>
  </w:style>
  <w:style w:type="paragraph" w:customStyle="1" w:styleId="CM27">
    <w:name w:val="CM27"/>
    <w:basedOn w:val="Default"/>
    <w:next w:val="Default"/>
    <w:rsid w:val="005739E4"/>
    <w:pPr>
      <w:spacing w:line="406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5739E4"/>
    <w:pPr>
      <w:spacing w:line="468" w:lineRule="atLeast"/>
    </w:pPr>
    <w:rPr>
      <w:color w:val="auto"/>
    </w:rPr>
  </w:style>
  <w:style w:type="paragraph" w:customStyle="1" w:styleId="CM30">
    <w:name w:val="CM30"/>
    <w:basedOn w:val="Default"/>
    <w:next w:val="Default"/>
    <w:rsid w:val="005739E4"/>
    <w:pPr>
      <w:spacing w:line="468" w:lineRule="atLeast"/>
    </w:pPr>
    <w:rPr>
      <w:color w:val="auto"/>
    </w:rPr>
  </w:style>
  <w:style w:type="paragraph" w:customStyle="1" w:styleId="CM31">
    <w:name w:val="CM31"/>
    <w:basedOn w:val="Default"/>
    <w:next w:val="Default"/>
    <w:rsid w:val="005739E4"/>
    <w:pPr>
      <w:spacing w:line="468" w:lineRule="atLeast"/>
    </w:pPr>
    <w:rPr>
      <w:color w:val="auto"/>
    </w:rPr>
  </w:style>
  <w:style w:type="paragraph" w:customStyle="1" w:styleId="CM32">
    <w:name w:val="CM32"/>
    <w:basedOn w:val="Default"/>
    <w:next w:val="Default"/>
    <w:rsid w:val="005739E4"/>
    <w:pPr>
      <w:spacing w:line="308" w:lineRule="atLeast"/>
    </w:pPr>
    <w:rPr>
      <w:color w:val="auto"/>
    </w:rPr>
  </w:style>
  <w:style w:type="paragraph" w:customStyle="1" w:styleId="CM33">
    <w:name w:val="CM33"/>
    <w:basedOn w:val="Default"/>
    <w:next w:val="Default"/>
    <w:rsid w:val="005739E4"/>
    <w:pPr>
      <w:spacing w:line="280" w:lineRule="atLeast"/>
    </w:pPr>
    <w:rPr>
      <w:color w:val="auto"/>
    </w:rPr>
  </w:style>
  <w:style w:type="paragraph" w:customStyle="1" w:styleId="CM34">
    <w:name w:val="CM34"/>
    <w:basedOn w:val="Default"/>
    <w:next w:val="Default"/>
    <w:rsid w:val="005739E4"/>
    <w:pPr>
      <w:spacing w:line="286" w:lineRule="atLeast"/>
    </w:pPr>
    <w:rPr>
      <w:color w:val="auto"/>
    </w:rPr>
  </w:style>
  <w:style w:type="paragraph" w:customStyle="1" w:styleId="CM36">
    <w:name w:val="CM36"/>
    <w:basedOn w:val="Default"/>
    <w:next w:val="Default"/>
    <w:rsid w:val="005739E4"/>
    <w:pPr>
      <w:spacing w:line="340" w:lineRule="atLeast"/>
    </w:pPr>
    <w:rPr>
      <w:color w:val="auto"/>
    </w:rPr>
  </w:style>
  <w:style w:type="paragraph" w:customStyle="1" w:styleId="CM37">
    <w:name w:val="CM37"/>
    <w:basedOn w:val="Default"/>
    <w:next w:val="Default"/>
    <w:rsid w:val="005739E4"/>
    <w:pPr>
      <w:spacing w:line="400" w:lineRule="atLeast"/>
    </w:pPr>
    <w:rPr>
      <w:color w:val="auto"/>
    </w:rPr>
  </w:style>
  <w:style w:type="paragraph" w:customStyle="1" w:styleId="CM111">
    <w:name w:val="CM111"/>
    <w:basedOn w:val="Default"/>
    <w:next w:val="Default"/>
    <w:rsid w:val="005739E4"/>
    <w:pPr>
      <w:spacing w:after="1205"/>
    </w:pPr>
    <w:rPr>
      <w:color w:val="auto"/>
    </w:rPr>
  </w:style>
  <w:style w:type="paragraph" w:customStyle="1" w:styleId="CM38">
    <w:name w:val="CM38"/>
    <w:basedOn w:val="Default"/>
    <w:next w:val="Default"/>
    <w:rsid w:val="005739E4"/>
    <w:pPr>
      <w:spacing w:line="323" w:lineRule="atLeast"/>
    </w:pPr>
    <w:rPr>
      <w:color w:val="auto"/>
    </w:rPr>
  </w:style>
  <w:style w:type="paragraph" w:customStyle="1" w:styleId="CM41">
    <w:name w:val="CM41"/>
    <w:basedOn w:val="Default"/>
    <w:next w:val="Default"/>
    <w:rsid w:val="005739E4"/>
    <w:pPr>
      <w:spacing w:line="343" w:lineRule="atLeast"/>
    </w:pPr>
    <w:rPr>
      <w:color w:val="auto"/>
    </w:rPr>
  </w:style>
  <w:style w:type="paragraph" w:customStyle="1" w:styleId="CM99">
    <w:name w:val="CM99"/>
    <w:basedOn w:val="Default"/>
    <w:next w:val="Default"/>
    <w:rsid w:val="005739E4"/>
    <w:pPr>
      <w:spacing w:after="2300"/>
    </w:pPr>
    <w:rPr>
      <w:color w:val="auto"/>
    </w:rPr>
  </w:style>
  <w:style w:type="paragraph" w:customStyle="1" w:styleId="CM44">
    <w:name w:val="CM44"/>
    <w:basedOn w:val="Default"/>
    <w:next w:val="Default"/>
    <w:rsid w:val="005739E4"/>
    <w:pPr>
      <w:spacing w:line="340" w:lineRule="atLeast"/>
    </w:pPr>
    <w:rPr>
      <w:color w:val="auto"/>
    </w:rPr>
  </w:style>
  <w:style w:type="paragraph" w:customStyle="1" w:styleId="CM113">
    <w:name w:val="CM113"/>
    <w:basedOn w:val="Default"/>
    <w:next w:val="Default"/>
    <w:rsid w:val="005739E4"/>
    <w:pPr>
      <w:spacing w:after="3558"/>
    </w:pPr>
    <w:rPr>
      <w:color w:val="auto"/>
    </w:rPr>
  </w:style>
  <w:style w:type="paragraph" w:customStyle="1" w:styleId="CM45">
    <w:name w:val="CM45"/>
    <w:basedOn w:val="Default"/>
    <w:next w:val="Default"/>
    <w:rsid w:val="005739E4"/>
    <w:pPr>
      <w:spacing w:line="308" w:lineRule="atLeast"/>
    </w:pPr>
    <w:rPr>
      <w:color w:val="auto"/>
    </w:rPr>
  </w:style>
  <w:style w:type="paragraph" w:customStyle="1" w:styleId="CM46">
    <w:name w:val="CM46"/>
    <w:basedOn w:val="Default"/>
    <w:next w:val="Default"/>
    <w:rsid w:val="005739E4"/>
    <w:pPr>
      <w:spacing w:line="313" w:lineRule="atLeast"/>
    </w:pPr>
    <w:rPr>
      <w:color w:val="auto"/>
    </w:rPr>
  </w:style>
  <w:style w:type="paragraph" w:customStyle="1" w:styleId="CM92">
    <w:name w:val="CM92"/>
    <w:basedOn w:val="Default"/>
    <w:next w:val="Default"/>
    <w:rsid w:val="005739E4"/>
    <w:pPr>
      <w:spacing w:after="3710"/>
    </w:pPr>
    <w:rPr>
      <w:color w:val="auto"/>
    </w:rPr>
  </w:style>
  <w:style w:type="paragraph" w:customStyle="1" w:styleId="CM47">
    <w:name w:val="CM47"/>
    <w:basedOn w:val="Default"/>
    <w:next w:val="Default"/>
    <w:rsid w:val="005739E4"/>
    <w:pPr>
      <w:spacing w:line="340" w:lineRule="atLeast"/>
    </w:pPr>
    <w:rPr>
      <w:color w:val="auto"/>
    </w:rPr>
  </w:style>
  <w:style w:type="paragraph" w:customStyle="1" w:styleId="CM48">
    <w:name w:val="CM48"/>
    <w:basedOn w:val="Default"/>
    <w:next w:val="Default"/>
    <w:rsid w:val="005739E4"/>
    <w:pPr>
      <w:spacing w:line="311" w:lineRule="atLeast"/>
    </w:pPr>
    <w:rPr>
      <w:color w:val="auto"/>
    </w:rPr>
  </w:style>
  <w:style w:type="paragraph" w:customStyle="1" w:styleId="CM49">
    <w:name w:val="CM49"/>
    <w:basedOn w:val="Default"/>
    <w:next w:val="Default"/>
    <w:rsid w:val="005739E4"/>
    <w:pPr>
      <w:spacing w:line="308" w:lineRule="atLeast"/>
    </w:pPr>
    <w:rPr>
      <w:color w:val="auto"/>
    </w:rPr>
  </w:style>
  <w:style w:type="paragraph" w:customStyle="1" w:styleId="CM52">
    <w:name w:val="CM52"/>
    <w:basedOn w:val="Default"/>
    <w:next w:val="Default"/>
    <w:rsid w:val="005739E4"/>
    <w:pPr>
      <w:spacing w:line="313" w:lineRule="atLeast"/>
    </w:pPr>
    <w:rPr>
      <w:color w:val="auto"/>
    </w:rPr>
  </w:style>
  <w:style w:type="paragraph" w:customStyle="1" w:styleId="CM53">
    <w:name w:val="CM53"/>
    <w:basedOn w:val="Default"/>
    <w:next w:val="Default"/>
    <w:rsid w:val="005739E4"/>
    <w:pPr>
      <w:spacing w:line="343" w:lineRule="atLeast"/>
    </w:pPr>
    <w:rPr>
      <w:color w:val="auto"/>
    </w:rPr>
  </w:style>
  <w:style w:type="paragraph" w:customStyle="1" w:styleId="CM115">
    <w:name w:val="CM115"/>
    <w:basedOn w:val="Default"/>
    <w:next w:val="Default"/>
    <w:rsid w:val="005739E4"/>
    <w:pPr>
      <w:spacing w:after="2428"/>
    </w:pPr>
    <w:rPr>
      <w:color w:val="auto"/>
    </w:rPr>
  </w:style>
  <w:style w:type="paragraph" w:customStyle="1" w:styleId="CM54">
    <w:name w:val="CM54"/>
    <w:basedOn w:val="Default"/>
    <w:next w:val="Default"/>
    <w:rsid w:val="005739E4"/>
    <w:pPr>
      <w:spacing w:line="300" w:lineRule="atLeast"/>
    </w:pPr>
    <w:rPr>
      <w:color w:val="auto"/>
    </w:rPr>
  </w:style>
  <w:style w:type="paragraph" w:customStyle="1" w:styleId="CM55">
    <w:name w:val="CM55"/>
    <w:basedOn w:val="Default"/>
    <w:next w:val="Default"/>
    <w:rsid w:val="005739E4"/>
    <w:pPr>
      <w:spacing w:line="298" w:lineRule="atLeast"/>
    </w:pPr>
    <w:rPr>
      <w:color w:val="auto"/>
    </w:rPr>
  </w:style>
  <w:style w:type="paragraph" w:customStyle="1" w:styleId="CM102">
    <w:name w:val="CM102"/>
    <w:basedOn w:val="Default"/>
    <w:next w:val="Default"/>
    <w:rsid w:val="005739E4"/>
    <w:pPr>
      <w:spacing w:after="918"/>
    </w:pPr>
    <w:rPr>
      <w:color w:val="auto"/>
    </w:rPr>
  </w:style>
  <w:style w:type="paragraph" w:customStyle="1" w:styleId="CM56">
    <w:name w:val="CM56"/>
    <w:basedOn w:val="Default"/>
    <w:next w:val="Default"/>
    <w:rsid w:val="005739E4"/>
    <w:rPr>
      <w:color w:val="auto"/>
    </w:rPr>
  </w:style>
  <w:style w:type="paragraph" w:customStyle="1" w:styleId="CM57">
    <w:name w:val="CM57"/>
    <w:basedOn w:val="Default"/>
    <w:next w:val="Default"/>
    <w:rsid w:val="005739E4"/>
    <w:pPr>
      <w:spacing w:line="298" w:lineRule="atLeast"/>
    </w:pPr>
    <w:rPr>
      <w:color w:val="auto"/>
    </w:rPr>
  </w:style>
  <w:style w:type="paragraph" w:customStyle="1" w:styleId="CM58">
    <w:name w:val="CM58"/>
    <w:basedOn w:val="Default"/>
    <w:next w:val="Default"/>
    <w:rsid w:val="005739E4"/>
    <w:pPr>
      <w:spacing w:line="313" w:lineRule="atLeast"/>
    </w:pPr>
    <w:rPr>
      <w:color w:val="auto"/>
    </w:rPr>
  </w:style>
  <w:style w:type="paragraph" w:customStyle="1" w:styleId="CM59">
    <w:name w:val="CM59"/>
    <w:basedOn w:val="Default"/>
    <w:next w:val="Default"/>
    <w:rsid w:val="005739E4"/>
    <w:pPr>
      <w:spacing w:line="336" w:lineRule="atLeast"/>
    </w:pPr>
    <w:rPr>
      <w:color w:val="auto"/>
    </w:rPr>
  </w:style>
  <w:style w:type="paragraph" w:customStyle="1" w:styleId="CM60">
    <w:name w:val="CM60"/>
    <w:basedOn w:val="Default"/>
    <w:next w:val="Default"/>
    <w:rsid w:val="005739E4"/>
    <w:pPr>
      <w:spacing w:line="313" w:lineRule="atLeast"/>
    </w:pPr>
    <w:rPr>
      <w:color w:val="auto"/>
    </w:rPr>
  </w:style>
  <w:style w:type="paragraph" w:customStyle="1" w:styleId="CM106">
    <w:name w:val="CM106"/>
    <w:basedOn w:val="Default"/>
    <w:next w:val="Default"/>
    <w:rsid w:val="005739E4"/>
    <w:pPr>
      <w:spacing w:after="1715"/>
    </w:pPr>
    <w:rPr>
      <w:color w:val="auto"/>
    </w:rPr>
  </w:style>
  <w:style w:type="paragraph" w:customStyle="1" w:styleId="CM62">
    <w:name w:val="CM62"/>
    <w:basedOn w:val="Default"/>
    <w:next w:val="Default"/>
    <w:rsid w:val="005739E4"/>
    <w:pPr>
      <w:spacing w:line="298" w:lineRule="atLeast"/>
    </w:pPr>
    <w:rPr>
      <w:color w:val="auto"/>
    </w:rPr>
  </w:style>
  <w:style w:type="paragraph" w:customStyle="1" w:styleId="CM63">
    <w:name w:val="CM63"/>
    <w:basedOn w:val="Default"/>
    <w:next w:val="Default"/>
    <w:rsid w:val="005739E4"/>
    <w:pPr>
      <w:spacing w:line="311" w:lineRule="atLeast"/>
    </w:pPr>
    <w:rPr>
      <w:color w:val="auto"/>
    </w:rPr>
  </w:style>
  <w:style w:type="paragraph" w:customStyle="1" w:styleId="CM64">
    <w:name w:val="CM64"/>
    <w:basedOn w:val="Default"/>
    <w:next w:val="Default"/>
    <w:rsid w:val="005739E4"/>
    <w:pPr>
      <w:spacing w:line="276" w:lineRule="atLeast"/>
    </w:pPr>
    <w:rPr>
      <w:color w:val="auto"/>
    </w:rPr>
  </w:style>
  <w:style w:type="paragraph" w:customStyle="1" w:styleId="CM65">
    <w:name w:val="CM65"/>
    <w:basedOn w:val="Default"/>
    <w:next w:val="Default"/>
    <w:rsid w:val="005739E4"/>
    <w:pPr>
      <w:spacing w:line="308" w:lineRule="atLeast"/>
    </w:pPr>
    <w:rPr>
      <w:color w:val="auto"/>
    </w:rPr>
  </w:style>
  <w:style w:type="paragraph" w:customStyle="1" w:styleId="CM66">
    <w:name w:val="CM66"/>
    <w:basedOn w:val="Default"/>
    <w:next w:val="Default"/>
    <w:rsid w:val="005739E4"/>
    <w:rPr>
      <w:color w:val="auto"/>
    </w:rPr>
  </w:style>
  <w:style w:type="paragraph" w:customStyle="1" w:styleId="CM67">
    <w:name w:val="CM67"/>
    <w:basedOn w:val="Default"/>
    <w:next w:val="Default"/>
    <w:rsid w:val="005739E4"/>
    <w:pPr>
      <w:spacing w:line="313" w:lineRule="atLeast"/>
    </w:pPr>
    <w:rPr>
      <w:color w:val="auto"/>
    </w:rPr>
  </w:style>
  <w:style w:type="paragraph" w:customStyle="1" w:styleId="CM68">
    <w:name w:val="CM68"/>
    <w:basedOn w:val="Default"/>
    <w:next w:val="Default"/>
    <w:rsid w:val="005739E4"/>
    <w:rPr>
      <w:color w:val="auto"/>
    </w:rPr>
  </w:style>
  <w:style w:type="paragraph" w:customStyle="1" w:styleId="CM70">
    <w:name w:val="CM70"/>
    <w:basedOn w:val="Default"/>
    <w:next w:val="Default"/>
    <w:rsid w:val="005739E4"/>
    <w:pPr>
      <w:spacing w:line="343" w:lineRule="atLeast"/>
    </w:pPr>
    <w:rPr>
      <w:color w:val="auto"/>
    </w:rPr>
  </w:style>
  <w:style w:type="paragraph" w:customStyle="1" w:styleId="CM72">
    <w:name w:val="CM72"/>
    <w:basedOn w:val="Default"/>
    <w:next w:val="Default"/>
    <w:rsid w:val="005739E4"/>
    <w:pPr>
      <w:spacing w:line="340" w:lineRule="atLeast"/>
    </w:pPr>
    <w:rPr>
      <w:color w:val="auto"/>
    </w:rPr>
  </w:style>
  <w:style w:type="paragraph" w:customStyle="1" w:styleId="CM116">
    <w:name w:val="CM116"/>
    <w:basedOn w:val="Default"/>
    <w:next w:val="Default"/>
    <w:rsid w:val="005739E4"/>
    <w:pPr>
      <w:spacing w:after="5718"/>
    </w:pPr>
    <w:rPr>
      <w:color w:val="auto"/>
    </w:rPr>
  </w:style>
  <w:style w:type="paragraph" w:customStyle="1" w:styleId="CM74">
    <w:name w:val="CM74"/>
    <w:basedOn w:val="Default"/>
    <w:next w:val="Default"/>
    <w:rsid w:val="005739E4"/>
    <w:pPr>
      <w:spacing w:line="258" w:lineRule="atLeast"/>
    </w:pPr>
    <w:rPr>
      <w:color w:val="auto"/>
    </w:rPr>
  </w:style>
  <w:style w:type="paragraph" w:customStyle="1" w:styleId="CM75">
    <w:name w:val="CM75"/>
    <w:basedOn w:val="Default"/>
    <w:next w:val="Default"/>
    <w:rsid w:val="005739E4"/>
    <w:pPr>
      <w:spacing w:line="260" w:lineRule="atLeast"/>
    </w:pPr>
    <w:rPr>
      <w:color w:val="auto"/>
    </w:rPr>
  </w:style>
  <w:style w:type="paragraph" w:customStyle="1" w:styleId="CM76">
    <w:name w:val="CM76"/>
    <w:basedOn w:val="Default"/>
    <w:next w:val="Default"/>
    <w:rsid w:val="005739E4"/>
    <w:pPr>
      <w:spacing w:line="260" w:lineRule="atLeast"/>
    </w:pPr>
    <w:rPr>
      <w:color w:val="auto"/>
    </w:rPr>
  </w:style>
  <w:style w:type="paragraph" w:customStyle="1" w:styleId="CM77">
    <w:name w:val="CM77"/>
    <w:basedOn w:val="Default"/>
    <w:next w:val="Default"/>
    <w:rsid w:val="005739E4"/>
    <w:rPr>
      <w:color w:val="auto"/>
    </w:rPr>
  </w:style>
  <w:style w:type="paragraph" w:customStyle="1" w:styleId="CM79">
    <w:name w:val="CM79"/>
    <w:basedOn w:val="Default"/>
    <w:next w:val="Default"/>
    <w:rsid w:val="005739E4"/>
    <w:rPr>
      <w:color w:val="auto"/>
    </w:rPr>
  </w:style>
  <w:style w:type="paragraph" w:customStyle="1" w:styleId="CM81">
    <w:name w:val="CM81"/>
    <w:basedOn w:val="Default"/>
    <w:next w:val="Default"/>
    <w:rsid w:val="005739E4"/>
    <w:pPr>
      <w:spacing w:line="320" w:lineRule="atLeast"/>
    </w:pPr>
    <w:rPr>
      <w:color w:val="auto"/>
    </w:rPr>
  </w:style>
  <w:style w:type="paragraph" w:customStyle="1" w:styleId="CM82">
    <w:name w:val="CM82"/>
    <w:basedOn w:val="Default"/>
    <w:next w:val="Default"/>
    <w:rsid w:val="005739E4"/>
    <w:pPr>
      <w:spacing w:line="308" w:lineRule="atLeast"/>
    </w:pPr>
    <w:rPr>
      <w:color w:val="auto"/>
    </w:rPr>
  </w:style>
  <w:style w:type="paragraph" w:customStyle="1" w:styleId="CM83">
    <w:name w:val="CM83"/>
    <w:basedOn w:val="Default"/>
    <w:next w:val="Default"/>
    <w:rsid w:val="005739E4"/>
    <w:pPr>
      <w:spacing w:line="308" w:lineRule="atLeast"/>
    </w:pPr>
    <w:rPr>
      <w:color w:val="auto"/>
    </w:rPr>
  </w:style>
  <w:style w:type="paragraph" w:customStyle="1" w:styleId="CM84">
    <w:name w:val="CM84"/>
    <w:basedOn w:val="Default"/>
    <w:next w:val="Default"/>
    <w:rsid w:val="005739E4"/>
    <w:rPr>
      <w:color w:val="auto"/>
    </w:rPr>
  </w:style>
  <w:style w:type="paragraph" w:customStyle="1" w:styleId="CM86">
    <w:name w:val="CM86"/>
    <w:basedOn w:val="Default"/>
    <w:next w:val="Default"/>
    <w:rsid w:val="005739E4"/>
    <w:pPr>
      <w:spacing w:line="303" w:lineRule="atLeast"/>
    </w:pPr>
    <w:rPr>
      <w:color w:val="auto"/>
    </w:rPr>
  </w:style>
  <w:style w:type="paragraph" w:customStyle="1" w:styleId="CM87">
    <w:name w:val="CM87"/>
    <w:basedOn w:val="Default"/>
    <w:next w:val="Default"/>
    <w:rsid w:val="005739E4"/>
    <w:pPr>
      <w:spacing w:line="306" w:lineRule="atLeast"/>
    </w:pPr>
    <w:rPr>
      <w:color w:val="auto"/>
    </w:rPr>
  </w:style>
  <w:style w:type="paragraph" w:customStyle="1" w:styleId="CM88">
    <w:name w:val="CM88"/>
    <w:basedOn w:val="Default"/>
    <w:next w:val="Default"/>
    <w:rsid w:val="005739E4"/>
    <w:pPr>
      <w:spacing w:line="478" w:lineRule="atLeast"/>
    </w:pPr>
    <w:rPr>
      <w:color w:val="auto"/>
    </w:rPr>
  </w:style>
  <w:style w:type="paragraph" w:customStyle="1" w:styleId="xl43">
    <w:name w:val="xl43"/>
    <w:basedOn w:val="a"/>
    <w:rsid w:val="005739E4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0"/>
      <w:szCs w:val="20"/>
      <w:lang w:eastAsia="zh-CN" w:bidi="ar-SA"/>
    </w:rPr>
  </w:style>
  <w:style w:type="character" w:customStyle="1" w:styleId="aff1">
    <w:name w:val="已访问的超链接"/>
    <w:rsid w:val="005739E4"/>
    <w:rPr>
      <w:color w:val="800080"/>
      <w:u w:val="single"/>
    </w:rPr>
  </w:style>
  <w:style w:type="paragraph" w:customStyle="1" w:styleId="CharChar">
    <w:name w:val="Char Char"/>
    <w:basedOn w:val="a"/>
    <w:rsid w:val="005739E4"/>
    <w:pPr>
      <w:spacing w:after="160" w:line="240" w:lineRule="exact"/>
      <w:jc w:val="both"/>
    </w:pPr>
    <w:rPr>
      <w:rFonts w:ascii="Times New Roman" w:hAnsi="Times New Roman" w:cs="Arial"/>
      <w:szCs w:val="20"/>
      <w:lang w:bidi="ar-SA"/>
    </w:rPr>
  </w:style>
  <w:style w:type="character" w:customStyle="1" w:styleId="da">
    <w:name w:val="da"/>
    <w:basedOn w:val="a0"/>
    <w:rsid w:val="005739E4"/>
  </w:style>
  <w:style w:type="paragraph" w:customStyle="1" w:styleId="xl24">
    <w:name w:val="xl24"/>
    <w:basedOn w:val="a"/>
    <w:rsid w:val="005739E4"/>
    <w:pPr>
      <w:spacing w:before="100" w:beforeAutospacing="1" w:after="100" w:afterAutospacing="1" w:line="240" w:lineRule="auto"/>
      <w:jc w:val="right"/>
    </w:pPr>
    <w:rPr>
      <w:rFonts w:ascii="宋体" w:hAnsi="宋体"/>
      <w:sz w:val="18"/>
      <w:szCs w:val="18"/>
      <w:lang w:eastAsia="zh-CN" w:bidi="ar-SA"/>
    </w:rPr>
  </w:style>
  <w:style w:type="paragraph" w:customStyle="1" w:styleId="Charb">
    <w:name w:val="Char"/>
    <w:basedOn w:val="a"/>
    <w:rsid w:val="005739E4"/>
    <w:pPr>
      <w:spacing w:after="160" w:line="240" w:lineRule="exact"/>
      <w:jc w:val="both"/>
    </w:pPr>
    <w:rPr>
      <w:rFonts w:ascii="Times New Roman" w:hAnsi="Times New Roman" w:cs="Arial"/>
      <w:szCs w:val="20"/>
      <w:lang w:bidi="ar-SA"/>
    </w:rPr>
  </w:style>
  <w:style w:type="paragraph" w:styleId="z-">
    <w:name w:val="HTML Top of Form"/>
    <w:basedOn w:val="a"/>
    <w:next w:val="a"/>
    <w:hidden/>
    <w:rsid w:val="005739E4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  <w:lang w:eastAsia="zh-CN" w:bidi="ar-SA"/>
    </w:rPr>
  </w:style>
  <w:style w:type="paragraph" w:customStyle="1" w:styleId="xl36">
    <w:name w:val="xl36"/>
    <w:basedOn w:val="a"/>
    <w:rsid w:val="005739E4"/>
    <w:pPr>
      <w:spacing w:before="100" w:beforeAutospacing="1" w:after="100" w:afterAutospacing="1" w:line="240" w:lineRule="auto"/>
      <w:jc w:val="center"/>
    </w:pPr>
    <w:rPr>
      <w:rFonts w:ascii="宋体" w:hAnsi="宋体"/>
      <w:sz w:val="21"/>
      <w:szCs w:val="21"/>
      <w:lang w:eastAsia="zh-CN" w:bidi="ar-SA"/>
    </w:rPr>
  </w:style>
  <w:style w:type="paragraph" w:customStyle="1" w:styleId="CharCharCharChar">
    <w:name w:val="Char Char Char Char"/>
    <w:basedOn w:val="a"/>
    <w:rsid w:val="005739E4"/>
    <w:pPr>
      <w:spacing w:after="160" w:line="240" w:lineRule="exact"/>
      <w:jc w:val="both"/>
    </w:pPr>
    <w:rPr>
      <w:rFonts w:ascii="Times New Roman" w:hAnsi="Times New Roman" w:cs="Arial"/>
      <w:szCs w:val="20"/>
      <w:lang w:bidi="ar-SA"/>
    </w:rPr>
  </w:style>
  <w:style w:type="paragraph" w:customStyle="1" w:styleId="CharCharCharCharCharCharChar">
    <w:name w:val="Char Char Char Char Char Char Char"/>
    <w:basedOn w:val="a"/>
    <w:rsid w:val="005739E4"/>
    <w:pPr>
      <w:widowControl w:val="0"/>
      <w:spacing w:after="0" w:line="240" w:lineRule="auto"/>
      <w:jc w:val="both"/>
    </w:pPr>
    <w:rPr>
      <w:rFonts w:ascii="Times New Roman" w:hAnsi="Times New Roman"/>
      <w:kern w:val="2"/>
      <w:sz w:val="21"/>
      <w:szCs w:val="24"/>
      <w:lang w:eastAsia="zh-CN" w:bidi="ar-SA"/>
    </w:rPr>
  </w:style>
  <w:style w:type="paragraph" w:customStyle="1" w:styleId="aff2">
    <w:name w:val="编号三级（无标）"/>
    <w:basedOn w:val="a"/>
    <w:autoRedefine/>
    <w:rsid w:val="005739E4"/>
    <w:pPr>
      <w:widowControl w:val="0"/>
      <w:tabs>
        <w:tab w:val="num" w:pos="540"/>
        <w:tab w:val="num" w:pos="1560"/>
      </w:tabs>
      <w:autoSpaceDE w:val="0"/>
      <w:autoSpaceDN w:val="0"/>
      <w:adjustRightInd w:val="0"/>
      <w:spacing w:after="0" w:line="360" w:lineRule="auto"/>
      <w:ind w:left="1560" w:hanging="1020"/>
    </w:pPr>
    <w:rPr>
      <w:rFonts w:ascii="宋体" w:hAnsi="宋体" w:cs="ËÎÌå"/>
      <w:b/>
      <w:sz w:val="21"/>
      <w:szCs w:val="21"/>
      <w:lang w:eastAsia="zh-CN" w:bidi="ar-SA"/>
    </w:rPr>
  </w:style>
  <w:style w:type="paragraph" w:customStyle="1" w:styleId="aff3">
    <w:name w:val="政策正文"/>
    <w:autoRedefine/>
    <w:rsid w:val="005739E4"/>
    <w:pPr>
      <w:widowControl w:val="0"/>
      <w:spacing w:line="400" w:lineRule="exact"/>
      <w:ind w:firstLineChars="213" w:firstLine="511"/>
      <w:jc w:val="both"/>
    </w:pPr>
    <w:rPr>
      <w:rFonts w:ascii="宋体" w:hAnsi="宋体" w:cs="ËÎÌå"/>
      <w:sz w:val="24"/>
      <w:szCs w:val="24"/>
    </w:rPr>
  </w:style>
  <w:style w:type="paragraph" w:styleId="aff4">
    <w:name w:val="Revision"/>
    <w:hidden/>
    <w:uiPriority w:val="99"/>
    <w:semiHidden/>
    <w:rsid w:val="00EE76F7"/>
    <w:rPr>
      <w:sz w:val="22"/>
      <w:szCs w:val="22"/>
      <w:lang w:eastAsia="en-US" w:bidi="en-US"/>
    </w:rPr>
  </w:style>
  <w:style w:type="paragraph" w:customStyle="1" w:styleId="p0">
    <w:name w:val="p0"/>
    <w:basedOn w:val="a"/>
    <w:rsid w:val="00EE5D82"/>
    <w:pPr>
      <w:spacing w:after="0" w:line="360" w:lineRule="auto"/>
      <w:ind w:firstLineChars="200" w:firstLine="200"/>
      <w:jc w:val="both"/>
    </w:pPr>
    <w:rPr>
      <w:rFonts w:ascii="宋体" w:hAnsi="宋体"/>
      <w:sz w:val="24"/>
      <w:szCs w:val="21"/>
      <w:lang w:eastAsia="zh-CN" w:bidi="ar-SA"/>
    </w:rPr>
  </w:style>
  <w:style w:type="paragraph" w:customStyle="1" w:styleId="25">
    <w:name w:val="正文2"/>
    <w:basedOn w:val="a"/>
    <w:rsid w:val="00EE5D82"/>
    <w:pPr>
      <w:widowControl w:val="0"/>
      <w:spacing w:after="0" w:line="400" w:lineRule="exact"/>
      <w:ind w:firstLineChars="200" w:firstLine="200"/>
      <w:jc w:val="both"/>
    </w:pPr>
    <w:rPr>
      <w:rFonts w:ascii="宋体" w:hAnsi="宋体"/>
      <w:kern w:val="2"/>
      <w:sz w:val="24"/>
      <w:szCs w:val="20"/>
      <w:lang w:eastAsia="zh-CN" w:bidi="ar-SA"/>
    </w:rPr>
  </w:style>
  <w:style w:type="character" w:customStyle="1" w:styleId="Chara">
    <w:name w:val="纯文本 Char"/>
    <w:link w:val="aff0"/>
    <w:rsid w:val="00EC3ACE"/>
    <w:rPr>
      <w:rFonts w:ascii="宋体" w:hAnsi="Courier New" w:cs="Courier New"/>
      <w:sz w:val="21"/>
      <w:szCs w:val="21"/>
      <w:lang w:eastAsia="en-US" w:bidi="en-US"/>
    </w:rPr>
  </w:style>
  <w:style w:type="paragraph" w:customStyle="1" w:styleId="placeholder2">
    <w:name w:val="placeholder2"/>
    <w:link w:val="placeholder2Char"/>
    <w:uiPriority w:val="99"/>
    <w:qFormat/>
    <w:locked/>
    <w:rsid w:val="008B1C81"/>
    <w:rPr>
      <w:rFonts w:ascii="Times New Roman" w:eastAsia="仿宋" w:hAnsi="Times New Roman"/>
      <w:i/>
      <w:color w:val="7F7F7F"/>
      <w:sz w:val="21"/>
      <w:szCs w:val="21"/>
      <w:u w:val="single"/>
    </w:rPr>
  </w:style>
  <w:style w:type="character" w:customStyle="1" w:styleId="placeholder2Char">
    <w:name w:val="placeholder2 Char"/>
    <w:link w:val="placeholder2"/>
    <w:uiPriority w:val="99"/>
    <w:rsid w:val="008B1C81"/>
    <w:rPr>
      <w:rFonts w:ascii="Times New Roman" w:eastAsia="仿宋" w:hAnsi="Times New Roman"/>
      <w:i/>
      <w:color w:val="7F7F7F"/>
      <w:sz w:val="21"/>
      <w:szCs w:val="21"/>
      <w:u w:val="single"/>
    </w:rPr>
  </w:style>
  <w:style w:type="character" w:styleId="aff5">
    <w:name w:val="Placeholder Text"/>
    <w:basedOn w:val="a0"/>
    <w:uiPriority w:val="99"/>
    <w:semiHidden/>
    <w:rsid w:val="001346C1"/>
    <w:rPr>
      <w:color w:val="808080"/>
    </w:rPr>
  </w:style>
  <w:style w:type="paragraph" w:customStyle="1" w:styleId="placeholder1">
    <w:name w:val="placeholder1"/>
    <w:link w:val="placeholder1Char"/>
    <w:uiPriority w:val="99"/>
    <w:qFormat/>
    <w:locked/>
    <w:rsid w:val="00D6221C"/>
    <w:rPr>
      <w:rFonts w:asciiTheme="minorEastAsia" w:eastAsiaTheme="minorEastAsia" w:hAnsiTheme="minorEastAsia"/>
      <w:color w:val="7F7F7F" w:themeColor="text1" w:themeTint="80"/>
      <w:sz w:val="21"/>
      <w:szCs w:val="21"/>
    </w:rPr>
  </w:style>
  <w:style w:type="character" w:customStyle="1" w:styleId="placeholder1Char">
    <w:name w:val="placeholder1 Char"/>
    <w:basedOn w:val="a0"/>
    <w:link w:val="placeholder1"/>
    <w:uiPriority w:val="99"/>
    <w:rsid w:val="00D6221C"/>
    <w:rPr>
      <w:rFonts w:asciiTheme="minorEastAsia" w:eastAsiaTheme="minorEastAsia" w:hAnsiTheme="minorEastAsia"/>
      <w:color w:val="7F7F7F" w:themeColor="text1" w:themeTint="8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3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7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8" w:color="8E8E8E"/>
                <w:right w:val="none" w:sz="0" w:space="0" w:color="auto"/>
              </w:divBdr>
            </w:div>
          </w:divsChild>
        </w:div>
      </w:divsChild>
    </w:div>
    <w:div w:id="4687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24320;&#21457;\ReportSystem\Dev2\Code\Bins\Debug\TigerReport\Template\GB0101A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template:root xmlns:template="http://wwww.hallomagic.com/xbrl/template"><![CDATA[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]]></template:root>
</file>

<file path=customXml/item2.xml><?xml version="1.0" encoding="utf-8"?>
<map:XbrlMapping xmlns:map="http://wwww.hallomagic.com/xbrl/mapping">
  <Items>
    <Item id="00000001" ccId="2425679712" eleName="ZhengQuanDaiMa" context="neeq_duration_T"/>
    <Item id="00000002" ccId="4130250834" eleName="ZhengQuanJianChen" context="neeq_duration_T"/>
    <Item id="00000003" ccId="1399479676" eleName="ZhuBanQuanShangMingCheng" context="neeq_duration_T"/>
    <Item id="00000004" ccId="2505470900" eleName="NameOfReportingEntityOrOtherMeansOfIdentification" context="neeq_duration_T"/>
    <Item id="00000005" ccId="488985137" eleName="DongShiHuiMiShuHuoXinXiPiLuShiWuFuZeRenXingMing" context="neeq_duration_T"/>
    <Item id="00000006" ccId="192659727" eleName="DongShiHuiMiShuHuoXinXiPiLuShiWuFuZeRenLianXiDianHua" context="neeq_duration_T"/>
    <Item id="00000007" ccId="1174231786" eleName="DongShiHuiMiShuHuoXinXiPiLuShiWuFuZeRenDianZiYouXiang" context="neeq_duration_T"/>
    <Item id="00000008" ccId="3134204278" eleName="BanGongDiZhi" context="neeq_duration_T"/>
    <Item id="00000009" ccId="2873555007" eleName="Assets" context="neeq_instant_T"/>
    <Item id="00000010" ccId="2131125294" eleName="Assets" context="neeq_instant_T-1"/>
    <Item id="00000012" ccId="4075215316" eleName="EquityAttributableToOwnersOfParent" context="neeq_instant_T"/>
    <Item id="00000013" ccId="4208353251" eleName="EquityAttributableToOwnersOfParent" context="neeq_instant_T-1"/>
    <Item id="00000015" ccId="2955042783" eleName="OperatingRevenue" context="neeq_duration_T"/>
    <Item id="00000016" ccId="372818290" eleName="OperatingRevenue" context="neeq_duration_T-1"/>
    <Item id="00000034" ccId="2772114834" eleName="DilutedEarningsLossPerShare" context="neeq_duration_T"/>
    <Item id="00000035" ccId="3738112537" eleName="DilutedEarningsLossPerShare" context="neeq_duration_T-1"/>
    <Item id="00000039" ccId="351010853" eleName="ZongZiChanBianDongBiLi" context="neeq_instant_T"/>
    <Item id="00000040" ccId="3476318180" eleName="YingYeShouRuBianDongBiLi" context="neeq_duration_T"/>
    <Item id="00000041" ccId="2154402331" eleName="ProfitLossAttributableToOwnersOfParent" context="neeq_duration_T-1"/>
    <Item id="00000042" ccId="18980418" eleName="ProfitLossAttributableToOwnersOfParent" context="neeq_duration_T"/>
    <Item id="00000043" ccId="1618794406" eleName="GuiShuYuGuaPaiGongSiGuDongDeJingLiRunBianDongBiLi" context="neeq_duration_T"/>
    <Item id="00000044" ccId="1517729263" eleName="GuiShuYuGuaPaiGongSiGuDongDeJingZiChanBianDongBiLi" context="neeq_duration_T"/>
    <Item id="00000045" ccId="3143454708" eleName="GuiShuYuGuaPaiGongSiGuDongDeKouChuFeiJingChangXingSunYiHouDeJingLiRun" context="neeq_duration_T"/>
    <Item id="00000046" ccId="193973021" eleName="GuiShuYuGuaPaiGongSiGuDongDeKouChuFeiJingChangXingSunYiHouDeJingLiRun" context="neeq_duration_T-1"/>
    <Item id="00000047" ccId="230120869" eleName="GuiShuYuGuaPaiGongSiGuDongDeKouChuFeiJingChangXingSunYiHouDeJingLiRunBianDongBiLi" context="neeq_duration_T"/>
    <Item id="00000048" ccId="2984800568" eleName="CashFlowsFromUsedInOperatingActivities" context="neeq_duration_T"/>
    <Item id="00000049" ccId="3324140179" eleName="CashFlowsFromUsedInOperatingActivities" context="neeq_duration_T-1"/>
    <Item id="00000050" ccId="3339632803" eleName="WeiKouChuFeiJingChangXingSunYiDeJiaQuanPingJunJingZiChanShouYiLv" context="neeq_duration_T"/>
    <Item id="00000051" ccId="2022887868" eleName="WeiKouChuFeiJingChangXingSunYiDeJiaQuanPingJunJingZiChanShouYiLv" context="neeq_duration_T-1"/>
    <Item id="00000052" ccId="3052558636" eleName="JiaQuanPingJunJingZiChanShouYiLv" context="neeq_duration_T"/>
    <Item id="00000053" ccId="3814198252" eleName="JiaQuanPingJunJingZiChanShouYiLv" context="neeq_duration_T-1"/>
    <Item id="00000054" ccId="3193713582" eleName="BasicEarningsLossPerShare" context="neeq_duration_T"/>
    <Item id="00000055" ccId="3437851621" eleName="BasicEarningsLossPerShare" context="neeq_duration_T-1"/>
    <Item id="00000056" ccId="3891897998" eleName="JiBenMeiGuShouYiBianDongBiLi" context="neeq_duration_T"/>
    <Item id="00000057" ccId="1928306758" eleName="GuiShuYuGuaPaiGongSiGuDongDeMeiGuJingZi" context="neeq_duration_T"/>
    <Item id="00000058" ccId="1938712769" eleName="GuiShuYuGuaPaiGongSiGuDongDeMeiGuJingZi" context="neeq_duration_T-1"/>
    <Item id="00000059" ccId="3537987835" eleName="GuiShuYuGuaPaiGongSiGuDongDeMeiGuJingZiBianDongBiLi" context="neeq_instant_T"/>
    <Item id="00000060" ccId="1398485445" eleName="WuXianShouGuFenShuLiang" context="neeq_duration_T-1"/>
    <Item id="00000061" ccId="133609572" eleName="WuXianShouGuFenShuLiang" context="neeq_duration_T"/>
    <Item id="00000062" ccId="1354925131" eleName="WuXianShouTiaoJianGuFenKongGuGuDongShiJiKongZhiRenShuLiang" context="neeq_duration_T-1"/>
    <Item id="00000063" ccId="3325453081" eleName="WuXianShouTiaoJianGuFenKongGuGuDongShiJiKongZhiRenShuLiang" context="neeq_duration_T"/>
    <Item id="00000064" ccId="2274510676" eleName="WuXianShouTiaoJianGuFenDongShiJianShiJiGaoJiGuanLiRenYuanShuLiang" context="neeq_duration_T-1"/>
    <Item id="00000065" ccId="1591427135" eleName="WuXianShouTiaoJianGuFenDongShiJianShiJiGaoJiGuanLiRenYuanShuLiang" context="neeq_duration_T"/>
    <Item id="00000066" ccId="2155250766" eleName="WuXianShouTiaoJianGuFenHeXinYuanGongShuLiang" context="neeq_duration_T-1"/>
    <Item id="00000067" ccId="4148754609" eleName="WuXianShouTiaoJianGuFenHeXinYuanGongShuLiang" context="neeq_duration_T"/>
    <Item id="00000068" ccId="191892313" eleName="YouXianShouGuFenShuLiang" context="neeq_duration_T-1"/>
    <Item id="00000069" ccId="818769115" eleName="YouXianShouGuFenShuLiang" context="neeq_duration_T"/>
    <Item id="00000070" ccId="3294150643" eleName="YouXianShouTiaoJianGuFenKongGuGuDongShiJiKongZhiRenShuLiang" context="neeq_duration_T-1"/>
    <Item id="00000071" ccId="3580466739" eleName="YouXianShouTiaoJianGuFenKongGuGuDongShiJiKongZhiRenShuLiang" context="neeq_duration_T"/>
    <Item id="00000072" ccId="1985430295" eleName="YouXianShouTiaoJianGuFenDongShiJianShiJiGaoJiGuanLiRenYuanShuLiang" context="neeq_duration_T-1"/>
    <Item id="00000073" ccId="2485738185" eleName="YouXianShouTiaoJianGuFenDongShiJianShiJiGaoJiGuanLiRenYuanShuLiang" context="neeq_duration_T"/>
    <Item id="00000074" ccId="4197787476" eleName="YouXianShouTiaoJianGuFenHeXinYuanGongShuLiang" context="neeq_duration_T-1"/>
    <Item id="00000075" ccId="1175462811" eleName="YouXianShouTiaoJianGuFenHeXinYuanGongShuLiang" context="neeq_duration_T-1"/>
    <Item id="00000076" ccId="905491786" eleName="ZongGuBenShuLiang" context="neeq_duration_T-1"/>
    <Item id="00000077" ccId="3866697289" eleName="ZongGuBenShuLiang" context="neeq_duration_T"/>
    <Item id="00000078" ccId="3902309790" eleName="WuXianShouGuFenShuLiangBiLi" context="neeq_duration_T-1"/>
    <Item id="00000079" ccId="3646913666" eleName="WuXianShouGuFenShuLiangBiLi" context="neeq_duration_T"/>
    <Item id="00000080" ccId="2571214943" eleName="WuXianShouTiaoJianGuFenKongGuGuDongShiJiKongZhiRenBiLi" context="neeq_duration_T-1"/>
    <Item id="00000081" ccId="170763404" eleName="WuXianShouTiaoJianGuFenKongGuGuDongShiJiKongZhiRenBiLi" context="neeq_duration_T"/>
    <Item id="00000082" ccId="2885747202" eleName="WuXianShouTiaoJianGuFenDongShiJianShiJiGaoJiGuanLiRenYuanShuLiangBiLi" context="neeq_duration_T-1"/>
    <Item id="00000083" ccId="381209606" eleName="WuXianShouTiaoJianGuFenDongShiJianShiJiGaoJiGuanLiRenYuanShuLiangBiLi" context="neeq_duration_T"/>
    <Item id="00000084" ccId="4105429320" eleName="WuXianShouTiaoJianGuFenHeXinYuanGongShuLiangBiLi" context="neeq_duration_T-1"/>
    <Item id="00000085" ccId="251795165" eleName="WuXianShouTiaoJianGuFenHeXinYuanGongShuLiangBiLi" context="neeq_duration_T"/>
    <Item id="00000086" ccId="2551261533" eleName="YouXianShouGuFenShuLiangBiLi" context="neeq_duration_T-1"/>
    <Item id="00000087" ccId="1986281121" eleName="YouXianShouGuFenShuLiangBiLi" context="neeq_duration_T"/>
    <Item id="00000088" ccId="1147777701" eleName="YouXianShouTiaoJianGuFenKongGuGuDongShiJiKongZhiRenShuLiangBiLi" context="neeq_duration_T-1"/>
    <Item id="00000089" ccId="2314905952" eleName="YouXianShouTiaoJianGuFenKongGuGuDongShiJiKongZhiRenShuLiangBiLi" context="neeq_duration_T"/>
    <Item id="00000090" ccId="247852769" eleName="YouXianShouTiaoJianGuFenDongShiJianShiJiGaoJiGuanLiRenYuanShuLiangBiLi" context="neeq_duration_T-1"/>
    <Item id="00000091" ccId="585198099" eleName="YouXianShouTiaoJianGuFenDongShiJianShiJiGaoJiGuanLiRenYuanShuLiangBiLi" context="neeq_duration_T"/>
    <Item id="00000092" ccId="409361919" eleName="YouXianShouTiaoJianGuFenHeXinYuanGongShuLiangBiLi" context="neeq_duration_T-1"/>
    <Item id="00000093" ccId="1391916598" eleName="YouXianShouTiaoJianGuFenHeXinYuanGongShuLiangBiLi" context="neeq_duration_T-1"/>
    <Item id="00000094" ccId="656352117" eleName="GuDongZongShu" context="neeq_duration_T"/>
    <Item id="00000095" ccId="4222063530" eleName="NianBaoQianShiMingGuDongChiGuQingKuangXuHao" context="neeq_duration_T" tupleId="00000102"/>
    <Item id="00000096" ccId="2564284119" eleName="GuDongMingCheng" context="neeq_duration_T" tupleId="00000102"/>
    <Item id="00000097" ccId="1281996843" eleName="ChiGuShu" context="neeq_duration_T-1" tupleId="00000102"/>
    <Item id="00000098" ccId="73481389" eleName="ChiGuShu" context="neeq_duration_T" tupleId="00000102"/>
    <Item id="00000099" ccId="3877100486" eleName="QianShiMingGuDongChiGuQingKuangChiGuBiLi" context="neeq_duration_T" tupleId="00000102"/>
    <Item id="00000100" ccId="2938858329" eleName="ChiYouXianShouGuFenShu" context="neeq_duration_T" tupleId="00000102"/>
    <Item id="00000101" ccId="3214442853" eleName="ChiYouWuXianShouGuFenShu" context="neeq_duration_T" tupleId="00000102"/>
    <Item id="00000103" ccId="2903326617" eleName="ChiGuBianDong" context="neeq_duration_T" tupleId="00000102"/>
    <Item id="00000104" ccId="1901014972" eleName="NameOfReportingEntityOrOtherMeansOfIdentification" context="neeq_duration_T"/>
    <Item id="00000106" ccId="107711815" eleName="GongGaoRiQi" context="neeq_duration_T"/>
    <Item id="00000107" ccId="41408006" eleName="ShiFouCunZaiDongJianGaoDuiBaoGaoNeiRongCunZaiYiYiHuoWuFaBaoZhengQiZhenShiZhunQueWanZhengDeQingKuang" context="neeq_duration_T"/>
    <Item id="00000108" ccId="652493639" eleName="JingYingJiHuaHuoMuBiao" context=""/>
    <Item id="00000109" ccId="2049633590" eleName="JingZhengYouShiFenXi" context=""/>
    <Item id="00000110" ccId="4209346852" eleName="BaoGaoQiNeiJingYingQingKuangHuiGu" context=""/>
    <Item id="00000111" ccId="1300043638" eleName="kuaiJiShiShiWuSuoMingCheng" context="neeq_duration_T"/>
    <Item id="00000112" ccId="287639250" eleName="ShenJiYiJianLeiXing" context="neeq_duration_T"/>
    <Item id="00000114" ccId="3157559058" eleName="NianBaoQianShiMingGuDongChiGuQingKuangXuHao" context="neeq_duration_T" tupleId="00000113"/>
    <Item id="00000115" ccId="512117646" eleName="GuDongMingCheng" context="neeq_duration_T" tupleId="00000113"/>
    <Item id="00000116" ccId="3126490332" eleName="ChiGuShu" context="neeq_duration_T-1" tupleId="00000113"/>
    <Item id="00000117" ccId="1720621887" eleName="ChiGuBianDong" context="neeq_duration_T" tupleId="00000113"/>
    <Item id="00000118" ccId="278917718" eleName="ChiGuShu" context="neeq_duration_T" tupleId="00000113"/>
    <Item id="00000119" ccId="1207140262" eleName="QianShiMingGuDongChiGuQingKuangChiGuBiLi" context="neeq_duration_T" tupleId="00000113"/>
    <Item id="00000120" ccId="1386988217" eleName="ChiYouXianShouGuFenShu" context="neeq_duration_T" tupleId="00000113"/>
    <Item id="00000121" ccId="2353531089" eleName="ChiYouWuXianShouGuFenShu" context="neeq_duration_T" tupleId="00000113"/>
    <Item id="00000123" ccId="959384929" eleName="NianBaoQianShiMingGuDongChiGuQingKuangXuHao" context="neeq_duration_T" tupleId="00000122"/>
    <Item id="00000124" ccId="2323929453" eleName="GuDongMingCheng" context="neeq_duration_T" tupleId="00000122"/>
    <Item id="00000125" ccId="623500289" eleName="ChiGuShu" context="neeq_duration_T-1" tupleId="00000122"/>
    <Item id="00000126" ccId="2044789851" eleName="ChiGuBianDong" context="neeq_duration_T" tupleId="00000122"/>
    <Item id="00000127" ccId="1377051742" eleName="ChiGuShu" context="neeq_duration_T" tupleId="00000122"/>
    <Item id="00000128" ccId="2118707661" eleName="QianShiMingGuDongChiGuQingKuangChiGuBiLi" context="neeq_duration_T" tupleId="00000122"/>
    <Item id="00000129" ccId="3231723076" eleName="ChiYouXianShouGuFenShu" context="neeq_duration_T" tupleId="00000122"/>
    <Item id="00000130" ccId="1146857363" eleName="ChiYouWuXianShouGuFenShu" context="neeq_duration_T" tupleId="00000122"/>
    <Item id="00000132" ccId="1398316908" eleName="NianBaoQianShiMingGuDongChiGuQingKuangXuHao" context="neeq_duration_T" tupleId="00000131"/>
    <Item id="00000133" ccId="1299651213" eleName="GuDongMingCheng" context="neeq_duration_T" tupleId="00000131"/>
    <Item id="00000134" ccId="3094340677" eleName="ChiGuShu" context="neeq_duration_T-1" tupleId="00000131"/>
    <Item id="00000135" ccId="2626962764" eleName="ChiGuBianDong" context="neeq_duration_T" tupleId="00000131"/>
    <Item id="00000136" ccId="3288536011" eleName="ChiGuShu" context="neeq_duration_T" tupleId="00000131"/>
    <Item id="00000137" ccId="2455202247" eleName="QianShiMingGuDongChiGuQingKuangChiGuBiLi" context="neeq_duration_T" tupleId="00000131"/>
    <Item id="00000138" ccId="1317765062" eleName="ChiYouXianShouGuFenShu" context="neeq_duration_T" tupleId="00000131"/>
    <Item id="00000139" ccId="584347801" eleName="ChiYouWuXianShouGuFenShu" context="neeq_duration_T" tupleId="00000131"/>
    <Item id="00000141" ccId="543492077" eleName="NianBaoQianShiMingGuDongChiGuQingKuangXuHao" context="neeq_duration_T" tupleId="00000140"/>
    <Item id="00000142" ccId="1582868874" eleName="GuDongMingCheng" context="neeq_duration_T" tupleId="00000140"/>
    <Item id="00000143" ccId="1331717100" eleName="ChiGuShu" context="neeq_duration_T-1" tupleId="00000140"/>
    <Item id="00000144" ccId="3154936975" eleName="ChiGuBianDong" context="neeq_duration_T" tupleId="00000140"/>
    <Item id="00000145" ccId="3003297385" eleName="ChiGuShu" context="neeq_duration_T" tupleId="00000140"/>
    <Item id="00000146" ccId="1309897106" eleName="QianShiMingGuDongChiGuQingKuangChiGuBiLi" context="neeq_duration_T" tupleId="00000140"/>
    <Item id="00000147" ccId="1328175928" eleName="ChiYouXianShouGuFenShu" context="neeq_duration_T" tupleId="00000140"/>
    <Item id="00000148" ccId="3399458054" eleName="ChiYouWuXianShouGuFenShu" context="neeq_duration_T" tupleId="00000140"/>
    <Item id="00000150" ccId="3623638561" eleName="NianBaoQianShiMingGuDongChiGuQingKuangXuHao" context="neeq_duration_T" tupleId="00000149"/>
    <Item id="00000151" ccId="1959837037" eleName="GuDongMingCheng" context="neeq_duration_T" tupleId="00000149"/>
    <Item id="00000152" ccId="2613076833" eleName="ChiGuShu" context="neeq_duration_T-1" tupleId="00000149"/>
    <Item id="00000153" ccId="3783137375" eleName="ChiGuBianDong" context="neeq_duration_T" tupleId="00000149"/>
    <Item id="00000154" ccId="952285245" eleName="ChiGuShu" context="neeq_duration_T" tupleId="00000149"/>
    <Item id="00000155" ccId="1378751054" eleName="QianShiMingGuDongChiGuQingKuangChiGuBiLi" context="neeq_duration_T" tupleId="00000149"/>
    <Item id="00000156" ccId="2575769713" eleName="ChiYouXianShouGuFenShu" context="neeq_duration_T" tupleId="00000149"/>
    <Item id="00000157" ccId="3821127470" eleName="ChiYouWuXianShouGuFenShu" context="neeq_duration_T" tupleId="00000149"/>
    <Item id="00000159" ccId="2777201965" eleName="NianBaoQianShiMingGuDongChiGuQingKuangXuHao" context="neeq_duration_T" tupleId="00000158"/>
    <Item id="00000160" ccId="3481096150" eleName="GuDongMingCheng" context="neeq_duration_T" tupleId="00000158"/>
    <Item id="00000161" ccId="3093803303" eleName="ChiGuShu" context="neeq_duration_T-1" tupleId="00000158"/>
    <Item id="00000162" ccId="2582714030" eleName="ChiGuBianDong" context="neeq_duration_T" tupleId="00000158"/>
    <Item id="00000163" ccId="1541465531" eleName="ChiGuShu" context="neeq_duration_T" tupleId="00000158"/>
    <Item id="00000164" ccId="2891142828" eleName="QianShiMingGuDongChiGuQingKuangChiGuBiLi" context="neeq_duration_T" tupleId="00000158"/>
    <Item id="00000165" ccId="1331958238" eleName="ChiYouXianShouGuFenShu" context="neeq_duration_T" tupleId="00000158"/>
    <Item id="00000166" ccId="3345501124" eleName="ChiYouWuXianShouGuFenShu" context="neeq_duration_T" tupleId="00000158"/>
    <Item id="00000168" ccId="601773673" eleName="NianBaoQianShiMingGuDongChiGuQingKuangXuHao" context="neeq_duration_T" tupleId="00000167"/>
    <Item id="00000169" ccId="1608766772" eleName="GuDongMingCheng" context="neeq_duration_T" tupleId="00000167"/>
    <Item id="00000170" ccId="3171352244" eleName="ChiGuShu" context="neeq_duration_T-1" tupleId="00000167"/>
    <Item id="00000171" ccId="2866391739" eleName="ChiGuBianDong" context="neeq_duration_T" tupleId="00000167"/>
    <Item id="00000172" ccId="961462633" eleName="ChiGuShu" context="neeq_duration_T" tupleId="00000167"/>
    <Item id="00000173" ccId="1053974998" eleName="QianShiMingGuDongChiGuQingKuangChiGuBiLi" context="neeq_duration_T" tupleId="00000167"/>
    <Item id="00000174" ccId="2894224334" eleName="ChiYouXianShouGuFenShu" context="neeq_duration_T" tupleId="00000167"/>
    <Item id="00000175" ccId="1007253532" eleName="ChiYouWuXianShouGuFenShu" context="neeq_duration_T" tupleId="00000167"/>
    <Item id="00000177" ccId="44102852" eleName="NianBaoQianShiMingGuDongChiGuQingKuangXuHao" context="neeq_duration_T" tupleId="00000176"/>
    <Item id="00000178" ccId="1621413608" eleName="GuDongMingCheng" context="neeq_duration_T" tupleId="00000176"/>
    <Item id="00000179" ccId="3623098583" eleName="ChiGuShu" context="neeq_duration_T-1" tupleId="00000176"/>
    <Item id="00000180" ccId="1186410803" eleName="ChiGuBianDong" context="neeq_duration_T" tupleId="00000176"/>
    <Item id="00000181" ccId="3472078209" eleName="ChiGuShu" context="neeq_duration_T" tupleId="00000176"/>
    <Item id="00000182" ccId="1928843119" eleName="QianShiMingGuDongChiGuQingKuangChiGuBiLi" context="neeq_duration_T" tupleId="00000176"/>
    <Item id="00000183" ccId="788164368" eleName="ChiYouXianShouGuFenShu" context="neeq_duration_T" tupleId="00000176"/>
    <Item id="00000184" ccId="290028378" eleName="ChiYouWuXianShouGuFenShu" context="neeq_duration_T" tupleId="00000176"/>
    <Item id="00000186" ccId="1577016356" eleName="NianBaoQianShiMingGuDongChiGuQingKuangXuHao" context="neeq_duration_T" tupleId="00000185"/>
    <Item id="00000187" ccId="712934682" eleName="GuDongMingCheng" context="neeq_duration_T" tupleId="00000185"/>
    <Item id="00000188" ccId="1274591861" eleName="ChiGuShu" context="neeq_duration_T-1" tupleId="00000185"/>
    <Item id="00000189" ccId="2390214294" eleName="ChiGuBianDong" context="neeq_duration_T" tupleId="00000185"/>
    <Item id="00000190" ccId="3425129675" eleName="ChiGuShu" context="neeq_duration_T" tupleId="00000185"/>
    <Item id="00000191" ccId="1297330942" eleName="QianShiMingGuDongChiGuQingKuangChiGuBiLi" context="neeq_duration_T" tupleId="00000185"/>
    <Item id="00000192" ccId="335735308" eleName="ChiYouXianShouGuFenShu" context="neeq_duration_T" tupleId="00000185"/>
    <Item id="00000193" ccId="790405371" eleName="ChiYouWuXianShouGuFenShu" context="neeq_duration_T" tupleId="00000185"/>
  </Items>
  <Tuples>
    <Tuple id="00000102" ccId="1203448258" eleName="QianShiMingGuDongChiGuQingKuangTuple"/>
    <Tuple id="00000113" ccId="338980442" eleName="QianShiMingGuDongChiGuQingKuangTuple"/>
    <Tuple id="00000122" ccId="818310242" eleName="QianShiMingGuDongChiGuQingKuangTuple"/>
    <Tuple id="00000131" ccId="3249684211" eleName="QianShiMingGuDongChiGuQingKuangTuple"/>
    <Tuple id="00000140" ccId="198837784" eleName="QianShiMingGuDongChiGuQingKuangTuple"/>
    <Tuple id="00000149" ccId="3653464877" eleName="QianShiMingGuDongChiGuQingKuangTuple"/>
    <Tuple id="00000158" ccId="818774962" eleName="QianShiMingGuDongChiGuQingKuangTuple"/>
    <Tuple id="00000167" ccId="346914638" eleName="QianShiMingGuDongChiGuQingKuangTuple"/>
    <Tuple id="00000176" ccId="716011013" eleName="QianShiMingGuDongChiGuQingKuangTuple"/>
    <Tuple id="00000185" ccId="3154940102" eleName="QianShiMingGuDongChiGuQingKuangTuple"/>
  </Tuples>
</map:XbrlMapping>
</file>

<file path=customXml/item3.xml><?xml version="1.0" encoding="utf-8"?>
<info:root xmlns:info="http://wwww.hallomagic.com/xbrl/info" Version="1.0.0.2" ReportCode="GB0101A" ReportType="Regular">
  <info:ZhengQuanDaiMa>125211</info:ZhengQuanDaiMa>
  <info:ZhengQuanJianChen>财证通</info:ZhengQuanJianChen>
  <info:ZhuBanQuanShang>国信证券</info:ZhuBanQuanShang>
  <info:GongGaoRiQi>2016-01-06T00:00:00</info:GongGaoRiQi>
  <info:GongGaoBianHao>2015-056</info:GongGaoBianHao>
  <info:GongGaoMingChen>2015年年度报告摘要</info:GongGaoMingChen>
  <info:GongGaoRen/>
  <info:GongGaoNianDu>0</info:GongGaoNianDu>
</info:root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0B7C9-B17C-44DE-9863-226383C177A5}">
  <ds:schemaRefs>
    <ds:schemaRef ds:uri="http://wwww.hallomagic.com/xbrl/template"/>
  </ds:schemaRefs>
</ds:datastoreItem>
</file>

<file path=customXml/itemProps2.xml><?xml version="1.0" encoding="utf-8"?>
<ds:datastoreItem xmlns:ds="http://schemas.openxmlformats.org/officeDocument/2006/customXml" ds:itemID="{3D6C71A1-E71B-4346-89A1-587C702BA5FE}">
  <ds:schemaRefs>
    <ds:schemaRef ds:uri="http://wwww.hallomagic.com/xbrl/mapping"/>
  </ds:schemaRefs>
</ds:datastoreItem>
</file>

<file path=customXml/itemProps3.xml><?xml version="1.0" encoding="utf-8"?>
<ds:datastoreItem xmlns:ds="http://schemas.openxmlformats.org/officeDocument/2006/customXml" ds:itemID="{65BE3C40-FB64-4EAE-82D9-98FA9CBA0841}">
  <ds:schemaRefs>
    <ds:schemaRef ds:uri="http://wwww.hallomagic.com/xbrl/info"/>
  </ds:schemaRefs>
</ds:datastoreItem>
</file>

<file path=customXml/itemProps4.xml><?xml version="1.0" encoding="utf-8"?>
<ds:datastoreItem xmlns:ds="http://schemas.openxmlformats.org/officeDocument/2006/customXml" ds:itemID="{14083B45-E9A1-4B2D-AC92-98F3765B8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GB0101A.dotx</Template>
  <TotalTime>2</TotalTime>
  <Pages>3</Pages>
  <Words>1584</Words>
  <Characters>1556</Characters>
  <Application>Microsoft Office Word</Application>
  <DocSecurity>0</DocSecurity>
  <Lines>12</Lines>
  <Paragraphs>6</Paragraphs>
  <ScaleCrop>false</ScaleCrop>
  <Company>指南针</Company>
  <LinksUpToDate>false</LinksUpToDate>
  <CharactersWithSpaces>3134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股票代码：430011</dc:title>
  <dc:subject/>
  <dc:creator>LiMeng</dc:creator>
  <cp:keywords/>
  <cp:lastModifiedBy>LiMeng</cp:lastModifiedBy>
  <cp:revision>1</cp:revision>
  <cp:lastPrinted>2011-01-12T09:27:00Z</cp:lastPrinted>
  <dcterms:created xsi:type="dcterms:W3CDTF">2016-03-09T07:58:00Z</dcterms:created>
  <dcterms:modified xsi:type="dcterms:W3CDTF">2016-03-09T08:00:00Z</dcterms:modified>
</cp:coreProperties>
</file>