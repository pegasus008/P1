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customXml/itemProps8.xml" ContentType="application/vnd.openxmlformats-officedocument.customXml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34C" w:rsidRDefault="0016434C" w:rsidP="00196C6D">
      <w:pPr>
        <w:rPr>
          <w:color w:val="000000" w:themeColor="text1"/>
          <w:sz w:val="28"/>
          <w:szCs w:val="28"/>
        </w:rPr>
      </w:pPr>
      <w:r>
        <w:rPr>
          <w:color w:val="000000" w:themeColor="text1"/>
          <w:sz w:val="28"/>
          <w:szCs w:val="28"/>
        </w:rPr>
        <w:br w:type="page"/>
      </w:r>
      <w:r w:rsidR="009B1513">
        <w:rPr>
          <w:noProof/>
          <w:color w:val="000000" w:themeColor="text1"/>
          <w:sz w:val="28"/>
          <w:szCs w:val="28"/>
        </w:rPr>
        <w:pict>
          <v:line id="直接连接符 14" o:spid="_x0000_s1026" style="position:absolute;left:0;text-align:left;z-index:251722752;visibility:visible;mso-wrap-distance-top:-6e-5mm;mso-wrap-distance-bottom:-6e-5mm" from="383pt,662.35pt" to="452.2pt,6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strokecolor="#5b9bd5" strokeweight=".5pt">
            <v:stroke joinstyle="miter"/>
            <o:lock v:ext="edit" shapetype="f"/>
          </v:line>
        </w:pict>
      </w:r>
      <w:r w:rsidR="009B1513">
        <w:rPr>
          <w:noProof/>
          <w:color w:val="000000" w:themeColor="text1"/>
          <w:sz w:val="28"/>
          <w:szCs w:val="28"/>
        </w:rPr>
        <w:pict>
          <v:line id="直接连接符 13" o:spid="_x0000_s1039" style="position:absolute;left:0;text-align:left;z-index:251721728;visibility:visible;mso-wrap-distance-top:-6e-5mm;mso-wrap-distance-bottom:-6e-5mm" from="254.05pt,662.8pt" to="317.65pt,6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strokecolor="#5b9bd5" strokeweight=".5pt">
            <v:stroke joinstyle="miter"/>
            <o:lock v:ext="edit" shapetype="f"/>
          </v:line>
        </w:pict>
      </w:r>
      <w:r w:rsidR="009B1513" w:rsidRPr="009B1513">
        <w:rPr>
          <w:noProof/>
          <w:color w:val="000000" w:themeColor="text1"/>
        </w:rPr>
        <w:pict>
          <v:shapetype id="_x0000_t202" coordsize="21600,21600" o:spt="202" path="m,l,21600r21600,l21600,xe">
            <v:stroke joinstyle="miter"/>
            <v:path gradientshapeok="t" o:connecttype="rect"/>
          </v:shapetype>
          <v:shape id="文本框 12" o:spid="_x0000_s1038" type="#_x0000_t202" style="position:absolute;left:0;text-align:left;margin-left:288.15pt;margin-top:634pt;width:123pt;height:48.6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filled="f" stroked="f" strokeweight=".5pt">
            <v:textbox>
              <w:txbxContent>
                <w:p w:rsidR="00FB58B3" w:rsidRPr="00E829C5" w:rsidRDefault="00FB58B3"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w:r>
      <w:r w:rsidR="009B1513" w:rsidRPr="009B1513">
        <w:rPr>
          <w:noProof/>
          <w:color w:val="000000" w:themeColor="text1"/>
        </w:rPr>
        <w:pict>
          <v:shape id="文本框 8" o:spid="_x0000_s1027" type="#_x0000_t202" style="position:absolute;left:0;text-align:left;margin-left:261.4pt;margin-top:565.05pt;width:165pt;height:57.05pt;z-index:2517145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strokecolor="#5b9bd5" strokeweight=".5pt">
            <v:textbox>
              <w:txbxContent>
                <w:p w:rsidR="00FB58B3" w:rsidRPr="00E829C5" w:rsidRDefault="00FB58B3"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w:r>
      <w:r w:rsidR="009B1513">
        <w:rPr>
          <w:noProof/>
          <w:color w:val="000000" w:themeColor="text1"/>
          <w:sz w:val="28"/>
          <w:szCs w:val="28"/>
        </w:rPr>
        <w:pict>
          <v:shape id="文本框 2" o:spid="_x0000_s1028" type="#_x0000_t202" style="position:absolute;left:0;text-align:left;margin-left:114.15pt;margin-top:102.9pt;width:106.15pt;height:123.3pt;z-index:251709440;visibility:visible;mso-wrap-distance-top:3.6pt;mso-wrap-distance-bottom:3.6pt;mso-position-horizontal-relative:page;mso-position-vertical-relative:page;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o:allowoverlap="f" strokecolor="#9cc2e5 [1940]">
            <v:textbox inset="3mm,0,3mm,0">
              <w:txbxContent>
                <w:p w:rsidR="00FB58B3" w:rsidRPr="00EE7E62" w:rsidRDefault="00FB58B3"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FB58B3" w:rsidRPr="00EE7E62" w:rsidRDefault="00FB58B3"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w:r>
      <w:r w:rsidR="009B1513">
        <w:rPr>
          <w:noProof/>
          <w:color w:val="000000" w:themeColor="text1"/>
          <w:sz w:val="28"/>
          <w:szCs w:val="28"/>
        </w:rPr>
        <w:pict>
          <v:shape id="文本框 4" o:spid="_x0000_s1029" type="#_x0000_t202" style="position:absolute;left:0;text-align:left;margin-left:184.2pt;margin-top:43.15pt;width:218.8pt;height:107.15pt;z-index:2517104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strokecolor="#5b9bd5" strokeweight=".5pt">
            <v:textbox>
              <w:txbxContent>
                <w:p w:rsidR="00FB58B3" w:rsidRPr="00E829C5" w:rsidRDefault="00FB58B3"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FB58B3" w:rsidRPr="00E829C5" w:rsidRDefault="00FB58B3"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FB58B3" w:rsidRPr="000E5761" w:rsidRDefault="00FB58B3" w:rsidP="00196C6D">
                  <w:pPr>
                    <w:rPr>
                      <w:rFonts w:ascii="微软雅黑" w:eastAsia="微软雅黑" w:hAnsi="微软雅黑"/>
                      <w:color w:val="70AD47"/>
                      <w:sz w:val="72"/>
                      <w:szCs w:val="72"/>
                    </w:rPr>
                  </w:pPr>
                </w:p>
              </w:txbxContent>
            </v:textbox>
            <w10:wrap anchorx="margin"/>
          </v:shape>
        </w:pict>
      </w:r>
      <w:r w:rsidR="009B1513">
        <w:rPr>
          <w:noProof/>
          <w:color w:val="000000" w:themeColor="text1"/>
          <w:sz w:val="28"/>
          <w:szCs w:val="28"/>
        </w:rPr>
        <w:pict>
          <v:shape id="文本框 6" o:spid="_x0000_s1030" type="#_x0000_t202" style="position:absolute;left:0;text-align:left;margin-left:-.05pt;margin-top:194.15pt;width:429.75pt;height:60pt;z-index:2517114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strokecolor="#5b9bd5" strokeweight=".5pt">
            <v:textbox>
              <w:txbxContent>
                <w:p w:rsidR="00FB58B3" w:rsidRPr="00E829C5" w:rsidRDefault="00FB58B3"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w:r>
      <w:r w:rsidR="009B1513">
        <w:rPr>
          <w:noProof/>
          <w:color w:val="000000" w:themeColor="text1"/>
          <w:sz w:val="28"/>
          <w:szCs w:val="28"/>
        </w:rPr>
        <w:pict>
          <v:shape id="_x0000_s1031" type="#_x0000_t202" style="position:absolute;left:0;text-align:left;margin-left:-.05pt;margin-top:291.25pt;width:429.8pt;height:179.1pt;z-index:251712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strokecolor="#9cc2e5 [1940]">
            <v:textbox>
              <w:txbxContent>
                <w:p w:rsidR="00FB58B3" w:rsidRPr="00EE7E62" w:rsidRDefault="00FB58B3"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v:shape>
        </w:pict>
      </w:r>
    </w:p>
    <w:p w:rsidR="00196C6D" w:rsidRDefault="00196C6D" w:rsidP="00106BBF">
      <w:pPr>
        <w:rPr>
          <w:color w:val="000000" w:themeColor="text1"/>
          <w:sz w:val="28"/>
          <w:szCs w:val="28"/>
        </w:rPr>
        <w:sectPr w:rsidR="00196C6D" w:rsidSect="00926C2E">
          <w:head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0"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B1513" w:rsidP="003856C0">
      <w:pPr>
        <w:rPr>
          <w:color w:val="000000" w:themeColor="text1"/>
          <w:sz w:val="28"/>
          <w:szCs w:val="28"/>
        </w:rPr>
      </w:pPr>
      <w:r w:rsidRPr="009B1513">
        <w:rPr>
          <w:noProof/>
          <w:color w:val="000000" w:themeColor="text1"/>
        </w:rPr>
        <w:pict>
          <v:shape id="文本框 1" o:spid="_x0000_s1032" type="#_x0000_t202" style="position:absolute;left:0;text-align:left;margin-left:236.25pt;margin-top:8.2pt;width:209.5pt;height:72.8pt;z-index:2517022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strokecolor="#5b9bd5" strokeweight=".5pt">
            <v:textbox>
              <w:txbxContent>
                <w:p w:rsidR="00FB58B3" w:rsidRPr="000E5761" w:rsidRDefault="00FB58B3"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w:r>
      <w:r w:rsidRPr="009B1513">
        <w:rPr>
          <w:noProof/>
          <w:color w:val="000000" w:themeColor="text1"/>
        </w:rPr>
        <w:pict>
          <v:shape id="文本框 358" o:spid="_x0000_s1033" type="#_x0000_t202" style="position:absolute;left:0;text-align:left;margin-left:-21pt;margin-top:7.45pt;width:209.5pt;height:72.8pt;z-index:2516817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strokecolor="#5b9bd5" strokeweight=".5pt">
            <v:textbox>
              <w:txbxContent>
                <w:p w:rsidR="00FB58B3" w:rsidRPr="000E5761" w:rsidRDefault="00FB58B3"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B1513" w:rsidP="003856C0">
      <w:pPr>
        <w:rPr>
          <w:color w:val="000000" w:themeColor="text1"/>
          <w:sz w:val="28"/>
          <w:szCs w:val="28"/>
        </w:rPr>
      </w:pPr>
      <w:r w:rsidRPr="009B1513">
        <w:rPr>
          <w:noProof/>
          <w:color w:val="000000" w:themeColor="text1"/>
        </w:rPr>
        <w:pict>
          <v:shape id="_x0000_s1034" type="#_x0000_t202" style="position:absolute;left:0;text-align:left;margin-left:236.25pt;margin-top:7.9pt;width:209.5pt;height:68.5pt;z-index:2517043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strokecolor="#5b9bd5" strokeweight=".5pt">
            <v:textbox>
              <w:txbxContent>
                <w:p w:rsidR="00FB58B3" w:rsidRPr="004F25D4" w:rsidRDefault="00FB58B3"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w:r>
      <w:r w:rsidRPr="009B1513">
        <w:rPr>
          <w:noProof/>
          <w:color w:val="000000" w:themeColor="text1"/>
        </w:rPr>
        <w:pict>
          <v:shape id="文本框 356" o:spid="_x0000_s1035" type="#_x0000_t202" style="position:absolute;left:0;text-align:left;margin-left:-21.25pt;margin-top:8pt;width:209.5pt;height:68.5pt;z-index:2516828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strokecolor="#5b9bd5" strokeweight=".5pt">
            <v:textbox>
              <w:txbxContent>
                <w:p w:rsidR="00FB58B3" w:rsidRPr="004F25D4" w:rsidRDefault="00FB58B3"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B1513" w:rsidP="003856C0">
      <w:pPr>
        <w:rPr>
          <w:color w:val="000000" w:themeColor="text1"/>
          <w:sz w:val="28"/>
          <w:szCs w:val="28"/>
        </w:rPr>
      </w:pPr>
      <w:r>
        <w:rPr>
          <w:noProof/>
          <w:color w:val="000000" w:themeColor="text1"/>
          <w:sz w:val="28"/>
          <w:szCs w:val="28"/>
        </w:rPr>
        <w:pict>
          <v:shape id="文本框 3" o:spid="_x0000_s1036" type="#_x0000_t202" style="position:absolute;left:0;text-align:left;margin-left:-21.6pt;margin-top:28.25pt;width:470.25pt;height:69pt;z-index:2517053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fillcolor="white [3201]" strokecolor="#5b9bd5 [3204]" strokeweight="1pt">
            <v:textbox>
              <w:txbxContent>
                <w:p w:rsidR="00FB58B3" w:rsidRDefault="00FB58B3" w:rsidP="00922693">
                  <w:pPr>
                    <w:jc w:val="center"/>
                    <w:rPr>
                      <w:rFonts w:ascii="微软雅黑" w:eastAsia="微软雅黑" w:hAnsi="微软雅黑"/>
                      <w:color w:val="000000" w:themeColor="text1"/>
                      <w:sz w:val="44"/>
                      <w:szCs w:val="44"/>
                    </w:rPr>
                  </w:pPr>
                </w:p>
                <w:p w:rsidR="00FB58B3" w:rsidRDefault="00FB58B3" w:rsidP="00922693">
                  <w:pPr>
                    <w:jc w:val="center"/>
                    <w:rPr>
                      <w:rFonts w:ascii="微软雅黑" w:eastAsia="微软雅黑" w:hAnsi="微软雅黑"/>
                      <w:color w:val="000000" w:themeColor="text1"/>
                      <w:sz w:val="44"/>
                      <w:szCs w:val="44"/>
                    </w:rPr>
                  </w:pPr>
                </w:p>
                <w:p w:rsidR="00FB58B3" w:rsidRDefault="00FB58B3"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FB58B3" w:rsidRDefault="00FB58B3" w:rsidP="00922693">
                  <w:pPr>
                    <w:jc w:val="center"/>
                    <w:rPr>
                      <w:rFonts w:ascii="微软雅黑" w:eastAsia="微软雅黑" w:hAnsi="微软雅黑"/>
                      <w:color w:val="000000" w:themeColor="text1"/>
                      <w:sz w:val="44"/>
                      <w:szCs w:val="44"/>
                    </w:rPr>
                  </w:pPr>
                </w:p>
                <w:p w:rsidR="00FB58B3" w:rsidRDefault="00FB58B3" w:rsidP="00922693">
                  <w:pPr>
                    <w:jc w:val="center"/>
                    <w:rPr>
                      <w:rFonts w:ascii="微软雅黑" w:eastAsia="微软雅黑" w:hAnsi="微软雅黑"/>
                      <w:color w:val="000000" w:themeColor="text1"/>
                      <w:sz w:val="44"/>
                      <w:szCs w:val="44"/>
                    </w:rPr>
                  </w:pPr>
                </w:p>
                <w:p w:rsidR="00FB58B3" w:rsidRDefault="00FB58B3" w:rsidP="00922693">
                  <w:pPr>
                    <w:jc w:val="center"/>
                    <w:rPr>
                      <w:rFonts w:ascii="微软雅黑" w:eastAsia="微软雅黑" w:hAnsi="微软雅黑"/>
                      <w:color w:val="000000" w:themeColor="text1"/>
                      <w:sz w:val="44"/>
                      <w:szCs w:val="44"/>
                    </w:rPr>
                  </w:pPr>
                </w:p>
                <w:p w:rsidR="00FB58B3" w:rsidRDefault="00FB58B3" w:rsidP="00922693">
                  <w:pPr>
                    <w:jc w:val="center"/>
                    <w:rPr>
                      <w:rFonts w:ascii="微软雅黑" w:eastAsia="微软雅黑" w:hAnsi="微软雅黑"/>
                      <w:color w:val="000000" w:themeColor="text1"/>
                      <w:sz w:val="44"/>
                      <w:szCs w:val="44"/>
                    </w:rPr>
                  </w:pPr>
                </w:p>
                <w:p w:rsidR="00FB58B3" w:rsidRDefault="00FB58B3" w:rsidP="00922693">
                  <w:pPr>
                    <w:jc w:val="center"/>
                    <w:rPr>
                      <w:rFonts w:ascii="微软雅黑" w:eastAsia="微软雅黑" w:hAnsi="微软雅黑"/>
                      <w:color w:val="000000" w:themeColor="text1"/>
                      <w:sz w:val="44"/>
                      <w:szCs w:val="44"/>
                    </w:rPr>
                  </w:pPr>
                </w:p>
                <w:p w:rsidR="00FB58B3" w:rsidRDefault="00FB58B3" w:rsidP="00922693">
                  <w:pPr>
                    <w:jc w:val="center"/>
                    <w:rPr>
                      <w:rFonts w:ascii="微软雅黑" w:eastAsia="微软雅黑" w:hAnsi="微软雅黑"/>
                      <w:color w:val="000000" w:themeColor="text1"/>
                      <w:sz w:val="44"/>
                      <w:szCs w:val="44"/>
                    </w:rPr>
                  </w:pPr>
                </w:p>
                <w:p w:rsidR="00FB58B3" w:rsidRDefault="00FB58B3" w:rsidP="00922693">
                  <w:pPr>
                    <w:jc w:val="center"/>
                    <w:rPr>
                      <w:rFonts w:ascii="微软雅黑" w:eastAsia="微软雅黑" w:hAnsi="微软雅黑"/>
                      <w:color w:val="000000" w:themeColor="text1"/>
                      <w:sz w:val="44"/>
                      <w:szCs w:val="44"/>
                    </w:rPr>
                  </w:pPr>
                </w:p>
                <w:p w:rsidR="00FB58B3" w:rsidRDefault="00FB58B3" w:rsidP="00922693">
                  <w:pPr>
                    <w:jc w:val="center"/>
                    <w:rPr>
                      <w:rFonts w:ascii="微软雅黑" w:eastAsia="微软雅黑" w:hAnsi="微软雅黑"/>
                      <w:color w:val="000000" w:themeColor="text1"/>
                      <w:sz w:val="44"/>
                      <w:szCs w:val="44"/>
                    </w:rPr>
                  </w:pPr>
                </w:p>
                <w:p w:rsidR="00FB58B3" w:rsidRDefault="00FB58B3" w:rsidP="00922693">
                  <w:pPr>
                    <w:jc w:val="center"/>
                    <w:rPr>
                      <w:rFonts w:ascii="微软雅黑" w:eastAsia="微软雅黑" w:hAnsi="微软雅黑"/>
                      <w:color w:val="000000" w:themeColor="text1"/>
                      <w:sz w:val="44"/>
                      <w:szCs w:val="44"/>
                    </w:rPr>
                  </w:pPr>
                </w:p>
                <w:p w:rsidR="00FB58B3" w:rsidRDefault="00FB58B3" w:rsidP="00922693">
                  <w:pPr>
                    <w:jc w:val="center"/>
                    <w:rPr>
                      <w:rFonts w:ascii="微软雅黑" w:eastAsia="微软雅黑" w:hAnsi="微软雅黑"/>
                      <w:color w:val="000000" w:themeColor="text1"/>
                      <w:sz w:val="44"/>
                      <w:szCs w:val="44"/>
                    </w:rPr>
                  </w:pPr>
                </w:p>
                <w:p w:rsidR="00FB58B3" w:rsidRDefault="00FB58B3" w:rsidP="00922693">
                  <w:pPr>
                    <w:jc w:val="center"/>
                    <w:rPr>
                      <w:rFonts w:ascii="微软雅黑" w:eastAsia="微软雅黑" w:hAnsi="微软雅黑"/>
                      <w:color w:val="000000" w:themeColor="text1"/>
                      <w:sz w:val="44"/>
                      <w:szCs w:val="44"/>
                    </w:rPr>
                  </w:pPr>
                </w:p>
                <w:p w:rsidR="00FB58B3" w:rsidRPr="00922693" w:rsidRDefault="00FB58B3" w:rsidP="00922693">
                  <w:pPr>
                    <w:jc w:val="center"/>
                    <w:rPr>
                      <w:rFonts w:ascii="微软雅黑" w:eastAsia="微软雅黑" w:hAnsi="微软雅黑"/>
                      <w:color w:val="000000" w:themeColor="text1"/>
                      <w:sz w:val="44"/>
                      <w:szCs w:val="44"/>
                    </w:rPr>
                  </w:pPr>
                </w:p>
              </w:txbxContent>
            </v:textbox>
          </v:shape>
        </w:pic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1"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1"/>
      <w:r w:rsidR="009B1513" w:rsidRPr="009B1513">
        <w:fldChar w:fldCharType="begin"/>
      </w:r>
      <w:r w:rsidR="00141DCE">
        <w:instrText xml:space="preserve"> TOC \o "1-1" \h \z \u </w:instrText>
      </w:r>
      <w:r w:rsidR="009B1513" w:rsidRPr="009B1513">
        <w:fldChar w:fldCharType="separate"/>
      </w:r>
    </w:p>
    <w:p w:rsidR="00141DCE" w:rsidRPr="006A7BAA" w:rsidRDefault="009B1513">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Pr="006A7BAA">
          <w:rPr>
            <w:rFonts w:ascii="黑体" w:eastAsia="黑体" w:hAnsi="黑体"/>
            <w:b w:val="0"/>
            <w:noProof/>
            <w:webHidden/>
            <w:sz w:val="28"/>
            <w:szCs w:val="28"/>
          </w:rPr>
        </w:r>
        <w:r w:rsidRPr="006A7BAA">
          <w:rPr>
            <w:rFonts w:ascii="黑体" w:eastAsia="黑体" w:hAnsi="黑体"/>
            <w:b w:val="0"/>
            <w:noProof/>
            <w:webHidden/>
            <w:sz w:val="28"/>
            <w:szCs w:val="28"/>
          </w:rPr>
          <w:fldChar w:fldCharType="separate"/>
        </w:r>
        <w:r w:rsidR="006A73B4">
          <w:rPr>
            <w:rFonts w:ascii="黑体" w:eastAsia="黑体" w:hAnsi="黑体"/>
            <w:b w:val="0"/>
            <w:noProof/>
            <w:webHidden/>
            <w:sz w:val="28"/>
            <w:szCs w:val="28"/>
          </w:rPr>
          <w:t>5</w:t>
        </w:r>
        <w:r w:rsidRPr="006A7BAA">
          <w:rPr>
            <w:rFonts w:ascii="黑体" w:eastAsia="黑体" w:hAnsi="黑体"/>
            <w:b w:val="0"/>
            <w:noProof/>
            <w:webHidden/>
            <w:sz w:val="28"/>
            <w:szCs w:val="28"/>
          </w:rPr>
          <w:fldChar w:fldCharType="end"/>
        </w:r>
      </w:hyperlink>
    </w:p>
    <w:p w:rsidR="00141DCE" w:rsidRPr="006A7BAA" w:rsidRDefault="009B1513">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Pr="006A7BAA">
          <w:rPr>
            <w:rFonts w:ascii="黑体" w:eastAsia="黑体" w:hAnsi="黑体"/>
            <w:b w:val="0"/>
            <w:noProof/>
            <w:webHidden/>
            <w:sz w:val="28"/>
            <w:szCs w:val="28"/>
          </w:rPr>
        </w:r>
        <w:r w:rsidRPr="006A7BAA">
          <w:rPr>
            <w:rFonts w:ascii="黑体" w:eastAsia="黑体" w:hAnsi="黑体"/>
            <w:b w:val="0"/>
            <w:noProof/>
            <w:webHidden/>
            <w:sz w:val="28"/>
            <w:szCs w:val="28"/>
          </w:rPr>
          <w:fldChar w:fldCharType="separate"/>
        </w:r>
        <w:r w:rsidR="006A73B4">
          <w:rPr>
            <w:rFonts w:ascii="黑体" w:eastAsia="黑体" w:hAnsi="黑体"/>
            <w:b w:val="0"/>
            <w:noProof/>
            <w:webHidden/>
            <w:sz w:val="28"/>
            <w:szCs w:val="28"/>
          </w:rPr>
          <w:t>7</w:t>
        </w:r>
        <w:r w:rsidRPr="006A7BAA">
          <w:rPr>
            <w:rFonts w:ascii="黑体" w:eastAsia="黑体" w:hAnsi="黑体"/>
            <w:b w:val="0"/>
            <w:noProof/>
            <w:webHidden/>
            <w:sz w:val="28"/>
            <w:szCs w:val="28"/>
          </w:rPr>
          <w:fldChar w:fldCharType="end"/>
        </w:r>
      </w:hyperlink>
    </w:p>
    <w:p w:rsidR="00141DCE" w:rsidRPr="006A7BAA" w:rsidRDefault="009B1513">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Pr="006A7BAA">
          <w:rPr>
            <w:rFonts w:ascii="黑体" w:eastAsia="黑体" w:hAnsi="黑体"/>
            <w:b w:val="0"/>
            <w:noProof/>
            <w:webHidden/>
            <w:sz w:val="28"/>
            <w:szCs w:val="28"/>
          </w:rPr>
        </w:r>
        <w:r w:rsidRPr="006A7BAA">
          <w:rPr>
            <w:rFonts w:ascii="黑体" w:eastAsia="黑体" w:hAnsi="黑体"/>
            <w:b w:val="0"/>
            <w:noProof/>
            <w:webHidden/>
            <w:sz w:val="28"/>
            <w:szCs w:val="28"/>
          </w:rPr>
          <w:fldChar w:fldCharType="separate"/>
        </w:r>
        <w:r w:rsidR="006A73B4">
          <w:rPr>
            <w:rFonts w:ascii="黑体" w:eastAsia="黑体" w:hAnsi="黑体"/>
            <w:b w:val="0"/>
            <w:noProof/>
            <w:webHidden/>
            <w:sz w:val="28"/>
            <w:szCs w:val="28"/>
          </w:rPr>
          <w:t>9</w:t>
        </w:r>
        <w:r w:rsidRPr="006A7BAA">
          <w:rPr>
            <w:rFonts w:ascii="黑体" w:eastAsia="黑体" w:hAnsi="黑体"/>
            <w:b w:val="0"/>
            <w:noProof/>
            <w:webHidden/>
            <w:sz w:val="28"/>
            <w:szCs w:val="28"/>
          </w:rPr>
          <w:fldChar w:fldCharType="end"/>
        </w:r>
      </w:hyperlink>
    </w:p>
    <w:p w:rsidR="00141DCE" w:rsidRPr="006A7BAA" w:rsidRDefault="009B1513">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Pr="006A7BAA">
          <w:rPr>
            <w:rFonts w:ascii="黑体" w:eastAsia="黑体" w:hAnsi="黑体"/>
            <w:b w:val="0"/>
            <w:noProof/>
            <w:webHidden/>
            <w:sz w:val="28"/>
            <w:szCs w:val="28"/>
          </w:rPr>
        </w:r>
        <w:r w:rsidRPr="006A7BAA">
          <w:rPr>
            <w:rFonts w:ascii="黑体" w:eastAsia="黑体" w:hAnsi="黑体"/>
            <w:b w:val="0"/>
            <w:noProof/>
            <w:webHidden/>
            <w:sz w:val="28"/>
            <w:szCs w:val="28"/>
          </w:rPr>
          <w:fldChar w:fldCharType="separate"/>
        </w:r>
        <w:r w:rsidR="006A73B4">
          <w:rPr>
            <w:rFonts w:ascii="黑体" w:eastAsia="黑体" w:hAnsi="黑体"/>
            <w:b w:val="0"/>
            <w:noProof/>
            <w:webHidden/>
            <w:sz w:val="28"/>
            <w:szCs w:val="28"/>
          </w:rPr>
          <w:t>11</w:t>
        </w:r>
        <w:r w:rsidRPr="006A7BAA">
          <w:rPr>
            <w:rFonts w:ascii="黑体" w:eastAsia="黑体" w:hAnsi="黑体"/>
            <w:b w:val="0"/>
            <w:noProof/>
            <w:webHidden/>
            <w:sz w:val="28"/>
            <w:szCs w:val="28"/>
          </w:rPr>
          <w:fldChar w:fldCharType="end"/>
        </w:r>
      </w:hyperlink>
    </w:p>
    <w:p w:rsidR="00141DCE" w:rsidRPr="006A7BAA" w:rsidRDefault="009B1513">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Pr="006A7BAA">
          <w:rPr>
            <w:rFonts w:ascii="黑体" w:eastAsia="黑体" w:hAnsi="黑体"/>
            <w:b w:val="0"/>
            <w:noProof/>
            <w:webHidden/>
            <w:sz w:val="28"/>
            <w:szCs w:val="28"/>
          </w:rPr>
        </w:r>
        <w:r w:rsidRPr="006A7BAA">
          <w:rPr>
            <w:rFonts w:ascii="黑体" w:eastAsia="黑体" w:hAnsi="黑体"/>
            <w:b w:val="0"/>
            <w:noProof/>
            <w:webHidden/>
            <w:sz w:val="28"/>
            <w:szCs w:val="28"/>
          </w:rPr>
          <w:fldChar w:fldCharType="separate"/>
        </w:r>
        <w:r w:rsidR="006A73B4">
          <w:rPr>
            <w:rFonts w:ascii="黑体" w:eastAsia="黑体" w:hAnsi="黑体"/>
            <w:b w:val="0"/>
            <w:noProof/>
            <w:webHidden/>
            <w:sz w:val="28"/>
            <w:szCs w:val="28"/>
          </w:rPr>
          <w:t>15</w:t>
        </w:r>
        <w:r w:rsidRPr="006A7BAA">
          <w:rPr>
            <w:rFonts w:ascii="黑体" w:eastAsia="黑体" w:hAnsi="黑体"/>
            <w:b w:val="0"/>
            <w:noProof/>
            <w:webHidden/>
            <w:sz w:val="28"/>
            <w:szCs w:val="28"/>
          </w:rPr>
          <w:fldChar w:fldCharType="end"/>
        </w:r>
      </w:hyperlink>
    </w:p>
    <w:p w:rsidR="00141DCE" w:rsidRPr="006A7BAA" w:rsidRDefault="009B1513">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Pr="006A7BAA">
          <w:rPr>
            <w:rFonts w:ascii="黑体" w:eastAsia="黑体" w:hAnsi="黑体"/>
            <w:b w:val="0"/>
            <w:noProof/>
            <w:webHidden/>
            <w:sz w:val="28"/>
            <w:szCs w:val="28"/>
          </w:rPr>
        </w:r>
        <w:r w:rsidRPr="006A7BAA">
          <w:rPr>
            <w:rFonts w:ascii="黑体" w:eastAsia="黑体" w:hAnsi="黑体"/>
            <w:b w:val="0"/>
            <w:noProof/>
            <w:webHidden/>
            <w:sz w:val="28"/>
            <w:szCs w:val="28"/>
          </w:rPr>
          <w:fldChar w:fldCharType="separate"/>
        </w:r>
        <w:r w:rsidR="006A73B4">
          <w:rPr>
            <w:rFonts w:ascii="黑体" w:eastAsia="黑体" w:hAnsi="黑体"/>
            <w:b w:val="0"/>
            <w:noProof/>
            <w:webHidden/>
            <w:sz w:val="28"/>
            <w:szCs w:val="28"/>
          </w:rPr>
          <w:t>18</w:t>
        </w:r>
        <w:r w:rsidRPr="006A7BAA">
          <w:rPr>
            <w:rFonts w:ascii="黑体" w:eastAsia="黑体" w:hAnsi="黑体"/>
            <w:b w:val="0"/>
            <w:noProof/>
            <w:webHidden/>
            <w:sz w:val="28"/>
            <w:szCs w:val="28"/>
          </w:rPr>
          <w:fldChar w:fldCharType="end"/>
        </w:r>
      </w:hyperlink>
    </w:p>
    <w:p w:rsidR="00141DCE" w:rsidRPr="006A7BAA" w:rsidRDefault="009B1513">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Pr="006A7BAA">
          <w:rPr>
            <w:rFonts w:ascii="黑体" w:eastAsia="黑体" w:hAnsi="黑体"/>
            <w:b w:val="0"/>
            <w:noProof/>
            <w:webHidden/>
            <w:sz w:val="28"/>
            <w:szCs w:val="28"/>
          </w:rPr>
        </w:r>
        <w:r w:rsidRPr="006A7BAA">
          <w:rPr>
            <w:rFonts w:ascii="黑体" w:eastAsia="黑体" w:hAnsi="黑体"/>
            <w:b w:val="0"/>
            <w:noProof/>
            <w:webHidden/>
            <w:sz w:val="28"/>
            <w:szCs w:val="28"/>
          </w:rPr>
          <w:fldChar w:fldCharType="separate"/>
        </w:r>
        <w:r w:rsidR="006A73B4">
          <w:rPr>
            <w:rFonts w:ascii="黑体" w:eastAsia="黑体" w:hAnsi="黑体"/>
            <w:b w:val="0"/>
            <w:noProof/>
            <w:webHidden/>
            <w:sz w:val="28"/>
            <w:szCs w:val="28"/>
          </w:rPr>
          <w:t>20</w:t>
        </w:r>
        <w:r w:rsidRPr="006A7BAA">
          <w:rPr>
            <w:rFonts w:ascii="黑体" w:eastAsia="黑体" w:hAnsi="黑体"/>
            <w:b w:val="0"/>
            <w:noProof/>
            <w:webHidden/>
            <w:sz w:val="28"/>
            <w:szCs w:val="28"/>
          </w:rPr>
          <w:fldChar w:fldCharType="end"/>
        </w:r>
      </w:hyperlink>
    </w:p>
    <w:p w:rsidR="00141DCE" w:rsidRPr="006A7BAA" w:rsidRDefault="009B1513">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Pr="006A7BAA">
          <w:rPr>
            <w:rFonts w:ascii="黑体" w:eastAsia="黑体" w:hAnsi="黑体"/>
            <w:b w:val="0"/>
            <w:noProof/>
            <w:webHidden/>
            <w:sz w:val="28"/>
            <w:szCs w:val="28"/>
          </w:rPr>
        </w:r>
        <w:r w:rsidRPr="006A7BAA">
          <w:rPr>
            <w:rFonts w:ascii="黑体" w:eastAsia="黑体" w:hAnsi="黑体"/>
            <w:b w:val="0"/>
            <w:noProof/>
            <w:webHidden/>
            <w:sz w:val="28"/>
            <w:szCs w:val="28"/>
          </w:rPr>
          <w:fldChar w:fldCharType="separate"/>
        </w:r>
        <w:r w:rsidR="006A73B4">
          <w:rPr>
            <w:rFonts w:ascii="黑体" w:eastAsia="黑体" w:hAnsi="黑体"/>
            <w:b w:val="0"/>
            <w:noProof/>
            <w:webHidden/>
            <w:sz w:val="28"/>
            <w:szCs w:val="28"/>
          </w:rPr>
          <w:t>24</w:t>
        </w:r>
        <w:r w:rsidRPr="006A7BAA">
          <w:rPr>
            <w:rFonts w:ascii="黑体" w:eastAsia="黑体" w:hAnsi="黑体"/>
            <w:b w:val="0"/>
            <w:noProof/>
            <w:webHidden/>
            <w:sz w:val="28"/>
            <w:szCs w:val="28"/>
          </w:rPr>
          <w:fldChar w:fldCharType="end"/>
        </w:r>
      </w:hyperlink>
    </w:p>
    <w:p w:rsidR="00141DCE" w:rsidRPr="006A7BAA" w:rsidRDefault="009B1513">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Pr="006A7BAA">
          <w:rPr>
            <w:rFonts w:ascii="黑体" w:eastAsia="黑体" w:hAnsi="黑体"/>
            <w:b w:val="0"/>
            <w:noProof/>
            <w:webHidden/>
            <w:sz w:val="28"/>
            <w:szCs w:val="28"/>
          </w:rPr>
        </w:r>
        <w:r w:rsidRPr="006A7BAA">
          <w:rPr>
            <w:rFonts w:ascii="黑体" w:eastAsia="黑体" w:hAnsi="黑体"/>
            <w:b w:val="0"/>
            <w:noProof/>
            <w:webHidden/>
            <w:sz w:val="28"/>
            <w:szCs w:val="28"/>
          </w:rPr>
          <w:fldChar w:fldCharType="separate"/>
        </w:r>
        <w:r w:rsidR="006A73B4">
          <w:rPr>
            <w:rFonts w:ascii="黑体" w:eastAsia="黑体" w:hAnsi="黑体"/>
            <w:b w:val="0"/>
            <w:noProof/>
            <w:webHidden/>
            <w:sz w:val="28"/>
            <w:szCs w:val="28"/>
          </w:rPr>
          <w:t>26</w:t>
        </w:r>
        <w:r w:rsidRPr="006A7BAA">
          <w:rPr>
            <w:rFonts w:ascii="黑体" w:eastAsia="黑体" w:hAnsi="黑体"/>
            <w:b w:val="0"/>
            <w:noProof/>
            <w:webHidden/>
            <w:sz w:val="28"/>
            <w:szCs w:val="28"/>
          </w:rPr>
          <w:fldChar w:fldCharType="end"/>
        </w:r>
      </w:hyperlink>
    </w:p>
    <w:p w:rsidR="00141DCE" w:rsidRPr="006A7BAA" w:rsidRDefault="009B1513">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Pr="006A7BAA">
          <w:rPr>
            <w:rFonts w:ascii="黑体" w:eastAsia="黑体" w:hAnsi="黑体"/>
            <w:b w:val="0"/>
            <w:noProof/>
            <w:webHidden/>
            <w:sz w:val="28"/>
            <w:szCs w:val="28"/>
          </w:rPr>
        </w:r>
        <w:r w:rsidRPr="006A7BAA">
          <w:rPr>
            <w:rFonts w:ascii="黑体" w:eastAsia="黑体" w:hAnsi="黑体"/>
            <w:b w:val="0"/>
            <w:noProof/>
            <w:webHidden/>
            <w:sz w:val="28"/>
            <w:szCs w:val="28"/>
          </w:rPr>
          <w:fldChar w:fldCharType="separate"/>
        </w:r>
        <w:r w:rsidR="006A73B4">
          <w:rPr>
            <w:rFonts w:ascii="黑体" w:eastAsia="黑体" w:hAnsi="黑体"/>
            <w:b w:val="0"/>
            <w:noProof/>
            <w:webHidden/>
            <w:sz w:val="28"/>
            <w:szCs w:val="28"/>
          </w:rPr>
          <w:t>28</w:t>
        </w:r>
        <w:r w:rsidRPr="006A7BAA">
          <w:rPr>
            <w:rFonts w:ascii="黑体" w:eastAsia="黑体" w:hAnsi="黑体"/>
            <w:b w:val="0"/>
            <w:noProof/>
            <w:webHidden/>
            <w:sz w:val="28"/>
            <w:szCs w:val="28"/>
          </w:rPr>
          <w:fldChar w:fldCharType="end"/>
        </w:r>
      </w:hyperlink>
    </w:p>
    <w:p w:rsidR="00CC1546" w:rsidRPr="00002D58" w:rsidRDefault="009B1513" w:rsidP="00002D58">
      <w:r>
        <w:fldChar w:fldCharType="end"/>
      </w:r>
      <w:r w:rsidR="00002D58">
        <w:br w:type="page"/>
      </w:r>
    </w:p>
    <w:p w:rsidR="00D5450E" w:rsidRPr="00CC1546" w:rsidRDefault="00582349" w:rsidP="00CC1546">
      <w:pPr>
        <w:pStyle w:val="1"/>
        <w:spacing w:before="0" w:after="0"/>
        <w:jc w:val="center"/>
        <w:rPr>
          <w:rFonts w:ascii="黑体" w:eastAsia="黑体" w:hAnsi="黑体"/>
          <w:sz w:val="36"/>
          <w:szCs w:val="36"/>
        </w:rPr>
      </w:pPr>
      <w:bookmarkStart w:id="2" w:name="_Toc441926725"/>
      <w:r w:rsidRPr="00CC1546">
        <w:rPr>
          <w:rFonts w:ascii="黑体" w:eastAsia="黑体" w:hAnsi="黑体" w:hint="eastAsia"/>
          <w:sz w:val="36"/>
          <w:szCs w:val="36"/>
        </w:rPr>
        <w:lastRenderedPageBreak/>
        <w:t>释义</w:t>
      </w:r>
      <w:bookmarkEnd w:id="2"/>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D12B3BE168D74E0AA04291DAD87B847F"/>
          </w:placeholder>
        </w:sdtPr>
        <w:sdtContent>
          <w:tr w:rsidR="004516E5" w:rsidRPr="001B6047" w:rsidTr="00DF2706">
            <w:trPr>
              <w:trHeight w:val="125"/>
            </w:trPr>
            <w:tc>
              <w:tcPr>
                <w:tcW w:w="3828" w:type="dxa"/>
              </w:tcPr>
              <w:p w:rsidR="004516E5" w:rsidRPr="001B6047" w:rsidRDefault="009B1513"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8351C13825804F868E525FD80D16C494"/>
                    </w:placeholder>
                    <w:showingPlcHdr/>
                    <w:text/>
                  </w:sdt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9B1513"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282712D94058449A8C516F46AB45E35C"/>
                    </w:placeholder>
                    <w:showingPlcHdr/>
                    <w:text/>
                  </w:sdt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3" w:name="_Toc441926726"/>
      <w:r w:rsidRPr="00CC1546">
        <w:rPr>
          <w:rFonts w:ascii="黑体" w:eastAsia="黑体" w:hAnsi="黑体" w:hint="eastAsia"/>
          <w:b w:val="0"/>
          <w:sz w:val="36"/>
          <w:szCs w:val="36"/>
        </w:rPr>
        <w:lastRenderedPageBreak/>
        <w:t>第一节  声明与提示</w:t>
      </w:r>
      <w:bookmarkEnd w:id="3"/>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9B1513" w:rsidP="00794C21">
      <w:pPr>
        <w:pStyle w:val="0"/>
        <w:ind w:firstLineChars="200" w:firstLine="640"/>
        <w:rPr>
          <w:rFonts w:asciiTheme="minorEastAsia" w:eastAsiaTheme="minorEastAsia" w:hAnsiTheme="minorEastAsia"/>
          <w:color w:val="000000" w:themeColor="text1"/>
          <w:spacing w:val="-5"/>
          <w:sz w:val="21"/>
          <w:szCs w:val="21"/>
        </w:rPr>
      </w:pPr>
      <w:r w:rsidRPr="009B1513">
        <w:rPr>
          <w:rFonts w:ascii="仿宋" w:eastAsia="仿宋" w:hAnsi="仿宋" w:cstheme="minorBidi"/>
          <w:noProof/>
          <w:color w:val="auto"/>
          <w:kern w:val="2"/>
          <w:sz w:val="32"/>
          <w:szCs w:val="32"/>
          <w:lang w:val="en-US"/>
        </w:rPr>
        <w:pict>
          <v:shape id="_x0000_s1037" type="#_x0000_t202" style="position:absolute;left:0;text-align:left;margin-left:0;margin-top:27.55pt;width:414pt;height:110.6pt;z-index:25170739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v:textbox style="mso-fit-shape-to-text:t">
              <w:txbxContent>
                <w:p w:rsidR="00FB58B3" w:rsidRPr="00D5450E" w:rsidRDefault="00FB58B3"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58B3" w:rsidRDefault="00FB58B3"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58B3" w:rsidRPr="00D5450E" w:rsidRDefault="009B1513"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showingPlcHdr/>
                      <w:dataBinding w:prefixMappings="xmlns:ns0='http://wwww.hallomagic.com/xbrl/consistency' xmlns:ns1='consistency' " w:xpath="/ns0:xbrlConsistency[1]/ns1:ccConsistency[1]/ns1:ccSign_kuaiJiShiShiWuSuoMingChengneeq_duration_T[1]" w:storeItemID="{08517870-DFDA-4691-AD7A-17DFF9C938D2}"/>
                      <w:text/>
                    </w:sdtPr>
                    <w:sdtContent>
                      <w:r w:rsidR="00FB58B3" w:rsidRPr="00E6617D">
                        <w:rPr>
                          <w:rStyle w:val="placeholder1Char"/>
                        </w:rPr>
                        <w:t>____________</w:t>
                      </w:r>
                    </w:sdtContent>
                  </w:sdt>
                  <w:r w:rsidR="00FB58B3" w:rsidRPr="00D5450E">
                    <w:rPr>
                      <w:rFonts w:ascii="仿宋" w:eastAsia="仿宋" w:hAnsi="仿宋" w:hint="eastAsia"/>
                      <w:sz w:val="24"/>
                    </w:rPr>
                    <w:t>对公司</w:t>
                  </w:r>
                  <w:r w:rsidR="00FB58B3" w:rsidRPr="00D5450E">
                    <w:rPr>
                      <w:rFonts w:ascii="仿宋" w:eastAsia="仿宋" w:hAnsi="仿宋"/>
                      <w:sz w:val="24"/>
                    </w:rPr>
                    <w:t>出具了</w:t>
                  </w:r>
                  <w:sdt>
                    <w:sdtPr>
                      <w:rPr>
                        <w:rFonts w:ascii="仿宋" w:eastAsia="仿宋" w:hAnsi="仿宋"/>
                        <w:sz w:val="24"/>
                      </w:rPr>
                      <w:id w:val="-1167473527"/>
                      <w:lock w:val="sdtLocked"/>
                      <w:showingPlcHdr/>
                      <w:text/>
                    </w:sdtPr>
                    <w:sdtContent>
                      <w:r w:rsidR="00FB58B3" w:rsidRPr="00E6617D">
                        <w:rPr>
                          <w:rStyle w:val="placeholder1Char"/>
                        </w:rPr>
                        <w:t>____________</w:t>
                      </w:r>
                    </w:sdtContent>
                  </w:sdt>
                  <w:r w:rsidR="00FB58B3" w:rsidRPr="00D5450E">
                    <w:rPr>
                      <w:rFonts w:ascii="仿宋" w:eastAsia="仿宋" w:hAnsi="仿宋" w:hint="eastAsia"/>
                      <w:sz w:val="24"/>
                    </w:rPr>
                    <w:t>审计报告，本公司</w:t>
                  </w:r>
                  <w:r w:rsidR="00FB58B3" w:rsidRPr="00D5450E">
                    <w:rPr>
                      <w:rFonts w:ascii="仿宋" w:eastAsia="仿宋" w:hAnsi="仿宋"/>
                      <w:sz w:val="24"/>
                    </w:rPr>
                    <w:t>董事会、监事会对相关事项</w:t>
                  </w:r>
                  <w:r w:rsidR="00FB58B3" w:rsidRPr="00D5450E">
                    <w:rPr>
                      <w:rFonts w:ascii="仿宋" w:eastAsia="仿宋" w:hAnsi="仿宋" w:hint="eastAsia"/>
                      <w:sz w:val="24"/>
                    </w:rPr>
                    <w:t>已有详细</w:t>
                  </w:r>
                  <w:r w:rsidR="00FB58B3" w:rsidRPr="00D5450E">
                    <w:rPr>
                      <w:rFonts w:ascii="仿宋" w:eastAsia="仿宋" w:hAnsi="仿宋"/>
                      <w:sz w:val="24"/>
                    </w:rPr>
                    <w:t>说明，请投资</w:t>
                  </w:r>
                  <w:r w:rsidR="00FB58B3" w:rsidRPr="00D5450E">
                    <w:rPr>
                      <w:rFonts w:ascii="仿宋" w:eastAsia="仿宋" w:hAnsi="仿宋" w:hint="eastAsia"/>
                      <w:sz w:val="24"/>
                    </w:rPr>
                    <w:t>者</w:t>
                  </w:r>
                  <w:r w:rsidR="00FB58B3" w:rsidRPr="00D5450E">
                    <w:rPr>
                      <w:rFonts w:ascii="仿宋" w:eastAsia="仿宋" w:hAnsi="仿宋"/>
                      <w:sz w:val="24"/>
                    </w:rPr>
                    <w:t>注意阅读。</w:t>
                  </w:r>
                </w:p>
              </w:txbxContent>
            </v:textbox>
            <w10:wrap type="square" anchorx="margin"/>
          </v:shape>
        </w:pic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8F284ACB211747178EAF66BAF69D3512"/>
            </w:placeholder>
            <w:showingPlcHdr/>
            <w:dropDownList>
              <w:listItem w:displayText="是" w:value="true"/>
              <w:listItem w:displayText="否" w:value="false"/>
            </w:dropDownList>
          </w:sdt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67EA4D7A2655451F8BB1A41B68C967F8"/>
            </w:placeholder>
            <w:showingPlcHdr/>
            <w:dropDownList>
              <w:listItem w:displayText="是" w:value="true"/>
              <w:listItem w:displayText="否" w:value="false"/>
            </w:dropDownList>
          </w:sdt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7B76469295A84CFCA84461986E1CB2ED"/>
            </w:placeholder>
            <w:showingPlcHdr/>
            <w:dropDownList>
              <w:listItem w:displayText="是" w:value="true"/>
              <w:listItem w:displayText="否" w:value="false"/>
            </w:dropDownList>
          </w:sdt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D12B3BE168D74E0AA04291DAD87B847F"/>
        </w:placeholder>
      </w:sdtPr>
      <w:sdtEndPr>
        <w:rPr>
          <w:rFonts w:hint="default"/>
          <w:szCs w:val="44"/>
        </w:rPr>
      </w:sdtEndPr>
      <w:sdtContent>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9B1513"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A049E01DE0D24ED0B6B5F128A2296A03"/>
                    </w:placeholder>
                    <w:showingPlcHdr/>
                    <w:text w:multiLine="1"/>
                  </w:sdtPr>
                  <w:sdtContent>
                    <w:r w:rsidR="008E27FB" w:rsidRPr="006C405C">
                      <w:rPr>
                        <w:rStyle w:val="placeholder1Char"/>
                      </w:rPr>
                      <w:t>________________________</w:t>
                    </w:r>
                  </w:sdtContent>
                </w:sdt>
              </w:p>
            </w:tc>
          </w:tr>
        </w:tbl>
        <w:p w:rsidR="00057752" w:rsidRDefault="009B1513"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kern w:val="0"/>
          <w:szCs w:val="44"/>
        </w:rPr>
        <w:id w:val="1686788124"/>
        <w:lock w:val="sdtLocked"/>
        <w:placeholder>
          <w:docPart w:val="D12B3BE168D74E0AA04291DAD87B847F"/>
        </w:placeholder>
      </w:sdtPr>
      <w:sdtEndPr>
        <w:rPr>
          <w:rFonts w:hint="default"/>
        </w:rPr>
      </w:sdtEndPr>
      <w:sdtContent>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9B1513"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3361007F0B5340379B2B327C1F1E3014"/>
                    </w:placeholder>
                    <w:showingPlcHdr/>
                    <w:text w:multiLine="1"/>
                  </w:sdtPr>
                  <w:sdtContent>
                    <w:r w:rsidR="008E27FB" w:rsidRPr="006C405C">
                      <w:rPr>
                        <w:rStyle w:val="placeholder1Char"/>
                      </w:rPr>
                      <w:t>________________________</w:t>
                    </w:r>
                  </w:sdtContent>
                </w:sdt>
              </w:p>
            </w:tc>
          </w:tr>
        </w:tbl>
        <w:p w:rsidR="00057752" w:rsidRDefault="009B1513"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D12B3BE168D74E0AA04291DAD87B847F"/>
        </w:placeholder>
      </w:sdtPr>
      <w:sdtEndPr>
        <w:rPr>
          <w:rFonts w:hint="default"/>
          <w:b/>
          <w:spacing w:val="-5"/>
          <w:szCs w:val="21"/>
        </w:rPr>
      </w:sdtEndPr>
      <w:sdtContent>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9B1513"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DD225495451B4349AB2B16D2C79CC01A"/>
                    </w:placeholder>
                    <w:showingPlcHdr/>
                    <w:text w:multiLine="1"/>
                  </w:sdtPr>
                  <w:sdtContent>
                    <w:r w:rsidR="008E27FB" w:rsidRPr="006C405C">
                      <w:rPr>
                        <w:rStyle w:val="placeholder1Char"/>
                      </w:rPr>
                      <w:t>________________________</w:t>
                    </w:r>
                  </w:sdtContent>
                </w:sdt>
              </w:p>
            </w:tc>
          </w:tr>
        </w:tbl>
        <w:p w:rsidR="00157CE8" w:rsidRPr="001B6047" w:rsidRDefault="009B1513"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D12B3BE168D74E0AA04291DAD87B847F"/>
          </w:placeholder>
        </w:sdt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7B0558A5AE894C1EA74455E9DA4319D2"/>
                </w:placeholder>
                <w:showingPlcHdr/>
                <w:text/>
              </w:sdt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eastAsia="仿宋" w:hAnsi="Times New Roman"/>
                  <w:i/>
                  <w:color w:val="000000" w:themeColor="text1"/>
                  <w:kern w:val="0"/>
                  <w:sz w:val="22"/>
                  <w:szCs w:val="21"/>
                  <w:u w:val="single"/>
                </w:rPr>
                <w:id w:val="6037557"/>
                <w:lock w:val="sdtLocked"/>
                <w:placeholder>
                  <w:docPart w:val="1A024B9D7A4B4BA3BC51961D5E0E5454"/>
                </w:placeholder>
                <w:showingPlcHdr/>
                <w:text w:multiLine="1"/>
              </w:sdt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91132462BFF641949DF43835D0A1D6D2"/>
            </w:placeholder>
            <w:showingPlcHdr/>
            <w:dropDownList>
              <w:listItem w:displayText="是" w:value="true"/>
              <w:listItem w:displayText="否" w:value="false"/>
            </w:dropDownList>
          </w:sdt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4"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4"/>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C2A257A593F246A49C32B1E2629C0B0F"/>
            </w:placeholder>
            <w:showingPlcHdr/>
            <w:text/>
          </w:sdt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70A13A44A7284648939EC5B5FAE9A6EE"/>
            </w:placeholder>
            <w:showingPlcHdr/>
            <w:text/>
          </w:sdt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1E15AF780D2744BDABAC4D012CACC0E4"/>
            </w:placeholder>
            <w:dataBinding w:xpath="/ns0:root[1]/ns0:ZhengQuanJianChen[1]" w:storeItemID="{5A9CC2D3-DF35-424D-8F81-F23AD0644AB5}"/>
            <w:text/>
          </w:sdtPr>
          <w:sdtContent>
            <w:tc>
              <w:tcPr>
                <w:tcW w:w="7087" w:type="dxa"/>
                <w:tcBorders>
                  <w:right w:val="single" w:sz="4" w:space="0" w:color="5B9BD5" w:themeColor="accent1"/>
                </w:tcBorders>
              </w:tcPr>
              <w:p w:rsidR="00975571" w:rsidRPr="00630B6F" w:rsidRDefault="006A73B4"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中城投资</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07273D2629FB425BBBFC820CD01941D2"/>
            </w:placeholder>
            <w:dataBinding w:xpath="/ns0:root[1]/ns0:ZhengQuanDaiMa[1]" w:storeItemID="{5A9CC2D3-DF35-424D-8F81-F23AD0644AB5}"/>
            <w:text/>
          </w:sdtPr>
          <w:sdtContent>
            <w:tc>
              <w:tcPr>
                <w:tcW w:w="7087" w:type="dxa"/>
                <w:tcBorders>
                  <w:right w:val="single" w:sz="4" w:space="0" w:color="5B9BD5" w:themeColor="accent1"/>
                </w:tcBorders>
              </w:tcPr>
              <w:p w:rsidR="00975571" w:rsidRPr="00630B6F" w:rsidRDefault="006A73B4"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833880</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CC84CD324531443CAE60374EC82FA565"/>
            </w:placeholder>
            <w:showingPlcHdr/>
            <w:dataBinding w:prefixMappings="xmlns:ns0='http://wwww.hallomagic.com/xbrl/consistency' xmlns:ns1='consistency' " w:xpath="/ns0:xbrlConsistency[1]/ns1:ccConsistency[1]/ns1:ccSign_GongSiFaDingDaiBiaoRenneeq_duration_T[1]" w:storeItemID="{08517870-DFDA-4691-AD7A-17DFF9C938D2}"/>
            <w:text/>
          </w:sdt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DD567AFB94FA4FD79B9FA05FE6F137F2"/>
            </w:placeholder>
            <w:showingPlcHdr/>
            <w:text/>
          </w:sdt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5EE76848ECCE4D13A1D58E297E8D051F"/>
            </w:placeholder>
            <w:showingPlcHdr/>
            <w:text/>
          </w:sdt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F1BB2E46EEDD4A2A8D177EA853A5031C"/>
            </w:placeholder>
            <w:dataBinding w:xpath="/ns0:root[1]/ns0:ZhuBanQuanShang[1]" w:storeItemID="{5A9CC2D3-DF35-424D-8F81-F23AD0644AB5}"/>
            <w:text/>
          </w:sdtPr>
          <w:sdtContent>
            <w:tc>
              <w:tcPr>
                <w:tcW w:w="7087" w:type="dxa"/>
              </w:tcPr>
              <w:p w:rsidR="006718CD" w:rsidRPr="00630B6F" w:rsidRDefault="006A73B4"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08F101EED9AC48879249F351549EA22D"/>
            </w:placeholder>
            <w:showingPlcHdr/>
            <w:text/>
          </w:sdt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E436D97D9D37400BBB390A28A1C4D363"/>
            </w:placeholder>
            <w:showingPlcHdr/>
            <w:dataBinding w:prefixMappings="xmlns:ns0='http://wwww.hallomagic.com/xbrl/consistency' xmlns:ns1='consistency' " w:xpath="/ns0:xbrlConsistency[1]/ns1:ccConsistency[1]/ns1:ccSign_kuaiJiShiShiWuSuoMingChengneeq_duration_T[1]" w:storeItemID="{08517870-DFDA-4691-AD7A-17DFF9C938D2}"/>
            <w:text/>
          </w:sdt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7A8BD8509250406F9C397D3B86C13219"/>
            </w:placeholder>
            <w:dataBinding w:prefixMappings="xmlns:ns0='http://wwww.hallomagic.com/xbrl/consistency' xmlns:ns1='consistency' " w:xpath="/ns0:xbrlConsistency[1]/ns1:ccConsistency[1]/ns1:ccSign_QianZiZhuCekuaiJiShiXingMingneeq_duration_T[1]" w:storeItemID="{08517870-DFDA-4691-AD7A-17DFF9C938D2}"/>
            <w:text/>
          </w:sdtPr>
          <w:sdtContent>
            <w:tc>
              <w:tcPr>
                <w:tcW w:w="7087" w:type="dxa"/>
              </w:tcPr>
              <w:p w:rsidR="00F8356B" w:rsidRPr="00630B6F" w:rsidRDefault="002D05F7" w:rsidP="004A2938">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王波、刘珺</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5B6A75EA92584C08AC23B3632836DFF6"/>
            </w:placeholder>
            <w:showingPlcHdr/>
            <w:text/>
          </w:sdt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CC0DB3987BDC4B3897955C859EF7B8CF"/>
            </w:placeholder>
            <w:showingPlcHdr/>
            <w:text/>
          </w:sdt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68B1A01295674F7C9A68A3986DBE6EEA"/>
            </w:placeholder>
            <w:showingPlcHdr/>
            <w:text/>
          </w:sdt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D2030C80EB61455ABABC5AC07B5ED657"/>
            </w:placeholder>
            <w:showingPlcHdr/>
            <w:text/>
          </w:sdt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A3EB15C875DF4685955E85E5459C5FC7"/>
            </w:placeholder>
            <w:showingPlcHdr/>
            <w:text/>
          </w:sdt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4C54DE831D4B462A9419241362A7820F"/>
            </w:placeholder>
            <w:showingPlcHdr/>
            <w:text/>
          </w:sdt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8E22346E97164844B51124B04EE0ACBA"/>
            </w:placeholder>
            <w:showingPlcHdr/>
            <w:text/>
          </w:sdt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CEAD87F6B3E7481D86E79CB182B66B65"/>
            </w:placeholder>
            <w:showingPlcHdr/>
            <w:text/>
          </w:sdt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04577DA3D6574E938BA99FB3745F3F3A"/>
            </w:placeholder>
            <w:showingPlcHdr/>
            <w:text/>
          </w:sdt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3DBFFC125E0A455FAA2F159F9B2F9712"/>
            </w:placeholder>
            <w:showingPlcHdr/>
            <w:date w:fullDate="2016-02-17T00:00:00Z">
              <w:dateFormat w:val="yyyy'年'M'月'd'日'"/>
              <w:lid w:val="zh-CN"/>
              <w:storeMappedDataAs w:val="dateTime"/>
              <w:calendar w:val="gregorian"/>
            </w:date>
          </w:sdt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D51286BB69EF49E083B91DBBB4FCB340"/>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41EBE2234CD24EB1B26F96734CAE9CC9"/>
            </w:placeholder>
            <w:showingPlcHdr/>
            <w:text/>
          </w:sdt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AD1B911CA7334622B766EDF354F92F7D"/>
            </w:placeholder>
            <w:showingPlcHdr/>
            <w:dropDownList>
              <w:listItem w:displayText="协议转让" w:value="协议转让"/>
              <w:listItem w:displayText="做市转让" w:value="做市转让"/>
            </w:dropDownList>
          </w:sdt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9B1513"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644A2DEC70414BFAB3C273B9775C82AA"/>
                </w:placeholder>
                <w:dataBinding w:prefixMappings="xmlns:ns0='http://wwww.hallomagic.com/xbrl/consistency' xmlns:ns1='consistency' " w:xpath="/ns0:xbrlConsistency[1]/ns1:ccConsistency[1]/ns1:ccSign_ZongGuBenShuLiangneeq_duration_T[1]" w:storeItemID="{08517870-DFDA-4691-AD7A-17DFF9C938D2}"/>
                <w:text/>
              </w:sdtPr>
              <w:sdtContent>
                <w:r w:rsidR="00F92E10">
                  <w:rPr>
                    <w:rFonts w:asciiTheme="minorEastAsia" w:eastAsiaTheme="minorEastAsia" w:hAnsiTheme="minorEastAsia" w:hint="eastAsia"/>
                    <w:color w:val="000000" w:themeColor="text1"/>
                    <w:kern w:val="0"/>
                    <w:sz w:val="22"/>
                    <w:szCs w:val="21"/>
                  </w:rPr>
                  <w:t>163,630,000</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A7E552D7FD684E088956694F2C676F53"/>
            </w:placeholder>
            <w:showingPlcHdr/>
            <w:text/>
          </w:sdt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1DD6C7A58A9D431BBFB7CD441F0BF8F8"/>
            </w:placeholder>
            <w:showingPlcHdr/>
            <w:text/>
          </w:sdt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B155EBB372174F939510476D50240480"/>
            </w:placeholder>
            <w:showingPlcHdr/>
            <w:text/>
          </w:sdt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6E900B791C55432AB5D004BAA81C0466"/>
            </w:placeholder>
            <w:showingPlcHdr/>
            <w:dropDownList>
              <w:listItem w:displayText="是" w:value="true"/>
              <w:listItem w:displayText="否" w:value="false"/>
            </w:dropDownList>
          </w:sdt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413580561028409792EBD5E6F7E28DFE"/>
            </w:placeholder>
            <w:showingPlcHdr/>
            <w:text/>
          </w:sdt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769FD4201BBD447889915248ADA7EF69"/>
            </w:placeholder>
            <w:showingPlcHdr/>
            <w:dropDownList>
              <w:listItem w:displayText="是" w:value="true"/>
              <w:listItem w:displayText="否" w:value="false"/>
            </w:dropDownList>
          </w:sdt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2968795EA1894D5F8DB224448B61F8E8"/>
            </w:placeholder>
            <w:showingPlcHdr/>
            <w:text/>
          </w:sdt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C149E2A07F0049568F9CE1BBE368FACB"/>
            </w:placeholder>
            <w:showingPlcHdr/>
            <w:dropDownList>
              <w:listItem w:displayText="是" w:value="true"/>
              <w:listItem w:displayText="否" w:value="false"/>
            </w:dropDownList>
          </w:sdt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5"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5"/>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tblPr>
      <w:tblGrid>
        <w:gridCol w:w="4254"/>
        <w:gridCol w:w="1701"/>
        <w:gridCol w:w="1708"/>
        <w:gridCol w:w="1417"/>
      </w:tblGrid>
      <w:tr w:rsidR="001B6047" w:rsidRPr="001B6047" w:rsidTr="00D5314D">
        <w:trPr>
          <w:trHeight w:val="157"/>
        </w:trPr>
        <w:tc>
          <w:tcPr>
            <w:tcW w:w="4254" w:type="dxa"/>
            <w:tcBorders>
              <w:top w:val="single" w:sz="4" w:space="0" w:color="5B9BD5" w:themeColor="accent1"/>
            </w:tcBorders>
          </w:tcPr>
          <w:p w:rsidR="006166D2" w:rsidRPr="001B6047" w:rsidRDefault="00756B8D" w:rsidP="006D5B00">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 xml:space="preserve">　</w:t>
            </w:r>
          </w:p>
        </w:tc>
        <w:tc>
          <w:tcPr>
            <w:tcW w:w="1701" w:type="dxa"/>
            <w:tcBorders>
              <w:top w:val="single" w:sz="4" w:space="0" w:color="5B9BD5" w:themeColor="accent1"/>
              <w:right w:val="single" w:sz="4" w:space="0" w:color="5B9BD5" w:themeColor="accent1"/>
            </w:tcBorders>
          </w:tcPr>
          <w:p w:rsidR="006166D2" w:rsidRPr="00C90591" w:rsidRDefault="00756B8D" w:rsidP="00806C0C">
            <w:pPr>
              <w:jc w:val="center"/>
              <w:rPr>
                <w:rFonts w:asciiTheme="minorEastAsia" w:eastAsiaTheme="minorEastAsia" w:hAnsiTheme="minorEastAsia"/>
                <w:b/>
                <w:color w:val="000000" w:themeColor="text1"/>
                <w:kern w:val="0"/>
                <w:sz w:val="20"/>
                <w:szCs w:val="20"/>
              </w:rPr>
            </w:pPr>
            <w:r>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756B8D" w:rsidP="00806C0C">
            <w:pPr>
              <w:jc w:val="center"/>
              <w:rPr>
                <w:rFonts w:asciiTheme="minorEastAsia" w:eastAsiaTheme="minorEastAsia" w:hAnsiTheme="minorEastAsia"/>
                <w:b/>
                <w:color w:val="000000" w:themeColor="text1"/>
                <w:kern w:val="0"/>
                <w:sz w:val="20"/>
                <w:szCs w:val="20"/>
              </w:rPr>
            </w:pPr>
            <w:r>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756B8D" w:rsidP="00806C0C">
            <w:pPr>
              <w:jc w:val="center"/>
              <w:rPr>
                <w:rFonts w:asciiTheme="minorEastAsia" w:eastAsiaTheme="minorEastAsia" w:hAnsiTheme="minorEastAsia"/>
                <w:b/>
                <w:color w:val="000000" w:themeColor="text1"/>
                <w:kern w:val="0"/>
                <w:sz w:val="20"/>
                <w:szCs w:val="20"/>
              </w:rPr>
            </w:pPr>
            <w:r>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756B8D" w:rsidP="006D5B00">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174A2B0ABB5A4BC2A27F449DE06AA646"/>
            </w:placeholder>
            <w:dataBinding w:prefixMappings="xmlns:ns0='http://wwww.hallomagic.com/xbrl/consistency' xmlns:ns1='consistency' " w:xpath="/ns0:xbrlConsistency[1]/ns1:ccConsistency[1]/ns1:ccSign_OperatingRevenueneeq_duration_T[1]" w:storeItemID="{08517870-DFDA-4691-AD7A-17DFF9C938D2}"/>
            <w:text/>
          </w:sdtPr>
          <w:sdtContent>
            <w:tc>
              <w:tcPr>
                <w:tcW w:w="1701" w:type="dxa"/>
                <w:tcBorders>
                  <w:right w:val="single" w:sz="4" w:space="0" w:color="5B9BD5" w:themeColor="accent1"/>
                </w:tcBorders>
              </w:tcPr>
              <w:p w:rsidR="006166D2" w:rsidRPr="00152EBA" w:rsidRDefault="00F71C0A"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862,101,077.02</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EDEA7131B5A646788F597367D9972E0D"/>
            </w:placeholder>
            <w:dataBinding w:prefixMappings="xmlns:ns0='http://wwww.hallomagic.com/xbrl/consistency' xmlns:ns1='consistency' " w:xpath="/ns0:xbrlConsistency[1]/ns1:ccConsistency[1]/ns1:ccSign_OperatingRevenueneeq_duration_T-1[1]" w:storeItemID="{08517870-DFDA-4691-AD7A-17DFF9C938D2}"/>
            <w:text/>
          </w:sdtPr>
          <w:sdtContent>
            <w:tc>
              <w:tcPr>
                <w:tcW w:w="1708" w:type="dxa"/>
                <w:tcBorders>
                  <w:left w:val="single" w:sz="4" w:space="0" w:color="5B9BD5" w:themeColor="accent1"/>
                  <w:right w:val="single" w:sz="4" w:space="0" w:color="5B9BD5" w:themeColor="accent1"/>
                </w:tcBorders>
              </w:tcPr>
              <w:p w:rsidR="006166D2" w:rsidRPr="00152EBA" w:rsidRDefault="00F71C0A"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939,906,884.11</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127FFB514ADD4957BE2000365E21D7A0"/>
            </w:placeholder>
            <w:dataBinding w:prefixMappings="xmlns:ns0='http://wwww.hallomagic.com/xbrl/consistency' xmlns:ns1='consistency' " w:xpath="/ns0:xbrlConsistency[1]/ns1:ccConsistency[1]/ns1:ccSign_YingYeShouRuBianDongBiLineeq_duration_T[1]" w:storeItemID="{08517870-DFDA-4691-AD7A-17DFF9C938D2}"/>
            <w:text/>
          </w:sdt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756B8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-8.28%</w:t>
                </w:r>
              </w:p>
            </w:tc>
          </w:sdtContent>
        </w:sdt>
      </w:tr>
      <w:tr w:rsidR="001B6047" w:rsidRPr="001B6047" w:rsidTr="00D5314D">
        <w:trPr>
          <w:trHeight w:val="229"/>
        </w:trPr>
        <w:tc>
          <w:tcPr>
            <w:tcW w:w="4254" w:type="dxa"/>
          </w:tcPr>
          <w:p w:rsidR="006166D2" w:rsidRPr="00C90591" w:rsidRDefault="00756B8D" w:rsidP="006D5B00">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82D5104F41FF44AB8665C3A6648C0058"/>
            </w:placeholder>
            <w:dataBinding w:prefixMappings="xmlns:ns0='http://wwww.hallomagic.com/xbrl/consistency' xmlns:ns1='consistency' " w:xpath="/ns0:xbrlConsistency[1]/ns1:ccConsistency[1]/ns1:ccSign_MaoLiLvneeq_duration_T[1]" w:storeItemID="{08517870-DFDA-4691-AD7A-17DFF9C938D2}"/>
            <w:text/>
          </w:sdtPr>
          <w:sdtContent>
            <w:tc>
              <w:tcPr>
                <w:tcW w:w="1701" w:type="dxa"/>
                <w:tcBorders>
                  <w:top w:val="single" w:sz="4" w:space="0" w:color="5B9BD5" w:themeColor="accent1"/>
                  <w:right w:val="single" w:sz="4" w:space="0" w:color="5B9BD5" w:themeColor="accent1"/>
                </w:tcBorders>
              </w:tcPr>
              <w:p w:rsidR="006166D2" w:rsidRPr="00152EBA" w:rsidRDefault="00F71C0A"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39.67%</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32AC11C673CA4C2B886EAE7A0EB87D7B"/>
            </w:placeholder>
            <w:dataBinding w:prefixMappings="xmlns:ns0='http://wwww.hallomagic.com/xbrl/consistency' xmlns:ns1='consistency' " w:xpath="/ns0:xbrlConsistency[1]/ns1:ccConsistency[1]/ns1:ccSign_MaoLiLvneeq_duration_T-1[1]" w:storeItemID="{08517870-DFDA-4691-AD7A-17DFF9C938D2}"/>
            <w:text/>
          </w:sdt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756B8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40.24%</w:t>
                </w:r>
              </w:p>
            </w:tc>
          </w:sdtContent>
        </w:sdt>
        <w:tc>
          <w:tcPr>
            <w:tcW w:w="1417" w:type="dxa"/>
            <w:tcBorders>
              <w:top w:val="single" w:sz="4" w:space="0" w:color="5B9BD5" w:themeColor="accent1"/>
              <w:left w:val="single" w:sz="4" w:space="0" w:color="5B9BD5" w:themeColor="accent1"/>
            </w:tcBorders>
          </w:tcPr>
          <w:p w:rsidR="006166D2" w:rsidRPr="00152EBA" w:rsidRDefault="00756B8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-1.40%</w:t>
            </w:r>
          </w:p>
        </w:tc>
      </w:tr>
      <w:tr w:rsidR="001B6047" w:rsidRPr="001B6047" w:rsidTr="00D5314D">
        <w:trPr>
          <w:trHeight w:val="243"/>
        </w:trPr>
        <w:tc>
          <w:tcPr>
            <w:tcW w:w="4254" w:type="dxa"/>
          </w:tcPr>
          <w:p w:rsidR="006166D2" w:rsidRPr="00C90591" w:rsidRDefault="0090225A" w:rsidP="00A2739B">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归属于挂牌公司股东的净利润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CC648D06C56D4DC6999C9663F5E2AAE2"/>
            </w:placeholder>
            <w:dataBinding w:prefixMappings="xmlns:ns0='http://wwww.hallomagic.com/xbrl/consistency' xmlns:ns1='consistency' " w:xpath="/ns0:xbrlConsistency[1]/ns1:ccConsistency[1]/ns1:ccSign_ProfitLossAttributableToOwnersOfParentneeq_duration_T[1]" w:storeItemID="{08517870-DFDA-4691-AD7A-17DFF9C938D2}"/>
            <w:text/>
          </w:sdtPr>
          <w:sdtContent>
            <w:tc>
              <w:tcPr>
                <w:tcW w:w="1701" w:type="dxa"/>
                <w:tcBorders>
                  <w:right w:val="single" w:sz="4" w:space="0" w:color="5B9BD5" w:themeColor="accent1"/>
                </w:tcBorders>
              </w:tcPr>
              <w:p w:rsidR="006166D2" w:rsidRPr="00152EBA" w:rsidRDefault="00F71C0A"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232,513,001.20</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3938F42F901A41659ED87E3872B1F884"/>
            </w:placeholder>
            <w:dataBinding w:prefixMappings="xmlns:ns0='http://wwww.hallomagic.com/xbrl/consistency' xmlns:ns1='consistency' " w:xpath="/ns0:xbrlConsistency[1]/ns1:ccConsistency[1]/ns1:ccSign_ProfitLossAttributableToOwnersOfParentneeq_duration_T-1[1]" w:storeItemID="{08517870-DFDA-4691-AD7A-17DFF9C938D2}"/>
            <w:text/>
          </w:sdt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F71C0A"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217,457,036.48</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BC003F1BA86B482AA2BBFFFD5733D843"/>
            </w:placeholder>
            <w:text/>
          </w:sdtPr>
          <w:sdtContent>
            <w:tc>
              <w:tcPr>
                <w:tcW w:w="1417" w:type="dxa"/>
                <w:tcBorders>
                  <w:left w:val="single" w:sz="4" w:space="0" w:color="5B9BD5" w:themeColor="accent1"/>
                </w:tcBorders>
              </w:tcPr>
              <w:p w:rsidR="006166D2" w:rsidRPr="00152EBA" w:rsidRDefault="0090225A"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6.92%</w:t>
                </w:r>
              </w:p>
            </w:tc>
          </w:sdtContent>
        </w:sdt>
      </w:tr>
      <w:tr w:rsidR="001B6047" w:rsidRPr="001B6047" w:rsidTr="00D5314D">
        <w:trPr>
          <w:trHeight w:val="389"/>
        </w:trPr>
        <w:tc>
          <w:tcPr>
            <w:tcW w:w="4254" w:type="dxa"/>
          </w:tcPr>
          <w:p w:rsidR="006166D2" w:rsidRPr="00C90591" w:rsidRDefault="0090225A" w:rsidP="00A2739B">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归属于挂牌公司股东的扣除非经常性损益后的净利润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37862ABB05174CB69D9D3953CF7C91E0"/>
            </w:placeholder>
            <w:text/>
          </w:sdtPr>
          <w:sdtContent>
            <w:tc>
              <w:tcPr>
                <w:tcW w:w="1701" w:type="dxa"/>
                <w:tcBorders>
                  <w:right w:val="single" w:sz="4" w:space="0" w:color="5B9BD5" w:themeColor="accent1"/>
                </w:tcBorders>
              </w:tcPr>
              <w:p w:rsidR="006166D2" w:rsidRPr="00152EBA" w:rsidRDefault="008E3A66" w:rsidP="00F92E10">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213,982,294.20</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D718412A9A594FF1809B6D6518477259"/>
            </w:placeholder>
            <w:text/>
          </w:sdtPr>
          <w:sdtContent>
            <w:tc>
              <w:tcPr>
                <w:tcW w:w="1708" w:type="dxa"/>
                <w:tcBorders>
                  <w:left w:val="single" w:sz="4" w:space="0" w:color="5B9BD5" w:themeColor="accent1"/>
                  <w:right w:val="single" w:sz="4" w:space="0" w:color="5B9BD5" w:themeColor="accent1"/>
                </w:tcBorders>
              </w:tcPr>
              <w:p w:rsidR="006166D2" w:rsidRPr="00152EBA" w:rsidRDefault="00A67F29" w:rsidP="00F92E10">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201,688,701.19</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3A559554ADFC41EB83E04858D7EB4405"/>
            </w:placeholder>
            <w:text/>
          </w:sdtPr>
          <w:sdtContent>
            <w:tc>
              <w:tcPr>
                <w:tcW w:w="1417" w:type="dxa"/>
                <w:tcBorders>
                  <w:left w:val="single" w:sz="4" w:space="0" w:color="5B9BD5" w:themeColor="accent1"/>
                </w:tcBorders>
              </w:tcPr>
              <w:p w:rsidR="006166D2" w:rsidRPr="00152EBA" w:rsidRDefault="00A67F29" w:rsidP="00F92E10">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6.10%</w:t>
                </w:r>
              </w:p>
            </w:tc>
          </w:sdtContent>
        </w:sdt>
      </w:tr>
      <w:tr w:rsidR="001B6047" w:rsidRPr="001B6047" w:rsidTr="00D5314D">
        <w:trPr>
          <w:trHeight w:val="234"/>
        </w:trPr>
        <w:tc>
          <w:tcPr>
            <w:tcW w:w="4254" w:type="dxa"/>
          </w:tcPr>
          <w:p w:rsidR="006166D2" w:rsidRPr="00C90591" w:rsidRDefault="0090225A" w:rsidP="006D5B00">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加权平均净资产收益率（依据归属于挂牌公司股东的净利润计算）</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6639BEB341E04F1581EE1168BF12EFE6"/>
            </w:placeholder>
            <w:text/>
          </w:sdtPr>
          <w:sdtContent>
            <w:tc>
              <w:tcPr>
                <w:tcW w:w="1701" w:type="dxa"/>
                <w:tcBorders>
                  <w:right w:val="single" w:sz="4" w:space="0" w:color="5B9BD5" w:themeColor="accent1"/>
                </w:tcBorders>
              </w:tcPr>
              <w:p w:rsidR="006166D2" w:rsidRPr="00152EBA" w:rsidRDefault="00E634A1"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10.20%</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4AE58CABD52F4230B843BAB0C5AA7209"/>
            </w:placeholder>
            <w:text/>
          </w:sdtPr>
          <w:sdtContent>
            <w:tc>
              <w:tcPr>
                <w:tcW w:w="1708" w:type="dxa"/>
                <w:tcBorders>
                  <w:left w:val="single" w:sz="4" w:space="0" w:color="5B9BD5" w:themeColor="accent1"/>
                  <w:right w:val="single" w:sz="4" w:space="0" w:color="5B9BD5" w:themeColor="accent1"/>
                </w:tcBorders>
              </w:tcPr>
              <w:p w:rsidR="006166D2" w:rsidRPr="00152EBA" w:rsidRDefault="00E634A1"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10.14%</w:t>
                </w:r>
              </w:p>
            </w:tc>
          </w:sdtContent>
        </w:sdt>
        <w:tc>
          <w:tcPr>
            <w:tcW w:w="1417" w:type="dxa"/>
            <w:tcBorders>
              <w:left w:val="single" w:sz="4" w:space="0" w:color="5B9BD5" w:themeColor="accent1"/>
            </w:tcBorders>
          </w:tcPr>
          <w:p w:rsidR="006166D2" w:rsidRPr="00152EBA" w:rsidRDefault="0090225A"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1.63%</w:t>
            </w:r>
          </w:p>
        </w:tc>
      </w:tr>
      <w:tr w:rsidR="00674024" w:rsidRPr="001B6047" w:rsidTr="00D5314D">
        <w:trPr>
          <w:trHeight w:val="234"/>
        </w:trPr>
        <w:tc>
          <w:tcPr>
            <w:tcW w:w="4254" w:type="dxa"/>
          </w:tcPr>
          <w:p w:rsidR="00674024" w:rsidRPr="00C90591" w:rsidRDefault="0090225A" w:rsidP="006D5B00">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加权平均净资产收益率（依据归属于挂牌公司股东的扣除非经常性损益后的净利润计算）</w:t>
            </w:r>
          </w:p>
        </w:tc>
        <w:sdt>
          <w:sdtPr>
            <w:rPr>
              <w:rFonts w:asciiTheme="minorEastAsia" w:eastAsiaTheme="minorEastAsia" w:hAnsiTheme="minorEastAsia"/>
              <w:color w:val="000000" w:themeColor="text1"/>
              <w:kern w:val="0"/>
              <w:sz w:val="18"/>
              <w:szCs w:val="21"/>
            </w:rPr>
            <w:id w:val="2052338269"/>
            <w:lock w:val="sdtLocked"/>
            <w:placeholder>
              <w:docPart w:val="F4AB042E7A404CBBA186F9EE8F9DE2A0"/>
            </w:placeholder>
            <w:text/>
          </w:sdtPr>
          <w:sdtContent>
            <w:tc>
              <w:tcPr>
                <w:tcW w:w="1701" w:type="dxa"/>
                <w:tcBorders>
                  <w:right w:val="single" w:sz="4" w:space="0" w:color="5B9BD5" w:themeColor="accent1"/>
                </w:tcBorders>
              </w:tcPr>
              <w:p w:rsidR="00674024" w:rsidRPr="00152EBA" w:rsidRDefault="00A67F2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9.39%</w:t>
                </w:r>
              </w:p>
            </w:tc>
          </w:sdtContent>
        </w:sdt>
        <w:sdt>
          <w:sdtPr>
            <w:rPr>
              <w:rFonts w:asciiTheme="minorEastAsia" w:eastAsiaTheme="minorEastAsia" w:hAnsiTheme="minorEastAsia"/>
              <w:color w:val="000000" w:themeColor="text1"/>
              <w:kern w:val="0"/>
              <w:sz w:val="18"/>
              <w:szCs w:val="21"/>
            </w:rPr>
            <w:id w:val="1355697185"/>
            <w:lock w:val="sdtLocked"/>
            <w:placeholder>
              <w:docPart w:val="EC97CD8663B140A7A7969D6644DE45A5"/>
            </w:placeholder>
            <w:text/>
          </w:sdtPr>
          <w:sdtContent>
            <w:tc>
              <w:tcPr>
                <w:tcW w:w="1708" w:type="dxa"/>
                <w:tcBorders>
                  <w:left w:val="single" w:sz="4" w:space="0" w:color="5B9BD5" w:themeColor="accent1"/>
                  <w:right w:val="single" w:sz="4" w:space="0" w:color="5B9BD5" w:themeColor="accent1"/>
                </w:tcBorders>
              </w:tcPr>
              <w:p w:rsidR="00674024" w:rsidRPr="00152EBA" w:rsidRDefault="00A67F2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9.40%</w:t>
                </w:r>
              </w:p>
            </w:tc>
          </w:sdtContent>
        </w:sdt>
        <w:tc>
          <w:tcPr>
            <w:tcW w:w="1417" w:type="dxa"/>
            <w:tcBorders>
              <w:left w:val="single" w:sz="4" w:space="0" w:color="5B9BD5" w:themeColor="accent1"/>
            </w:tcBorders>
          </w:tcPr>
          <w:p w:rsidR="00674024" w:rsidRPr="00152EBA" w:rsidRDefault="00A67F29" w:rsidP="00D5314D">
            <w:pPr>
              <w:jc w:val="center"/>
              <w:rPr>
                <w:rFonts w:asciiTheme="minorEastAsia" w:eastAsiaTheme="minorEastAsia" w:hAnsiTheme="minorEastAsia"/>
                <w:color w:val="000000" w:themeColor="text1"/>
                <w:kern w:val="0"/>
                <w:sz w:val="18"/>
                <w:szCs w:val="21"/>
              </w:rPr>
            </w:pPr>
            <w:r w:rsidRPr="00A67F29">
              <w:rPr>
                <w:rFonts w:asciiTheme="minorEastAsia" w:eastAsiaTheme="minorEastAsia" w:hAnsiTheme="minorEastAsia"/>
                <w:color w:val="000000" w:themeColor="text1"/>
                <w:kern w:val="0"/>
                <w:sz w:val="18"/>
                <w:szCs w:val="21"/>
              </w:rPr>
              <w:t>-0.12%</w:t>
            </w:r>
          </w:p>
        </w:tc>
      </w:tr>
      <w:tr w:rsidR="001B6047" w:rsidRPr="001B6047" w:rsidTr="00D5314D">
        <w:trPr>
          <w:trHeight w:val="247"/>
        </w:trPr>
        <w:tc>
          <w:tcPr>
            <w:tcW w:w="4254" w:type="dxa"/>
          </w:tcPr>
          <w:p w:rsidR="006166D2" w:rsidRPr="00C90591" w:rsidRDefault="0090225A" w:rsidP="006D5B00">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ECDDFFF520AB43FFA6A8B926AAD7EF06"/>
            </w:placeholder>
            <w:dataBinding w:prefixMappings="xmlns:ns0='http://wwww.hallomagic.com/xbrl/consistency' xmlns:ns1='consistency' " w:xpath="/ns0:xbrlConsistency[1]/ns1:ccConsistency[1]/ns1:ccSign_BasicEarningsLossPerShareneeq_duration_T[1]" w:storeItemID="{08517870-DFDA-4691-AD7A-17DFF9C938D2}"/>
            <w:text/>
          </w:sdtPr>
          <w:sdtContent>
            <w:tc>
              <w:tcPr>
                <w:tcW w:w="1701" w:type="dxa"/>
                <w:tcBorders>
                  <w:right w:val="single" w:sz="4" w:space="0" w:color="5B9BD5" w:themeColor="accent1"/>
                </w:tcBorders>
              </w:tcPr>
              <w:p w:rsidR="006166D2" w:rsidRPr="00152EBA" w:rsidRDefault="00F71C0A" w:rsidP="00F92E10">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0.14</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67ACFF084C5D4ACBBE2CB644D4EA4D1A"/>
            </w:placeholder>
            <w:dataBinding w:prefixMappings="xmlns:ns0='http://wwww.hallomagic.com/xbrl/consistency' xmlns:ns1='consistency' " w:xpath="/ns0:xbrlConsistency[1]/ns1:ccConsistency[1]/ns1:ccSign_BasicEarningsLossPerShareneeq_duration_T-1[1]" w:storeItemID="{08517870-DFDA-4691-AD7A-17DFF9C938D2}"/>
            <w:text/>
          </w:sdtPr>
          <w:sdtContent>
            <w:tc>
              <w:tcPr>
                <w:tcW w:w="1708" w:type="dxa"/>
                <w:tcBorders>
                  <w:left w:val="single" w:sz="4" w:space="0" w:color="5B9BD5" w:themeColor="accent1"/>
                  <w:right w:val="single" w:sz="4" w:space="0" w:color="5B9BD5" w:themeColor="accent1"/>
                </w:tcBorders>
              </w:tcPr>
              <w:p w:rsidR="006166D2" w:rsidRPr="00152EBA" w:rsidRDefault="00F71C0A" w:rsidP="00F92E10">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0.13</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6EDE73F669124F8EB187886342AA39D7"/>
            </w:placeholder>
            <w:text/>
          </w:sdtPr>
          <w:sdtContent>
            <w:tc>
              <w:tcPr>
                <w:tcW w:w="1417" w:type="dxa"/>
                <w:tcBorders>
                  <w:left w:val="single" w:sz="4" w:space="0" w:color="5B9BD5" w:themeColor="accent1"/>
                </w:tcBorders>
              </w:tcPr>
              <w:p w:rsidR="006166D2" w:rsidRPr="00152EBA" w:rsidRDefault="00A67F29" w:rsidP="00F92E10">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5.34%</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tblPr>
      <w:tblGrid>
        <w:gridCol w:w="4112"/>
        <w:gridCol w:w="2126"/>
        <w:gridCol w:w="1985"/>
        <w:gridCol w:w="1417"/>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E8943AFF40C642F2BBCB50C995CAAFBC"/>
            </w:placeholder>
            <w:dataBinding w:prefixMappings="xmlns:ns0='http://wwww.hallomagic.com/xbrl/consistency' xmlns:ns1='consistency' " w:xpath="/ns0:xbrlConsistency[1]/ns1:ccConsistency[1]/ns1:ccSign_Assetsneeq_instant_T[1]" w:storeItemID="{08517870-DFDA-4691-AD7A-17DFF9C938D2}"/>
            <w:text/>
          </w:sdtPr>
          <w:sdtContent>
            <w:tc>
              <w:tcPr>
                <w:tcW w:w="2126" w:type="dxa"/>
                <w:tcBorders>
                  <w:right w:val="single" w:sz="4" w:space="0" w:color="5B9BD5" w:themeColor="accent1"/>
                </w:tcBorders>
              </w:tcPr>
              <w:p w:rsidR="005611B4" w:rsidRPr="00152EBA" w:rsidRDefault="00F71C0A"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8,439,026,366.32</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D11380B80C72437890E8390FA2D2B6D2"/>
            </w:placeholder>
            <w:dataBinding w:prefixMappings="xmlns:ns0='http://wwww.hallomagic.com/xbrl/consistency' xmlns:ns1='consistency' " w:xpath="/ns0:xbrlConsistency[1]/ns1:ccConsistency[1]/ns1:ccSign_Assetsneeq_instant_T-1[1]" w:storeItemID="{08517870-DFDA-4691-AD7A-17DFF9C938D2}"/>
            <w:text/>
          </w:sdtPr>
          <w:sdtContent>
            <w:tc>
              <w:tcPr>
                <w:tcW w:w="1985" w:type="dxa"/>
                <w:tcBorders>
                  <w:left w:val="single" w:sz="4" w:space="0" w:color="5B9BD5" w:themeColor="accent1"/>
                  <w:right w:val="single" w:sz="4" w:space="0" w:color="5B9BD5" w:themeColor="accent1"/>
                </w:tcBorders>
              </w:tcPr>
              <w:p w:rsidR="005611B4" w:rsidRPr="00152EBA" w:rsidRDefault="00F71C0A"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7,086,708,549.38</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5422EAED286146788409F0B7438AA56F"/>
            </w:placeholder>
            <w:dataBinding w:prefixMappings="xmlns:ns0='http://wwww.hallomagic.com/xbrl/consistency' xmlns:ns1='consistency' " w:xpath="/ns0:xbrlConsistency[1]/ns1:ccConsistency[1]/ns1:ccSign_ZongZiChanBianDongBiLineeq_instant_T[1]" w:storeItemID="{08517870-DFDA-4691-AD7A-17DFF9C938D2}"/>
            <w:text/>
          </w:sdt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1C5AD3"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19.08%</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CC0F70BEB30A4A3FAA81B36F08E48AE3"/>
            </w:placeholder>
            <w:dataBinding w:prefixMappings="xmlns:ns0='http://wwww.hallomagic.com/xbrl/consistency' xmlns:ns1='consistency' " w:xpath="/ns0:xbrlConsistency[1]/ns1:ccConsistency[1]/ns1:ccSign_Liabilitiesneeq_instant_T[1]" w:storeItemID="{08517870-DFDA-4691-AD7A-17DFF9C938D2}"/>
            <w:text/>
          </w:sdtPr>
          <w:sdtContent>
            <w:tc>
              <w:tcPr>
                <w:tcW w:w="2126" w:type="dxa"/>
                <w:tcBorders>
                  <w:right w:val="single" w:sz="4" w:space="0" w:color="5B9BD5" w:themeColor="accent1"/>
                </w:tcBorders>
              </w:tcPr>
              <w:p w:rsidR="008D400F" w:rsidRPr="00152EBA" w:rsidRDefault="00F71C0A"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6,123,820,329.73</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D9F4366187334F2D8958DCB02BC1041D"/>
            </w:placeholder>
            <w:dataBinding w:prefixMappings="xmlns:ns0='http://wwww.hallomagic.com/xbrl/consistency' xmlns:ns1='consistency' " w:xpath="/ns0:xbrlConsistency[1]/ns1:ccConsistency[1]/ns1:ccSign_Liabilitiesneeq_instant_T-1[1]" w:storeItemID="{08517870-DFDA-4691-AD7A-17DFF9C938D2}"/>
            <w:text/>
          </w:sdtPr>
          <w:sdtContent>
            <w:tc>
              <w:tcPr>
                <w:tcW w:w="1985" w:type="dxa"/>
                <w:tcBorders>
                  <w:left w:val="single" w:sz="4" w:space="0" w:color="5B9BD5" w:themeColor="accent1"/>
                  <w:right w:val="single" w:sz="4" w:space="0" w:color="5B9BD5" w:themeColor="accent1"/>
                </w:tcBorders>
              </w:tcPr>
              <w:p w:rsidR="008D400F" w:rsidRPr="00152EBA" w:rsidRDefault="00F71C0A"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4,859,675,220.58</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A91E78627DFF4793BDFC5487096AD84B"/>
            </w:placeholder>
            <w:text/>
          </w:sdt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A03BF6"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26.01%</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91DCF5C6E5A3499BBF1FCC01B1475129"/>
            </w:placeholder>
            <w:dataBinding w:prefixMappings="xmlns:ns0='http://wwww.hallomagic.com/xbrl/consistency' xmlns:ns1='consistency' " w:xpath="/ns0:xbrlConsistency[1]/ns1:ccConsistency[1]/ns1:ccSign_EquityAttributableToOwnersOfParentneeq_instant_T[1]" w:storeItemID="{08517870-DFDA-4691-AD7A-17DFF9C938D2}"/>
            <w:text/>
          </w:sdtPr>
          <w:sdtContent>
            <w:tc>
              <w:tcPr>
                <w:tcW w:w="2126" w:type="dxa"/>
                <w:tcBorders>
                  <w:top w:val="single" w:sz="4" w:space="0" w:color="5B9BD5" w:themeColor="accent1"/>
                  <w:right w:val="single" w:sz="4" w:space="0" w:color="5B9BD5" w:themeColor="accent1"/>
                </w:tcBorders>
              </w:tcPr>
              <w:p w:rsidR="005611B4" w:rsidRPr="00152EBA" w:rsidRDefault="00F71C0A"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2,340,503,417.75</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5553A27DAE9F47AEBFAE2AD7D8691D4C"/>
            </w:placeholder>
            <w:dataBinding w:prefixMappings="xmlns:ns0='http://wwww.hallomagic.com/xbrl/consistency' xmlns:ns1='consistency' " w:xpath="/ns0:xbrlConsistency[1]/ns1:ccConsistency[1]/ns1:ccSign_EquityAttributableToOwnersOfParentneeq_instant_T-1[1]" w:storeItemID="{08517870-DFDA-4691-AD7A-17DFF9C938D2}"/>
            <w:text/>
          </w:sdt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F71C0A"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2,231,559,660.97</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49B78515A6954C34BDE20F84DFDA641D"/>
            </w:placeholder>
            <w:text/>
          </w:sdtPr>
          <w:sdtContent>
            <w:tc>
              <w:tcPr>
                <w:tcW w:w="1417" w:type="dxa"/>
                <w:tcBorders>
                  <w:top w:val="single" w:sz="4" w:space="0" w:color="5B9BD5" w:themeColor="accent1"/>
                  <w:left w:val="single" w:sz="4" w:space="0" w:color="5B9BD5" w:themeColor="accent1"/>
                </w:tcBorders>
              </w:tcPr>
              <w:p w:rsidR="005611B4" w:rsidRPr="00152EBA" w:rsidRDefault="00A03BF6"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4.88%</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8378D3B507AE471DA8253762BC228C91"/>
            </w:placeholder>
            <w:text/>
          </w:sdtPr>
          <w:sdtContent>
            <w:tc>
              <w:tcPr>
                <w:tcW w:w="2126" w:type="dxa"/>
                <w:tcBorders>
                  <w:right w:val="single" w:sz="4" w:space="0" w:color="5B9BD5" w:themeColor="accent1"/>
                </w:tcBorders>
              </w:tcPr>
              <w:p w:rsidR="005611B4" w:rsidRPr="00152EBA" w:rsidRDefault="0090225A" w:rsidP="0090225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1.43</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F97F58A75F0648A983B6AF387CCB594D"/>
            </w:placeholder>
            <w:text/>
          </w:sdt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90225A" w:rsidP="0090225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1.36</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15F86709685C4922A386D70283981068"/>
            </w:placeholder>
            <w:text/>
          </w:sdtPr>
          <w:sdtContent>
            <w:tc>
              <w:tcPr>
                <w:tcW w:w="1417" w:type="dxa"/>
                <w:tcBorders>
                  <w:left w:val="single" w:sz="4" w:space="0" w:color="5B9BD5" w:themeColor="accent1"/>
                </w:tcBorders>
              </w:tcPr>
              <w:p w:rsidR="005611B4" w:rsidRPr="00152EBA" w:rsidRDefault="00A03BF6" w:rsidP="00A03BF6">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4.88%</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D956C2A244DD4DCBB0AE165FA10AE816"/>
            </w:placeholder>
            <w:text/>
          </w:sdtPr>
          <w:sdtContent>
            <w:tc>
              <w:tcPr>
                <w:tcW w:w="2126" w:type="dxa"/>
                <w:tcBorders>
                  <w:right w:val="single" w:sz="4" w:space="0" w:color="5B9BD5" w:themeColor="accent1"/>
                </w:tcBorders>
              </w:tcPr>
              <w:p w:rsidR="005611B4" w:rsidRPr="00152EBA" w:rsidRDefault="00A03BF6" w:rsidP="0090225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72.56%</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E5C08872A2BA498EB176571C8AE28FC0"/>
            </w:placeholder>
            <w:text/>
          </w:sdtPr>
          <w:sdtContent>
            <w:tc>
              <w:tcPr>
                <w:tcW w:w="1985" w:type="dxa"/>
                <w:tcBorders>
                  <w:left w:val="single" w:sz="4" w:space="0" w:color="5B9BD5" w:themeColor="accent1"/>
                  <w:right w:val="single" w:sz="4" w:space="0" w:color="5B9BD5" w:themeColor="accent1"/>
                </w:tcBorders>
              </w:tcPr>
              <w:p w:rsidR="005611B4" w:rsidRPr="00152EBA" w:rsidRDefault="0090225A" w:rsidP="0090225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68.57%</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EA7B1B436D7049C4981516BE2C71C633"/>
            </w:placeholder>
            <w:text/>
          </w:sdtPr>
          <w:sdtContent>
            <w:tc>
              <w:tcPr>
                <w:tcW w:w="2126" w:type="dxa"/>
                <w:tcBorders>
                  <w:right w:val="single" w:sz="4" w:space="0" w:color="5B9BD5" w:themeColor="accent1"/>
                </w:tcBorders>
              </w:tcPr>
              <w:p w:rsidR="005611B4" w:rsidRPr="00152EBA" w:rsidRDefault="00F92E10" w:rsidP="0090225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1.20</w:t>
                </w:r>
              </w:p>
            </w:tc>
          </w:sdtContent>
        </w:sdt>
        <w:sdt>
          <w:sdtPr>
            <w:rPr>
              <w:rFonts w:asciiTheme="minorEastAsia" w:eastAsiaTheme="minorEastAsia" w:hAnsiTheme="minorEastAsia"/>
              <w:color w:val="000000" w:themeColor="text1"/>
              <w:kern w:val="0"/>
              <w:sz w:val="18"/>
              <w:szCs w:val="21"/>
            </w:rPr>
            <w:id w:val="-1780713988"/>
            <w:lock w:val="sdtLocked"/>
            <w:placeholder>
              <w:docPart w:val="9E9377D33DC242D79407123E20500CA0"/>
            </w:placeholder>
            <w:text/>
          </w:sdtPr>
          <w:sdtContent>
            <w:tc>
              <w:tcPr>
                <w:tcW w:w="1985" w:type="dxa"/>
                <w:tcBorders>
                  <w:left w:val="single" w:sz="4" w:space="0" w:color="5B9BD5" w:themeColor="accent1"/>
                  <w:right w:val="single" w:sz="4" w:space="0" w:color="5B9BD5" w:themeColor="accent1"/>
                </w:tcBorders>
              </w:tcPr>
              <w:p w:rsidR="005611B4" w:rsidRPr="00152EBA" w:rsidRDefault="00A03BF6" w:rsidP="0090225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0.92</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9F87F73E3A864844A0140B3F29EBCCE2"/>
            </w:placeholder>
            <w:text/>
          </w:sdtPr>
          <w:sdtContent>
            <w:tc>
              <w:tcPr>
                <w:tcW w:w="2126" w:type="dxa"/>
                <w:tcBorders>
                  <w:right w:val="single" w:sz="4" w:space="0" w:color="5B9BD5" w:themeColor="accent1"/>
                </w:tcBorders>
              </w:tcPr>
              <w:p w:rsidR="005611B4" w:rsidRPr="00152EBA" w:rsidRDefault="004F30A1" w:rsidP="004F30A1">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3.33</w:t>
                </w:r>
              </w:p>
            </w:tc>
          </w:sdtContent>
        </w:sdt>
        <w:sdt>
          <w:sdtPr>
            <w:rPr>
              <w:rFonts w:asciiTheme="minorEastAsia" w:eastAsiaTheme="minorEastAsia" w:hAnsiTheme="minorEastAsia"/>
              <w:color w:val="000000" w:themeColor="text1"/>
              <w:kern w:val="0"/>
              <w:sz w:val="18"/>
              <w:szCs w:val="21"/>
            </w:rPr>
            <w:id w:val="237908813"/>
            <w:lock w:val="sdtLocked"/>
            <w:placeholder>
              <w:docPart w:val="711C02B2D7004F18BC513D837676FED9"/>
            </w:placeholder>
            <w:text/>
          </w:sdtPr>
          <w:sdtContent>
            <w:tc>
              <w:tcPr>
                <w:tcW w:w="1985" w:type="dxa"/>
                <w:tcBorders>
                  <w:left w:val="single" w:sz="4" w:space="0" w:color="5B9BD5" w:themeColor="accent1"/>
                  <w:right w:val="single" w:sz="4" w:space="0" w:color="5B9BD5" w:themeColor="accent1"/>
                </w:tcBorders>
              </w:tcPr>
              <w:p w:rsidR="005611B4" w:rsidRPr="00152EBA" w:rsidRDefault="00A03BF6" w:rsidP="00A03BF6">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2.90</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753DB5" w:rsidP="006D5B00">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 xml:space="preserve">　</w:t>
            </w:r>
          </w:p>
        </w:tc>
        <w:tc>
          <w:tcPr>
            <w:tcW w:w="2268" w:type="dxa"/>
            <w:tcBorders>
              <w:top w:val="single" w:sz="4" w:space="0" w:color="5B9BD5" w:themeColor="accent1"/>
              <w:right w:val="single" w:sz="4" w:space="0" w:color="5B9BD5" w:themeColor="accent1"/>
            </w:tcBorders>
          </w:tcPr>
          <w:p w:rsidR="00AA2681" w:rsidRPr="00C90591" w:rsidRDefault="00753DB5" w:rsidP="005C0A90">
            <w:pPr>
              <w:jc w:val="center"/>
              <w:rPr>
                <w:rFonts w:asciiTheme="minorEastAsia" w:eastAsiaTheme="minorEastAsia" w:hAnsiTheme="minorEastAsia"/>
                <w:b/>
                <w:color w:val="000000" w:themeColor="text1"/>
                <w:kern w:val="0"/>
                <w:sz w:val="20"/>
                <w:szCs w:val="20"/>
              </w:rPr>
            </w:pPr>
            <w:r>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753DB5" w:rsidP="005C0A90">
            <w:pPr>
              <w:jc w:val="center"/>
              <w:rPr>
                <w:rFonts w:asciiTheme="minorEastAsia" w:eastAsiaTheme="minorEastAsia" w:hAnsiTheme="minorEastAsia"/>
                <w:b/>
                <w:color w:val="000000" w:themeColor="text1"/>
                <w:kern w:val="0"/>
                <w:sz w:val="20"/>
                <w:szCs w:val="20"/>
              </w:rPr>
            </w:pPr>
            <w:r>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753DB5" w:rsidP="005C0A90">
            <w:pPr>
              <w:jc w:val="center"/>
              <w:rPr>
                <w:rFonts w:asciiTheme="minorEastAsia" w:eastAsiaTheme="minorEastAsia" w:hAnsiTheme="minorEastAsia"/>
                <w:b/>
                <w:color w:val="000000" w:themeColor="text1"/>
                <w:kern w:val="0"/>
                <w:sz w:val="20"/>
                <w:szCs w:val="20"/>
              </w:rPr>
            </w:pPr>
            <w:r>
              <w:rPr>
                <w:rFonts w:asciiTheme="minorEastAsia" w:eastAsiaTheme="minorEastAsia" w:hAnsiTheme="minorEastAsia" w:hint="eastAsia"/>
                <w:b/>
                <w:color w:val="000000" w:themeColor="text1"/>
                <w:kern w:val="0"/>
                <w:sz w:val="20"/>
                <w:szCs w:val="20"/>
              </w:rPr>
              <w:t>增减比例</w:t>
            </w:r>
          </w:p>
        </w:tc>
      </w:tr>
      <w:tr w:rsidR="001B6047" w:rsidRPr="00152EBA" w:rsidTr="00753DB5">
        <w:trPr>
          <w:trHeight w:val="193"/>
        </w:trPr>
        <w:tc>
          <w:tcPr>
            <w:tcW w:w="3828" w:type="dxa"/>
          </w:tcPr>
          <w:p w:rsidR="00AA2681" w:rsidRPr="00152EBA" w:rsidRDefault="00753DB5" w:rsidP="006D5B00">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经营活动产生的现金流量净额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46823307FBEC45629897EE834125E0D5"/>
            </w:placeholder>
            <w:dataBinding w:prefixMappings="xmlns:ns0='http://wwww.hallomagic.com/xbrl/consistency' xmlns:ns1='consistency' " w:xpath="/ns0:xbrlConsistency[1]/ns1:ccConsistency[1]/ns1:ccSign_CashFlowsFromUsedInOperatingActivitiesneeq_duration_T[1]" w:storeItemID="{08517870-DFDA-4691-AD7A-17DFF9C938D2}"/>
            <w:text/>
          </w:sdtPr>
          <w:sdtContent>
            <w:tc>
              <w:tcPr>
                <w:tcW w:w="2268" w:type="dxa"/>
                <w:tcBorders>
                  <w:right w:val="single" w:sz="4" w:space="0" w:color="5B9BD5" w:themeColor="accent1"/>
                </w:tcBorders>
              </w:tcPr>
              <w:p w:rsidR="00AA2681" w:rsidRPr="00152EBA" w:rsidRDefault="008E3A66"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69,305,019.85</w:t>
                </w:r>
              </w:p>
            </w:tc>
          </w:sdtContent>
        </w:sdt>
        <w:sdt>
          <w:sdtPr>
            <w:rPr>
              <w:rFonts w:ascii="宋体" w:hAnsi="宋体" w:cs="宋体"/>
              <w:kern w:val="0"/>
              <w:sz w:val="18"/>
              <w:szCs w:val="18"/>
            </w:rPr>
            <w:alias w:val="货币类型"/>
            <w:tag w:val="货币类型"/>
            <w:id w:val="1398480206"/>
            <w:lock w:val="sdtLocked"/>
            <w:placeholder>
              <w:docPart w:val="D31ABDEDC5A24DB18F4104298A01307D"/>
            </w:placeholder>
            <w:dataBinding w:prefixMappings="xmlns:ns0='http://wwww.hallomagic.com/xbrl/consistency' xmlns:ns1='consistency' " w:xpath="/ns0:xbrlConsistency[1]/ns1:ccConsistency[1]/ns1:ccSign_CashFlowsFromUsedInOperatingActivitiesneeq_duration_T-1[1]" w:storeItemID="{08517870-DFDA-4691-AD7A-17DFF9C938D2}"/>
            <w:text/>
          </w:sdtPr>
          <w:sdtContent>
            <w:tc>
              <w:tcPr>
                <w:tcW w:w="2127" w:type="dxa"/>
                <w:tcBorders>
                  <w:left w:val="single" w:sz="4" w:space="0" w:color="5B9BD5" w:themeColor="accent1"/>
                  <w:right w:val="single" w:sz="4" w:space="0" w:color="5B9BD5" w:themeColor="accent1"/>
                </w:tcBorders>
              </w:tcPr>
              <w:p w:rsidR="00AA2681" w:rsidRPr="00152EBA" w:rsidRDefault="008E3A66" w:rsidP="000F44CA">
                <w:pPr>
                  <w:jc w:val="right"/>
                  <w:rPr>
                    <w:rFonts w:asciiTheme="minorEastAsia" w:eastAsiaTheme="minorEastAsia" w:hAnsiTheme="minorEastAsia"/>
                    <w:color w:val="000000" w:themeColor="text1"/>
                    <w:kern w:val="0"/>
                    <w:sz w:val="18"/>
                    <w:szCs w:val="21"/>
                  </w:rPr>
                </w:pPr>
                <w:r w:rsidRPr="008E3A66">
                  <w:rPr>
                    <w:rFonts w:ascii="宋体" w:hAnsi="宋体" w:cs="宋体"/>
                    <w:kern w:val="0"/>
                    <w:sz w:val="18"/>
                    <w:szCs w:val="18"/>
                  </w:rPr>
                  <w:t>307,160,491.74</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53DB5" w:rsidP="00F8163A">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r>
      <w:tr w:rsidR="001B6047" w:rsidRPr="00152EBA" w:rsidTr="00FD5F8B">
        <w:trPr>
          <w:trHeight w:val="155"/>
        </w:trPr>
        <w:tc>
          <w:tcPr>
            <w:tcW w:w="3828" w:type="dxa"/>
          </w:tcPr>
          <w:p w:rsidR="00AA2681" w:rsidRPr="00152EBA" w:rsidRDefault="00753DB5" w:rsidP="006D5B00">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应收账款周转率</w:t>
            </w:r>
          </w:p>
        </w:tc>
        <w:sdt>
          <w:sdtPr>
            <w:rPr>
              <w:rFonts w:asciiTheme="minorEastAsia" w:eastAsiaTheme="minorEastAsia" w:hAnsiTheme="minorEastAsia"/>
              <w:color w:val="000000" w:themeColor="text1"/>
              <w:kern w:val="0"/>
              <w:sz w:val="18"/>
              <w:szCs w:val="21"/>
            </w:rPr>
            <w:id w:val="-1032959471"/>
            <w:lock w:val="sdtLocked"/>
            <w:placeholder>
              <w:docPart w:val="4A553C49BB024284ADD55305634726F6"/>
            </w:placeholder>
            <w:text/>
          </w:sdtPr>
          <w:sdtContent>
            <w:tc>
              <w:tcPr>
                <w:tcW w:w="2268" w:type="dxa"/>
                <w:tcBorders>
                  <w:right w:val="single" w:sz="4" w:space="0" w:color="5B9BD5" w:themeColor="accent1"/>
                </w:tcBorders>
              </w:tcPr>
              <w:p w:rsidR="00AA2681" w:rsidRPr="00152EBA" w:rsidRDefault="001C09A6" w:rsidP="00753DB5">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8.57</w:t>
                </w:r>
              </w:p>
            </w:tc>
          </w:sdtContent>
        </w:sdt>
        <w:sdt>
          <w:sdtPr>
            <w:rPr>
              <w:rFonts w:asciiTheme="minorEastAsia" w:eastAsiaTheme="minorEastAsia" w:hAnsiTheme="minorEastAsia"/>
              <w:color w:val="000000" w:themeColor="text1"/>
              <w:kern w:val="0"/>
              <w:sz w:val="18"/>
              <w:szCs w:val="21"/>
            </w:rPr>
            <w:id w:val="-155760381"/>
            <w:lock w:val="sdtLocked"/>
            <w:placeholder>
              <w:docPart w:val="F373D03F29BC487CAA9CE9535016288C"/>
            </w:placeholder>
            <w:text/>
          </w:sdtPr>
          <w:sdtContent>
            <w:tc>
              <w:tcPr>
                <w:tcW w:w="2127" w:type="dxa"/>
                <w:tcBorders>
                  <w:left w:val="single" w:sz="4" w:space="0" w:color="5B9BD5" w:themeColor="accent1"/>
                  <w:right w:val="single" w:sz="4" w:space="0" w:color="5B9BD5" w:themeColor="accent1"/>
                </w:tcBorders>
              </w:tcPr>
              <w:p w:rsidR="00AA2681" w:rsidRPr="00152EBA" w:rsidRDefault="00F92E10" w:rsidP="00753DB5">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12.05</w:t>
                </w:r>
              </w:p>
            </w:tc>
          </w:sdtContent>
        </w:sdt>
        <w:tc>
          <w:tcPr>
            <w:tcW w:w="1417" w:type="dxa"/>
            <w:tcBorders>
              <w:left w:val="single" w:sz="4" w:space="0" w:color="5B9BD5" w:themeColor="accent1"/>
            </w:tcBorders>
          </w:tcPr>
          <w:p w:rsidR="00AA2681" w:rsidRPr="00152EBA" w:rsidRDefault="00753DB5" w:rsidP="006D5B00">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r>
      <w:tr w:rsidR="001B6047" w:rsidRPr="00152EBA" w:rsidTr="00FD5F8B">
        <w:trPr>
          <w:trHeight w:val="259"/>
        </w:trPr>
        <w:tc>
          <w:tcPr>
            <w:tcW w:w="3828" w:type="dxa"/>
          </w:tcPr>
          <w:p w:rsidR="00AA2681" w:rsidRPr="00152EBA" w:rsidRDefault="00753DB5" w:rsidP="006D5B00">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4D65DFB3E54C426FAA0A2C6A1B4E82B1"/>
            </w:placeholder>
            <w:text/>
          </w:sdtPr>
          <w:sdtContent>
            <w:tc>
              <w:tcPr>
                <w:tcW w:w="2268" w:type="dxa"/>
                <w:tcBorders>
                  <w:right w:val="single" w:sz="4" w:space="0" w:color="5B9BD5" w:themeColor="accent1"/>
                </w:tcBorders>
              </w:tcPr>
              <w:p w:rsidR="00AA2681" w:rsidRPr="00152EBA" w:rsidRDefault="00753DB5" w:rsidP="00753DB5">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45,825.11</w:t>
                </w:r>
              </w:p>
            </w:tc>
          </w:sdtContent>
        </w:sdt>
        <w:sdt>
          <w:sdtPr>
            <w:rPr>
              <w:rFonts w:asciiTheme="minorEastAsia" w:eastAsiaTheme="minorEastAsia" w:hAnsiTheme="minorEastAsia"/>
              <w:color w:val="000000" w:themeColor="text1"/>
              <w:kern w:val="0"/>
              <w:sz w:val="18"/>
              <w:szCs w:val="21"/>
            </w:rPr>
            <w:id w:val="293032885"/>
            <w:lock w:val="sdtLocked"/>
            <w:placeholder>
              <w:docPart w:val="4222726E2ABE46F4AC5F36B81BE53EE7"/>
            </w:placeholder>
            <w:text/>
          </w:sdtPr>
          <w:sdtContent>
            <w:tc>
              <w:tcPr>
                <w:tcW w:w="2127" w:type="dxa"/>
                <w:tcBorders>
                  <w:left w:val="single" w:sz="4" w:space="0" w:color="5B9BD5" w:themeColor="accent1"/>
                  <w:right w:val="single" w:sz="4" w:space="0" w:color="5B9BD5" w:themeColor="accent1"/>
                </w:tcBorders>
              </w:tcPr>
              <w:p w:rsidR="00AA2681" w:rsidRPr="00152EBA" w:rsidRDefault="00753DB5" w:rsidP="00753DB5">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49,492.99</w:t>
                </w:r>
              </w:p>
            </w:tc>
          </w:sdtContent>
        </w:sdt>
        <w:tc>
          <w:tcPr>
            <w:tcW w:w="1417" w:type="dxa"/>
            <w:tcBorders>
              <w:left w:val="single" w:sz="4" w:space="0" w:color="5B9BD5" w:themeColor="accent1"/>
            </w:tcBorders>
          </w:tcPr>
          <w:p w:rsidR="00AA2681" w:rsidRPr="00152EBA" w:rsidRDefault="00753DB5" w:rsidP="006D5B00">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F92E10" w:rsidP="006D5B00">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 xml:space="preserve">　</w:t>
            </w:r>
          </w:p>
        </w:tc>
        <w:tc>
          <w:tcPr>
            <w:tcW w:w="2268" w:type="dxa"/>
            <w:tcBorders>
              <w:top w:val="single" w:sz="4" w:space="0" w:color="5B9BD5" w:themeColor="accent1"/>
              <w:right w:val="single" w:sz="4" w:space="0" w:color="5B9BD5" w:themeColor="accent1"/>
            </w:tcBorders>
          </w:tcPr>
          <w:p w:rsidR="008C7C0C" w:rsidRPr="00152EBA" w:rsidRDefault="00F92E10" w:rsidP="005C0A90">
            <w:pPr>
              <w:jc w:val="center"/>
              <w:rPr>
                <w:rFonts w:asciiTheme="minorEastAsia" w:eastAsiaTheme="minorEastAsia" w:hAnsiTheme="minorEastAsia"/>
                <w:b/>
                <w:color w:val="000000" w:themeColor="text1"/>
                <w:kern w:val="0"/>
                <w:sz w:val="20"/>
                <w:szCs w:val="20"/>
              </w:rPr>
            </w:pPr>
            <w:r>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F92E10" w:rsidP="005C0A90">
            <w:pPr>
              <w:jc w:val="center"/>
              <w:rPr>
                <w:rFonts w:asciiTheme="minorEastAsia" w:eastAsiaTheme="minorEastAsia" w:hAnsiTheme="minorEastAsia"/>
                <w:b/>
                <w:color w:val="000000" w:themeColor="text1"/>
                <w:kern w:val="0"/>
                <w:sz w:val="20"/>
                <w:szCs w:val="20"/>
              </w:rPr>
            </w:pPr>
            <w:r>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F92E10" w:rsidP="005C0A90">
            <w:pPr>
              <w:jc w:val="center"/>
              <w:rPr>
                <w:rFonts w:asciiTheme="minorEastAsia" w:eastAsiaTheme="minorEastAsia" w:hAnsiTheme="minorEastAsia"/>
                <w:b/>
                <w:color w:val="000000" w:themeColor="text1"/>
                <w:kern w:val="0"/>
                <w:sz w:val="20"/>
                <w:szCs w:val="20"/>
              </w:rPr>
            </w:pPr>
            <w:r>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F92E10" w:rsidP="006D5B00">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总资产增长率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8ADD1800B01C4B9490197C0AF52B82DD"/>
            </w:placeholder>
            <w:text/>
          </w:sdtPr>
          <w:sdtContent>
            <w:tc>
              <w:tcPr>
                <w:tcW w:w="2268" w:type="dxa"/>
                <w:tcBorders>
                  <w:right w:val="single" w:sz="4" w:space="0" w:color="5B9BD5" w:themeColor="accent1"/>
                </w:tcBorders>
              </w:tcPr>
              <w:p w:rsidR="008C7C0C" w:rsidRPr="00152EBA" w:rsidRDefault="00F92E10"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19.08%</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AB46E135AE694311998D2B8CDFD8AC15"/>
            </w:placeholder>
            <w:text/>
          </w:sdtPr>
          <w:sdtContent>
            <w:tc>
              <w:tcPr>
                <w:tcW w:w="2127" w:type="dxa"/>
                <w:tcBorders>
                  <w:left w:val="single" w:sz="4" w:space="0" w:color="5B9BD5" w:themeColor="accent1"/>
                  <w:right w:val="single" w:sz="4" w:space="0" w:color="5B9BD5" w:themeColor="accent1"/>
                </w:tcBorders>
              </w:tcPr>
              <w:p w:rsidR="008C7C0C" w:rsidRPr="00152EBA" w:rsidRDefault="00F92E10"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30.13%</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F92E10" w:rsidP="006D5B00">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r>
      <w:tr w:rsidR="001B6047" w:rsidRPr="00152EBA" w:rsidTr="00FD5F8B">
        <w:trPr>
          <w:trHeight w:val="197"/>
        </w:trPr>
        <w:tc>
          <w:tcPr>
            <w:tcW w:w="3828" w:type="dxa"/>
          </w:tcPr>
          <w:p w:rsidR="008C7C0C" w:rsidRPr="00152EBA" w:rsidRDefault="00F92E10" w:rsidP="006D5B00">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营业收入增长率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22A3050D31F94BA98D1821F56734F124"/>
            </w:placeholder>
            <w:text/>
          </w:sdtPr>
          <w:sdtContent>
            <w:tc>
              <w:tcPr>
                <w:tcW w:w="2268" w:type="dxa"/>
                <w:tcBorders>
                  <w:right w:val="single" w:sz="4" w:space="0" w:color="5B9BD5" w:themeColor="accent1"/>
                </w:tcBorders>
              </w:tcPr>
              <w:p w:rsidR="008C7C0C" w:rsidRPr="00152EBA" w:rsidRDefault="00F92E10"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-8.28%</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929B068B34164BB19C361041B1440D40"/>
            </w:placeholder>
            <w:text/>
          </w:sdtPr>
          <w:sdtContent>
            <w:tc>
              <w:tcPr>
                <w:tcW w:w="2127" w:type="dxa"/>
                <w:tcBorders>
                  <w:left w:val="single" w:sz="4" w:space="0" w:color="5B9BD5" w:themeColor="accent1"/>
                  <w:right w:val="single" w:sz="4" w:space="0" w:color="5B9BD5" w:themeColor="accent1"/>
                </w:tcBorders>
              </w:tcPr>
              <w:p w:rsidR="008C7C0C" w:rsidRPr="00152EBA" w:rsidRDefault="00F92E10"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77.32%</w:t>
                </w:r>
              </w:p>
            </w:tc>
          </w:sdtContent>
        </w:sdt>
        <w:tc>
          <w:tcPr>
            <w:tcW w:w="1417" w:type="dxa"/>
            <w:tcBorders>
              <w:left w:val="single" w:sz="4" w:space="0" w:color="5B9BD5" w:themeColor="accent1"/>
            </w:tcBorders>
          </w:tcPr>
          <w:p w:rsidR="008C7C0C" w:rsidRPr="00152EBA" w:rsidRDefault="00F92E10" w:rsidP="006D5B00">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r>
      <w:tr w:rsidR="001B6047" w:rsidRPr="00152EBA" w:rsidTr="00FD5F8B">
        <w:trPr>
          <w:trHeight w:val="173"/>
        </w:trPr>
        <w:tc>
          <w:tcPr>
            <w:tcW w:w="3828" w:type="dxa"/>
          </w:tcPr>
          <w:p w:rsidR="008C7C0C" w:rsidRPr="00152EBA" w:rsidRDefault="00F92E10" w:rsidP="006D5B00">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净利润增长率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3A2360CADB5B42849020F334CA44773A"/>
            </w:placeholder>
            <w:text/>
          </w:sdtPr>
          <w:sdtContent>
            <w:tc>
              <w:tcPr>
                <w:tcW w:w="2268" w:type="dxa"/>
                <w:tcBorders>
                  <w:right w:val="single" w:sz="4" w:space="0" w:color="5B9BD5" w:themeColor="accent1"/>
                </w:tcBorders>
              </w:tcPr>
              <w:p w:rsidR="008C7C0C" w:rsidRPr="00152EBA" w:rsidRDefault="00F92E10"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10.44%</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88F80A5652FF4C3E88F45820B0458F9D"/>
            </w:placeholder>
            <w:text/>
          </w:sdtPr>
          <w:sdtContent>
            <w:tc>
              <w:tcPr>
                <w:tcW w:w="2127" w:type="dxa"/>
                <w:tcBorders>
                  <w:left w:val="single" w:sz="4" w:space="0" w:color="5B9BD5" w:themeColor="accent1"/>
                  <w:right w:val="single" w:sz="4" w:space="0" w:color="5B9BD5" w:themeColor="accent1"/>
                </w:tcBorders>
              </w:tcPr>
              <w:p w:rsidR="008C7C0C" w:rsidRPr="00152EBA" w:rsidRDefault="00F92E10"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-16.28%</w:t>
                </w:r>
              </w:p>
            </w:tc>
          </w:sdtContent>
        </w:sdt>
        <w:tc>
          <w:tcPr>
            <w:tcW w:w="1417" w:type="dxa"/>
            <w:tcBorders>
              <w:left w:val="single" w:sz="4" w:space="0" w:color="5B9BD5" w:themeColor="accent1"/>
            </w:tcBorders>
          </w:tcPr>
          <w:p w:rsidR="008C7C0C" w:rsidRPr="00152EBA" w:rsidRDefault="00F92E10" w:rsidP="006D5B00">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F92E10" w:rsidP="006D5B00">
            <w:pPr>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 xml:space="preserve">　</w:t>
            </w:r>
          </w:p>
        </w:tc>
        <w:tc>
          <w:tcPr>
            <w:tcW w:w="2551" w:type="dxa"/>
            <w:tcBorders>
              <w:top w:val="single" w:sz="4" w:space="0" w:color="5B9BD5" w:themeColor="accent1"/>
              <w:right w:val="single" w:sz="4" w:space="0" w:color="5B9BD5" w:themeColor="accent1"/>
            </w:tcBorders>
          </w:tcPr>
          <w:p w:rsidR="001C3239" w:rsidRPr="001B6047" w:rsidRDefault="00F92E10" w:rsidP="005C0A90">
            <w:pPr>
              <w:jc w:val="center"/>
              <w:rPr>
                <w:rFonts w:asciiTheme="minorEastAsia" w:eastAsiaTheme="minorEastAsia" w:hAnsiTheme="minorEastAsia"/>
                <w:b/>
                <w:color w:val="000000" w:themeColor="text1"/>
                <w:kern w:val="0"/>
                <w:sz w:val="20"/>
                <w:szCs w:val="21"/>
              </w:rPr>
            </w:pPr>
            <w:r>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F92E10" w:rsidP="005C0A90">
            <w:pPr>
              <w:jc w:val="center"/>
              <w:rPr>
                <w:rFonts w:asciiTheme="minorEastAsia" w:eastAsiaTheme="minorEastAsia" w:hAnsiTheme="minorEastAsia"/>
                <w:b/>
                <w:color w:val="000000" w:themeColor="text1"/>
                <w:kern w:val="0"/>
                <w:sz w:val="20"/>
                <w:szCs w:val="21"/>
              </w:rPr>
            </w:pPr>
            <w:r>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F92E10" w:rsidP="005C0A90">
            <w:pPr>
              <w:jc w:val="center"/>
              <w:rPr>
                <w:rFonts w:asciiTheme="minorEastAsia" w:eastAsiaTheme="minorEastAsia" w:hAnsiTheme="minorEastAsia"/>
                <w:b/>
                <w:color w:val="000000" w:themeColor="text1"/>
                <w:kern w:val="0"/>
                <w:sz w:val="20"/>
                <w:szCs w:val="21"/>
              </w:rPr>
            </w:pPr>
            <w:r>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F92E10" w:rsidP="004C2B74">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9D8AA95CBB784F93AD424C3233F33A6F"/>
            </w:placeholder>
            <w:dataBinding w:prefixMappings="xmlns:ns0='http://wwww.hallomagic.com/xbrl/consistency' xmlns:ns1='consistency' " w:xpath="/ns0:xbrlConsistency[1]/ns1:ccConsistency[1]/ns1:ccSign_ZongGuBenShuLiangneeq_duration_T[1]" w:storeItemID="{08517870-DFDA-4691-AD7A-17DFF9C938D2}"/>
            <w:text/>
          </w:sdtPr>
          <w:sdtContent>
            <w:tc>
              <w:tcPr>
                <w:tcW w:w="2551" w:type="dxa"/>
                <w:tcBorders>
                  <w:right w:val="single" w:sz="4" w:space="0" w:color="5B9BD5" w:themeColor="accent1"/>
                </w:tcBorders>
              </w:tcPr>
              <w:p w:rsidR="001C3239" w:rsidRPr="00152EBA" w:rsidRDefault="008E3A66" w:rsidP="00F92E10">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163,630,000</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7656A0567ED04984ABF70379768745C0"/>
            </w:placeholder>
            <w:dataBinding w:prefixMappings="xmlns:ns0='http://wwww.hallomagic.com/xbrl/consistency' xmlns:ns1='consistency' " w:xpath="/ns0:xbrlConsistency[1]/ns1:ccConsistency[1]/ns1:ccSign_ZongGuBenShuLiangneeq_duration_T-1[1]" w:storeItemID="{08517870-DFDA-4691-AD7A-17DFF9C938D2}"/>
            <w:text/>
          </w:sdtPr>
          <w:sdtContent>
            <w:tc>
              <w:tcPr>
                <w:tcW w:w="2127" w:type="dxa"/>
                <w:tcBorders>
                  <w:left w:val="single" w:sz="4" w:space="0" w:color="5B9BD5" w:themeColor="accent1"/>
                  <w:right w:val="single" w:sz="4" w:space="0" w:color="5B9BD5" w:themeColor="accent1"/>
                </w:tcBorders>
              </w:tcPr>
              <w:p w:rsidR="001C3239" w:rsidRPr="00152EBA" w:rsidRDefault="00F92E10" w:rsidP="00F92E10">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163,630,000</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F92E10" w:rsidP="006D5B00">
            <w:pPr>
              <w:jc w:val="center"/>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w:t>
            </w:r>
          </w:p>
        </w:tc>
      </w:tr>
      <w:tr w:rsidR="001B6047" w:rsidRPr="001B6047" w:rsidTr="002F451C">
        <w:trPr>
          <w:trHeight w:val="267"/>
        </w:trPr>
        <w:tc>
          <w:tcPr>
            <w:tcW w:w="3545" w:type="dxa"/>
          </w:tcPr>
          <w:p w:rsidR="001C3239" w:rsidRPr="00152EBA" w:rsidRDefault="00F92E10" w:rsidP="002F451C">
            <w:pPr>
              <w:jc w:val="left"/>
              <w:rPr>
                <w:rFonts w:asciiTheme="minorEastAsia" w:eastAsiaTheme="minorEastAsia" w:hAnsiTheme="minorEastAsia"/>
                <w:color w:val="000000" w:themeColor="text1"/>
                <w:kern w:val="0"/>
                <w:sz w:val="20"/>
                <w:szCs w:val="20"/>
              </w:rPr>
            </w:pPr>
            <w:r>
              <w:rPr>
                <w:rFonts w:asciiTheme="minorEastAsia" w:eastAsiaTheme="minorEastAsia" w:hAnsiTheme="minorEastAsia" w:hint="eastAsia"/>
                <w:color w:val="000000" w:themeColor="text1"/>
                <w:kern w:val="0"/>
                <w:sz w:val="20"/>
                <w:szCs w:val="20"/>
              </w:rPr>
              <w:t>计入权益的优先股数量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7D902809ADF54375BF5E1ABCE91DC595"/>
            </w:placeholder>
            <w:dataBinding w:prefixMappings="xmlns:ns0='http://wwww.hallomagic.com/xbrl/consistency' xmlns:ns1='consistency' " w:xpath="/ns0:xbrlConsistency[1]/ns1:ccConsistency[1]/ns1:ccSign_JiRuQuanYiDeYouXianGuShuLiangneeq_duration_T[1]" w:storeItemID="{08517870-DFDA-4691-AD7A-17DFF9C938D2}"/>
            <w:text/>
          </w:sdtPr>
          <w:sdtContent>
            <w:tc>
              <w:tcPr>
                <w:tcW w:w="2551" w:type="dxa"/>
                <w:tcBorders>
                  <w:right w:val="single" w:sz="4" w:space="0" w:color="5B9BD5" w:themeColor="accent1"/>
                </w:tcBorders>
              </w:tcPr>
              <w:p w:rsidR="001C3239" w:rsidRPr="00152EBA" w:rsidRDefault="00F92E10" w:rsidP="007820B7">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 xml:space="preserve">　</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2B70F39B483149DD9635B7138F840810"/>
            </w:placeholder>
            <w:dataBinding w:prefixMappings="xmlns:ns0='http://wwww.hallomagic.com/xbrl/consistency' xmlns:ns1='consistency' " w:xpath="/ns0:xbrlConsistency[1]/ns1:ccConsistency[1]/ns1:ccSign_JiRuQuanYiDeYouXianGuShuLiangneeq_duration_T-1[1]" w:storeItemID="{08517870-DFDA-4691-AD7A-17DFF9C938D2}"/>
            <w:text/>
          </w:sdtPr>
          <w:sdtContent>
            <w:tc>
              <w:tcPr>
                <w:tcW w:w="2127" w:type="dxa"/>
                <w:tcBorders>
                  <w:left w:val="single" w:sz="4" w:space="0" w:color="5B9BD5" w:themeColor="accent1"/>
                  <w:right w:val="single" w:sz="4" w:space="0" w:color="5B9BD5" w:themeColor="accent1"/>
                </w:tcBorders>
              </w:tcPr>
              <w:p w:rsidR="001C3239" w:rsidRPr="00152EBA" w:rsidRDefault="00F92E10" w:rsidP="0072781A">
                <w:pPr>
                  <w:ind w:right="34"/>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 xml:space="preserve">　</w:t>
                </w:r>
              </w:p>
            </w:tc>
          </w:sdtContent>
        </w:sdt>
        <w:tc>
          <w:tcPr>
            <w:tcW w:w="1417" w:type="dxa"/>
            <w:tcBorders>
              <w:left w:val="single" w:sz="4" w:space="0" w:color="5B9BD5" w:themeColor="accent1"/>
            </w:tcBorders>
          </w:tcPr>
          <w:p w:rsidR="001C3239" w:rsidRPr="00152EBA" w:rsidRDefault="00F92E10" w:rsidP="006D5B00">
            <w:pPr>
              <w:jc w:val="center"/>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w:t>
            </w:r>
          </w:p>
        </w:tc>
      </w:tr>
      <w:tr w:rsidR="001B6047" w:rsidRPr="001B6047" w:rsidTr="002F451C">
        <w:trPr>
          <w:trHeight w:val="215"/>
        </w:trPr>
        <w:tc>
          <w:tcPr>
            <w:tcW w:w="3545" w:type="dxa"/>
          </w:tcPr>
          <w:p w:rsidR="001C3239" w:rsidRPr="00152EBA" w:rsidRDefault="00F92E10" w:rsidP="004C2B74">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计入负债的优先股数量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A3B63E84F2974BCAA9E91C15AECC2FF3"/>
            </w:placeholder>
            <w:dataBinding w:prefixMappings="xmlns:ns0='http://wwww.hallomagic.com/xbrl/consistency' xmlns:ns1='consistency' " w:xpath="/ns0:xbrlConsistency[1]/ns1:ccConsistency[1]/ns1:ccSign_JiRuFuZhaiDeYouXianGuShuLiangneeq_duration_T[1]" w:storeItemID="{08517870-DFDA-4691-AD7A-17DFF9C938D2}"/>
            <w:text/>
          </w:sdtPr>
          <w:sdtContent>
            <w:tc>
              <w:tcPr>
                <w:tcW w:w="2551" w:type="dxa"/>
                <w:tcBorders>
                  <w:right w:val="single" w:sz="4" w:space="0" w:color="5B9BD5" w:themeColor="accent1"/>
                </w:tcBorders>
              </w:tcPr>
              <w:p w:rsidR="001C3239" w:rsidRPr="00152EBA" w:rsidRDefault="00F92E10"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 xml:space="preserve">　</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CA93BC154086488B8E1FB13A1C5C7591"/>
            </w:placeholder>
            <w:dataBinding w:prefixMappings="xmlns:ns0='http://wwww.hallomagic.com/xbrl/consistency' xmlns:ns1='consistency' " w:xpath="/ns0:xbrlConsistency[1]/ns1:ccConsistency[1]/ns1:ccSign_JiRuFuZhaiDeYouXianGuShuLiangneeq_duration_T-1[1]" w:storeItemID="{08517870-DFDA-4691-AD7A-17DFF9C938D2}"/>
            <w:text/>
          </w:sdtPr>
          <w:sdtContent>
            <w:tc>
              <w:tcPr>
                <w:tcW w:w="2127" w:type="dxa"/>
                <w:tcBorders>
                  <w:left w:val="single" w:sz="4" w:space="0" w:color="5B9BD5" w:themeColor="accent1"/>
                  <w:right w:val="single" w:sz="4" w:space="0" w:color="5B9BD5" w:themeColor="accent1"/>
                </w:tcBorders>
              </w:tcPr>
              <w:p w:rsidR="001C3239" w:rsidRPr="00152EBA" w:rsidRDefault="00F92E10"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 xml:space="preserve">　</w:t>
                </w:r>
              </w:p>
            </w:tc>
          </w:sdtContent>
        </w:sdt>
        <w:tc>
          <w:tcPr>
            <w:tcW w:w="1417" w:type="dxa"/>
            <w:tcBorders>
              <w:left w:val="single" w:sz="4" w:space="0" w:color="5B9BD5" w:themeColor="accent1"/>
            </w:tcBorders>
          </w:tcPr>
          <w:p w:rsidR="001C3239" w:rsidRPr="00152EBA" w:rsidRDefault="00F92E10" w:rsidP="006D5B00">
            <w:pPr>
              <w:jc w:val="center"/>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w:t>
            </w:r>
          </w:p>
        </w:tc>
      </w:tr>
      <w:tr w:rsidR="001B6047" w:rsidRPr="001B6047" w:rsidTr="002F451C">
        <w:trPr>
          <w:trHeight w:val="215"/>
        </w:trPr>
        <w:tc>
          <w:tcPr>
            <w:tcW w:w="3545" w:type="dxa"/>
          </w:tcPr>
          <w:p w:rsidR="001C3239" w:rsidRPr="00152EBA" w:rsidRDefault="00F92E10" w:rsidP="004C2B74">
            <w:pPr>
              <w:jc w:val="left"/>
              <w:rPr>
                <w:rFonts w:ascii="Times New Roman" w:hAnsi="Times New Roman"/>
                <w:color w:val="000000" w:themeColor="text1"/>
                <w:kern w:val="0"/>
                <w:sz w:val="20"/>
                <w:szCs w:val="21"/>
              </w:rPr>
            </w:pPr>
            <w:r>
              <w:rPr>
                <w:rFonts w:ascii="Times New Roman" w:hAnsi="Times New Roman" w:hint="eastAsia"/>
                <w:color w:val="000000" w:themeColor="text1"/>
                <w:kern w:val="0"/>
                <w:sz w:val="20"/>
                <w:szCs w:val="21"/>
              </w:rPr>
              <w:t>带有转股条款的债券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B2103E79A3AE45EBA29B26C0174857BD"/>
            </w:placeholder>
            <w:text/>
          </w:sdtPr>
          <w:sdtContent>
            <w:tc>
              <w:tcPr>
                <w:tcW w:w="2551" w:type="dxa"/>
                <w:tcBorders>
                  <w:right w:val="single" w:sz="4" w:space="0" w:color="5B9BD5" w:themeColor="accent1"/>
                </w:tcBorders>
              </w:tcPr>
              <w:p w:rsidR="001C3239" w:rsidRPr="00152EBA" w:rsidRDefault="00F92E10" w:rsidP="0072781A">
                <w:pPr>
                  <w:jc w:val="right"/>
                  <w:rPr>
                    <w:rFonts w:ascii="Times New Roman" w:hAnsi="Times New Roman"/>
                    <w:color w:val="000000" w:themeColor="text1"/>
                    <w:kern w:val="0"/>
                    <w:sz w:val="20"/>
                    <w:szCs w:val="21"/>
                  </w:rPr>
                </w:pPr>
                <w:r>
                  <w:rPr>
                    <w:rFonts w:asciiTheme="minorEastAsia" w:eastAsiaTheme="minorEastAsia" w:hAnsiTheme="minorEastAsia" w:hint="eastAsia"/>
                    <w:color w:val="000000" w:themeColor="text1"/>
                    <w:kern w:val="0"/>
                    <w:sz w:val="20"/>
                    <w:szCs w:val="21"/>
                  </w:rPr>
                  <w:t xml:space="preserve">　</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B2BC2FEB581C48E79EF220E5E5F8EC6A"/>
            </w:placeholder>
            <w:text/>
          </w:sdtPr>
          <w:sdtContent>
            <w:tc>
              <w:tcPr>
                <w:tcW w:w="2127" w:type="dxa"/>
                <w:tcBorders>
                  <w:left w:val="single" w:sz="4" w:space="0" w:color="5B9BD5" w:themeColor="accent1"/>
                  <w:right w:val="single" w:sz="4" w:space="0" w:color="5B9BD5" w:themeColor="accent1"/>
                </w:tcBorders>
              </w:tcPr>
              <w:p w:rsidR="001C3239" w:rsidRPr="00152EBA" w:rsidRDefault="00F92E10" w:rsidP="0072781A">
                <w:pPr>
                  <w:jc w:val="right"/>
                  <w:rPr>
                    <w:rFonts w:ascii="Times New Roman" w:hAnsi="Times New Roman"/>
                    <w:color w:val="000000" w:themeColor="text1"/>
                    <w:kern w:val="0"/>
                    <w:sz w:val="20"/>
                    <w:szCs w:val="21"/>
                  </w:rPr>
                </w:pPr>
                <w:r>
                  <w:rPr>
                    <w:rFonts w:asciiTheme="minorEastAsia" w:eastAsiaTheme="minorEastAsia" w:hAnsiTheme="minorEastAsia" w:hint="eastAsia"/>
                    <w:color w:val="000000" w:themeColor="text1"/>
                    <w:kern w:val="0"/>
                    <w:sz w:val="20"/>
                    <w:szCs w:val="21"/>
                  </w:rPr>
                  <w:t xml:space="preserve">　</w:t>
                </w:r>
              </w:p>
            </w:tc>
          </w:sdtContent>
        </w:sdt>
        <w:tc>
          <w:tcPr>
            <w:tcW w:w="1417" w:type="dxa"/>
            <w:tcBorders>
              <w:left w:val="single" w:sz="4" w:space="0" w:color="5B9BD5" w:themeColor="accent1"/>
            </w:tcBorders>
          </w:tcPr>
          <w:p w:rsidR="001C3239" w:rsidRPr="00152EBA" w:rsidRDefault="00F92E10" w:rsidP="006D5B00">
            <w:pPr>
              <w:jc w:val="center"/>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w:t>
            </w:r>
          </w:p>
        </w:tc>
      </w:tr>
      <w:tr w:rsidR="001B6047" w:rsidRPr="001B6047" w:rsidTr="002F451C">
        <w:trPr>
          <w:trHeight w:val="177"/>
        </w:trPr>
        <w:tc>
          <w:tcPr>
            <w:tcW w:w="3545" w:type="dxa"/>
          </w:tcPr>
          <w:p w:rsidR="0068353A" w:rsidRPr="00152EBA" w:rsidRDefault="00F92E10" w:rsidP="006D5B00">
            <w:pPr>
              <w:jc w:val="left"/>
              <w:rPr>
                <w:rFonts w:ascii="Times New Roman" w:hAnsi="Times New Roman"/>
                <w:color w:val="000000" w:themeColor="text1"/>
                <w:kern w:val="0"/>
                <w:sz w:val="20"/>
                <w:szCs w:val="21"/>
              </w:rPr>
            </w:pPr>
            <w:r>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F0E1F8759D0E405A875B1CC0823FD1B5"/>
            </w:placeholder>
            <w:text/>
          </w:sdtPr>
          <w:sdtContent>
            <w:tc>
              <w:tcPr>
                <w:tcW w:w="2551" w:type="dxa"/>
                <w:tcBorders>
                  <w:right w:val="single" w:sz="4" w:space="0" w:color="5B9BD5" w:themeColor="accent1"/>
                </w:tcBorders>
              </w:tcPr>
              <w:p w:rsidR="0068353A" w:rsidRPr="00152EBA" w:rsidRDefault="00F92E10" w:rsidP="0072781A">
                <w:pPr>
                  <w:jc w:val="right"/>
                  <w:rPr>
                    <w:rFonts w:ascii="Times New Roman" w:hAnsi="Times New Roman"/>
                    <w:color w:val="000000" w:themeColor="text1"/>
                    <w:kern w:val="0"/>
                    <w:sz w:val="20"/>
                    <w:szCs w:val="21"/>
                  </w:rPr>
                </w:pPr>
                <w:r>
                  <w:rPr>
                    <w:rFonts w:asciiTheme="minorEastAsia" w:eastAsiaTheme="minorEastAsia" w:hAnsiTheme="minorEastAsia" w:hint="eastAsia"/>
                    <w:color w:val="000000" w:themeColor="text1"/>
                    <w:kern w:val="0"/>
                    <w:sz w:val="20"/>
                    <w:szCs w:val="21"/>
                  </w:rPr>
                  <w:t xml:space="preserve">　</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90104F17A8E44007842F733C68D1703A"/>
            </w:placeholder>
            <w:text/>
          </w:sdtPr>
          <w:sdtContent>
            <w:tc>
              <w:tcPr>
                <w:tcW w:w="2127" w:type="dxa"/>
                <w:tcBorders>
                  <w:left w:val="single" w:sz="4" w:space="0" w:color="5B9BD5" w:themeColor="accent1"/>
                  <w:right w:val="single" w:sz="4" w:space="0" w:color="5B9BD5" w:themeColor="accent1"/>
                </w:tcBorders>
              </w:tcPr>
              <w:p w:rsidR="0068353A" w:rsidRPr="00152EBA" w:rsidRDefault="00F92E10" w:rsidP="0072781A">
                <w:pPr>
                  <w:jc w:val="right"/>
                  <w:rPr>
                    <w:rFonts w:ascii="Times New Roman" w:hAnsi="Times New Roman"/>
                    <w:color w:val="000000" w:themeColor="text1"/>
                    <w:kern w:val="0"/>
                    <w:sz w:val="20"/>
                    <w:szCs w:val="21"/>
                  </w:rPr>
                </w:pPr>
                <w:r>
                  <w:rPr>
                    <w:rFonts w:asciiTheme="minorEastAsia" w:eastAsiaTheme="minorEastAsia" w:hAnsiTheme="minorEastAsia" w:hint="eastAsia"/>
                    <w:color w:val="000000" w:themeColor="text1"/>
                    <w:kern w:val="0"/>
                    <w:sz w:val="20"/>
                    <w:szCs w:val="21"/>
                  </w:rPr>
                  <w:t xml:space="preserve">　</w:t>
                </w:r>
              </w:p>
            </w:tc>
          </w:sdtContent>
        </w:sdt>
        <w:tc>
          <w:tcPr>
            <w:tcW w:w="1417" w:type="dxa"/>
            <w:tcBorders>
              <w:left w:val="single" w:sz="4" w:space="0" w:color="5B9BD5" w:themeColor="accent1"/>
            </w:tcBorders>
          </w:tcPr>
          <w:p w:rsidR="0068353A" w:rsidRPr="00152EBA" w:rsidRDefault="00F92E10" w:rsidP="006D5B00">
            <w:pPr>
              <w:jc w:val="center"/>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1090229163"/>
          <w:lock w:val="sdtLocked"/>
          <w:placeholder>
            <w:docPart w:val="ABDF68BE2B7247CDBB065378F81D295E"/>
          </w:placeholder>
        </w:sdtPr>
        <w:sdtEndPr>
          <w:rPr>
            <w:sz w:val="18"/>
            <w:szCs w:val="18"/>
          </w:rPr>
        </w:sdtEndPr>
        <w:sdtContent>
          <w:tr w:rsidR="004F30A1"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931506045"/>
                <w:lock w:val="sdtLocked"/>
                <w:placeholder>
                  <w:docPart w:val="E593107DBF3B4B3DA580C7DD10FCEB33"/>
                </w:placeholder>
                <w:text/>
              </w:sdtPr>
              <w:sdtContent>
                <w:tc>
                  <w:tcPr>
                    <w:tcW w:w="5246" w:type="dxa"/>
                  </w:tcPr>
                  <w:p w:rsidR="004F30A1" w:rsidRPr="00152EBA" w:rsidRDefault="004F30A1"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非流动资产处置损益</w:t>
                    </w:r>
                  </w:p>
                </w:tc>
              </w:sdtContent>
            </w:sdt>
            <w:sdt>
              <w:sdtPr>
                <w:rPr>
                  <w:rFonts w:asciiTheme="minorEastAsia" w:eastAsiaTheme="minorEastAsia" w:hAnsiTheme="minorEastAsia"/>
                  <w:color w:val="000000" w:themeColor="text1"/>
                  <w:kern w:val="0"/>
                  <w:sz w:val="18"/>
                  <w:szCs w:val="18"/>
                </w:rPr>
                <w:alias w:val="货币类型"/>
                <w:tag w:val="货币类型"/>
                <w:id w:val="-124307030"/>
                <w:lock w:val="sdtLocked"/>
                <w:placeholder>
                  <w:docPart w:val="DF6C265CA70F4EFB8D79440713303FE2"/>
                </w:placeholder>
                <w:text/>
              </w:sdtPr>
              <w:sdtContent>
                <w:tc>
                  <w:tcPr>
                    <w:tcW w:w="4394" w:type="dxa"/>
                    <w:tcBorders>
                      <w:right w:val="single" w:sz="4" w:space="0" w:color="5B9BD5" w:themeColor="accent1"/>
                    </w:tcBorders>
                  </w:tcPr>
                  <w:p w:rsidR="004F30A1" w:rsidRPr="008E3A66" w:rsidRDefault="004F30A1" w:rsidP="00537879">
                    <w:pPr>
                      <w:jc w:val="right"/>
                      <w:rPr>
                        <w:rFonts w:asciiTheme="minorEastAsia" w:eastAsiaTheme="minorEastAsia" w:hAnsiTheme="minorEastAsia"/>
                        <w:color w:val="000000" w:themeColor="text1"/>
                        <w:kern w:val="0"/>
                        <w:sz w:val="18"/>
                        <w:szCs w:val="18"/>
                      </w:rPr>
                    </w:pPr>
                    <w:r w:rsidRPr="008E3A66">
                      <w:rPr>
                        <w:rFonts w:asciiTheme="minorEastAsia" w:eastAsiaTheme="minorEastAsia" w:hAnsiTheme="minorEastAsia"/>
                        <w:color w:val="000000" w:themeColor="text1"/>
                        <w:kern w:val="0"/>
                        <w:sz w:val="18"/>
                        <w:szCs w:val="18"/>
                      </w:rPr>
                      <w:t>11,792.03</w:t>
                    </w:r>
                  </w:p>
                </w:tc>
              </w:sdtContent>
            </w:sdt>
          </w:tr>
        </w:sdtContent>
      </w:sdt>
      <w:sdt>
        <w:sdtPr>
          <w:rPr>
            <w:rFonts w:asciiTheme="minorEastAsia" w:eastAsiaTheme="minorEastAsia" w:hAnsiTheme="minorEastAsia"/>
            <w:color w:val="000000" w:themeColor="text1"/>
            <w:kern w:val="0"/>
            <w:sz w:val="20"/>
            <w:szCs w:val="21"/>
          </w:rPr>
          <w:alias w:val="非经常性损益项目"/>
          <w:tag w:val="非经常性损益项目"/>
          <w:id w:val="91374193"/>
          <w:lock w:val="sdtLocked"/>
          <w:placeholder>
            <w:docPart w:val="2995E4BC0F1A4B13816B0767E9708E28"/>
          </w:placeholder>
        </w:sdtPr>
        <w:sdtEndPr>
          <w:rPr>
            <w:sz w:val="18"/>
            <w:szCs w:val="18"/>
          </w:rPr>
        </w:sdtEndPr>
        <w:sdtContent>
          <w:tr w:rsidR="004F30A1"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112012952"/>
                <w:lock w:val="sdtLocked"/>
                <w:placeholder>
                  <w:docPart w:val="34883BDBA36E4286931A3EF3BD9752D7"/>
                </w:placeholder>
                <w:text/>
              </w:sdtPr>
              <w:sdtContent>
                <w:tc>
                  <w:tcPr>
                    <w:tcW w:w="5246" w:type="dxa"/>
                  </w:tcPr>
                  <w:p w:rsidR="004F30A1" w:rsidRPr="00152EBA" w:rsidRDefault="004F30A1"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计入当期损益的政府补助</w:t>
                    </w:r>
                  </w:p>
                </w:tc>
              </w:sdtContent>
            </w:sdt>
            <w:sdt>
              <w:sdtPr>
                <w:rPr>
                  <w:rFonts w:asciiTheme="minorEastAsia" w:eastAsiaTheme="minorEastAsia" w:hAnsiTheme="minorEastAsia"/>
                  <w:color w:val="000000" w:themeColor="text1"/>
                  <w:kern w:val="0"/>
                  <w:sz w:val="18"/>
                  <w:szCs w:val="18"/>
                </w:rPr>
                <w:alias w:val="货币类型"/>
                <w:tag w:val="货币类型"/>
                <w:id w:val="1551042083"/>
                <w:lock w:val="sdtLocked"/>
                <w:placeholder>
                  <w:docPart w:val="4AAE4F7A9501410B8C7CC7EA5A741581"/>
                </w:placeholder>
                <w:text/>
              </w:sdtPr>
              <w:sdtContent>
                <w:tc>
                  <w:tcPr>
                    <w:tcW w:w="4394" w:type="dxa"/>
                    <w:tcBorders>
                      <w:right w:val="single" w:sz="4" w:space="0" w:color="5B9BD5" w:themeColor="accent1"/>
                    </w:tcBorders>
                  </w:tcPr>
                  <w:p w:rsidR="004F30A1" w:rsidRPr="008E3A66" w:rsidRDefault="004F30A1" w:rsidP="00537879">
                    <w:pPr>
                      <w:jc w:val="right"/>
                      <w:rPr>
                        <w:rFonts w:asciiTheme="minorEastAsia" w:eastAsiaTheme="minorEastAsia" w:hAnsiTheme="minorEastAsia"/>
                        <w:color w:val="000000" w:themeColor="text1"/>
                        <w:kern w:val="0"/>
                        <w:sz w:val="18"/>
                        <w:szCs w:val="18"/>
                      </w:rPr>
                    </w:pPr>
                    <w:r w:rsidRPr="008E3A66">
                      <w:rPr>
                        <w:rFonts w:asciiTheme="minorEastAsia" w:eastAsiaTheme="minorEastAsia" w:hAnsiTheme="minorEastAsia"/>
                        <w:color w:val="000000" w:themeColor="text1"/>
                        <w:kern w:val="0"/>
                        <w:sz w:val="18"/>
                        <w:szCs w:val="18"/>
                      </w:rPr>
                      <w:t>25,041,200.00</w:t>
                    </w:r>
                  </w:p>
                </w:tc>
              </w:sdtContent>
            </w:sdt>
          </w:tr>
        </w:sdtContent>
      </w:sdt>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D12B3BE168D74E0AA04291DAD87B847F"/>
          </w:placeholder>
        </w:sdtPr>
        <w:sdtEndPr>
          <w:rPr>
            <w:sz w:val="18"/>
            <w:szCs w:val="18"/>
          </w:r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E19AE2CAD12D4B5BB768046CC518075E"/>
                </w:placeholder>
                <w:text/>
              </w:sdtPr>
              <w:sdtContent>
                <w:tc>
                  <w:tcPr>
                    <w:tcW w:w="5246" w:type="dxa"/>
                  </w:tcPr>
                  <w:p w:rsidR="005927C6" w:rsidRPr="00152EBA" w:rsidRDefault="004F30A1"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除上述各项之外的其他营业外收入和支出</w:t>
                    </w:r>
                  </w:p>
                </w:tc>
              </w:sdtContent>
            </w:sdt>
            <w:sdt>
              <w:sdtPr>
                <w:rPr>
                  <w:rFonts w:asciiTheme="minorEastAsia" w:eastAsiaTheme="minorEastAsia" w:hAnsiTheme="minorEastAsia"/>
                  <w:color w:val="000000" w:themeColor="text1"/>
                  <w:kern w:val="0"/>
                  <w:sz w:val="18"/>
                  <w:szCs w:val="18"/>
                </w:rPr>
                <w:alias w:val="货币类型"/>
                <w:tag w:val="货币类型"/>
                <w:id w:val="1851445196"/>
                <w:lock w:val="sdtLocked"/>
                <w:placeholder>
                  <w:docPart w:val="C5D29D58928142F4A839C5630BE68032"/>
                </w:placeholder>
                <w:text/>
              </w:sdtPr>
              <w:sdtContent>
                <w:tc>
                  <w:tcPr>
                    <w:tcW w:w="4394" w:type="dxa"/>
                    <w:tcBorders>
                      <w:right w:val="single" w:sz="4" w:space="0" w:color="5B9BD5" w:themeColor="accent1"/>
                    </w:tcBorders>
                  </w:tcPr>
                  <w:p w:rsidR="005927C6" w:rsidRPr="008E3A66" w:rsidRDefault="008E3A66" w:rsidP="00537879">
                    <w:pPr>
                      <w:jc w:val="right"/>
                      <w:rPr>
                        <w:rFonts w:asciiTheme="minorEastAsia" w:eastAsiaTheme="minorEastAsia" w:hAnsiTheme="minorEastAsia"/>
                        <w:color w:val="000000" w:themeColor="text1"/>
                        <w:kern w:val="0"/>
                        <w:sz w:val="18"/>
                        <w:szCs w:val="18"/>
                      </w:rPr>
                    </w:pPr>
                    <w:r>
                      <w:rPr>
                        <w:rFonts w:asciiTheme="minorEastAsia" w:eastAsiaTheme="minorEastAsia" w:hAnsiTheme="minorEastAsia"/>
                        <w:color w:val="000000" w:themeColor="text1"/>
                        <w:kern w:val="0"/>
                        <w:sz w:val="18"/>
                        <w:szCs w:val="18"/>
                      </w:rPr>
                      <w:t>-336,442.91</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18"/>
              <w:szCs w:val="18"/>
            </w:rPr>
            <w:alias w:val="货币类型"/>
            <w:tag w:val="货币类型"/>
            <w:id w:val="2079390230"/>
            <w:lock w:val="sdtLocked"/>
            <w:placeholder>
              <w:docPart w:val="E30EC9E22C2F463BB63651A1691D1120"/>
            </w:placeholder>
            <w:text/>
          </w:sdtPr>
          <w:sdtContent>
            <w:tc>
              <w:tcPr>
                <w:tcW w:w="4394" w:type="dxa"/>
                <w:tcBorders>
                  <w:right w:val="single" w:sz="4" w:space="0" w:color="5B9BD5" w:themeColor="accent1"/>
                </w:tcBorders>
              </w:tcPr>
              <w:p w:rsidR="005927C6" w:rsidRPr="008E3A66" w:rsidRDefault="004F30A1" w:rsidP="00537879">
                <w:pPr>
                  <w:jc w:val="right"/>
                  <w:rPr>
                    <w:rFonts w:asciiTheme="minorEastAsia" w:eastAsiaTheme="minorEastAsia" w:hAnsiTheme="minorEastAsia"/>
                    <w:color w:val="000000" w:themeColor="text1"/>
                    <w:kern w:val="0"/>
                    <w:sz w:val="18"/>
                    <w:szCs w:val="18"/>
                  </w:rPr>
                </w:pPr>
                <w:r w:rsidRPr="008E3A66">
                  <w:rPr>
                    <w:rFonts w:asciiTheme="minorEastAsia" w:eastAsiaTheme="minorEastAsia" w:hAnsiTheme="minorEastAsia"/>
                    <w:color w:val="000000" w:themeColor="text1"/>
                    <w:kern w:val="0"/>
                    <w:sz w:val="18"/>
                    <w:szCs w:val="18"/>
                  </w:rPr>
                  <w:t>24,716,549.12</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18"/>
              <w:szCs w:val="18"/>
            </w:rPr>
            <w:alias w:val="货币类型"/>
            <w:tag w:val="货币类型"/>
            <w:id w:val="640541228"/>
            <w:lock w:val="sdtLocked"/>
            <w:placeholder>
              <w:docPart w:val="F72114510D4B43F4AF18A808CAA7C60F"/>
            </w:placeholder>
            <w:text/>
          </w:sdtPr>
          <w:sdtContent>
            <w:tc>
              <w:tcPr>
                <w:tcW w:w="4394" w:type="dxa"/>
                <w:tcBorders>
                  <w:right w:val="single" w:sz="4" w:space="0" w:color="5B9BD5" w:themeColor="accent1"/>
                </w:tcBorders>
              </w:tcPr>
              <w:p w:rsidR="005927C6" w:rsidRPr="008E3A66" w:rsidRDefault="004F30A1" w:rsidP="00537879">
                <w:pPr>
                  <w:jc w:val="right"/>
                  <w:rPr>
                    <w:rFonts w:asciiTheme="minorEastAsia" w:eastAsiaTheme="minorEastAsia" w:hAnsiTheme="minorEastAsia"/>
                    <w:color w:val="000000" w:themeColor="text1"/>
                    <w:kern w:val="0"/>
                    <w:sz w:val="18"/>
                    <w:szCs w:val="18"/>
                  </w:rPr>
                </w:pPr>
                <w:r w:rsidRPr="008E3A66">
                  <w:rPr>
                    <w:rFonts w:asciiTheme="minorEastAsia" w:eastAsiaTheme="minorEastAsia" w:hAnsiTheme="minorEastAsia"/>
                    <w:color w:val="000000" w:themeColor="text1"/>
                    <w:kern w:val="0"/>
                    <w:sz w:val="18"/>
                    <w:szCs w:val="18"/>
                  </w:rPr>
                  <w:t>-6,179,137.28</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18"/>
              <w:szCs w:val="18"/>
            </w:rPr>
            <w:alias w:val="货币类型"/>
            <w:tag w:val="货币类型"/>
            <w:id w:val="-674503231"/>
            <w:lock w:val="sdtLocked"/>
            <w:placeholder>
              <w:docPart w:val="964E0DAFB03F48FDB657246C50AF1310"/>
            </w:placeholder>
            <w:text/>
          </w:sdtPr>
          <w:sdtContent>
            <w:tc>
              <w:tcPr>
                <w:tcW w:w="4394" w:type="dxa"/>
                <w:tcBorders>
                  <w:right w:val="single" w:sz="4" w:space="0" w:color="5B9BD5" w:themeColor="accent1"/>
                </w:tcBorders>
              </w:tcPr>
              <w:p w:rsidR="00D11B38" w:rsidRPr="008E3A66" w:rsidRDefault="004F30A1" w:rsidP="00537879">
                <w:pPr>
                  <w:jc w:val="right"/>
                  <w:rPr>
                    <w:rFonts w:asciiTheme="minorEastAsia" w:eastAsiaTheme="minorEastAsia" w:hAnsiTheme="minorEastAsia"/>
                    <w:color w:val="000000" w:themeColor="text1"/>
                    <w:kern w:val="0"/>
                    <w:sz w:val="18"/>
                    <w:szCs w:val="18"/>
                  </w:rPr>
                </w:pPr>
                <w:r w:rsidRPr="008E3A66">
                  <w:rPr>
                    <w:rFonts w:asciiTheme="minorEastAsia" w:eastAsiaTheme="minorEastAsia" w:hAnsiTheme="minorEastAsia"/>
                    <w:color w:val="000000" w:themeColor="text1"/>
                    <w:kern w:val="0"/>
                    <w:sz w:val="18"/>
                    <w:szCs w:val="18"/>
                  </w:rPr>
                  <w:t>6,704.84</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18"/>
              <w:szCs w:val="18"/>
            </w:rPr>
            <w:alias w:val="货币类型"/>
            <w:tag w:val="货币类型"/>
            <w:id w:val="-1055305284"/>
            <w:lock w:val="sdtLocked"/>
            <w:placeholder>
              <w:docPart w:val="D627D44C60DA4391993E33DFB15BFAAA"/>
            </w:placeholder>
            <w:text/>
          </w:sdtPr>
          <w:sdtContent>
            <w:tc>
              <w:tcPr>
                <w:tcW w:w="4394" w:type="dxa"/>
                <w:tcBorders>
                  <w:right w:val="single" w:sz="4" w:space="0" w:color="5B9BD5" w:themeColor="accent1"/>
                </w:tcBorders>
              </w:tcPr>
              <w:p w:rsidR="005927C6" w:rsidRPr="008E3A66" w:rsidRDefault="004F30A1" w:rsidP="00537879">
                <w:pPr>
                  <w:jc w:val="right"/>
                  <w:rPr>
                    <w:rFonts w:asciiTheme="minorEastAsia" w:eastAsiaTheme="minorEastAsia" w:hAnsiTheme="minorEastAsia"/>
                    <w:color w:val="000000" w:themeColor="text1"/>
                    <w:kern w:val="0"/>
                    <w:sz w:val="18"/>
                    <w:szCs w:val="18"/>
                  </w:rPr>
                </w:pPr>
                <w:r w:rsidRPr="008E3A66">
                  <w:rPr>
                    <w:rFonts w:asciiTheme="minorEastAsia" w:eastAsiaTheme="minorEastAsia" w:hAnsiTheme="minorEastAsia"/>
                    <w:color w:val="000000" w:themeColor="text1"/>
                    <w:kern w:val="0"/>
                    <w:sz w:val="18"/>
                    <w:szCs w:val="18"/>
                  </w:rPr>
                  <w:t>18,544,116.68</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D12B3BE168D74E0AA04291DAD87B847F"/>
        </w:placeholder>
      </w:sdtPr>
      <w:sdtEndPr>
        <w:rPr>
          <w:rFonts w:ascii="Calibri" w:eastAsia="宋体" w:hAnsi="Calibri" w:hint="default"/>
          <w:b w:val="0"/>
          <w:color w:val="auto"/>
          <w:sz w:val="21"/>
          <w:szCs w:val="22"/>
        </w:rPr>
      </w:sdtEndPr>
      <w:sdtContent>
        <w:p w:rsidR="00FA153A" w:rsidRPr="003F0BF2" w:rsidRDefault="00FA153A" w:rsidP="00FA153A">
          <w:pPr>
            <w:rPr>
              <w:rFonts w:asciiTheme="minorEastAsia" w:eastAsiaTheme="minorEastAsia" w:hAnsiTheme="minorEastAsia"/>
              <w:color w:val="000000" w:themeColor="text1"/>
              <w:sz w:val="10"/>
              <w:szCs w:val="10"/>
            </w:rPr>
          </w:pPr>
        </w:p>
        <w:p w:rsidR="00F56244" w:rsidRPr="003F0BF2" w:rsidRDefault="00387A8F" w:rsidP="00FA153A">
          <w:pPr>
            <w:pStyle w:val="2"/>
            <w:rPr>
              <w:rStyle w:val="2Char"/>
              <w:b/>
              <w:bCs/>
            </w:rPr>
          </w:pPr>
          <w:r w:rsidRPr="003F0BF2">
            <w:rPr>
              <w:rStyle w:val="2Char"/>
              <w:rFonts w:hint="eastAsia"/>
              <w:b/>
              <w:bCs/>
            </w:rPr>
            <w:t>七</w:t>
          </w:r>
          <w:r w:rsidR="0066269F" w:rsidRPr="003F0BF2">
            <w:rPr>
              <w:rStyle w:val="2Char"/>
              <w:rFonts w:hint="eastAsia"/>
              <w:b/>
              <w:bCs/>
            </w:rPr>
            <w:t>、</w:t>
          </w:r>
          <w:r w:rsidR="00F56244" w:rsidRPr="003F0BF2">
            <w:rPr>
              <w:rStyle w:val="2Char"/>
              <w:rFonts w:hint="eastAsia"/>
              <w:b/>
              <w:bCs/>
            </w:rPr>
            <w:t>因</w:t>
          </w:r>
          <w:r w:rsidR="00F56244" w:rsidRPr="003F0BF2">
            <w:rPr>
              <w:rStyle w:val="2Char"/>
              <w:b/>
              <w:bCs/>
            </w:rPr>
            <w:t>会计政策变更</w:t>
          </w:r>
          <w:r w:rsidR="00F56244" w:rsidRPr="003F0BF2">
            <w:rPr>
              <w:rStyle w:val="2Char"/>
              <w:rFonts w:hint="eastAsia"/>
              <w:b/>
              <w:bCs/>
            </w:rPr>
            <w:t>及</w:t>
          </w:r>
          <w:r w:rsidR="00DF5390" w:rsidRPr="003F0BF2">
            <w:rPr>
              <w:rStyle w:val="2Char"/>
              <w:b/>
              <w:bCs/>
            </w:rPr>
            <w:t>会计差错更正等追溯调整或重述情况</w:t>
          </w:r>
          <w:r w:rsidR="0018734F" w:rsidRPr="003F0BF2">
            <w:rPr>
              <w:rStyle w:val="2Char"/>
              <w:rFonts w:hint="eastAsia"/>
              <w:b/>
              <w:bCs/>
            </w:rPr>
            <w:t>（如有</w:t>
          </w:r>
          <w:r w:rsidR="0018734F" w:rsidRPr="003F0BF2">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843"/>
            <w:gridCol w:w="1701"/>
            <w:gridCol w:w="1559"/>
            <w:gridCol w:w="1560"/>
            <w:gridCol w:w="1701"/>
          </w:tblGrid>
          <w:tr w:rsidR="00C54C3A" w:rsidRPr="003F0BF2" w:rsidTr="00774309">
            <w:trPr>
              <w:trHeight w:val="281"/>
            </w:trPr>
            <w:tc>
              <w:tcPr>
                <w:tcW w:w="1843" w:type="dxa"/>
                <w:tcBorders>
                  <w:bottom w:val="nil"/>
                </w:tcBorders>
              </w:tcPr>
              <w:p w:rsidR="00C54C3A" w:rsidRPr="003F0BF2" w:rsidRDefault="00C54C3A" w:rsidP="00C54C3A">
                <w:pPr>
                  <w:jc w:val="center"/>
                  <w:rPr>
                    <w:rFonts w:asciiTheme="minorEastAsia" w:eastAsiaTheme="minorEastAsia" w:hAnsiTheme="minorEastAsia"/>
                    <w:b/>
                    <w:color w:val="000000" w:themeColor="text1"/>
                    <w:kern w:val="0"/>
                    <w:sz w:val="18"/>
                    <w:szCs w:val="21"/>
                  </w:rPr>
                </w:pPr>
                <w:r w:rsidRPr="003F0BF2">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3F0BF2" w:rsidRDefault="00C54C3A" w:rsidP="00C54C3A">
                <w:pPr>
                  <w:jc w:val="center"/>
                  <w:rPr>
                    <w:rFonts w:asciiTheme="minorEastAsia" w:eastAsiaTheme="minorEastAsia" w:hAnsiTheme="minorEastAsia"/>
                    <w:b/>
                    <w:color w:val="000000" w:themeColor="text1"/>
                    <w:kern w:val="0"/>
                    <w:sz w:val="18"/>
                    <w:szCs w:val="21"/>
                  </w:rPr>
                </w:pPr>
                <w:r w:rsidRPr="003F0BF2">
                  <w:rPr>
                    <w:rFonts w:asciiTheme="minorEastAsia" w:eastAsiaTheme="minorEastAsia" w:hAnsiTheme="minorEastAsia" w:hint="eastAsia"/>
                    <w:b/>
                    <w:color w:val="000000" w:themeColor="text1"/>
                    <w:kern w:val="0"/>
                    <w:sz w:val="18"/>
                    <w:szCs w:val="21"/>
                  </w:rPr>
                  <w:t>本期</w:t>
                </w:r>
                <w:r w:rsidRPr="003F0BF2">
                  <w:rPr>
                    <w:rFonts w:asciiTheme="minorEastAsia" w:eastAsiaTheme="minorEastAsia" w:hAnsiTheme="minorEastAsia"/>
                    <w:b/>
                    <w:color w:val="000000" w:themeColor="text1"/>
                    <w:kern w:val="0"/>
                    <w:sz w:val="18"/>
                    <w:szCs w:val="21"/>
                  </w:rPr>
                  <w:t>期末</w:t>
                </w:r>
                <w:r w:rsidRPr="003F0BF2">
                  <w:rPr>
                    <w:rFonts w:asciiTheme="minorEastAsia" w:eastAsiaTheme="minorEastAsia" w:hAnsiTheme="minorEastAsia" w:hint="eastAsia"/>
                    <w:b/>
                    <w:color w:val="000000" w:themeColor="text1"/>
                    <w:kern w:val="0"/>
                    <w:sz w:val="18"/>
                    <w:szCs w:val="21"/>
                  </w:rPr>
                  <w:t>（本期</w:t>
                </w:r>
                <w:r w:rsidRPr="003F0BF2">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3F0BF2" w:rsidRDefault="00C54C3A" w:rsidP="00C54C3A">
                <w:pPr>
                  <w:jc w:val="center"/>
                  <w:rPr>
                    <w:rFonts w:asciiTheme="minorEastAsia" w:eastAsiaTheme="minorEastAsia" w:hAnsiTheme="minorEastAsia"/>
                    <w:b/>
                    <w:color w:val="000000" w:themeColor="text1"/>
                    <w:kern w:val="0"/>
                    <w:sz w:val="18"/>
                    <w:szCs w:val="21"/>
                  </w:rPr>
                </w:pPr>
                <w:r w:rsidRPr="003F0BF2">
                  <w:rPr>
                    <w:rFonts w:asciiTheme="minorEastAsia" w:eastAsiaTheme="minorEastAsia" w:hAnsiTheme="minorEastAsia" w:hint="eastAsia"/>
                    <w:b/>
                    <w:color w:val="000000" w:themeColor="text1"/>
                    <w:kern w:val="0"/>
                    <w:sz w:val="18"/>
                    <w:szCs w:val="21"/>
                  </w:rPr>
                  <w:t>上年</w:t>
                </w:r>
                <w:r w:rsidRPr="003F0BF2">
                  <w:rPr>
                    <w:rFonts w:asciiTheme="minorEastAsia" w:eastAsiaTheme="minorEastAsia" w:hAnsiTheme="minorEastAsia"/>
                    <w:b/>
                    <w:color w:val="000000" w:themeColor="text1"/>
                    <w:kern w:val="0"/>
                    <w:sz w:val="18"/>
                    <w:szCs w:val="21"/>
                  </w:rPr>
                  <w:t>期末（</w:t>
                </w:r>
                <w:r w:rsidRPr="003F0BF2">
                  <w:rPr>
                    <w:rFonts w:asciiTheme="minorEastAsia" w:eastAsiaTheme="minorEastAsia" w:hAnsiTheme="minorEastAsia" w:hint="eastAsia"/>
                    <w:b/>
                    <w:color w:val="000000" w:themeColor="text1"/>
                    <w:kern w:val="0"/>
                    <w:sz w:val="18"/>
                    <w:szCs w:val="21"/>
                  </w:rPr>
                  <w:t>去年同期</w:t>
                </w:r>
                <w:r w:rsidRPr="003F0BF2">
                  <w:rPr>
                    <w:rFonts w:asciiTheme="minorEastAsia" w:eastAsiaTheme="minorEastAsia" w:hAnsiTheme="minorEastAsia"/>
                    <w:b/>
                    <w:color w:val="000000" w:themeColor="text1"/>
                    <w:kern w:val="0"/>
                    <w:sz w:val="18"/>
                    <w:szCs w:val="21"/>
                  </w:rPr>
                  <w:t>）</w:t>
                </w:r>
              </w:p>
            </w:tc>
          </w:tr>
          <w:tr w:rsidR="00C54C3A" w:rsidRPr="003F0BF2" w:rsidTr="00774309">
            <w:trPr>
              <w:trHeight w:val="281"/>
            </w:trPr>
            <w:tc>
              <w:tcPr>
                <w:tcW w:w="1843" w:type="dxa"/>
                <w:tcBorders>
                  <w:top w:val="nil"/>
                </w:tcBorders>
              </w:tcPr>
              <w:p w:rsidR="00C54C3A" w:rsidRPr="003F0BF2"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3F0BF2" w:rsidRDefault="00C54C3A" w:rsidP="00C54C3A">
                <w:pPr>
                  <w:jc w:val="center"/>
                  <w:rPr>
                    <w:rFonts w:asciiTheme="minorEastAsia" w:eastAsiaTheme="minorEastAsia" w:hAnsiTheme="minorEastAsia"/>
                    <w:b/>
                    <w:color w:val="000000" w:themeColor="text1"/>
                    <w:kern w:val="0"/>
                    <w:sz w:val="18"/>
                    <w:szCs w:val="21"/>
                  </w:rPr>
                </w:pPr>
                <w:r w:rsidRPr="003F0BF2">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3F0BF2" w:rsidRDefault="00C54C3A" w:rsidP="00C54C3A">
                <w:pPr>
                  <w:jc w:val="center"/>
                  <w:rPr>
                    <w:rFonts w:asciiTheme="minorEastAsia" w:eastAsiaTheme="minorEastAsia" w:hAnsiTheme="minorEastAsia"/>
                    <w:b/>
                    <w:color w:val="000000" w:themeColor="text1"/>
                    <w:kern w:val="0"/>
                    <w:sz w:val="18"/>
                    <w:szCs w:val="21"/>
                  </w:rPr>
                </w:pPr>
                <w:r w:rsidRPr="003F0BF2">
                  <w:rPr>
                    <w:rFonts w:asciiTheme="minorEastAsia" w:eastAsiaTheme="minorEastAsia" w:hAnsiTheme="minorEastAsia" w:hint="eastAsia"/>
                    <w:b/>
                    <w:color w:val="000000" w:themeColor="text1"/>
                    <w:kern w:val="0"/>
                    <w:sz w:val="18"/>
                    <w:szCs w:val="21"/>
                  </w:rPr>
                  <w:t>调整</w:t>
                </w:r>
                <w:r w:rsidRPr="003F0BF2">
                  <w:rPr>
                    <w:rFonts w:asciiTheme="minorEastAsia" w:eastAsiaTheme="minorEastAsia" w:hAnsiTheme="minorEastAsia"/>
                    <w:b/>
                    <w:color w:val="000000" w:themeColor="text1"/>
                    <w:kern w:val="0"/>
                    <w:sz w:val="18"/>
                    <w:szCs w:val="21"/>
                  </w:rPr>
                  <w:t>重述后</w:t>
                </w:r>
              </w:p>
            </w:tc>
            <w:tc>
              <w:tcPr>
                <w:tcW w:w="1560" w:type="dxa"/>
              </w:tcPr>
              <w:p w:rsidR="00C54C3A" w:rsidRPr="003F0BF2" w:rsidRDefault="00C54C3A" w:rsidP="00C54C3A">
                <w:pPr>
                  <w:jc w:val="center"/>
                  <w:rPr>
                    <w:rFonts w:asciiTheme="minorEastAsia" w:eastAsiaTheme="minorEastAsia" w:hAnsiTheme="minorEastAsia"/>
                    <w:b/>
                    <w:color w:val="000000" w:themeColor="text1"/>
                    <w:kern w:val="0"/>
                    <w:sz w:val="18"/>
                    <w:szCs w:val="21"/>
                  </w:rPr>
                </w:pPr>
                <w:r w:rsidRPr="003F0BF2">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3F0BF2" w:rsidRDefault="00C54C3A" w:rsidP="00C54C3A">
                <w:pPr>
                  <w:jc w:val="center"/>
                  <w:rPr>
                    <w:rFonts w:asciiTheme="minorEastAsia" w:eastAsiaTheme="minorEastAsia" w:hAnsiTheme="minorEastAsia"/>
                    <w:b/>
                    <w:color w:val="000000" w:themeColor="text1"/>
                    <w:kern w:val="0"/>
                    <w:sz w:val="18"/>
                    <w:szCs w:val="21"/>
                  </w:rPr>
                </w:pPr>
                <w:r w:rsidRPr="003F0BF2">
                  <w:rPr>
                    <w:rFonts w:asciiTheme="minorEastAsia" w:eastAsiaTheme="minorEastAsia" w:hAnsiTheme="minorEastAsia" w:hint="eastAsia"/>
                    <w:b/>
                    <w:color w:val="000000" w:themeColor="text1"/>
                    <w:kern w:val="0"/>
                    <w:sz w:val="18"/>
                    <w:szCs w:val="21"/>
                  </w:rPr>
                  <w:t>调整</w:t>
                </w:r>
                <w:r w:rsidRPr="003F0BF2">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E70470371CD94F34A0E9CDBB4B5EC39E"/>
              </w:placeholder>
            </w:sdtPr>
            <w:sdtContent>
              <w:tr w:rsidR="00C54C3A" w:rsidRPr="003F0BF2"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0F611AE401194910ACE02721DC53FFBE"/>
                    </w:placeholder>
                    <w:showingPlcHdr/>
                    <w:text/>
                  </w:sdtPr>
                  <w:sdtContent>
                    <w:tc>
                      <w:tcPr>
                        <w:tcW w:w="1843" w:type="dxa"/>
                      </w:tcPr>
                      <w:p w:rsidR="00C54C3A" w:rsidRPr="003F0BF2" w:rsidRDefault="006C405C" w:rsidP="006C405C">
                        <w:pPr>
                          <w:jc w:val="left"/>
                          <w:rPr>
                            <w:rFonts w:asciiTheme="minorEastAsia" w:eastAsiaTheme="minorEastAsia" w:hAnsiTheme="minorEastAsia"/>
                            <w:color w:val="000000" w:themeColor="text1"/>
                            <w:kern w:val="0"/>
                            <w:sz w:val="18"/>
                            <w:szCs w:val="21"/>
                          </w:rPr>
                        </w:pPr>
                        <w:r w:rsidRPr="003F0BF2">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FC839ABA22504F8A81FE96F942658258"/>
                    </w:placeholder>
                    <w:showingPlcHdr/>
                    <w:text/>
                  </w:sdtPr>
                  <w:sdtContent>
                    <w:tc>
                      <w:tcPr>
                        <w:tcW w:w="1701" w:type="dxa"/>
                        <w:tcBorders>
                          <w:right w:val="single" w:sz="4" w:space="0" w:color="5B9BD5" w:themeColor="accent1"/>
                        </w:tcBorders>
                      </w:tcPr>
                      <w:p w:rsidR="00C54C3A" w:rsidRPr="003F0BF2" w:rsidRDefault="00C54C3A" w:rsidP="00C54C3A">
                        <w:pPr>
                          <w:jc w:val="right"/>
                          <w:rPr>
                            <w:rFonts w:asciiTheme="minorEastAsia" w:eastAsiaTheme="minorEastAsia" w:hAnsiTheme="minorEastAsia"/>
                            <w:color w:val="000000" w:themeColor="text1"/>
                            <w:kern w:val="0"/>
                            <w:sz w:val="18"/>
                            <w:szCs w:val="21"/>
                          </w:rPr>
                        </w:pPr>
                        <w:r w:rsidRPr="003F0BF2">
                          <w:rPr>
                            <w:rStyle w:val="placeholder1Char"/>
                            <w:rFonts w:hint="eastAsia"/>
                          </w:rPr>
                          <w:t>_</w:t>
                        </w:r>
                        <w:r w:rsidRPr="003F0BF2">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ACBC5EFBE4F9461FB7FE29F6F2D96373"/>
                    </w:placeholder>
                    <w:showingPlcHdr/>
                    <w:text/>
                  </w:sdtPr>
                  <w:sdtContent>
                    <w:tc>
                      <w:tcPr>
                        <w:tcW w:w="1559" w:type="dxa"/>
                        <w:tcBorders>
                          <w:right w:val="single" w:sz="4" w:space="0" w:color="5B9BD5" w:themeColor="accent1"/>
                        </w:tcBorders>
                      </w:tcPr>
                      <w:p w:rsidR="00C54C3A" w:rsidRPr="003F0BF2" w:rsidRDefault="00C54C3A" w:rsidP="00C54C3A">
                        <w:pPr>
                          <w:jc w:val="right"/>
                          <w:rPr>
                            <w:rFonts w:asciiTheme="minorEastAsia" w:eastAsiaTheme="minorEastAsia" w:hAnsiTheme="minorEastAsia"/>
                            <w:color w:val="000000" w:themeColor="text1"/>
                            <w:kern w:val="0"/>
                            <w:sz w:val="18"/>
                            <w:szCs w:val="21"/>
                          </w:rPr>
                        </w:pPr>
                        <w:r w:rsidRPr="003F0BF2">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6C1F8E145C61431B9606F054C5E444F5"/>
                    </w:placeholder>
                    <w:showingPlcHdr/>
                    <w:text/>
                  </w:sdtPr>
                  <w:sdtContent>
                    <w:tc>
                      <w:tcPr>
                        <w:tcW w:w="1560" w:type="dxa"/>
                      </w:tcPr>
                      <w:p w:rsidR="00C54C3A" w:rsidRPr="003F0BF2" w:rsidRDefault="00C54C3A" w:rsidP="00C54C3A">
                        <w:pPr>
                          <w:jc w:val="right"/>
                          <w:rPr>
                            <w:rFonts w:asciiTheme="minorEastAsia" w:eastAsiaTheme="minorEastAsia" w:hAnsiTheme="minorEastAsia"/>
                            <w:color w:val="000000" w:themeColor="text1"/>
                            <w:kern w:val="0"/>
                            <w:sz w:val="18"/>
                            <w:szCs w:val="21"/>
                          </w:rPr>
                        </w:pPr>
                        <w:r w:rsidRPr="003F0BF2">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8BC964E9479E442385B1ED43540DC2F9"/>
                    </w:placeholder>
                    <w:showingPlcHdr/>
                    <w:text/>
                  </w:sdtPr>
                  <w:sdtContent>
                    <w:tc>
                      <w:tcPr>
                        <w:tcW w:w="1701" w:type="dxa"/>
                        <w:tcBorders>
                          <w:right w:val="single" w:sz="4" w:space="0" w:color="5B9BD5" w:themeColor="accent1"/>
                        </w:tcBorders>
                      </w:tcPr>
                      <w:p w:rsidR="00C54C3A" w:rsidRPr="003F0BF2" w:rsidRDefault="00C54C3A" w:rsidP="00C54C3A">
                        <w:pPr>
                          <w:jc w:val="right"/>
                          <w:rPr>
                            <w:rFonts w:asciiTheme="minorEastAsia" w:eastAsiaTheme="minorEastAsia" w:hAnsiTheme="minorEastAsia"/>
                            <w:color w:val="000000" w:themeColor="text1"/>
                            <w:kern w:val="0"/>
                            <w:sz w:val="18"/>
                            <w:szCs w:val="21"/>
                          </w:rPr>
                        </w:pPr>
                        <w:r w:rsidRPr="003F0BF2">
                          <w:rPr>
                            <w:rStyle w:val="placeholder1Char"/>
                            <w:rFonts w:hint="eastAsia"/>
                          </w:rPr>
                          <w:t>____________</w:t>
                        </w:r>
                      </w:p>
                    </w:tc>
                  </w:sdtContent>
                </w:sdt>
              </w:tr>
            </w:sdtContent>
          </w:sdt>
        </w:tbl>
        <w:p w:rsidR="004E5334" w:rsidRPr="003F0BF2" w:rsidRDefault="009B1513" w:rsidP="00510A5F"/>
      </w:sdtContent>
    </w:sdt>
    <w:p w:rsidR="00A35C37" w:rsidRDefault="00A35C37">
      <w:pPr>
        <w:widowControl/>
        <w:jc w:val="left"/>
        <w:rPr>
          <w:rFonts w:ascii="微软雅黑" w:eastAsia="微软雅黑" w:hAnsi="微软雅黑"/>
          <w:color w:val="000000" w:themeColor="text1"/>
          <w:sz w:val="44"/>
          <w:szCs w:val="44"/>
        </w:rPr>
      </w:pPr>
      <w:r w:rsidRPr="003F0BF2">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6"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6"/>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tblPr>
      <w:tblGrid>
        <w:gridCol w:w="9781"/>
      </w:tblGrid>
      <w:tr w:rsidR="001B6047" w:rsidRPr="001B6047" w:rsidTr="00793736">
        <w:sdt>
          <w:sdtPr>
            <w:rPr>
              <w:rFonts w:hint="eastAsia"/>
            </w:rPr>
            <w:id w:val="1401563663"/>
            <w:lock w:val="sdtLocked"/>
            <w:placeholder>
              <w:docPart w:val="2E576CE0D3524CC397524F897562921B"/>
            </w:placeholder>
            <w:showingPlcHdr/>
          </w:sdt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05624B64620D494C8ED39E42140C2C04"/>
            </w:placeholder>
            <w:showingPlcHdr/>
            <w:dropDownList>
              <w:listItem w:displayText="是" w:value="true"/>
              <w:listItem w:displayText="否" w:value="false"/>
            </w:dropDownList>
          </w:sdt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DA60132F32D413F855D0A5F126C05DC"/>
            </w:placeholder>
            <w:showingPlcHdr/>
            <w:dropDownList>
              <w:listItem w:displayText="是" w:value="true"/>
              <w:listItem w:displayText="否" w:value="false"/>
            </w:dropDownList>
          </w:sdt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F24FD8502CDD4A3C8ACB4EE00D3DF69D"/>
            </w:placeholder>
            <w:showingPlcHdr/>
            <w:dropDownList>
              <w:listItem w:displayText="是" w:value="true"/>
              <w:listItem w:displayText="否" w:value="false"/>
            </w:dropDownList>
          </w:sdt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156F836E395149C6AFB36B5C28ECE28E"/>
            </w:placeholder>
            <w:showingPlcHdr/>
            <w:dropDownList>
              <w:listItem w:displayText="是" w:value="true"/>
              <w:listItem w:displayText="否" w:value="false"/>
            </w:dropDownList>
          </w:sdt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1E91F36777724E499546A7BCAC13B10D"/>
            </w:placeholder>
            <w:showingPlcHdr/>
            <w:dropDownList>
              <w:listItem w:displayText="是" w:value="true"/>
              <w:listItem w:displayText="否" w:value="false"/>
            </w:dropDownList>
          </w:sdt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F48BDB507CC94CC8ACA724FD2EC1D68B"/>
            </w:placeholder>
            <w:showingPlcHdr/>
            <w:dropDownList>
              <w:listItem w:displayText="是" w:value="true"/>
              <w:listItem w:displayText="否" w:value="false"/>
            </w:dropDownList>
          </w:sdt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AFC2119DE40D4A0A966DA61269CE7708"/>
            </w:placeholder>
            <w:showingPlcHdr/>
            <w:dropDownList>
              <w:listItem w:displayText="是" w:value="true"/>
              <w:listItem w:displayText="否" w:value="false"/>
            </w:dropDownList>
          </w:sdt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7A9E050BC06C49ECA29891F189353CB9"/>
            </w:placeholder>
            <w:showingPlcHdr/>
            <w:dropDownList>
              <w:listItem w:displayText="是" w:value="true"/>
              <w:listItem w:displayText="否" w:value="false"/>
            </w:dropDownList>
          </w:sdt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781"/>
      </w:tblGrid>
      <w:tr w:rsidR="001B6047" w:rsidRPr="001B6047" w:rsidTr="00AC29EE">
        <w:trPr>
          <w:trHeight w:val="70"/>
        </w:trPr>
        <w:tc>
          <w:tcPr>
            <w:tcW w:w="9781" w:type="dxa"/>
          </w:tcPr>
          <w:sdt>
            <w:sdtPr>
              <w:id w:val="1594973246"/>
              <w:lock w:val="sdtLocked"/>
              <w:placeholder>
                <w:docPart w:val="3AC9660066AA463093B54816890974E6"/>
              </w:placeholder>
            </w:sdtPr>
            <w:sdtEndPr>
              <w:rPr>
                <w:rFonts w:asciiTheme="minorEastAsia" w:eastAsiaTheme="minorEastAsia" w:hAnsiTheme="minorEastAsia"/>
              </w:rPr>
            </w:sdtEndPr>
            <w:sdtContent>
              <w:p w:rsidR="00165A36" w:rsidRPr="00AB2793" w:rsidRDefault="00165A36" w:rsidP="00AB2793">
                <w:pPr>
                  <w:autoSpaceDE w:val="0"/>
                  <w:autoSpaceDN w:val="0"/>
                  <w:adjustRightInd w:val="0"/>
                  <w:jc w:val="left"/>
                  <w:rPr>
                    <w:rFonts w:asciiTheme="minorEastAsia" w:eastAsiaTheme="minorEastAsia" w:hAnsiTheme="minorEastAsia" w:cs="瀹嬩綋"/>
                    <w:kern w:val="0"/>
                    <w:szCs w:val="21"/>
                  </w:rPr>
                </w:pPr>
                <w:r w:rsidRPr="00AB2793">
                  <w:rPr>
                    <w:rFonts w:asciiTheme="minorEastAsia" w:eastAsiaTheme="minorEastAsia" w:hAnsiTheme="minorEastAsia"/>
                    <w:kern w:val="0"/>
                    <w:szCs w:val="21"/>
                  </w:rPr>
                  <w:t xml:space="preserve">2015 </w:t>
                </w:r>
                <w:r w:rsidRPr="00AB2793">
                  <w:rPr>
                    <w:rFonts w:asciiTheme="minorEastAsia" w:eastAsiaTheme="minorEastAsia" w:hAnsiTheme="minorEastAsia" w:cs="瀹嬩綋" w:hint="eastAsia"/>
                    <w:kern w:val="0"/>
                    <w:szCs w:val="21"/>
                  </w:rPr>
                  <w:t>年，公司实现营业收入</w:t>
                </w:r>
                <w:r>
                  <w:rPr>
                    <w:rFonts w:asciiTheme="minorEastAsia" w:eastAsiaTheme="minorEastAsia" w:hAnsiTheme="minorEastAsia" w:cs="瀹嬩綋" w:hint="eastAsia"/>
                    <w:kern w:val="0"/>
                    <w:szCs w:val="21"/>
                  </w:rPr>
                  <w:t>862,101,077.02</w:t>
                </w:r>
                <w:r w:rsidRPr="00AB2793">
                  <w:rPr>
                    <w:rFonts w:asciiTheme="minorEastAsia" w:eastAsiaTheme="minorEastAsia" w:hAnsiTheme="minorEastAsia" w:cs="瀹嬩綋" w:hint="eastAsia"/>
                    <w:kern w:val="0"/>
                    <w:szCs w:val="21"/>
                  </w:rPr>
                  <w:t>元，同比</w:t>
                </w:r>
                <w:r>
                  <w:rPr>
                    <w:rFonts w:asciiTheme="minorEastAsia" w:eastAsiaTheme="minorEastAsia" w:hAnsiTheme="minorEastAsia" w:cs="瀹嬩綋" w:hint="eastAsia"/>
                    <w:kern w:val="0"/>
                    <w:szCs w:val="21"/>
                  </w:rPr>
                  <w:t>下降8.28%</w:t>
                </w:r>
                <w:r w:rsidRPr="00AB2793">
                  <w:rPr>
                    <w:rFonts w:asciiTheme="minorEastAsia" w:eastAsiaTheme="minorEastAsia" w:hAnsiTheme="minorEastAsia" w:cs="瀹嬩綋" w:hint="eastAsia"/>
                    <w:kern w:val="0"/>
                    <w:szCs w:val="21"/>
                  </w:rPr>
                  <w:t>；利润总额和净利润分别为</w:t>
                </w:r>
                <w:r>
                  <w:rPr>
                    <w:rFonts w:asciiTheme="minorEastAsia" w:eastAsiaTheme="minorEastAsia" w:hAnsiTheme="minorEastAsia" w:cs="瀹嬩綋" w:hint="eastAsia"/>
                    <w:kern w:val="0"/>
                    <w:szCs w:val="21"/>
                  </w:rPr>
                  <w:t>279,640,250.37</w:t>
                </w:r>
              </w:p>
              <w:p w:rsidR="00165A36" w:rsidRPr="00AB2793" w:rsidRDefault="00165A36" w:rsidP="00AB2793">
                <w:pPr>
                  <w:autoSpaceDE w:val="0"/>
                  <w:autoSpaceDN w:val="0"/>
                  <w:adjustRightInd w:val="0"/>
                  <w:jc w:val="left"/>
                  <w:rPr>
                    <w:rFonts w:asciiTheme="minorEastAsia" w:eastAsiaTheme="minorEastAsia" w:hAnsiTheme="minorEastAsia" w:cs="瀹嬩綋"/>
                    <w:kern w:val="0"/>
                    <w:szCs w:val="21"/>
                  </w:rPr>
                </w:pPr>
                <w:r w:rsidRPr="00AB2793">
                  <w:rPr>
                    <w:rFonts w:asciiTheme="minorEastAsia" w:eastAsiaTheme="minorEastAsia" w:hAnsiTheme="minorEastAsia" w:cs="瀹嬩綋" w:hint="eastAsia"/>
                    <w:kern w:val="0"/>
                    <w:szCs w:val="21"/>
                  </w:rPr>
                  <w:t>元、</w:t>
                </w:r>
                <w:r>
                  <w:rPr>
                    <w:rFonts w:asciiTheme="minorEastAsia" w:eastAsiaTheme="minorEastAsia" w:hAnsiTheme="minorEastAsia" w:cs="瀹嬩綋" w:hint="eastAsia"/>
                    <w:kern w:val="0"/>
                    <w:szCs w:val="21"/>
                  </w:rPr>
                  <w:t>216,889,987.42</w:t>
                </w:r>
                <w:r w:rsidRPr="00AB2793">
                  <w:rPr>
                    <w:rFonts w:asciiTheme="minorEastAsia" w:eastAsiaTheme="minorEastAsia" w:hAnsiTheme="minorEastAsia" w:cs="瀹嬩綋" w:hint="eastAsia"/>
                    <w:kern w:val="0"/>
                    <w:szCs w:val="21"/>
                  </w:rPr>
                  <w:t>元，同比增长</w:t>
                </w:r>
                <w:r>
                  <w:rPr>
                    <w:rFonts w:asciiTheme="minorEastAsia" w:eastAsiaTheme="minorEastAsia" w:hAnsiTheme="minorEastAsia" w:cs="å®‹ä½“" w:hint="eastAsia"/>
                    <w:kern w:val="0"/>
                    <w:szCs w:val="21"/>
                  </w:rPr>
                  <w:t>10.75</w:t>
                </w:r>
                <w:r w:rsidRPr="00AB2793">
                  <w:rPr>
                    <w:rFonts w:asciiTheme="minorEastAsia" w:eastAsiaTheme="minorEastAsia" w:hAnsiTheme="minorEastAsia" w:cs="å®‹ä½“"/>
                    <w:kern w:val="0"/>
                    <w:szCs w:val="21"/>
                  </w:rPr>
                  <w:t>%</w:t>
                </w:r>
                <w:r w:rsidRPr="00AB2793">
                  <w:rPr>
                    <w:rFonts w:asciiTheme="minorEastAsia" w:eastAsiaTheme="minorEastAsia" w:hAnsiTheme="minorEastAsia" w:cs="瀹嬩綋" w:hint="eastAsia"/>
                    <w:kern w:val="0"/>
                    <w:szCs w:val="21"/>
                  </w:rPr>
                  <w:t>、</w:t>
                </w:r>
                <w:r>
                  <w:rPr>
                    <w:rFonts w:asciiTheme="minorEastAsia" w:eastAsiaTheme="minorEastAsia" w:hAnsiTheme="minorEastAsia" w:cs="å®‹ä½“" w:hint="eastAsia"/>
                    <w:kern w:val="0"/>
                    <w:szCs w:val="21"/>
                  </w:rPr>
                  <w:t>10.44</w:t>
                </w:r>
                <w:r w:rsidRPr="00AB2793">
                  <w:rPr>
                    <w:rFonts w:asciiTheme="minorEastAsia" w:eastAsiaTheme="minorEastAsia" w:hAnsiTheme="minorEastAsia" w:cs="å®‹ä½“"/>
                    <w:kern w:val="0"/>
                    <w:szCs w:val="21"/>
                  </w:rPr>
                  <w:t>%</w:t>
                </w:r>
                <w:r w:rsidRPr="00AB2793">
                  <w:rPr>
                    <w:rFonts w:asciiTheme="minorEastAsia" w:eastAsiaTheme="minorEastAsia" w:hAnsiTheme="minorEastAsia" w:cs="瀹嬩綋" w:hint="eastAsia"/>
                    <w:kern w:val="0"/>
                    <w:szCs w:val="21"/>
                  </w:rPr>
                  <w:t>。截止</w:t>
                </w:r>
                <w:r w:rsidRPr="00AB2793">
                  <w:rPr>
                    <w:rFonts w:asciiTheme="minorEastAsia" w:eastAsiaTheme="minorEastAsia" w:hAnsiTheme="minorEastAsia"/>
                    <w:kern w:val="0"/>
                    <w:szCs w:val="21"/>
                  </w:rPr>
                  <w:t xml:space="preserve">2015 </w:t>
                </w:r>
                <w:r w:rsidRPr="00AB2793">
                  <w:rPr>
                    <w:rFonts w:asciiTheme="minorEastAsia" w:eastAsiaTheme="minorEastAsia" w:hAnsiTheme="minorEastAsia" w:cs="瀹嬩綋" w:hint="eastAsia"/>
                    <w:kern w:val="0"/>
                    <w:szCs w:val="21"/>
                  </w:rPr>
                  <w:t>年</w:t>
                </w:r>
                <w:r w:rsidRPr="00AB2793">
                  <w:rPr>
                    <w:rFonts w:asciiTheme="minorEastAsia" w:eastAsiaTheme="minorEastAsia" w:hAnsiTheme="minorEastAsia"/>
                    <w:kern w:val="0"/>
                    <w:szCs w:val="21"/>
                  </w:rPr>
                  <w:t xml:space="preserve">12 </w:t>
                </w:r>
                <w:r w:rsidRPr="00AB2793">
                  <w:rPr>
                    <w:rFonts w:asciiTheme="minorEastAsia" w:eastAsiaTheme="minorEastAsia" w:hAnsiTheme="minorEastAsia" w:cs="瀹嬩綋" w:hint="eastAsia"/>
                    <w:kern w:val="0"/>
                    <w:szCs w:val="21"/>
                  </w:rPr>
                  <w:t>月</w:t>
                </w:r>
                <w:r w:rsidRPr="00AB2793">
                  <w:rPr>
                    <w:rFonts w:asciiTheme="minorEastAsia" w:eastAsiaTheme="minorEastAsia" w:hAnsiTheme="minorEastAsia"/>
                    <w:kern w:val="0"/>
                    <w:szCs w:val="21"/>
                  </w:rPr>
                  <w:t xml:space="preserve">31 </w:t>
                </w:r>
                <w:r w:rsidRPr="00AB2793">
                  <w:rPr>
                    <w:rFonts w:asciiTheme="minorEastAsia" w:eastAsiaTheme="minorEastAsia" w:hAnsiTheme="minorEastAsia" w:cs="瀹嬩綋" w:hint="eastAsia"/>
                    <w:kern w:val="0"/>
                    <w:szCs w:val="21"/>
                  </w:rPr>
                  <w:t>日，公司</w:t>
                </w:r>
              </w:p>
              <w:p w:rsidR="00165A36" w:rsidRPr="00AB2793" w:rsidRDefault="00165A36" w:rsidP="00AB2793">
                <w:pPr>
                  <w:autoSpaceDE w:val="0"/>
                  <w:autoSpaceDN w:val="0"/>
                  <w:adjustRightInd w:val="0"/>
                  <w:jc w:val="left"/>
                  <w:rPr>
                    <w:rFonts w:asciiTheme="minorEastAsia" w:eastAsiaTheme="minorEastAsia" w:hAnsiTheme="minorEastAsia" w:cs="瀹嬩綋"/>
                    <w:kern w:val="0"/>
                    <w:szCs w:val="21"/>
                  </w:rPr>
                </w:pPr>
                <w:r w:rsidRPr="00AB2793">
                  <w:rPr>
                    <w:rFonts w:asciiTheme="minorEastAsia" w:eastAsiaTheme="minorEastAsia" w:hAnsiTheme="minorEastAsia" w:cs="瀹嬩綋" w:hint="eastAsia"/>
                    <w:kern w:val="0"/>
                    <w:szCs w:val="21"/>
                  </w:rPr>
                  <w:t>总资产为</w:t>
                </w:r>
                <w:r>
                  <w:rPr>
                    <w:rFonts w:asciiTheme="minorEastAsia" w:eastAsiaTheme="minorEastAsia" w:hAnsiTheme="minorEastAsia" w:cs="å®‹ä½“" w:hint="eastAsia"/>
                    <w:kern w:val="0"/>
                    <w:szCs w:val="21"/>
                  </w:rPr>
                  <w:t>8,439,026,366.32</w:t>
                </w:r>
                <w:r w:rsidRPr="00AB2793">
                  <w:rPr>
                    <w:rFonts w:asciiTheme="minorEastAsia" w:eastAsiaTheme="minorEastAsia" w:hAnsiTheme="minorEastAsia" w:cs="å®‹ä½“"/>
                    <w:kern w:val="0"/>
                    <w:szCs w:val="21"/>
                  </w:rPr>
                  <w:t xml:space="preserve"> </w:t>
                </w:r>
                <w:r w:rsidRPr="00AB2793">
                  <w:rPr>
                    <w:rFonts w:asciiTheme="minorEastAsia" w:eastAsiaTheme="minorEastAsia" w:hAnsiTheme="minorEastAsia" w:cs="瀹嬩綋" w:hint="eastAsia"/>
                    <w:kern w:val="0"/>
                    <w:szCs w:val="21"/>
                  </w:rPr>
                  <w:t>元，净资产为</w:t>
                </w:r>
                <w:r>
                  <w:rPr>
                    <w:rFonts w:asciiTheme="minorEastAsia" w:eastAsiaTheme="minorEastAsia" w:hAnsiTheme="minorEastAsia" w:cs="瀹嬩綋" w:hint="eastAsia"/>
                    <w:kern w:val="0"/>
                    <w:szCs w:val="21"/>
                  </w:rPr>
                  <w:t>2,315,206,036.59</w:t>
                </w:r>
                <w:r w:rsidRPr="00AB2793">
                  <w:rPr>
                    <w:rFonts w:asciiTheme="minorEastAsia" w:eastAsiaTheme="minorEastAsia" w:hAnsiTheme="minorEastAsia" w:cs="瀹嬩綋" w:hint="eastAsia"/>
                    <w:kern w:val="0"/>
                    <w:szCs w:val="21"/>
                  </w:rPr>
                  <w:t>元。</w:t>
                </w:r>
              </w:p>
              <w:p w:rsidR="00EC242E" w:rsidRPr="00943FE1" w:rsidRDefault="00165A36" w:rsidP="00AB2793">
                <w:pPr>
                  <w:tabs>
                    <w:tab w:val="left" w:pos="5140"/>
                  </w:tabs>
                  <w:rPr>
                    <w:rFonts w:asciiTheme="minorEastAsia" w:eastAsiaTheme="minorEastAsia" w:hAnsiTheme="minorEastAsia"/>
                  </w:rPr>
                </w:pPr>
                <w:r w:rsidRPr="00AB2793">
                  <w:rPr>
                    <w:rFonts w:asciiTheme="minorEastAsia" w:eastAsiaTheme="minorEastAsia" w:hAnsiTheme="minorEastAsia" w:cs="瀹嬩綋" w:hint="eastAsia"/>
                    <w:kern w:val="0"/>
                    <w:szCs w:val="21"/>
                  </w:rPr>
                  <w:t>报告期内，公司业务、产品或服务未发生重大变化，未对公司经营情况产生影响。</w:t>
                </w:r>
              </w:p>
            </w:sdtContent>
          </w:sdt>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1276"/>
        <w:gridCol w:w="1531"/>
        <w:gridCol w:w="1304"/>
        <w:gridCol w:w="1418"/>
        <w:gridCol w:w="1672"/>
        <w:gridCol w:w="1163"/>
        <w:gridCol w:w="1417"/>
      </w:tblGrid>
      <w:tr w:rsidR="001B6047" w:rsidRPr="001B6047" w:rsidTr="00C54C3A">
        <w:trPr>
          <w:trHeight w:val="351"/>
        </w:trPr>
        <w:tc>
          <w:tcPr>
            <w:tcW w:w="1276" w:type="dxa"/>
            <w:tcBorders>
              <w:bottom w:val="nil"/>
            </w:tcBorders>
          </w:tcPr>
          <w:p w:rsidR="00EC242E" w:rsidRPr="001B6047" w:rsidRDefault="00F40CC1" w:rsidP="00C54C3A">
            <w:pPr>
              <w:tabs>
                <w:tab w:val="left" w:pos="5140"/>
              </w:tabs>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F40CC1" w:rsidP="005C3E7C">
            <w:pPr>
              <w:tabs>
                <w:tab w:val="left" w:pos="5140"/>
              </w:tabs>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F40CC1" w:rsidP="005C3E7C">
            <w:pPr>
              <w:tabs>
                <w:tab w:val="left" w:pos="5140"/>
              </w:tabs>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上年同期</w:t>
            </w:r>
          </w:p>
        </w:tc>
      </w:tr>
      <w:tr w:rsidR="001B6047" w:rsidRPr="001B6047" w:rsidTr="00CF5708">
        <w:tc>
          <w:tcPr>
            <w:tcW w:w="1276" w:type="dxa"/>
            <w:tcBorders>
              <w:top w:val="nil"/>
            </w:tcBorders>
          </w:tcPr>
          <w:p w:rsidR="00EC242E" w:rsidRPr="001B6047" w:rsidRDefault="00F40CC1" w:rsidP="00C54C3A">
            <w:pPr>
              <w:tabs>
                <w:tab w:val="left" w:pos="5140"/>
              </w:tabs>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 xml:space="preserve">　</w:t>
            </w:r>
          </w:p>
        </w:tc>
        <w:tc>
          <w:tcPr>
            <w:tcW w:w="1531" w:type="dxa"/>
          </w:tcPr>
          <w:p w:rsidR="00EC242E" w:rsidRPr="001B6047" w:rsidRDefault="00F40CC1" w:rsidP="005C3E7C">
            <w:pPr>
              <w:tabs>
                <w:tab w:val="left" w:pos="5140"/>
              </w:tabs>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金额</w:t>
            </w:r>
          </w:p>
        </w:tc>
        <w:tc>
          <w:tcPr>
            <w:tcW w:w="1304" w:type="dxa"/>
          </w:tcPr>
          <w:p w:rsidR="00EC242E" w:rsidRPr="001B6047" w:rsidRDefault="00F40CC1" w:rsidP="005C3E7C">
            <w:pPr>
              <w:tabs>
                <w:tab w:val="left" w:pos="5140"/>
              </w:tabs>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F40CC1" w:rsidP="005C3E7C">
            <w:pPr>
              <w:tabs>
                <w:tab w:val="left" w:pos="5140"/>
              </w:tabs>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占营业收入的比重</w:t>
            </w:r>
          </w:p>
        </w:tc>
        <w:tc>
          <w:tcPr>
            <w:tcW w:w="1672" w:type="dxa"/>
          </w:tcPr>
          <w:p w:rsidR="00EC242E" w:rsidRPr="001B6047" w:rsidRDefault="00F40CC1" w:rsidP="005C3E7C">
            <w:pPr>
              <w:tabs>
                <w:tab w:val="left" w:pos="5140"/>
              </w:tabs>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金额</w:t>
            </w:r>
          </w:p>
        </w:tc>
        <w:tc>
          <w:tcPr>
            <w:tcW w:w="1163" w:type="dxa"/>
          </w:tcPr>
          <w:p w:rsidR="00EC242E" w:rsidRPr="001B6047" w:rsidRDefault="00F40CC1" w:rsidP="005C3E7C">
            <w:pPr>
              <w:tabs>
                <w:tab w:val="left" w:pos="5140"/>
              </w:tabs>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F40CC1" w:rsidP="005C3E7C">
            <w:pPr>
              <w:tabs>
                <w:tab w:val="left" w:pos="5140"/>
              </w:tabs>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占营业收入的比重</w:t>
            </w:r>
          </w:p>
        </w:tc>
      </w:tr>
      <w:tr w:rsidR="001B6047" w:rsidRPr="001B6047" w:rsidTr="00CF5708">
        <w:tc>
          <w:tcPr>
            <w:tcW w:w="1276" w:type="dxa"/>
          </w:tcPr>
          <w:p w:rsidR="00EC242E" w:rsidRPr="001B6047" w:rsidRDefault="00F40CC1" w:rsidP="005C3E7C">
            <w:pPr>
              <w:tabs>
                <w:tab w:val="left" w:pos="5140"/>
              </w:tabs>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F49AB5404E1C4EB3B9AE9D07BD608BB4"/>
            </w:placeholder>
            <w:dataBinding w:prefixMappings="xmlns:ns0='http://wwww.hallomagic.com/xbrl/consistency' xmlns:ns1='consistency' " w:xpath="/ns0:xbrlConsistency[1]/ns1:ccConsistency[1]/ns1:ccSign_OperatingRevenueneeq_duration_T[1]" w:storeItemID="{08517870-DFDA-4691-AD7A-17DFF9C938D2}"/>
            <w:text/>
          </w:sdtPr>
          <w:sdtContent>
            <w:tc>
              <w:tcPr>
                <w:tcW w:w="1531" w:type="dxa"/>
              </w:tcPr>
              <w:p w:rsidR="00EC242E" w:rsidRPr="001D7301" w:rsidRDefault="00F71C0A"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862,101,077.02</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ECE1E2E4BE6B4EABB1CB4E453D2AAAB6"/>
            </w:placeholder>
            <w:dataBinding w:prefixMappings="xmlns:ns0='http://wwww.hallomagic.com/xbrl/consistency' xmlns:ns1='consistency' " w:xpath="/ns0:xbrlConsistency[1]/ns1:ccConsistency[1]/ns1:ccSign_YingYeShouRuBianDongBiLineeq_duration_T[1]" w:storeItemID="{08517870-DFDA-4691-AD7A-17DFF9C938D2}"/>
            <w:text/>
          </w:sdtPr>
          <w:sdtContent>
            <w:tc>
              <w:tcPr>
                <w:tcW w:w="1304" w:type="dxa"/>
              </w:tcPr>
              <w:p w:rsidR="00EC242E" w:rsidRPr="001D7301" w:rsidRDefault="00F40CC1"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-8.28%</w:t>
                </w:r>
              </w:p>
            </w:tc>
          </w:sdtContent>
        </w:sdt>
        <w:tc>
          <w:tcPr>
            <w:tcW w:w="1418" w:type="dxa"/>
          </w:tcPr>
          <w:p w:rsidR="00EC242E" w:rsidRPr="001D7301" w:rsidRDefault="00F40CC1" w:rsidP="00EC769B">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CE58E18E89844B4DA1784F9E7CC87AC2"/>
            </w:placeholder>
            <w:dataBinding w:prefixMappings="xmlns:ns0='http://wwww.hallomagic.com/xbrl/consistency' xmlns:ns1='consistency' " w:xpath="/ns0:xbrlConsistency[1]/ns1:ccConsistency[1]/ns1:ccSign_OperatingRevenueneeq_duration_T-1[1]" w:storeItemID="{08517870-DFDA-4691-AD7A-17DFF9C938D2}"/>
            <w:text/>
          </w:sdtPr>
          <w:sdtContent>
            <w:tc>
              <w:tcPr>
                <w:tcW w:w="1672" w:type="dxa"/>
              </w:tcPr>
              <w:p w:rsidR="00EC242E" w:rsidRPr="001D7301" w:rsidRDefault="00F71C0A"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939,906,884.11</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4134F0A4C453481DA7E993151278C690"/>
            </w:placeholder>
            <w:text/>
          </w:sdtPr>
          <w:sdtContent>
            <w:tc>
              <w:tcPr>
                <w:tcW w:w="1163" w:type="dxa"/>
              </w:tcPr>
              <w:p w:rsidR="00EC242E"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77.32%</w:t>
                </w:r>
              </w:p>
            </w:tc>
          </w:sdtContent>
        </w:sdt>
        <w:tc>
          <w:tcPr>
            <w:tcW w:w="1417" w:type="dxa"/>
          </w:tcPr>
          <w:p w:rsidR="00EC242E" w:rsidRPr="001D7301" w:rsidRDefault="00F40CC1" w:rsidP="00897FD3">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w:t>
            </w:r>
          </w:p>
        </w:tc>
      </w:tr>
      <w:tr w:rsidR="001B6047" w:rsidRPr="001B6047" w:rsidTr="00CF5708">
        <w:tc>
          <w:tcPr>
            <w:tcW w:w="1276" w:type="dxa"/>
          </w:tcPr>
          <w:p w:rsidR="00EC242E" w:rsidRPr="001B6047" w:rsidRDefault="00F40CC1" w:rsidP="005C3E7C">
            <w:pPr>
              <w:tabs>
                <w:tab w:val="left" w:pos="5140"/>
              </w:tabs>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62A8A9F0058F48688E9D2917A5EF464F"/>
            </w:placeholder>
            <w:dataBinding w:prefixMappings="xmlns:ns0='http://wwww.hallomagic.com/xbrl/consistency' xmlns:ns1='consistency' " w:xpath="/ns0:xbrlConsistency[1]/ns1:ccConsistency[1]/ns1:ccSign_OperatingCostneeq_duration_T[1]" w:storeItemID="{08517870-DFDA-4691-AD7A-17DFF9C938D2}"/>
            <w:text/>
          </w:sdtPr>
          <w:sdtContent>
            <w:tc>
              <w:tcPr>
                <w:tcW w:w="1531" w:type="dxa"/>
              </w:tcPr>
              <w:p w:rsidR="00EC242E" w:rsidRPr="001D7301" w:rsidRDefault="00F71C0A"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520,092,073.56</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A519064C1F914AA59223A875E6C3AB63"/>
            </w:placeholder>
            <w:text/>
          </w:sdtPr>
          <w:sdtContent>
            <w:tc>
              <w:tcPr>
                <w:tcW w:w="1304" w:type="dxa"/>
              </w:tcPr>
              <w:p w:rsidR="00EC242E"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-7.41%</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D5355489840348C5ADA19422F02E4835"/>
            </w:placeholder>
            <w:text/>
          </w:sdtPr>
          <w:sdtContent>
            <w:tc>
              <w:tcPr>
                <w:tcW w:w="1418" w:type="dxa"/>
              </w:tcPr>
              <w:p w:rsidR="00EC242E"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60.33%</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5033489E5F144C02B53D4A5CE21AB7A9"/>
            </w:placeholder>
            <w:dataBinding w:prefixMappings="xmlns:ns0='http://wwww.hallomagic.com/xbrl/consistency' xmlns:ns1='consistency' " w:xpath="/ns0:xbrlConsistency[1]/ns1:ccConsistency[1]/ns1:ccSign_OperatingCostneeq_duration_T-1[1]" w:storeItemID="{08517870-DFDA-4691-AD7A-17DFF9C938D2}"/>
            <w:text/>
          </w:sdtPr>
          <w:sdtContent>
            <w:tc>
              <w:tcPr>
                <w:tcW w:w="1672" w:type="dxa"/>
              </w:tcPr>
              <w:p w:rsidR="00EC242E" w:rsidRPr="001D7301" w:rsidRDefault="00F71C0A"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561,720,708.62</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864EFD6C7F294C118369FA841F45AE4A"/>
            </w:placeholder>
            <w:text/>
          </w:sdtPr>
          <w:sdtContent>
            <w:tc>
              <w:tcPr>
                <w:tcW w:w="1163" w:type="dxa"/>
              </w:tcPr>
              <w:p w:rsidR="00EC242E"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176.24%</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4285668B03CD4398941586D564C57B9C"/>
            </w:placeholder>
            <w:text/>
          </w:sdtPr>
          <w:sdtContent>
            <w:tc>
              <w:tcPr>
                <w:tcW w:w="1417" w:type="dxa"/>
              </w:tcPr>
              <w:p w:rsidR="00EC242E"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59.76%</w:t>
                </w:r>
              </w:p>
            </w:tc>
          </w:sdtContent>
        </w:sdt>
      </w:tr>
      <w:tr w:rsidR="001B6047" w:rsidRPr="001B6047" w:rsidTr="00CF5708">
        <w:tc>
          <w:tcPr>
            <w:tcW w:w="1276" w:type="dxa"/>
          </w:tcPr>
          <w:p w:rsidR="00EC242E" w:rsidRPr="001B6047" w:rsidRDefault="00F40CC1" w:rsidP="005C3E7C">
            <w:pPr>
              <w:tabs>
                <w:tab w:val="left" w:pos="5140"/>
              </w:tabs>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95D1BF6B375A4042BED8F88D861E32CD"/>
            </w:placeholder>
            <w:dataBinding w:prefixMappings="xmlns:ns0='http://wwww.hallomagic.com/xbrl/consistency' xmlns:ns1='consistency' " w:xpath="/ns0:xbrlConsistency[1]/ns1:ccConsistency[1]/ns1:ccSign_MaoLiLvneeq_duration_T[1]" w:storeItemID="{08517870-DFDA-4691-AD7A-17DFF9C938D2}"/>
            <w:text/>
          </w:sdtPr>
          <w:sdtContent>
            <w:tc>
              <w:tcPr>
                <w:tcW w:w="1531" w:type="dxa"/>
              </w:tcPr>
              <w:p w:rsidR="00EC242E"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39.67%</w:t>
                </w:r>
              </w:p>
            </w:tc>
          </w:sdtContent>
        </w:sdt>
        <w:tc>
          <w:tcPr>
            <w:tcW w:w="1304" w:type="dxa"/>
          </w:tcPr>
          <w:p w:rsidR="00EC242E" w:rsidRPr="001D7301" w:rsidRDefault="00F40CC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w:t>
            </w:r>
          </w:p>
        </w:tc>
        <w:tc>
          <w:tcPr>
            <w:tcW w:w="1418" w:type="dxa"/>
          </w:tcPr>
          <w:p w:rsidR="00EC242E" w:rsidRPr="001D7301" w:rsidRDefault="00F40CC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61398C4C2E724BB1878968B1BC20137D"/>
            </w:placeholder>
            <w:dataBinding w:prefixMappings="xmlns:ns0='http://wwww.hallomagic.com/xbrl/consistency' xmlns:ns1='consistency' " w:xpath="/ns0:xbrlConsistency[1]/ns1:ccConsistency[1]/ns1:ccSign_MaoLiLvneeq_duration_T-1[1]" w:storeItemID="{08517870-DFDA-4691-AD7A-17DFF9C938D2}"/>
            <w:text/>
          </w:sdtPr>
          <w:sdtContent>
            <w:tc>
              <w:tcPr>
                <w:tcW w:w="1672" w:type="dxa"/>
              </w:tcPr>
              <w:p w:rsidR="00EC242E"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40.24%</w:t>
                </w:r>
              </w:p>
            </w:tc>
          </w:sdtContent>
        </w:sdt>
        <w:tc>
          <w:tcPr>
            <w:tcW w:w="1163" w:type="dxa"/>
          </w:tcPr>
          <w:p w:rsidR="00EC242E" w:rsidRPr="001D7301" w:rsidRDefault="00F40CC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b/>
                <w:color w:val="000000" w:themeColor="text1"/>
                <w:sz w:val="18"/>
                <w:szCs w:val="18"/>
              </w:rPr>
              <w:t>-</w:t>
            </w:r>
          </w:p>
        </w:tc>
        <w:tc>
          <w:tcPr>
            <w:tcW w:w="1417" w:type="dxa"/>
          </w:tcPr>
          <w:p w:rsidR="00EC242E" w:rsidRPr="001D7301" w:rsidRDefault="00F40CC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w:t>
            </w:r>
          </w:p>
        </w:tc>
      </w:tr>
      <w:tr w:rsidR="001B6047" w:rsidRPr="001B6047" w:rsidTr="00CF5708">
        <w:tc>
          <w:tcPr>
            <w:tcW w:w="1276" w:type="dxa"/>
          </w:tcPr>
          <w:p w:rsidR="00EC242E" w:rsidRPr="001B6047" w:rsidRDefault="00F40CC1" w:rsidP="005C3E7C">
            <w:pPr>
              <w:tabs>
                <w:tab w:val="left" w:pos="5140"/>
              </w:tabs>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03D2C815F71B4E14AB95C399E9C6A119"/>
            </w:placeholder>
            <w:dataBinding w:prefixMappings="xmlns:ns0='http://wwww.hallomagic.com/xbrl/consistency' xmlns:ns1='consistency' " w:xpath="/ns0:xbrlConsistency[1]/ns1:ccConsistency[1]/ns1:ccSign_AdministrativeExpenseneeq_duration_T[1]" w:storeItemID="{08517870-DFDA-4691-AD7A-17DFF9C938D2}"/>
            <w:text/>
          </w:sdtPr>
          <w:sdtContent>
            <w:tc>
              <w:tcPr>
                <w:tcW w:w="1531" w:type="dxa"/>
              </w:tcPr>
              <w:p w:rsidR="00EC242E" w:rsidRPr="001D7301" w:rsidRDefault="00F71C0A"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99,701,478.92</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E566B894CA0A4D6699B835061013F16B"/>
            </w:placeholder>
            <w:text/>
          </w:sdtPr>
          <w:sdtContent>
            <w:tc>
              <w:tcPr>
                <w:tcW w:w="1304" w:type="dxa"/>
              </w:tcPr>
              <w:p w:rsidR="00EC242E"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77.25%</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E160B834E55345AD8AC8A557DCD8DC19"/>
            </w:placeholder>
            <w:text/>
          </w:sdtPr>
          <w:sdtContent>
            <w:tc>
              <w:tcPr>
                <w:tcW w:w="1418" w:type="dxa"/>
              </w:tcPr>
              <w:p w:rsidR="00EC242E"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11.56%</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7BEFB8124BCA4C49AAB081533EEBD482"/>
            </w:placeholder>
            <w:dataBinding w:prefixMappings="xmlns:ns0='http://wwww.hallomagic.com/xbrl/consistency' xmlns:ns1='consistency' " w:xpath="/ns0:xbrlConsistency[1]/ns1:ccConsistency[1]/ns1:ccSign_AdministrativeExpenseneeq_duration_T-1[1]" w:storeItemID="{08517870-DFDA-4691-AD7A-17DFF9C938D2}"/>
            <w:text/>
          </w:sdtPr>
          <w:sdtContent>
            <w:tc>
              <w:tcPr>
                <w:tcW w:w="1672" w:type="dxa"/>
              </w:tcPr>
              <w:p w:rsidR="00EC242E" w:rsidRPr="001D7301" w:rsidRDefault="00F71C0A"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56,250,348.73</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FD59BBE92C9A4C40AC6375A1D4B55D98"/>
            </w:placeholder>
            <w:text/>
          </w:sdtPr>
          <w:sdtContent>
            <w:tc>
              <w:tcPr>
                <w:tcW w:w="1163" w:type="dxa"/>
              </w:tcPr>
              <w:p w:rsidR="00EC242E"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124.05%</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92D3F235FB854D459AD45E14EBC98C34"/>
            </w:placeholder>
            <w:text/>
          </w:sdtPr>
          <w:sdtContent>
            <w:tc>
              <w:tcPr>
                <w:tcW w:w="1417" w:type="dxa"/>
              </w:tcPr>
              <w:p w:rsidR="00EC242E"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5.98%</w:t>
                </w:r>
              </w:p>
            </w:tc>
          </w:sdtContent>
        </w:sdt>
      </w:tr>
      <w:tr w:rsidR="004302EB" w:rsidRPr="001B6047" w:rsidTr="00CF5708">
        <w:tc>
          <w:tcPr>
            <w:tcW w:w="1276" w:type="dxa"/>
          </w:tcPr>
          <w:p w:rsidR="004302EB" w:rsidRPr="001B6047" w:rsidRDefault="00F40CC1" w:rsidP="004302EB">
            <w:pPr>
              <w:tabs>
                <w:tab w:val="left" w:pos="5140"/>
              </w:tabs>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0A47EA15D6FD4BFCB14A75A571E26985"/>
            </w:placeholder>
            <w:dataBinding w:prefixMappings="xmlns:ns0='http://wwww.hallomagic.com/xbrl/consistency' xmlns:ns1='consistency' " w:xpath="/ns0:xbrlConsistency[1]/ns1:ccConsistency[1]/ns1:ccSign_DistributionCostsneeq_duration_T[1]" w:storeItemID="{08517870-DFDA-4691-AD7A-17DFF9C938D2}"/>
            <w:text/>
          </w:sdtPr>
          <w:sdtContent>
            <w:tc>
              <w:tcPr>
                <w:tcW w:w="1531" w:type="dxa"/>
              </w:tcPr>
              <w:p w:rsidR="004302EB" w:rsidRPr="001D7301" w:rsidRDefault="00314A6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337,576.10</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B05CF2523C5A40C3BBDE94F9B81D83F2"/>
            </w:placeholder>
            <w:text/>
          </w:sdtPr>
          <w:sdtContent>
            <w:tc>
              <w:tcPr>
                <w:tcW w:w="1304" w:type="dxa"/>
              </w:tcPr>
              <w:p w:rsidR="004302EB" w:rsidRPr="001D7301" w:rsidRDefault="00314A6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0.00%</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D7714A06FC354E62B42F2FE9667D587B"/>
            </w:placeholder>
            <w:text/>
          </w:sdtPr>
          <w:sdtContent>
            <w:tc>
              <w:tcPr>
                <w:tcW w:w="1418" w:type="dxa"/>
              </w:tcPr>
              <w:p w:rsidR="004302EB"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0.04%</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CC0BC2D4BBFC4ABC962001AE875593E2"/>
            </w:placeholder>
            <w:dataBinding w:prefixMappings="xmlns:ns0='http://wwww.hallomagic.com/xbrl/consistency' xmlns:ns1='consistency' " w:xpath="/ns0:xbrlConsistency[1]/ns1:ccConsistency[1]/ns1:ccSign_DistributionCostsneeq_duration_T-1[1]" w:storeItemID="{08517870-DFDA-4691-AD7A-17DFF9C938D2}"/>
            <w:text/>
          </w:sdtPr>
          <w:sdtContent>
            <w:tc>
              <w:tcPr>
                <w:tcW w:w="1672" w:type="dxa"/>
              </w:tcPr>
              <w:p w:rsidR="004302EB" w:rsidRPr="001D7301" w:rsidRDefault="008E3A66" w:rsidP="008E3A66">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0.00</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53314C5C3ADD461FBDACB005DB5F4E54"/>
            </w:placeholder>
            <w:text/>
          </w:sdtPr>
          <w:sdtContent>
            <w:tc>
              <w:tcPr>
                <w:tcW w:w="1163" w:type="dxa"/>
              </w:tcPr>
              <w:p w:rsidR="004302EB"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0.00%</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9AC5E20FE2994AA1820208377EE8618B"/>
            </w:placeholder>
            <w:text/>
          </w:sdtPr>
          <w:sdtContent>
            <w:tc>
              <w:tcPr>
                <w:tcW w:w="1417" w:type="dxa"/>
              </w:tcPr>
              <w:p w:rsidR="004302EB"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0.00%</w:t>
                </w:r>
              </w:p>
            </w:tc>
          </w:sdtContent>
        </w:sdt>
      </w:tr>
      <w:tr w:rsidR="004302EB" w:rsidRPr="001B6047" w:rsidTr="00CF5708">
        <w:tc>
          <w:tcPr>
            <w:tcW w:w="1276" w:type="dxa"/>
          </w:tcPr>
          <w:p w:rsidR="004302EB" w:rsidRPr="001B6047" w:rsidRDefault="00F40CC1" w:rsidP="004302EB">
            <w:pPr>
              <w:tabs>
                <w:tab w:val="left" w:pos="5140"/>
              </w:tabs>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7997939308C4423E86282BE904CB1B0A"/>
            </w:placeholder>
            <w:dataBinding w:prefixMappings="xmlns:ns0='http://wwww.hallomagic.com/xbrl/consistency' xmlns:ns1='consistency' " w:xpath="/ns0:xbrlConsistency[1]/ns1:ccConsistency[1]/ns1:ccSign_FinanceCostsneeq_duration_T[1]" w:storeItemID="{08517870-DFDA-4691-AD7A-17DFF9C938D2}"/>
            <w:text/>
          </w:sdtPr>
          <w:sdtContent>
            <w:tc>
              <w:tcPr>
                <w:tcW w:w="1531" w:type="dxa"/>
              </w:tcPr>
              <w:p w:rsidR="004302EB" w:rsidRPr="001D7301" w:rsidRDefault="00F71C0A"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102,680,981.23</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F376B56A384C496C8D73EC0A68230F63"/>
            </w:placeholder>
            <w:text/>
          </w:sdtPr>
          <w:sdtContent>
            <w:tc>
              <w:tcPr>
                <w:tcW w:w="1304" w:type="dxa"/>
              </w:tcPr>
              <w:p w:rsidR="004302EB"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-21.47%</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3573020827F64F938E59D0DA0C168F5F"/>
            </w:placeholder>
            <w:text/>
          </w:sdtPr>
          <w:sdtContent>
            <w:tc>
              <w:tcPr>
                <w:tcW w:w="1418" w:type="dxa"/>
              </w:tcPr>
              <w:p w:rsidR="004302EB" w:rsidRPr="001D7301" w:rsidRDefault="00DA11C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11.91%</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963B9AADBE1740349297AFE738154F10"/>
            </w:placeholder>
            <w:dataBinding w:prefixMappings="xmlns:ns0='http://wwww.hallomagic.com/xbrl/consistency' xmlns:ns1='consistency' " w:xpath="/ns0:xbrlConsistency[1]/ns1:ccConsistency[1]/ns1:ccSign_FinanceCostsneeq_duration_T-1[1]" w:storeItemID="{08517870-DFDA-4691-AD7A-17DFF9C938D2}"/>
            <w:text/>
          </w:sdtPr>
          <w:sdtContent>
            <w:tc>
              <w:tcPr>
                <w:tcW w:w="1672" w:type="dxa"/>
              </w:tcPr>
              <w:p w:rsidR="004302EB" w:rsidRPr="001D7301" w:rsidRDefault="00F71C0A"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130,747,816.17</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DC2FCD9F0860433BB7DEFE176263E010"/>
            </w:placeholder>
            <w:text/>
          </w:sdtPr>
          <w:sdtContent>
            <w:tc>
              <w:tcPr>
                <w:tcW w:w="1163" w:type="dxa"/>
              </w:tcPr>
              <w:p w:rsidR="004302EB"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-9,644.50%</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2868685DEB6944FB9B30D58767AC12BE"/>
            </w:placeholder>
            <w:text/>
          </w:sdtPr>
          <w:sdtContent>
            <w:tc>
              <w:tcPr>
                <w:tcW w:w="1417" w:type="dxa"/>
              </w:tcPr>
              <w:p w:rsidR="004302EB"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13.91%</w:t>
                </w:r>
              </w:p>
            </w:tc>
          </w:sdtContent>
        </w:sdt>
      </w:tr>
      <w:tr w:rsidR="00314A62" w:rsidRPr="001B6047" w:rsidTr="00CF5708">
        <w:tc>
          <w:tcPr>
            <w:tcW w:w="1276" w:type="dxa"/>
          </w:tcPr>
          <w:p w:rsidR="00314A62" w:rsidRDefault="00314A62" w:rsidP="004302EB">
            <w:pPr>
              <w:tabs>
                <w:tab w:val="left" w:pos="5140"/>
              </w:tabs>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投资收益</w:t>
            </w:r>
          </w:p>
        </w:tc>
        <w:tc>
          <w:tcPr>
            <w:tcW w:w="1531" w:type="dxa"/>
          </w:tcPr>
          <w:p w:rsidR="00314A62" w:rsidRDefault="00314A6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159,205,397.94</w:t>
            </w:r>
          </w:p>
        </w:tc>
        <w:tc>
          <w:tcPr>
            <w:tcW w:w="1304" w:type="dxa"/>
          </w:tcPr>
          <w:p w:rsidR="00314A62" w:rsidRDefault="00314A6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76.12%</w:t>
            </w:r>
          </w:p>
        </w:tc>
        <w:tc>
          <w:tcPr>
            <w:tcW w:w="1418" w:type="dxa"/>
          </w:tcPr>
          <w:p w:rsidR="00314A62" w:rsidRDefault="00314A6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18.47%</w:t>
            </w:r>
          </w:p>
        </w:tc>
        <w:tc>
          <w:tcPr>
            <w:tcW w:w="1672" w:type="dxa"/>
          </w:tcPr>
          <w:p w:rsidR="00314A62" w:rsidRDefault="00314A6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90,398,646.60</w:t>
            </w:r>
          </w:p>
        </w:tc>
        <w:tc>
          <w:tcPr>
            <w:tcW w:w="1163" w:type="dxa"/>
          </w:tcPr>
          <w:p w:rsidR="00314A62" w:rsidRDefault="00314A6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320.23%</w:t>
            </w:r>
          </w:p>
        </w:tc>
        <w:tc>
          <w:tcPr>
            <w:tcW w:w="1417" w:type="dxa"/>
          </w:tcPr>
          <w:p w:rsidR="00314A62" w:rsidRDefault="00314A6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9.62%</w:t>
            </w:r>
          </w:p>
        </w:tc>
      </w:tr>
      <w:tr w:rsidR="004302EB" w:rsidRPr="001B6047" w:rsidTr="00CF5708">
        <w:tc>
          <w:tcPr>
            <w:tcW w:w="1276" w:type="dxa"/>
          </w:tcPr>
          <w:p w:rsidR="004302EB" w:rsidRPr="001B6047" w:rsidRDefault="00F40CC1" w:rsidP="004302EB">
            <w:pPr>
              <w:tabs>
                <w:tab w:val="left" w:pos="5140"/>
              </w:tabs>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E5E2F11AA52A4E6FA64CD4F720307312"/>
            </w:placeholder>
            <w:dataBinding w:prefixMappings="xmlns:ns0='http://wwww.hallomagic.com/xbrl/consistency' xmlns:ns1='consistency' " w:xpath="/ns0:xbrlConsistency[1]/ns1:ccConsistency[1]/ns1:ccSign_OperatingProfitsneeq_duration_T[1]" w:storeItemID="{08517870-DFDA-4691-AD7A-17DFF9C938D2}"/>
            <w:text/>
          </w:sdtPr>
          <w:sdtContent>
            <w:tc>
              <w:tcPr>
                <w:tcW w:w="1531" w:type="dxa"/>
              </w:tcPr>
              <w:p w:rsidR="004302EB" w:rsidRPr="001D7301" w:rsidRDefault="00314A6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254,923,701.25</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7C2AEFCBF7D54C86BFE049A94A596921"/>
            </w:placeholder>
            <w:text/>
          </w:sdtPr>
          <w:sdtContent>
            <w:tc>
              <w:tcPr>
                <w:tcW w:w="1304" w:type="dxa"/>
              </w:tcPr>
              <w:p w:rsidR="004302EB"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10.13%</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5225F00017D2490791D81A3897CDCED9"/>
            </w:placeholder>
            <w:text/>
          </w:sdtPr>
          <w:sdtContent>
            <w:tc>
              <w:tcPr>
                <w:tcW w:w="1418" w:type="dxa"/>
              </w:tcPr>
              <w:p w:rsidR="004302EB"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29.57%</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ACC8317AD201467C8B8CBCF388036ED0"/>
            </w:placeholder>
            <w:dataBinding w:prefixMappings="xmlns:ns0='http://wwww.hallomagic.com/xbrl/consistency' xmlns:ns1='consistency' " w:xpath="/ns0:xbrlConsistency[1]/ns1:ccConsistency[1]/ns1:ccSign_OperatingProfitsneeq_duration_T-1[1]" w:storeItemID="{08517870-DFDA-4691-AD7A-17DFF9C938D2}"/>
            <w:text/>
          </w:sdtPr>
          <w:sdtContent>
            <w:tc>
              <w:tcPr>
                <w:tcW w:w="1672" w:type="dxa"/>
              </w:tcPr>
              <w:p w:rsidR="004302EB" w:rsidRPr="001D7301" w:rsidRDefault="00F71C0A"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231,474,180.50</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D838C4B57E184EE4BE9749C23ABD90EA"/>
            </w:placeholder>
            <w:text/>
          </w:sdtPr>
          <w:sdtContent>
            <w:tc>
              <w:tcPr>
                <w:tcW w:w="1163" w:type="dxa"/>
              </w:tcPr>
              <w:p w:rsidR="004302EB"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-23.04%</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6501F9C71F8043588B18017BAD7A5247"/>
            </w:placeholder>
            <w:text/>
          </w:sdtPr>
          <w:sdtContent>
            <w:tc>
              <w:tcPr>
                <w:tcW w:w="1417" w:type="dxa"/>
              </w:tcPr>
              <w:p w:rsidR="004302EB" w:rsidRPr="001D7301"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24.63%</w:t>
                </w:r>
              </w:p>
            </w:tc>
          </w:sdtContent>
        </w:sdt>
      </w:tr>
      <w:tr w:rsidR="004302EB" w:rsidRPr="001B6047" w:rsidTr="00CF5708">
        <w:tc>
          <w:tcPr>
            <w:tcW w:w="1276" w:type="dxa"/>
          </w:tcPr>
          <w:p w:rsidR="004302EB" w:rsidRPr="001B6047" w:rsidRDefault="00F40CC1" w:rsidP="004302EB">
            <w:pPr>
              <w:tabs>
                <w:tab w:val="left" w:pos="5140"/>
              </w:tabs>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1F10B84E1B6D4871B72C9410299D5711"/>
            </w:placeholder>
            <w:dataBinding w:prefixMappings="xmlns:ns0='http://wwww.hallomagic.com/xbrl/consistency' xmlns:ns1='consistency' " w:xpath="/ns0:xbrlConsistency[1]/ns1:ccConsistency[1]/ns1:ccSign_NonOperatingIncomeneeq_duration_T[1]" w:storeItemID="{08517870-DFDA-4691-AD7A-17DFF9C938D2}"/>
            <w:text/>
          </w:sdtPr>
          <w:sdtContent>
            <w:tc>
              <w:tcPr>
                <w:tcW w:w="1531" w:type="dxa"/>
              </w:tcPr>
              <w:p w:rsidR="004302EB" w:rsidRPr="0043669D" w:rsidRDefault="00F71C0A"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25,553,675.02</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32903B60147048DEBAA02077AAECED10"/>
            </w:placeholder>
            <w:text/>
          </w:sdtPr>
          <w:sdtContent>
            <w:tc>
              <w:tcPr>
                <w:tcW w:w="1304" w:type="dxa"/>
              </w:tcPr>
              <w:p w:rsidR="004302EB" w:rsidRPr="0043669D"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21.17%</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8A2017AE92464567A8C10D651B23D8B5"/>
            </w:placeholder>
            <w:text/>
          </w:sdtPr>
          <w:sdtContent>
            <w:tc>
              <w:tcPr>
                <w:tcW w:w="1418" w:type="dxa"/>
              </w:tcPr>
              <w:p w:rsidR="004302EB" w:rsidRPr="0043669D"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2.96%</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95AE1B7F48AE439C90F1134F5FA958E8"/>
            </w:placeholder>
            <w:dataBinding w:prefixMappings="xmlns:ns0='http://wwww.hallomagic.com/xbrl/consistency' xmlns:ns1='consistency' " w:xpath="/ns0:xbrlConsistency[1]/ns1:ccConsistency[1]/ns1:ccSign_NonOperatingIncomeneeq_duration_T-1[1]" w:storeItemID="{08517870-DFDA-4691-AD7A-17DFF9C938D2}"/>
            <w:text/>
          </w:sdtPr>
          <w:sdtContent>
            <w:tc>
              <w:tcPr>
                <w:tcW w:w="1672" w:type="dxa"/>
              </w:tcPr>
              <w:p w:rsidR="004302EB" w:rsidRPr="0043669D" w:rsidRDefault="00F71C0A"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21,089,000.00</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89F0BA2FBF804763B2F0F891CB7E7390"/>
            </w:placeholder>
            <w:text/>
          </w:sdtPr>
          <w:sdtContent>
            <w:tc>
              <w:tcPr>
                <w:tcW w:w="1163" w:type="dxa"/>
              </w:tcPr>
              <w:p w:rsidR="004302EB" w:rsidRPr="0043669D"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209.22%</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BB07D71B7659421F82A3F8D467112B6E"/>
            </w:placeholder>
            <w:text/>
          </w:sdtPr>
          <w:sdtContent>
            <w:tc>
              <w:tcPr>
                <w:tcW w:w="1417" w:type="dxa"/>
              </w:tcPr>
              <w:p w:rsidR="004302EB" w:rsidRPr="0043669D"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2.24%</w:t>
                </w:r>
              </w:p>
            </w:tc>
          </w:sdtContent>
        </w:sdt>
      </w:tr>
      <w:tr w:rsidR="004302EB" w:rsidRPr="001B6047" w:rsidTr="00CF5708">
        <w:tc>
          <w:tcPr>
            <w:tcW w:w="1276" w:type="dxa"/>
          </w:tcPr>
          <w:p w:rsidR="004302EB" w:rsidRPr="001B6047" w:rsidRDefault="00F40CC1" w:rsidP="004302EB">
            <w:pPr>
              <w:tabs>
                <w:tab w:val="left" w:pos="5140"/>
              </w:tabs>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0BEDF9982B924765AAAEAA522337EC21"/>
            </w:placeholder>
            <w:dataBinding w:prefixMappings="xmlns:ns0='http://wwww.hallomagic.com/xbrl/consistency' xmlns:ns1='consistency' " w:xpath="/ns0:xbrlConsistency[1]/ns1:ccConsistency[1]/ns1:ccSign_NonOperatingExpensesneeq_duration_T[1]" w:storeItemID="{08517870-DFDA-4691-AD7A-17DFF9C938D2}"/>
            <w:text/>
          </w:sdtPr>
          <w:sdtContent>
            <w:tc>
              <w:tcPr>
                <w:tcW w:w="1531" w:type="dxa"/>
              </w:tcPr>
              <w:p w:rsidR="004302EB" w:rsidRPr="0043669D" w:rsidRDefault="00F71C0A"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837,125.90</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10D7882F6D8D4B01BADCA34E5DE8B9ED"/>
            </w:placeholder>
            <w:text/>
          </w:sdtPr>
          <w:sdtContent>
            <w:tc>
              <w:tcPr>
                <w:tcW w:w="1304" w:type="dxa"/>
              </w:tcPr>
              <w:p w:rsidR="004302EB" w:rsidRPr="0043669D"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1,343.70%</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BFEBB39FEC7E4706B6E4AB679488D196"/>
            </w:placeholder>
            <w:text/>
          </w:sdtPr>
          <w:sdtContent>
            <w:tc>
              <w:tcPr>
                <w:tcW w:w="1418" w:type="dxa"/>
              </w:tcPr>
              <w:p w:rsidR="004302EB" w:rsidRPr="0043669D"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0.10%</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271480E87B7C4542B1C6674E494D9F8C"/>
            </w:placeholder>
            <w:dataBinding w:prefixMappings="xmlns:ns0='http://wwww.hallomagic.com/xbrl/consistency' xmlns:ns1='consistency' " w:xpath="/ns0:xbrlConsistency[1]/ns1:ccConsistency[1]/ns1:ccSign_NonOperatingExpensesneeq_duration_T-1[1]" w:storeItemID="{08517870-DFDA-4691-AD7A-17DFF9C938D2}"/>
            <w:text/>
          </w:sdtPr>
          <w:sdtContent>
            <w:tc>
              <w:tcPr>
                <w:tcW w:w="1672" w:type="dxa"/>
              </w:tcPr>
              <w:p w:rsidR="004302EB" w:rsidRPr="0043669D" w:rsidRDefault="00F71C0A"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57,984.75</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403A6D3252734C6AA0FDF3DDD903BD84"/>
            </w:placeholder>
            <w:text/>
          </w:sdtPr>
          <w:sdtContent>
            <w:tc>
              <w:tcPr>
                <w:tcW w:w="1163" w:type="dxa"/>
              </w:tcPr>
              <w:p w:rsidR="004302EB" w:rsidRPr="0043669D"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203.85%</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B89A72E4AEB444CB9D06BBA1A0810FB5"/>
            </w:placeholder>
            <w:text/>
          </w:sdtPr>
          <w:sdtContent>
            <w:tc>
              <w:tcPr>
                <w:tcW w:w="1417" w:type="dxa"/>
              </w:tcPr>
              <w:p w:rsidR="004302EB" w:rsidRPr="0043669D" w:rsidRDefault="00CF5708"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0.01%</w:t>
                </w:r>
              </w:p>
            </w:tc>
          </w:sdtContent>
        </w:sdt>
      </w:tr>
      <w:tr w:rsidR="004302EB" w:rsidRPr="001B6047" w:rsidTr="00CF5708">
        <w:tc>
          <w:tcPr>
            <w:tcW w:w="1276" w:type="dxa"/>
          </w:tcPr>
          <w:p w:rsidR="004302EB" w:rsidRPr="001B6047" w:rsidRDefault="00F40CC1" w:rsidP="004302EB">
            <w:pPr>
              <w:tabs>
                <w:tab w:val="left" w:pos="5140"/>
              </w:tabs>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D4700DD3E70446D894003AC0E3D32A3E"/>
            </w:placeholder>
            <w:dataBinding w:prefixMappings="xmlns:ns0='http://wwww.hallomagic.com/xbrl/consistency' xmlns:ns1='consistency' " w:xpath="/ns0:xbrlConsistency[1]/ns1:ccConsistency[1]/ns1:ccSign_ProfitLossneeq_duration_T[1]" w:storeItemID="{08517870-DFDA-4691-AD7A-17DFF9C938D2}"/>
            <w:text/>
          </w:sdtPr>
          <w:sdtContent>
            <w:tc>
              <w:tcPr>
                <w:tcW w:w="1531" w:type="dxa"/>
              </w:tcPr>
              <w:p w:rsidR="004302EB" w:rsidRPr="0043669D" w:rsidRDefault="00F71C0A"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216,889,987.42</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7233F243BD794E919CA5BBD138610CBB"/>
            </w:placeholder>
            <w:text/>
          </w:sdtPr>
          <w:sdtContent>
            <w:tc>
              <w:tcPr>
                <w:tcW w:w="1304" w:type="dxa"/>
              </w:tcPr>
              <w:p w:rsidR="004302EB" w:rsidRPr="0043669D"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10.44%</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C2E62FFDCAFA4B4F8D4A298498985B78"/>
            </w:placeholder>
            <w:text/>
          </w:sdtPr>
          <w:sdtContent>
            <w:tc>
              <w:tcPr>
                <w:tcW w:w="1418" w:type="dxa"/>
              </w:tcPr>
              <w:p w:rsidR="004302EB" w:rsidRPr="0043669D" w:rsidRDefault="00CF5708"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25.16%</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4562D09ED79247A987C1CE8E75071EB5"/>
            </w:placeholder>
            <w:dataBinding w:prefixMappings="xmlns:ns0='http://wwww.hallomagic.com/xbrl/consistency' xmlns:ns1='consistency' " w:xpath="/ns0:xbrlConsistency[1]/ns1:ccConsistency[1]/ns1:ccSign_ProfitLossneeq_duration_T-1[1]" w:storeItemID="{08517870-DFDA-4691-AD7A-17DFF9C938D2}"/>
            <w:text/>
          </w:sdtPr>
          <w:sdtContent>
            <w:tc>
              <w:tcPr>
                <w:tcW w:w="1672" w:type="dxa"/>
              </w:tcPr>
              <w:p w:rsidR="004302EB" w:rsidRPr="0043669D" w:rsidRDefault="00F71C0A"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196,382,646.34</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5BAABB1B10A34915A107382B845BC718"/>
            </w:placeholder>
            <w:text/>
          </w:sdtPr>
          <w:sdtContent>
            <w:tc>
              <w:tcPr>
                <w:tcW w:w="1163" w:type="dxa"/>
              </w:tcPr>
              <w:p w:rsidR="004302EB" w:rsidRPr="0043669D"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-16.28%</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1278E35A695D4B90B99C04CE6D82D6B4"/>
            </w:placeholder>
            <w:text/>
          </w:sdtPr>
          <w:sdtContent>
            <w:tc>
              <w:tcPr>
                <w:tcW w:w="1417" w:type="dxa"/>
              </w:tcPr>
              <w:p w:rsidR="004302EB" w:rsidRPr="0043669D" w:rsidRDefault="00F40CC1"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20.89%</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6F14F89DCEB8486098D2E98D6E0E9F6A"/>
            </w:placeholder>
          </w:sdtPr>
          <w:sdtEndPr>
            <w:rPr>
              <w:rFonts w:ascii="Calibri" w:eastAsia="宋体" w:hAnsi="Calibri"/>
              <w:szCs w:val="22"/>
            </w:rPr>
          </w:sdtEndPr>
          <w:sdtContent>
            <w:tc>
              <w:tcPr>
                <w:tcW w:w="9781" w:type="dxa"/>
              </w:tcPr>
              <w:p w:rsidR="00943FE1" w:rsidRDefault="00943FE1" w:rsidP="00943FE1">
                <w:pPr>
                  <w:pStyle w:val="a5"/>
                  <w:numPr>
                    <w:ilvl w:val="0"/>
                    <w:numId w:val="8"/>
                  </w:numPr>
                  <w:tabs>
                    <w:tab w:val="left" w:pos="5140"/>
                  </w:tabs>
                  <w:ind w:firstLineChars="0"/>
                </w:pPr>
                <w:r w:rsidRPr="00C90051">
                  <w:t>管理费用较上年同期增加</w:t>
                </w:r>
                <w:r w:rsidRPr="00C90051">
                  <w:t>4</w:t>
                </w:r>
                <w:r w:rsidRPr="00C90051">
                  <w:rPr>
                    <w:rFonts w:hint="eastAsia"/>
                  </w:rPr>
                  <w:t>,</w:t>
                </w:r>
                <w:r w:rsidRPr="00C90051">
                  <w:t>345</w:t>
                </w:r>
                <w:r w:rsidRPr="00C90051">
                  <w:t>万元，比例为</w:t>
                </w:r>
                <w:r w:rsidRPr="00C90051">
                  <w:t>77%</w:t>
                </w:r>
                <w:r w:rsidRPr="00C90051">
                  <w:t>，主要是由于公司积极拓展新业务，人力成本增加，</w:t>
                </w:r>
                <w:r w:rsidRPr="00C90051">
                  <w:lastRenderedPageBreak/>
                  <w:t>同时企业社保基数调增，公司挂牌的相关费用增加，新业务板块的增加也导致中介顾问费用的增加。</w:t>
                </w:r>
              </w:p>
              <w:p w:rsidR="008258D8" w:rsidRPr="00943FE1" w:rsidRDefault="00943FE1" w:rsidP="00943FE1">
                <w:pPr>
                  <w:pStyle w:val="a5"/>
                  <w:numPr>
                    <w:ilvl w:val="0"/>
                    <w:numId w:val="8"/>
                  </w:numPr>
                  <w:tabs>
                    <w:tab w:val="left" w:pos="5140"/>
                  </w:tabs>
                  <w:ind w:firstLineChars="0"/>
                  <w:rPr>
                    <w:rFonts w:ascii="仿宋" w:eastAsia="仿宋" w:hAnsi="仿宋"/>
                    <w:i/>
                    <w:color w:val="808080"/>
                    <w:u w:val="single"/>
                  </w:rPr>
                </w:pPr>
                <w:r w:rsidRPr="00C90051">
                  <w:rPr>
                    <w:rFonts w:hint="eastAsia"/>
                  </w:rPr>
                  <w:t>投资收益与上年同期增加</w:t>
                </w:r>
                <w:r w:rsidRPr="00C90051">
                  <w:rPr>
                    <w:rFonts w:hint="eastAsia"/>
                  </w:rPr>
                  <w:t>6,881</w:t>
                </w:r>
                <w:r w:rsidRPr="00C90051">
                  <w:rPr>
                    <w:rFonts w:hint="eastAsia"/>
                  </w:rPr>
                  <w:t>万元，比例为</w:t>
                </w:r>
                <w:r w:rsidRPr="00C90051">
                  <w:rPr>
                    <w:rFonts w:hint="eastAsia"/>
                  </w:rPr>
                  <w:t>76.12%</w:t>
                </w:r>
                <w:r w:rsidRPr="00C90051">
                  <w:rPr>
                    <w:rFonts w:hint="eastAsia"/>
                  </w:rPr>
                  <w:t>，主要是公司出售部分经营性物业形成的股权转让收益</w:t>
                </w:r>
                <w:r w:rsidRPr="00C90051">
                  <w:rPr>
                    <w:rFonts w:hint="eastAsia"/>
                  </w:rPr>
                  <w:t>3,484</w:t>
                </w:r>
                <w:r w:rsidRPr="00C90051">
                  <w:rPr>
                    <w:rFonts w:hint="eastAsia"/>
                  </w:rPr>
                  <w:t>万元以及增加股权性质的投资实现的收益相比上年有增加。</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5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1673"/>
        <w:gridCol w:w="1843"/>
        <w:gridCol w:w="2126"/>
        <w:gridCol w:w="2126"/>
        <w:gridCol w:w="1985"/>
      </w:tblGrid>
      <w:tr w:rsidR="001B6047" w:rsidRPr="001B6047" w:rsidTr="004E2CE6">
        <w:tc>
          <w:tcPr>
            <w:tcW w:w="1673" w:type="dxa"/>
          </w:tcPr>
          <w:p w:rsidR="00EC242E" w:rsidRPr="001B6047" w:rsidRDefault="004E2CE6"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项目</w:t>
            </w:r>
          </w:p>
        </w:tc>
        <w:tc>
          <w:tcPr>
            <w:tcW w:w="1843" w:type="dxa"/>
          </w:tcPr>
          <w:p w:rsidR="00EC242E" w:rsidRPr="001B6047" w:rsidRDefault="004E2CE6"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本期收入金额</w:t>
            </w:r>
          </w:p>
        </w:tc>
        <w:tc>
          <w:tcPr>
            <w:tcW w:w="2126" w:type="dxa"/>
          </w:tcPr>
          <w:p w:rsidR="00EC242E" w:rsidRPr="001B6047" w:rsidRDefault="004E2CE6"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本期成本金额</w:t>
            </w:r>
          </w:p>
        </w:tc>
        <w:tc>
          <w:tcPr>
            <w:tcW w:w="2126" w:type="dxa"/>
          </w:tcPr>
          <w:p w:rsidR="00EC242E" w:rsidRPr="001B6047" w:rsidRDefault="004E2CE6"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上期收入金额</w:t>
            </w:r>
          </w:p>
        </w:tc>
        <w:tc>
          <w:tcPr>
            <w:tcW w:w="1985" w:type="dxa"/>
          </w:tcPr>
          <w:p w:rsidR="00EC242E" w:rsidRPr="001B6047" w:rsidRDefault="004E2CE6"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上期成本金额</w:t>
            </w:r>
          </w:p>
        </w:tc>
      </w:tr>
      <w:tr w:rsidR="001B6047" w:rsidRPr="001B6047" w:rsidTr="004E2CE6">
        <w:tc>
          <w:tcPr>
            <w:tcW w:w="1673" w:type="dxa"/>
          </w:tcPr>
          <w:p w:rsidR="00EC242E" w:rsidRPr="001B6047" w:rsidRDefault="004E2CE6" w:rsidP="005C3E7C">
            <w:pPr>
              <w:tabs>
                <w:tab w:val="left" w:pos="5140"/>
              </w:tabs>
              <w:jc w:val="center"/>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24550CE7B45E4EF59EB8F67EAD73062B"/>
            </w:placeholder>
            <w:text/>
          </w:sdtPr>
          <w:sdtContent>
            <w:tc>
              <w:tcPr>
                <w:tcW w:w="1843" w:type="dxa"/>
              </w:tcPr>
              <w:p w:rsidR="00EC242E"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862,101,077.02</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A2984159775A4472ABFBE0DE213A95D8"/>
            </w:placeholder>
            <w:text/>
          </w:sdtPr>
          <w:sdtContent>
            <w:tc>
              <w:tcPr>
                <w:tcW w:w="2126" w:type="dxa"/>
              </w:tcPr>
              <w:p w:rsidR="00EC242E"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520,092,073.56</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86797A0EB77343E6AA639FBCAAB0BC6E"/>
            </w:placeholder>
            <w:text/>
          </w:sdtPr>
          <w:sdtContent>
            <w:tc>
              <w:tcPr>
                <w:tcW w:w="2126" w:type="dxa"/>
              </w:tcPr>
              <w:p w:rsidR="00EC242E"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939,906,884.11</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F221BF1E385241FCA242B32929D77A79"/>
            </w:placeholder>
            <w:text/>
          </w:sdtPr>
          <w:sdtContent>
            <w:tc>
              <w:tcPr>
                <w:tcW w:w="1985" w:type="dxa"/>
              </w:tcPr>
              <w:p w:rsidR="00EC242E"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561,720,708.62</w:t>
                </w:r>
              </w:p>
            </w:tc>
          </w:sdtContent>
        </w:sdt>
      </w:tr>
      <w:tr w:rsidR="001B6047" w:rsidRPr="001B6047" w:rsidTr="004E2CE6">
        <w:trPr>
          <w:trHeight w:val="416"/>
        </w:trPr>
        <w:tc>
          <w:tcPr>
            <w:tcW w:w="1673" w:type="dxa"/>
          </w:tcPr>
          <w:p w:rsidR="00EC242E" w:rsidRPr="001B6047" w:rsidRDefault="004E2CE6" w:rsidP="005C3E7C">
            <w:pPr>
              <w:tabs>
                <w:tab w:val="left" w:pos="5140"/>
              </w:tabs>
              <w:jc w:val="center"/>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1FEE8C115E7B432A8CA339DC28E9F13B"/>
            </w:placeholder>
            <w:text/>
          </w:sdtPr>
          <w:sdtContent>
            <w:tc>
              <w:tcPr>
                <w:tcW w:w="1843" w:type="dxa"/>
              </w:tcPr>
              <w:p w:rsidR="00EC242E" w:rsidRPr="001D7301" w:rsidRDefault="004E2CE6" w:rsidP="004E2CE6">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0A844A01F75F469EBEABDECCDFC5BBC3"/>
            </w:placeholder>
            <w:text/>
          </w:sdtPr>
          <w:sdtContent>
            <w:tc>
              <w:tcPr>
                <w:tcW w:w="2126" w:type="dxa"/>
              </w:tcPr>
              <w:p w:rsidR="00EC242E" w:rsidRPr="001D7301" w:rsidRDefault="004E2CE6" w:rsidP="004E2CE6">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D95720670332488196FD31B9B14DD532"/>
            </w:placeholder>
            <w:text/>
          </w:sdtPr>
          <w:sdtContent>
            <w:tc>
              <w:tcPr>
                <w:tcW w:w="2126" w:type="dxa"/>
              </w:tcPr>
              <w:p w:rsidR="00EC242E" w:rsidRPr="001D7301" w:rsidRDefault="004E2CE6" w:rsidP="004E2CE6">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00F8C416A24B4E52B8F2B0952FB4D3CB"/>
            </w:placeholder>
            <w:text/>
          </w:sdtPr>
          <w:sdtContent>
            <w:tc>
              <w:tcPr>
                <w:tcW w:w="1985" w:type="dxa"/>
              </w:tcPr>
              <w:p w:rsidR="00EC242E" w:rsidRPr="001D7301" w:rsidRDefault="004E2CE6" w:rsidP="004E2CE6">
                <w:pPr>
                  <w:tabs>
                    <w:tab w:val="left" w:pos="5140"/>
                  </w:tabs>
                  <w:jc w:val="right"/>
                  <w:rPr>
                    <w:rFonts w:asciiTheme="minorEastAsia" w:eastAsiaTheme="minorEastAsia" w:hAnsiTheme="minorEastAsia"/>
                    <w:szCs w:val="44"/>
                  </w:rPr>
                </w:pPr>
                <w:r>
                  <w:rPr>
                    <w:rFonts w:asciiTheme="minorEastAsia" w:eastAsiaTheme="minorEastAsia" w:hAnsiTheme="minorEastAsia"/>
                    <w:color w:val="000000" w:themeColor="text1"/>
                    <w:szCs w:val="44"/>
                  </w:rPr>
                  <w:t>0.00</w:t>
                </w:r>
              </w:p>
            </w:tc>
          </w:sdtContent>
        </w:sdt>
      </w:tr>
      <w:tr w:rsidR="001B6047" w:rsidRPr="001B6047" w:rsidTr="004E2CE6">
        <w:tc>
          <w:tcPr>
            <w:tcW w:w="1673" w:type="dxa"/>
          </w:tcPr>
          <w:p w:rsidR="00EC242E" w:rsidRPr="001B6047" w:rsidRDefault="004E2CE6"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C39FA442FBC14BB8BECE85CE4F14A964"/>
            </w:placeholder>
            <w:text/>
          </w:sdtPr>
          <w:sdtContent>
            <w:tc>
              <w:tcPr>
                <w:tcW w:w="1843" w:type="dxa"/>
              </w:tcPr>
              <w:p w:rsidR="00EC242E" w:rsidRPr="00A54D1F" w:rsidRDefault="004E2CE6"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862,101,077.02</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DAB9DC32A95E4475A3E9876630C6625F"/>
            </w:placeholder>
            <w:text/>
          </w:sdtPr>
          <w:sdtContent>
            <w:tc>
              <w:tcPr>
                <w:tcW w:w="2126" w:type="dxa"/>
              </w:tcPr>
              <w:p w:rsidR="00EC242E" w:rsidRPr="00A54D1F" w:rsidRDefault="004E2CE6"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520,092,073.56</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40F031CDF52741AB9DF7442D3225A22D"/>
            </w:placeholder>
            <w:text/>
          </w:sdtPr>
          <w:sdtContent>
            <w:tc>
              <w:tcPr>
                <w:tcW w:w="2126" w:type="dxa"/>
              </w:tcPr>
              <w:p w:rsidR="00EC242E" w:rsidRPr="00A54D1F" w:rsidRDefault="004E2CE6"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939,906,884.11</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C2CFF45C86604A9D99408CEB25B36923"/>
            </w:placeholder>
            <w:text/>
          </w:sdtPr>
          <w:sdtContent>
            <w:tc>
              <w:tcPr>
                <w:tcW w:w="1985" w:type="dxa"/>
              </w:tcPr>
              <w:p w:rsidR="00EC242E" w:rsidRPr="00A54D1F" w:rsidRDefault="004E2CE6"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561,720,708.62</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1511126525"/>
          <w:lock w:val="sdtLocked"/>
          <w:placeholder>
            <w:docPart w:val="3B1492B161294739A586D9AAB5592609"/>
          </w:placeholder>
        </w:sdtPr>
        <w:sdtContent>
          <w:tr w:rsidR="004E2CE6" w:rsidRPr="001B6047" w:rsidTr="00AE3BB2">
            <w:sdt>
              <w:sdtPr>
                <w:rPr>
                  <w:rFonts w:asciiTheme="minorEastAsia" w:eastAsiaTheme="minorEastAsia" w:hAnsiTheme="minorEastAsia"/>
                  <w:color w:val="000000" w:themeColor="text1"/>
                  <w:szCs w:val="44"/>
                </w:rPr>
                <w:id w:val="1600138648"/>
                <w:lock w:val="sdtLocked"/>
                <w:placeholder>
                  <w:docPart w:val="1E538BBC128748A09F5CF30797499474"/>
                </w:placeholder>
                <w:text/>
              </w:sdtPr>
              <w:sdtContent>
                <w:tc>
                  <w:tcPr>
                    <w:tcW w:w="3087" w:type="dxa"/>
                  </w:tcPr>
                  <w:p w:rsidR="004E2CE6" w:rsidRPr="001D7301" w:rsidRDefault="004E2CE6"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一、自有资产管理收入</w:t>
                    </w:r>
                  </w:p>
                </w:tc>
              </w:sdtContent>
            </w:sdt>
            <w:sdt>
              <w:sdtPr>
                <w:rPr>
                  <w:rFonts w:asciiTheme="minorEastAsia" w:eastAsiaTheme="minorEastAsia" w:hAnsiTheme="minorEastAsia"/>
                  <w:color w:val="000000" w:themeColor="text1"/>
                  <w:szCs w:val="44"/>
                </w:rPr>
                <w:alias w:val="货币类型"/>
                <w:tag w:val="货币类型"/>
                <w:id w:val="2069383102"/>
                <w:lock w:val="sdtLocked"/>
                <w:placeholder>
                  <w:docPart w:val="36F516BB749A481DAEC637BC8BA69EAA"/>
                </w:placeholder>
                <w:text/>
              </w:sdtPr>
              <w:sdtContent>
                <w:tc>
                  <w:tcPr>
                    <w:tcW w:w="1831"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472,556,776.21</w:t>
                    </w:r>
                  </w:p>
                </w:tc>
              </w:sdtContent>
            </w:sdt>
            <w:sdt>
              <w:sdtPr>
                <w:rPr>
                  <w:rFonts w:asciiTheme="minorEastAsia" w:eastAsiaTheme="minorEastAsia" w:hAnsiTheme="minorEastAsia"/>
                  <w:color w:val="000000" w:themeColor="text1"/>
                  <w:szCs w:val="44"/>
                </w:rPr>
                <w:alias w:val="百分比"/>
                <w:tag w:val="百分比"/>
                <w:id w:val="-1465884815"/>
                <w:lock w:val="sdtLocked"/>
                <w:placeholder>
                  <w:docPart w:val="971409F52E2A4A26AF999C70604A9370"/>
                </w:placeholder>
                <w:text/>
              </w:sdtPr>
              <w:sdtContent>
                <w:tc>
                  <w:tcPr>
                    <w:tcW w:w="1476"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54.81%</w:t>
                    </w:r>
                  </w:p>
                </w:tc>
              </w:sdtContent>
            </w:sdt>
            <w:sdt>
              <w:sdtPr>
                <w:rPr>
                  <w:rFonts w:asciiTheme="minorEastAsia" w:eastAsiaTheme="minorEastAsia" w:hAnsiTheme="minorEastAsia"/>
                  <w:color w:val="000000" w:themeColor="text1"/>
                  <w:szCs w:val="44"/>
                </w:rPr>
                <w:alias w:val="货币类型"/>
                <w:tag w:val="货币类型"/>
                <w:id w:val="-854034033"/>
                <w:lock w:val="sdtLocked"/>
                <w:placeholder>
                  <w:docPart w:val="475009DCBAEA48469F4C171C3EBB2281"/>
                </w:placeholder>
                <w:text/>
              </w:sdtPr>
              <w:sdtContent>
                <w:tc>
                  <w:tcPr>
                    <w:tcW w:w="1831"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577,339,155.82</w:t>
                    </w:r>
                  </w:p>
                </w:tc>
              </w:sdtContent>
            </w:sdt>
            <w:sdt>
              <w:sdtPr>
                <w:rPr>
                  <w:rFonts w:asciiTheme="minorEastAsia" w:eastAsiaTheme="minorEastAsia" w:hAnsiTheme="minorEastAsia"/>
                  <w:color w:val="000000" w:themeColor="text1"/>
                  <w:szCs w:val="44"/>
                </w:rPr>
                <w:alias w:val="百分比"/>
                <w:tag w:val="百分比"/>
                <w:id w:val="-1405226095"/>
                <w:lock w:val="sdtLocked"/>
                <w:placeholder>
                  <w:docPart w:val="352857EEF02B4F93BDDD5381D6748DFA"/>
                </w:placeholder>
                <w:text/>
              </w:sdtPr>
              <w:sdtContent>
                <w:tc>
                  <w:tcPr>
                    <w:tcW w:w="1556"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61.43%</w:t>
                    </w:r>
                  </w:p>
                </w:tc>
              </w:sdtContent>
            </w:sdt>
          </w:tr>
        </w:sdtContent>
      </w:sdt>
      <w:sdt>
        <w:sdtPr>
          <w:rPr>
            <w:rFonts w:asciiTheme="minorEastAsia" w:eastAsiaTheme="minorEastAsia" w:hAnsiTheme="minorEastAsia"/>
            <w:color w:val="000000" w:themeColor="text1"/>
            <w:szCs w:val="44"/>
          </w:rPr>
          <w:id w:val="172697270"/>
          <w:lock w:val="sdtLocked"/>
          <w:placeholder>
            <w:docPart w:val="D23ACF31E29D4AFF82C94D81CF624631"/>
          </w:placeholder>
        </w:sdtPr>
        <w:sdtContent>
          <w:tr w:rsidR="004E2CE6" w:rsidRPr="001B6047" w:rsidTr="00AE3BB2">
            <w:sdt>
              <w:sdtPr>
                <w:rPr>
                  <w:rFonts w:asciiTheme="minorEastAsia" w:eastAsiaTheme="minorEastAsia" w:hAnsiTheme="minorEastAsia"/>
                  <w:color w:val="000000" w:themeColor="text1"/>
                  <w:szCs w:val="44"/>
                </w:rPr>
                <w:id w:val="1509792282"/>
                <w:lock w:val="sdtLocked"/>
                <w:placeholder>
                  <w:docPart w:val="254CCD6D701745DFA070EC1B00A42DAA"/>
                </w:placeholder>
                <w:text/>
              </w:sdtPr>
              <w:sdtContent>
                <w:tc>
                  <w:tcPr>
                    <w:tcW w:w="3087" w:type="dxa"/>
                  </w:tcPr>
                  <w:p w:rsidR="004E2CE6" w:rsidRPr="001D7301" w:rsidRDefault="004E2CE6"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二、受托资产管理收入</w:t>
                    </w:r>
                  </w:p>
                </w:tc>
              </w:sdtContent>
            </w:sdt>
            <w:sdt>
              <w:sdtPr>
                <w:rPr>
                  <w:rFonts w:asciiTheme="minorEastAsia" w:eastAsiaTheme="minorEastAsia" w:hAnsiTheme="minorEastAsia"/>
                  <w:color w:val="000000" w:themeColor="text1"/>
                  <w:szCs w:val="44"/>
                </w:rPr>
                <w:alias w:val="货币类型"/>
                <w:tag w:val="货币类型"/>
                <w:id w:val="1169369208"/>
                <w:lock w:val="sdtLocked"/>
                <w:placeholder>
                  <w:docPart w:val="F880A62AED664DA9B51972FE74DC3252"/>
                </w:placeholder>
                <w:text/>
              </w:sdtPr>
              <w:sdtContent>
                <w:tc>
                  <w:tcPr>
                    <w:tcW w:w="1831"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288,751,260.69</w:t>
                    </w:r>
                  </w:p>
                </w:tc>
              </w:sdtContent>
            </w:sdt>
            <w:sdt>
              <w:sdtPr>
                <w:rPr>
                  <w:rFonts w:asciiTheme="minorEastAsia" w:eastAsiaTheme="minorEastAsia" w:hAnsiTheme="minorEastAsia"/>
                  <w:color w:val="000000" w:themeColor="text1"/>
                  <w:szCs w:val="44"/>
                </w:rPr>
                <w:alias w:val="百分比"/>
                <w:tag w:val="百分比"/>
                <w:id w:val="-762606253"/>
                <w:lock w:val="sdtLocked"/>
                <w:placeholder>
                  <w:docPart w:val="3118CD3E88284F92A64BEB9DB1D85442"/>
                </w:placeholder>
                <w:text/>
              </w:sdtPr>
              <w:sdtContent>
                <w:tc>
                  <w:tcPr>
                    <w:tcW w:w="1476"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33.49%</w:t>
                    </w:r>
                  </w:p>
                </w:tc>
              </w:sdtContent>
            </w:sdt>
            <w:sdt>
              <w:sdtPr>
                <w:rPr>
                  <w:rFonts w:asciiTheme="minorEastAsia" w:eastAsiaTheme="minorEastAsia" w:hAnsiTheme="minorEastAsia"/>
                  <w:color w:val="000000" w:themeColor="text1"/>
                  <w:szCs w:val="44"/>
                </w:rPr>
                <w:alias w:val="货币类型"/>
                <w:tag w:val="货币类型"/>
                <w:id w:val="330503433"/>
                <w:lock w:val="sdtLocked"/>
                <w:placeholder>
                  <w:docPart w:val="576C3FEA7EBF4CD9B30E32011FF8BACB"/>
                </w:placeholder>
                <w:text/>
              </w:sdtPr>
              <w:sdtContent>
                <w:tc>
                  <w:tcPr>
                    <w:tcW w:w="1831"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334,877,029.59</w:t>
                    </w:r>
                  </w:p>
                </w:tc>
              </w:sdtContent>
            </w:sdt>
            <w:sdt>
              <w:sdtPr>
                <w:rPr>
                  <w:rFonts w:asciiTheme="minorEastAsia" w:eastAsiaTheme="minorEastAsia" w:hAnsiTheme="minorEastAsia"/>
                  <w:color w:val="000000" w:themeColor="text1"/>
                  <w:szCs w:val="44"/>
                </w:rPr>
                <w:alias w:val="百分比"/>
                <w:tag w:val="百分比"/>
                <w:id w:val="1199050551"/>
                <w:lock w:val="sdtLocked"/>
                <w:placeholder>
                  <w:docPart w:val="619E908FB9C34C0BA4A198B7B2098360"/>
                </w:placeholder>
                <w:text/>
              </w:sdtPr>
              <w:sdtContent>
                <w:tc>
                  <w:tcPr>
                    <w:tcW w:w="1556"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35.63%</w:t>
                    </w:r>
                  </w:p>
                </w:tc>
              </w:sdtContent>
            </w:sdt>
          </w:tr>
        </w:sdtContent>
      </w:sdt>
      <w:sdt>
        <w:sdtPr>
          <w:rPr>
            <w:rFonts w:asciiTheme="minorEastAsia" w:eastAsiaTheme="minorEastAsia" w:hAnsiTheme="minorEastAsia"/>
            <w:color w:val="000000" w:themeColor="text1"/>
            <w:szCs w:val="44"/>
          </w:rPr>
          <w:id w:val="1849298314"/>
          <w:lock w:val="sdtLocked"/>
          <w:placeholder>
            <w:docPart w:val="FA6DE1930707404BBE229E7371AA4FFD"/>
          </w:placeholder>
        </w:sdtPr>
        <w:sdtContent>
          <w:tr w:rsidR="004E2CE6" w:rsidRPr="001B6047" w:rsidTr="00AE3BB2">
            <w:sdt>
              <w:sdtPr>
                <w:rPr>
                  <w:rFonts w:asciiTheme="minorEastAsia" w:eastAsiaTheme="minorEastAsia" w:hAnsiTheme="minorEastAsia"/>
                  <w:color w:val="000000" w:themeColor="text1"/>
                  <w:szCs w:val="44"/>
                </w:rPr>
                <w:id w:val="-1432510533"/>
                <w:lock w:val="sdtLocked"/>
                <w:placeholder>
                  <w:docPart w:val="8866FDA46A29428BBA72976A1687AC9E"/>
                </w:placeholder>
                <w:text/>
              </w:sdtPr>
              <w:sdtContent>
                <w:tc>
                  <w:tcPr>
                    <w:tcW w:w="3087" w:type="dxa"/>
                  </w:tcPr>
                  <w:p w:rsidR="004E2CE6" w:rsidRPr="001D7301" w:rsidRDefault="004E2CE6"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三、顾问服务收入</w:t>
                    </w:r>
                  </w:p>
                </w:tc>
              </w:sdtContent>
            </w:sdt>
            <w:sdt>
              <w:sdtPr>
                <w:rPr>
                  <w:rFonts w:asciiTheme="minorEastAsia" w:eastAsiaTheme="minorEastAsia" w:hAnsiTheme="minorEastAsia"/>
                  <w:color w:val="000000" w:themeColor="text1"/>
                  <w:szCs w:val="44"/>
                </w:rPr>
                <w:alias w:val="货币类型"/>
                <w:tag w:val="货币类型"/>
                <w:id w:val="611483557"/>
                <w:lock w:val="sdtLocked"/>
                <w:placeholder>
                  <w:docPart w:val="B08F27D6965F41C68E0626737D811A15"/>
                </w:placeholder>
                <w:text/>
              </w:sdtPr>
              <w:sdtContent>
                <w:tc>
                  <w:tcPr>
                    <w:tcW w:w="1831"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48,048,989.21</w:t>
                    </w:r>
                  </w:p>
                </w:tc>
              </w:sdtContent>
            </w:sdt>
            <w:sdt>
              <w:sdtPr>
                <w:rPr>
                  <w:rFonts w:asciiTheme="minorEastAsia" w:eastAsiaTheme="minorEastAsia" w:hAnsiTheme="minorEastAsia"/>
                  <w:color w:val="000000" w:themeColor="text1"/>
                  <w:szCs w:val="44"/>
                </w:rPr>
                <w:alias w:val="百分比"/>
                <w:tag w:val="百分比"/>
                <w:id w:val="1074398384"/>
                <w:lock w:val="sdtLocked"/>
                <w:placeholder>
                  <w:docPart w:val="0197E910AF144E75BEB562447FDC7A74"/>
                </w:placeholder>
                <w:text/>
              </w:sdtPr>
              <w:sdtContent>
                <w:tc>
                  <w:tcPr>
                    <w:tcW w:w="1476"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5.57%</w:t>
                    </w:r>
                  </w:p>
                </w:tc>
              </w:sdtContent>
            </w:sdt>
            <w:sdt>
              <w:sdtPr>
                <w:rPr>
                  <w:rFonts w:asciiTheme="minorEastAsia" w:eastAsiaTheme="minorEastAsia" w:hAnsiTheme="minorEastAsia"/>
                  <w:color w:val="000000" w:themeColor="text1"/>
                  <w:szCs w:val="44"/>
                </w:rPr>
                <w:alias w:val="货币类型"/>
                <w:tag w:val="货币类型"/>
                <w:id w:val="530761083"/>
                <w:lock w:val="sdtLocked"/>
                <w:placeholder>
                  <w:docPart w:val="8FD3B6E5F9A44BEF9C70021C7B13108F"/>
                </w:placeholder>
                <w:text/>
              </w:sdtPr>
              <w:sdtContent>
                <w:tc>
                  <w:tcPr>
                    <w:tcW w:w="1831"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26,292,340.86</w:t>
                    </w:r>
                  </w:p>
                </w:tc>
              </w:sdtContent>
            </w:sdt>
            <w:sdt>
              <w:sdtPr>
                <w:rPr>
                  <w:rFonts w:asciiTheme="minorEastAsia" w:eastAsiaTheme="minorEastAsia" w:hAnsiTheme="minorEastAsia"/>
                  <w:color w:val="000000" w:themeColor="text1"/>
                  <w:szCs w:val="44"/>
                </w:rPr>
                <w:alias w:val="百分比"/>
                <w:tag w:val="百分比"/>
                <w:id w:val="1497611467"/>
                <w:lock w:val="sdtLocked"/>
                <w:placeholder>
                  <w:docPart w:val="C6BFCB627C2D42E392371235551BC1E0"/>
                </w:placeholder>
                <w:text/>
              </w:sdtPr>
              <w:sdtContent>
                <w:tc>
                  <w:tcPr>
                    <w:tcW w:w="1556"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2.80%</w:t>
                    </w:r>
                  </w:p>
                </w:tc>
              </w:sdtContent>
            </w:sdt>
          </w:tr>
        </w:sdtContent>
      </w:sdt>
      <w:sdt>
        <w:sdtPr>
          <w:rPr>
            <w:rFonts w:asciiTheme="minorEastAsia" w:eastAsiaTheme="minorEastAsia" w:hAnsiTheme="minorEastAsia"/>
            <w:color w:val="000000" w:themeColor="text1"/>
            <w:szCs w:val="44"/>
          </w:rPr>
          <w:id w:val="185033024"/>
          <w:lock w:val="sdtLocked"/>
          <w:placeholder>
            <w:docPart w:val="63B73692901C451397D090A2A3FF65E6"/>
          </w:placeholder>
        </w:sdtPr>
        <w:sdtContent>
          <w:tr w:rsidR="004E2CE6" w:rsidRPr="001B6047" w:rsidTr="00AE3BB2">
            <w:sdt>
              <w:sdtPr>
                <w:rPr>
                  <w:rFonts w:asciiTheme="minorEastAsia" w:eastAsiaTheme="minorEastAsia" w:hAnsiTheme="minorEastAsia"/>
                  <w:color w:val="000000" w:themeColor="text1"/>
                  <w:szCs w:val="44"/>
                </w:rPr>
                <w:id w:val="617809350"/>
                <w:lock w:val="sdtLocked"/>
                <w:placeholder>
                  <w:docPart w:val="52F4A3DE0CDA4506937EE2B42306E1A9"/>
                </w:placeholder>
                <w:text/>
              </w:sdtPr>
              <w:sdtContent>
                <w:tc>
                  <w:tcPr>
                    <w:tcW w:w="3087" w:type="dxa"/>
                  </w:tcPr>
                  <w:p w:rsidR="004E2CE6" w:rsidRPr="001D7301" w:rsidRDefault="004E2CE6"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四、房屋经营收入</w:t>
                    </w:r>
                  </w:p>
                </w:tc>
              </w:sdtContent>
            </w:sdt>
            <w:sdt>
              <w:sdtPr>
                <w:rPr>
                  <w:rFonts w:asciiTheme="minorEastAsia" w:eastAsiaTheme="minorEastAsia" w:hAnsiTheme="minorEastAsia"/>
                  <w:color w:val="000000" w:themeColor="text1"/>
                  <w:szCs w:val="44"/>
                </w:rPr>
                <w:alias w:val="货币类型"/>
                <w:tag w:val="货币类型"/>
                <w:id w:val="-744483784"/>
                <w:lock w:val="sdtLocked"/>
                <w:placeholder>
                  <w:docPart w:val="69E776AE65464F6294BD95721108F398"/>
                </w:placeholder>
                <w:text/>
              </w:sdtPr>
              <w:sdtContent>
                <w:tc>
                  <w:tcPr>
                    <w:tcW w:w="1831"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52,744,050.91</w:t>
                    </w:r>
                  </w:p>
                </w:tc>
              </w:sdtContent>
            </w:sdt>
            <w:sdt>
              <w:sdtPr>
                <w:rPr>
                  <w:rFonts w:asciiTheme="minorEastAsia" w:eastAsiaTheme="minorEastAsia" w:hAnsiTheme="minorEastAsia"/>
                  <w:color w:val="000000" w:themeColor="text1"/>
                  <w:szCs w:val="44"/>
                </w:rPr>
                <w:alias w:val="百分比"/>
                <w:tag w:val="百分比"/>
                <w:id w:val="-384876439"/>
                <w:lock w:val="sdtLocked"/>
                <w:placeholder>
                  <w:docPart w:val="BFBBD52426854D76A288F58577515974"/>
                </w:placeholder>
                <w:text/>
              </w:sdtPr>
              <w:sdtContent>
                <w:tc>
                  <w:tcPr>
                    <w:tcW w:w="1476"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6.12%</w:t>
                    </w:r>
                  </w:p>
                </w:tc>
              </w:sdtContent>
            </w:sdt>
            <w:sdt>
              <w:sdtPr>
                <w:rPr>
                  <w:rFonts w:asciiTheme="minorEastAsia" w:eastAsiaTheme="minorEastAsia" w:hAnsiTheme="minorEastAsia"/>
                  <w:color w:val="000000" w:themeColor="text1"/>
                  <w:szCs w:val="44"/>
                </w:rPr>
                <w:alias w:val="货币类型"/>
                <w:tag w:val="货币类型"/>
                <w:id w:val="1642931853"/>
                <w:lock w:val="sdtLocked"/>
                <w:placeholder>
                  <w:docPart w:val="894C047B07FE4C35BF786733BF13543E"/>
                </w:placeholder>
                <w:text/>
              </w:sdtPr>
              <w:sdtContent>
                <w:tc>
                  <w:tcPr>
                    <w:tcW w:w="1831"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1,398,357.85</w:t>
                    </w:r>
                  </w:p>
                </w:tc>
              </w:sdtContent>
            </w:sdt>
            <w:sdt>
              <w:sdtPr>
                <w:rPr>
                  <w:rFonts w:asciiTheme="minorEastAsia" w:eastAsiaTheme="minorEastAsia" w:hAnsiTheme="minorEastAsia"/>
                  <w:color w:val="000000" w:themeColor="text1"/>
                  <w:szCs w:val="44"/>
                </w:rPr>
                <w:alias w:val="百分比"/>
                <w:tag w:val="百分比"/>
                <w:id w:val="1331867263"/>
                <w:lock w:val="sdtLocked"/>
                <w:placeholder>
                  <w:docPart w:val="43703F2A49694CA0A03601302C60E0D7"/>
                </w:placeholder>
                <w:text/>
              </w:sdtPr>
              <w:sdtContent>
                <w:tc>
                  <w:tcPr>
                    <w:tcW w:w="1556" w:type="dxa"/>
                  </w:tcPr>
                  <w:p w:rsidR="004E2CE6"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0.15%</w:t>
                    </w:r>
                  </w:p>
                </w:tc>
              </w:sdtContent>
            </w:sdt>
          </w:tr>
        </w:sdtContent>
      </w:sdt>
      <w:sdt>
        <w:sdtPr>
          <w:rPr>
            <w:rFonts w:asciiTheme="minorEastAsia" w:eastAsiaTheme="minorEastAsia" w:hAnsiTheme="minorEastAsia"/>
            <w:color w:val="000000" w:themeColor="text1"/>
            <w:szCs w:val="44"/>
          </w:rPr>
          <w:id w:val="-665936867"/>
          <w:lock w:val="sdtLocked"/>
          <w:placeholder>
            <w:docPart w:val="D12B3BE168D74E0AA04291DAD87B847F"/>
          </w:placeholder>
        </w:sdt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E417695BEDC3461F98BC05B9E06B6E29"/>
                </w:placeholder>
                <w:text/>
              </w:sdtPr>
              <w:sdtContent>
                <w:tc>
                  <w:tcPr>
                    <w:tcW w:w="3087" w:type="dxa"/>
                  </w:tcPr>
                  <w:p w:rsidR="00EC242E" w:rsidRPr="001D7301" w:rsidRDefault="004E2CE6"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合计</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EFE3A02A888C4FB7B6537838853A9320"/>
                </w:placeholder>
                <w:text/>
              </w:sdtPr>
              <w:sdtContent>
                <w:tc>
                  <w:tcPr>
                    <w:tcW w:w="1831" w:type="dxa"/>
                  </w:tcPr>
                  <w:p w:rsidR="00EC242E"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862,101,077.02</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5A1E59EBF8894B67BEF7DC9C7F807B34"/>
                </w:placeholder>
                <w:text/>
              </w:sdtPr>
              <w:sdtContent>
                <w:tc>
                  <w:tcPr>
                    <w:tcW w:w="1476" w:type="dxa"/>
                  </w:tcPr>
                  <w:p w:rsidR="00EC242E"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3AC6B2AE162C421EA0AB398308093BD0"/>
                </w:placeholder>
                <w:text/>
              </w:sdtPr>
              <w:sdtContent>
                <w:tc>
                  <w:tcPr>
                    <w:tcW w:w="1831" w:type="dxa"/>
                  </w:tcPr>
                  <w:p w:rsidR="00EC242E"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939,906,884.11</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8A5D771870F1480CA4D7812DDA4166B9"/>
                </w:placeholder>
                <w:text/>
              </w:sdtPr>
              <w:sdtContent>
                <w:tc>
                  <w:tcPr>
                    <w:tcW w:w="1556" w:type="dxa"/>
                  </w:tcPr>
                  <w:p w:rsidR="00EC242E" w:rsidRPr="001D7301" w:rsidRDefault="004E2CE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6D74D09B817C42CDAD3BD51F2C91C7B0"/>
            </w:placeholder>
          </w:sdtPr>
          <w:sdtContent>
            <w:tc>
              <w:tcPr>
                <w:tcW w:w="9781" w:type="dxa"/>
              </w:tcPr>
              <w:p w:rsidR="00EC242E" w:rsidRPr="001B6047" w:rsidRDefault="00847270" w:rsidP="00847270">
                <w:pPr>
                  <w:tabs>
                    <w:tab w:val="left" w:pos="5140"/>
                  </w:tabs>
                  <w:ind w:firstLineChars="200" w:firstLine="420"/>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顾问收入和房屋经营收入较上年度有较大比例提高是由于投顾业务的增加以及持有的中城国际大厦的租赁收入增加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F826A2E4204845C98CE31D48CC92F602"/>
            </w:placeholder>
            <w:dataBinding w:prefixMappings="xmlns:ns0='http://wwww.hallomagic.com/xbrl/consistency' xmlns:ns1='consistency' " w:xpath="/ns0:xbrlConsistency[1]/ns1:ccConsistency[1]/ns1:ccSign_CashFlowsFromUsedInOperatingActivitiesneeq_duration_T[1]" w:storeItemID="{08517870-DFDA-4691-AD7A-17DFF9C938D2}"/>
            <w:text/>
          </w:sdtPr>
          <w:sdtContent>
            <w:tc>
              <w:tcPr>
                <w:tcW w:w="3494" w:type="dxa"/>
              </w:tcPr>
              <w:p w:rsidR="00EC242E" w:rsidRPr="001D7301" w:rsidRDefault="00164D4E"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69,305,019.85</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E763BC2CC5414072AB9F6AA1A45A23E2"/>
            </w:placeholder>
            <w:dataBinding w:prefixMappings="xmlns:ns0='http://wwww.hallomagic.com/xbrl/consistency' xmlns:ns1='consistency' " w:xpath="/ns0:xbrlConsistency[1]/ns1:ccConsistency[1]/ns1:ccSign_CashFlowsFromUsedInOperatingActivitiesneeq_duration_T-1[1]" w:storeItemID="{08517870-DFDA-4691-AD7A-17DFF9C938D2}"/>
            <w:text/>
          </w:sdtPr>
          <w:sdtContent>
            <w:tc>
              <w:tcPr>
                <w:tcW w:w="3259" w:type="dxa"/>
              </w:tcPr>
              <w:p w:rsidR="00EC242E" w:rsidRPr="001D7301" w:rsidRDefault="00F71C0A"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307,160,491.74</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A092F86F21AF41A2A511E5672BB8776A"/>
            </w:placeholder>
            <w:dataBinding w:prefixMappings="xmlns:ns0='http://wwww.hallomagic.com/xbrl/consistency' xmlns:ns1='consistency' " w:xpath="/ns0:xbrlConsistency[1]/ns1:ccConsistency[1]/ns1:ccSign_CashFlowsFromUsedInInvestingActivitiesneeq_duration_T[1]" w:storeItemID="{08517870-DFDA-4691-AD7A-17DFF9C938D2}"/>
            <w:text/>
          </w:sdtPr>
          <w:sdtContent>
            <w:tc>
              <w:tcPr>
                <w:tcW w:w="3494" w:type="dxa"/>
              </w:tcPr>
              <w:p w:rsidR="00EC242E" w:rsidRPr="001D7301" w:rsidRDefault="00DA11C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-705,275,278.28</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12A67B2243B84D4F8C5CF90EE0525E1E"/>
            </w:placeholder>
            <w:dataBinding w:prefixMappings="xmlns:ns0='http://wwww.hallomagic.com/xbrl/consistency' xmlns:ns1='consistency' " w:xpath="/ns0:xbrlConsistency[1]/ns1:ccConsistency[1]/ns1:ccSign_CashFlowsFromUsedInInvestingActivitiesneeq_duration_T-1[1]" w:storeItemID="{08517870-DFDA-4691-AD7A-17DFF9C938D2}"/>
            <w:text/>
          </w:sdtPr>
          <w:sdtContent>
            <w:tc>
              <w:tcPr>
                <w:tcW w:w="3259" w:type="dxa"/>
              </w:tcPr>
              <w:p w:rsidR="00EC242E" w:rsidRPr="001D7301" w:rsidRDefault="00F71C0A"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-1,341,851,970.09</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5865692AEEE24CBDAF81E98ED50C0BC4"/>
            </w:placeholder>
            <w:dataBinding w:prefixMappings="xmlns:ns0='http://wwww.hallomagic.com/xbrl/consistency' xmlns:ns1='consistency' " w:xpath="/ns0:xbrlConsistency[1]/ns1:ccConsistency[1]/ns1:ccSign_CashFlowsFromUsedInFinancingActivitiesneeq_duration_T[1]" w:storeItemID="{08517870-DFDA-4691-AD7A-17DFF9C938D2}"/>
            <w:text/>
          </w:sdtPr>
          <w:sdtContent>
            <w:tc>
              <w:tcPr>
                <w:tcW w:w="3494" w:type="dxa"/>
              </w:tcPr>
              <w:p w:rsidR="00EC242E" w:rsidRPr="001D7301" w:rsidRDefault="00F71C0A"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961,736,631.12</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13759DB7AF7C4686BAA8CECE2F325EBE"/>
            </w:placeholder>
            <w:dataBinding w:prefixMappings="xmlns:ns0='http://wwww.hallomagic.com/xbrl/consistency' xmlns:ns1='consistency' " w:xpath="/ns0:xbrlConsistency[1]/ns1:ccConsistency[1]/ns1:ccSign_CashFlowsFromUsedInFinancingActivitiesneeq_duration_T-1[1]" w:storeItemID="{08517870-DFDA-4691-AD7A-17DFF9C938D2}"/>
            <w:text/>
          </w:sdtPr>
          <w:sdtContent>
            <w:tc>
              <w:tcPr>
                <w:tcW w:w="3259" w:type="dxa"/>
              </w:tcPr>
              <w:p w:rsidR="00EC242E" w:rsidRPr="001D7301" w:rsidRDefault="00F71C0A"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1,139,978,832.63</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D973237D73FE4256BA2741CA11553A78"/>
              </w:placeholder>
              <w:showingPlcHdr/>
            </w:sdt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164D4E">
        <w:rPr>
          <w:rFonts w:hint="eastAsia"/>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677"/>
        <w:gridCol w:w="4823"/>
        <w:gridCol w:w="1843"/>
        <w:gridCol w:w="1163"/>
        <w:gridCol w:w="1275"/>
      </w:tblGrid>
      <w:tr w:rsidR="003A7A84" w:rsidRPr="001B6047" w:rsidTr="00A25B5F">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82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16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111246169"/>
          <w:lock w:val="sdtLocked"/>
          <w:placeholder>
            <w:docPart w:val="603C8079AC274369B89828145F852843"/>
          </w:placeholder>
        </w:sdtPr>
        <w:sdtEndPr>
          <w:rPr>
            <w:sz w:val="21"/>
            <w:szCs w:val="44"/>
          </w:rPr>
        </w:sdtEndPr>
        <w:sdtContent>
          <w:tr w:rsidR="00164D4E" w:rsidRPr="001B6047" w:rsidTr="00A25B5F">
            <w:sdt>
              <w:sdtPr>
                <w:rPr>
                  <w:rFonts w:asciiTheme="minorEastAsia" w:eastAsiaTheme="minorEastAsia" w:hAnsiTheme="minorEastAsia"/>
                  <w:color w:val="000000" w:themeColor="text1"/>
                  <w:sz w:val="18"/>
                  <w:szCs w:val="18"/>
                </w:rPr>
                <w:id w:val="-1279713417"/>
                <w:lock w:val="sdtLocked"/>
                <w:placeholder>
                  <w:docPart w:val="E361CC9A59204EA5A5303A9E06F1C3CC"/>
                </w:placeholder>
                <w:text/>
              </w:sdtPr>
              <w:sdtContent>
                <w:tc>
                  <w:tcPr>
                    <w:tcW w:w="677" w:type="dxa"/>
                  </w:tcPr>
                  <w:p w:rsidR="00164D4E" w:rsidRPr="001D7301" w:rsidRDefault="00164D4E"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w:t>
                    </w:r>
                  </w:p>
                </w:tc>
              </w:sdtContent>
            </w:sdt>
            <w:sdt>
              <w:sdtPr>
                <w:rPr>
                  <w:rFonts w:asciiTheme="minorEastAsia" w:eastAsiaTheme="minorEastAsia" w:hAnsiTheme="minorEastAsia"/>
                  <w:color w:val="000000" w:themeColor="text1"/>
                  <w:szCs w:val="44"/>
                </w:rPr>
                <w:id w:val="2018728707"/>
                <w:lock w:val="sdtLocked"/>
                <w:placeholder>
                  <w:docPart w:val="F0D2FB329494436D90394DDE99EBC18E"/>
                </w:placeholder>
                <w:text/>
              </w:sdtPr>
              <w:sdtContent>
                <w:tc>
                  <w:tcPr>
                    <w:tcW w:w="4823" w:type="dxa"/>
                  </w:tcPr>
                  <w:p w:rsidR="00164D4E" w:rsidRPr="001D7301" w:rsidRDefault="00164D4E"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重庆协信控股集团阿卡迪亚房地产开发有限公司</w:t>
                    </w:r>
                  </w:p>
                </w:tc>
              </w:sdtContent>
            </w:sdt>
            <w:sdt>
              <w:sdtPr>
                <w:rPr>
                  <w:rFonts w:asciiTheme="minorEastAsia" w:eastAsiaTheme="minorEastAsia" w:hAnsiTheme="minorEastAsia"/>
                  <w:color w:val="000000" w:themeColor="text1"/>
                  <w:szCs w:val="44"/>
                </w:rPr>
                <w:alias w:val="货币类型"/>
                <w:tag w:val="货币类型"/>
                <w:id w:val="-411781647"/>
                <w:lock w:val="sdtLocked"/>
                <w:placeholder>
                  <w:docPart w:val="202CAED7A0964D3A88777D90D9EC6B6C"/>
                </w:placeholder>
                <w:text/>
              </w:sdtPr>
              <w:sdtContent>
                <w:tc>
                  <w:tcPr>
                    <w:tcW w:w="1843" w:type="dxa"/>
                  </w:tcPr>
                  <w:p w:rsidR="00164D4E" w:rsidRPr="001D7301" w:rsidRDefault="00164D4E" w:rsidP="00164D4E">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60,213,150.74</w:t>
                    </w:r>
                  </w:p>
                </w:tc>
              </w:sdtContent>
            </w:sdt>
            <w:sdt>
              <w:sdtPr>
                <w:rPr>
                  <w:rFonts w:asciiTheme="minorEastAsia" w:eastAsiaTheme="minorEastAsia" w:hAnsiTheme="minorEastAsia" w:hint="eastAsia"/>
                  <w:color w:val="000000" w:themeColor="text1"/>
                  <w:szCs w:val="44"/>
                </w:rPr>
                <w:alias w:val="百分比"/>
                <w:tag w:val="百分比"/>
                <w:id w:val="1232890193"/>
                <w:lock w:val="sdtLocked"/>
                <w:placeholder>
                  <w:docPart w:val="16ACEC293526414EAB468F89BD768AD0"/>
                </w:placeholder>
                <w:text/>
              </w:sdtPr>
              <w:sdtContent>
                <w:tc>
                  <w:tcPr>
                    <w:tcW w:w="1163" w:type="dxa"/>
                  </w:tcPr>
                  <w:p w:rsidR="00164D4E" w:rsidRPr="001D7301" w:rsidRDefault="00164D4E"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6.98%</w:t>
                    </w:r>
                  </w:p>
                </w:tc>
              </w:sdtContent>
            </w:sdt>
            <w:sdt>
              <w:sdtPr>
                <w:rPr>
                  <w:rFonts w:asciiTheme="minorEastAsia" w:eastAsiaTheme="minorEastAsia" w:hAnsiTheme="minorEastAsia"/>
                  <w:color w:val="000000" w:themeColor="text1"/>
                  <w:szCs w:val="44"/>
                </w:rPr>
                <w:id w:val="-1846084987"/>
                <w:lock w:val="sdtLocked"/>
                <w:placeholder>
                  <w:docPart w:val="53868252A0C2418AA7ED66A5F448DF68"/>
                </w:placeholder>
                <w:dropDownList>
                  <w:listItem w:displayText="是" w:value="true"/>
                  <w:listItem w:displayText="否" w:value="false"/>
                </w:dropDownList>
              </w:sdtPr>
              <w:sdtContent>
                <w:tc>
                  <w:tcPr>
                    <w:tcW w:w="1275" w:type="dxa"/>
                  </w:tcPr>
                  <w:p w:rsidR="00164D4E" w:rsidRPr="001D7301" w:rsidRDefault="00164D4E"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sdt>
        <w:sdtPr>
          <w:rPr>
            <w:rFonts w:asciiTheme="minorEastAsia" w:eastAsiaTheme="minorEastAsia" w:hAnsiTheme="minorEastAsia"/>
            <w:color w:val="000000" w:themeColor="text1"/>
            <w:sz w:val="18"/>
            <w:szCs w:val="18"/>
          </w:rPr>
          <w:id w:val="-1733307563"/>
          <w:lock w:val="sdtLocked"/>
          <w:placeholder>
            <w:docPart w:val="AC468BD2C1E64229BCD3E5C001682E1B"/>
          </w:placeholder>
        </w:sdtPr>
        <w:sdtEndPr>
          <w:rPr>
            <w:sz w:val="21"/>
            <w:szCs w:val="44"/>
          </w:rPr>
        </w:sdtEndPr>
        <w:sdtContent>
          <w:tr w:rsidR="00164D4E" w:rsidRPr="001B6047" w:rsidTr="00A25B5F">
            <w:sdt>
              <w:sdtPr>
                <w:rPr>
                  <w:rFonts w:asciiTheme="minorEastAsia" w:eastAsiaTheme="minorEastAsia" w:hAnsiTheme="minorEastAsia"/>
                  <w:color w:val="000000" w:themeColor="text1"/>
                  <w:sz w:val="18"/>
                  <w:szCs w:val="18"/>
                </w:rPr>
                <w:id w:val="-725299875"/>
                <w:lock w:val="sdtLocked"/>
                <w:placeholder>
                  <w:docPart w:val="7CC1C88909FC412081581A800484F549"/>
                </w:placeholder>
                <w:text/>
              </w:sdtPr>
              <w:sdtContent>
                <w:tc>
                  <w:tcPr>
                    <w:tcW w:w="677" w:type="dxa"/>
                  </w:tcPr>
                  <w:p w:rsidR="00164D4E" w:rsidRPr="001D7301" w:rsidRDefault="00164D4E"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w:t>
                    </w:r>
                  </w:p>
                </w:tc>
              </w:sdtContent>
            </w:sdt>
            <w:sdt>
              <w:sdtPr>
                <w:rPr>
                  <w:rFonts w:asciiTheme="minorEastAsia" w:eastAsiaTheme="minorEastAsia" w:hAnsiTheme="minorEastAsia"/>
                  <w:color w:val="000000" w:themeColor="text1"/>
                  <w:szCs w:val="44"/>
                </w:rPr>
                <w:id w:val="-902065296"/>
                <w:lock w:val="sdtLocked"/>
                <w:placeholder>
                  <w:docPart w:val="DCEDF0E45A574080A9D32B29C073D2CC"/>
                </w:placeholder>
                <w:text/>
              </w:sdtPr>
              <w:sdtContent>
                <w:tc>
                  <w:tcPr>
                    <w:tcW w:w="4823" w:type="dxa"/>
                  </w:tcPr>
                  <w:p w:rsidR="00164D4E" w:rsidRPr="001D7301" w:rsidRDefault="00164D4E"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沈阳景盛万利房地产有限公司</w:t>
                    </w:r>
                  </w:p>
                </w:tc>
              </w:sdtContent>
            </w:sdt>
            <w:sdt>
              <w:sdtPr>
                <w:rPr>
                  <w:rFonts w:asciiTheme="minorEastAsia" w:eastAsiaTheme="minorEastAsia" w:hAnsiTheme="minorEastAsia"/>
                  <w:color w:val="000000" w:themeColor="text1"/>
                  <w:szCs w:val="44"/>
                </w:rPr>
                <w:alias w:val="货币类型"/>
                <w:tag w:val="货币类型"/>
                <w:id w:val="-1804454397"/>
                <w:lock w:val="sdtLocked"/>
                <w:placeholder>
                  <w:docPart w:val="1423595F449E4C3399960A914FB4B9E3"/>
                </w:placeholder>
                <w:text/>
              </w:sdtPr>
              <w:sdtContent>
                <w:tc>
                  <w:tcPr>
                    <w:tcW w:w="1843" w:type="dxa"/>
                  </w:tcPr>
                  <w:p w:rsidR="00164D4E" w:rsidRPr="001D7301" w:rsidRDefault="00164D4E"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46,320,337.01</w:t>
                    </w:r>
                  </w:p>
                </w:tc>
              </w:sdtContent>
            </w:sdt>
            <w:sdt>
              <w:sdtPr>
                <w:rPr>
                  <w:rFonts w:asciiTheme="minorEastAsia" w:eastAsiaTheme="minorEastAsia" w:hAnsiTheme="minorEastAsia" w:hint="eastAsia"/>
                  <w:color w:val="000000" w:themeColor="text1"/>
                  <w:szCs w:val="44"/>
                </w:rPr>
                <w:alias w:val="百分比"/>
                <w:tag w:val="百分比"/>
                <w:id w:val="1809431596"/>
                <w:lock w:val="sdtLocked"/>
                <w:placeholder>
                  <w:docPart w:val="95E6F0691F854691A43EFB7A21AB8D24"/>
                </w:placeholder>
                <w:text/>
              </w:sdtPr>
              <w:sdtContent>
                <w:tc>
                  <w:tcPr>
                    <w:tcW w:w="1163" w:type="dxa"/>
                  </w:tcPr>
                  <w:p w:rsidR="00164D4E" w:rsidRPr="001D7301" w:rsidRDefault="00164D4E"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5.37%</w:t>
                    </w:r>
                  </w:p>
                </w:tc>
              </w:sdtContent>
            </w:sdt>
            <w:sdt>
              <w:sdtPr>
                <w:rPr>
                  <w:rFonts w:asciiTheme="minorEastAsia" w:eastAsiaTheme="minorEastAsia" w:hAnsiTheme="minorEastAsia"/>
                  <w:color w:val="000000" w:themeColor="text1"/>
                  <w:szCs w:val="44"/>
                </w:rPr>
                <w:id w:val="1206902264"/>
                <w:lock w:val="sdtLocked"/>
                <w:placeholder>
                  <w:docPart w:val="80BE9833939F40D49ED9C4EF51DBCE95"/>
                </w:placeholder>
                <w:dropDownList>
                  <w:listItem w:displayText="是" w:value="true"/>
                  <w:listItem w:displayText="否" w:value="false"/>
                </w:dropDownList>
              </w:sdtPr>
              <w:sdtContent>
                <w:tc>
                  <w:tcPr>
                    <w:tcW w:w="1275" w:type="dxa"/>
                  </w:tcPr>
                  <w:p w:rsidR="00164D4E" w:rsidRPr="001D7301" w:rsidRDefault="00164D4E"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sdt>
        <w:sdtPr>
          <w:rPr>
            <w:rFonts w:asciiTheme="minorEastAsia" w:eastAsiaTheme="minorEastAsia" w:hAnsiTheme="minorEastAsia"/>
            <w:color w:val="000000" w:themeColor="text1"/>
            <w:sz w:val="18"/>
            <w:szCs w:val="18"/>
          </w:rPr>
          <w:id w:val="1131127511"/>
          <w:lock w:val="sdtLocked"/>
          <w:placeholder>
            <w:docPart w:val="E8739D09B16E4149A352D8F1F7A5AA3C"/>
          </w:placeholder>
        </w:sdtPr>
        <w:sdtEndPr>
          <w:rPr>
            <w:sz w:val="21"/>
            <w:szCs w:val="44"/>
          </w:rPr>
        </w:sdtEndPr>
        <w:sdtContent>
          <w:tr w:rsidR="00164D4E" w:rsidRPr="001B6047" w:rsidTr="00A25B5F">
            <w:sdt>
              <w:sdtPr>
                <w:rPr>
                  <w:rFonts w:asciiTheme="minorEastAsia" w:eastAsiaTheme="minorEastAsia" w:hAnsiTheme="minorEastAsia"/>
                  <w:color w:val="000000" w:themeColor="text1"/>
                  <w:sz w:val="18"/>
                  <w:szCs w:val="18"/>
                </w:rPr>
                <w:id w:val="1750919205"/>
                <w:lock w:val="sdtLocked"/>
                <w:placeholder>
                  <w:docPart w:val="E00666DAAD22464989B02132F1CFC9EF"/>
                </w:placeholder>
                <w:text/>
              </w:sdtPr>
              <w:sdtContent>
                <w:tc>
                  <w:tcPr>
                    <w:tcW w:w="677" w:type="dxa"/>
                  </w:tcPr>
                  <w:p w:rsidR="00164D4E" w:rsidRPr="001D7301" w:rsidRDefault="00164D4E"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w:t>
                    </w:r>
                  </w:p>
                </w:tc>
              </w:sdtContent>
            </w:sdt>
            <w:sdt>
              <w:sdtPr>
                <w:rPr>
                  <w:rFonts w:asciiTheme="minorEastAsia" w:eastAsiaTheme="minorEastAsia" w:hAnsiTheme="minorEastAsia"/>
                  <w:color w:val="000000" w:themeColor="text1"/>
                  <w:szCs w:val="44"/>
                </w:rPr>
                <w:id w:val="1344592795"/>
                <w:lock w:val="sdtLocked"/>
                <w:placeholder>
                  <w:docPart w:val="AB07D28B75BB407783B449FC23E2CE93"/>
                </w:placeholder>
                <w:text/>
              </w:sdtPr>
              <w:sdtContent>
                <w:tc>
                  <w:tcPr>
                    <w:tcW w:w="4823" w:type="dxa"/>
                  </w:tcPr>
                  <w:p w:rsidR="00164D4E" w:rsidRPr="001D7301" w:rsidRDefault="000D36AD"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佛山三盛房地产有限责任公司</w:t>
                    </w:r>
                  </w:p>
                </w:tc>
              </w:sdtContent>
            </w:sdt>
            <w:sdt>
              <w:sdtPr>
                <w:rPr>
                  <w:rFonts w:asciiTheme="minorEastAsia" w:eastAsiaTheme="minorEastAsia" w:hAnsiTheme="minorEastAsia"/>
                  <w:color w:val="000000" w:themeColor="text1"/>
                  <w:szCs w:val="44"/>
                </w:rPr>
                <w:alias w:val="货币类型"/>
                <w:tag w:val="货币类型"/>
                <w:id w:val="880522705"/>
                <w:lock w:val="sdtLocked"/>
                <w:placeholder>
                  <w:docPart w:val="4AFC626839EC4D869EA4F3EA53FF733D"/>
                </w:placeholder>
                <w:text/>
              </w:sdtPr>
              <w:sdtContent>
                <w:tc>
                  <w:tcPr>
                    <w:tcW w:w="1843" w:type="dxa"/>
                  </w:tcPr>
                  <w:p w:rsidR="00164D4E" w:rsidRPr="001D7301" w:rsidRDefault="00164D4E"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45,338,904.12</w:t>
                    </w:r>
                  </w:p>
                </w:tc>
              </w:sdtContent>
            </w:sdt>
            <w:sdt>
              <w:sdtPr>
                <w:rPr>
                  <w:rFonts w:asciiTheme="minorEastAsia" w:eastAsiaTheme="minorEastAsia" w:hAnsiTheme="minorEastAsia" w:hint="eastAsia"/>
                  <w:color w:val="000000" w:themeColor="text1"/>
                  <w:szCs w:val="44"/>
                </w:rPr>
                <w:alias w:val="百分比"/>
                <w:tag w:val="百分比"/>
                <w:id w:val="-2054688432"/>
                <w:lock w:val="sdtLocked"/>
                <w:placeholder>
                  <w:docPart w:val="E89585A1E28547FDB1CC5AA223F3E4F0"/>
                </w:placeholder>
                <w:text/>
              </w:sdtPr>
              <w:sdtContent>
                <w:tc>
                  <w:tcPr>
                    <w:tcW w:w="1163" w:type="dxa"/>
                  </w:tcPr>
                  <w:p w:rsidR="00164D4E" w:rsidRPr="001D7301" w:rsidRDefault="00164D4E"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5.26%</w:t>
                    </w:r>
                  </w:p>
                </w:tc>
              </w:sdtContent>
            </w:sdt>
            <w:sdt>
              <w:sdtPr>
                <w:rPr>
                  <w:rFonts w:asciiTheme="minorEastAsia" w:eastAsiaTheme="minorEastAsia" w:hAnsiTheme="minorEastAsia"/>
                  <w:color w:val="000000" w:themeColor="text1"/>
                  <w:szCs w:val="44"/>
                </w:rPr>
                <w:id w:val="-338617469"/>
                <w:lock w:val="sdtLocked"/>
                <w:placeholder>
                  <w:docPart w:val="41B262C8FC434DB8B41D92A29772B935"/>
                </w:placeholder>
                <w:dropDownList>
                  <w:listItem w:displayText="是" w:value="true"/>
                  <w:listItem w:displayText="否" w:value="false"/>
                </w:dropDownList>
              </w:sdtPr>
              <w:sdtContent>
                <w:tc>
                  <w:tcPr>
                    <w:tcW w:w="1275" w:type="dxa"/>
                  </w:tcPr>
                  <w:p w:rsidR="00164D4E" w:rsidRPr="001D7301" w:rsidRDefault="00164D4E"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sdt>
        <w:sdtPr>
          <w:rPr>
            <w:rFonts w:asciiTheme="minorEastAsia" w:eastAsiaTheme="minorEastAsia" w:hAnsiTheme="minorEastAsia"/>
            <w:color w:val="000000" w:themeColor="text1"/>
            <w:sz w:val="18"/>
            <w:szCs w:val="18"/>
          </w:rPr>
          <w:id w:val="-180736365"/>
          <w:lock w:val="sdtLocked"/>
          <w:placeholder>
            <w:docPart w:val="6839EE4DC1F74211ACC133BEC53C1075"/>
          </w:placeholder>
        </w:sdtPr>
        <w:sdtEndPr>
          <w:rPr>
            <w:sz w:val="21"/>
            <w:szCs w:val="44"/>
          </w:rPr>
        </w:sdtEndPr>
        <w:sdtContent>
          <w:tr w:rsidR="00164D4E" w:rsidRPr="001B6047" w:rsidTr="00A25B5F">
            <w:sdt>
              <w:sdtPr>
                <w:rPr>
                  <w:rFonts w:asciiTheme="minorEastAsia" w:eastAsiaTheme="minorEastAsia" w:hAnsiTheme="minorEastAsia"/>
                  <w:color w:val="000000" w:themeColor="text1"/>
                  <w:sz w:val="18"/>
                  <w:szCs w:val="18"/>
                </w:rPr>
                <w:id w:val="269826118"/>
                <w:lock w:val="sdtLocked"/>
                <w:placeholder>
                  <w:docPart w:val="BF3F0F68E2F64A7685621D5F44D59371"/>
                </w:placeholder>
                <w:text/>
              </w:sdtPr>
              <w:sdtContent>
                <w:tc>
                  <w:tcPr>
                    <w:tcW w:w="677" w:type="dxa"/>
                  </w:tcPr>
                  <w:p w:rsidR="00164D4E" w:rsidRPr="001D7301" w:rsidRDefault="00164D4E"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4</w:t>
                    </w:r>
                  </w:p>
                </w:tc>
              </w:sdtContent>
            </w:sdt>
            <w:sdt>
              <w:sdtPr>
                <w:rPr>
                  <w:rFonts w:asciiTheme="minorEastAsia" w:eastAsiaTheme="minorEastAsia" w:hAnsiTheme="minorEastAsia"/>
                  <w:color w:val="000000" w:themeColor="text1"/>
                  <w:szCs w:val="44"/>
                </w:rPr>
                <w:id w:val="373438365"/>
                <w:lock w:val="sdtLocked"/>
                <w:placeholder>
                  <w:docPart w:val="6D65B1AD3C8043DAA595B44AC5907483"/>
                </w:placeholder>
                <w:text/>
              </w:sdtPr>
              <w:sdtContent>
                <w:tc>
                  <w:tcPr>
                    <w:tcW w:w="4823" w:type="dxa"/>
                  </w:tcPr>
                  <w:p w:rsidR="00164D4E" w:rsidRPr="001D7301" w:rsidRDefault="00164D4E"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福建中维房地产开发有限公司</w:t>
                    </w:r>
                  </w:p>
                </w:tc>
              </w:sdtContent>
            </w:sdt>
            <w:sdt>
              <w:sdtPr>
                <w:rPr>
                  <w:rFonts w:asciiTheme="minorEastAsia" w:hAnsiTheme="minorEastAsia"/>
                  <w:kern w:val="0"/>
                  <w:szCs w:val="21"/>
                </w:rPr>
                <w:alias w:val="货币类型"/>
                <w:tag w:val="货币类型"/>
                <w:id w:val="-739937778"/>
                <w:lock w:val="sdtLocked"/>
                <w:placeholder>
                  <w:docPart w:val="AF267EE3170147EF9E23882480906BCD"/>
                </w:placeholder>
                <w:text/>
              </w:sdtPr>
              <w:sdtContent>
                <w:tc>
                  <w:tcPr>
                    <w:tcW w:w="1843" w:type="dxa"/>
                  </w:tcPr>
                  <w:p w:rsidR="00164D4E" w:rsidRPr="001D7301" w:rsidRDefault="00164D4E" w:rsidP="00164D4E">
                    <w:pPr>
                      <w:tabs>
                        <w:tab w:val="left" w:pos="5140"/>
                      </w:tabs>
                      <w:jc w:val="right"/>
                      <w:rPr>
                        <w:rFonts w:asciiTheme="minorEastAsia" w:eastAsiaTheme="minorEastAsia" w:hAnsiTheme="minorEastAsia"/>
                        <w:color w:val="000000" w:themeColor="text1"/>
                        <w:szCs w:val="44"/>
                      </w:rPr>
                    </w:pPr>
                    <w:r>
                      <w:rPr>
                        <w:rFonts w:asciiTheme="minorEastAsia" w:hAnsiTheme="minorEastAsia"/>
                        <w:kern w:val="0"/>
                        <w:szCs w:val="21"/>
                      </w:rPr>
                      <w:t>43,169,789.76</w:t>
                    </w:r>
                  </w:p>
                </w:tc>
              </w:sdtContent>
            </w:sdt>
            <w:sdt>
              <w:sdtPr>
                <w:rPr>
                  <w:rFonts w:asciiTheme="minorEastAsia" w:eastAsiaTheme="minorEastAsia" w:hAnsiTheme="minorEastAsia" w:hint="eastAsia"/>
                  <w:color w:val="000000" w:themeColor="text1"/>
                  <w:szCs w:val="44"/>
                </w:rPr>
                <w:alias w:val="百分比"/>
                <w:tag w:val="百分比"/>
                <w:id w:val="-380864739"/>
                <w:lock w:val="sdtLocked"/>
                <w:placeholder>
                  <w:docPart w:val="331C3228868F407AB42B6F409901D3FB"/>
                </w:placeholder>
                <w:text/>
              </w:sdtPr>
              <w:sdtContent>
                <w:tc>
                  <w:tcPr>
                    <w:tcW w:w="1163" w:type="dxa"/>
                  </w:tcPr>
                  <w:p w:rsidR="00164D4E" w:rsidRPr="001D7301" w:rsidRDefault="00164D4E"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5.01%</w:t>
                    </w:r>
                  </w:p>
                </w:tc>
              </w:sdtContent>
            </w:sdt>
            <w:sdt>
              <w:sdtPr>
                <w:rPr>
                  <w:rFonts w:asciiTheme="minorEastAsia" w:eastAsiaTheme="minorEastAsia" w:hAnsiTheme="minorEastAsia"/>
                  <w:color w:val="000000" w:themeColor="text1"/>
                  <w:szCs w:val="44"/>
                </w:rPr>
                <w:id w:val="-378088768"/>
                <w:lock w:val="sdtLocked"/>
                <w:placeholder>
                  <w:docPart w:val="CFEF77D9D0C44409A535FB378D21BB3C"/>
                </w:placeholder>
                <w:dropDownList>
                  <w:listItem w:displayText="是" w:value="true"/>
                  <w:listItem w:displayText="否" w:value="false"/>
                </w:dropDownList>
              </w:sdtPr>
              <w:sdtContent>
                <w:tc>
                  <w:tcPr>
                    <w:tcW w:w="1275" w:type="dxa"/>
                  </w:tcPr>
                  <w:p w:rsidR="00164D4E" w:rsidRPr="001D7301" w:rsidRDefault="00164D4E"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sdt>
        <w:sdtPr>
          <w:rPr>
            <w:rFonts w:asciiTheme="minorEastAsia" w:eastAsiaTheme="minorEastAsia" w:hAnsiTheme="minorEastAsia"/>
            <w:color w:val="000000" w:themeColor="text1"/>
            <w:sz w:val="18"/>
            <w:szCs w:val="18"/>
          </w:rPr>
          <w:id w:val="-140973474"/>
          <w:lock w:val="sdtLocked"/>
          <w:placeholder>
            <w:docPart w:val="18647941FA3649C7A2A87E08A52D3E20"/>
          </w:placeholder>
        </w:sdtPr>
        <w:sdtEndPr>
          <w:rPr>
            <w:sz w:val="21"/>
            <w:szCs w:val="44"/>
          </w:rPr>
        </w:sdtEndPr>
        <w:sdtContent>
          <w:tr w:rsidR="00342D94" w:rsidRPr="001B6047" w:rsidTr="00A25B5F">
            <w:sdt>
              <w:sdtPr>
                <w:rPr>
                  <w:rFonts w:asciiTheme="minorEastAsia" w:eastAsiaTheme="minorEastAsia" w:hAnsiTheme="minorEastAsia"/>
                  <w:color w:val="000000" w:themeColor="text1"/>
                  <w:sz w:val="18"/>
                  <w:szCs w:val="18"/>
                </w:rPr>
                <w:id w:val="1941111687"/>
                <w:lock w:val="sdtLocked"/>
                <w:placeholder>
                  <w:docPart w:val="EFB75B16ADEE4E59843F81FC082B61F2"/>
                </w:placeholder>
                <w:text/>
              </w:sdtPr>
              <w:sdtContent>
                <w:tc>
                  <w:tcPr>
                    <w:tcW w:w="677" w:type="dxa"/>
                  </w:tcPr>
                  <w:p w:rsidR="00342D94" w:rsidRPr="001D7301" w:rsidRDefault="00164D4E"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w:t>
                    </w:r>
                  </w:p>
                </w:tc>
              </w:sdtContent>
            </w:sdt>
            <w:sdt>
              <w:sdtPr>
                <w:rPr>
                  <w:rFonts w:asciiTheme="minorEastAsia" w:eastAsiaTheme="minorEastAsia" w:hAnsiTheme="minorEastAsia"/>
                  <w:color w:val="000000" w:themeColor="text1"/>
                  <w:szCs w:val="44"/>
                </w:rPr>
                <w:id w:val="-1498109007"/>
                <w:lock w:val="sdtLocked"/>
                <w:placeholder>
                  <w:docPart w:val="A52F1377ACF74125A47F89BD942C5B74"/>
                </w:placeholder>
                <w:text/>
              </w:sdtPr>
              <w:sdtContent>
                <w:tc>
                  <w:tcPr>
                    <w:tcW w:w="4823" w:type="dxa"/>
                  </w:tcPr>
                  <w:p w:rsidR="00342D94" w:rsidRPr="001D7301" w:rsidRDefault="00164D4E"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西安立丰企业发展投资（集团）有限公司</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E085074331FB4AA19C45DA9F077CDDD5"/>
                </w:placeholder>
                <w:text/>
              </w:sdtPr>
              <w:sdtContent>
                <w:tc>
                  <w:tcPr>
                    <w:tcW w:w="1843" w:type="dxa"/>
                  </w:tcPr>
                  <w:p w:rsidR="00342D94" w:rsidRPr="001D7301" w:rsidRDefault="00164D4E"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39,541,887.81</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1EB1BFDA1EDC40548DEBCFE0416310C6"/>
                </w:placeholder>
                <w:text/>
              </w:sdtPr>
              <w:sdtContent>
                <w:tc>
                  <w:tcPr>
                    <w:tcW w:w="1163" w:type="dxa"/>
                  </w:tcPr>
                  <w:p w:rsidR="00342D94" w:rsidRPr="001D7301" w:rsidRDefault="00164D4E"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4.59%</w:t>
                    </w:r>
                  </w:p>
                </w:tc>
              </w:sdtContent>
            </w:sdt>
            <w:sdt>
              <w:sdtPr>
                <w:rPr>
                  <w:rFonts w:asciiTheme="minorEastAsia" w:eastAsiaTheme="minorEastAsia" w:hAnsiTheme="minorEastAsia"/>
                  <w:color w:val="000000" w:themeColor="text1"/>
                  <w:szCs w:val="44"/>
                </w:rPr>
                <w:id w:val="-780108736"/>
                <w:lock w:val="sdtLocked"/>
                <w:placeholder>
                  <w:docPart w:val="BDB52DF71F504A0D90D88B901F722977"/>
                </w:placeholder>
                <w:dropDownList>
                  <w:listItem w:displayText="是" w:value="true"/>
                  <w:listItem w:displayText="否" w:value="false"/>
                </w:dropDownList>
              </w:sdtPr>
              <w:sdtContent>
                <w:tc>
                  <w:tcPr>
                    <w:tcW w:w="1275" w:type="dxa"/>
                  </w:tcPr>
                  <w:p w:rsidR="00342D94" w:rsidRPr="001D7301" w:rsidRDefault="00164D4E"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tr w:rsidR="001B6047" w:rsidRPr="001B6047" w:rsidTr="00A25B5F">
        <w:tc>
          <w:tcPr>
            <w:tcW w:w="5500"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5A5526CF2B8A44B0BB38DC52CB230090"/>
            </w:placeholder>
            <w:text/>
          </w:sdtPr>
          <w:sdtContent>
            <w:tc>
              <w:tcPr>
                <w:tcW w:w="1843" w:type="dxa"/>
              </w:tcPr>
              <w:p w:rsidR="00EC242E" w:rsidRPr="001D7301" w:rsidRDefault="00164D4E"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234,584,069.44</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B4120440FEB942DD8212A8ACDA3197ED"/>
            </w:placeholder>
            <w:text/>
          </w:sdtPr>
          <w:sdtContent>
            <w:tc>
              <w:tcPr>
                <w:tcW w:w="1163" w:type="dxa"/>
              </w:tcPr>
              <w:p w:rsidR="00EC242E" w:rsidRPr="001D7301" w:rsidRDefault="00164D4E"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27.21%</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b/>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如存在关联关系，则必须披露客户的具体名称。</w:t>
      </w:r>
    </w:p>
    <w:p w:rsidR="00E5190E" w:rsidRPr="00E5190E" w:rsidRDefault="00E5190E"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lastRenderedPageBreak/>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76584139"/>
          <w:lock w:val="sdtLocked"/>
          <w:placeholder>
            <w:docPart w:val="2DC32A6FEEEC4B23A5DE0A6DBA6F6F42"/>
          </w:placeholder>
        </w:sdtPr>
        <w:sdtEndPr>
          <w:rPr>
            <w:sz w:val="21"/>
            <w:szCs w:val="44"/>
          </w:rPr>
        </w:sdtEndPr>
        <w:sdtContent>
          <w:tr w:rsidR="00CE1ACF" w:rsidRPr="001D7301" w:rsidTr="00AE3BB2">
            <w:sdt>
              <w:sdtPr>
                <w:rPr>
                  <w:rFonts w:asciiTheme="minorEastAsia" w:eastAsiaTheme="minorEastAsia" w:hAnsiTheme="minorEastAsia"/>
                  <w:color w:val="000000" w:themeColor="text1"/>
                  <w:sz w:val="18"/>
                  <w:szCs w:val="18"/>
                </w:rPr>
                <w:id w:val="2144620563"/>
                <w:lock w:val="sdtLocked"/>
                <w:placeholder>
                  <w:docPart w:val="3C89CC4D42864262AAD4F8F1AD615843"/>
                </w:placeholder>
                <w:text/>
              </w:sdtPr>
              <w:sdtContent>
                <w:tc>
                  <w:tcPr>
                    <w:tcW w:w="677" w:type="dxa"/>
                  </w:tcPr>
                  <w:p w:rsidR="00CE1ACF" w:rsidRPr="001D7301" w:rsidRDefault="00CE1ACF"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w:t>
                    </w:r>
                  </w:p>
                </w:tc>
              </w:sdtContent>
            </w:sdt>
            <w:sdt>
              <w:sdtPr>
                <w:rPr>
                  <w:rFonts w:asciiTheme="minorEastAsia" w:eastAsiaTheme="minorEastAsia" w:hAnsiTheme="minorEastAsia"/>
                  <w:color w:val="000000" w:themeColor="text1"/>
                  <w:kern w:val="0"/>
                  <w:szCs w:val="44"/>
                </w:rPr>
                <w:id w:val="1146559403"/>
                <w:lock w:val="sdtLocked"/>
                <w:placeholder>
                  <w:docPart w:val="08A2BDF0564444AC818B83E4155A2FBC"/>
                </w:placeholder>
                <w:text/>
              </w:sdtPr>
              <w:sdtContent>
                <w:tc>
                  <w:tcPr>
                    <w:tcW w:w="4285" w:type="dxa"/>
                  </w:tcPr>
                  <w:p w:rsidR="00CE1ACF" w:rsidRPr="001D7301" w:rsidRDefault="00CE1ACF"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kern w:val="0"/>
                        <w:szCs w:val="44"/>
                      </w:rPr>
                      <w:t>杭州市城建开发集团有限公司及下属或关联单位</w:t>
                    </w:r>
                  </w:p>
                </w:tc>
              </w:sdtContent>
            </w:sdt>
            <w:sdt>
              <w:sdtPr>
                <w:rPr>
                  <w:rFonts w:asciiTheme="minorEastAsia" w:eastAsiaTheme="minorEastAsia" w:hAnsiTheme="minorEastAsia"/>
                  <w:color w:val="000000" w:themeColor="text1"/>
                  <w:kern w:val="0"/>
                  <w:szCs w:val="44"/>
                </w:rPr>
                <w:alias w:val="货币类型"/>
                <w:tag w:val="货币类型"/>
                <w:id w:val="-966652103"/>
                <w:lock w:val="sdtLocked"/>
                <w:placeholder>
                  <w:docPart w:val="2D7A1D08A3444D9187818BC8EAF9CBB4"/>
                </w:placeholder>
                <w:text/>
              </w:sdtPr>
              <w:sdtContent>
                <w:tc>
                  <w:tcPr>
                    <w:tcW w:w="1965" w:type="dxa"/>
                  </w:tcPr>
                  <w:p w:rsidR="00CE1ACF" w:rsidRPr="001D7301" w:rsidRDefault="00CE1ACF" w:rsidP="00CE1AC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97,341,589.04</w:t>
                    </w:r>
                  </w:p>
                </w:tc>
              </w:sdtContent>
            </w:sdt>
            <w:sdt>
              <w:sdtPr>
                <w:rPr>
                  <w:rFonts w:asciiTheme="minorEastAsia" w:eastAsiaTheme="minorEastAsia" w:hAnsiTheme="minorEastAsia"/>
                  <w:color w:val="000000" w:themeColor="text1"/>
                  <w:kern w:val="0"/>
                  <w:szCs w:val="44"/>
                </w:rPr>
                <w:alias w:val="百分比"/>
                <w:tag w:val="百分比"/>
                <w:id w:val="1238432167"/>
                <w:lock w:val="sdtLocked"/>
                <w:placeholder>
                  <w:docPart w:val="3658843EE06E419D8849AC469CE06032"/>
                </w:placeholder>
                <w:text/>
              </w:sdtPr>
              <w:sdtContent>
                <w:tc>
                  <w:tcPr>
                    <w:tcW w:w="1579" w:type="dxa"/>
                  </w:tcPr>
                  <w:p w:rsidR="00CE1ACF" w:rsidRPr="001D7301" w:rsidRDefault="00CE1ACF" w:rsidP="00CE1AC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18.72%</w:t>
                    </w:r>
                  </w:p>
                </w:tc>
              </w:sdtContent>
            </w:sdt>
            <w:sdt>
              <w:sdtPr>
                <w:rPr>
                  <w:rFonts w:asciiTheme="minorEastAsia" w:eastAsiaTheme="minorEastAsia" w:hAnsiTheme="minorEastAsia"/>
                  <w:color w:val="000000" w:themeColor="text1"/>
                  <w:kern w:val="0"/>
                  <w:szCs w:val="44"/>
                </w:rPr>
                <w:id w:val="-450321658"/>
                <w:lock w:val="sdtLocked"/>
                <w:placeholder>
                  <w:docPart w:val="54CBDBA3F6D7490CB8E5A6D33324E9EC"/>
                </w:placeholder>
                <w:dropDownList>
                  <w:listItem w:displayText="是" w:value="true"/>
                  <w:listItem w:displayText="否" w:value="false"/>
                </w:dropDownList>
              </w:sdtPr>
              <w:sdtContent>
                <w:tc>
                  <w:tcPr>
                    <w:tcW w:w="1275" w:type="dxa"/>
                  </w:tcPr>
                  <w:p w:rsidR="00CE1ACF" w:rsidRPr="001D7301" w:rsidRDefault="00CE1ACF"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否</w:t>
                    </w:r>
                  </w:p>
                </w:tc>
              </w:sdtContent>
            </w:sdt>
          </w:tr>
        </w:sdtContent>
      </w:sdt>
      <w:sdt>
        <w:sdtPr>
          <w:rPr>
            <w:rFonts w:asciiTheme="minorEastAsia" w:eastAsiaTheme="minorEastAsia" w:hAnsiTheme="minorEastAsia"/>
            <w:color w:val="000000" w:themeColor="text1"/>
            <w:sz w:val="18"/>
            <w:szCs w:val="18"/>
          </w:rPr>
          <w:id w:val="-1065642691"/>
          <w:lock w:val="sdtLocked"/>
          <w:placeholder>
            <w:docPart w:val="19AA7740B29B4BB48BAB36E317DA348D"/>
          </w:placeholder>
        </w:sdtPr>
        <w:sdtEndPr>
          <w:rPr>
            <w:sz w:val="21"/>
            <w:szCs w:val="44"/>
          </w:rPr>
        </w:sdtEndPr>
        <w:sdtContent>
          <w:tr w:rsidR="00CE1ACF" w:rsidRPr="001D7301" w:rsidTr="00AE3BB2">
            <w:sdt>
              <w:sdtPr>
                <w:rPr>
                  <w:rFonts w:asciiTheme="minorEastAsia" w:eastAsiaTheme="minorEastAsia" w:hAnsiTheme="minorEastAsia"/>
                  <w:color w:val="000000" w:themeColor="text1"/>
                  <w:sz w:val="18"/>
                  <w:szCs w:val="18"/>
                </w:rPr>
                <w:id w:val="-1412697454"/>
                <w:lock w:val="sdtLocked"/>
                <w:placeholder>
                  <w:docPart w:val="4799C6BB895B45B4BFF4E2389510048D"/>
                </w:placeholder>
                <w:text/>
              </w:sdtPr>
              <w:sdtContent>
                <w:tc>
                  <w:tcPr>
                    <w:tcW w:w="677" w:type="dxa"/>
                  </w:tcPr>
                  <w:p w:rsidR="00CE1ACF" w:rsidRPr="001D7301" w:rsidRDefault="00CE1ACF"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w:t>
                    </w:r>
                  </w:p>
                </w:tc>
              </w:sdtContent>
            </w:sdt>
            <w:sdt>
              <w:sdtPr>
                <w:rPr>
                  <w:rFonts w:asciiTheme="minorEastAsia" w:eastAsiaTheme="minorEastAsia" w:hAnsiTheme="minorEastAsia"/>
                  <w:color w:val="000000" w:themeColor="text1"/>
                  <w:kern w:val="0"/>
                  <w:szCs w:val="44"/>
                </w:rPr>
                <w:id w:val="645241375"/>
                <w:lock w:val="sdtLocked"/>
                <w:placeholder>
                  <w:docPart w:val="25E352DBDD9A47E9B9AC4FB49EC72C2F"/>
                </w:placeholder>
                <w:text/>
              </w:sdtPr>
              <w:sdtContent>
                <w:tc>
                  <w:tcPr>
                    <w:tcW w:w="4285" w:type="dxa"/>
                  </w:tcPr>
                  <w:p w:rsidR="00CE1ACF" w:rsidRPr="001D7301" w:rsidRDefault="00CE1ACF"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kern w:val="0"/>
                        <w:szCs w:val="44"/>
                      </w:rPr>
                      <w:t>维科控股集团股份有限公司</w:t>
                    </w:r>
                  </w:p>
                </w:tc>
              </w:sdtContent>
            </w:sdt>
            <w:sdt>
              <w:sdtPr>
                <w:rPr>
                  <w:rFonts w:asciiTheme="minorEastAsia" w:eastAsiaTheme="minorEastAsia" w:hAnsiTheme="minorEastAsia"/>
                  <w:color w:val="000000" w:themeColor="text1"/>
                  <w:kern w:val="0"/>
                  <w:szCs w:val="44"/>
                </w:rPr>
                <w:alias w:val="货币类型"/>
                <w:tag w:val="货币类型"/>
                <w:id w:val="73557366"/>
                <w:lock w:val="sdtLocked"/>
                <w:placeholder>
                  <w:docPart w:val="A5EF6C775D254D3A90FC97F129C84C7E"/>
                </w:placeholder>
                <w:text/>
              </w:sdtPr>
              <w:sdtContent>
                <w:tc>
                  <w:tcPr>
                    <w:tcW w:w="1965" w:type="dxa"/>
                  </w:tcPr>
                  <w:p w:rsidR="00CE1ACF" w:rsidRPr="001D7301" w:rsidRDefault="00CE1ACF"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46,230,027.40</w:t>
                    </w:r>
                  </w:p>
                </w:tc>
              </w:sdtContent>
            </w:sdt>
            <w:sdt>
              <w:sdtPr>
                <w:rPr>
                  <w:rFonts w:asciiTheme="minorEastAsia" w:eastAsiaTheme="minorEastAsia" w:hAnsiTheme="minorEastAsia"/>
                  <w:color w:val="000000" w:themeColor="text1"/>
                  <w:kern w:val="0"/>
                  <w:szCs w:val="44"/>
                </w:rPr>
                <w:alias w:val="百分比"/>
                <w:tag w:val="百分比"/>
                <w:id w:val="-1262369950"/>
                <w:lock w:val="sdtLocked"/>
                <w:placeholder>
                  <w:docPart w:val="94CABA08A2834817A85EB2E578EE6345"/>
                </w:placeholder>
                <w:text/>
              </w:sdtPr>
              <w:sdtContent>
                <w:tc>
                  <w:tcPr>
                    <w:tcW w:w="1579" w:type="dxa"/>
                  </w:tcPr>
                  <w:p w:rsidR="00CE1ACF" w:rsidRPr="001D7301" w:rsidRDefault="00CE1ACF"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8.89%</w:t>
                    </w:r>
                  </w:p>
                </w:tc>
              </w:sdtContent>
            </w:sdt>
            <w:sdt>
              <w:sdtPr>
                <w:rPr>
                  <w:rFonts w:asciiTheme="minorEastAsia" w:eastAsiaTheme="minorEastAsia" w:hAnsiTheme="minorEastAsia"/>
                  <w:color w:val="000000" w:themeColor="text1"/>
                  <w:kern w:val="0"/>
                  <w:szCs w:val="44"/>
                </w:rPr>
                <w:id w:val="-270394997"/>
                <w:lock w:val="sdtLocked"/>
                <w:placeholder>
                  <w:docPart w:val="40735BBB91A54FE9AC65FDD0A1680483"/>
                </w:placeholder>
                <w:dropDownList>
                  <w:listItem w:displayText="是" w:value="true"/>
                  <w:listItem w:displayText="否" w:value="false"/>
                </w:dropDownList>
              </w:sdtPr>
              <w:sdtContent>
                <w:tc>
                  <w:tcPr>
                    <w:tcW w:w="1275" w:type="dxa"/>
                  </w:tcPr>
                  <w:p w:rsidR="00CE1ACF" w:rsidRPr="001D7301" w:rsidRDefault="00CE1ACF"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否</w:t>
                    </w:r>
                  </w:p>
                </w:tc>
              </w:sdtContent>
            </w:sdt>
          </w:tr>
        </w:sdtContent>
      </w:sdt>
      <w:sdt>
        <w:sdtPr>
          <w:rPr>
            <w:rFonts w:asciiTheme="minorEastAsia" w:eastAsiaTheme="minorEastAsia" w:hAnsiTheme="minorEastAsia"/>
            <w:color w:val="000000" w:themeColor="text1"/>
            <w:sz w:val="18"/>
            <w:szCs w:val="18"/>
          </w:rPr>
          <w:id w:val="1523059872"/>
          <w:lock w:val="sdtLocked"/>
          <w:placeholder>
            <w:docPart w:val="27C5582414884C3D9E73CA604610070B"/>
          </w:placeholder>
        </w:sdtPr>
        <w:sdtEndPr>
          <w:rPr>
            <w:sz w:val="21"/>
            <w:szCs w:val="44"/>
          </w:rPr>
        </w:sdtEndPr>
        <w:sdtContent>
          <w:tr w:rsidR="00CE1ACF" w:rsidRPr="001D7301" w:rsidTr="00AE3BB2">
            <w:sdt>
              <w:sdtPr>
                <w:rPr>
                  <w:rFonts w:asciiTheme="minorEastAsia" w:eastAsiaTheme="minorEastAsia" w:hAnsiTheme="minorEastAsia"/>
                  <w:color w:val="000000" w:themeColor="text1"/>
                  <w:sz w:val="18"/>
                  <w:szCs w:val="18"/>
                </w:rPr>
                <w:id w:val="-1295597969"/>
                <w:lock w:val="sdtLocked"/>
                <w:placeholder>
                  <w:docPart w:val="BB640EFC14B442149E571E7D1518BF67"/>
                </w:placeholder>
                <w:text/>
              </w:sdtPr>
              <w:sdtContent>
                <w:tc>
                  <w:tcPr>
                    <w:tcW w:w="677" w:type="dxa"/>
                  </w:tcPr>
                  <w:p w:rsidR="00CE1ACF" w:rsidRPr="001D7301" w:rsidRDefault="00CE1ACF"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w:t>
                    </w:r>
                  </w:p>
                </w:tc>
              </w:sdtContent>
            </w:sdt>
            <w:sdt>
              <w:sdtPr>
                <w:rPr>
                  <w:rFonts w:asciiTheme="minorEastAsia" w:eastAsiaTheme="minorEastAsia" w:hAnsiTheme="minorEastAsia"/>
                  <w:color w:val="000000" w:themeColor="text1"/>
                  <w:kern w:val="0"/>
                  <w:szCs w:val="44"/>
                </w:rPr>
                <w:id w:val="-25107273"/>
                <w:lock w:val="sdtLocked"/>
                <w:placeholder>
                  <w:docPart w:val="DAE4F53E496B4143880FEF353230F7EA"/>
                </w:placeholder>
                <w:text/>
              </w:sdtPr>
              <w:sdtContent>
                <w:tc>
                  <w:tcPr>
                    <w:tcW w:w="4285" w:type="dxa"/>
                  </w:tcPr>
                  <w:p w:rsidR="00CE1ACF" w:rsidRPr="001D7301" w:rsidRDefault="00CE1ACF"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kern w:val="0"/>
                        <w:szCs w:val="44"/>
                      </w:rPr>
                      <w:t>中国对外经济贸易信托有限公司</w:t>
                    </w:r>
                  </w:p>
                </w:tc>
              </w:sdtContent>
            </w:sdt>
            <w:sdt>
              <w:sdtPr>
                <w:rPr>
                  <w:rFonts w:asciiTheme="minorEastAsia" w:eastAsiaTheme="minorEastAsia" w:hAnsiTheme="minorEastAsia"/>
                  <w:color w:val="000000" w:themeColor="text1"/>
                  <w:kern w:val="0"/>
                  <w:szCs w:val="44"/>
                </w:rPr>
                <w:alias w:val="货币类型"/>
                <w:tag w:val="货币类型"/>
                <w:id w:val="-1685359693"/>
                <w:lock w:val="sdtLocked"/>
                <w:placeholder>
                  <w:docPart w:val="FA6012FC74AA4BDB96AB0C50D35259FC"/>
                </w:placeholder>
                <w:text/>
              </w:sdtPr>
              <w:sdtContent>
                <w:tc>
                  <w:tcPr>
                    <w:tcW w:w="1965" w:type="dxa"/>
                  </w:tcPr>
                  <w:p w:rsidR="00CE1ACF" w:rsidRPr="001D7301" w:rsidRDefault="00CE1ACF"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33,147,629.63</w:t>
                    </w:r>
                  </w:p>
                </w:tc>
              </w:sdtContent>
            </w:sdt>
            <w:sdt>
              <w:sdtPr>
                <w:rPr>
                  <w:rFonts w:asciiTheme="minorEastAsia" w:eastAsiaTheme="minorEastAsia" w:hAnsiTheme="minorEastAsia"/>
                  <w:color w:val="000000" w:themeColor="text1"/>
                  <w:kern w:val="0"/>
                  <w:szCs w:val="44"/>
                </w:rPr>
                <w:alias w:val="百分比"/>
                <w:tag w:val="百分比"/>
                <w:id w:val="-362758351"/>
                <w:lock w:val="sdtLocked"/>
                <w:placeholder>
                  <w:docPart w:val="E59C770AE60B4CCEA852F34D931A36FE"/>
                </w:placeholder>
                <w:text/>
              </w:sdtPr>
              <w:sdtContent>
                <w:tc>
                  <w:tcPr>
                    <w:tcW w:w="1579" w:type="dxa"/>
                  </w:tcPr>
                  <w:p w:rsidR="00CE1ACF" w:rsidRPr="001D7301" w:rsidRDefault="00CE1ACF"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6.37%</w:t>
                    </w:r>
                  </w:p>
                </w:tc>
              </w:sdtContent>
            </w:sdt>
            <w:sdt>
              <w:sdtPr>
                <w:rPr>
                  <w:rFonts w:asciiTheme="minorEastAsia" w:eastAsiaTheme="minorEastAsia" w:hAnsiTheme="minorEastAsia"/>
                  <w:color w:val="000000" w:themeColor="text1"/>
                  <w:kern w:val="0"/>
                  <w:szCs w:val="44"/>
                </w:rPr>
                <w:id w:val="315535886"/>
                <w:lock w:val="sdtLocked"/>
                <w:placeholder>
                  <w:docPart w:val="830F35AA0AF041D38D18E8E04B1E9F14"/>
                </w:placeholder>
                <w:dropDownList>
                  <w:listItem w:displayText="是" w:value="true"/>
                  <w:listItem w:displayText="否" w:value="false"/>
                </w:dropDownList>
              </w:sdtPr>
              <w:sdtContent>
                <w:tc>
                  <w:tcPr>
                    <w:tcW w:w="1275" w:type="dxa"/>
                  </w:tcPr>
                  <w:p w:rsidR="00CE1ACF" w:rsidRPr="001D7301" w:rsidRDefault="00CE1ACF"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否</w:t>
                    </w:r>
                  </w:p>
                </w:tc>
              </w:sdtContent>
            </w:sdt>
          </w:tr>
        </w:sdtContent>
      </w:sdt>
      <w:sdt>
        <w:sdtPr>
          <w:rPr>
            <w:rFonts w:asciiTheme="minorEastAsia" w:eastAsiaTheme="minorEastAsia" w:hAnsiTheme="minorEastAsia"/>
            <w:color w:val="000000" w:themeColor="text1"/>
            <w:sz w:val="18"/>
            <w:szCs w:val="18"/>
          </w:rPr>
          <w:id w:val="-283345411"/>
          <w:lock w:val="sdtLocked"/>
          <w:placeholder>
            <w:docPart w:val="CB41854E91AF4B4B92CAD0F9A09EE9E6"/>
          </w:placeholder>
        </w:sdtPr>
        <w:sdtEndPr>
          <w:rPr>
            <w:sz w:val="21"/>
            <w:szCs w:val="44"/>
          </w:rPr>
        </w:sdtEndPr>
        <w:sdtContent>
          <w:tr w:rsidR="00CE1ACF" w:rsidRPr="001D7301" w:rsidTr="00AE3BB2">
            <w:sdt>
              <w:sdtPr>
                <w:rPr>
                  <w:rFonts w:asciiTheme="minorEastAsia" w:eastAsiaTheme="minorEastAsia" w:hAnsiTheme="minorEastAsia"/>
                  <w:color w:val="000000" w:themeColor="text1"/>
                  <w:sz w:val="18"/>
                  <w:szCs w:val="18"/>
                </w:rPr>
                <w:id w:val="-1110197706"/>
                <w:lock w:val="sdtLocked"/>
                <w:placeholder>
                  <w:docPart w:val="3C5D663C98704057A39BB51E91B33B66"/>
                </w:placeholder>
                <w:text/>
              </w:sdtPr>
              <w:sdtContent>
                <w:tc>
                  <w:tcPr>
                    <w:tcW w:w="677" w:type="dxa"/>
                  </w:tcPr>
                  <w:p w:rsidR="00CE1ACF" w:rsidRPr="001D7301" w:rsidRDefault="00CE1ACF"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4</w:t>
                    </w:r>
                  </w:p>
                </w:tc>
              </w:sdtContent>
            </w:sdt>
            <w:sdt>
              <w:sdtPr>
                <w:rPr>
                  <w:rFonts w:asciiTheme="minorEastAsia" w:eastAsiaTheme="minorEastAsia" w:hAnsiTheme="minorEastAsia"/>
                  <w:color w:val="000000" w:themeColor="text1"/>
                  <w:kern w:val="0"/>
                  <w:szCs w:val="44"/>
                </w:rPr>
                <w:id w:val="133531858"/>
                <w:lock w:val="sdtLocked"/>
                <w:placeholder>
                  <w:docPart w:val="E1E59F5F5DB843B582994C6AD9EEF759"/>
                </w:placeholder>
                <w:text/>
              </w:sdtPr>
              <w:sdtContent>
                <w:tc>
                  <w:tcPr>
                    <w:tcW w:w="4285" w:type="dxa"/>
                  </w:tcPr>
                  <w:p w:rsidR="00CE1ACF" w:rsidRPr="001D7301" w:rsidRDefault="00CE1ACF"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kern w:val="0"/>
                        <w:szCs w:val="44"/>
                      </w:rPr>
                      <w:t>上海源岳投资管理中心</w:t>
                    </w:r>
                  </w:p>
                </w:tc>
              </w:sdtContent>
            </w:sdt>
            <w:sdt>
              <w:sdtPr>
                <w:rPr>
                  <w:rFonts w:asciiTheme="minorEastAsia" w:eastAsiaTheme="minorEastAsia" w:hAnsiTheme="minorEastAsia"/>
                  <w:color w:val="000000" w:themeColor="text1"/>
                  <w:kern w:val="0"/>
                  <w:szCs w:val="44"/>
                </w:rPr>
                <w:alias w:val="货币类型"/>
                <w:tag w:val="货币类型"/>
                <w:id w:val="1338347434"/>
                <w:lock w:val="sdtLocked"/>
                <w:placeholder>
                  <w:docPart w:val="41ACA4859F7543A790CBB130EF7C6263"/>
                </w:placeholder>
                <w:text/>
              </w:sdtPr>
              <w:sdtContent>
                <w:tc>
                  <w:tcPr>
                    <w:tcW w:w="1965" w:type="dxa"/>
                  </w:tcPr>
                  <w:p w:rsidR="00CE1ACF" w:rsidRPr="001D7301" w:rsidRDefault="00CE1ACF"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32,971,051.73</w:t>
                    </w:r>
                  </w:p>
                </w:tc>
              </w:sdtContent>
            </w:sdt>
            <w:sdt>
              <w:sdtPr>
                <w:rPr>
                  <w:rFonts w:asciiTheme="minorEastAsia" w:eastAsiaTheme="minorEastAsia" w:hAnsiTheme="minorEastAsia"/>
                  <w:color w:val="000000" w:themeColor="text1"/>
                  <w:kern w:val="0"/>
                  <w:szCs w:val="44"/>
                </w:rPr>
                <w:alias w:val="百分比"/>
                <w:tag w:val="百分比"/>
                <w:id w:val="-1179114764"/>
                <w:lock w:val="sdtLocked"/>
                <w:placeholder>
                  <w:docPart w:val="0BF9E5B2C5D340548F6136761E36A8D0"/>
                </w:placeholder>
                <w:text/>
              </w:sdtPr>
              <w:sdtContent>
                <w:tc>
                  <w:tcPr>
                    <w:tcW w:w="1579" w:type="dxa"/>
                  </w:tcPr>
                  <w:p w:rsidR="00CE1ACF" w:rsidRPr="001D7301" w:rsidRDefault="00CE1ACF"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6.34%</w:t>
                    </w:r>
                  </w:p>
                </w:tc>
              </w:sdtContent>
            </w:sdt>
            <w:sdt>
              <w:sdtPr>
                <w:rPr>
                  <w:rFonts w:asciiTheme="minorEastAsia" w:eastAsiaTheme="minorEastAsia" w:hAnsiTheme="minorEastAsia"/>
                  <w:color w:val="000000" w:themeColor="text1"/>
                  <w:kern w:val="0"/>
                  <w:szCs w:val="44"/>
                </w:rPr>
                <w:id w:val="894323886"/>
                <w:lock w:val="sdtLocked"/>
                <w:placeholder>
                  <w:docPart w:val="7FE3400E88B44CDF80DE9DA794262630"/>
                </w:placeholder>
                <w:dropDownList>
                  <w:listItem w:displayText="是" w:value="true"/>
                  <w:listItem w:displayText="否" w:value="false"/>
                </w:dropDownList>
              </w:sdtPr>
              <w:sdtContent>
                <w:tc>
                  <w:tcPr>
                    <w:tcW w:w="1275" w:type="dxa"/>
                  </w:tcPr>
                  <w:p w:rsidR="00CE1ACF" w:rsidRPr="001D7301" w:rsidRDefault="00CE1ACF"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否</w:t>
                    </w:r>
                  </w:p>
                </w:tc>
              </w:sdtContent>
            </w:sdt>
          </w:tr>
        </w:sdtContent>
      </w:sdt>
      <w:sdt>
        <w:sdtPr>
          <w:rPr>
            <w:rFonts w:asciiTheme="minorEastAsia" w:eastAsiaTheme="minorEastAsia" w:hAnsiTheme="minorEastAsia"/>
            <w:color w:val="000000" w:themeColor="text1"/>
            <w:sz w:val="18"/>
            <w:szCs w:val="18"/>
          </w:rPr>
          <w:id w:val="-331839574"/>
          <w:lock w:val="sdtLocked"/>
          <w:placeholder>
            <w:docPart w:val="D12B3BE168D74E0AA04291DAD87B847F"/>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2E610277CB984A8BB4A900F382232B72"/>
                </w:placeholder>
                <w:text/>
              </w:sdtPr>
              <w:sdtContent>
                <w:tc>
                  <w:tcPr>
                    <w:tcW w:w="677" w:type="dxa"/>
                  </w:tcPr>
                  <w:p w:rsidR="00EC242E" w:rsidRPr="001D7301" w:rsidRDefault="00CE1ACF"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w:t>
                    </w:r>
                  </w:p>
                </w:tc>
              </w:sdtContent>
            </w:sdt>
            <w:sdt>
              <w:sdtPr>
                <w:rPr>
                  <w:rFonts w:asciiTheme="minorEastAsia" w:eastAsiaTheme="minorEastAsia" w:hAnsiTheme="minorEastAsia"/>
                  <w:color w:val="000000" w:themeColor="text1"/>
                  <w:kern w:val="0"/>
                  <w:szCs w:val="44"/>
                </w:rPr>
                <w:id w:val="-1363968495"/>
                <w:lock w:val="sdtLocked"/>
                <w:placeholder>
                  <w:docPart w:val="A81D303DCF474EA39F16867EC027E051"/>
                </w:placeholder>
                <w:text/>
              </w:sdtPr>
              <w:sdtContent>
                <w:tc>
                  <w:tcPr>
                    <w:tcW w:w="4285" w:type="dxa"/>
                  </w:tcPr>
                  <w:p w:rsidR="00EC242E" w:rsidRPr="001D7301" w:rsidRDefault="00CE1ACF"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kern w:val="0"/>
                        <w:szCs w:val="44"/>
                      </w:rPr>
                      <w:t>上海长江财富资产管理有限公司</w:t>
                    </w:r>
                  </w:p>
                </w:tc>
              </w:sdtContent>
            </w:sdt>
            <w:sdt>
              <w:sdtPr>
                <w:rPr>
                  <w:rFonts w:asciiTheme="minorEastAsia" w:hAnsiTheme="minorEastAsia"/>
                  <w:kern w:val="0"/>
                  <w:szCs w:val="21"/>
                </w:rPr>
                <w:alias w:val="货币类型"/>
                <w:tag w:val="货币类型"/>
                <w:id w:val="-133019353"/>
                <w:lock w:val="sdtLocked"/>
                <w:placeholder>
                  <w:docPart w:val="714CD4CF2A79458B9CB7B33D06230E23"/>
                </w:placeholder>
                <w:text/>
              </w:sdtPr>
              <w:sdtContent>
                <w:tc>
                  <w:tcPr>
                    <w:tcW w:w="1965" w:type="dxa"/>
                  </w:tcPr>
                  <w:p w:rsidR="00EC242E" w:rsidRPr="001D7301" w:rsidRDefault="00CE1ACF" w:rsidP="00CE1ACF">
                    <w:pPr>
                      <w:tabs>
                        <w:tab w:val="left" w:pos="5140"/>
                      </w:tabs>
                      <w:jc w:val="right"/>
                      <w:rPr>
                        <w:rFonts w:asciiTheme="minorEastAsia" w:eastAsiaTheme="minorEastAsia" w:hAnsiTheme="minorEastAsia"/>
                        <w:color w:val="000000" w:themeColor="text1"/>
                        <w:szCs w:val="44"/>
                      </w:rPr>
                    </w:pPr>
                    <w:r>
                      <w:rPr>
                        <w:rFonts w:asciiTheme="minorEastAsia" w:hAnsiTheme="minorEastAsia"/>
                        <w:kern w:val="0"/>
                        <w:szCs w:val="21"/>
                      </w:rPr>
                      <w:t>27,548,394.50</w:t>
                    </w:r>
                  </w:p>
                </w:tc>
              </w:sdtContent>
            </w:sdt>
            <w:sdt>
              <w:sdtPr>
                <w:rPr>
                  <w:rFonts w:asciiTheme="minorEastAsia" w:eastAsiaTheme="minorEastAsia" w:hAnsiTheme="minorEastAsia"/>
                  <w:color w:val="000000" w:themeColor="text1"/>
                  <w:kern w:val="0"/>
                  <w:szCs w:val="44"/>
                </w:rPr>
                <w:alias w:val="百分比"/>
                <w:tag w:val="百分比"/>
                <w:id w:val="1903405034"/>
                <w:lock w:val="sdtLocked"/>
                <w:placeholder>
                  <w:docPart w:val="2DC7DB9941454F7CBAFA49AA9EBE3B45"/>
                </w:placeholder>
                <w:text/>
              </w:sdtPr>
              <w:sdtContent>
                <w:tc>
                  <w:tcPr>
                    <w:tcW w:w="1579" w:type="dxa"/>
                  </w:tcPr>
                  <w:p w:rsidR="00EC242E" w:rsidRPr="001D7301" w:rsidRDefault="00CE1ACF"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5.30%</w:t>
                    </w:r>
                  </w:p>
                </w:tc>
              </w:sdtContent>
            </w:sdt>
            <w:sdt>
              <w:sdtPr>
                <w:rPr>
                  <w:rFonts w:asciiTheme="minorEastAsia" w:eastAsiaTheme="minorEastAsia" w:hAnsiTheme="minorEastAsia"/>
                  <w:color w:val="000000" w:themeColor="text1"/>
                  <w:kern w:val="0"/>
                  <w:szCs w:val="44"/>
                </w:rPr>
                <w:id w:val="-20700220"/>
                <w:lock w:val="sdtLocked"/>
                <w:placeholder>
                  <w:docPart w:val="CE303DDDF13244DBBA5C7471EB4D90A4"/>
                </w:placeholder>
                <w:dropDownList>
                  <w:listItem w:displayText="是" w:value="true"/>
                  <w:listItem w:displayText="否" w:value="false"/>
                </w:dropDownList>
              </w:sdtPr>
              <w:sdtContent>
                <w:tc>
                  <w:tcPr>
                    <w:tcW w:w="1275" w:type="dxa"/>
                  </w:tcPr>
                  <w:p w:rsidR="00EC242E" w:rsidRPr="001D7301" w:rsidRDefault="00CE1ACF"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kern w:val="0"/>
                        <w:szCs w:val="44"/>
                      </w:rPr>
                      <w:t>否</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2BAB1F5458D34AFAB8EBFC61E1495D70"/>
            </w:placeholder>
            <w:text/>
          </w:sdtPr>
          <w:sdtContent>
            <w:tc>
              <w:tcPr>
                <w:tcW w:w="1965" w:type="dxa"/>
              </w:tcPr>
              <w:p w:rsidR="00EC242E" w:rsidRPr="001D7301" w:rsidRDefault="00CE1ACF"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237,238,692.31</w:t>
                </w:r>
              </w:p>
            </w:tc>
          </w:sdtContent>
        </w:sdt>
        <w:sdt>
          <w:sdtPr>
            <w:rPr>
              <w:rFonts w:asciiTheme="minorEastAsia" w:eastAsiaTheme="minorEastAsia" w:hAnsiTheme="minorEastAsia"/>
              <w:color w:val="000000" w:themeColor="text1"/>
              <w:kern w:val="0"/>
              <w:szCs w:val="44"/>
            </w:rPr>
            <w:alias w:val="百分比"/>
            <w:tag w:val="百分比"/>
            <w:id w:val="1988973141"/>
            <w:lock w:val="sdtLocked"/>
            <w:placeholder>
              <w:docPart w:val="EF8EE8003B1A464EBB349C506EB78906"/>
            </w:placeholder>
            <w:text/>
          </w:sdtPr>
          <w:sdtContent>
            <w:tc>
              <w:tcPr>
                <w:tcW w:w="1579" w:type="dxa"/>
              </w:tcPr>
              <w:p w:rsidR="00EC242E" w:rsidRPr="001D7301" w:rsidRDefault="00CE1ACF" w:rsidP="00CE1ACF">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kern w:val="0"/>
                    <w:szCs w:val="44"/>
                  </w:rPr>
                  <w:t>45.61%</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rFonts w:asciiTheme="minorEastAsia" w:eastAsiaTheme="minorEastAsia" w:hAnsiTheme="minorEastAsia"/>
          <w:i/>
          <w:szCs w:val="44"/>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如存在关联关系，则必须披露供应商的具体名称。</w:t>
      </w:r>
    </w:p>
    <w:p w:rsidR="00E5190E" w:rsidRDefault="00E5190E"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4A4C7263B2944B62B364B203F7771877"/>
            </w:placeholder>
            <w:text/>
          </w:sdtPr>
          <w:sdtContent>
            <w:tc>
              <w:tcPr>
                <w:tcW w:w="2455" w:type="dxa"/>
              </w:tcPr>
              <w:p w:rsidR="00EC242E" w:rsidRPr="001D7301" w:rsidRDefault="000D36AD" w:rsidP="000D36AD">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63E64550D95D4F3EBBC3A9759E99092D"/>
            </w:placeholder>
            <w:text/>
          </w:sdtPr>
          <w:sdtContent>
            <w:tc>
              <w:tcPr>
                <w:tcW w:w="1973" w:type="dxa"/>
              </w:tcPr>
              <w:p w:rsidR="00EC242E" w:rsidRPr="001D7301" w:rsidRDefault="000D36AD" w:rsidP="000D36AD">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0.00</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D1A41549EF674B63807B013E44DBDA64"/>
            </w:placeholder>
            <w:text/>
          </w:sdtPr>
          <w:sdtContent>
            <w:tc>
              <w:tcPr>
                <w:tcW w:w="2455" w:type="dxa"/>
              </w:tcPr>
              <w:p w:rsidR="00EC242E" w:rsidRPr="001D7301" w:rsidRDefault="000D36AD" w:rsidP="000D36AD">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8458821E8E4440FCB12CFDD03F8C4BAA"/>
            </w:placeholder>
            <w:text/>
          </w:sdtPr>
          <w:sdtContent>
            <w:tc>
              <w:tcPr>
                <w:tcW w:w="1973" w:type="dxa"/>
              </w:tcPr>
              <w:p w:rsidR="00EC242E" w:rsidRPr="001D7301" w:rsidRDefault="000D36AD" w:rsidP="000D36AD">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0.00%</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1531"/>
        <w:gridCol w:w="1559"/>
        <w:gridCol w:w="993"/>
        <w:gridCol w:w="992"/>
        <w:gridCol w:w="1559"/>
        <w:gridCol w:w="992"/>
        <w:gridCol w:w="1134"/>
        <w:gridCol w:w="1021"/>
      </w:tblGrid>
      <w:tr w:rsidR="001B6047" w:rsidRPr="001C5AD3" w:rsidTr="00A62D6B">
        <w:trPr>
          <w:trHeight w:val="371"/>
        </w:trPr>
        <w:tc>
          <w:tcPr>
            <w:tcW w:w="1531" w:type="dxa"/>
            <w:tcBorders>
              <w:bottom w:val="nil"/>
            </w:tcBorders>
          </w:tcPr>
          <w:p w:rsidR="00EC242E" w:rsidRPr="001C5AD3" w:rsidRDefault="00EC242E" w:rsidP="00FE3255">
            <w:pPr>
              <w:tabs>
                <w:tab w:val="left" w:pos="5140"/>
              </w:tabs>
              <w:jc w:val="center"/>
              <w:rPr>
                <w:rFonts w:asciiTheme="minorEastAsia" w:eastAsiaTheme="minorEastAsia" w:hAnsiTheme="minorEastAsia"/>
                <w:b/>
                <w:color w:val="000000" w:themeColor="text1"/>
                <w:sz w:val="16"/>
                <w:szCs w:val="44"/>
              </w:rPr>
            </w:pPr>
          </w:p>
        </w:tc>
        <w:tc>
          <w:tcPr>
            <w:tcW w:w="3544" w:type="dxa"/>
            <w:gridSpan w:val="3"/>
          </w:tcPr>
          <w:p w:rsidR="00EC242E" w:rsidRPr="001C5AD3" w:rsidRDefault="00EC242E" w:rsidP="005C3E7C">
            <w:pPr>
              <w:tabs>
                <w:tab w:val="left" w:pos="5140"/>
              </w:tabs>
              <w:jc w:val="center"/>
              <w:rPr>
                <w:rFonts w:asciiTheme="minorEastAsia" w:eastAsiaTheme="minorEastAsia" w:hAnsiTheme="minorEastAsia"/>
                <w:b/>
                <w:color w:val="000000" w:themeColor="text1"/>
                <w:sz w:val="16"/>
                <w:szCs w:val="44"/>
              </w:rPr>
            </w:pPr>
            <w:r w:rsidRPr="001C5AD3">
              <w:rPr>
                <w:rFonts w:asciiTheme="minorEastAsia" w:eastAsiaTheme="minorEastAsia" w:hAnsiTheme="minorEastAsia" w:hint="eastAsia"/>
                <w:b/>
                <w:color w:val="000000" w:themeColor="text1"/>
                <w:sz w:val="16"/>
                <w:szCs w:val="44"/>
              </w:rPr>
              <w:t>本</w:t>
            </w:r>
            <w:r w:rsidR="00027FF0" w:rsidRPr="001C5AD3">
              <w:rPr>
                <w:rFonts w:asciiTheme="minorEastAsia" w:eastAsiaTheme="minorEastAsia" w:hAnsiTheme="minorEastAsia" w:hint="eastAsia"/>
                <w:b/>
                <w:color w:val="000000" w:themeColor="text1"/>
                <w:sz w:val="16"/>
                <w:szCs w:val="44"/>
              </w:rPr>
              <w:t>年</w:t>
            </w:r>
            <w:r w:rsidRPr="001C5AD3">
              <w:rPr>
                <w:rFonts w:asciiTheme="minorEastAsia" w:eastAsiaTheme="minorEastAsia" w:hAnsiTheme="minorEastAsia" w:hint="eastAsia"/>
                <w:b/>
                <w:color w:val="000000" w:themeColor="text1"/>
                <w:sz w:val="16"/>
                <w:szCs w:val="44"/>
              </w:rPr>
              <w:t>期末</w:t>
            </w:r>
          </w:p>
        </w:tc>
        <w:tc>
          <w:tcPr>
            <w:tcW w:w="3685" w:type="dxa"/>
            <w:gridSpan w:val="3"/>
          </w:tcPr>
          <w:p w:rsidR="00EC242E" w:rsidRPr="001C5AD3" w:rsidRDefault="00EC242E" w:rsidP="005C3E7C">
            <w:pPr>
              <w:tabs>
                <w:tab w:val="left" w:pos="5140"/>
              </w:tabs>
              <w:jc w:val="center"/>
              <w:rPr>
                <w:rFonts w:asciiTheme="minorEastAsia" w:eastAsiaTheme="minorEastAsia" w:hAnsiTheme="minorEastAsia"/>
                <w:b/>
                <w:color w:val="000000" w:themeColor="text1"/>
                <w:sz w:val="16"/>
                <w:szCs w:val="44"/>
              </w:rPr>
            </w:pPr>
            <w:r w:rsidRPr="001C5AD3">
              <w:rPr>
                <w:rFonts w:asciiTheme="minorEastAsia" w:eastAsiaTheme="minorEastAsia" w:hAnsiTheme="minorEastAsia" w:hint="eastAsia"/>
                <w:b/>
                <w:color w:val="000000" w:themeColor="text1"/>
                <w:sz w:val="16"/>
                <w:szCs w:val="44"/>
              </w:rPr>
              <w:t>上年期末</w:t>
            </w:r>
          </w:p>
        </w:tc>
        <w:tc>
          <w:tcPr>
            <w:tcW w:w="1021" w:type="dxa"/>
            <w:tcBorders>
              <w:bottom w:val="nil"/>
            </w:tcBorders>
          </w:tcPr>
          <w:p w:rsidR="00EC242E" w:rsidRPr="001C5AD3" w:rsidRDefault="00EC242E" w:rsidP="008A7172">
            <w:pPr>
              <w:tabs>
                <w:tab w:val="left" w:pos="5140"/>
              </w:tabs>
              <w:rPr>
                <w:rFonts w:asciiTheme="minorEastAsia" w:eastAsiaTheme="minorEastAsia" w:hAnsiTheme="minorEastAsia"/>
                <w:color w:val="000000" w:themeColor="text1"/>
                <w:sz w:val="16"/>
                <w:szCs w:val="44"/>
              </w:rPr>
            </w:pPr>
          </w:p>
        </w:tc>
      </w:tr>
      <w:tr w:rsidR="001B6047" w:rsidRPr="001C5AD3" w:rsidTr="00A62D6B">
        <w:tc>
          <w:tcPr>
            <w:tcW w:w="1531" w:type="dxa"/>
            <w:tcBorders>
              <w:top w:val="nil"/>
            </w:tcBorders>
          </w:tcPr>
          <w:p w:rsidR="00EC242E" w:rsidRPr="001C5AD3" w:rsidRDefault="00FE3255" w:rsidP="00FE3255">
            <w:pPr>
              <w:tabs>
                <w:tab w:val="left" w:pos="5140"/>
              </w:tabs>
              <w:jc w:val="center"/>
              <w:rPr>
                <w:rFonts w:asciiTheme="minorEastAsia" w:eastAsiaTheme="minorEastAsia" w:hAnsiTheme="minorEastAsia"/>
                <w:color w:val="000000" w:themeColor="text1"/>
                <w:sz w:val="16"/>
                <w:szCs w:val="44"/>
              </w:rPr>
            </w:pPr>
            <w:r w:rsidRPr="001C5AD3">
              <w:rPr>
                <w:rFonts w:asciiTheme="minorEastAsia" w:eastAsiaTheme="minorEastAsia" w:hAnsiTheme="minorEastAsia" w:hint="eastAsia"/>
                <w:b/>
                <w:color w:val="000000" w:themeColor="text1"/>
                <w:sz w:val="16"/>
                <w:szCs w:val="44"/>
              </w:rPr>
              <w:t>项目</w:t>
            </w:r>
          </w:p>
        </w:tc>
        <w:tc>
          <w:tcPr>
            <w:tcW w:w="1559" w:type="dxa"/>
          </w:tcPr>
          <w:p w:rsidR="00EC242E" w:rsidRPr="001C5AD3" w:rsidRDefault="00EC242E" w:rsidP="005C3E7C">
            <w:pPr>
              <w:tabs>
                <w:tab w:val="left" w:pos="5140"/>
              </w:tabs>
              <w:jc w:val="center"/>
              <w:rPr>
                <w:rFonts w:asciiTheme="minorEastAsia" w:eastAsiaTheme="minorEastAsia" w:hAnsiTheme="minorEastAsia"/>
                <w:b/>
                <w:color w:val="000000" w:themeColor="text1"/>
                <w:sz w:val="16"/>
                <w:szCs w:val="44"/>
              </w:rPr>
            </w:pPr>
            <w:r w:rsidRPr="001C5AD3">
              <w:rPr>
                <w:rFonts w:asciiTheme="minorEastAsia" w:eastAsiaTheme="minorEastAsia" w:hAnsiTheme="minorEastAsia" w:hint="eastAsia"/>
                <w:b/>
                <w:color w:val="000000" w:themeColor="text1"/>
                <w:sz w:val="16"/>
                <w:szCs w:val="44"/>
              </w:rPr>
              <w:t>金额</w:t>
            </w:r>
          </w:p>
        </w:tc>
        <w:tc>
          <w:tcPr>
            <w:tcW w:w="993" w:type="dxa"/>
          </w:tcPr>
          <w:p w:rsidR="00EC242E" w:rsidRPr="001C5AD3" w:rsidRDefault="00EC242E" w:rsidP="005C3E7C">
            <w:pPr>
              <w:tabs>
                <w:tab w:val="left" w:pos="5140"/>
              </w:tabs>
              <w:jc w:val="center"/>
              <w:rPr>
                <w:rFonts w:asciiTheme="minorEastAsia" w:eastAsiaTheme="minorEastAsia" w:hAnsiTheme="minorEastAsia"/>
                <w:b/>
                <w:color w:val="000000" w:themeColor="text1"/>
                <w:sz w:val="16"/>
                <w:szCs w:val="44"/>
              </w:rPr>
            </w:pPr>
            <w:r w:rsidRPr="001C5AD3">
              <w:rPr>
                <w:rFonts w:asciiTheme="minorEastAsia" w:eastAsiaTheme="minorEastAsia" w:hAnsiTheme="minorEastAsia" w:hint="eastAsia"/>
                <w:b/>
                <w:color w:val="000000" w:themeColor="text1"/>
                <w:sz w:val="16"/>
                <w:szCs w:val="44"/>
              </w:rPr>
              <w:t>变动</w:t>
            </w:r>
          </w:p>
          <w:p w:rsidR="00EC242E" w:rsidRPr="001C5AD3" w:rsidRDefault="00EC242E" w:rsidP="005C3E7C">
            <w:pPr>
              <w:tabs>
                <w:tab w:val="left" w:pos="5140"/>
              </w:tabs>
              <w:jc w:val="center"/>
              <w:rPr>
                <w:rFonts w:asciiTheme="minorEastAsia" w:eastAsiaTheme="minorEastAsia" w:hAnsiTheme="minorEastAsia"/>
                <w:b/>
                <w:color w:val="000000" w:themeColor="text1"/>
                <w:sz w:val="16"/>
                <w:szCs w:val="44"/>
              </w:rPr>
            </w:pPr>
            <w:r w:rsidRPr="001C5AD3">
              <w:rPr>
                <w:rFonts w:asciiTheme="minorEastAsia" w:eastAsiaTheme="minorEastAsia" w:hAnsiTheme="minorEastAsia" w:hint="eastAsia"/>
                <w:b/>
                <w:color w:val="000000" w:themeColor="text1"/>
                <w:sz w:val="16"/>
                <w:szCs w:val="44"/>
              </w:rPr>
              <w:t>比例</w:t>
            </w:r>
          </w:p>
        </w:tc>
        <w:tc>
          <w:tcPr>
            <w:tcW w:w="992" w:type="dxa"/>
          </w:tcPr>
          <w:p w:rsidR="00EC242E" w:rsidRPr="001C5AD3" w:rsidRDefault="00EC242E" w:rsidP="005C3E7C">
            <w:pPr>
              <w:tabs>
                <w:tab w:val="left" w:pos="5140"/>
              </w:tabs>
              <w:jc w:val="center"/>
              <w:rPr>
                <w:rFonts w:asciiTheme="minorEastAsia" w:eastAsiaTheme="minorEastAsia" w:hAnsiTheme="minorEastAsia"/>
                <w:b/>
                <w:color w:val="000000" w:themeColor="text1"/>
                <w:sz w:val="16"/>
                <w:szCs w:val="44"/>
              </w:rPr>
            </w:pPr>
            <w:r w:rsidRPr="001C5AD3">
              <w:rPr>
                <w:rFonts w:asciiTheme="minorEastAsia" w:eastAsiaTheme="minorEastAsia" w:hAnsiTheme="minorEastAsia" w:hint="eastAsia"/>
                <w:b/>
                <w:color w:val="000000" w:themeColor="text1"/>
                <w:sz w:val="16"/>
                <w:szCs w:val="44"/>
              </w:rPr>
              <w:t>占总资产的</w:t>
            </w:r>
            <w:r w:rsidRPr="001C5AD3">
              <w:rPr>
                <w:rFonts w:asciiTheme="minorEastAsia" w:eastAsiaTheme="minorEastAsia" w:hAnsiTheme="minorEastAsia"/>
                <w:b/>
                <w:color w:val="000000" w:themeColor="text1"/>
                <w:sz w:val="16"/>
                <w:szCs w:val="44"/>
              </w:rPr>
              <w:t>比重</w:t>
            </w:r>
          </w:p>
        </w:tc>
        <w:tc>
          <w:tcPr>
            <w:tcW w:w="1559" w:type="dxa"/>
          </w:tcPr>
          <w:p w:rsidR="00EC242E" w:rsidRPr="001C5AD3" w:rsidRDefault="00EC242E" w:rsidP="005C3E7C">
            <w:pPr>
              <w:tabs>
                <w:tab w:val="left" w:pos="5140"/>
              </w:tabs>
              <w:jc w:val="center"/>
              <w:rPr>
                <w:rFonts w:asciiTheme="minorEastAsia" w:eastAsiaTheme="minorEastAsia" w:hAnsiTheme="minorEastAsia"/>
                <w:b/>
                <w:color w:val="000000" w:themeColor="text1"/>
                <w:sz w:val="16"/>
                <w:szCs w:val="44"/>
              </w:rPr>
            </w:pPr>
            <w:r w:rsidRPr="001C5AD3">
              <w:rPr>
                <w:rFonts w:asciiTheme="minorEastAsia" w:eastAsiaTheme="minorEastAsia" w:hAnsiTheme="minorEastAsia" w:hint="eastAsia"/>
                <w:b/>
                <w:color w:val="000000" w:themeColor="text1"/>
                <w:sz w:val="16"/>
                <w:szCs w:val="44"/>
              </w:rPr>
              <w:t>金额</w:t>
            </w:r>
          </w:p>
        </w:tc>
        <w:tc>
          <w:tcPr>
            <w:tcW w:w="992" w:type="dxa"/>
          </w:tcPr>
          <w:p w:rsidR="00EC242E" w:rsidRPr="001C5AD3" w:rsidRDefault="00EC242E" w:rsidP="005C3E7C">
            <w:pPr>
              <w:tabs>
                <w:tab w:val="left" w:pos="5140"/>
              </w:tabs>
              <w:jc w:val="center"/>
              <w:rPr>
                <w:rFonts w:asciiTheme="minorEastAsia" w:eastAsiaTheme="minorEastAsia" w:hAnsiTheme="minorEastAsia"/>
                <w:b/>
                <w:color w:val="000000" w:themeColor="text1"/>
                <w:sz w:val="16"/>
                <w:szCs w:val="44"/>
              </w:rPr>
            </w:pPr>
            <w:r w:rsidRPr="001C5AD3">
              <w:rPr>
                <w:rFonts w:asciiTheme="minorEastAsia" w:eastAsiaTheme="minorEastAsia" w:hAnsiTheme="minorEastAsia" w:hint="eastAsia"/>
                <w:b/>
                <w:color w:val="000000" w:themeColor="text1"/>
                <w:sz w:val="16"/>
                <w:szCs w:val="44"/>
              </w:rPr>
              <w:t>变动</w:t>
            </w:r>
          </w:p>
          <w:p w:rsidR="00EC242E" w:rsidRPr="001C5AD3" w:rsidRDefault="00EC242E" w:rsidP="005C3E7C">
            <w:pPr>
              <w:tabs>
                <w:tab w:val="left" w:pos="5140"/>
              </w:tabs>
              <w:jc w:val="center"/>
              <w:rPr>
                <w:rFonts w:asciiTheme="minorEastAsia" w:eastAsiaTheme="minorEastAsia" w:hAnsiTheme="minorEastAsia"/>
                <w:b/>
                <w:color w:val="000000" w:themeColor="text1"/>
                <w:sz w:val="16"/>
                <w:szCs w:val="44"/>
              </w:rPr>
            </w:pPr>
            <w:r w:rsidRPr="001C5AD3">
              <w:rPr>
                <w:rFonts w:asciiTheme="minorEastAsia" w:eastAsiaTheme="minorEastAsia" w:hAnsiTheme="minorEastAsia" w:hint="eastAsia"/>
                <w:b/>
                <w:color w:val="000000" w:themeColor="text1"/>
                <w:sz w:val="16"/>
                <w:szCs w:val="44"/>
              </w:rPr>
              <w:t>比例</w:t>
            </w:r>
          </w:p>
        </w:tc>
        <w:tc>
          <w:tcPr>
            <w:tcW w:w="1134" w:type="dxa"/>
          </w:tcPr>
          <w:p w:rsidR="00EC242E" w:rsidRPr="001C5AD3" w:rsidRDefault="00EC242E" w:rsidP="005C3E7C">
            <w:pPr>
              <w:tabs>
                <w:tab w:val="left" w:pos="5140"/>
              </w:tabs>
              <w:jc w:val="center"/>
              <w:rPr>
                <w:rFonts w:asciiTheme="minorEastAsia" w:eastAsiaTheme="minorEastAsia" w:hAnsiTheme="minorEastAsia"/>
                <w:b/>
                <w:color w:val="000000" w:themeColor="text1"/>
                <w:sz w:val="16"/>
                <w:szCs w:val="44"/>
              </w:rPr>
            </w:pPr>
            <w:r w:rsidRPr="001C5AD3">
              <w:rPr>
                <w:rFonts w:asciiTheme="minorEastAsia" w:eastAsiaTheme="minorEastAsia" w:hAnsiTheme="minorEastAsia" w:hint="eastAsia"/>
                <w:b/>
                <w:color w:val="000000" w:themeColor="text1"/>
                <w:sz w:val="16"/>
                <w:szCs w:val="44"/>
              </w:rPr>
              <w:t>占总资产的</w:t>
            </w:r>
            <w:r w:rsidRPr="001C5AD3">
              <w:rPr>
                <w:rFonts w:asciiTheme="minorEastAsia" w:eastAsiaTheme="minorEastAsia" w:hAnsiTheme="minorEastAsia"/>
                <w:b/>
                <w:color w:val="000000" w:themeColor="text1"/>
                <w:sz w:val="16"/>
                <w:szCs w:val="44"/>
              </w:rPr>
              <w:t>比重</w:t>
            </w:r>
          </w:p>
        </w:tc>
        <w:tc>
          <w:tcPr>
            <w:tcW w:w="1021" w:type="dxa"/>
            <w:tcBorders>
              <w:top w:val="nil"/>
            </w:tcBorders>
          </w:tcPr>
          <w:p w:rsidR="00EC242E" w:rsidRPr="001C5AD3" w:rsidRDefault="008A7172" w:rsidP="005C3E7C">
            <w:pPr>
              <w:tabs>
                <w:tab w:val="left" w:pos="5140"/>
              </w:tabs>
              <w:rPr>
                <w:rFonts w:asciiTheme="minorEastAsia" w:eastAsiaTheme="minorEastAsia" w:hAnsiTheme="minorEastAsia"/>
                <w:color w:val="000000" w:themeColor="text1"/>
                <w:sz w:val="16"/>
                <w:szCs w:val="44"/>
              </w:rPr>
            </w:pPr>
            <w:r w:rsidRPr="001C5AD3">
              <w:rPr>
                <w:rFonts w:asciiTheme="minorEastAsia" w:eastAsiaTheme="minorEastAsia" w:hAnsiTheme="minorEastAsia" w:hint="eastAsia"/>
                <w:b/>
                <w:color w:val="000000" w:themeColor="text1"/>
                <w:sz w:val="16"/>
                <w:szCs w:val="44"/>
              </w:rPr>
              <w:t>占</w:t>
            </w:r>
            <w:r w:rsidRPr="001C5AD3">
              <w:rPr>
                <w:rFonts w:asciiTheme="minorEastAsia" w:eastAsiaTheme="minorEastAsia" w:hAnsiTheme="minorEastAsia"/>
                <w:b/>
                <w:color w:val="000000" w:themeColor="text1"/>
                <w:sz w:val="16"/>
                <w:szCs w:val="44"/>
              </w:rPr>
              <w:t>总资产比重</w:t>
            </w:r>
            <w:r w:rsidRPr="001C5AD3">
              <w:rPr>
                <w:rFonts w:asciiTheme="minorEastAsia" w:eastAsiaTheme="minorEastAsia" w:hAnsiTheme="minorEastAsia" w:hint="eastAsia"/>
                <w:b/>
                <w:color w:val="000000" w:themeColor="text1"/>
                <w:sz w:val="16"/>
                <w:szCs w:val="44"/>
              </w:rPr>
              <w:t>的增减</w:t>
            </w:r>
          </w:p>
        </w:tc>
      </w:tr>
      <w:tr w:rsidR="001B6047" w:rsidRPr="001C5AD3" w:rsidTr="00A62D6B">
        <w:tc>
          <w:tcPr>
            <w:tcW w:w="1531" w:type="dxa"/>
          </w:tcPr>
          <w:p w:rsidR="00EC242E" w:rsidRPr="001C5AD3" w:rsidRDefault="00EC242E" w:rsidP="005C3E7C">
            <w:pPr>
              <w:tabs>
                <w:tab w:val="left" w:pos="5140"/>
              </w:tabs>
              <w:rPr>
                <w:rFonts w:asciiTheme="minorEastAsia" w:eastAsiaTheme="minorEastAsia" w:hAnsiTheme="minorEastAsia"/>
                <w:color w:val="000000" w:themeColor="text1"/>
                <w:sz w:val="16"/>
                <w:szCs w:val="44"/>
              </w:rPr>
            </w:pPr>
            <w:r w:rsidRPr="001C5AD3">
              <w:rPr>
                <w:rFonts w:asciiTheme="minorEastAsia" w:eastAsiaTheme="minorEastAsia" w:hAnsiTheme="minorEastAsia" w:hint="eastAsia"/>
                <w:color w:val="000000" w:themeColor="text1"/>
                <w:sz w:val="16"/>
                <w:szCs w:val="44"/>
              </w:rPr>
              <w:t>货币资金</w:t>
            </w:r>
          </w:p>
        </w:tc>
        <w:sdt>
          <w:sdtPr>
            <w:rPr>
              <w:rFonts w:asciiTheme="minorEastAsia" w:eastAsiaTheme="minorEastAsia" w:hAnsiTheme="minorEastAsia"/>
              <w:color w:val="000000" w:themeColor="text1"/>
              <w:sz w:val="16"/>
              <w:szCs w:val="44"/>
            </w:rPr>
            <w:alias w:val="货币类型"/>
            <w:tag w:val="货币类型"/>
            <w:id w:val="-2135165646"/>
            <w:lock w:val="sdtLocked"/>
            <w:placeholder>
              <w:docPart w:val="C6D3F4397E804E009606038636A9EAB4"/>
            </w:placeholder>
            <w:dataBinding w:prefixMappings="xmlns:ns0='http://wwww.hallomagic.com/xbrl/consistency' xmlns:ns1='consistency' " w:xpath="/ns0:xbrlConsistency[1]/ns1:ccConsistency[1]/ns1:ccSign_BankBalancesAndCashneeq_instant_T[1]" w:storeItemID="{08517870-DFDA-4691-AD7A-17DFF9C938D2}"/>
            <w:text/>
          </w:sdtPr>
          <w:sdtContent>
            <w:tc>
              <w:tcPr>
                <w:tcW w:w="1559" w:type="dxa"/>
              </w:tcPr>
              <w:p w:rsidR="00EC242E" w:rsidRPr="001C5AD3" w:rsidRDefault="00E77976"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572,933,944.31</w:t>
                </w:r>
              </w:p>
            </w:tc>
          </w:sdtContent>
        </w:sdt>
        <w:sdt>
          <w:sdtPr>
            <w:rPr>
              <w:rFonts w:asciiTheme="minorEastAsia" w:eastAsiaTheme="minorEastAsia" w:hAnsiTheme="minorEastAsia"/>
              <w:color w:val="000000" w:themeColor="text1"/>
              <w:sz w:val="16"/>
              <w:szCs w:val="44"/>
            </w:rPr>
            <w:alias w:val="百分比"/>
            <w:tag w:val="百分比"/>
            <w:id w:val="1864790209"/>
            <w:lock w:val="sdtLocked"/>
            <w:placeholder>
              <w:docPart w:val="59376BAD1167485BA9D15FFF278BFB88"/>
            </w:placeholder>
            <w:text/>
          </w:sdtPr>
          <w:sdtContent>
            <w:tc>
              <w:tcPr>
                <w:tcW w:w="993"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136.33%</w:t>
                </w:r>
              </w:p>
            </w:tc>
          </w:sdtContent>
        </w:sdt>
        <w:sdt>
          <w:sdtPr>
            <w:rPr>
              <w:rFonts w:asciiTheme="minorEastAsia" w:eastAsiaTheme="minorEastAsia" w:hAnsiTheme="minorEastAsia"/>
              <w:color w:val="000000" w:themeColor="text1"/>
              <w:sz w:val="16"/>
              <w:szCs w:val="44"/>
            </w:rPr>
            <w:alias w:val="百分比"/>
            <w:tag w:val="百分比"/>
            <w:id w:val="1524129343"/>
            <w:lock w:val="sdtLocked"/>
            <w:placeholder>
              <w:docPart w:val="2CE37390A3CB4FF38B3DB1C8358E5036"/>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6.79%</w:t>
                </w:r>
              </w:p>
            </w:tc>
          </w:sdtContent>
        </w:sdt>
        <w:sdt>
          <w:sdtPr>
            <w:rPr>
              <w:rFonts w:asciiTheme="minorEastAsia" w:eastAsiaTheme="minorEastAsia" w:hAnsiTheme="minorEastAsia"/>
              <w:color w:val="000000" w:themeColor="text1"/>
              <w:sz w:val="16"/>
              <w:szCs w:val="44"/>
            </w:rPr>
            <w:alias w:val="货币类型"/>
            <w:tag w:val="货币类型"/>
            <w:id w:val="-1744628057"/>
            <w:lock w:val="sdtLocked"/>
            <w:placeholder>
              <w:docPart w:val="330F7C11B2304AA1B72AABE3242AE5D3"/>
            </w:placeholder>
            <w:dataBinding w:prefixMappings="xmlns:ns0='http://wwww.hallomagic.com/xbrl/consistency' xmlns:ns1='consistency' " w:xpath="/ns0:xbrlConsistency[1]/ns1:ccConsistency[1]/ns1:ccSign_BankBalancesAndCashneeq_instant_T-1[1]" w:storeItemID="{08517870-DFDA-4691-AD7A-17DFF9C938D2}"/>
            <w:text/>
          </w:sdtPr>
          <w:sdtContent>
            <w:tc>
              <w:tcPr>
                <w:tcW w:w="1559" w:type="dxa"/>
              </w:tcPr>
              <w:p w:rsidR="00EC242E" w:rsidRPr="001C5AD3" w:rsidRDefault="00F71C0A"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242,430,125.23</w:t>
                </w:r>
              </w:p>
            </w:tc>
          </w:sdtContent>
        </w:sdt>
        <w:sdt>
          <w:sdtPr>
            <w:rPr>
              <w:rFonts w:asciiTheme="minorEastAsia" w:eastAsiaTheme="minorEastAsia" w:hAnsiTheme="minorEastAsia"/>
              <w:color w:val="000000" w:themeColor="text1"/>
              <w:sz w:val="16"/>
              <w:szCs w:val="44"/>
            </w:rPr>
            <w:alias w:val="百分比"/>
            <w:tag w:val="百分比"/>
            <w:id w:val="1611313176"/>
            <w:lock w:val="sdtLocked"/>
            <w:placeholder>
              <w:docPart w:val="177C41737441428FABBBEE218140ED2F"/>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76.77%</w:t>
                </w:r>
              </w:p>
            </w:tc>
          </w:sdtContent>
        </w:sdt>
        <w:sdt>
          <w:sdtPr>
            <w:rPr>
              <w:rFonts w:asciiTheme="minorEastAsia" w:eastAsiaTheme="minorEastAsia" w:hAnsiTheme="minorEastAsia"/>
              <w:color w:val="000000" w:themeColor="text1"/>
              <w:sz w:val="16"/>
              <w:szCs w:val="44"/>
            </w:rPr>
            <w:alias w:val="百分比"/>
            <w:tag w:val="百分比"/>
            <w:id w:val="-173728684"/>
            <w:lock w:val="sdtLocked"/>
            <w:placeholder>
              <w:docPart w:val="8822B206B3514FB593DE6599933BB037"/>
            </w:placeholder>
            <w:text/>
          </w:sdtPr>
          <w:sdtContent>
            <w:tc>
              <w:tcPr>
                <w:tcW w:w="1134"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3.42%</w:t>
                </w:r>
              </w:p>
            </w:tc>
          </w:sdtContent>
        </w:sdt>
        <w:sdt>
          <w:sdtPr>
            <w:rPr>
              <w:rFonts w:asciiTheme="minorEastAsia" w:eastAsiaTheme="minorEastAsia" w:hAnsiTheme="minorEastAsia"/>
              <w:color w:val="000000" w:themeColor="text1"/>
              <w:sz w:val="16"/>
              <w:szCs w:val="44"/>
            </w:rPr>
            <w:alias w:val="百分比"/>
            <w:tag w:val="百分比"/>
            <w:id w:val="-781488787"/>
            <w:lock w:val="sdtLocked"/>
            <w:placeholder>
              <w:docPart w:val="8542000532F54841B9B9980090663547"/>
            </w:placeholder>
            <w:text/>
          </w:sdtPr>
          <w:sdtContent>
            <w:tc>
              <w:tcPr>
                <w:tcW w:w="1021"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3.37%</w:t>
                </w:r>
              </w:p>
            </w:tc>
          </w:sdtContent>
        </w:sdt>
      </w:tr>
      <w:tr w:rsidR="001B6047" w:rsidRPr="001C5AD3" w:rsidTr="00A62D6B">
        <w:tc>
          <w:tcPr>
            <w:tcW w:w="1531" w:type="dxa"/>
          </w:tcPr>
          <w:p w:rsidR="00EC242E" w:rsidRPr="001C5AD3" w:rsidRDefault="00EC242E" w:rsidP="005C3E7C">
            <w:pPr>
              <w:tabs>
                <w:tab w:val="left" w:pos="5140"/>
              </w:tabs>
              <w:rPr>
                <w:rFonts w:asciiTheme="minorEastAsia" w:eastAsiaTheme="minorEastAsia" w:hAnsiTheme="minorEastAsia"/>
                <w:color w:val="000000" w:themeColor="text1"/>
                <w:sz w:val="16"/>
                <w:szCs w:val="44"/>
              </w:rPr>
            </w:pPr>
            <w:r w:rsidRPr="001C5AD3">
              <w:rPr>
                <w:rFonts w:asciiTheme="minorEastAsia" w:eastAsiaTheme="minorEastAsia" w:hAnsiTheme="minorEastAsia" w:hint="eastAsia"/>
                <w:color w:val="000000" w:themeColor="text1"/>
                <w:sz w:val="16"/>
                <w:szCs w:val="44"/>
              </w:rPr>
              <w:t>应收账款</w:t>
            </w:r>
          </w:p>
        </w:tc>
        <w:sdt>
          <w:sdtPr>
            <w:rPr>
              <w:rFonts w:asciiTheme="minorEastAsia" w:eastAsiaTheme="minorEastAsia" w:hAnsiTheme="minorEastAsia"/>
              <w:color w:val="000000" w:themeColor="text1"/>
              <w:sz w:val="16"/>
              <w:szCs w:val="44"/>
            </w:rPr>
            <w:alias w:val="货币类型"/>
            <w:tag w:val="货币类型"/>
            <w:id w:val="-421259555"/>
            <w:lock w:val="sdtLocked"/>
            <w:placeholder>
              <w:docPart w:val="872FC59A3C594DFE87D2566965568212"/>
            </w:placeholder>
            <w:dataBinding w:prefixMappings="xmlns:ns0='http://wwww.hallomagic.com/xbrl/consistency' xmlns:ns1='consistency' " w:xpath="/ns0:xbrlConsistency[1]/ns1:ccConsistency[1]/ns1:ccSign_AccountsReceivableneeq_instant_T[1]" w:storeItemID="{08517870-DFDA-4691-AD7A-17DFF9C938D2}"/>
            <w:text/>
          </w:sdtPr>
          <w:sdtContent>
            <w:tc>
              <w:tcPr>
                <w:tcW w:w="1559" w:type="dxa"/>
              </w:tcPr>
              <w:p w:rsidR="00EC242E" w:rsidRPr="001C5AD3" w:rsidRDefault="00F71C0A"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109,891,198.58</w:t>
                </w:r>
              </w:p>
            </w:tc>
          </w:sdtContent>
        </w:sdt>
        <w:sdt>
          <w:sdtPr>
            <w:rPr>
              <w:rFonts w:asciiTheme="minorEastAsia" w:eastAsiaTheme="minorEastAsia" w:hAnsiTheme="minorEastAsia"/>
              <w:color w:val="000000" w:themeColor="text1"/>
              <w:sz w:val="16"/>
              <w:szCs w:val="44"/>
            </w:rPr>
            <w:alias w:val="百分比"/>
            <w:tag w:val="百分比"/>
            <w:id w:val="-1998179361"/>
            <w:lock w:val="sdtLocked"/>
            <w:placeholder>
              <w:docPart w:val="2D7AC9BDEC824466BCDDD08CF6665A69"/>
            </w:placeholder>
            <w:text/>
          </w:sdtPr>
          <w:sdtContent>
            <w:tc>
              <w:tcPr>
                <w:tcW w:w="993"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20.44%</w:t>
                </w:r>
              </w:p>
            </w:tc>
          </w:sdtContent>
        </w:sdt>
        <w:sdt>
          <w:sdtPr>
            <w:rPr>
              <w:rFonts w:asciiTheme="minorEastAsia" w:eastAsiaTheme="minorEastAsia" w:hAnsiTheme="minorEastAsia"/>
              <w:color w:val="000000" w:themeColor="text1"/>
              <w:sz w:val="16"/>
              <w:szCs w:val="44"/>
            </w:rPr>
            <w:alias w:val="百分比"/>
            <w:tag w:val="百分比"/>
            <w:id w:val="212087634"/>
            <w:lock w:val="sdtLocked"/>
            <w:placeholder>
              <w:docPart w:val="23D2095DBFE841CCB2E8F5B42C0685D8"/>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1.30%</w:t>
                </w:r>
              </w:p>
            </w:tc>
          </w:sdtContent>
        </w:sdt>
        <w:sdt>
          <w:sdtPr>
            <w:rPr>
              <w:rFonts w:asciiTheme="minorEastAsia" w:eastAsiaTheme="minorEastAsia" w:hAnsiTheme="minorEastAsia"/>
              <w:color w:val="000000" w:themeColor="text1"/>
              <w:sz w:val="16"/>
              <w:szCs w:val="44"/>
            </w:rPr>
            <w:alias w:val="货币类型"/>
            <w:tag w:val="货币类型"/>
            <w:id w:val="718099199"/>
            <w:lock w:val="sdtLocked"/>
            <w:placeholder>
              <w:docPart w:val="CAD257CBF3134A0DA7E0ECA232802897"/>
            </w:placeholder>
            <w:dataBinding w:prefixMappings="xmlns:ns0='http://wwww.hallomagic.com/xbrl/consistency' xmlns:ns1='consistency' " w:xpath="/ns0:xbrlConsistency[1]/ns1:ccConsistency[1]/ns1:ccSign_AccountsReceivableneeq_instant_T-1[1]" w:storeItemID="{08517870-DFDA-4691-AD7A-17DFF9C938D2}"/>
            <w:text/>
          </w:sdtPr>
          <w:sdtContent>
            <w:tc>
              <w:tcPr>
                <w:tcW w:w="1559" w:type="dxa"/>
              </w:tcPr>
              <w:p w:rsidR="00EC242E" w:rsidRPr="001C5AD3" w:rsidRDefault="00F71C0A"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91,238,624.18</w:t>
                </w:r>
              </w:p>
            </w:tc>
          </w:sdtContent>
        </w:sdt>
        <w:sdt>
          <w:sdtPr>
            <w:rPr>
              <w:rFonts w:asciiTheme="minorEastAsia" w:eastAsiaTheme="minorEastAsia" w:hAnsiTheme="minorEastAsia"/>
              <w:color w:val="000000" w:themeColor="text1"/>
              <w:sz w:val="16"/>
              <w:szCs w:val="44"/>
            </w:rPr>
            <w:alias w:val="百分比"/>
            <w:tag w:val="百分比"/>
            <w:id w:val="1520422524"/>
            <w:lock w:val="sdtLocked"/>
            <w:placeholder>
              <w:docPart w:val="3EE3E3B006AB42A689694AED8DAB3287"/>
            </w:placeholder>
            <w:text/>
          </w:sdtPr>
          <w:sdtContent>
            <w:tc>
              <w:tcPr>
                <w:tcW w:w="992" w:type="dxa"/>
              </w:tcPr>
              <w:p w:rsidR="00EC242E" w:rsidRPr="001C5AD3" w:rsidRDefault="00E77976"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40.85%</w:t>
                </w:r>
              </w:p>
            </w:tc>
          </w:sdtContent>
        </w:sdt>
        <w:sdt>
          <w:sdtPr>
            <w:rPr>
              <w:rFonts w:asciiTheme="minorEastAsia" w:eastAsiaTheme="minorEastAsia" w:hAnsiTheme="minorEastAsia"/>
              <w:color w:val="000000" w:themeColor="text1"/>
              <w:sz w:val="16"/>
              <w:szCs w:val="44"/>
            </w:rPr>
            <w:alias w:val="百分比"/>
            <w:tag w:val="百分比"/>
            <w:id w:val="-145814419"/>
            <w:lock w:val="sdtLocked"/>
            <w:placeholder>
              <w:docPart w:val="58FA6611AE494E83B25295B385179DED"/>
            </w:placeholder>
            <w:text/>
          </w:sdtPr>
          <w:sdtContent>
            <w:tc>
              <w:tcPr>
                <w:tcW w:w="1134"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1.29%</w:t>
                </w:r>
              </w:p>
            </w:tc>
          </w:sdtContent>
        </w:sdt>
        <w:sdt>
          <w:sdtPr>
            <w:rPr>
              <w:rFonts w:asciiTheme="minorEastAsia" w:eastAsiaTheme="minorEastAsia" w:hAnsiTheme="minorEastAsia"/>
              <w:color w:val="000000" w:themeColor="text1"/>
              <w:sz w:val="16"/>
              <w:szCs w:val="44"/>
            </w:rPr>
            <w:alias w:val="百分比"/>
            <w:tag w:val="百分比"/>
            <w:id w:val="-1986845599"/>
            <w:lock w:val="sdtLocked"/>
            <w:placeholder>
              <w:docPart w:val="F807E43E27D74AAA8A16FC3B2405FC13"/>
            </w:placeholder>
            <w:text/>
          </w:sdtPr>
          <w:sdtContent>
            <w:tc>
              <w:tcPr>
                <w:tcW w:w="1021"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0.01%</w:t>
                </w:r>
              </w:p>
            </w:tc>
          </w:sdtContent>
        </w:sdt>
      </w:tr>
      <w:tr w:rsidR="00E77976" w:rsidRPr="001C5AD3" w:rsidTr="00A62D6B">
        <w:tc>
          <w:tcPr>
            <w:tcW w:w="1531" w:type="dxa"/>
          </w:tcPr>
          <w:p w:rsidR="00E77976" w:rsidRPr="001C5AD3" w:rsidRDefault="00E77976" w:rsidP="005C3E7C">
            <w:pPr>
              <w:tabs>
                <w:tab w:val="left" w:pos="5140"/>
              </w:tabs>
              <w:rPr>
                <w:rFonts w:asciiTheme="minorEastAsia" w:eastAsiaTheme="minorEastAsia" w:hAnsiTheme="minorEastAsia"/>
                <w:color w:val="000000" w:themeColor="text1"/>
                <w:sz w:val="16"/>
                <w:szCs w:val="44"/>
              </w:rPr>
            </w:pPr>
            <w:r>
              <w:rPr>
                <w:rFonts w:asciiTheme="minorEastAsia" w:eastAsiaTheme="minorEastAsia" w:hAnsiTheme="minorEastAsia" w:hint="eastAsia"/>
                <w:color w:val="000000" w:themeColor="text1"/>
                <w:sz w:val="16"/>
                <w:szCs w:val="44"/>
              </w:rPr>
              <w:t>预付账款</w:t>
            </w:r>
          </w:p>
        </w:tc>
        <w:tc>
          <w:tcPr>
            <w:tcW w:w="1559" w:type="dxa"/>
          </w:tcPr>
          <w:p w:rsidR="00E77976" w:rsidRDefault="00E77976" w:rsidP="00014989">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175,394,667.31</w:t>
            </w:r>
          </w:p>
        </w:tc>
        <w:tc>
          <w:tcPr>
            <w:tcW w:w="993" w:type="dxa"/>
          </w:tcPr>
          <w:p w:rsidR="00E77976" w:rsidRDefault="00E77976" w:rsidP="00014989">
            <w:pPr>
              <w:tabs>
                <w:tab w:val="left" w:pos="5140"/>
              </w:tabs>
              <w:jc w:val="right"/>
              <w:rPr>
                <w:rFonts w:asciiTheme="minorEastAsia" w:eastAsiaTheme="minorEastAsia" w:hAnsiTheme="minorEastAsia"/>
                <w:color w:val="000000" w:themeColor="text1"/>
                <w:kern w:val="0"/>
                <w:sz w:val="16"/>
                <w:szCs w:val="44"/>
              </w:rPr>
            </w:pPr>
            <w:r>
              <w:rPr>
                <w:rFonts w:asciiTheme="minorEastAsia" w:eastAsiaTheme="minorEastAsia" w:hAnsiTheme="minorEastAsia" w:hint="eastAsia"/>
                <w:color w:val="000000" w:themeColor="text1"/>
                <w:kern w:val="0"/>
                <w:sz w:val="16"/>
                <w:szCs w:val="44"/>
              </w:rPr>
              <w:t>2841.88%</w:t>
            </w:r>
          </w:p>
        </w:tc>
        <w:tc>
          <w:tcPr>
            <w:tcW w:w="992" w:type="dxa"/>
          </w:tcPr>
          <w:p w:rsidR="00E77976" w:rsidRDefault="00E77976"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hint="eastAsia"/>
                <w:color w:val="000000" w:themeColor="text1"/>
                <w:sz w:val="16"/>
                <w:szCs w:val="44"/>
              </w:rPr>
              <w:t>2.08%</w:t>
            </w:r>
          </w:p>
        </w:tc>
        <w:tc>
          <w:tcPr>
            <w:tcW w:w="1559" w:type="dxa"/>
          </w:tcPr>
          <w:p w:rsidR="00E77976" w:rsidRDefault="00E77976" w:rsidP="00014989">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5,961,993.33</w:t>
            </w:r>
          </w:p>
        </w:tc>
        <w:tc>
          <w:tcPr>
            <w:tcW w:w="992"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570.19%</w:t>
            </w:r>
          </w:p>
        </w:tc>
        <w:tc>
          <w:tcPr>
            <w:tcW w:w="1134"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0.08%</w:t>
            </w:r>
          </w:p>
        </w:tc>
        <w:tc>
          <w:tcPr>
            <w:tcW w:w="1021"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1.99%</w:t>
            </w:r>
          </w:p>
        </w:tc>
      </w:tr>
      <w:tr w:rsidR="001B6047" w:rsidRPr="001C5AD3" w:rsidTr="00A62D6B">
        <w:tc>
          <w:tcPr>
            <w:tcW w:w="1531" w:type="dxa"/>
          </w:tcPr>
          <w:p w:rsidR="00EC242E" w:rsidRPr="001C5AD3" w:rsidRDefault="00EC242E" w:rsidP="005C3E7C">
            <w:pPr>
              <w:tabs>
                <w:tab w:val="left" w:pos="5140"/>
              </w:tabs>
              <w:rPr>
                <w:rFonts w:asciiTheme="minorEastAsia" w:eastAsiaTheme="minorEastAsia" w:hAnsiTheme="minorEastAsia"/>
                <w:color w:val="000000" w:themeColor="text1"/>
                <w:sz w:val="16"/>
                <w:szCs w:val="44"/>
              </w:rPr>
            </w:pPr>
            <w:r w:rsidRPr="001C5AD3">
              <w:rPr>
                <w:rFonts w:asciiTheme="minorEastAsia" w:eastAsiaTheme="minorEastAsia" w:hAnsiTheme="minorEastAsia" w:hint="eastAsia"/>
                <w:color w:val="000000" w:themeColor="text1"/>
                <w:sz w:val="16"/>
                <w:szCs w:val="44"/>
              </w:rPr>
              <w:t>存货</w:t>
            </w:r>
          </w:p>
        </w:tc>
        <w:sdt>
          <w:sdtPr>
            <w:rPr>
              <w:rFonts w:asciiTheme="minorEastAsia" w:eastAsiaTheme="minorEastAsia" w:hAnsiTheme="minorEastAsia"/>
              <w:color w:val="000000" w:themeColor="text1"/>
              <w:sz w:val="16"/>
              <w:szCs w:val="44"/>
            </w:rPr>
            <w:alias w:val="货币类型"/>
            <w:tag w:val="货币类型"/>
            <w:id w:val="175315378"/>
            <w:lock w:val="sdtLocked"/>
            <w:placeholder>
              <w:docPart w:val="8D0C2A1C752A4C98A7BD7FF87832C0E4"/>
            </w:placeholder>
            <w:dataBinding w:prefixMappings="xmlns:ns0='http://wwww.hallomagic.com/xbrl/consistency' xmlns:ns1='consistency' " w:xpath="/ns0:xbrlConsistency[1]/ns1:ccConsistency[1]/ns1:ccSign_Inventoriesneeq_instant_T[1]" w:storeItemID="{08517870-DFDA-4691-AD7A-17DFF9C938D2}"/>
            <w:text/>
          </w:sdtPr>
          <w:sdtContent>
            <w:tc>
              <w:tcPr>
                <w:tcW w:w="1559" w:type="dxa"/>
              </w:tcPr>
              <w:p w:rsidR="00EC242E" w:rsidRPr="001C5AD3" w:rsidRDefault="00A62D6B" w:rsidP="00A62D6B">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0.00</w:t>
                </w:r>
              </w:p>
            </w:tc>
          </w:sdtContent>
        </w:sdt>
        <w:sdt>
          <w:sdtPr>
            <w:rPr>
              <w:rFonts w:asciiTheme="minorEastAsia" w:eastAsiaTheme="minorEastAsia" w:hAnsiTheme="minorEastAsia"/>
              <w:color w:val="000000" w:themeColor="text1"/>
              <w:kern w:val="0"/>
              <w:sz w:val="16"/>
              <w:szCs w:val="44"/>
            </w:rPr>
            <w:alias w:val="百分比"/>
            <w:tag w:val="百分比"/>
            <w:id w:val="265812852"/>
            <w:lock w:val="sdtLocked"/>
            <w:placeholder>
              <w:docPart w:val="76F24508E9104F26A87D5ED0CE80026F"/>
            </w:placeholder>
            <w:text/>
          </w:sdtPr>
          <w:sdtContent>
            <w:tc>
              <w:tcPr>
                <w:tcW w:w="993"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-100.00%</w:t>
                </w:r>
              </w:p>
            </w:tc>
          </w:sdtContent>
        </w:sdt>
        <w:sdt>
          <w:sdtPr>
            <w:rPr>
              <w:rFonts w:asciiTheme="minorEastAsia" w:eastAsiaTheme="minorEastAsia" w:hAnsiTheme="minorEastAsia"/>
              <w:color w:val="000000" w:themeColor="text1"/>
              <w:sz w:val="16"/>
              <w:szCs w:val="44"/>
            </w:rPr>
            <w:alias w:val="百分比"/>
            <w:tag w:val="百分比"/>
            <w:id w:val="-2111882746"/>
            <w:lock w:val="sdtLocked"/>
            <w:placeholder>
              <w:docPart w:val="8955E3BFB9844B72BFC6A3D26007D29C"/>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0.00%</w:t>
                </w:r>
              </w:p>
            </w:tc>
          </w:sdtContent>
        </w:sdt>
        <w:sdt>
          <w:sdtPr>
            <w:rPr>
              <w:rFonts w:asciiTheme="minorEastAsia" w:eastAsiaTheme="minorEastAsia" w:hAnsiTheme="minorEastAsia"/>
              <w:color w:val="000000" w:themeColor="text1"/>
              <w:sz w:val="16"/>
              <w:szCs w:val="44"/>
            </w:rPr>
            <w:alias w:val="货币类型"/>
            <w:tag w:val="货币类型"/>
            <w:id w:val="-923102621"/>
            <w:lock w:val="sdtLocked"/>
            <w:placeholder>
              <w:docPart w:val="97226E63EE7F44FAB02AE70AEB6A7D83"/>
            </w:placeholder>
            <w:dataBinding w:prefixMappings="xmlns:ns0='http://wwww.hallomagic.com/xbrl/consistency' xmlns:ns1='consistency' " w:xpath="/ns0:xbrlConsistency[1]/ns1:ccConsistency[1]/ns1:ccSign_Inventoriesneeq_instant_T-1[1]" w:storeItemID="{08517870-DFDA-4691-AD7A-17DFF9C938D2}"/>
            <w:text/>
          </w:sdtPr>
          <w:sdtContent>
            <w:tc>
              <w:tcPr>
                <w:tcW w:w="1559" w:type="dxa"/>
              </w:tcPr>
              <w:p w:rsidR="00EC242E" w:rsidRPr="001C5AD3" w:rsidRDefault="00F71C0A"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22,699.00</w:t>
                </w:r>
              </w:p>
            </w:tc>
          </w:sdtContent>
        </w:sdt>
        <w:sdt>
          <w:sdtPr>
            <w:rPr>
              <w:rFonts w:asciiTheme="minorEastAsia" w:eastAsiaTheme="minorEastAsia" w:hAnsiTheme="minorEastAsia"/>
              <w:color w:val="000000" w:themeColor="text1"/>
              <w:sz w:val="16"/>
              <w:szCs w:val="44"/>
            </w:rPr>
            <w:alias w:val="百分比"/>
            <w:tag w:val="百分比"/>
            <w:id w:val="-718124315"/>
            <w:lock w:val="sdtLocked"/>
            <w:placeholder>
              <w:docPart w:val="A2864504675A4BD3A37326C457830945"/>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0.00%</w:t>
                </w:r>
              </w:p>
            </w:tc>
          </w:sdtContent>
        </w:sdt>
        <w:sdt>
          <w:sdtPr>
            <w:rPr>
              <w:rFonts w:asciiTheme="minorEastAsia" w:eastAsiaTheme="minorEastAsia" w:hAnsiTheme="minorEastAsia"/>
              <w:color w:val="000000" w:themeColor="text1"/>
              <w:sz w:val="16"/>
              <w:szCs w:val="44"/>
            </w:rPr>
            <w:alias w:val="百分比"/>
            <w:tag w:val="百分比"/>
            <w:id w:val="-1842769672"/>
            <w:lock w:val="sdtLocked"/>
            <w:placeholder>
              <w:docPart w:val="F8754C12CF7E48C08C52B4412B2055AB"/>
            </w:placeholder>
            <w:text/>
          </w:sdtPr>
          <w:sdtContent>
            <w:tc>
              <w:tcPr>
                <w:tcW w:w="1134"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0.00%</w:t>
                </w:r>
              </w:p>
            </w:tc>
          </w:sdtContent>
        </w:sdt>
        <w:sdt>
          <w:sdtPr>
            <w:rPr>
              <w:rFonts w:asciiTheme="minorEastAsia" w:eastAsiaTheme="minorEastAsia" w:hAnsiTheme="minorEastAsia"/>
              <w:color w:val="000000" w:themeColor="text1"/>
              <w:sz w:val="16"/>
              <w:szCs w:val="44"/>
            </w:rPr>
            <w:alias w:val="百分比"/>
            <w:tag w:val="百分比"/>
            <w:id w:val="1924756957"/>
            <w:lock w:val="sdtLocked"/>
            <w:placeholder>
              <w:docPart w:val="3B3665BF0C3645C28B0E4259F74F0EFC"/>
            </w:placeholder>
            <w:text/>
          </w:sdtPr>
          <w:sdtContent>
            <w:tc>
              <w:tcPr>
                <w:tcW w:w="1021"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0.00%</w:t>
                </w:r>
              </w:p>
            </w:tc>
          </w:sdtContent>
        </w:sdt>
      </w:tr>
      <w:tr w:rsidR="00E77976" w:rsidRPr="001C5AD3" w:rsidTr="00A62D6B">
        <w:tc>
          <w:tcPr>
            <w:tcW w:w="1531" w:type="dxa"/>
          </w:tcPr>
          <w:p w:rsidR="00E77976" w:rsidRPr="001C5AD3" w:rsidRDefault="00E77976" w:rsidP="005C3E7C">
            <w:pPr>
              <w:tabs>
                <w:tab w:val="left" w:pos="5140"/>
              </w:tabs>
              <w:rPr>
                <w:rFonts w:asciiTheme="minorEastAsia" w:eastAsiaTheme="minorEastAsia" w:hAnsiTheme="minorEastAsia"/>
                <w:color w:val="000000" w:themeColor="text1"/>
                <w:sz w:val="16"/>
                <w:szCs w:val="44"/>
              </w:rPr>
            </w:pPr>
            <w:r>
              <w:rPr>
                <w:rFonts w:asciiTheme="minorEastAsia" w:eastAsiaTheme="minorEastAsia" w:hAnsiTheme="minorEastAsia" w:hint="eastAsia"/>
                <w:color w:val="000000" w:themeColor="text1"/>
                <w:sz w:val="16"/>
                <w:szCs w:val="44"/>
              </w:rPr>
              <w:t>其他流动资产</w:t>
            </w:r>
          </w:p>
        </w:tc>
        <w:tc>
          <w:tcPr>
            <w:tcW w:w="1559"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4,354,000,000.00</w:t>
            </w:r>
          </w:p>
        </w:tc>
        <w:tc>
          <w:tcPr>
            <w:tcW w:w="993"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18.99%</w:t>
            </w:r>
          </w:p>
        </w:tc>
        <w:tc>
          <w:tcPr>
            <w:tcW w:w="992"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51.60%</w:t>
            </w:r>
          </w:p>
        </w:tc>
        <w:tc>
          <w:tcPr>
            <w:tcW w:w="1559"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3,659,000,000.00</w:t>
            </w:r>
          </w:p>
        </w:tc>
        <w:tc>
          <w:tcPr>
            <w:tcW w:w="992"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4.19%</w:t>
            </w:r>
          </w:p>
        </w:tc>
        <w:tc>
          <w:tcPr>
            <w:tcW w:w="1134"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51.63%</w:t>
            </w:r>
          </w:p>
        </w:tc>
        <w:tc>
          <w:tcPr>
            <w:tcW w:w="1021"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-0.04%</w:t>
            </w:r>
          </w:p>
        </w:tc>
      </w:tr>
      <w:tr w:rsidR="001B6047" w:rsidRPr="001C5AD3" w:rsidTr="00A62D6B">
        <w:tc>
          <w:tcPr>
            <w:tcW w:w="1531" w:type="dxa"/>
          </w:tcPr>
          <w:p w:rsidR="00EC242E" w:rsidRPr="001C5AD3" w:rsidRDefault="00EC242E" w:rsidP="005C3E7C">
            <w:pPr>
              <w:tabs>
                <w:tab w:val="left" w:pos="5140"/>
              </w:tabs>
              <w:rPr>
                <w:rFonts w:asciiTheme="minorEastAsia" w:eastAsiaTheme="minorEastAsia" w:hAnsiTheme="minorEastAsia"/>
                <w:color w:val="000000" w:themeColor="text1"/>
                <w:sz w:val="16"/>
                <w:szCs w:val="44"/>
              </w:rPr>
            </w:pPr>
            <w:r w:rsidRPr="001C5AD3">
              <w:rPr>
                <w:rFonts w:asciiTheme="minorEastAsia" w:eastAsiaTheme="minorEastAsia" w:hAnsiTheme="minorEastAsia" w:hint="eastAsia"/>
                <w:color w:val="000000" w:themeColor="text1"/>
                <w:sz w:val="16"/>
                <w:szCs w:val="44"/>
              </w:rPr>
              <w:t>长期股权投资</w:t>
            </w:r>
          </w:p>
        </w:tc>
        <w:sdt>
          <w:sdtPr>
            <w:rPr>
              <w:rFonts w:asciiTheme="minorEastAsia" w:eastAsiaTheme="minorEastAsia" w:hAnsiTheme="minorEastAsia"/>
              <w:color w:val="000000" w:themeColor="text1"/>
              <w:sz w:val="16"/>
              <w:szCs w:val="44"/>
            </w:rPr>
            <w:alias w:val="货币类型"/>
            <w:tag w:val="货币类型"/>
            <w:id w:val="595829412"/>
            <w:lock w:val="sdtLocked"/>
            <w:placeholder>
              <w:docPart w:val="336BBAB58EDC49D09BF9A11D06BEC876"/>
            </w:placeholder>
            <w:dataBinding w:prefixMappings="xmlns:ns0='http://wwww.hallomagic.com/xbrl/consistency' xmlns:ns1='consistency' " w:xpath="/ns0:xbrlConsistency[1]/ns1:ccConsistency[1]/ns1:ccSign_LongTermEquityInvestmentsneeq_instant_T[1]" w:storeItemID="{08517870-DFDA-4691-AD7A-17DFF9C938D2}"/>
            <w:text/>
          </w:sdtPr>
          <w:sdtContent>
            <w:tc>
              <w:tcPr>
                <w:tcW w:w="1559" w:type="dxa"/>
              </w:tcPr>
              <w:p w:rsidR="00EC242E" w:rsidRPr="001C5AD3" w:rsidRDefault="00F71C0A"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87,947,615.46</w:t>
                </w:r>
              </w:p>
            </w:tc>
          </w:sdtContent>
        </w:sdt>
        <w:sdt>
          <w:sdtPr>
            <w:rPr>
              <w:rFonts w:asciiTheme="minorEastAsia" w:eastAsiaTheme="minorEastAsia" w:hAnsiTheme="minorEastAsia"/>
              <w:color w:val="000000" w:themeColor="text1"/>
              <w:sz w:val="16"/>
              <w:szCs w:val="44"/>
            </w:rPr>
            <w:alias w:val="百分比"/>
            <w:tag w:val="百分比"/>
            <w:id w:val="-1544586999"/>
            <w:lock w:val="sdtLocked"/>
            <w:placeholder>
              <w:docPart w:val="DA87AE75F6CA41739FC7E0B4ACA19765"/>
            </w:placeholder>
            <w:text/>
          </w:sdtPr>
          <w:sdtContent>
            <w:tc>
              <w:tcPr>
                <w:tcW w:w="993"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157.77%</w:t>
                </w:r>
              </w:p>
            </w:tc>
          </w:sdtContent>
        </w:sdt>
        <w:sdt>
          <w:sdtPr>
            <w:rPr>
              <w:rFonts w:asciiTheme="minorEastAsia" w:eastAsiaTheme="minorEastAsia" w:hAnsiTheme="minorEastAsia"/>
              <w:color w:val="000000" w:themeColor="text1"/>
              <w:sz w:val="16"/>
              <w:szCs w:val="44"/>
            </w:rPr>
            <w:alias w:val="百分比"/>
            <w:tag w:val="百分比"/>
            <w:id w:val="631453722"/>
            <w:lock w:val="sdtLocked"/>
            <w:placeholder>
              <w:docPart w:val="4157AA4A1ABC454681BD999821C322C5"/>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1.04%</w:t>
                </w:r>
              </w:p>
            </w:tc>
          </w:sdtContent>
        </w:sdt>
        <w:sdt>
          <w:sdtPr>
            <w:rPr>
              <w:rFonts w:asciiTheme="minorEastAsia" w:eastAsiaTheme="minorEastAsia" w:hAnsiTheme="minorEastAsia"/>
              <w:color w:val="000000" w:themeColor="text1"/>
              <w:sz w:val="16"/>
              <w:szCs w:val="44"/>
            </w:rPr>
            <w:alias w:val="货币类型"/>
            <w:tag w:val="货币类型"/>
            <w:id w:val="-1639334159"/>
            <w:lock w:val="sdtLocked"/>
            <w:placeholder>
              <w:docPart w:val="5923761A1ADE40F2927EBC2A12EB73F7"/>
            </w:placeholder>
            <w:dataBinding w:prefixMappings="xmlns:ns0='http://wwww.hallomagic.com/xbrl/consistency' xmlns:ns1='consistency' " w:xpath="/ns0:xbrlConsistency[1]/ns1:ccConsistency[1]/ns1:ccSign_LongTermEquityInvestmentsneeq_instant_T-1[1]" w:storeItemID="{08517870-DFDA-4691-AD7A-17DFF9C938D2}"/>
            <w:text/>
          </w:sdtPr>
          <w:sdtContent>
            <w:tc>
              <w:tcPr>
                <w:tcW w:w="1559" w:type="dxa"/>
              </w:tcPr>
              <w:p w:rsidR="00EC242E" w:rsidRPr="001C5AD3" w:rsidRDefault="00F71C0A"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34,118,981.25</w:t>
                </w:r>
              </w:p>
            </w:tc>
          </w:sdtContent>
        </w:sdt>
        <w:sdt>
          <w:sdtPr>
            <w:rPr>
              <w:rFonts w:asciiTheme="minorEastAsia" w:eastAsiaTheme="minorEastAsia" w:hAnsiTheme="minorEastAsia"/>
              <w:color w:val="000000" w:themeColor="text1"/>
              <w:sz w:val="16"/>
              <w:szCs w:val="44"/>
            </w:rPr>
            <w:alias w:val="百分比"/>
            <w:tag w:val="百分比"/>
            <w:id w:val="-437214082"/>
            <w:lock w:val="sdtLocked"/>
            <w:placeholder>
              <w:docPart w:val="52723C5992BD4D29B617EBADCA5393FD"/>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69.63%</w:t>
                </w:r>
              </w:p>
            </w:tc>
          </w:sdtContent>
        </w:sdt>
        <w:sdt>
          <w:sdtPr>
            <w:rPr>
              <w:rFonts w:asciiTheme="minorEastAsia" w:eastAsiaTheme="minorEastAsia" w:hAnsiTheme="minorEastAsia"/>
              <w:color w:val="000000" w:themeColor="text1"/>
              <w:sz w:val="16"/>
              <w:szCs w:val="44"/>
            </w:rPr>
            <w:alias w:val="百分比"/>
            <w:tag w:val="百分比"/>
            <w:id w:val="1371256417"/>
            <w:lock w:val="sdtLocked"/>
            <w:placeholder>
              <w:docPart w:val="865C31DC0311424A8A7142687C4007BE"/>
            </w:placeholder>
            <w:text/>
          </w:sdtPr>
          <w:sdtContent>
            <w:tc>
              <w:tcPr>
                <w:tcW w:w="1134"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0.48%</w:t>
                </w:r>
              </w:p>
            </w:tc>
          </w:sdtContent>
        </w:sdt>
        <w:sdt>
          <w:sdtPr>
            <w:rPr>
              <w:rFonts w:asciiTheme="minorEastAsia" w:eastAsiaTheme="minorEastAsia" w:hAnsiTheme="minorEastAsia"/>
              <w:color w:val="000000" w:themeColor="text1"/>
              <w:sz w:val="16"/>
              <w:szCs w:val="44"/>
            </w:rPr>
            <w:alias w:val="百分比"/>
            <w:tag w:val="百分比"/>
            <w:id w:val="1262571547"/>
            <w:lock w:val="sdtLocked"/>
            <w:placeholder>
              <w:docPart w:val="F149AE99C763479BA503F07EAD986413"/>
            </w:placeholder>
            <w:text/>
          </w:sdtPr>
          <w:sdtContent>
            <w:tc>
              <w:tcPr>
                <w:tcW w:w="1021"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0.56%</w:t>
                </w:r>
              </w:p>
            </w:tc>
          </w:sdtContent>
        </w:sdt>
      </w:tr>
      <w:tr w:rsidR="001B6047" w:rsidRPr="001C5AD3" w:rsidTr="00A62D6B">
        <w:tc>
          <w:tcPr>
            <w:tcW w:w="1531" w:type="dxa"/>
          </w:tcPr>
          <w:p w:rsidR="00EC242E" w:rsidRPr="001C5AD3" w:rsidRDefault="00EC242E" w:rsidP="005C3E7C">
            <w:pPr>
              <w:tabs>
                <w:tab w:val="left" w:pos="5140"/>
              </w:tabs>
              <w:rPr>
                <w:rFonts w:asciiTheme="minorEastAsia" w:eastAsiaTheme="minorEastAsia" w:hAnsiTheme="minorEastAsia"/>
                <w:color w:val="000000" w:themeColor="text1"/>
                <w:sz w:val="16"/>
                <w:szCs w:val="44"/>
              </w:rPr>
            </w:pPr>
            <w:r w:rsidRPr="001C5AD3">
              <w:rPr>
                <w:rFonts w:asciiTheme="minorEastAsia" w:eastAsiaTheme="minorEastAsia" w:hAnsiTheme="minorEastAsia" w:hint="eastAsia"/>
                <w:color w:val="000000" w:themeColor="text1"/>
                <w:sz w:val="16"/>
                <w:szCs w:val="44"/>
              </w:rPr>
              <w:t>固定资产</w:t>
            </w:r>
          </w:p>
        </w:tc>
        <w:sdt>
          <w:sdtPr>
            <w:rPr>
              <w:rFonts w:asciiTheme="minorEastAsia" w:eastAsiaTheme="minorEastAsia" w:hAnsiTheme="minorEastAsia"/>
              <w:color w:val="000000" w:themeColor="text1"/>
              <w:sz w:val="16"/>
              <w:szCs w:val="44"/>
            </w:rPr>
            <w:alias w:val="货币类型"/>
            <w:tag w:val="货币类型"/>
            <w:id w:val="-1416170011"/>
            <w:lock w:val="sdtLocked"/>
            <w:placeholder>
              <w:docPart w:val="5551D8A7290049528FD3D4F08663EB65"/>
            </w:placeholder>
            <w:dataBinding w:prefixMappings="xmlns:ns0='http://wwww.hallomagic.com/xbrl/consistency' xmlns:ns1='consistency' " w:xpath="/ns0:xbrlConsistency[1]/ns1:ccConsistency[1]/ns1:ccSign_PropertyPlantAndEquipmentneeq_instant_T[1]" w:storeItemID="{08517870-DFDA-4691-AD7A-17DFF9C938D2}"/>
            <w:text/>
          </w:sdtPr>
          <w:sdtContent>
            <w:tc>
              <w:tcPr>
                <w:tcW w:w="1559" w:type="dxa"/>
              </w:tcPr>
              <w:p w:rsidR="00EC242E" w:rsidRPr="001C5AD3" w:rsidRDefault="00F71C0A"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3,017,200.70</w:t>
                </w:r>
              </w:p>
            </w:tc>
          </w:sdtContent>
        </w:sdt>
        <w:sdt>
          <w:sdtPr>
            <w:rPr>
              <w:rFonts w:asciiTheme="minorEastAsia" w:eastAsiaTheme="minorEastAsia" w:hAnsiTheme="minorEastAsia"/>
              <w:color w:val="000000" w:themeColor="text1"/>
              <w:sz w:val="16"/>
              <w:szCs w:val="44"/>
            </w:rPr>
            <w:alias w:val="百分比"/>
            <w:tag w:val="百分比"/>
            <w:id w:val="514430037"/>
            <w:lock w:val="sdtLocked"/>
            <w:placeholder>
              <w:docPart w:val="D32906C4EA70458AB6A84F59A4B871A8"/>
            </w:placeholder>
            <w:text/>
          </w:sdtPr>
          <w:sdtContent>
            <w:tc>
              <w:tcPr>
                <w:tcW w:w="993"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19.82%</w:t>
                </w:r>
              </w:p>
            </w:tc>
          </w:sdtContent>
        </w:sdt>
        <w:sdt>
          <w:sdtPr>
            <w:rPr>
              <w:rFonts w:asciiTheme="minorEastAsia" w:eastAsiaTheme="minorEastAsia" w:hAnsiTheme="minorEastAsia"/>
              <w:color w:val="000000" w:themeColor="text1"/>
              <w:sz w:val="16"/>
              <w:szCs w:val="44"/>
            </w:rPr>
            <w:alias w:val="百分比"/>
            <w:tag w:val="百分比"/>
            <w:id w:val="-40375222"/>
            <w:lock w:val="sdtLocked"/>
            <w:placeholder>
              <w:docPart w:val="806789F7468F4ACC9C404015CF15D919"/>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0.04%</w:t>
                </w:r>
              </w:p>
            </w:tc>
          </w:sdtContent>
        </w:sdt>
        <w:sdt>
          <w:sdtPr>
            <w:rPr>
              <w:rFonts w:asciiTheme="minorEastAsia" w:eastAsiaTheme="minorEastAsia" w:hAnsiTheme="minorEastAsia"/>
              <w:color w:val="000000" w:themeColor="text1"/>
              <w:sz w:val="16"/>
              <w:szCs w:val="44"/>
            </w:rPr>
            <w:alias w:val="货币类型"/>
            <w:tag w:val="货币类型"/>
            <w:id w:val="263129346"/>
            <w:lock w:val="sdtLocked"/>
            <w:placeholder>
              <w:docPart w:val="319E8752945942A68B97F0CFA4110022"/>
            </w:placeholder>
            <w:dataBinding w:prefixMappings="xmlns:ns0='http://wwww.hallomagic.com/xbrl/consistency' xmlns:ns1='consistency' " w:xpath="/ns0:xbrlConsistency[1]/ns1:ccConsistency[1]/ns1:ccSign_PropertyPlantAndEquipmentneeq_instant_T-1[1]" w:storeItemID="{08517870-DFDA-4691-AD7A-17DFF9C938D2}"/>
            <w:text/>
          </w:sdtPr>
          <w:sdtContent>
            <w:tc>
              <w:tcPr>
                <w:tcW w:w="1559" w:type="dxa"/>
              </w:tcPr>
              <w:p w:rsidR="00EC242E" w:rsidRPr="001C5AD3" w:rsidRDefault="00F71C0A"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2,518,070.73</w:t>
                </w:r>
              </w:p>
            </w:tc>
          </w:sdtContent>
        </w:sdt>
        <w:sdt>
          <w:sdtPr>
            <w:rPr>
              <w:rFonts w:asciiTheme="minorEastAsia" w:eastAsiaTheme="minorEastAsia" w:hAnsiTheme="minorEastAsia"/>
              <w:color w:val="000000" w:themeColor="text1"/>
              <w:sz w:val="16"/>
              <w:szCs w:val="44"/>
            </w:rPr>
            <w:alias w:val="百分比"/>
            <w:tag w:val="百分比"/>
            <w:id w:val="-1918247946"/>
            <w:lock w:val="sdtLocked"/>
            <w:placeholder>
              <w:docPart w:val="69607AD55F2944D5BF0E5F1B43D5747E"/>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47.88%</w:t>
                </w:r>
              </w:p>
            </w:tc>
          </w:sdtContent>
        </w:sdt>
        <w:sdt>
          <w:sdtPr>
            <w:rPr>
              <w:rFonts w:asciiTheme="minorEastAsia" w:eastAsiaTheme="minorEastAsia" w:hAnsiTheme="minorEastAsia"/>
              <w:color w:val="000000" w:themeColor="text1"/>
              <w:sz w:val="16"/>
              <w:szCs w:val="44"/>
            </w:rPr>
            <w:alias w:val="百分比"/>
            <w:tag w:val="百分比"/>
            <w:id w:val="-1750344760"/>
            <w:lock w:val="sdtLocked"/>
            <w:placeholder>
              <w:docPart w:val="B0932A2691EE4610877A0A5F3A02604E"/>
            </w:placeholder>
            <w:text/>
          </w:sdtPr>
          <w:sdtContent>
            <w:tc>
              <w:tcPr>
                <w:tcW w:w="1134"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0.04%</w:t>
                </w:r>
              </w:p>
            </w:tc>
          </w:sdtContent>
        </w:sdt>
        <w:sdt>
          <w:sdtPr>
            <w:rPr>
              <w:rFonts w:asciiTheme="minorEastAsia" w:eastAsiaTheme="minorEastAsia" w:hAnsiTheme="minorEastAsia"/>
              <w:color w:val="000000" w:themeColor="text1"/>
              <w:sz w:val="16"/>
              <w:szCs w:val="44"/>
            </w:rPr>
            <w:alias w:val="百分比"/>
            <w:tag w:val="百分比"/>
            <w:id w:val="1923137254"/>
            <w:lock w:val="sdtLocked"/>
            <w:placeholder>
              <w:docPart w:val="5D996EBF22114E2EB5D46BE8A16F895A"/>
            </w:placeholder>
            <w:text/>
          </w:sdtPr>
          <w:sdtContent>
            <w:tc>
              <w:tcPr>
                <w:tcW w:w="1021"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0.00%</w:t>
                </w:r>
              </w:p>
            </w:tc>
          </w:sdtContent>
        </w:sdt>
      </w:tr>
      <w:tr w:rsidR="001B6047" w:rsidRPr="001C5AD3" w:rsidTr="00A62D6B">
        <w:tc>
          <w:tcPr>
            <w:tcW w:w="1531" w:type="dxa"/>
          </w:tcPr>
          <w:p w:rsidR="00EC242E" w:rsidRPr="001C5AD3" w:rsidRDefault="00EC242E" w:rsidP="005C3E7C">
            <w:pPr>
              <w:tabs>
                <w:tab w:val="left" w:pos="5140"/>
              </w:tabs>
              <w:rPr>
                <w:rFonts w:asciiTheme="minorEastAsia" w:eastAsiaTheme="minorEastAsia" w:hAnsiTheme="minorEastAsia"/>
                <w:color w:val="000000" w:themeColor="text1"/>
                <w:sz w:val="16"/>
                <w:szCs w:val="44"/>
              </w:rPr>
            </w:pPr>
            <w:r w:rsidRPr="001C5AD3">
              <w:rPr>
                <w:rFonts w:asciiTheme="minorEastAsia" w:eastAsiaTheme="minorEastAsia" w:hAnsiTheme="minorEastAsia" w:hint="eastAsia"/>
                <w:color w:val="000000" w:themeColor="text1"/>
                <w:sz w:val="16"/>
                <w:szCs w:val="44"/>
              </w:rPr>
              <w:t>在建工程</w:t>
            </w:r>
          </w:p>
        </w:tc>
        <w:sdt>
          <w:sdtPr>
            <w:rPr>
              <w:rFonts w:asciiTheme="minorEastAsia" w:eastAsiaTheme="minorEastAsia" w:hAnsiTheme="minorEastAsia"/>
              <w:color w:val="000000" w:themeColor="text1"/>
              <w:sz w:val="16"/>
              <w:szCs w:val="44"/>
            </w:rPr>
            <w:alias w:val="货币类型"/>
            <w:tag w:val="货币类型"/>
            <w:id w:val="-2022464099"/>
            <w:lock w:val="sdtLocked"/>
            <w:placeholder>
              <w:docPart w:val="353249DB31BD4C69BBE55EC7833C14BE"/>
            </w:placeholder>
            <w:dataBinding w:prefixMappings="xmlns:ns0='http://wwww.hallomagic.com/xbrl/consistency' xmlns:ns1='consistency' " w:xpath="/ns0:xbrlConsistency[1]/ns1:ccConsistency[1]/ns1:ccSign_ConstructionInProgressneeq_instant_T[1]" w:storeItemID="{08517870-DFDA-4691-AD7A-17DFF9C938D2}"/>
            <w:text/>
          </w:sdtPr>
          <w:sdtContent>
            <w:tc>
              <w:tcPr>
                <w:tcW w:w="1559" w:type="dxa"/>
              </w:tcPr>
              <w:p w:rsidR="00EC242E" w:rsidRPr="001C5AD3" w:rsidRDefault="00E77976" w:rsidP="00DA11CC">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0.00</w:t>
                </w:r>
              </w:p>
            </w:tc>
          </w:sdtContent>
        </w:sdt>
        <w:sdt>
          <w:sdtPr>
            <w:rPr>
              <w:rFonts w:asciiTheme="minorEastAsia" w:eastAsiaTheme="minorEastAsia" w:hAnsiTheme="minorEastAsia"/>
              <w:color w:val="000000" w:themeColor="text1"/>
              <w:kern w:val="0"/>
              <w:sz w:val="16"/>
              <w:szCs w:val="44"/>
            </w:rPr>
            <w:alias w:val="百分比"/>
            <w:tag w:val="百分比"/>
            <w:id w:val="423387956"/>
            <w:lock w:val="sdtLocked"/>
            <w:placeholder>
              <w:docPart w:val="7271E0D1FBED4AC08614FC479861D485"/>
            </w:placeholder>
            <w:text/>
          </w:sdtPr>
          <w:sdtContent>
            <w:tc>
              <w:tcPr>
                <w:tcW w:w="993"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0.00%</w:t>
                </w:r>
              </w:p>
            </w:tc>
          </w:sdtContent>
        </w:sdt>
        <w:sdt>
          <w:sdtPr>
            <w:rPr>
              <w:rFonts w:asciiTheme="minorEastAsia" w:eastAsiaTheme="minorEastAsia" w:hAnsiTheme="minorEastAsia"/>
              <w:color w:val="000000" w:themeColor="text1"/>
              <w:sz w:val="16"/>
              <w:szCs w:val="44"/>
            </w:rPr>
            <w:alias w:val="百分比"/>
            <w:tag w:val="百分比"/>
            <w:id w:val="-2056835777"/>
            <w:lock w:val="sdtLocked"/>
            <w:placeholder>
              <w:docPart w:val="654C0472B8F546288F60ABBF9DB060D5"/>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0.00%</w:t>
                </w:r>
              </w:p>
            </w:tc>
          </w:sdtContent>
        </w:sdt>
        <w:sdt>
          <w:sdtPr>
            <w:rPr>
              <w:rFonts w:asciiTheme="minorEastAsia" w:eastAsiaTheme="minorEastAsia" w:hAnsiTheme="minorEastAsia"/>
              <w:color w:val="000000" w:themeColor="text1"/>
              <w:sz w:val="16"/>
              <w:szCs w:val="44"/>
            </w:rPr>
            <w:alias w:val="货币类型"/>
            <w:tag w:val="货币类型"/>
            <w:id w:val="1237045600"/>
            <w:lock w:val="sdtLocked"/>
            <w:placeholder>
              <w:docPart w:val="7E9DA96826DD4338B209E017BA1E1A29"/>
            </w:placeholder>
            <w:dataBinding w:prefixMappings="xmlns:ns0='http://wwww.hallomagic.com/xbrl/consistency' xmlns:ns1='consistency' " w:xpath="/ns0:xbrlConsistency[1]/ns1:ccConsistency[1]/ns1:ccSign_ConstructionInProgressneeq_instant_T-1[1]" w:storeItemID="{08517870-DFDA-4691-AD7A-17DFF9C938D2}"/>
            <w:text/>
          </w:sdtPr>
          <w:sdtContent>
            <w:tc>
              <w:tcPr>
                <w:tcW w:w="1559" w:type="dxa"/>
              </w:tcPr>
              <w:p w:rsidR="00EC242E" w:rsidRPr="001C5AD3" w:rsidRDefault="00E77976" w:rsidP="00DA11CC">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0.00</w:t>
                </w:r>
              </w:p>
            </w:tc>
          </w:sdtContent>
        </w:sdt>
        <w:sdt>
          <w:sdtPr>
            <w:rPr>
              <w:rFonts w:asciiTheme="minorEastAsia" w:eastAsiaTheme="minorEastAsia" w:hAnsiTheme="minorEastAsia"/>
              <w:color w:val="000000" w:themeColor="text1"/>
              <w:kern w:val="0"/>
              <w:sz w:val="16"/>
              <w:szCs w:val="44"/>
            </w:rPr>
            <w:alias w:val="百分比"/>
            <w:tag w:val="百分比"/>
            <w:id w:val="-143352764"/>
            <w:lock w:val="sdtLocked"/>
            <w:placeholder>
              <w:docPart w:val="C3050D01B7AB4898BD78CEAFBDDDA47D"/>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0.00%</w:t>
                </w:r>
              </w:p>
            </w:tc>
          </w:sdtContent>
        </w:sdt>
        <w:sdt>
          <w:sdtPr>
            <w:rPr>
              <w:rFonts w:asciiTheme="minorEastAsia" w:eastAsiaTheme="minorEastAsia" w:hAnsiTheme="minorEastAsia"/>
              <w:color w:val="000000" w:themeColor="text1"/>
              <w:sz w:val="16"/>
              <w:szCs w:val="44"/>
            </w:rPr>
            <w:alias w:val="百分比"/>
            <w:tag w:val="百分比"/>
            <w:id w:val="-961810015"/>
            <w:lock w:val="sdtLocked"/>
            <w:placeholder>
              <w:docPart w:val="8F89E212CB514067AECBFA8EE69B22D4"/>
            </w:placeholder>
            <w:text/>
          </w:sdtPr>
          <w:sdtContent>
            <w:tc>
              <w:tcPr>
                <w:tcW w:w="1134"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0.00%</w:t>
                </w:r>
              </w:p>
            </w:tc>
          </w:sdtContent>
        </w:sdt>
        <w:sdt>
          <w:sdtPr>
            <w:rPr>
              <w:rFonts w:asciiTheme="minorEastAsia" w:eastAsiaTheme="minorEastAsia" w:hAnsiTheme="minorEastAsia"/>
              <w:color w:val="000000" w:themeColor="text1"/>
              <w:sz w:val="16"/>
              <w:szCs w:val="44"/>
            </w:rPr>
            <w:alias w:val="百分比"/>
            <w:tag w:val="百分比"/>
            <w:id w:val="-1725827712"/>
            <w:lock w:val="sdtLocked"/>
            <w:placeholder>
              <w:docPart w:val="28EA5C88B6EE43019CE0B9BA9B38981B"/>
            </w:placeholder>
            <w:text/>
          </w:sdtPr>
          <w:sdtContent>
            <w:tc>
              <w:tcPr>
                <w:tcW w:w="1021"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0.00%</w:t>
                </w:r>
              </w:p>
            </w:tc>
          </w:sdtContent>
        </w:sdt>
      </w:tr>
      <w:tr w:rsidR="001B6047" w:rsidRPr="001C5AD3" w:rsidTr="00A62D6B">
        <w:tc>
          <w:tcPr>
            <w:tcW w:w="1531" w:type="dxa"/>
          </w:tcPr>
          <w:p w:rsidR="00EC242E" w:rsidRPr="001C5AD3" w:rsidRDefault="00EC242E" w:rsidP="005C3E7C">
            <w:pPr>
              <w:tabs>
                <w:tab w:val="left" w:pos="5140"/>
              </w:tabs>
              <w:rPr>
                <w:rFonts w:asciiTheme="minorEastAsia" w:eastAsiaTheme="minorEastAsia" w:hAnsiTheme="minorEastAsia"/>
                <w:color w:val="000000" w:themeColor="text1"/>
                <w:sz w:val="16"/>
                <w:szCs w:val="44"/>
              </w:rPr>
            </w:pPr>
            <w:r w:rsidRPr="001C5AD3">
              <w:rPr>
                <w:rFonts w:asciiTheme="minorEastAsia" w:eastAsiaTheme="minorEastAsia" w:hAnsiTheme="minorEastAsia" w:hint="eastAsia"/>
                <w:color w:val="000000" w:themeColor="text1"/>
                <w:sz w:val="16"/>
                <w:szCs w:val="44"/>
              </w:rPr>
              <w:t>短期</w:t>
            </w:r>
            <w:r w:rsidRPr="001C5AD3">
              <w:rPr>
                <w:rFonts w:asciiTheme="minorEastAsia" w:eastAsiaTheme="minorEastAsia" w:hAnsiTheme="minorEastAsia"/>
                <w:color w:val="000000" w:themeColor="text1"/>
                <w:sz w:val="16"/>
                <w:szCs w:val="44"/>
              </w:rPr>
              <w:t>借款</w:t>
            </w:r>
          </w:p>
        </w:tc>
        <w:sdt>
          <w:sdtPr>
            <w:rPr>
              <w:rFonts w:asciiTheme="minorEastAsia" w:eastAsiaTheme="minorEastAsia" w:hAnsiTheme="minorEastAsia"/>
              <w:color w:val="000000" w:themeColor="text1"/>
              <w:sz w:val="16"/>
              <w:szCs w:val="44"/>
            </w:rPr>
            <w:alias w:val="货币类型"/>
            <w:tag w:val="货币类型"/>
            <w:id w:val="793022295"/>
            <w:lock w:val="sdtLocked"/>
            <w:placeholder>
              <w:docPart w:val="8786EC5567FA49C4809E09EA0C3AEF38"/>
            </w:placeholder>
            <w:dataBinding w:prefixMappings="xmlns:ns0='http://wwww.hallomagic.com/xbrl/consistency' xmlns:ns1='consistency' " w:xpath="/ns0:xbrlConsistency[1]/ns1:ccConsistency[1]/ns1:ccSign_ShortTermBorrowingsneeq_instant_T[1]" w:storeItemID="{08517870-DFDA-4691-AD7A-17DFF9C938D2}"/>
            <w:text/>
          </w:sdtPr>
          <w:sdtContent>
            <w:tc>
              <w:tcPr>
                <w:tcW w:w="1559" w:type="dxa"/>
              </w:tcPr>
              <w:p w:rsidR="00EC242E" w:rsidRPr="001C5AD3" w:rsidRDefault="00E77976"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516,600,000.00</w:t>
                </w:r>
              </w:p>
            </w:tc>
          </w:sdtContent>
        </w:sdt>
        <w:sdt>
          <w:sdtPr>
            <w:rPr>
              <w:rFonts w:asciiTheme="minorEastAsia" w:eastAsiaTheme="minorEastAsia" w:hAnsiTheme="minorEastAsia"/>
              <w:color w:val="000000" w:themeColor="text1"/>
              <w:sz w:val="16"/>
              <w:szCs w:val="44"/>
            </w:rPr>
            <w:alias w:val="百分比"/>
            <w:tag w:val="百分比"/>
            <w:id w:val="1812367274"/>
            <w:lock w:val="sdtLocked"/>
            <w:placeholder>
              <w:docPart w:val="8B27DB09E98348E7B7B948EE9A08579E"/>
            </w:placeholder>
            <w:text/>
          </w:sdtPr>
          <w:sdtContent>
            <w:tc>
              <w:tcPr>
                <w:tcW w:w="993"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-62.40%</w:t>
                </w:r>
              </w:p>
            </w:tc>
          </w:sdtContent>
        </w:sdt>
        <w:sdt>
          <w:sdtPr>
            <w:rPr>
              <w:rFonts w:asciiTheme="minorEastAsia" w:eastAsiaTheme="minorEastAsia" w:hAnsiTheme="minorEastAsia"/>
              <w:color w:val="000000" w:themeColor="text1"/>
              <w:sz w:val="16"/>
              <w:szCs w:val="44"/>
            </w:rPr>
            <w:alias w:val="百分比"/>
            <w:tag w:val="百分比"/>
            <w:id w:val="-2051834980"/>
            <w:lock w:val="sdtLocked"/>
            <w:placeholder>
              <w:docPart w:val="2420ABBC69D742BBA233196FB307CF6B"/>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6.12%</w:t>
                </w:r>
              </w:p>
            </w:tc>
          </w:sdtContent>
        </w:sdt>
        <w:sdt>
          <w:sdtPr>
            <w:rPr>
              <w:rFonts w:asciiTheme="minorEastAsia" w:eastAsiaTheme="minorEastAsia" w:hAnsiTheme="minorEastAsia"/>
              <w:color w:val="000000" w:themeColor="text1"/>
              <w:sz w:val="16"/>
              <w:szCs w:val="44"/>
            </w:rPr>
            <w:alias w:val="货币类型"/>
            <w:tag w:val="货币类型"/>
            <w:id w:val="1357546524"/>
            <w:lock w:val="sdtLocked"/>
            <w:placeholder>
              <w:docPart w:val="B414652BBB29464D86ACE5BD5D2A072D"/>
            </w:placeholder>
            <w:dataBinding w:prefixMappings="xmlns:ns0='http://wwww.hallomagic.com/xbrl/consistency' xmlns:ns1='consistency' " w:xpath="/ns0:xbrlConsistency[1]/ns1:ccConsistency[1]/ns1:ccSign_ShortTermBorrowingsneeq_instant_T-1[1]" w:storeItemID="{08517870-DFDA-4691-AD7A-17DFF9C938D2}"/>
            <w:text/>
          </w:sdtPr>
          <w:sdtContent>
            <w:tc>
              <w:tcPr>
                <w:tcW w:w="1559" w:type="dxa"/>
              </w:tcPr>
              <w:p w:rsidR="00EC242E" w:rsidRPr="001C5AD3" w:rsidRDefault="00A62D6B"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1,374,000,000.00</w:t>
                </w:r>
              </w:p>
            </w:tc>
          </w:sdtContent>
        </w:sdt>
        <w:sdt>
          <w:sdtPr>
            <w:rPr>
              <w:rFonts w:asciiTheme="minorEastAsia" w:eastAsiaTheme="minorEastAsia" w:hAnsiTheme="minorEastAsia"/>
              <w:color w:val="000000" w:themeColor="text1"/>
              <w:sz w:val="16"/>
              <w:szCs w:val="44"/>
            </w:rPr>
            <w:alias w:val="百分比"/>
            <w:tag w:val="百分比"/>
            <w:id w:val="701669585"/>
            <w:lock w:val="sdtLocked"/>
            <w:placeholder>
              <w:docPart w:val="4FB04AC5CE93410591322BD4367B0F06"/>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33.81%</w:t>
                </w:r>
              </w:p>
            </w:tc>
          </w:sdtContent>
        </w:sdt>
        <w:sdt>
          <w:sdtPr>
            <w:rPr>
              <w:rFonts w:asciiTheme="minorEastAsia" w:eastAsiaTheme="minorEastAsia" w:hAnsiTheme="minorEastAsia"/>
              <w:color w:val="000000" w:themeColor="text1"/>
              <w:sz w:val="16"/>
              <w:szCs w:val="44"/>
            </w:rPr>
            <w:alias w:val="百分比"/>
            <w:tag w:val="百分比"/>
            <w:id w:val="-450859493"/>
            <w:lock w:val="sdtLocked"/>
            <w:placeholder>
              <w:docPart w:val="4E60CD7A333840D5BCED109FD7FC4ECE"/>
            </w:placeholder>
            <w:text/>
          </w:sdtPr>
          <w:sdtContent>
            <w:tc>
              <w:tcPr>
                <w:tcW w:w="1134"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19.39%</w:t>
                </w:r>
              </w:p>
            </w:tc>
          </w:sdtContent>
        </w:sdt>
        <w:sdt>
          <w:sdtPr>
            <w:rPr>
              <w:rFonts w:asciiTheme="minorEastAsia" w:eastAsiaTheme="minorEastAsia" w:hAnsiTheme="minorEastAsia"/>
              <w:color w:val="000000" w:themeColor="text1"/>
              <w:sz w:val="16"/>
              <w:szCs w:val="44"/>
            </w:rPr>
            <w:alias w:val="百分比"/>
            <w:tag w:val="百分比"/>
            <w:id w:val="73945246"/>
            <w:lock w:val="sdtLocked"/>
            <w:placeholder>
              <w:docPart w:val="40D989693D5D448AA3803480C2097834"/>
            </w:placeholder>
            <w:text/>
          </w:sdtPr>
          <w:sdtContent>
            <w:tc>
              <w:tcPr>
                <w:tcW w:w="1021"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-13.27%</w:t>
                </w:r>
              </w:p>
            </w:tc>
          </w:sdtContent>
        </w:sdt>
      </w:tr>
      <w:tr w:rsidR="00E77976" w:rsidRPr="001C5AD3" w:rsidTr="00A62D6B">
        <w:tc>
          <w:tcPr>
            <w:tcW w:w="1531" w:type="dxa"/>
          </w:tcPr>
          <w:p w:rsidR="00E77976" w:rsidRPr="001C5AD3" w:rsidRDefault="00E77976" w:rsidP="005C3E7C">
            <w:pPr>
              <w:tabs>
                <w:tab w:val="left" w:pos="5140"/>
              </w:tabs>
              <w:rPr>
                <w:rFonts w:asciiTheme="minorEastAsia" w:eastAsiaTheme="minorEastAsia" w:hAnsiTheme="minorEastAsia"/>
                <w:color w:val="000000" w:themeColor="text1"/>
                <w:sz w:val="16"/>
                <w:szCs w:val="44"/>
              </w:rPr>
            </w:pPr>
            <w:r>
              <w:rPr>
                <w:rFonts w:asciiTheme="minorEastAsia" w:eastAsiaTheme="minorEastAsia" w:hAnsiTheme="minorEastAsia" w:hint="eastAsia"/>
                <w:color w:val="000000" w:themeColor="text1"/>
                <w:sz w:val="16"/>
                <w:szCs w:val="44"/>
              </w:rPr>
              <w:t>其他应付款</w:t>
            </w:r>
          </w:p>
        </w:tc>
        <w:tc>
          <w:tcPr>
            <w:tcW w:w="1559"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362,823,324.88</w:t>
            </w:r>
          </w:p>
        </w:tc>
        <w:tc>
          <w:tcPr>
            <w:tcW w:w="993"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54.66%</w:t>
            </w:r>
          </w:p>
        </w:tc>
        <w:tc>
          <w:tcPr>
            <w:tcW w:w="992"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4.30%</w:t>
            </w:r>
          </w:p>
        </w:tc>
        <w:tc>
          <w:tcPr>
            <w:tcW w:w="1559"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234,586,789.98</w:t>
            </w:r>
          </w:p>
        </w:tc>
        <w:tc>
          <w:tcPr>
            <w:tcW w:w="992"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47.98%</w:t>
            </w:r>
          </w:p>
        </w:tc>
        <w:tc>
          <w:tcPr>
            <w:tcW w:w="1134"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3.31%</w:t>
            </w:r>
          </w:p>
        </w:tc>
        <w:tc>
          <w:tcPr>
            <w:tcW w:w="1021"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0.99%</w:t>
            </w:r>
          </w:p>
        </w:tc>
      </w:tr>
      <w:tr w:rsidR="00E77976" w:rsidRPr="001C5AD3" w:rsidTr="00A62D6B">
        <w:tc>
          <w:tcPr>
            <w:tcW w:w="1531" w:type="dxa"/>
          </w:tcPr>
          <w:p w:rsidR="00E77976" w:rsidRPr="001C5AD3" w:rsidRDefault="00E77976" w:rsidP="005C3E7C">
            <w:pPr>
              <w:tabs>
                <w:tab w:val="left" w:pos="5140"/>
              </w:tabs>
              <w:rPr>
                <w:rFonts w:asciiTheme="minorEastAsia" w:eastAsiaTheme="minorEastAsia" w:hAnsiTheme="minorEastAsia"/>
                <w:color w:val="000000" w:themeColor="text1"/>
                <w:sz w:val="16"/>
                <w:szCs w:val="44"/>
              </w:rPr>
            </w:pPr>
            <w:r>
              <w:rPr>
                <w:rFonts w:asciiTheme="minorEastAsia" w:eastAsiaTheme="minorEastAsia" w:hAnsiTheme="minorEastAsia" w:hint="eastAsia"/>
                <w:color w:val="000000" w:themeColor="text1"/>
                <w:sz w:val="16"/>
                <w:szCs w:val="44"/>
              </w:rPr>
              <w:t>其他流动负债</w:t>
            </w:r>
          </w:p>
        </w:tc>
        <w:tc>
          <w:tcPr>
            <w:tcW w:w="1559"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3,527,620,000.00</w:t>
            </w:r>
          </w:p>
        </w:tc>
        <w:tc>
          <w:tcPr>
            <w:tcW w:w="993"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37.34%</w:t>
            </w:r>
          </w:p>
        </w:tc>
        <w:tc>
          <w:tcPr>
            <w:tcW w:w="992"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41.80%</w:t>
            </w:r>
          </w:p>
        </w:tc>
        <w:tc>
          <w:tcPr>
            <w:tcW w:w="1559"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2,568,500,000.00</w:t>
            </w:r>
          </w:p>
        </w:tc>
        <w:tc>
          <w:tcPr>
            <w:tcW w:w="992"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41.40%</w:t>
            </w:r>
          </w:p>
        </w:tc>
        <w:tc>
          <w:tcPr>
            <w:tcW w:w="1134"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36.24%</w:t>
            </w:r>
          </w:p>
        </w:tc>
        <w:tc>
          <w:tcPr>
            <w:tcW w:w="1021"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5.56%</w:t>
            </w:r>
          </w:p>
        </w:tc>
      </w:tr>
      <w:tr w:rsidR="001B6047" w:rsidRPr="001C5AD3" w:rsidTr="00A62D6B">
        <w:tc>
          <w:tcPr>
            <w:tcW w:w="1531" w:type="dxa"/>
          </w:tcPr>
          <w:p w:rsidR="00EC242E" w:rsidRPr="001C5AD3" w:rsidRDefault="00EC242E" w:rsidP="005C3E7C">
            <w:pPr>
              <w:tabs>
                <w:tab w:val="left" w:pos="5140"/>
              </w:tabs>
              <w:rPr>
                <w:rFonts w:asciiTheme="minorEastAsia" w:eastAsiaTheme="minorEastAsia" w:hAnsiTheme="minorEastAsia"/>
                <w:color w:val="000000" w:themeColor="text1"/>
                <w:sz w:val="16"/>
                <w:szCs w:val="44"/>
              </w:rPr>
            </w:pPr>
            <w:r w:rsidRPr="001C5AD3">
              <w:rPr>
                <w:rFonts w:asciiTheme="minorEastAsia" w:eastAsiaTheme="minorEastAsia" w:hAnsiTheme="minorEastAsia" w:hint="eastAsia"/>
                <w:color w:val="000000" w:themeColor="text1"/>
                <w:sz w:val="16"/>
                <w:szCs w:val="44"/>
              </w:rPr>
              <w:t>长期</w:t>
            </w:r>
            <w:r w:rsidRPr="001C5AD3">
              <w:rPr>
                <w:rFonts w:asciiTheme="minorEastAsia" w:eastAsiaTheme="minorEastAsia" w:hAnsiTheme="minorEastAsia"/>
                <w:color w:val="000000" w:themeColor="text1"/>
                <w:sz w:val="16"/>
                <w:szCs w:val="44"/>
              </w:rPr>
              <w:t>借款</w:t>
            </w:r>
          </w:p>
        </w:tc>
        <w:sdt>
          <w:sdtPr>
            <w:rPr>
              <w:rFonts w:asciiTheme="minorEastAsia" w:eastAsiaTheme="minorEastAsia" w:hAnsiTheme="minorEastAsia"/>
              <w:color w:val="000000" w:themeColor="text1"/>
              <w:sz w:val="16"/>
              <w:szCs w:val="44"/>
            </w:rPr>
            <w:alias w:val="货币类型"/>
            <w:tag w:val="货币类型"/>
            <w:id w:val="-807465684"/>
            <w:lock w:val="sdtLocked"/>
            <w:placeholder>
              <w:docPart w:val="BF4A606893F2403B86DBD5B046063754"/>
            </w:placeholder>
            <w:dataBinding w:prefixMappings="xmlns:ns0='http://wwww.hallomagic.com/xbrl/consistency' xmlns:ns1='consistency' " w:xpath="/ns0:xbrlConsistency[1]/ns1:ccConsistency[1]/ns1:ccSign_LongtermBorrowingsneeq_instant_T[1]" w:storeItemID="{08517870-DFDA-4691-AD7A-17DFF9C938D2}"/>
            <w:text/>
          </w:sdtPr>
          <w:sdtContent>
            <w:tc>
              <w:tcPr>
                <w:tcW w:w="1559" w:type="dxa"/>
              </w:tcPr>
              <w:p w:rsidR="00EC242E" w:rsidRPr="001C5AD3" w:rsidRDefault="00E77976"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1,284,000,000.00</w:t>
                </w:r>
              </w:p>
            </w:tc>
          </w:sdtContent>
        </w:sdt>
        <w:sdt>
          <w:sdtPr>
            <w:rPr>
              <w:rFonts w:asciiTheme="minorEastAsia" w:eastAsiaTheme="minorEastAsia" w:hAnsiTheme="minorEastAsia"/>
              <w:color w:val="000000" w:themeColor="text1"/>
              <w:sz w:val="16"/>
              <w:szCs w:val="44"/>
            </w:rPr>
            <w:alias w:val="百分比"/>
            <w:tag w:val="百分比"/>
            <w:id w:val="-739408262"/>
            <w:lock w:val="sdtLocked"/>
            <w:placeholder>
              <w:docPart w:val="317AE1B8B5394A03B154C2D7818EAE6E"/>
            </w:placeholder>
            <w:text/>
          </w:sdtPr>
          <w:sdtContent>
            <w:tc>
              <w:tcPr>
                <w:tcW w:w="993" w:type="dxa"/>
              </w:tcPr>
              <w:p w:rsidR="00EC242E" w:rsidRPr="001C5AD3" w:rsidRDefault="00E77976"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159.39%</w:t>
                </w:r>
              </w:p>
            </w:tc>
          </w:sdtContent>
        </w:sdt>
        <w:sdt>
          <w:sdtPr>
            <w:rPr>
              <w:rFonts w:asciiTheme="minorEastAsia" w:eastAsiaTheme="minorEastAsia" w:hAnsiTheme="minorEastAsia"/>
              <w:color w:val="000000" w:themeColor="text1"/>
              <w:sz w:val="16"/>
              <w:szCs w:val="44"/>
            </w:rPr>
            <w:alias w:val="百分比"/>
            <w:tag w:val="百分比"/>
            <w:id w:val="1527527137"/>
            <w:lock w:val="sdtLocked"/>
            <w:placeholder>
              <w:docPart w:val="96E599D4A96B4B30BBD6DDBA41FDB7E3"/>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15.22%</w:t>
                </w:r>
              </w:p>
            </w:tc>
          </w:sdtContent>
        </w:sdt>
        <w:sdt>
          <w:sdtPr>
            <w:rPr>
              <w:rFonts w:asciiTheme="minorEastAsia" w:eastAsiaTheme="minorEastAsia" w:hAnsiTheme="minorEastAsia"/>
              <w:color w:val="000000" w:themeColor="text1"/>
              <w:sz w:val="16"/>
              <w:szCs w:val="44"/>
            </w:rPr>
            <w:alias w:val="货币类型"/>
            <w:tag w:val="货币类型"/>
            <w:id w:val="-1394731690"/>
            <w:lock w:val="sdtLocked"/>
            <w:placeholder>
              <w:docPart w:val="20FF402C995A4982BB583AAD18047CB4"/>
            </w:placeholder>
            <w:dataBinding w:prefixMappings="xmlns:ns0='http://wwww.hallomagic.com/xbrl/consistency' xmlns:ns1='consistency' " w:xpath="/ns0:xbrlConsistency[1]/ns1:ccConsistency[1]/ns1:ccSign_LongtermBorrowingsneeq_instant_T-1[1]" w:storeItemID="{08517870-DFDA-4691-AD7A-17DFF9C938D2}"/>
            <w:text/>
          </w:sdtPr>
          <w:sdtContent>
            <w:tc>
              <w:tcPr>
                <w:tcW w:w="1559" w:type="dxa"/>
              </w:tcPr>
              <w:p w:rsidR="00EC242E" w:rsidRPr="001C5AD3" w:rsidRDefault="00F71C0A"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495,000,000.00</w:t>
                </w:r>
              </w:p>
            </w:tc>
          </w:sdtContent>
        </w:sdt>
        <w:sdt>
          <w:sdtPr>
            <w:rPr>
              <w:rFonts w:asciiTheme="minorEastAsia" w:eastAsiaTheme="minorEastAsia" w:hAnsiTheme="minorEastAsia"/>
              <w:color w:val="000000" w:themeColor="text1"/>
              <w:sz w:val="16"/>
              <w:szCs w:val="44"/>
            </w:rPr>
            <w:alias w:val="百分比"/>
            <w:tag w:val="百分比"/>
            <w:id w:val="1276825088"/>
            <w:lock w:val="sdtLocked"/>
            <w:placeholder>
              <w:docPart w:val="21DE7EE82E5B4BB593925A86E940D5AB"/>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272.60%</w:t>
                </w:r>
              </w:p>
            </w:tc>
          </w:sdtContent>
        </w:sdt>
        <w:sdt>
          <w:sdtPr>
            <w:rPr>
              <w:rFonts w:asciiTheme="minorEastAsia" w:eastAsiaTheme="minorEastAsia" w:hAnsiTheme="minorEastAsia"/>
              <w:color w:val="000000" w:themeColor="text1"/>
              <w:sz w:val="16"/>
              <w:szCs w:val="44"/>
            </w:rPr>
            <w:alias w:val="百分比"/>
            <w:tag w:val="百分比"/>
            <w:id w:val="-761833164"/>
            <w:lock w:val="sdtLocked"/>
            <w:placeholder>
              <w:docPart w:val="04BFD2B6C7EA4525B473493A21CA869A"/>
            </w:placeholder>
            <w:text/>
          </w:sdtPr>
          <w:sdtContent>
            <w:tc>
              <w:tcPr>
                <w:tcW w:w="1134"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6.98%</w:t>
                </w:r>
              </w:p>
            </w:tc>
          </w:sdtContent>
        </w:sdt>
        <w:sdt>
          <w:sdtPr>
            <w:rPr>
              <w:rFonts w:asciiTheme="minorEastAsia" w:eastAsiaTheme="minorEastAsia" w:hAnsiTheme="minorEastAsia"/>
              <w:color w:val="000000" w:themeColor="text1"/>
              <w:sz w:val="16"/>
              <w:szCs w:val="44"/>
            </w:rPr>
            <w:alias w:val="百分比"/>
            <w:tag w:val="百分比"/>
            <w:id w:val="-822582095"/>
            <w:lock w:val="sdtLocked"/>
            <w:placeholder>
              <w:docPart w:val="01FA99F1AAC1448DA4AF5BF0D9CACA7A"/>
            </w:placeholder>
            <w:text/>
          </w:sdtPr>
          <w:sdtContent>
            <w:tc>
              <w:tcPr>
                <w:tcW w:w="1021"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8.23%</w:t>
                </w:r>
              </w:p>
            </w:tc>
          </w:sdtContent>
        </w:sdt>
      </w:tr>
      <w:tr w:rsidR="00E77976" w:rsidRPr="001C5AD3" w:rsidTr="00A62D6B">
        <w:tc>
          <w:tcPr>
            <w:tcW w:w="1531" w:type="dxa"/>
          </w:tcPr>
          <w:p w:rsidR="00E77976" w:rsidRPr="001C5AD3" w:rsidRDefault="00E77976" w:rsidP="005C3E7C">
            <w:pPr>
              <w:tabs>
                <w:tab w:val="left" w:pos="5140"/>
              </w:tabs>
              <w:rPr>
                <w:rFonts w:asciiTheme="minorEastAsia" w:eastAsiaTheme="minorEastAsia" w:hAnsiTheme="minorEastAsia"/>
                <w:color w:val="000000" w:themeColor="text1"/>
                <w:sz w:val="16"/>
                <w:szCs w:val="44"/>
              </w:rPr>
            </w:pPr>
            <w:r>
              <w:rPr>
                <w:rFonts w:asciiTheme="minorEastAsia" w:eastAsiaTheme="minorEastAsia" w:hAnsiTheme="minorEastAsia" w:hint="eastAsia"/>
                <w:color w:val="000000" w:themeColor="text1"/>
                <w:sz w:val="16"/>
                <w:szCs w:val="44"/>
              </w:rPr>
              <w:t>应付债券</w:t>
            </w:r>
          </w:p>
        </w:tc>
        <w:tc>
          <w:tcPr>
            <w:tcW w:w="1559"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294,900,000.00</w:t>
            </w:r>
          </w:p>
        </w:tc>
        <w:tc>
          <w:tcPr>
            <w:tcW w:w="993"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0.00%</w:t>
            </w:r>
          </w:p>
        </w:tc>
        <w:tc>
          <w:tcPr>
            <w:tcW w:w="992"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3.49%</w:t>
            </w:r>
          </w:p>
        </w:tc>
        <w:tc>
          <w:tcPr>
            <w:tcW w:w="1559"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0.00</w:t>
            </w:r>
          </w:p>
        </w:tc>
        <w:tc>
          <w:tcPr>
            <w:tcW w:w="992"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0.00%</w:t>
            </w:r>
          </w:p>
        </w:tc>
        <w:tc>
          <w:tcPr>
            <w:tcW w:w="1134"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0.00%</w:t>
            </w:r>
          </w:p>
        </w:tc>
        <w:tc>
          <w:tcPr>
            <w:tcW w:w="1021" w:type="dxa"/>
          </w:tcPr>
          <w:p w:rsidR="00E77976" w:rsidRPr="00E77976" w:rsidRDefault="00E77976" w:rsidP="00E77976">
            <w:pPr>
              <w:tabs>
                <w:tab w:val="left" w:pos="5140"/>
              </w:tabs>
              <w:jc w:val="right"/>
              <w:rPr>
                <w:rFonts w:asciiTheme="minorEastAsia" w:eastAsiaTheme="minorEastAsia" w:hAnsiTheme="minorEastAsia"/>
                <w:color w:val="000000" w:themeColor="text1"/>
                <w:sz w:val="16"/>
                <w:szCs w:val="44"/>
              </w:rPr>
            </w:pPr>
            <w:r w:rsidRPr="00E77976">
              <w:rPr>
                <w:rFonts w:asciiTheme="minorEastAsia" w:eastAsiaTheme="minorEastAsia" w:hAnsiTheme="minorEastAsia"/>
                <w:color w:val="000000" w:themeColor="text1"/>
                <w:sz w:val="16"/>
                <w:szCs w:val="44"/>
              </w:rPr>
              <w:t>3.49%</w:t>
            </w:r>
          </w:p>
        </w:tc>
      </w:tr>
      <w:tr w:rsidR="001B6047" w:rsidRPr="001C5AD3" w:rsidTr="00A62D6B">
        <w:tc>
          <w:tcPr>
            <w:tcW w:w="1531" w:type="dxa"/>
          </w:tcPr>
          <w:p w:rsidR="00EC242E" w:rsidRPr="001C5AD3" w:rsidRDefault="00C90591" w:rsidP="005C3E7C">
            <w:pPr>
              <w:tabs>
                <w:tab w:val="left" w:pos="5140"/>
              </w:tabs>
              <w:rPr>
                <w:rFonts w:asciiTheme="minorEastAsia" w:eastAsiaTheme="minorEastAsia" w:hAnsiTheme="minorEastAsia"/>
                <w:color w:val="000000" w:themeColor="text1"/>
                <w:sz w:val="16"/>
                <w:szCs w:val="44"/>
              </w:rPr>
            </w:pPr>
            <w:r w:rsidRPr="001C5AD3">
              <w:rPr>
                <w:rFonts w:asciiTheme="minorEastAsia" w:eastAsiaTheme="minorEastAsia" w:hAnsiTheme="minorEastAsia" w:hint="eastAsia"/>
                <w:color w:val="000000" w:themeColor="text1"/>
                <w:sz w:val="16"/>
                <w:szCs w:val="44"/>
              </w:rPr>
              <w:t>资产</w:t>
            </w:r>
            <w:r w:rsidRPr="001C5AD3">
              <w:rPr>
                <w:rFonts w:asciiTheme="minorEastAsia" w:eastAsiaTheme="minorEastAsia" w:hAnsiTheme="minorEastAsia"/>
                <w:color w:val="000000" w:themeColor="text1"/>
                <w:sz w:val="16"/>
                <w:szCs w:val="44"/>
              </w:rPr>
              <w:t>总计</w:t>
            </w:r>
          </w:p>
        </w:tc>
        <w:sdt>
          <w:sdtPr>
            <w:rPr>
              <w:rFonts w:asciiTheme="minorEastAsia" w:eastAsiaTheme="minorEastAsia" w:hAnsiTheme="minorEastAsia"/>
              <w:color w:val="000000" w:themeColor="text1"/>
              <w:sz w:val="16"/>
              <w:szCs w:val="44"/>
            </w:rPr>
            <w:alias w:val="货币类型"/>
            <w:tag w:val="货币类型"/>
            <w:id w:val="778771716"/>
            <w:lock w:val="sdtLocked"/>
            <w:placeholder>
              <w:docPart w:val="BB7FC1229D3C47EFB0C4DB613EF25F59"/>
            </w:placeholder>
            <w:dataBinding w:prefixMappings="xmlns:ns0='http://wwww.hallomagic.com/xbrl/consistency' xmlns:ns1='consistency' " w:xpath="/ns0:xbrlConsistency[1]/ns1:ccConsistency[1]/ns1:ccSign_Assetsneeq_instant_T[1]" w:storeItemID="{08517870-DFDA-4691-AD7A-17DFF9C938D2}"/>
            <w:text/>
          </w:sdtPr>
          <w:sdtContent>
            <w:tc>
              <w:tcPr>
                <w:tcW w:w="1559" w:type="dxa"/>
              </w:tcPr>
              <w:p w:rsidR="00EC242E" w:rsidRPr="001C5AD3" w:rsidRDefault="00F71C0A"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8,439,026,366.32</w:t>
                </w:r>
              </w:p>
            </w:tc>
          </w:sdtContent>
        </w:sdt>
        <w:sdt>
          <w:sdtPr>
            <w:rPr>
              <w:rFonts w:asciiTheme="minorEastAsia" w:eastAsiaTheme="minorEastAsia" w:hAnsiTheme="minorEastAsia"/>
              <w:color w:val="000000" w:themeColor="text1"/>
              <w:sz w:val="16"/>
              <w:szCs w:val="44"/>
            </w:rPr>
            <w:alias w:val="百分比"/>
            <w:tag w:val="百分比"/>
            <w:id w:val="1383826686"/>
            <w:lock w:val="sdtLocked"/>
            <w:placeholder>
              <w:docPart w:val="9641F394761243919097E48EAF7FA4FD"/>
            </w:placeholder>
            <w:dataBinding w:prefixMappings="xmlns:ns0='http://wwww.hallomagic.com/xbrl/consistency' xmlns:ns1='consistency' " w:xpath="/ns0:xbrlConsistency[1]/ns1:ccConsistency[1]/ns1:ccSign_ZongZiChanBianDongBiLineeq_instant_T[1]" w:storeItemID="{08517870-DFDA-4691-AD7A-17DFF9C938D2}"/>
            <w:text/>
          </w:sdtPr>
          <w:sdtContent>
            <w:tc>
              <w:tcPr>
                <w:tcW w:w="993"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19.08%</w:t>
                </w:r>
              </w:p>
            </w:tc>
          </w:sdtContent>
        </w:sdt>
        <w:tc>
          <w:tcPr>
            <w:tcW w:w="992" w:type="dxa"/>
          </w:tcPr>
          <w:p w:rsidR="00EC242E" w:rsidRPr="001C5AD3" w:rsidRDefault="001C5AD3" w:rsidP="005C3E7C">
            <w:pPr>
              <w:tabs>
                <w:tab w:val="left" w:pos="5140"/>
              </w:tabs>
              <w:jc w:val="center"/>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w:t>
            </w:r>
          </w:p>
        </w:tc>
        <w:sdt>
          <w:sdtPr>
            <w:rPr>
              <w:rFonts w:asciiTheme="minorEastAsia" w:eastAsiaTheme="minorEastAsia" w:hAnsiTheme="minorEastAsia"/>
              <w:color w:val="000000" w:themeColor="text1"/>
              <w:sz w:val="16"/>
              <w:szCs w:val="44"/>
            </w:rPr>
            <w:alias w:val="货币类型"/>
            <w:tag w:val="货币类型"/>
            <w:id w:val="1055592466"/>
            <w:lock w:val="sdtLocked"/>
            <w:placeholder>
              <w:docPart w:val="B31E474E47B5476ABAE9F33208835D8B"/>
            </w:placeholder>
            <w:dataBinding w:prefixMappings="xmlns:ns0='http://wwww.hallomagic.com/xbrl/consistency' xmlns:ns1='consistency' " w:xpath="/ns0:xbrlConsistency[1]/ns1:ccConsistency[1]/ns1:ccSign_Assetsneeq_instant_T-1[1]" w:storeItemID="{08517870-DFDA-4691-AD7A-17DFF9C938D2}"/>
            <w:text/>
          </w:sdtPr>
          <w:sdtContent>
            <w:tc>
              <w:tcPr>
                <w:tcW w:w="1559" w:type="dxa"/>
              </w:tcPr>
              <w:p w:rsidR="00EC242E" w:rsidRPr="001C5AD3" w:rsidRDefault="00F71C0A" w:rsidP="00014989">
                <w:pPr>
                  <w:tabs>
                    <w:tab w:val="left" w:pos="5140"/>
                  </w:tabs>
                  <w:jc w:val="right"/>
                  <w:rPr>
                    <w:rFonts w:asciiTheme="minorEastAsia" w:eastAsiaTheme="minorEastAsia" w:hAnsiTheme="minorEastAsia"/>
                    <w:color w:val="000000" w:themeColor="text1"/>
                    <w:sz w:val="16"/>
                    <w:szCs w:val="44"/>
                  </w:rPr>
                </w:pPr>
                <w:r>
                  <w:rPr>
                    <w:rFonts w:asciiTheme="minorEastAsia" w:eastAsiaTheme="minorEastAsia" w:hAnsiTheme="minorEastAsia"/>
                    <w:color w:val="000000" w:themeColor="text1"/>
                    <w:sz w:val="16"/>
                    <w:szCs w:val="44"/>
                  </w:rPr>
                  <w:t>7,086,708,549.38</w:t>
                </w:r>
              </w:p>
            </w:tc>
          </w:sdtContent>
        </w:sdt>
        <w:sdt>
          <w:sdtPr>
            <w:rPr>
              <w:rFonts w:asciiTheme="minorEastAsia" w:eastAsiaTheme="minorEastAsia" w:hAnsiTheme="minorEastAsia"/>
              <w:color w:val="000000" w:themeColor="text1"/>
              <w:sz w:val="16"/>
              <w:szCs w:val="44"/>
            </w:rPr>
            <w:alias w:val="百分比"/>
            <w:tag w:val="百分比"/>
            <w:id w:val="1995600421"/>
            <w:lock w:val="sdtLocked"/>
            <w:placeholder>
              <w:docPart w:val="79236AA77C3841CDA436995FD688ABA6"/>
            </w:placeholder>
            <w:text/>
          </w:sdtPr>
          <w:sdtContent>
            <w:tc>
              <w:tcPr>
                <w:tcW w:w="992" w:type="dxa"/>
              </w:tcPr>
              <w:p w:rsidR="00EC242E" w:rsidRPr="001C5AD3" w:rsidRDefault="001C5AD3" w:rsidP="00014989">
                <w:pPr>
                  <w:tabs>
                    <w:tab w:val="left" w:pos="5140"/>
                  </w:tabs>
                  <w:jc w:val="right"/>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30.13%</w:t>
                </w:r>
              </w:p>
            </w:tc>
          </w:sdtContent>
        </w:sdt>
        <w:tc>
          <w:tcPr>
            <w:tcW w:w="1134" w:type="dxa"/>
          </w:tcPr>
          <w:p w:rsidR="00EC242E" w:rsidRPr="001C5AD3" w:rsidRDefault="001C5AD3" w:rsidP="005C3E7C">
            <w:pPr>
              <w:tabs>
                <w:tab w:val="left" w:pos="5140"/>
              </w:tabs>
              <w:jc w:val="center"/>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w:t>
            </w:r>
          </w:p>
        </w:tc>
        <w:tc>
          <w:tcPr>
            <w:tcW w:w="1021" w:type="dxa"/>
          </w:tcPr>
          <w:p w:rsidR="00EC242E" w:rsidRPr="001C5AD3" w:rsidRDefault="001C5AD3" w:rsidP="005C3E7C">
            <w:pPr>
              <w:tabs>
                <w:tab w:val="left" w:pos="5140"/>
              </w:tabs>
              <w:jc w:val="center"/>
              <w:rPr>
                <w:rFonts w:asciiTheme="minorEastAsia" w:eastAsiaTheme="minorEastAsia" w:hAnsiTheme="minorEastAsia"/>
                <w:color w:val="000000" w:themeColor="text1"/>
                <w:sz w:val="16"/>
                <w:szCs w:val="44"/>
              </w:rPr>
            </w:pPr>
            <w:r w:rsidRPr="001C5AD3">
              <w:rPr>
                <w:rFonts w:asciiTheme="minorEastAsia" w:eastAsiaTheme="minorEastAsia" w:hAnsiTheme="minorEastAsia"/>
                <w:color w:val="000000" w:themeColor="text1"/>
                <w:sz w:val="16"/>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640"/>
      </w:tblGrid>
      <w:tr w:rsidR="001B6047" w:rsidRPr="001B6047" w:rsidTr="008258D8">
        <w:trPr>
          <w:trHeight w:val="281"/>
        </w:trPr>
        <w:tc>
          <w:tcPr>
            <w:tcW w:w="9640" w:type="dxa"/>
          </w:tcPr>
          <w:p w:rsidR="00C833BF" w:rsidRPr="00C833BF" w:rsidRDefault="009B1513" w:rsidP="00C833BF">
            <w:pPr>
              <w:pStyle w:val="a5"/>
              <w:numPr>
                <w:ilvl w:val="0"/>
                <w:numId w:val="7"/>
              </w:numPr>
              <w:tabs>
                <w:tab w:val="left" w:pos="5140"/>
              </w:tabs>
              <w:ind w:firstLineChars="0"/>
              <w:rPr>
                <w:szCs w:val="21"/>
              </w:rPr>
            </w:pPr>
            <w:sdt>
              <w:sdtPr>
                <w:rPr>
                  <w:rFonts w:asciiTheme="minorEastAsia" w:eastAsiaTheme="minorEastAsia" w:hAnsiTheme="minorEastAsia" w:hint="eastAsia"/>
                  <w:szCs w:val="44"/>
                </w:rPr>
                <w:id w:val="1173306608"/>
                <w:lock w:val="sdtLocked"/>
                <w:placeholder>
                  <w:docPart w:val="879C84AF3E554EBFB27EFA483A908CAB"/>
                </w:placeholder>
                <w:showingPlcHdr/>
              </w:sdtPr>
              <w:sdtContent>
                <w:r w:rsidR="00943FE1" w:rsidRPr="008F432C">
                  <w:rPr>
                    <w:rStyle w:val="placeholder2Char"/>
                    <w:rFonts w:hint="eastAsia"/>
                  </w:rPr>
                  <w:t>对与</w:t>
                </w:r>
                <w:r w:rsidR="00943FE1" w:rsidRPr="008F432C">
                  <w:rPr>
                    <w:rStyle w:val="placeholder2Char"/>
                  </w:rPr>
                  <w:t>上一年度相比变动达到或超过</w:t>
                </w:r>
                <w:r w:rsidR="00943FE1" w:rsidRPr="008F432C">
                  <w:rPr>
                    <w:rStyle w:val="placeholder2Char"/>
                    <w:rFonts w:hint="eastAsia"/>
                  </w:rPr>
                  <w:t>30</w:t>
                </w:r>
                <w:r w:rsidR="00943FE1" w:rsidRPr="008F432C">
                  <w:rPr>
                    <w:rStyle w:val="placeholder2Char"/>
                  </w:rPr>
                  <w:t>%</w:t>
                </w:r>
                <w:r w:rsidR="00943FE1" w:rsidRPr="008F432C">
                  <w:rPr>
                    <w:rStyle w:val="placeholder2Char"/>
                  </w:rPr>
                  <w:t>的财务数据，应充分解释导致变动的原因</w:t>
                </w:r>
                <w:r w:rsidR="00943FE1" w:rsidRPr="008F432C">
                  <w:rPr>
                    <w:rStyle w:val="placeholder2Char"/>
                    <w:rFonts w:hint="eastAsia"/>
                  </w:rPr>
                  <w:t>。</w:t>
                </w:r>
              </w:sdtContent>
            </w:sdt>
            <w:r w:rsidR="00847270" w:rsidRPr="00847270">
              <w:rPr>
                <w:rFonts w:asciiTheme="minorEastAsia" w:eastAsiaTheme="minorEastAsia" w:hAnsiTheme="minorEastAsia" w:hint="eastAsia"/>
                <w:szCs w:val="44"/>
              </w:rPr>
              <w:t>货币资金增加主要由于</w:t>
            </w:r>
            <w:r w:rsidR="00847270" w:rsidRPr="00847270">
              <w:rPr>
                <w:szCs w:val="21"/>
              </w:rPr>
              <w:t>报告期首期非公开债发行成功，募集资金成功</w:t>
            </w:r>
            <w:r w:rsidR="00847270">
              <w:rPr>
                <w:szCs w:val="21"/>
              </w:rPr>
              <w:t>。</w:t>
            </w:r>
          </w:p>
          <w:p w:rsidR="00847270" w:rsidRPr="00847270" w:rsidRDefault="00847270" w:rsidP="00847270">
            <w:pPr>
              <w:pStyle w:val="a5"/>
              <w:numPr>
                <w:ilvl w:val="0"/>
                <w:numId w:val="7"/>
              </w:numPr>
              <w:tabs>
                <w:tab w:val="left" w:pos="5140"/>
              </w:tabs>
              <w:ind w:firstLineChars="0"/>
              <w:rPr>
                <w:rFonts w:asciiTheme="minorEastAsia" w:hAnsiTheme="minorEastAsia"/>
                <w:i/>
                <w:color w:val="000000" w:themeColor="text1"/>
                <w:szCs w:val="44"/>
              </w:rPr>
            </w:pPr>
            <w:r>
              <w:rPr>
                <w:rFonts w:asciiTheme="minorEastAsia" w:hAnsiTheme="minorEastAsia"/>
                <w:i/>
                <w:color w:val="000000" w:themeColor="text1"/>
                <w:szCs w:val="44"/>
              </w:rPr>
              <w:t>预付款项增加主要由于</w:t>
            </w:r>
            <w:r>
              <w:rPr>
                <w:szCs w:val="21"/>
              </w:rPr>
              <w:t>股权投资项目的预付款增加</w:t>
            </w:r>
          </w:p>
          <w:p w:rsidR="00847270" w:rsidRPr="00C833BF" w:rsidRDefault="00847270" w:rsidP="00847270">
            <w:pPr>
              <w:pStyle w:val="a5"/>
              <w:numPr>
                <w:ilvl w:val="0"/>
                <w:numId w:val="7"/>
              </w:numPr>
              <w:tabs>
                <w:tab w:val="left" w:pos="5140"/>
              </w:tabs>
              <w:ind w:firstLineChars="0"/>
              <w:rPr>
                <w:rFonts w:asciiTheme="minorEastAsia" w:hAnsiTheme="minorEastAsia"/>
                <w:i/>
                <w:color w:val="000000" w:themeColor="text1"/>
                <w:szCs w:val="44"/>
              </w:rPr>
            </w:pPr>
            <w:r>
              <w:rPr>
                <w:rFonts w:asciiTheme="minorEastAsia" w:hAnsiTheme="minorEastAsia"/>
                <w:i/>
                <w:color w:val="000000" w:themeColor="text1"/>
                <w:szCs w:val="44"/>
              </w:rPr>
              <w:t>其他流动资产增加主要由于</w:t>
            </w:r>
            <w:r>
              <w:rPr>
                <w:szCs w:val="21"/>
              </w:rPr>
              <w:t>非标项目投资增加</w:t>
            </w:r>
          </w:p>
          <w:p w:rsidR="00C833BF" w:rsidRDefault="00C833BF" w:rsidP="00847270">
            <w:pPr>
              <w:pStyle w:val="a5"/>
              <w:numPr>
                <w:ilvl w:val="0"/>
                <w:numId w:val="7"/>
              </w:numPr>
              <w:tabs>
                <w:tab w:val="left" w:pos="5140"/>
              </w:tabs>
              <w:ind w:firstLineChars="0"/>
              <w:rPr>
                <w:rFonts w:asciiTheme="minorEastAsia" w:hAnsiTheme="minorEastAsia"/>
                <w:i/>
                <w:color w:val="000000" w:themeColor="text1"/>
                <w:szCs w:val="44"/>
              </w:rPr>
            </w:pPr>
            <w:r>
              <w:rPr>
                <w:rFonts w:asciiTheme="minorEastAsia" w:hAnsiTheme="minorEastAsia" w:hint="eastAsia"/>
                <w:i/>
                <w:color w:val="000000" w:themeColor="text1"/>
                <w:szCs w:val="44"/>
              </w:rPr>
              <w:t>长期股权投资增加主要由于新投资了几家企业</w:t>
            </w:r>
          </w:p>
          <w:p w:rsidR="00C833BF" w:rsidRDefault="00C833BF" w:rsidP="00847270">
            <w:pPr>
              <w:pStyle w:val="a5"/>
              <w:numPr>
                <w:ilvl w:val="0"/>
                <w:numId w:val="7"/>
              </w:numPr>
              <w:tabs>
                <w:tab w:val="left" w:pos="5140"/>
              </w:tabs>
              <w:ind w:firstLineChars="0"/>
              <w:rPr>
                <w:rFonts w:asciiTheme="minorEastAsia" w:hAnsiTheme="minorEastAsia"/>
                <w:i/>
                <w:color w:val="000000" w:themeColor="text1"/>
                <w:szCs w:val="44"/>
              </w:rPr>
            </w:pPr>
            <w:r>
              <w:rPr>
                <w:rFonts w:asciiTheme="minorEastAsia" w:hAnsiTheme="minorEastAsia" w:hint="eastAsia"/>
                <w:i/>
                <w:color w:val="000000" w:themeColor="text1"/>
                <w:szCs w:val="44"/>
              </w:rPr>
              <w:t>短期借款减少主要由于用经营性物业贷款替换了原结构性贷款</w:t>
            </w:r>
          </w:p>
          <w:p w:rsidR="00C833BF" w:rsidRDefault="00C833BF" w:rsidP="00847270">
            <w:pPr>
              <w:pStyle w:val="a5"/>
              <w:numPr>
                <w:ilvl w:val="0"/>
                <w:numId w:val="7"/>
              </w:numPr>
              <w:tabs>
                <w:tab w:val="left" w:pos="5140"/>
              </w:tabs>
              <w:ind w:firstLineChars="0"/>
              <w:rPr>
                <w:rFonts w:asciiTheme="minorEastAsia" w:hAnsiTheme="minorEastAsia"/>
                <w:i/>
                <w:color w:val="000000" w:themeColor="text1"/>
                <w:szCs w:val="44"/>
              </w:rPr>
            </w:pPr>
            <w:r>
              <w:rPr>
                <w:rFonts w:asciiTheme="minorEastAsia" w:hAnsiTheme="minorEastAsia" w:hint="eastAsia"/>
                <w:i/>
                <w:color w:val="000000" w:themeColor="text1"/>
                <w:szCs w:val="44"/>
              </w:rPr>
              <w:t>其他应付款增加主要由于融资增加增加了相应的应计利息</w:t>
            </w:r>
          </w:p>
          <w:p w:rsidR="00C833BF" w:rsidRDefault="00C833BF" w:rsidP="00847270">
            <w:pPr>
              <w:pStyle w:val="a5"/>
              <w:numPr>
                <w:ilvl w:val="0"/>
                <w:numId w:val="7"/>
              </w:numPr>
              <w:tabs>
                <w:tab w:val="left" w:pos="5140"/>
              </w:tabs>
              <w:ind w:firstLineChars="0"/>
              <w:rPr>
                <w:rFonts w:asciiTheme="minorEastAsia" w:hAnsiTheme="minorEastAsia"/>
                <w:i/>
                <w:color w:val="000000" w:themeColor="text1"/>
                <w:szCs w:val="44"/>
              </w:rPr>
            </w:pPr>
            <w:r>
              <w:rPr>
                <w:rFonts w:asciiTheme="minorEastAsia" w:hAnsiTheme="minorEastAsia" w:hint="eastAsia"/>
                <w:i/>
                <w:color w:val="000000" w:themeColor="text1"/>
                <w:szCs w:val="44"/>
              </w:rPr>
              <w:lastRenderedPageBreak/>
              <w:t>其他流动负债增加主要由于受托管理资产的规模增加</w:t>
            </w:r>
          </w:p>
          <w:p w:rsidR="00C833BF" w:rsidRPr="00847270" w:rsidRDefault="00C833BF" w:rsidP="00847270">
            <w:pPr>
              <w:pStyle w:val="a5"/>
              <w:numPr>
                <w:ilvl w:val="0"/>
                <w:numId w:val="7"/>
              </w:numPr>
              <w:tabs>
                <w:tab w:val="left" w:pos="5140"/>
              </w:tabs>
              <w:ind w:firstLineChars="0"/>
              <w:rPr>
                <w:rFonts w:asciiTheme="minorEastAsia" w:hAnsiTheme="minorEastAsia"/>
                <w:i/>
                <w:color w:val="000000" w:themeColor="text1"/>
                <w:szCs w:val="44"/>
              </w:rPr>
            </w:pPr>
            <w:r>
              <w:rPr>
                <w:rFonts w:asciiTheme="minorEastAsia" w:hAnsiTheme="minorEastAsia" w:hint="eastAsia"/>
                <w:i/>
                <w:color w:val="000000" w:themeColor="text1"/>
                <w:szCs w:val="44"/>
              </w:rPr>
              <w:t>长期借款增加主要由于经营性物业贷款增加</w:t>
            </w:r>
          </w:p>
          <w:p w:rsidR="00847270" w:rsidRPr="00847270" w:rsidRDefault="00847270" w:rsidP="00943FE1">
            <w:pPr>
              <w:pStyle w:val="a5"/>
              <w:tabs>
                <w:tab w:val="left" w:pos="5140"/>
              </w:tabs>
              <w:ind w:left="360" w:firstLineChars="0" w:firstLine="0"/>
              <w:rPr>
                <w:rFonts w:asciiTheme="minorEastAsia" w:hAnsiTheme="minorEastAsia"/>
                <w:i/>
                <w:color w:val="000000" w:themeColor="text1"/>
                <w:szCs w:val="44"/>
              </w:rPr>
            </w:pP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88C9250CED724CFB9AF5D1A6081976E0"/>
              </w:placeholder>
            </w:sdtPr>
            <w:sdtContent>
              <w:p w:rsidR="00431B4B" w:rsidRPr="00431B4B" w:rsidRDefault="00431B4B" w:rsidP="00431B4B">
                <w:pPr>
                  <w:tabs>
                    <w:tab w:val="left" w:pos="5140"/>
                  </w:tabs>
                  <w:rPr>
                    <w:szCs w:val="21"/>
                  </w:rPr>
                </w:pPr>
                <w:r w:rsidRPr="00431B4B">
                  <w:rPr>
                    <w:rFonts w:hint="eastAsia"/>
                    <w:szCs w:val="21"/>
                  </w:rPr>
                  <w:t>截至</w:t>
                </w:r>
                <w:r w:rsidRPr="00431B4B">
                  <w:rPr>
                    <w:szCs w:val="21"/>
                  </w:rPr>
                  <w:t xml:space="preserve">2015 </w:t>
                </w:r>
                <w:r w:rsidRPr="00431B4B">
                  <w:rPr>
                    <w:rFonts w:hint="eastAsia"/>
                    <w:szCs w:val="21"/>
                  </w:rPr>
                  <w:t>年</w:t>
                </w:r>
                <w:r w:rsidRPr="00431B4B">
                  <w:rPr>
                    <w:szCs w:val="21"/>
                  </w:rPr>
                  <w:t xml:space="preserve">12 </w:t>
                </w:r>
                <w:r w:rsidRPr="00431B4B">
                  <w:rPr>
                    <w:rFonts w:hint="eastAsia"/>
                    <w:szCs w:val="21"/>
                  </w:rPr>
                  <w:t>月</w:t>
                </w:r>
                <w:r w:rsidRPr="00431B4B">
                  <w:rPr>
                    <w:szCs w:val="21"/>
                  </w:rPr>
                  <w:t xml:space="preserve">31 </w:t>
                </w:r>
                <w:r w:rsidRPr="00431B4B">
                  <w:rPr>
                    <w:rFonts w:hint="eastAsia"/>
                    <w:szCs w:val="21"/>
                  </w:rPr>
                  <w:t>日，公司控股子公司（有限合伙企业）、参股公司为：</w:t>
                </w:r>
              </w:p>
              <w:p w:rsidR="00431B4B" w:rsidRPr="00431B4B" w:rsidRDefault="00431B4B" w:rsidP="00431B4B">
                <w:pPr>
                  <w:autoSpaceDE w:val="0"/>
                  <w:autoSpaceDN w:val="0"/>
                  <w:adjustRightInd w:val="0"/>
                  <w:jc w:val="left"/>
                  <w:rPr>
                    <w:szCs w:val="21"/>
                  </w:rPr>
                </w:pPr>
                <w:r w:rsidRPr="00431B4B">
                  <w:rPr>
                    <w:rFonts w:hint="eastAsia"/>
                    <w:szCs w:val="21"/>
                  </w:rPr>
                  <w:t>1</w:t>
                </w:r>
                <w:r w:rsidRPr="00431B4B">
                  <w:rPr>
                    <w:rFonts w:hint="eastAsia"/>
                    <w:szCs w:val="21"/>
                  </w:rPr>
                  <w:t>、北京中城赋比兴投资基金管理中心：注册资本</w:t>
                </w:r>
                <w:r w:rsidRPr="00431B4B">
                  <w:rPr>
                    <w:rFonts w:hint="eastAsia"/>
                    <w:szCs w:val="21"/>
                  </w:rPr>
                  <w:t>9</w:t>
                </w:r>
                <w:r w:rsidRPr="00431B4B">
                  <w:rPr>
                    <w:szCs w:val="21"/>
                  </w:rPr>
                  <w:t>,</w:t>
                </w:r>
                <w:r w:rsidRPr="00431B4B">
                  <w:rPr>
                    <w:rFonts w:hint="eastAsia"/>
                    <w:szCs w:val="21"/>
                  </w:rPr>
                  <w:t>1</w:t>
                </w:r>
                <w:r w:rsidRPr="00431B4B">
                  <w:rPr>
                    <w:szCs w:val="21"/>
                  </w:rPr>
                  <w:t xml:space="preserve">00.00 </w:t>
                </w:r>
                <w:r w:rsidRPr="00431B4B">
                  <w:rPr>
                    <w:rFonts w:hint="eastAsia"/>
                    <w:szCs w:val="21"/>
                  </w:rPr>
                  <w:t>万元，主营业务为</w:t>
                </w:r>
                <w:r w:rsidRPr="004A16DC">
                  <w:rPr>
                    <w:rFonts w:hint="eastAsia"/>
                    <w:szCs w:val="21"/>
                  </w:rPr>
                  <w:t>非证券业务的投资管理、咨询</w:t>
                </w:r>
                <w:r w:rsidRPr="00431B4B">
                  <w:rPr>
                    <w:rFonts w:hint="eastAsia"/>
                    <w:szCs w:val="21"/>
                  </w:rPr>
                  <w:t>，系公司为发起募集有限合伙型基金而设立的基金管理人，公司持股比例为</w:t>
                </w:r>
                <w:r w:rsidRPr="00431B4B">
                  <w:rPr>
                    <w:szCs w:val="21"/>
                  </w:rPr>
                  <w:t>96.70</w:t>
                </w:r>
                <w:r w:rsidRPr="00431B4B">
                  <w:rPr>
                    <w:rFonts w:hint="eastAsia"/>
                    <w:szCs w:val="21"/>
                  </w:rPr>
                  <w:t>%</w:t>
                </w:r>
                <w:r w:rsidRPr="00431B4B">
                  <w:rPr>
                    <w:rFonts w:hint="eastAsia"/>
                    <w:szCs w:val="21"/>
                  </w:rPr>
                  <w:t>，为公司二级控股子公司。</w:t>
                </w:r>
              </w:p>
              <w:p w:rsidR="00431B4B" w:rsidRPr="00431B4B" w:rsidRDefault="00431B4B" w:rsidP="00431B4B">
                <w:pPr>
                  <w:autoSpaceDE w:val="0"/>
                  <w:autoSpaceDN w:val="0"/>
                  <w:adjustRightInd w:val="0"/>
                  <w:jc w:val="left"/>
                  <w:rPr>
                    <w:szCs w:val="21"/>
                  </w:rPr>
                </w:pPr>
                <w:r w:rsidRPr="00431B4B">
                  <w:rPr>
                    <w:rFonts w:hint="eastAsia"/>
                    <w:szCs w:val="21"/>
                  </w:rPr>
                  <w:t>2</w:t>
                </w:r>
                <w:r w:rsidRPr="00431B4B">
                  <w:rPr>
                    <w:rFonts w:hint="eastAsia"/>
                    <w:szCs w:val="21"/>
                  </w:rPr>
                  <w:t>、中城赋比兴（天津）股</w:t>
                </w:r>
                <w:r>
                  <w:rPr>
                    <w:rFonts w:hint="eastAsia"/>
                    <w:szCs w:val="21"/>
                  </w:rPr>
                  <w:t>权</w:t>
                </w:r>
                <w:r w:rsidRPr="00431B4B">
                  <w:rPr>
                    <w:rFonts w:hint="eastAsia"/>
                    <w:szCs w:val="21"/>
                  </w:rPr>
                  <w:t>投资基金合伙企业：注册资本</w:t>
                </w:r>
                <w:r w:rsidRPr="00431B4B">
                  <w:rPr>
                    <w:szCs w:val="21"/>
                  </w:rPr>
                  <w:t xml:space="preserve">10,100.00 </w:t>
                </w:r>
                <w:r w:rsidRPr="00431B4B">
                  <w:rPr>
                    <w:rFonts w:hint="eastAsia"/>
                    <w:szCs w:val="21"/>
                  </w:rPr>
                  <w:t>万元，主营业务为受托管理股权投资基金、从事投融资管理及相关咨询服务，系公司为发起募集有限合伙型基金而设立的基金管理人，公司持股比例为</w:t>
                </w:r>
                <w:r w:rsidRPr="00431B4B">
                  <w:rPr>
                    <w:szCs w:val="21"/>
                  </w:rPr>
                  <w:t>9</w:t>
                </w:r>
                <w:r w:rsidRPr="00431B4B">
                  <w:rPr>
                    <w:rFonts w:hint="eastAsia"/>
                    <w:szCs w:val="21"/>
                  </w:rPr>
                  <w:t>8</w:t>
                </w:r>
                <w:r w:rsidRPr="00431B4B">
                  <w:rPr>
                    <w:szCs w:val="21"/>
                  </w:rPr>
                  <w:t>.</w:t>
                </w:r>
                <w:r w:rsidRPr="00431B4B">
                  <w:rPr>
                    <w:rFonts w:hint="eastAsia"/>
                    <w:szCs w:val="21"/>
                  </w:rPr>
                  <w:t>02%</w:t>
                </w:r>
                <w:r w:rsidRPr="00431B4B">
                  <w:rPr>
                    <w:rFonts w:hint="eastAsia"/>
                    <w:szCs w:val="21"/>
                  </w:rPr>
                  <w:t>，为公司二级控股子公司。</w:t>
                </w:r>
                <w:r w:rsidRPr="00431B4B">
                  <w:rPr>
                    <w:rFonts w:hint="eastAsia"/>
                    <w:szCs w:val="21"/>
                  </w:rPr>
                  <w:t>2015</w:t>
                </w:r>
                <w:r w:rsidRPr="00431B4B">
                  <w:rPr>
                    <w:rFonts w:hint="eastAsia"/>
                    <w:szCs w:val="21"/>
                  </w:rPr>
                  <w:t>年天津赋比兴的营业收入为</w:t>
                </w:r>
                <w:r w:rsidRPr="00431B4B">
                  <w:rPr>
                    <w:rFonts w:hint="eastAsia"/>
                    <w:szCs w:val="21"/>
                  </w:rPr>
                  <w:t>2,823.10</w:t>
                </w:r>
                <w:r w:rsidRPr="00431B4B">
                  <w:rPr>
                    <w:rFonts w:hint="eastAsia"/>
                    <w:szCs w:val="21"/>
                  </w:rPr>
                  <w:t>万元，净利润为</w:t>
                </w:r>
                <w:r w:rsidRPr="00431B4B">
                  <w:rPr>
                    <w:szCs w:val="21"/>
                  </w:rPr>
                  <w:t>3</w:t>
                </w:r>
                <w:r w:rsidRPr="00431B4B">
                  <w:rPr>
                    <w:rFonts w:hint="eastAsia"/>
                    <w:szCs w:val="21"/>
                  </w:rPr>
                  <w:t>,</w:t>
                </w:r>
                <w:r w:rsidRPr="00431B4B">
                  <w:rPr>
                    <w:szCs w:val="21"/>
                  </w:rPr>
                  <w:t>409</w:t>
                </w:r>
                <w:r w:rsidRPr="00431B4B">
                  <w:rPr>
                    <w:rFonts w:hint="eastAsia"/>
                    <w:szCs w:val="21"/>
                  </w:rPr>
                  <w:t>.30</w:t>
                </w:r>
                <w:r w:rsidRPr="00431B4B">
                  <w:rPr>
                    <w:rFonts w:hint="eastAsia"/>
                    <w:szCs w:val="21"/>
                  </w:rPr>
                  <w:t>万元。</w:t>
                </w:r>
              </w:p>
              <w:p w:rsidR="00431B4B" w:rsidRPr="00431B4B" w:rsidRDefault="00431B4B" w:rsidP="00431B4B">
                <w:pPr>
                  <w:autoSpaceDE w:val="0"/>
                  <w:autoSpaceDN w:val="0"/>
                  <w:adjustRightInd w:val="0"/>
                  <w:jc w:val="left"/>
                  <w:rPr>
                    <w:szCs w:val="21"/>
                  </w:rPr>
                </w:pPr>
                <w:r w:rsidRPr="00431B4B">
                  <w:rPr>
                    <w:rFonts w:hint="eastAsia"/>
                    <w:szCs w:val="21"/>
                  </w:rPr>
                  <w:t>3</w:t>
                </w:r>
                <w:r w:rsidRPr="00431B4B">
                  <w:rPr>
                    <w:rFonts w:hint="eastAsia"/>
                    <w:szCs w:val="21"/>
                  </w:rPr>
                  <w:t>、上海中城未来投资有限公司：注册资本</w:t>
                </w:r>
                <w:r w:rsidRPr="00431B4B">
                  <w:rPr>
                    <w:szCs w:val="21"/>
                  </w:rPr>
                  <w:t>50,000.00</w:t>
                </w:r>
                <w:r w:rsidRPr="00431B4B">
                  <w:rPr>
                    <w:rFonts w:hint="eastAsia"/>
                    <w:szCs w:val="21"/>
                  </w:rPr>
                  <w:t>万元，主营业务为实业投资、创业投资、投资管理、资产管理、投资咨询，系公司房地产业务板块的平台公司，公司持股比例为</w:t>
                </w:r>
                <w:r w:rsidRPr="00431B4B">
                  <w:rPr>
                    <w:rFonts w:hint="eastAsia"/>
                    <w:szCs w:val="21"/>
                  </w:rPr>
                  <w:t>100.00%</w:t>
                </w:r>
                <w:r w:rsidRPr="00431B4B">
                  <w:rPr>
                    <w:rFonts w:hint="eastAsia"/>
                    <w:szCs w:val="21"/>
                  </w:rPr>
                  <w:t>，为公司二级全资子公司。</w:t>
                </w:r>
              </w:p>
              <w:p w:rsidR="00431B4B" w:rsidRPr="00431B4B" w:rsidRDefault="00431B4B" w:rsidP="00431B4B">
                <w:pPr>
                  <w:autoSpaceDE w:val="0"/>
                  <w:autoSpaceDN w:val="0"/>
                  <w:adjustRightInd w:val="0"/>
                  <w:jc w:val="left"/>
                  <w:rPr>
                    <w:szCs w:val="21"/>
                  </w:rPr>
                </w:pPr>
                <w:r w:rsidRPr="00431B4B">
                  <w:rPr>
                    <w:rFonts w:hint="eastAsia"/>
                    <w:szCs w:val="21"/>
                  </w:rPr>
                  <w:t>4</w:t>
                </w:r>
                <w:r w:rsidRPr="00431B4B">
                  <w:rPr>
                    <w:rFonts w:hint="eastAsia"/>
                    <w:szCs w:val="21"/>
                  </w:rPr>
                  <w:t>、上海中城信达雅金融信息服务有限公司：注册资本</w:t>
                </w:r>
                <w:r w:rsidRPr="00431B4B">
                  <w:rPr>
                    <w:szCs w:val="21"/>
                  </w:rPr>
                  <w:t>1,000.00</w:t>
                </w:r>
                <w:r w:rsidRPr="00431B4B">
                  <w:rPr>
                    <w:rFonts w:hint="eastAsia"/>
                    <w:szCs w:val="21"/>
                  </w:rPr>
                  <w:t>万元，主营业务金融信息服务（除金融业务）、投资顾问、资产管理，系公司互联网金融服务板块的平台公司，公司持股比例为</w:t>
                </w:r>
                <w:r w:rsidRPr="00431B4B">
                  <w:rPr>
                    <w:rFonts w:hint="eastAsia"/>
                    <w:szCs w:val="21"/>
                  </w:rPr>
                  <w:t>100.00%</w:t>
                </w:r>
                <w:r w:rsidRPr="00431B4B">
                  <w:rPr>
                    <w:rFonts w:hint="eastAsia"/>
                    <w:szCs w:val="21"/>
                  </w:rPr>
                  <w:t>，为公司二级全资子公司。</w:t>
                </w:r>
              </w:p>
              <w:p w:rsidR="00431B4B" w:rsidRPr="00431B4B" w:rsidRDefault="00431B4B" w:rsidP="00431B4B">
                <w:pPr>
                  <w:autoSpaceDE w:val="0"/>
                  <w:autoSpaceDN w:val="0"/>
                  <w:adjustRightInd w:val="0"/>
                  <w:jc w:val="left"/>
                  <w:rPr>
                    <w:szCs w:val="21"/>
                  </w:rPr>
                </w:pPr>
                <w:r w:rsidRPr="00431B4B">
                  <w:rPr>
                    <w:rFonts w:hint="eastAsia"/>
                    <w:szCs w:val="21"/>
                  </w:rPr>
                  <w:t>5</w:t>
                </w:r>
                <w:r w:rsidRPr="00431B4B">
                  <w:rPr>
                    <w:rFonts w:hint="eastAsia"/>
                    <w:szCs w:val="21"/>
                  </w:rPr>
                  <w:t>、上海岳仑投资管理有限公司：注册资本</w:t>
                </w:r>
                <w:r w:rsidRPr="00431B4B">
                  <w:rPr>
                    <w:szCs w:val="21"/>
                  </w:rPr>
                  <w:t>1,000.00</w:t>
                </w:r>
                <w:r w:rsidRPr="00431B4B">
                  <w:rPr>
                    <w:rFonts w:hint="eastAsia"/>
                    <w:szCs w:val="21"/>
                  </w:rPr>
                  <w:t>万元，主营业务为投资管理、资产管理、实业投资、投资信息咨询（除经纪），系公司为发起募集有限合伙型基金而设立的基金管理人，公司通过中城财富金融间接持股</w:t>
                </w:r>
                <w:r w:rsidRPr="00431B4B">
                  <w:rPr>
                    <w:rFonts w:hint="eastAsia"/>
                    <w:szCs w:val="21"/>
                  </w:rPr>
                  <w:t>100%</w:t>
                </w:r>
                <w:r w:rsidRPr="00431B4B">
                  <w:rPr>
                    <w:rFonts w:hint="eastAsia"/>
                    <w:szCs w:val="21"/>
                  </w:rPr>
                  <w:t>，为公司三级子公司。</w:t>
                </w:r>
              </w:p>
              <w:p w:rsidR="00431B4B" w:rsidRPr="00431B4B" w:rsidRDefault="00431B4B" w:rsidP="00431B4B">
                <w:pPr>
                  <w:autoSpaceDE w:val="0"/>
                  <w:autoSpaceDN w:val="0"/>
                  <w:adjustRightInd w:val="0"/>
                  <w:jc w:val="left"/>
                  <w:rPr>
                    <w:szCs w:val="21"/>
                  </w:rPr>
                </w:pPr>
                <w:r w:rsidRPr="00431B4B">
                  <w:rPr>
                    <w:rFonts w:hint="eastAsia"/>
                    <w:szCs w:val="21"/>
                  </w:rPr>
                  <w:t>6</w:t>
                </w:r>
                <w:r w:rsidRPr="00431B4B">
                  <w:rPr>
                    <w:rFonts w:hint="eastAsia"/>
                    <w:szCs w:val="21"/>
                  </w:rPr>
                  <w:t>、上海中城联城投资有限公司：注册资本</w:t>
                </w:r>
                <w:r w:rsidRPr="00431B4B">
                  <w:rPr>
                    <w:szCs w:val="21"/>
                  </w:rPr>
                  <w:t>1</w:t>
                </w:r>
                <w:r w:rsidRPr="00431B4B">
                  <w:rPr>
                    <w:rFonts w:hint="eastAsia"/>
                    <w:szCs w:val="21"/>
                  </w:rPr>
                  <w:t>0</w:t>
                </w:r>
                <w:r w:rsidRPr="00431B4B">
                  <w:rPr>
                    <w:szCs w:val="21"/>
                  </w:rPr>
                  <w:t>,000.00</w:t>
                </w:r>
                <w:r w:rsidRPr="00431B4B">
                  <w:rPr>
                    <w:rFonts w:hint="eastAsia"/>
                    <w:szCs w:val="21"/>
                  </w:rPr>
                  <w:t>万元，主营业务实业投资、投资管理、资产管理、投资咨询（除经纪），系公司商业不动产板块的平台公司，公司持股比例为</w:t>
                </w:r>
                <w:r w:rsidRPr="00431B4B">
                  <w:rPr>
                    <w:rFonts w:hint="eastAsia"/>
                    <w:szCs w:val="21"/>
                  </w:rPr>
                  <w:t>100.00%</w:t>
                </w:r>
                <w:r w:rsidRPr="00431B4B">
                  <w:rPr>
                    <w:rFonts w:hint="eastAsia"/>
                    <w:szCs w:val="21"/>
                  </w:rPr>
                  <w:t>，为公司二级全资子公司。</w:t>
                </w:r>
              </w:p>
              <w:p w:rsidR="00431B4B" w:rsidRPr="00431B4B" w:rsidRDefault="00431B4B" w:rsidP="00431B4B">
                <w:pPr>
                  <w:autoSpaceDE w:val="0"/>
                  <w:autoSpaceDN w:val="0"/>
                  <w:adjustRightInd w:val="0"/>
                  <w:jc w:val="left"/>
                  <w:rPr>
                    <w:szCs w:val="21"/>
                  </w:rPr>
                </w:pPr>
                <w:r w:rsidRPr="00431B4B">
                  <w:rPr>
                    <w:rFonts w:hint="eastAsia"/>
                    <w:szCs w:val="21"/>
                  </w:rPr>
                  <w:t>7</w:t>
                </w:r>
                <w:r w:rsidRPr="00431B4B">
                  <w:rPr>
                    <w:rFonts w:hint="eastAsia"/>
                    <w:szCs w:val="21"/>
                  </w:rPr>
                  <w:t>、上海城凯投资有限公司：注册资本</w:t>
                </w:r>
                <w:r w:rsidRPr="00431B4B">
                  <w:rPr>
                    <w:szCs w:val="21"/>
                  </w:rPr>
                  <w:t>5,100.00</w:t>
                </w:r>
                <w:r w:rsidRPr="00431B4B">
                  <w:rPr>
                    <w:rFonts w:hint="eastAsia"/>
                    <w:szCs w:val="21"/>
                  </w:rPr>
                  <w:t>万元，主营业务实业投资、投资管理、资产管理、投资咨询，系项目公司，公司通过上海中城联城投资有限公司间接持股</w:t>
                </w:r>
                <w:r w:rsidRPr="00431B4B">
                  <w:rPr>
                    <w:szCs w:val="21"/>
                  </w:rPr>
                  <w:t>78.26</w:t>
                </w:r>
                <w:r w:rsidRPr="00431B4B">
                  <w:rPr>
                    <w:rFonts w:hint="eastAsia"/>
                    <w:szCs w:val="21"/>
                  </w:rPr>
                  <w:t>%</w:t>
                </w:r>
                <w:r w:rsidRPr="00431B4B">
                  <w:rPr>
                    <w:rFonts w:hint="eastAsia"/>
                    <w:szCs w:val="21"/>
                  </w:rPr>
                  <w:t>，为公司三级子公司。</w:t>
                </w:r>
              </w:p>
              <w:p w:rsidR="00431B4B" w:rsidRPr="00431B4B" w:rsidRDefault="00431B4B" w:rsidP="00431B4B">
                <w:pPr>
                  <w:autoSpaceDE w:val="0"/>
                  <w:autoSpaceDN w:val="0"/>
                  <w:adjustRightInd w:val="0"/>
                  <w:jc w:val="left"/>
                  <w:rPr>
                    <w:szCs w:val="21"/>
                  </w:rPr>
                </w:pPr>
                <w:r w:rsidRPr="00431B4B">
                  <w:rPr>
                    <w:rFonts w:hint="eastAsia"/>
                    <w:szCs w:val="21"/>
                  </w:rPr>
                  <w:t>8</w:t>
                </w:r>
                <w:r w:rsidRPr="00431B4B">
                  <w:rPr>
                    <w:rFonts w:hint="eastAsia"/>
                    <w:szCs w:val="21"/>
                  </w:rPr>
                  <w:t>、上海翠誉投资管理有限公司、上海鼎月投资管理有限公司、上海封硕投资管理有限公司、上海荷筑投资管理有限公司、上海贺承投资管理有限公司、上海鹤励投资管理有限公司、上海骏界投资管理有限公司、上海礼响投资管理有限公司、上海罗贵投资管理有限公司、上海觅盛投资管理有限公司、上海适豪投资管理有限公司、上海望麒投资管理有限公司、上海杏雅投资管理有限公司、上海旭杏投资管理有限公司、上海毅翠投资管理有限公司、上海翼菲投资管理有限公司、上海引鼎投资管理有限公司、上海雍辉投资管理有限公司、上海雍阅投资管理有限公司、上海郁景投资管理有限公司、上海尊罗投资管理有限公司：上述</w:t>
                </w:r>
                <w:r w:rsidRPr="00431B4B">
                  <w:rPr>
                    <w:rFonts w:hint="eastAsia"/>
                    <w:szCs w:val="21"/>
                  </w:rPr>
                  <w:t>21</w:t>
                </w:r>
                <w:r w:rsidRPr="00431B4B">
                  <w:rPr>
                    <w:rFonts w:hint="eastAsia"/>
                    <w:szCs w:val="21"/>
                  </w:rPr>
                  <w:t>家公司的注册资本均分别为</w:t>
                </w:r>
                <w:r w:rsidRPr="00431B4B">
                  <w:rPr>
                    <w:szCs w:val="21"/>
                  </w:rPr>
                  <w:t>50.00</w:t>
                </w:r>
                <w:r w:rsidRPr="00431B4B">
                  <w:rPr>
                    <w:rFonts w:hint="eastAsia"/>
                    <w:szCs w:val="21"/>
                  </w:rPr>
                  <w:t>万元，主营业务均为投资管理，资产管理，实业投资，物业管理，自有房屋租赁，均系项目公司，公司通过上海城凯投资有限公司间接分别持有上述</w:t>
                </w:r>
                <w:r w:rsidRPr="00431B4B">
                  <w:rPr>
                    <w:rFonts w:hint="eastAsia"/>
                    <w:szCs w:val="21"/>
                  </w:rPr>
                  <w:t>21</w:t>
                </w:r>
                <w:r w:rsidRPr="00431B4B">
                  <w:rPr>
                    <w:rFonts w:hint="eastAsia"/>
                    <w:szCs w:val="21"/>
                  </w:rPr>
                  <w:t>家公司</w:t>
                </w:r>
                <w:r w:rsidRPr="00431B4B">
                  <w:rPr>
                    <w:rFonts w:hint="eastAsia"/>
                    <w:szCs w:val="21"/>
                  </w:rPr>
                  <w:t>100.00%</w:t>
                </w:r>
                <w:r w:rsidRPr="00431B4B">
                  <w:rPr>
                    <w:rFonts w:hint="eastAsia"/>
                    <w:szCs w:val="21"/>
                  </w:rPr>
                  <w:t>股权，均为公司四级子公司。</w:t>
                </w:r>
              </w:p>
              <w:p w:rsidR="00431B4B" w:rsidRPr="00431B4B" w:rsidRDefault="00431B4B" w:rsidP="00431B4B">
                <w:pPr>
                  <w:autoSpaceDE w:val="0"/>
                  <w:autoSpaceDN w:val="0"/>
                  <w:adjustRightInd w:val="0"/>
                  <w:jc w:val="left"/>
                  <w:rPr>
                    <w:szCs w:val="21"/>
                  </w:rPr>
                </w:pPr>
                <w:r w:rsidRPr="00431B4B">
                  <w:rPr>
                    <w:rFonts w:hint="eastAsia"/>
                    <w:szCs w:val="21"/>
                  </w:rPr>
                  <w:t>9</w:t>
                </w:r>
                <w:r w:rsidRPr="00431B4B">
                  <w:rPr>
                    <w:rFonts w:hint="eastAsia"/>
                    <w:szCs w:val="21"/>
                  </w:rPr>
                  <w:t>、上海中城年代股权投资基金管理有限公司：注册资本</w:t>
                </w:r>
                <w:r w:rsidRPr="00431B4B">
                  <w:rPr>
                    <w:szCs w:val="21"/>
                  </w:rPr>
                  <w:t>30,000.00</w:t>
                </w:r>
                <w:r w:rsidRPr="00431B4B">
                  <w:rPr>
                    <w:rFonts w:hint="eastAsia"/>
                    <w:szCs w:val="21"/>
                  </w:rPr>
                  <w:t>万元，主营业务为股权投资基金管理、股权投资、企业管理、投资管理、资产管理，系公司为发起募集有限合伙型基金而设立的基金管理人，公司通过上海中城未来间接持股</w:t>
                </w:r>
                <w:r w:rsidRPr="00431B4B">
                  <w:rPr>
                    <w:rFonts w:hint="eastAsia"/>
                    <w:szCs w:val="21"/>
                  </w:rPr>
                  <w:t>99.00%</w:t>
                </w:r>
                <w:r w:rsidRPr="00431B4B">
                  <w:rPr>
                    <w:rFonts w:hint="eastAsia"/>
                    <w:szCs w:val="21"/>
                  </w:rPr>
                  <w:t>，为公司三级子公司。</w:t>
                </w:r>
                <w:r w:rsidRPr="00431B4B">
                  <w:rPr>
                    <w:rFonts w:hint="eastAsia"/>
                    <w:szCs w:val="21"/>
                  </w:rPr>
                  <w:t>2015</w:t>
                </w:r>
                <w:r w:rsidRPr="00431B4B">
                  <w:rPr>
                    <w:rFonts w:hint="eastAsia"/>
                    <w:szCs w:val="21"/>
                  </w:rPr>
                  <w:t>年中城年代的营业收入为</w:t>
                </w:r>
                <w:r w:rsidRPr="00431B4B">
                  <w:rPr>
                    <w:rFonts w:hint="eastAsia"/>
                    <w:szCs w:val="21"/>
                  </w:rPr>
                  <w:t>6,749.19</w:t>
                </w:r>
                <w:r w:rsidRPr="00431B4B">
                  <w:rPr>
                    <w:rFonts w:hint="eastAsia"/>
                    <w:szCs w:val="21"/>
                  </w:rPr>
                  <w:t>万元，净利润为</w:t>
                </w:r>
                <w:r w:rsidRPr="00431B4B">
                  <w:rPr>
                    <w:rFonts w:hint="eastAsia"/>
                    <w:szCs w:val="21"/>
                  </w:rPr>
                  <w:t>5,558.20</w:t>
                </w:r>
                <w:r w:rsidRPr="00431B4B">
                  <w:rPr>
                    <w:rFonts w:hint="eastAsia"/>
                    <w:szCs w:val="21"/>
                  </w:rPr>
                  <w:t>万元。</w:t>
                </w:r>
              </w:p>
              <w:p w:rsidR="00431B4B" w:rsidRPr="00431B4B" w:rsidRDefault="00431B4B" w:rsidP="00431B4B">
                <w:pPr>
                  <w:autoSpaceDE w:val="0"/>
                  <w:autoSpaceDN w:val="0"/>
                  <w:adjustRightInd w:val="0"/>
                  <w:jc w:val="left"/>
                  <w:rPr>
                    <w:szCs w:val="21"/>
                  </w:rPr>
                </w:pPr>
                <w:r w:rsidRPr="00431B4B">
                  <w:rPr>
                    <w:rFonts w:hint="eastAsia"/>
                    <w:szCs w:val="21"/>
                  </w:rPr>
                  <w:t>10</w:t>
                </w:r>
                <w:r w:rsidRPr="00431B4B">
                  <w:rPr>
                    <w:rFonts w:hint="eastAsia"/>
                    <w:szCs w:val="21"/>
                  </w:rPr>
                  <w:t>、中城国际（香港）投资管理有限公司：注册资本</w:t>
                </w:r>
                <w:r w:rsidRPr="00431B4B">
                  <w:rPr>
                    <w:szCs w:val="21"/>
                  </w:rPr>
                  <w:t>1,000.00</w:t>
                </w:r>
                <w:r w:rsidRPr="00431B4B">
                  <w:rPr>
                    <w:rFonts w:hint="eastAsia"/>
                    <w:szCs w:val="21"/>
                  </w:rPr>
                  <w:t>万元美金，主营业务为开展境外直接投资、资产管理业务和投资顾问业务，系公司海外投资板块平台公司，公司持股比例为</w:t>
                </w:r>
                <w:r w:rsidRPr="00431B4B">
                  <w:rPr>
                    <w:rFonts w:hint="eastAsia"/>
                    <w:szCs w:val="21"/>
                  </w:rPr>
                  <w:t>100.00%</w:t>
                </w:r>
                <w:r w:rsidRPr="00431B4B">
                  <w:rPr>
                    <w:rFonts w:hint="eastAsia"/>
                    <w:szCs w:val="21"/>
                  </w:rPr>
                  <w:t>，为公司二级全资子公司。</w:t>
                </w:r>
              </w:p>
              <w:p w:rsidR="00431B4B" w:rsidRPr="00431B4B" w:rsidRDefault="00431B4B" w:rsidP="00431B4B">
                <w:pPr>
                  <w:autoSpaceDE w:val="0"/>
                  <w:autoSpaceDN w:val="0"/>
                  <w:adjustRightInd w:val="0"/>
                  <w:jc w:val="left"/>
                  <w:rPr>
                    <w:szCs w:val="21"/>
                  </w:rPr>
                </w:pPr>
                <w:r w:rsidRPr="00431B4B">
                  <w:rPr>
                    <w:rFonts w:hint="eastAsia"/>
                    <w:szCs w:val="21"/>
                  </w:rPr>
                  <w:lastRenderedPageBreak/>
                  <w:t>11</w:t>
                </w:r>
                <w:r w:rsidRPr="00431B4B">
                  <w:rPr>
                    <w:rFonts w:hint="eastAsia"/>
                    <w:szCs w:val="21"/>
                  </w:rPr>
                  <w:t>、中城国际道合投资管理有限公司、中城国际道吉投资管理有限公司、中城国际道吉投资管理有限公司：上述三家公司均为中城国际（香港）投资管理有限公司下属全资子公司，注册资本分别均为</w:t>
                </w:r>
                <w:r w:rsidRPr="00431B4B">
                  <w:rPr>
                    <w:szCs w:val="21"/>
                  </w:rPr>
                  <w:t>5.00</w:t>
                </w:r>
                <w:r w:rsidRPr="00431B4B">
                  <w:rPr>
                    <w:rFonts w:hint="eastAsia"/>
                    <w:szCs w:val="21"/>
                  </w:rPr>
                  <w:t>万美金，截至</w:t>
                </w:r>
                <w:r w:rsidRPr="00431B4B">
                  <w:rPr>
                    <w:rFonts w:hint="eastAsia"/>
                    <w:szCs w:val="21"/>
                  </w:rPr>
                  <w:t>2015</w:t>
                </w:r>
                <w:r w:rsidRPr="00431B4B">
                  <w:rPr>
                    <w:rFonts w:hint="eastAsia"/>
                    <w:szCs w:val="21"/>
                  </w:rPr>
                  <w:t>年</w:t>
                </w:r>
                <w:r w:rsidRPr="00431B4B">
                  <w:rPr>
                    <w:rFonts w:hint="eastAsia"/>
                    <w:szCs w:val="21"/>
                  </w:rPr>
                  <w:t>12</w:t>
                </w:r>
                <w:r w:rsidRPr="00431B4B">
                  <w:rPr>
                    <w:rFonts w:hint="eastAsia"/>
                    <w:szCs w:val="21"/>
                  </w:rPr>
                  <w:t>月</w:t>
                </w:r>
                <w:r w:rsidRPr="00431B4B">
                  <w:rPr>
                    <w:rFonts w:hint="eastAsia"/>
                    <w:szCs w:val="21"/>
                  </w:rPr>
                  <w:t>31</w:t>
                </w:r>
                <w:r w:rsidRPr="00431B4B">
                  <w:rPr>
                    <w:rFonts w:hint="eastAsia"/>
                    <w:szCs w:val="21"/>
                  </w:rPr>
                  <w:t>日</w:t>
                </w:r>
                <w:r w:rsidRPr="00431B4B">
                  <w:rPr>
                    <w:szCs w:val="21"/>
                  </w:rPr>
                  <w:t>，</w:t>
                </w:r>
                <w:r w:rsidRPr="00431B4B">
                  <w:rPr>
                    <w:rFonts w:hint="eastAsia"/>
                    <w:szCs w:val="21"/>
                  </w:rPr>
                  <w:t>中城香港公司均尚未实际出资，亦未实际经营，均为公司三级子公司。</w:t>
                </w:r>
              </w:p>
              <w:p w:rsidR="00431B4B" w:rsidRPr="00431B4B" w:rsidRDefault="00431B4B" w:rsidP="00431B4B">
                <w:pPr>
                  <w:widowControl/>
                  <w:jc w:val="left"/>
                  <w:rPr>
                    <w:szCs w:val="21"/>
                  </w:rPr>
                </w:pPr>
                <w:r w:rsidRPr="00431B4B">
                  <w:rPr>
                    <w:rFonts w:hint="eastAsia"/>
                    <w:szCs w:val="21"/>
                  </w:rPr>
                  <w:t>12</w:t>
                </w:r>
                <w:r w:rsidRPr="00431B4B">
                  <w:rPr>
                    <w:rFonts w:hint="eastAsia"/>
                    <w:szCs w:val="21"/>
                  </w:rPr>
                  <w:t>、上海中城联盟财富金融信息服务有限公司：注册资本</w:t>
                </w:r>
                <w:r w:rsidRPr="00431B4B">
                  <w:rPr>
                    <w:szCs w:val="21"/>
                  </w:rPr>
                  <w:t>2,000.00</w:t>
                </w:r>
                <w:r w:rsidRPr="00431B4B">
                  <w:rPr>
                    <w:rFonts w:hint="eastAsia"/>
                    <w:szCs w:val="21"/>
                  </w:rPr>
                  <w:t>万元，主营业务为金融信息服务、投资管理、资产管理及咨询，系财富管理板块平台公司，公司持股比例为</w:t>
                </w:r>
                <w:r w:rsidRPr="00431B4B">
                  <w:rPr>
                    <w:rFonts w:hint="eastAsia"/>
                    <w:szCs w:val="21"/>
                  </w:rPr>
                  <w:t>100.00%</w:t>
                </w:r>
                <w:r w:rsidRPr="00431B4B">
                  <w:rPr>
                    <w:rFonts w:hint="eastAsia"/>
                    <w:szCs w:val="21"/>
                  </w:rPr>
                  <w:t>，为公司二级全资子公司。</w:t>
                </w:r>
              </w:p>
              <w:p w:rsidR="00431B4B" w:rsidRPr="00431B4B" w:rsidRDefault="00431B4B" w:rsidP="00431B4B">
                <w:pPr>
                  <w:autoSpaceDE w:val="0"/>
                  <w:autoSpaceDN w:val="0"/>
                  <w:adjustRightInd w:val="0"/>
                  <w:jc w:val="left"/>
                  <w:rPr>
                    <w:szCs w:val="21"/>
                  </w:rPr>
                </w:pPr>
                <w:r w:rsidRPr="00431B4B">
                  <w:rPr>
                    <w:rFonts w:hint="eastAsia"/>
                    <w:szCs w:val="21"/>
                  </w:rPr>
                  <w:t>13</w:t>
                </w:r>
                <w:r w:rsidRPr="00431B4B">
                  <w:rPr>
                    <w:rFonts w:hint="eastAsia"/>
                    <w:szCs w:val="21"/>
                  </w:rPr>
                  <w:t>、上海中城荣耀股权投资基金管理有限公司：注册资本</w:t>
                </w:r>
                <w:r w:rsidRPr="00431B4B">
                  <w:rPr>
                    <w:rFonts w:hint="eastAsia"/>
                    <w:szCs w:val="21"/>
                  </w:rPr>
                  <w:t>1</w:t>
                </w:r>
                <w:r w:rsidRPr="00431B4B">
                  <w:rPr>
                    <w:szCs w:val="21"/>
                  </w:rPr>
                  <w:t>,000.00</w:t>
                </w:r>
                <w:r w:rsidRPr="00431B4B">
                  <w:rPr>
                    <w:rFonts w:hint="eastAsia"/>
                    <w:szCs w:val="21"/>
                  </w:rPr>
                  <w:t>万元，主营业务为</w:t>
                </w:r>
                <w:r w:rsidRPr="004A16DC">
                  <w:rPr>
                    <w:rFonts w:hint="eastAsia"/>
                    <w:szCs w:val="21"/>
                  </w:rPr>
                  <w:t>股权投资管理</w:t>
                </w:r>
                <w:r>
                  <w:rPr>
                    <w:rFonts w:hint="eastAsia"/>
                    <w:szCs w:val="21"/>
                  </w:rPr>
                  <w:t>、资产管理与投资咨询</w:t>
                </w:r>
                <w:r w:rsidRPr="00431B4B">
                  <w:rPr>
                    <w:rFonts w:hint="eastAsia"/>
                    <w:szCs w:val="21"/>
                  </w:rPr>
                  <w:t>，系股权投资板块平台公司，公司持股比例为</w:t>
                </w:r>
                <w:r w:rsidRPr="00431B4B">
                  <w:rPr>
                    <w:rFonts w:hint="eastAsia"/>
                    <w:szCs w:val="21"/>
                  </w:rPr>
                  <w:t>99.00%</w:t>
                </w:r>
                <w:r w:rsidRPr="00431B4B">
                  <w:rPr>
                    <w:rFonts w:hint="eastAsia"/>
                    <w:szCs w:val="21"/>
                  </w:rPr>
                  <w:t>，为公司二级控股子公司。</w:t>
                </w:r>
              </w:p>
              <w:p w:rsidR="00431B4B" w:rsidRPr="00431B4B" w:rsidRDefault="00431B4B" w:rsidP="00431B4B">
                <w:pPr>
                  <w:autoSpaceDE w:val="0"/>
                  <w:autoSpaceDN w:val="0"/>
                  <w:adjustRightInd w:val="0"/>
                  <w:jc w:val="left"/>
                  <w:rPr>
                    <w:szCs w:val="21"/>
                  </w:rPr>
                </w:pPr>
                <w:r w:rsidRPr="00431B4B">
                  <w:rPr>
                    <w:rFonts w:hint="eastAsia"/>
                    <w:szCs w:val="21"/>
                  </w:rPr>
                  <w:t>14</w:t>
                </w:r>
                <w:r w:rsidRPr="00431B4B">
                  <w:rPr>
                    <w:rFonts w:hint="eastAsia"/>
                    <w:szCs w:val="21"/>
                  </w:rPr>
                  <w:t>、上海中城豫联投资管理有限公司：注册资本</w:t>
                </w:r>
                <w:r w:rsidRPr="00431B4B">
                  <w:rPr>
                    <w:rFonts w:hint="eastAsia"/>
                    <w:szCs w:val="21"/>
                  </w:rPr>
                  <w:t>2</w:t>
                </w:r>
                <w:r w:rsidRPr="00431B4B">
                  <w:rPr>
                    <w:szCs w:val="21"/>
                  </w:rPr>
                  <w:t>,000.00</w:t>
                </w:r>
                <w:r w:rsidRPr="00431B4B">
                  <w:rPr>
                    <w:rFonts w:hint="eastAsia"/>
                    <w:szCs w:val="21"/>
                  </w:rPr>
                  <w:t>万元，主营业务为</w:t>
                </w:r>
                <w:r w:rsidRPr="00431B4B">
                  <w:rPr>
                    <w:szCs w:val="21"/>
                  </w:rPr>
                  <w:t>投资管理</w:t>
                </w:r>
                <w:r w:rsidRPr="00431B4B">
                  <w:rPr>
                    <w:rFonts w:hint="eastAsia"/>
                    <w:szCs w:val="21"/>
                  </w:rPr>
                  <w:t>、</w:t>
                </w:r>
                <w:r w:rsidRPr="00431B4B">
                  <w:rPr>
                    <w:szCs w:val="21"/>
                  </w:rPr>
                  <w:t>实业投资</w:t>
                </w:r>
                <w:r w:rsidRPr="00431B4B">
                  <w:rPr>
                    <w:rFonts w:hint="eastAsia"/>
                    <w:szCs w:val="21"/>
                  </w:rPr>
                  <w:t>、</w:t>
                </w:r>
                <w:r w:rsidRPr="00431B4B">
                  <w:rPr>
                    <w:szCs w:val="21"/>
                  </w:rPr>
                  <w:t>创业投资</w:t>
                </w:r>
                <w:r w:rsidRPr="00431B4B">
                  <w:rPr>
                    <w:rFonts w:hint="eastAsia"/>
                    <w:szCs w:val="21"/>
                  </w:rPr>
                  <w:t>、</w:t>
                </w:r>
                <w:r w:rsidRPr="00431B4B">
                  <w:rPr>
                    <w:szCs w:val="21"/>
                  </w:rPr>
                  <w:t>资产管理</w:t>
                </w:r>
                <w:r w:rsidRPr="00431B4B">
                  <w:rPr>
                    <w:rFonts w:hint="eastAsia"/>
                    <w:szCs w:val="21"/>
                  </w:rPr>
                  <w:t>、</w:t>
                </w:r>
                <w:r w:rsidRPr="00431B4B">
                  <w:rPr>
                    <w:szCs w:val="21"/>
                  </w:rPr>
                  <w:t>投资信息咨询</w:t>
                </w:r>
                <w:r w:rsidRPr="00431B4B">
                  <w:rPr>
                    <w:rFonts w:hint="eastAsia"/>
                    <w:szCs w:val="21"/>
                  </w:rPr>
                  <w:t>，系项目公司，公司通过中城未来间接持股</w:t>
                </w:r>
                <w:r w:rsidRPr="00431B4B">
                  <w:rPr>
                    <w:rFonts w:hint="eastAsia"/>
                    <w:szCs w:val="21"/>
                  </w:rPr>
                  <w:t>45%</w:t>
                </w:r>
                <w:r w:rsidRPr="00431B4B">
                  <w:rPr>
                    <w:rFonts w:hint="eastAsia"/>
                    <w:szCs w:val="21"/>
                  </w:rPr>
                  <w:t>，为公司的参股公司。</w:t>
                </w:r>
              </w:p>
              <w:p w:rsidR="00431B4B" w:rsidRPr="00431B4B" w:rsidRDefault="00431B4B" w:rsidP="00431B4B">
                <w:pPr>
                  <w:autoSpaceDE w:val="0"/>
                  <w:autoSpaceDN w:val="0"/>
                  <w:adjustRightInd w:val="0"/>
                  <w:jc w:val="left"/>
                  <w:rPr>
                    <w:szCs w:val="21"/>
                  </w:rPr>
                </w:pPr>
                <w:r w:rsidRPr="00431B4B">
                  <w:rPr>
                    <w:rFonts w:hint="eastAsia"/>
                    <w:szCs w:val="21"/>
                  </w:rPr>
                  <w:t>15</w:t>
                </w:r>
                <w:r w:rsidRPr="00431B4B">
                  <w:rPr>
                    <w:rFonts w:hint="eastAsia"/>
                    <w:szCs w:val="21"/>
                  </w:rPr>
                  <w:t>、陕西中城和谐投资管理有限公司：注册资本</w:t>
                </w:r>
                <w:r w:rsidRPr="00431B4B">
                  <w:rPr>
                    <w:rFonts w:hint="eastAsia"/>
                    <w:szCs w:val="21"/>
                  </w:rPr>
                  <w:t>2</w:t>
                </w:r>
                <w:r w:rsidRPr="00431B4B">
                  <w:rPr>
                    <w:szCs w:val="21"/>
                  </w:rPr>
                  <w:t>,000.00</w:t>
                </w:r>
                <w:r w:rsidRPr="00431B4B">
                  <w:rPr>
                    <w:rFonts w:hint="eastAsia"/>
                    <w:szCs w:val="21"/>
                  </w:rPr>
                  <w:t>万元，主营业务为高新技术、房地产、基础设施建设及项目运营咨询，系项目公司，公司通过中城未来间接持股</w:t>
                </w:r>
                <w:r w:rsidRPr="00431B4B">
                  <w:rPr>
                    <w:rFonts w:hint="eastAsia"/>
                    <w:szCs w:val="21"/>
                  </w:rPr>
                  <w:t>50%</w:t>
                </w:r>
                <w:r w:rsidRPr="00431B4B">
                  <w:rPr>
                    <w:rFonts w:hint="eastAsia"/>
                    <w:szCs w:val="21"/>
                  </w:rPr>
                  <w:t>，但依据中城和谐公司章程规定，公司无法取得控制权，为公司参股公司。</w:t>
                </w:r>
              </w:p>
              <w:p w:rsidR="00431B4B" w:rsidRPr="00431B4B" w:rsidRDefault="00431B4B" w:rsidP="00431B4B">
                <w:pPr>
                  <w:autoSpaceDE w:val="0"/>
                  <w:autoSpaceDN w:val="0"/>
                  <w:adjustRightInd w:val="0"/>
                  <w:jc w:val="left"/>
                  <w:rPr>
                    <w:szCs w:val="21"/>
                  </w:rPr>
                </w:pPr>
                <w:r w:rsidRPr="00431B4B">
                  <w:rPr>
                    <w:rFonts w:hint="eastAsia"/>
                    <w:szCs w:val="21"/>
                  </w:rPr>
                  <w:t>16</w:t>
                </w:r>
                <w:r w:rsidRPr="00431B4B">
                  <w:rPr>
                    <w:rFonts w:hint="eastAsia"/>
                    <w:szCs w:val="21"/>
                  </w:rPr>
                  <w:t>、南京中城栖霞资产管理有限公司：注册资本</w:t>
                </w:r>
                <w:r w:rsidRPr="00431B4B">
                  <w:rPr>
                    <w:rFonts w:hint="eastAsia"/>
                    <w:szCs w:val="21"/>
                  </w:rPr>
                  <w:t>1</w:t>
                </w:r>
                <w:r w:rsidRPr="00431B4B">
                  <w:rPr>
                    <w:szCs w:val="21"/>
                  </w:rPr>
                  <w:t>,000.00</w:t>
                </w:r>
                <w:r w:rsidRPr="00431B4B">
                  <w:rPr>
                    <w:rFonts w:hint="eastAsia"/>
                    <w:szCs w:val="21"/>
                  </w:rPr>
                  <w:t>万元，主营业务为</w:t>
                </w:r>
                <w:r w:rsidRPr="00431B4B">
                  <w:rPr>
                    <w:szCs w:val="21"/>
                  </w:rPr>
                  <w:t>实业投资、创业投资、投资管理、资产管理、项目运营管理</w:t>
                </w:r>
                <w:r w:rsidRPr="00431B4B">
                  <w:rPr>
                    <w:rFonts w:hint="eastAsia"/>
                    <w:szCs w:val="21"/>
                  </w:rPr>
                  <w:t>及投资</w:t>
                </w:r>
                <w:r w:rsidRPr="00431B4B">
                  <w:rPr>
                    <w:szCs w:val="21"/>
                  </w:rPr>
                  <w:t>咨询</w:t>
                </w:r>
                <w:r w:rsidRPr="00431B4B">
                  <w:rPr>
                    <w:rFonts w:hint="eastAsia"/>
                    <w:szCs w:val="21"/>
                  </w:rPr>
                  <w:t>，系项目公司，公司通过中城未来间接持股</w:t>
                </w:r>
                <w:r w:rsidRPr="00431B4B">
                  <w:rPr>
                    <w:rFonts w:hint="eastAsia"/>
                    <w:szCs w:val="21"/>
                  </w:rPr>
                  <w:t>40%</w:t>
                </w:r>
                <w:r w:rsidRPr="00431B4B">
                  <w:rPr>
                    <w:rFonts w:hint="eastAsia"/>
                    <w:szCs w:val="21"/>
                  </w:rPr>
                  <w:t>，为公司参股公司。</w:t>
                </w:r>
              </w:p>
              <w:p w:rsidR="00431B4B" w:rsidRPr="00431B4B" w:rsidRDefault="00431B4B" w:rsidP="00431B4B">
                <w:pPr>
                  <w:autoSpaceDE w:val="0"/>
                  <w:autoSpaceDN w:val="0"/>
                  <w:adjustRightInd w:val="0"/>
                  <w:jc w:val="left"/>
                  <w:rPr>
                    <w:szCs w:val="21"/>
                  </w:rPr>
                </w:pPr>
                <w:r w:rsidRPr="00431B4B">
                  <w:rPr>
                    <w:rFonts w:hint="eastAsia"/>
                    <w:szCs w:val="21"/>
                  </w:rPr>
                  <w:t>17</w:t>
                </w:r>
                <w:r w:rsidRPr="00431B4B">
                  <w:rPr>
                    <w:rFonts w:hint="eastAsia"/>
                    <w:szCs w:val="21"/>
                  </w:rPr>
                  <w:t>、上海中城昱朔资产管理有限公司：注册资本</w:t>
                </w:r>
                <w:r w:rsidRPr="00431B4B">
                  <w:rPr>
                    <w:rFonts w:hint="eastAsia"/>
                    <w:szCs w:val="21"/>
                  </w:rPr>
                  <w:t>1</w:t>
                </w:r>
                <w:r w:rsidRPr="00431B4B">
                  <w:rPr>
                    <w:szCs w:val="21"/>
                  </w:rPr>
                  <w:t>,000.00</w:t>
                </w:r>
                <w:r w:rsidRPr="00431B4B">
                  <w:rPr>
                    <w:rFonts w:hint="eastAsia"/>
                    <w:szCs w:val="21"/>
                  </w:rPr>
                  <w:t>万元，主营业务为</w:t>
                </w:r>
                <w:r w:rsidRPr="00431B4B">
                  <w:rPr>
                    <w:szCs w:val="21"/>
                  </w:rPr>
                  <w:t>实业投资</w:t>
                </w:r>
                <w:r w:rsidRPr="00431B4B">
                  <w:rPr>
                    <w:rFonts w:hint="eastAsia"/>
                    <w:szCs w:val="21"/>
                  </w:rPr>
                  <w:t>、</w:t>
                </w:r>
                <w:r w:rsidRPr="00431B4B">
                  <w:rPr>
                    <w:szCs w:val="21"/>
                  </w:rPr>
                  <w:t>投资管理</w:t>
                </w:r>
                <w:r w:rsidRPr="00431B4B">
                  <w:rPr>
                    <w:rFonts w:hint="eastAsia"/>
                    <w:szCs w:val="21"/>
                  </w:rPr>
                  <w:t>、</w:t>
                </w:r>
                <w:r w:rsidRPr="00431B4B">
                  <w:rPr>
                    <w:szCs w:val="21"/>
                  </w:rPr>
                  <w:t>资产管理</w:t>
                </w:r>
                <w:r w:rsidRPr="00431B4B">
                  <w:rPr>
                    <w:rFonts w:hint="eastAsia"/>
                    <w:szCs w:val="21"/>
                  </w:rPr>
                  <w:t>及投资</w:t>
                </w:r>
                <w:r w:rsidRPr="00431B4B">
                  <w:rPr>
                    <w:szCs w:val="21"/>
                  </w:rPr>
                  <w:t>咨询</w:t>
                </w:r>
                <w:r w:rsidRPr="00431B4B">
                  <w:rPr>
                    <w:rFonts w:hint="eastAsia"/>
                    <w:szCs w:val="21"/>
                  </w:rPr>
                  <w:t>，系项目公司，公司通过中城未来间接持股</w:t>
                </w:r>
                <w:r w:rsidRPr="00431B4B">
                  <w:rPr>
                    <w:rFonts w:hint="eastAsia"/>
                    <w:szCs w:val="21"/>
                  </w:rPr>
                  <w:t>40%</w:t>
                </w:r>
                <w:r w:rsidRPr="00431B4B">
                  <w:rPr>
                    <w:rFonts w:hint="eastAsia"/>
                    <w:szCs w:val="21"/>
                  </w:rPr>
                  <w:t>，为公司参股公司。</w:t>
                </w:r>
              </w:p>
              <w:p w:rsidR="00431B4B" w:rsidRPr="00431B4B" w:rsidRDefault="00431B4B" w:rsidP="00431B4B">
                <w:pPr>
                  <w:autoSpaceDE w:val="0"/>
                  <w:autoSpaceDN w:val="0"/>
                  <w:adjustRightInd w:val="0"/>
                  <w:jc w:val="left"/>
                  <w:rPr>
                    <w:szCs w:val="21"/>
                  </w:rPr>
                </w:pPr>
                <w:r w:rsidRPr="00431B4B">
                  <w:rPr>
                    <w:rFonts w:hint="eastAsia"/>
                    <w:szCs w:val="21"/>
                  </w:rPr>
                  <w:t>18</w:t>
                </w:r>
                <w:r w:rsidRPr="00431B4B">
                  <w:rPr>
                    <w:rFonts w:hint="eastAsia"/>
                    <w:szCs w:val="21"/>
                  </w:rPr>
                  <w:t>、上海中城展理财富投资管理有限公司：注册资本</w:t>
                </w:r>
                <w:r w:rsidRPr="00431B4B">
                  <w:rPr>
                    <w:rFonts w:hint="eastAsia"/>
                    <w:szCs w:val="21"/>
                  </w:rPr>
                  <w:t>1</w:t>
                </w:r>
                <w:r w:rsidRPr="00431B4B">
                  <w:rPr>
                    <w:szCs w:val="21"/>
                  </w:rPr>
                  <w:t>,000.00</w:t>
                </w:r>
                <w:r w:rsidRPr="00431B4B">
                  <w:rPr>
                    <w:rFonts w:hint="eastAsia"/>
                    <w:szCs w:val="21"/>
                  </w:rPr>
                  <w:t>万元，主营业务为</w:t>
                </w:r>
                <w:r w:rsidRPr="00431B4B">
                  <w:rPr>
                    <w:szCs w:val="21"/>
                  </w:rPr>
                  <w:t>投资管理</w:t>
                </w:r>
                <w:r w:rsidRPr="00431B4B">
                  <w:rPr>
                    <w:rFonts w:hint="eastAsia"/>
                    <w:szCs w:val="21"/>
                  </w:rPr>
                  <w:t>、</w:t>
                </w:r>
                <w:r w:rsidRPr="00431B4B">
                  <w:rPr>
                    <w:szCs w:val="21"/>
                  </w:rPr>
                  <w:t>资产管理</w:t>
                </w:r>
                <w:r w:rsidRPr="00431B4B">
                  <w:rPr>
                    <w:rFonts w:hint="eastAsia"/>
                    <w:szCs w:val="21"/>
                  </w:rPr>
                  <w:t>及投资</w:t>
                </w:r>
                <w:r w:rsidRPr="00431B4B">
                  <w:rPr>
                    <w:szCs w:val="21"/>
                  </w:rPr>
                  <w:t>咨询</w:t>
                </w:r>
                <w:r w:rsidRPr="00431B4B">
                  <w:rPr>
                    <w:rFonts w:hint="eastAsia"/>
                    <w:szCs w:val="21"/>
                  </w:rPr>
                  <w:t>，系项目公司，公司通过中城未来间接持股</w:t>
                </w:r>
                <w:r w:rsidRPr="00431B4B">
                  <w:rPr>
                    <w:rFonts w:hint="eastAsia"/>
                    <w:szCs w:val="21"/>
                  </w:rPr>
                  <w:t>19%</w:t>
                </w:r>
                <w:r w:rsidRPr="00431B4B">
                  <w:rPr>
                    <w:rFonts w:hint="eastAsia"/>
                    <w:szCs w:val="21"/>
                  </w:rPr>
                  <w:t>，为公司参股公司。</w:t>
                </w:r>
              </w:p>
              <w:p w:rsidR="00431B4B" w:rsidRPr="00431B4B" w:rsidRDefault="00431B4B" w:rsidP="00431B4B">
                <w:pPr>
                  <w:autoSpaceDE w:val="0"/>
                  <w:autoSpaceDN w:val="0"/>
                  <w:adjustRightInd w:val="0"/>
                  <w:jc w:val="left"/>
                  <w:rPr>
                    <w:szCs w:val="21"/>
                  </w:rPr>
                </w:pPr>
                <w:r w:rsidRPr="00431B4B">
                  <w:rPr>
                    <w:rFonts w:hint="eastAsia"/>
                    <w:szCs w:val="21"/>
                  </w:rPr>
                  <w:t>19</w:t>
                </w:r>
                <w:r w:rsidRPr="00431B4B">
                  <w:rPr>
                    <w:rFonts w:hint="eastAsia"/>
                    <w:szCs w:val="21"/>
                  </w:rPr>
                  <w:t>、中城新产业控股（深圳）有限公司：注册资本</w:t>
                </w:r>
                <w:r w:rsidRPr="00431B4B">
                  <w:rPr>
                    <w:rFonts w:hint="eastAsia"/>
                    <w:szCs w:val="21"/>
                  </w:rPr>
                  <w:t>16</w:t>
                </w:r>
                <w:r w:rsidRPr="00431B4B">
                  <w:rPr>
                    <w:szCs w:val="21"/>
                  </w:rPr>
                  <w:t>,000.00</w:t>
                </w:r>
                <w:r w:rsidRPr="00431B4B">
                  <w:rPr>
                    <w:rFonts w:hint="eastAsia"/>
                    <w:szCs w:val="21"/>
                  </w:rPr>
                  <w:t>万元，主营业务为“深圳城市更新”带来的产业升级投资，以及与产业园基础设施开发建设相关的资产管理；为公司“重仓深圳”所投资企业，公司通过中城未来间接持股</w:t>
                </w:r>
                <w:r w:rsidRPr="00431B4B">
                  <w:rPr>
                    <w:rFonts w:hint="eastAsia"/>
                    <w:szCs w:val="21"/>
                  </w:rPr>
                  <w:t>25%</w:t>
                </w:r>
                <w:r w:rsidRPr="00431B4B">
                  <w:rPr>
                    <w:rFonts w:hint="eastAsia"/>
                    <w:szCs w:val="21"/>
                  </w:rPr>
                  <w:t>，为公司参股公司。</w:t>
                </w:r>
              </w:p>
              <w:p w:rsidR="00173892" w:rsidRPr="00173892" w:rsidRDefault="00431B4B" w:rsidP="00431B4B">
                <w:pPr>
                  <w:autoSpaceDE w:val="0"/>
                  <w:autoSpaceDN w:val="0"/>
                  <w:adjustRightInd w:val="0"/>
                  <w:jc w:val="left"/>
                  <w:rPr>
                    <w:rFonts w:asciiTheme="minorEastAsia" w:eastAsiaTheme="minorEastAsia" w:hAnsiTheme="minorEastAsia"/>
                    <w:color w:val="000000" w:themeColor="text1"/>
                    <w:szCs w:val="21"/>
                  </w:rPr>
                </w:pPr>
                <w:r w:rsidRPr="00431B4B">
                  <w:rPr>
                    <w:rFonts w:hint="eastAsia"/>
                    <w:szCs w:val="21"/>
                  </w:rPr>
                  <w:t>20</w:t>
                </w:r>
                <w:r w:rsidRPr="00431B4B">
                  <w:rPr>
                    <w:rFonts w:hint="eastAsia"/>
                    <w:szCs w:val="21"/>
                  </w:rPr>
                  <w:t>、中泰华信股权投资管理股份有限公司：注册资本</w:t>
                </w:r>
                <w:r w:rsidRPr="00431B4B">
                  <w:rPr>
                    <w:rFonts w:hint="eastAsia"/>
                    <w:szCs w:val="21"/>
                  </w:rPr>
                  <w:t>11</w:t>
                </w:r>
                <w:r w:rsidRPr="00431B4B">
                  <w:rPr>
                    <w:szCs w:val="21"/>
                  </w:rPr>
                  <w:t>,</w:t>
                </w:r>
                <w:r w:rsidRPr="00431B4B">
                  <w:rPr>
                    <w:rFonts w:hint="eastAsia"/>
                    <w:szCs w:val="21"/>
                  </w:rPr>
                  <w:t>5</w:t>
                </w:r>
                <w:r w:rsidRPr="00431B4B">
                  <w:rPr>
                    <w:szCs w:val="21"/>
                  </w:rPr>
                  <w:t>00.00</w:t>
                </w:r>
                <w:r w:rsidRPr="00431B4B">
                  <w:rPr>
                    <w:rFonts w:hint="eastAsia"/>
                    <w:szCs w:val="21"/>
                  </w:rPr>
                  <w:t>万元，主营业务为新三板投资基金，公司持股比例为</w:t>
                </w:r>
                <w:r w:rsidRPr="00431B4B">
                  <w:rPr>
                    <w:rFonts w:hint="eastAsia"/>
                    <w:szCs w:val="21"/>
                  </w:rPr>
                  <w:t>17.39%</w:t>
                </w:r>
                <w:r w:rsidRPr="00431B4B">
                  <w:rPr>
                    <w:rFonts w:hint="eastAsia"/>
                    <w:szCs w:val="21"/>
                  </w:rPr>
                  <w:t>，为公司参股公司。</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639"/>
      </w:tblGrid>
      <w:tr w:rsidR="001B6047" w:rsidRPr="001B6047" w:rsidTr="005C3E7C">
        <w:sdt>
          <w:sdtPr>
            <w:rPr>
              <w:rFonts w:hint="eastAsia"/>
            </w:rPr>
            <w:id w:val="-837145712"/>
            <w:lock w:val="sdtLocked"/>
            <w:placeholder>
              <w:docPart w:val="66C5F41BEF1742E28B8574470B59165B"/>
            </w:placeholder>
            <w:showingPlcHdr/>
          </w:sdt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bookmarkStart w:id="7" w:name="_GoBack"/>
      <w:bookmarkEnd w:id="7"/>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8FABC9C96AAA4BE39DBFFDF2DE4F2A85"/>
              </w:placeholder>
              <w:showingPlcHdr/>
            </w:sdt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9B1513"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9C98D3511F7E4FE9929F23D7235F32E8"/>
                </w:placeholder>
                <w:showingPlcHdr/>
              </w:sdt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72E1991630F44958A2F11A0C685462D8"/>
              </w:placeholder>
              <w:showingPlcHdr/>
            </w:sdt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sdt>
      <w:sdtPr>
        <w:rPr>
          <w:rFonts w:asciiTheme="minorEastAsia" w:eastAsiaTheme="minorEastAsia" w:hAnsiTheme="minorEastAsia" w:hint="eastAsia"/>
          <w:b/>
          <w:i/>
          <w:color w:val="000000" w:themeColor="text1"/>
          <w:kern w:val="0"/>
          <w:szCs w:val="44"/>
          <w:u w:val="single"/>
        </w:rPr>
        <w:id w:val="1268205408"/>
        <w:lock w:val="sdtLocked"/>
        <w:placeholder>
          <w:docPart w:val="2383CAE4BF2F4CF5BBA3B14CCE20FD8C"/>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EB857F0711174E748027716ABC194C46"/>
                  </w:placeholder>
                  <w:showingPlcHdr/>
                </w:sdt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sdtContent>
              </w:sdt>
            </w:tc>
          </w:tr>
        </w:tbl>
        <w:p w:rsidR="00A84854" w:rsidRDefault="009B1513" w:rsidP="00821B09"/>
      </w:sdtContent>
    </w:sdt>
    <w:p w:rsidR="008919DD" w:rsidRPr="00A84854" w:rsidRDefault="008919DD" w:rsidP="00821B09"/>
    <w:p w:rsidR="00DD2AE6" w:rsidRPr="001B6047" w:rsidRDefault="00AB3B30" w:rsidP="00FA153A">
      <w:pPr>
        <w:pStyle w:val="2"/>
      </w:pPr>
      <w:r w:rsidRPr="001B6047">
        <w:rPr>
          <w:rFonts w:hint="eastAsia"/>
        </w:rPr>
        <w:lastRenderedPageBreak/>
        <w:t>二</w:t>
      </w:r>
      <w:r w:rsidRPr="001B6047">
        <w:t>、</w:t>
      </w:r>
      <w:r w:rsidRPr="001B6047">
        <w:rPr>
          <w:rFonts w:hint="eastAsia"/>
        </w:rPr>
        <w:t>未来展望</w:t>
      </w:r>
      <w:r w:rsidR="00DD2AE6" w:rsidRPr="001B6047">
        <w:rPr>
          <w:rFonts w:hint="eastAsia"/>
        </w:rPr>
        <w:t>（自愿</w:t>
      </w:r>
      <w:r w:rsidR="00DD2AE6" w:rsidRPr="001B6047">
        <w:t>披露）</w:t>
      </w: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E0EF0B56752C43BE8B50C76F99711CD5"/>
              </w:placeholder>
              <w:showingPlcHdr/>
            </w:sdt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p w:rsidR="00DD2AE6" w:rsidRPr="001B6047" w:rsidRDefault="00DD2AE6"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455CDDC1395E49BAB8910EE35B32F55D"/>
              </w:placeholder>
              <w:showingPlcHdr/>
            </w:sdt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p w:rsidR="009C42A1" w:rsidRPr="001B6047" w:rsidRDefault="009C42A1" w:rsidP="00C822BD">
      <w:pPr>
        <w:tabs>
          <w:tab w:val="left" w:pos="5140"/>
        </w:tabs>
        <w:rPr>
          <w:rFonts w:asciiTheme="minorEastAsia" w:eastAsiaTheme="minorEastAsia" w:hAnsiTheme="minorEastAsia"/>
          <w:b/>
          <w:color w:val="000000" w:themeColor="text1"/>
          <w:szCs w:val="44"/>
        </w:rPr>
      </w:pP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6403084C1D594126996681E9CF941941"/>
              </w:placeholder>
              <w:showingPlcHdr/>
            </w:sdt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p w:rsidR="00083123" w:rsidRPr="00083123" w:rsidRDefault="00083123"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51F90CCE161344F3B1CBF0B6360C7D69"/>
              </w:placeholder>
              <w:showingPlcHdr/>
            </w:sdt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tblPr>
      <w:tblGrid>
        <w:gridCol w:w="9781"/>
      </w:tblGrid>
      <w:tr w:rsidR="001B6047" w:rsidRPr="001B6047" w:rsidTr="00E952A7">
        <w:sdt>
          <w:sdtPr>
            <w:id w:val="-1001812379"/>
            <w:lock w:val="sdtLocked"/>
            <w:placeholder>
              <w:docPart w:val="CA9D95516BD64CAEB25FB701BCAB0770"/>
            </w:placeholder>
            <w:showingPlcHdr/>
          </w:sdt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tblPr>
      <w:tblGrid>
        <w:gridCol w:w="9781"/>
      </w:tblGrid>
      <w:tr w:rsidR="001B6047" w:rsidRPr="001B6047" w:rsidTr="00DD7629">
        <w:sdt>
          <w:sdtPr>
            <w:rPr>
              <w:rFonts w:asciiTheme="minorEastAsia" w:eastAsiaTheme="minorEastAsia" w:hAnsiTheme="minorEastAsia"/>
              <w:szCs w:val="44"/>
            </w:rPr>
            <w:id w:val="162673390"/>
            <w:lock w:val="sdtLocked"/>
            <w:placeholder>
              <w:docPart w:val="F4F4E63CD71D42858DA370DA97644835"/>
            </w:placeholder>
            <w:showingPlcHdr/>
          </w:sdt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23538618188B4B3AA6CC8731AACFFBF9"/>
            </w:placeholder>
            <w:showingPlcHdr/>
            <w:dropDownList>
              <w:listItem w:displayText="是" w:value="true"/>
              <w:listItem w:displayText="否" w:value="false"/>
            </w:dropDownList>
          </w:sdt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9752E6C142DB43628C17A3531698210A"/>
            </w:placeholder>
            <w:showingPlcHdr/>
            <w:text/>
          </w:sdt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71CC5865A5ED437A90A0C84888FF1B36"/>
              </w:placeholder>
              <w:showingPlcHdr/>
            </w:sdt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41491742465849F890ACC3A43885476C"/>
            </w:placeholder>
            <w:showingPlcHdr/>
            <w:dropDownList>
              <w:listItem w:displayText="是" w:value="true"/>
              <w:listItem w:displayText="否" w:value="false"/>
            </w:dropDownList>
          </w:sdt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9B1513"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kern w:val="0"/>
                  <w:szCs w:val="24"/>
                </w:rPr>
                <w:id w:val="1510638259"/>
                <w:lock w:val="sdtLocked"/>
                <w:placeholder>
                  <w:docPart w:val="835A146EA73A4F5BA96054A2B8A912C0"/>
                </w:placeholder>
                <w:showingPlcHdr/>
                <w:text/>
              </w:sdt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263F32B2BD8648248E4B8AE06B9B1A14"/>
            </w:placeholder>
            <w:showingPlcHdr/>
            <w:dropDownList>
              <w:listItem w:displayText="是" w:value="true"/>
              <w:listItem w:displayText="否" w:value="false"/>
            </w:dropDownList>
          </w:sdt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kern w:val="0"/>
              <w:szCs w:val="24"/>
            </w:rPr>
            <w:id w:val="-591013295"/>
            <w:lock w:val="sdtLocked"/>
            <w:placeholder>
              <w:docPart w:val="83209734D5264E13831C1FDCE1B4C423"/>
            </w:placeholder>
            <w:showingPlcHdr/>
            <w:text/>
          </w:sdt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BCFA6B8E7E434A60BA10B233E047FC68"/>
            </w:placeholder>
            <w:showingPlcHdr/>
            <w:dropDownList>
              <w:listItem w:displayText="是" w:value="true"/>
              <w:listItem w:displayText="否" w:value="false"/>
            </w:dropDownList>
          </w:sdt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kern w:val="0"/>
              <w:szCs w:val="24"/>
            </w:rPr>
            <w:id w:val="-850795811"/>
            <w:lock w:val="sdtLocked"/>
            <w:placeholder>
              <w:docPart w:val="0FB9EC098ED747DA9A084D63CEAE0D00"/>
            </w:placeholder>
            <w:showingPlcHdr/>
            <w:text/>
          </w:sdt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BD937AB18709477B9172BA89D8CE0E3E"/>
            </w:placeholder>
            <w:showingPlcHdr/>
            <w:dropDownList>
              <w:listItem w:displayText="是" w:value="true"/>
              <w:listItem w:displayText="否" w:value="false"/>
            </w:dropDownList>
          </w:sdt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kern w:val="0"/>
              <w:szCs w:val="24"/>
            </w:rPr>
            <w:id w:val="-966650138"/>
            <w:lock w:val="sdtLocked"/>
            <w:placeholder>
              <w:docPart w:val="671AA73F8F914F0D9613637D497F1D6A"/>
            </w:placeholder>
            <w:showingPlcHdr/>
            <w:text/>
          </w:sdt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0E2CB15AC4FB4A4A85423666D3F92B16"/>
            </w:placeholder>
            <w:showingPlcHdr/>
            <w:dropDownList>
              <w:listItem w:displayText="是" w:value="true"/>
              <w:listItem w:displayText="否" w:value="false"/>
            </w:dropDownList>
          </w:sdt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kern w:val="0"/>
              <w:szCs w:val="24"/>
            </w:rPr>
            <w:id w:val="1590419170"/>
            <w:lock w:val="sdtLocked"/>
            <w:placeholder>
              <w:docPart w:val="87E5D572FF5D4951A4B92E9DA51E6672"/>
            </w:placeholder>
            <w:showingPlcHdr/>
            <w:text/>
          </w:sdt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84C44A91558D4486AA6BA7207C4125E3"/>
            </w:placeholder>
            <w:showingPlcHdr/>
            <w:dropDownList>
              <w:listItem w:displayText="是" w:value="true"/>
              <w:listItem w:displayText="否" w:value="false"/>
            </w:dropDownList>
          </w:sdt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kern w:val="0"/>
              <w:szCs w:val="24"/>
            </w:rPr>
            <w:id w:val="1812587650"/>
            <w:lock w:val="sdtLocked"/>
            <w:placeholder>
              <w:docPart w:val="78C58DF9691D4695950680F74D770F78"/>
            </w:placeholder>
            <w:showingPlcHdr/>
            <w:text/>
          </w:sdt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63E49BC93A144A3C936DFD69B4515C08"/>
            </w:placeholder>
            <w:showingPlcHdr/>
            <w:dropDownList>
              <w:listItem w:displayText="是" w:value="true"/>
              <w:listItem w:displayText="否" w:value="false"/>
            </w:dropDownList>
          </w:sdt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kern w:val="0"/>
              <w:szCs w:val="24"/>
            </w:rPr>
            <w:id w:val="-2009123497"/>
            <w:lock w:val="sdtLocked"/>
            <w:placeholder>
              <w:docPart w:val="4C9A8C3FED0A458BB8E460C6DA8FF19D"/>
            </w:placeholder>
            <w:showingPlcHdr/>
            <w:text/>
          </w:sdt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A6870D3F6D6249D1A05DC65E10F4620D"/>
            </w:placeholder>
            <w:showingPlcHdr/>
            <w:dropDownList>
              <w:listItem w:displayText="是" w:value="true"/>
              <w:listItem w:displayText="否" w:value="false"/>
            </w:dropDownList>
          </w:sdt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kern w:val="0"/>
              <w:szCs w:val="24"/>
            </w:rPr>
            <w:id w:val="-1779862879"/>
            <w:lock w:val="sdtLocked"/>
            <w:placeholder>
              <w:docPart w:val="A4902C7C6BD345928E512D37A8C25261"/>
            </w:placeholder>
            <w:showingPlcHdr/>
            <w:text/>
          </w:sdt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F2424EE04A9E43C781AE461FF45C93BB"/>
            </w:placeholder>
            <w:showingPlcHdr/>
            <w:dropDownList>
              <w:listItem w:displayText="是" w:value="true"/>
              <w:listItem w:displayText="否" w:value="false"/>
            </w:dropDownList>
          </w:sdt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kern w:val="0"/>
              <w:szCs w:val="24"/>
            </w:rPr>
            <w:id w:val="2006315469"/>
            <w:lock w:val="sdtLocked"/>
            <w:placeholder>
              <w:docPart w:val="BD85AE83739C453DB55C4C654B70D1CD"/>
            </w:placeholder>
            <w:showingPlcHdr/>
            <w:text/>
          </w:sdt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0AB6EF73EFD240818653D0F207C9F6D0"/>
            </w:placeholder>
            <w:showingPlcHdr/>
            <w:dropDownList>
              <w:listItem w:displayText="是" w:value="true"/>
              <w:listItem w:displayText="否" w:value="false"/>
            </w:dropDownList>
          </w:sdt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kern w:val="0"/>
              <w:szCs w:val="24"/>
            </w:rPr>
            <w:id w:val="558372132"/>
            <w:lock w:val="sdtLocked"/>
            <w:placeholder>
              <w:docPart w:val="8E2A191451F54DE59E40D3FFE1AB57D5"/>
            </w:placeholder>
            <w:showingPlcHdr/>
            <w:text/>
          </w:sdt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F231B51CA16B488EABE2B12145564586"/>
            </w:placeholder>
            <w:showingPlcHdr/>
            <w:dropDownList>
              <w:listItem w:displayText="是" w:value="true"/>
              <w:listItem w:displayText="否" w:value="false"/>
            </w:dropDownList>
          </w:sdt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kern w:val="0"/>
              <w:szCs w:val="24"/>
            </w:rPr>
            <w:id w:val="-914389187"/>
            <w:lock w:val="sdtLocked"/>
            <w:placeholder>
              <w:docPart w:val="8DD381B996BF4292B29578E540DD7835"/>
            </w:placeholder>
            <w:showingPlcHdr/>
            <w:text/>
          </w:sdt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451CC2606E96437CA6687EE595A723B7"/>
            </w:placeholder>
            <w:showingPlcHdr/>
            <w:dropDownList>
              <w:listItem w:displayText="是" w:value="true"/>
              <w:listItem w:displayText="否" w:value="false"/>
            </w:dropDownList>
          </w:sdt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kern w:val="0"/>
              <w:szCs w:val="24"/>
            </w:rPr>
            <w:id w:val="-1966726041"/>
            <w:lock w:val="sdtLocked"/>
            <w:placeholder>
              <w:docPart w:val="F380726424CA4884BE343785E7178B31"/>
            </w:placeholder>
            <w:showingPlcHdr/>
            <w:text/>
          </w:sdt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61030DFC3EAC4AB5A47DDF5102FCCAA8"/>
            </w:placeholder>
            <w:showingPlcHdr/>
            <w:dropDownList>
              <w:listItem w:displayText="是" w:value="true"/>
              <w:listItem w:displayText="否" w:value="false"/>
            </w:dropDownList>
          </w:sdt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kern w:val="0"/>
              <w:szCs w:val="24"/>
            </w:rPr>
            <w:id w:val="1481278"/>
            <w:lock w:val="sdtLocked"/>
            <w:placeholder>
              <w:docPart w:val="405C81FFF6294DA2888B0D6213F15080"/>
            </w:placeholder>
            <w:showingPlcHdr/>
            <w:text/>
          </w:sdt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E9DD74985DD64E8C99A7CB8B46D69038"/>
            </w:placeholder>
            <w:showingPlcHdr/>
            <w:dropDownList>
              <w:listItem w:displayText="是" w:value="true"/>
              <w:listItem w:displayText="否" w:value="false"/>
            </w:dropDownList>
          </w:sdt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kern w:val="0"/>
              <w:szCs w:val="24"/>
            </w:rPr>
            <w:id w:val="316474581"/>
            <w:lock w:val="sdtLocked"/>
            <w:placeholder>
              <w:docPart w:val="E58E0A8BFAB9400FB9E652EFF362BAFC"/>
            </w:placeholder>
            <w:showingPlcHdr/>
            <w:text/>
          </w:sdt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7"/>
        <w:gridCol w:w="1701"/>
        <w:gridCol w:w="1984"/>
        <w:gridCol w:w="709"/>
        <w:gridCol w:w="1701"/>
      </w:tblGrid>
      <w:tr w:rsidR="001B6047" w:rsidRPr="001B6047"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D12B3BE168D74E0AA04291DAD87B847F"/>
          </w:placeholder>
        </w:sdtPr>
        <w:sdtContent>
          <w:tr w:rsidR="001B6047" w:rsidRPr="001B6047" w:rsidTr="0010708F">
            <w:trPr>
              <w:trHeight w:val="310"/>
            </w:trPr>
            <w:sdt>
              <w:sdtPr>
                <w:rPr>
                  <w:rFonts w:asciiTheme="minorEastAsia" w:eastAsiaTheme="minorEastAsia" w:hAnsiTheme="minorEastAsia"/>
                  <w:color w:val="000000" w:themeColor="text1"/>
                  <w:szCs w:val="24"/>
                </w:rPr>
                <w:id w:val="886532941"/>
                <w:lock w:val="sdtLocked"/>
                <w:placeholder>
                  <w:docPart w:val="290042A11EE6459AA78CEA2F8B633B7C"/>
                </w:placeholder>
                <w:showingPlcHdr/>
                <w:text/>
              </w:sdt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kern w:val="0"/>
                  <w:szCs w:val="24"/>
                </w:rPr>
                <w:alias w:val="货币类型"/>
                <w:tag w:val="货币类型"/>
                <w:id w:val="757786297"/>
                <w:lock w:val="sdtLocked"/>
                <w:placeholder>
                  <w:docPart w:val="04F6CB5ABE984B7AAC91FE7EF99E6B7D"/>
                </w:placeholder>
                <w:showingPlcHdr/>
                <w:text/>
              </w:sdt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kern w:val="0"/>
                  <w:szCs w:val="24"/>
                </w:rPr>
                <w:alias w:val="百分比"/>
                <w:tag w:val="百分比"/>
                <w:id w:val="830257238"/>
                <w:lock w:val="sdtLocked"/>
                <w:placeholder>
                  <w:docPart w:val="BF696AF0A86D4D39917AD49555C967C3"/>
                </w:placeholder>
                <w:showingPlcHdr/>
                <w:text/>
              </w:sdt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kern w:val="0"/>
                  <w:szCs w:val="44"/>
                </w:rPr>
                <w:id w:val="1709292042"/>
                <w:lock w:val="sdtLocked"/>
                <w:placeholder>
                  <w:docPart w:val="E95FC7B5AE2B4F3882DD8E770578ED08"/>
                </w:placeholder>
                <w:showingPlcHdr/>
                <w:dropDownList>
                  <w:listItem w:displayText="是" w:value="true"/>
                  <w:listItem w:displayText="否" w:value="false"/>
                </w:dropDownList>
              </w:sdt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kern w:val="0"/>
                  <w:szCs w:val="24"/>
                </w:rPr>
                <w:id w:val="-1454940272"/>
                <w:lock w:val="sdtLocked"/>
                <w:placeholder>
                  <w:docPart w:val="8F0C1DC08C8B4DA4BDB821E537DA36E3"/>
                </w:placeholder>
                <w:showingPlcHdr/>
                <w:text/>
              </w:sdt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EFE07856A6444F2BACF3FA72C35F002A"/>
            </w:placeholder>
            <w:showingPlcHdr/>
            <w:text/>
          </w:sdt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kern w:val="0"/>
              <w:szCs w:val="24"/>
            </w:rPr>
            <w:alias w:val="百分比"/>
            <w:tag w:val="百分比"/>
            <w:id w:val="-998490450"/>
            <w:lock w:val="sdtLocked"/>
            <w:placeholder>
              <w:docPart w:val="0EF35B68ED5C48FE9B33274296381C17"/>
            </w:placeholder>
            <w:showingPlcHdr/>
            <w:text/>
          </w:sdt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7C8BAC9D5D02493FB926764E5777B415"/>
            </w:placeholder>
            <w:showingPlcHdr/>
          </w:sdt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D12B3BE168D74E0AA04291DAD87B847F"/>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52CDC805E6334E4C9AC8A4BE4678F0F4"/>
                </w:placeholder>
                <w:showingPlcHdr/>
                <w:text/>
              </w:sdt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kern w:val="0"/>
                  <w:szCs w:val="24"/>
                </w:rPr>
                <w:alias w:val="货币类型"/>
                <w:tag w:val="货币类型"/>
                <w:id w:val="-207485977"/>
                <w:lock w:val="sdtLocked"/>
                <w:placeholder>
                  <w:docPart w:val="27652DD7A0AC4C6099EB3838D5337186"/>
                </w:placeholder>
                <w:showingPlcHdr/>
                <w:text/>
              </w:sdt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kern w:val="0"/>
                  <w:szCs w:val="24"/>
                </w:rPr>
                <w:alias w:val="起止日期"/>
                <w:tag w:val="起止日期"/>
                <w:id w:val="2032609934"/>
                <w:lock w:val="sdtLocked"/>
                <w:placeholder>
                  <w:docPart w:val="98CD7E8D4A2547D899F2E55AD0933EA1"/>
                </w:placeholder>
                <w:showingPlcHdr/>
                <w:text/>
              </w:sdt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kern w:val="0"/>
                  <w:szCs w:val="21"/>
                </w:rPr>
                <w:id w:val="-1287040704"/>
                <w:lock w:val="sdtLocked"/>
                <w:placeholder>
                  <w:docPart w:val="0A134A81AD6A4E1388F4C8C491EBF173"/>
                </w:placeholder>
                <w:showingPlcHdr/>
                <w:dropDownList>
                  <w:listItem w:displayText="保证" w:value="保证"/>
                  <w:listItem w:displayText="抵押" w:value="抵押"/>
                  <w:listItem w:displayText="质押" w:value="质押"/>
                </w:dropDownList>
              </w:sdt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kern w:val="0"/>
                  <w:szCs w:val="21"/>
                </w:rPr>
                <w:id w:val="-475151930"/>
                <w:lock w:val="sdtLocked"/>
                <w:placeholder>
                  <w:docPart w:val="32A4928E4BC8496393F926DE8280B834"/>
                </w:placeholder>
                <w:showingPlcHdr/>
                <w:dropDownList>
                  <w:listItem w:displayText="一般" w:value="一般"/>
                  <w:listItem w:displayText="连带" w:value="连带"/>
                </w:dropDownList>
              </w:sdt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kern w:val="0"/>
                  <w:szCs w:val="21"/>
                </w:rPr>
                <w:id w:val="-1570028151"/>
                <w:lock w:val="sdtLocked"/>
                <w:placeholder>
                  <w:docPart w:val="C47714A818874CDDB82C5B13F80ED72D"/>
                </w:placeholder>
                <w:showingPlcHdr/>
                <w:dropDownList>
                  <w:listItem w:displayText="是" w:value="true"/>
                  <w:listItem w:displayText="否" w:value="false"/>
                </w:dropDownList>
              </w:sdt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kern w:val="0"/>
                  <w:szCs w:val="21"/>
                </w:rPr>
                <w:id w:val="522750361"/>
                <w:lock w:val="sdtLocked"/>
                <w:placeholder>
                  <w:docPart w:val="3EC20142B4214F26BB4C077CFB772DB2"/>
                </w:placeholder>
                <w:showingPlcHdr/>
                <w:dropDownList>
                  <w:listItem w:displayText="是" w:value="true"/>
                  <w:listItem w:displayText="否" w:value="false"/>
                </w:dropDownList>
              </w:sdt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9653B0E76C0C476392E325E8891168D0"/>
            </w:placeholder>
            <w:showingPlcHdr/>
            <w:text/>
          </w:sdt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0E9DF6A75FF541C4A5B66992811C45D8"/>
            </w:placeholder>
            <w:showingPlcHdr/>
            <w:text/>
          </w:sdt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lastRenderedPageBreak/>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F6885B8F6BC64205876AE486C0E84FBB"/>
            </w:placeholder>
            <w:showingPlcHdr/>
            <w:text/>
          </w:sdt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8CEAEE6B179A4E61A00F1D4686FA8DDB"/>
            </w:placeholder>
            <w:showingPlcHdr/>
            <w:text/>
          </w:sdt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F57EAB9A9E154C3EAB941C431E8D5F32"/>
            </w:placeholder>
            <w:showingPlcHdr/>
            <w:text/>
          </w:sdt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D12B3BE168D74E0AA04291DAD87B847F"/>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1C5BA8F5B179400E9C462126AC5974DF"/>
                </w:placeholder>
                <w:showingPlcHdr/>
                <w:text/>
              </w:sdt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kern w:val="0"/>
                  <w:szCs w:val="21"/>
                </w:rPr>
                <w:id w:val="968933607"/>
                <w:lock w:val="sdtLocked"/>
                <w:placeholder>
                  <w:docPart w:val="45D6F729AF104C85A26CF50FDB04CC49"/>
                </w:placeholder>
                <w:showingPlcHdr/>
                <w:dropDownList>
                  <w:listItem w:displayText="资金" w:value="资金"/>
                  <w:listItem w:displayText="资产" w:value="资产"/>
                  <w:listItem w:displayText="资源" w:value="资源"/>
                </w:dropDownList>
              </w:sdt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kern w:val="0"/>
                  <w:szCs w:val="24"/>
                </w:rPr>
                <w:alias w:val="货币类型"/>
                <w:tag w:val="货币类型"/>
                <w:id w:val="892620224"/>
                <w:lock w:val="sdtLocked"/>
                <w:placeholder>
                  <w:docPart w:val="11FF6CCA957A448A91DA32F1DF2979AE"/>
                </w:placeholder>
                <w:showingPlcHdr/>
                <w:text/>
              </w:sdt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kern w:val="0"/>
                  <w:szCs w:val="24"/>
                </w:rPr>
                <w:alias w:val="货币类型"/>
                <w:tag w:val="货币类型"/>
                <w:id w:val="-1818184167"/>
                <w:lock w:val="sdtLocked"/>
                <w:placeholder>
                  <w:docPart w:val="ADA761DDD83D4328A3A5D6FD0EAAA96F"/>
                </w:placeholder>
                <w:showingPlcHdr/>
                <w:text/>
              </w:sdt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kern w:val="0"/>
                  <w:szCs w:val="21"/>
                </w:rPr>
                <w:id w:val="-2001180756"/>
                <w:lock w:val="sdtLocked"/>
                <w:placeholder>
                  <w:docPart w:val="1897EA9C5896409880DDE845D15F2E85"/>
                </w:placeholder>
                <w:showingPlcHdr/>
                <w:dropDownList>
                  <w:listItem w:displayText="是" w:value="true"/>
                  <w:listItem w:displayText="否" w:value="false"/>
                </w:dropDownList>
              </w:sdt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kern w:val="0"/>
                  <w:szCs w:val="21"/>
                </w:rPr>
                <w:id w:val="1470170381"/>
                <w:lock w:val="sdtLocked"/>
                <w:placeholder>
                  <w:docPart w:val="86328F1DA991441FB6C717B434B16023"/>
                </w:placeholder>
                <w:showingPlcHdr/>
                <w:dropDownList>
                  <w:listItem w:displayText="是" w:value="true"/>
                  <w:listItem w:displayText="否" w:value="false"/>
                </w:dropDownList>
              </w:sdt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35A9FB8E95744662AA54C6713E88503F"/>
            </w:placeholder>
            <w:showingPlcHdr/>
            <w:text/>
          </w:sdt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kern w:val="0"/>
              <w:szCs w:val="24"/>
            </w:rPr>
            <w:alias w:val="货币类型"/>
            <w:tag w:val="货币类型"/>
            <w:id w:val="-395815546"/>
            <w:lock w:val="sdtLocked"/>
            <w:placeholder>
              <w:docPart w:val="6A9507997A5948B7AA926E367A6DF481"/>
            </w:placeholder>
            <w:showingPlcHdr/>
            <w:text/>
          </w:sdt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2F52D50D40BB4ECB92DCA333ADC5C27A"/>
            </w:placeholder>
            <w:showingPlcHdr/>
          </w:sdt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5450E0" w:rsidP="00392DBF">
      <w:pPr>
        <w:jc w:val="left"/>
        <w:rPr>
          <w:rFonts w:asciiTheme="minorEastAsia" w:eastAsiaTheme="minorEastAsia" w:hAnsiTheme="minorEastAsia"/>
          <w:b/>
          <w:color w:val="000000" w:themeColor="text1"/>
          <w:szCs w:val="24"/>
        </w:rPr>
      </w:pPr>
    </w:p>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tblPr>
      <w:tblGrid>
        <w:gridCol w:w="3374"/>
        <w:gridCol w:w="1701"/>
        <w:gridCol w:w="595"/>
        <w:gridCol w:w="1276"/>
        <w:gridCol w:w="113"/>
        <w:gridCol w:w="1163"/>
      </w:tblGrid>
      <w:tr w:rsidR="001B6047" w:rsidRPr="001B6047" w:rsidTr="000D36AD">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0D36AD">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0D36AD">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C5E49F53CA9B43768ACDBF63FDF44E21"/>
            </w:placeholder>
            <w:showingPlcHdr/>
            <w:text/>
          </w:sdtPr>
          <w:sdtContent>
            <w:tc>
              <w:tcPr>
                <w:tcW w:w="1276" w:type="dxa"/>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kern w:val="0"/>
              <w:szCs w:val="24"/>
            </w:rPr>
            <w:alias w:val="货币类型"/>
            <w:tag w:val="货币类型"/>
            <w:id w:val="-1065405471"/>
            <w:lock w:val="sdtLocked"/>
            <w:placeholder>
              <w:docPart w:val="843DEE4241C44D0685A5C0D356ECAEB0"/>
            </w:placeholder>
            <w:showingPlcHdr/>
            <w:text/>
          </w:sdtPr>
          <w:sdtContent>
            <w:tc>
              <w:tcPr>
                <w:tcW w:w="1276" w:type="dxa"/>
                <w:gridSpan w:val="2"/>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0D36AD">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915E4BCF29304A7ABF3B6E8E046D7303"/>
            </w:placeholder>
            <w:showingPlcHdr/>
            <w:text/>
          </w:sdt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kern w:val="0"/>
              <w:szCs w:val="24"/>
            </w:rPr>
            <w:alias w:val="货币类型"/>
            <w:tag w:val="货币类型"/>
            <w:id w:val="1257484904"/>
            <w:lock w:val="sdtLocked"/>
            <w:placeholder>
              <w:docPart w:val="ADF5785B84AF47209E11F678D93D88FD"/>
            </w:placeholder>
            <w:showingPlcHdr/>
            <w:text/>
          </w:sdt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0D36AD">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D80C2436249E4A23BF84B783B1A69471"/>
            </w:placeholder>
            <w:showingPlcHdr/>
            <w:text/>
          </w:sdt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kern w:val="0"/>
              <w:szCs w:val="24"/>
            </w:rPr>
            <w:alias w:val="货币类型"/>
            <w:tag w:val="货币类型"/>
            <w:id w:val="-228927325"/>
            <w:lock w:val="sdtLocked"/>
            <w:placeholder>
              <w:docPart w:val="7D7CF5DC50994E169BCF1835D7E4DA4B"/>
            </w:placeholder>
            <w:showingPlcHdr/>
            <w:text/>
          </w:sdt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0D36AD">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A7172C32557C42A980F1F58530935CCF"/>
            </w:placeholder>
            <w:showingPlcHdr/>
            <w:text/>
          </w:sdt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kern w:val="0"/>
              <w:szCs w:val="24"/>
            </w:rPr>
            <w:alias w:val="货币类型"/>
            <w:tag w:val="货币类型"/>
            <w:id w:val="393480903"/>
            <w:lock w:val="sdtLocked"/>
            <w:placeholder>
              <w:docPart w:val="D6842A0536184B7BA4CEB7F4AE8825F1"/>
            </w:placeholder>
            <w:showingPlcHdr/>
            <w:text/>
          </w:sdt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0D36AD">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0A08ADD3C85B4921BF6324E3258DDE37"/>
            </w:placeholder>
            <w:showingPlcHdr/>
            <w:text/>
          </w:sdt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kern w:val="0"/>
              <w:szCs w:val="24"/>
            </w:rPr>
            <w:alias w:val="货币类型"/>
            <w:tag w:val="货币类型"/>
            <w:id w:val="-784891630"/>
            <w:lock w:val="sdtLocked"/>
            <w:placeholder>
              <w:docPart w:val="65017A1257DD49C88E733F48311056DC"/>
            </w:placeholder>
            <w:showingPlcHdr/>
            <w:text/>
          </w:sdt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0D36AD">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A7D628046BCB4429916B38299F420596"/>
            </w:placeholder>
            <w:showingPlcHdr/>
            <w:text/>
          </w:sdt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kern w:val="0"/>
              <w:szCs w:val="24"/>
            </w:rPr>
            <w:alias w:val="货币类型"/>
            <w:tag w:val="货币类型"/>
            <w:id w:val="129840580"/>
            <w:lock w:val="sdtLocked"/>
            <w:placeholder>
              <w:docPart w:val="1352257F9842466BAF921D51390A6C79"/>
            </w:placeholder>
            <w:showingPlcHdr/>
            <w:text/>
          </w:sdt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0D36AD">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0D36AD">
        <w:tc>
          <w:tcPr>
            <w:tcW w:w="3374"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1701"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84" w:type="dxa"/>
            <w:gridSpan w:val="3"/>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163" w:type="dxa"/>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6505943"/>
          <w:lock w:val="sdtLocked"/>
          <w:placeholder>
            <w:docPart w:val="2DE2EB35B096471481130268B1D432BC"/>
          </w:placeholder>
        </w:sdtPr>
        <w:sdtEndPr>
          <w:rPr>
            <w:rFonts w:ascii="宋体" w:eastAsia="宋体" w:hAnsi="宋体"/>
            <w:szCs w:val="21"/>
          </w:rPr>
        </w:sdtEndPr>
        <w:sdtContent>
          <w:tr w:rsidR="000D36AD" w:rsidRPr="001B6047" w:rsidTr="000D36AD">
            <w:sdt>
              <w:sdtPr>
                <w:rPr>
                  <w:rFonts w:asciiTheme="minorEastAsia" w:eastAsiaTheme="minorEastAsia" w:hAnsiTheme="minorEastAsia"/>
                  <w:color w:val="000000" w:themeColor="text1"/>
                  <w:szCs w:val="24"/>
                </w:rPr>
                <w:id w:val="1572238228"/>
                <w:lock w:val="sdtLocked"/>
                <w:placeholder>
                  <w:docPart w:val="4B9E3C29D966460DBB3AF7399B70BA9C"/>
                </w:placeholder>
                <w:text/>
              </w:sdtPr>
              <w:sdtContent>
                <w:tc>
                  <w:tcPr>
                    <w:tcW w:w="3374" w:type="dxa"/>
                    <w:shd w:val="clear" w:color="auto" w:fill="auto"/>
                  </w:tcPr>
                  <w:p w:rsidR="000D36AD" w:rsidRPr="00AC3285" w:rsidRDefault="000D36AD"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4"/>
                      </w:rPr>
                      <w:t>江苏一德集团有限公司</w:t>
                    </w:r>
                  </w:p>
                </w:tc>
              </w:sdtContent>
            </w:sdt>
            <w:sdt>
              <w:sdtPr>
                <w:rPr>
                  <w:rFonts w:asciiTheme="minorEastAsia" w:eastAsiaTheme="minorEastAsia" w:hAnsiTheme="minorEastAsia"/>
                  <w:color w:val="000000" w:themeColor="text1"/>
                  <w:szCs w:val="24"/>
                </w:rPr>
                <w:id w:val="1600071066"/>
                <w:lock w:val="sdtLocked"/>
                <w:placeholder>
                  <w:docPart w:val="44681BA77380471D92A6481D26BAD3BB"/>
                </w:placeholder>
                <w:text/>
              </w:sdtPr>
              <w:sdtContent>
                <w:tc>
                  <w:tcPr>
                    <w:tcW w:w="1701" w:type="dxa"/>
                  </w:tcPr>
                  <w:p w:rsidR="000D36AD" w:rsidRPr="00AC3285" w:rsidRDefault="000D36AD" w:rsidP="002F43C3">
                    <w:pPr>
                      <w:jc w:val="center"/>
                      <w:rPr>
                        <w:rFonts w:ascii="宋体" w:hAnsi="宋体"/>
                        <w:color w:val="000000" w:themeColor="text1"/>
                        <w:kern w:val="0"/>
                        <w:szCs w:val="21"/>
                      </w:rPr>
                    </w:pPr>
                    <w:r>
                      <w:rPr>
                        <w:rFonts w:asciiTheme="minorEastAsia" w:eastAsiaTheme="minorEastAsia" w:hAnsiTheme="minorEastAsia" w:hint="eastAsia"/>
                        <w:color w:val="000000" w:themeColor="text1"/>
                        <w:szCs w:val="24"/>
                      </w:rPr>
                      <w:t>资产管理收入</w:t>
                    </w:r>
                  </w:p>
                </w:tc>
              </w:sdtContent>
            </w:sdt>
            <w:sdt>
              <w:sdtPr>
                <w:rPr>
                  <w:rFonts w:asciiTheme="minorEastAsia" w:eastAsiaTheme="minorEastAsia" w:hAnsiTheme="minorEastAsia"/>
                  <w:color w:val="000000" w:themeColor="text1"/>
                  <w:szCs w:val="24"/>
                </w:rPr>
                <w:alias w:val="货币类型"/>
                <w:tag w:val="货币类型"/>
                <w:id w:val="-697620283"/>
                <w:lock w:val="sdtLocked"/>
                <w:placeholder>
                  <w:docPart w:val="7C192F9FC96C421E951EFF9CF0ACFC6E"/>
                </w:placeholder>
                <w:text/>
              </w:sdtPr>
              <w:sdtContent>
                <w:tc>
                  <w:tcPr>
                    <w:tcW w:w="1984" w:type="dxa"/>
                    <w:gridSpan w:val="3"/>
                  </w:tcPr>
                  <w:p w:rsidR="000D36AD" w:rsidRPr="00AC3285" w:rsidRDefault="000D36AD"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21,443,786.15</w:t>
                    </w:r>
                  </w:p>
                </w:tc>
              </w:sdtContent>
            </w:sdt>
            <w:sdt>
              <w:sdtPr>
                <w:rPr>
                  <w:rFonts w:ascii="宋体" w:hAnsi="宋体"/>
                  <w:color w:val="000000" w:themeColor="text1"/>
                  <w:szCs w:val="21"/>
                </w:rPr>
                <w:id w:val="1428776298"/>
                <w:lock w:val="sdtLocked"/>
                <w:placeholder>
                  <w:docPart w:val="6DADF22BFBFA4F4C867817438D1C0EBC"/>
                </w:placeholder>
                <w:dropDownList>
                  <w:listItem w:displayText="是" w:value="true"/>
                  <w:listItem w:displayText="否" w:value="false"/>
                </w:dropDownList>
              </w:sdtPr>
              <w:sdtContent>
                <w:tc>
                  <w:tcPr>
                    <w:tcW w:w="1163" w:type="dxa"/>
                  </w:tcPr>
                  <w:p w:rsidR="000D36AD" w:rsidRPr="004C4424" w:rsidRDefault="000D36AD"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sdt>
        <w:sdtPr>
          <w:rPr>
            <w:rFonts w:asciiTheme="minorEastAsia" w:eastAsiaTheme="minorEastAsia" w:hAnsiTheme="minorEastAsia"/>
            <w:color w:val="000000" w:themeColor="text1"/>
            <w:szCs w:val="24"/>
          </w:rPr>
          <w:id w:val="127590990"/>
          <w:lock w:val="sdtLocked"/>
          <w:placeholder>
            <w:docPart w:val="4BB0A5DFDF6243B5ACF5C9A312CC77E1"/>
          </w:placeholder>
        </w:sdtPr>
        <w:sdtEndPr>
          <w:rPr>
            <w:rFonts w:ascii="宋体" w:eastAsia="宋体" w:hAnsi="宋体"/>
            <w:szCs w:val="21"/>
          </w:rPr>
        </w:sdtEndPr>
        <w:sdtContent>
          <w:tr w:rsidR="000D36AD" w:rsidRPr="001B6047" w:rsidTr="000D36AD">
            <w:sdt>
              <w:sdtPr>
                <w:rPr>
                  <w:rFonts w:asciiTheme="minorEastAsia" w:eastAsiaTheme="minorEastAsia" w:hAnsiTheme="minorEastAsia"/>
                  <w:color w:val="000000" w:themeColor="text1"/>
                  <w:szCs w:val="24"/>
                </w:rPr>
                <w:id w:val="1009485643"/>
                <w:lock w:val="sdtLocked"/>
                <w:placeholder>
                  <w:docPart w:val="42A51BCC17984A9BBD62CE23A0D5CA37"/>
                </w:placeholder>
                <w:text/>
              </w:sdtPr>
              <w:sdtContent>
                <w:tc>
                  <w:tcPr>
                    <w:tcW w:w="3374" w:type="dxa"/>
                    <w:shd w:val="clear" w:color="auto" w:fill="auto"/>
                  </w:tcPr>
                  <w:p w:rsidR="000D36AD" w:rsidRPr="00AC3285" w:rsidRDefault="000D36AD"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4"/>
                      </w:rPr>
                      <w:t>青岛天泰房地产开发股份有限公司</w:t>
                    </w:r>
                  </w:p>
                </w:tc>
              </w:sdtContent>
            </w:sdt>
            <w:sdt>
              <w:sdtPr>
                <w:rPr>
                  <w:rFonts w:asciiTheme="minorEastAsia" w:eastAsiaTheme="minorEastAsia" w:hAnsiTheme="minorEastAsia"/>
                  <w:color w:val="000000" w:themeColor="text1"/>
                  <w:szCs w:val="24"/>
                </w:rPr>
                <w:id w:val="-1273707910"/>
                <w:lock w:val="sdtLocked"/>
                <w:placeholder>
                  <w:docPart w:val="C63B50EAA97F4F27884BFC643E586E21"/>
                </w:placeholder>
                <w:text/>
              </w:sdtPr>
              <w:sdtContent>
                <w:tc>
                  <w:tcPr>
                    <w:tcW w:w="1701" w:type="dxa"/>
                  </w:tcPr>
                  <w:p w:rsidR="000D36AD" w:rsidRPr="00AC3285" w:rsidRDefault="00435833" w:rsidP="002F43C3">
                    <w:pPr>
                      <w:jc w:val="center"/>
                      <w:rPr>
                        <w:rFonts w:ascii="宋体" w:hAnsi="宋体"/>
                        <w:color w:val="000000" w:themeColor="text1"/>
                        <w:kern w:val="0"/>
                        <w:szCs w:val="21"/>
                      </w:rPr>
                    </w:pPr>
                    <w:r>
                      <w:rPr>
                        <w:rFonts w:asciiTheme="minorEastAsia" w:eastAsiaTheme="minorEastAsia" w:hAnsiTheme="minorEastAsia" w:hint="eastAsia"/>
                        <w:color w:val="000000" w:themeColor="text1"/>
                        <w:szCs w:val="24"/>
                      </w:rPr>
                      <w:t>资产管理收入</w:t>
                    </w:r>
                  </w:p>
                </w:tc>
              </w:sdtContent>
            </w:sdt>
            <w:sdt>
              <w:sdtPr>
                <w:rPr>
                  <w:rFonts w:asciiTheme="minorEastAsia" w:eastAsiaTheme="minorEastAsia" w:hAnsiTheme="minorEastAsia"/>
                  <w:color w:val="000000" w:themeColor="text1"/>
                  <w:szCs w:val="24"/>
                </w:rPr>
                <w:alias w:val="货币类型"/>
                <w:tag w:val="货币类型"/>
                <w:id w:val="555368371"/>
                <w:lock w:val="sdtLocked"/>
                <w:placeholder>
                  <w:docPart w:val="1AD1B2E886EE42678405BF348CF4AAEB"/>
                </w:placeholder>
                <w:text/>
              </w:sdtPr>
              <w:sdtContent>
                <w:tc>
                  <w:tcPr>
                    <w:tcW w:w="1984" w:type="dxa"/>
                    <w:gridSpan w:val="3"/>
                  </w:tcPr>
                  <w:p w:rsidR="000D36AD" w:rsidRPr="00AC3285" w:rsidRDefault="000D36AD"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1,010,006.85</w:t>
                    </w:r>
                  </w:p>
                </w:tc>
              </w:sdtContent>
            </w:sdt>
            <w:sdt>
              <w:sdtPr>
                <w:rPr>
                  <w:rFonts w:ascii="宋体" w:hAnsi="宋体"/>
                  <w:color w:val="000000" w:themeColor="text1"/>
                  <w:szCs w:val="21"/>
                </w:rPr>
                <w:id w:val="438193554"/>
                <w:lock w:val="sdtLocked"/>
                <w:placeholder>
                  <w:docPart w:val="9C4F9B5B98DC44568D70ACFA2DA3ECEF"/>
                </w:placeholder>
                <w:dropDownList>
                  <w:listItem w:displayText="是" w:value="true"/>
                  <w:listItem w:displayText="否" w:value="false"/>
                </w:dropDownList>
              </w:sdtPr>
              <w:sdtContent>
                <w:tc>
                  <w:tcPr>
                    <w:tcW w:w="1163" w:type="dxa"/>
                  </w:tcPr>
                  <w:p w:rsidR="000D36AD" w:rsidRPr="004C4424" w:rsidRDefault="000D36AD"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sdt>
        <w:sdtPr>
          <w:rPr>
            <w:rFonts w:asciiTheme="minorEastAsia" w:eastAsiaTheme="minorEastAsia" w:hAnsiTheme="minorEastAsia"/>
            <w:color w:val="000000" w:themeColor="text1"/>
            <w:szCs w:val="24"/>
          </w:rPr>
          <w:id w:val="2053420378"/>
          <w:lock w:val="sdtLocked"/>
          <w:placeholder>
            <w:docPart w:val="6CEF74BABDAC4713AB669A49F9F3DE65"/>
          </w:placeholder>
        </w:sdtPr>
        <w:sdtEndPr>
          <w:rPr>
            <w:rFonts w:ascii="宋体" w:eastAsia="宋体" w:hAnsi="宋体"/>
            <w:szCs w:val="21"/>
          </w:rPr>
        </w:sdtEndPr>
        <w:sdtContent>
          <w:tr w:rsidR="000D36AD" w:rsidRPr="001B6047" w:rsidTr="000D36AD">
            <w:sdt>
              <w:sdtPr>
                <w:rPr>
                  <w:rFonts w:asciiTheme="minorEastAsia" w:eastAsiaTheme="minorEastAsia" w:hAnsiTheme="minorEastAsia"/>
                  <w:color w:val="000000" w:themeColor="text1"/>
                  <w:szCs w:val="24"/>
                </w:rPr>
                <w:id w:val="-1462960326"/>
                <w:lock w:val="sdtLocked"/>
                <w:placeholder>
                  <w:docPart w:val="143F4A37A4454F7C9087F742701B0215"/>
                </w:placeholder>
                <w:text/>
              </w:sdtPr>
              <w:sdtContent>
                <w:tc>
                  <w:tcPr>
                    <w:tcW w:w="3374" w:type="dxa"/>
                    <w:shd w:val="clear" w:color="auto" w:fill="auto"/>
                  </w:tcPr>
                  <w:p w:rsidR="000D36AD" w:rsidRPr="00AC3285" w:rsidRDefault="000D36AD"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4"/>
                      </w:rPr>
                      <w:t>深圳世联兴业资产管理有限公司</w:t>
                    </w:r>
                  </w:p>
                </w:tc>
              </w:sdtContent>
            </w:sdt>
            <w:sdt>
              <w:sdtPr>
                <w:rPr>
                  <w:rFonts w:asciiTheme="minorEastAsia" w:eastAsiaTheme="minorEastAsia" w:hAnsiTheme="minorEastAsia"/>
                  <w:color w:val="000000" w:themeColor="text1"/>
                  <w:szCs w:val="24"/>
                </w:rPr>
                <w:id w:val="-814642885"/>
                <w:lock w:val="sdtLocked"/>
                <w:placeholder>
                  <w:docPart w:val="DEC1B7184F14435781416FA0ECB32B1E"/>
                </w:placeholder>
                <w:text/>
              </w:sdtPr>
              <w:sdtContent>
                <w:tc>
                  <w:tcPr>
                    <w:tcW w:w="1701" w:type="dxa"/>
                  </w:tcPr>
                  <w:p w:rsidR="000D36AD" w:rsidRPr="00AC3285" w:rsidRDefault="000D36AD" w:rsidP="002F43C3">
                    <w:pPr>
                      <w:jc w:val="center"/>
                      <w:rPr>
                        <w:rFonts w:ascii="宋体" w:hAnsi="宋体"/>
                        <w:color w:val="000000" w:themeColor="text1"/>
                        <w:kern w:val="0"/>
                        <w:szCs w:val="21"/>
                      </w:rPr>
                    </w:pPr>
                    <w:r>
                      <w:rPr>
                        <w:rFonts w:asciiTheme="minorEastAsia" w:eastAsiaTheme="minorEastAsia" w:hAnsiTheme="minorEastAsia" w:hint="eastAsia"/>
                        <w:color w:val="000000" w:themeColor="text1"/>
                        <w:szCs w:val="24"/>
                      </w:rPr>
                      <w:t>租赁佣金</w:t>
                    </w:r>
                  </w:p>
                </w:tc>
              </w:sdtContent>
            </w:sdt>
            <w:sdt>
              <w:sdtPr>
                <w:rPr>
                  <w:rFonts w:asciiTheme="minorEastAsia" w:eastAsiaTheme="minorEastAsia" w:hAnsiTheme="minorEastAsia"/>
                  <w:color w:val="000000" w:themeColor="text1"/>
                  <w:szCs w:val="24"/>
                </w:rPr>
                <w:alias w:val="货币类型"/>
                <w:tag w:val="货币类型"/>
                <w:id w:val="166063135"/>
                <w:lock w:val="sdtLocked"/>
                <w:placeholder>
                  <w:docPart w:val="796858F0385344BB92A044AD77FE7DAB"/>
                </w:placeholder>
                <w:text/>
              </w:sdtPr>
              <w:sdtContent>
                <w:tc>
                  <w:tcPr>
                    <w:tcW w:w="1984" w:type="dxa"/>
                    <w:gridSpan w:val="3"/>
                  </w:tcPr>
                  <w:p w:rsidR="000D36AD" w:rsidRPr="00AC3285" w:rsidRDefault="000D36AD"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986,521.78</w:t>
                    </w:r>
                  </w:p>
                </w:tc>
              </w:sdtContent>
            </w:sdt>
            <w:sdt>
              <w:sdtPr>
                <w:rPr>
                  <w:rFonts w:ascii="宋体" w:hAnsi="宋体"/>
                  <w:color w:val="000000" w:themeColor="text1"/>
                  <w:szCs w:val="21"/>
                </w:rPr>
                <w:id w:val="-637027758"/>
                <w:lock w:val="sdtLocked"/>
                <w:placeholder>
                  <w:docPart w:val="533C2BB95F4F4BFDB2F491250537436B"/>
                </w:placeholder>
                <w:dropDownList>
                  <w:listItem w:displayText="是" w:value="true"/>
                  <w:listItem w:displayText="否" w:value="false"/>
                </w:dropDownList>
              </w:sdtPr>
              <w:sdtContent>
                <w:tc>
                  <w:tcPr>
                    <w:tcW w:w="1163" w:type="dxa"/>
                  </w:tcPr>
                  <w:p w:rsidR="000D36AD" w:rsidRPr="004C4424" w:rsidRDefault="000D36AD"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sdt>
        <w:sdtPr>
          <w:rPr>
            <w:rFonts w:asciiTheme="minorEastAsia" w:eastAsiaTheme="minorEastAsia" w:hAnsiTheme="minorEastAsia"/>
            <w:color w:val="000000" w:themeColor="text1"/>
            <w:szCs w:val="24"/>
          </w:rPr>
          <w:id w:val="-1931884600"/>
          <w:lock w:val="sdtLocked"/>
          <w:placeholder>
            <w:docPart w:val="AAD3956D970A4EA8A4063C84F4700DC0"/>
          </w:placeholder>
        </w:sdtPr>
        <w:sdtEndPr>
          <w:rPr>
            <w:rFonts w:ascii="宋体" w:eastAsia="宋体" w:hAnsi="宋体"/>
            <w:szCs w:val="21"/>
          </w:rPr>
        </w:sdtEndPr>
        <w:sdtContent>
          <w:tr w:rsidR="000D36AD" w:rsidRPr="001B6047" w:rsidTr="000D36AD">
            <w:sdt>
              <w:sdtPr>
                <w:rPr>
                  <w:rFonts w:asciiTheme="minorEastAsia" w:eastAsiaTheme="minorEastAsia" w:hAnsiTheme="minorEastAsia"/>
                  <w:color w:val="000000" w:themeColor="text1"/>
                  <w:szCs w:val="24"/>
                </w:rPr>
                <w:id w:val="-1277400239"/>
                <w:lock w:val="sdtLocked"/>
                <w:placeholder>
                  <w:docPart w:val="0FCAC54C73924BB1851273FBC0A33F38"/>
                </w:placeholder>
                <w:text/>
              </w:sdtPr>
              <w:sdtContent>
                <w:tc>
                  <w:tcPr>
                    <w:tcW w:w="3374" w:type="dxa"/>
                    <w:shd w:val="clear" w:color="auto" w:fill="auto"/>
                  </w:tcPr>
                  <w:p w:rsidR="000D36AD" w:rsidRPr="00AC3285" w:rsidRDefault="000D36AD"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4"/>
                      </w:rPr>
                      <w:t>北京安信行物业管理有限公司</w:t>
                    </w:r>
                  </w:p>
                </w:tc>
              </w:sdtContent>
            </w:sdt>
            <w:sdt>
              <w:sdtPr>
                <w:rPr>
                  <w:rFonts w:asciiTheme="minorEastAsia" w:eastAsiaTheme="minorEastAsia" w:hAnsiTheme="minorEastAsia"/>
                  <w:color w:val="000000" w:themeColor="text1"/>
                  <w:szCs w:val="24"/>
                </w:rPr>
                <w:id w:val="1803422947"/>
                <w:lock w:val="sdtLocked"/>
                <w:placeholder>
                  <w:docPart w:val="E9D344F98FA74E85ADDEE3FE1B225195"/>
                </w:placeholder>
                <w:text/>
              </w:sdtPr>
              <w:sdtContent>
                <w:tc>
                  <w:tcPr>
                    <w:tcW w:w="1701" w:type="dxa"/>
                  </w:tcPr>
                  <w:p w:rsidR="000D36AD" w:rsidRPr="00AC3285" w:rsidRDefault="000D36AD" w:rsidP="002F43C3">
                    <w:pPr>
                      <w:jc w:val="center"/>
                      <w:rPr>
                        <w:rFonts w:ascii="宋体" w:hAnsi="宋体"/>
                        <w:color w:val="000000" w:themeColor="text1"/>
                        <w:kern w:val="0"/>
                        <w:szCs w:val="21"/>
                      </w:rPr>
                    </w:pPr>
                    <w:r>
                      <w:rPr>
                        <w:rFonts w:asciiTheme="minorEastAsia" w:eastAsiaTheme="minorEastAsia" w:hAnsiTheme="minorEastAsia" w:hint="eastAsia"/>
                        <w:color w:val="000000" w:themeColor="text1"/>
                        <w:szCs w:val="24"/>
                      </w:rPr>
                      <w:t>物业管理</w:t>
                    </w:r>
                  </w:p>
                </w:tc>
              </w:sdtContent>
            </w:sdt>
            <w:sdt>
              <w:sdtPr>
                <w:rPr>
                  <w:rFonts w:asciiTheme="minorEastAsia" w:eastAsiaTheme="minorEastAsia" w:hAnsiTheme="minorEastAsia"/>
                  <w:color w:val="000000" w:themeColor="text1"/>
                  <w:szCs w:val="24"/>
                </w:rPr>
                <w:alias w:val="货币类型"/>
                <w:tag w:val="货币类型"/>
                <w:id w:val="-1334833522"/>
                <w:lock w:val="sdtLocked"/>
                <w:placeholder>
                  <w:docPart w:val="0188819313DF402AA0FF88B4CF7E10D5"/>
                </w:placeholder>
                <w:text/>
              </w:sdtPr>
              <w:sdtContent>
                <w:tc>
                  <w:tcPr>
                    <w:tcW w:w="1984" w:type="dxa"/>
                    <w:gridSpan w:val="3"/>
                  </w:tcPr>
                  <w:p w:rsidR="000D36AD" w:rsidRPr="00AC3285" w:rsidRDefault="000D36AD"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850,660.10</w:t>
                    </w:r>
                  </w:p>
                </w:tc>
              </w:sdtContent>
            </w:sdt>
            <w:sdt>
              <w:sdtPr>
                <w:rPr>
                  <w:rFonts w:ascii="宋体" w:hAnsi="宋体"/>
                  <w:color w:val="000000" w:themeColor="text1"/>
                  <w:szCs w:val="21"/>
                </w:rPr>
                <w:id w:val="-1476371570"/>
                <w:lock w:val="sdtLocked"/>
                <w:placeholder>
                  <w:docPart w:val="A9422FB4A6E949EC83E76D201F26CA33"/>
                </w:placeholder>
                <w:dropDownList>
                  <w:listItem w:displayText="是" w:value="true"/>
                  <w:listItem w:displayText="否" w:value="false"/>
                </w:dropDownList>
              </w:sdtPr>
              <w:sdtContent>
                <w:tc>
                  <w:tcPr>
                    <w:tcW w:w="1163" w:type="dxa"/>
                  </w:tcPr>
                  <w:p w:rsidR="000D36AD" w:rsidRPr="004C4424" w:rsidRDefault="00435833"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sdt>
        <w:sdtPr>
          <w:rPr>
            <w:rFonts w:asciiTheme="minorEastAsia" w:eastAsiaTheme="minorEastAsia" w:hAnsiTheme="minorEastAsia"/>
            <w:color w:val="000000" w:themeColor="text1"/>
            <w:szCs w:val="24"/>
          </w:rPr>
          <w:id w:val="1103917626"/>
          <w:lock w:val="sdtLocked"/>
          <w:placeholder>
            <w:docPart w:val="C586AAA6C9544EBEB5BA6EED4B18162F"/>
          </w:placeholder>
        </w:sdtPr>
        <w:sdtEndPr>
          <w:rPr>
            <w:rFonts w:ascii="宋体" w:eastAsia="宋体" w:hAnsi="宋体"/>
            <w:szCs w:val="21"/>
          </w:rPr>
        </w:sdtEndPr>
        <w:sdtContent>
          <w:tr w:rsidR="000D36AD" w:rsidRPr="001B6047" w:rsidTr="000D36AD">
            <w:sdt>
              <w:sdtPr>
                <w:rPr>
                  <w:rFonts w:asciiTheme="minorEastAsia" w:eastAsiaTheme="minorEastAsia" w:hAnsiTheme="minorEastAsia"/>
                  <w:color w:val="000000" w:themeColor="text1"/>
                  <w:szCs w:val="24"/>
                </w:rPr>
                <w:id w:val="2090652393"/>
                <w:lock w:val="sdtLocked"/>
                <w:placeholder>
                  <w:docPart w:val="83A70081E8DE41A4877B019BB7F7FE34"/>
                </w:placeholder>
                <w:text/>
              </w:sdtPr>
              <w:sdtContent>
                <w:tc>
                  <w:tcPr>
                    <w:tcW w:w="3374" w:type="dxa"/>
                    <w:shd w:val="clear" w:color="auto" w:fill="auto"/>
                  </w:tcPr>
                  <w:p w:rsidR="000D36AD" w:rsidRPr="00AC3285" w:rsidRDefault="000D36AD"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4"/>
                      </w:rPr>
                      <w:t>上海南都集团有限公司</w:t>
                    </w:r>
                  </w:p>
                </w:tc>
              </w:sdtContent>
            </w:sdt>
            <w:sdt>
              <w:sdtPr>
                <w:rPr>
                  <w:rFonts w:asciiTheme="minorEastAsia" w:eastAsiaTheme="minorEastAsia" w:hAnsiTheme="minorEastAsia"/>
                  <w:color w:val="000000" w:themeColor="text1"/>
                  <w:szCs w:val="24"/>
                </w:rPr>
                <w:id w:val="-1704777249"/>
                <w:lock w:val="sdtLocked"/>
                <w:placeholder>
                  <w:docPart w:val="A81FED2FD60C48B3863E8055DD5174D1"/>
                </w:placeholder>
                <w:text/>
              </w:sdtPr>
              <w:sdtContent>
                <w:tc>
                  <w:tcPr>
                    <w:tcW w:w="1701" w:type="dxa"/>
                  </w:tcPr>
                  <w:p w:rsidR="000D36AD" w:rsidRPr="00AC3285" w:rsidRDefault="000D36AD" w:rsidP="002F43C3">
                    <w:pPr>
                      <w:jc w:val="center"/>
                      <w:rPr>
                        <w:rFonts w:ascii="宋体" w:hAnsi="宋体"/>
                        <w:color w:val="000000" w:themeColor="text1"/>
                        <w:kern w:val="0"/>
                        <w:szCs w:val="21"/>
                      </w:rPr>
                    </w:pPr>
                    <w:r>
                      <w:rPr>
                        <w:rFonts w:asciiTheme="minorEastAsia" w:eastAsiaTheme="minorEastAsia" w:hAnsiTheme="minorEastAsia" w:hint="eastAsia"/>
                        <w:color w:val="000000" w:themeColor="text1"/>
                        <w:szCs w:val="24"/>
                      </w:rPr>
                      <w:t>资产投资成本</w:t>
                    </w:r>
                  </w:p>
                </w:tc>
              </w:sdtContent>
            </w:sdt>
            <w:sdt>
              <w:sdtPr>
                <w:rPr>
                  <w:rFonts w:asciiTheme="minorEastAsia" w:eastAsiaTheme="minorEastAsia" w:hAnsiTheme="minorEastAsia"/>
                  <w:color w:val="000000" w:themeColor="text1"/>
                  <w:szCs w:val="24"/>
                </w:rPr>
                <w:alias w:val="货币类型"/>
                <w:tag w:val="货币类型"/>
                <w:id w:val="-1551987724"/>
                <w:lock w:val="sdtLocked"/>
                <w:placeholder>
                  <w:docPart w:val="927A1463E78B4C53919D4CAF9CA61EC9"/>
                </w:placeholder>
                <w:text/>
              </w:sdtPr>
              <w:sdtContent>
                <w:tc>
                  <w:tcPr>
                    <w:tcW w:w="1984" w:type="dxa"/>
                    <w:gridSpan w:val="3"/>
                  </w:tcPr>
                  <w:p w:rsidR="000D36AD" w:rsidRPr="00AC3285" w:rsidRDefault="000D36AD"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1,193,835.62</w:t>
                    </w:r>
                  </w:p>
                </w:tc>
              </w:sdtContent>
            </w:sdt>
            <w:sdt>
              <w:sdtPr>
                <w:rPr>
                  <w:rFonts w:ascii="宋体" w:hAnsi="宋体"/>
                  <w:color w:val="000000" w:themeColor="text1"/>
                  <w:szCs w:val="21"/>
                </w:rPr>
                <w:id w:val="2146243746"/>
                <w:lock w:val="sdtLocked"/>
                <w:placeholder>
                  <w:docPart w:val="C323D588C0F040448D6FF7C35DB51496"/>
                </w:placeholder>
                <w:dropDownList>
                  <w:listItem w:displayText="是" w:value="true"/>
                  <w:listItem w:displayText="否" w:value="false"/>
                </w:dropDownList>
              </w:sdtPr>
              <w:sdtContent>
                <w:tc>
                  <w:tcPr>
                    <w:tcW w:w="1163" w:type="dxa"/>
                  </w:tcPr>
                  <w:p w:rsidR="000D36AD" w:rsidRPr="004C4424" w:rsidRDefault="00435833"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sdt>
        <w:sdtPr>
          <w:rPr>
            <w:rFonts w:asciiTheme="minorEastAsia" w:eastAsiaTheme="minorEastAsia" w:hAnsiTheme="minorEastAsia"/>
            <w:color w:val="000000" w:themeColor="text1"/>
            <w:szCs w:val="24"/>
          </w:rPr>
          <w:id w:val="128446103"/>
          <w:lock w:val="sdtLocked"/>
          <w:placeholder>
            <w:docPart w:val="7FC4B77A68C7499F87004C3B505FD4D0"/>
          </w:placeholder>
        </w:sdtPr>
        <w:sdtEndPr>
          <w:rPr>
            <w:rFonts w:ascii="宋体" w:eastAsia="宋体" w:hAnsi="宋体"/>
            <w:szCs w:val="21"/>
          </w:rPr>
        </w:sdtEndPr>
        <w:sdtContent>
          <w:tr w:rsidR="008030C8" w:rsidRPr="001B6047" w:rsidTr="000D36AD">
            <w:sdt>
              <w:sdtPr>
                <w:rPr>
                  <w:rFonts w:asciiTheme="minorEastAsia" w:eastAsiaTheme="minorEastAsia" w:hAnsiTheme="minorEastAsia"/>
                  <w:color w:val="000000" w:themeColor="text1"/>
                  <w:szCs w:val="24"/>
                </w:rPr>
                <w:id w:val="-2069646028"/>
                <w:lock w:val="sdtLocked"/>
                <w:placeholder>
                  <w:docPart w:val="88A512ABDECB4CC38FCA010A8B019B04"/>
                </w:placeholder>
                <w:text/>
              </w:sdtPr>
              <w:sdtContent>
                <w:tc>
                  <w:tcPr>
                    <w:tcW w:w="3374" w:type="dxa"/>
                    <w:shd w:val="clear" w:color="auto" w:fill="auto"/>
                  </w:tcPr>
                  <w:p w:rsidR="008030C8" w:rsidRPr="00AC3285" w:rsidRDefault="000D36AD"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4"/>
                      </w:rPr>
                      <w:t>陕西中城和谐投资管理有限公司</w:t>
                    </w:r>
                  </w:p>
                </w:tc>
              </w:sdtContent>
            </w:sdt>
            <w:sdt>
              <w:sdtPr>
                <w:rPr>
                  <w:rFonts w:asciiTheme="minorEastAsia" w:eastAsiaTheme="minorEastAsia" w:hAnsiTheme="minorEastAsia"/>
                  <w:color w:val="000000" w:themeColor="text1"/>
                  <w:szCs w:val="24"/>
                </w:rPr>
                <w:id w:val="-529489276"/>
                <w:lock w:val="sdtLocked"/>
                <w:placeholder>
                  <w:docPart w:val="F4BC77DCE6FC4CB49B2C098B90F8F27B"/>
                </w:placeholder>
                <w:text/>
              </w:sdtPr>
              <w:sdtContent>
                <w:tc>
                  <w:tcPr>
                    <w:tcW w:w="1701" w:type="dxa"/>
                  </w:tcPr>
                  <w:p w:rsidR="008030C8" w:rsidRPr="00AC3285" w:rsidRDefault="000D36AD" w:rsidP="002F43C3">
                    <w:pPr>
                      <w:jc w:val="center"/>
                      <w:rPr>
                        <w:rFonts w:ascii="宋体" w:hAnsi="宋体"/>
                        <w:color w:val="000000" w:themeColor="text1"/>
                        <w:kern w:val="0"/>
                        <w:szCs w:val="21"/>
                      </w:rPr>
                    </w:pPr>
                    <w:r>
                      <w:rPr>
                        <w:rFonts w:asciiTheme="minorEastAsia" w:eastAsiaTheme="minorEastAsia" w:hAnsiTheme="minorEastAsia" w:hint="eastAsia"/>
                        <w:color w:val="000000" w:themeColor="text1"/>
                        <w:szCs w:val="24"/>
                      </w:rPr>
                      <w:t>资产投资成本</w:t>
                    </w:r>
                  </w:p>
                </w:tc>
              </w:sdtContent>
            </w:sdt>
            <w:sdt>
              <w:sdtPr>
                <w:rPr>
                  <w:rFonts w:asciiTheme="minorEastAsia" w:eastAsiaTheme="minorEastAsia" w:hAnsiTheme="minorEastAsia"/>
                  <w:color w:val="000000" w:themeColor="text1"/>
                  <w:szCs w:val="24"/>
                </w:rPr>
                <w:alias w:val="货币类型"/>
                <w:tag w:val="货币类型"/>
                <w:id w:val="308755152"/>
                <w:lock w:val="sdtLocked"/>
                <w:placeholder>
                  <w:docPart w:val="BE2BF8046B2048E19C87D739A9EBD5D7"/>
                </w:placeholder>
                <w:text/>
              </w:sdtPr>
              <w:sdtContent>
                <w:tc>
                  <w:tcPr>
                    <w:tcW w:w="1984" w:type="dxa"/>
                    <w:gridSpan w:val="3"/>
                  </w:tcPr>
                  <w:p w:rsidR="008030C8" w:rsidRPr="00AC3285" w:rsidRDefault="00850A66"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94,246.58</w:t>
                    </w:r>
                  </w:p>
                </w:tc>
              </w:sdtContent>
            </w:sdt>
            <w:sdt>
              <w:sdtPr>
                <w:rPr>
                  <w:rFonts w:ascii="宋体" w:hAnsi="宋体"/>
                  <w:color w:val="000000" w:themeColor="text1"/>
                  <w:szCs w:val="21"/>
                </w:rPr>
                <w:id w:val="-2016150727"/>
                <w:lock w:val="sdtLocked"/>
                <w:placeholder>
                  <w:docPart w:val="0EF4DCC20D6F44A88315ABC2655B0C79"/>
                </w:placeholder>
                <w:dropDownList>
                  <w:listItem w:displayText="是" w:value="true"/>
                  <w:listItem w:displayText="否" w:value="false"/>
                </w:dropDownList>
              </w:sdtPr>
              <w:sdtContent>
                <w:tc>
                  <w:tcPr>
                    <w:tcW w:w="1163" w:type="dxa"/>
                  </w:tcPr>
                  <w:p w:rsidR="008030C8" w:rsidRPr="004C4424" w:rsidRDefault="00435833"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tr w:rsidR="001B6047" w:rsidRPr="001B6047" w:rsidTr="000D36AD">
        <w:trPr>
          <w:trHeight w:val="319"/>
        </w:trPr>
        <w:tc>
          <w:tcPr>
            <w:tcW w:w="3374"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1701"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EBFA163C834747E680BE67D767BAE879"/>
            </w:placeholder>
            <w:text/>
          </w:sdtPr>
          <w:sdtContent>
            <w:tc>
              <w:tcPr>
                <w:tcW w:w="1984" w:type="dxa"/>
                <w:gridSpan w:val="3"/>
              </w:tcPr>
              <w:p w:rsidR="002F43C3" w:rsidRPr="00AC3285" w:rsidRDefault="000D36AD"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25,579,057.08</w:t>
                </w:r>
              </w:p>
            </w:tc>
          </w:sdtContent>
        </w:sdt>
        <w:tc>
          <w:tcPr>
            <w:tcW w:w="1163" w:type="dxa"/>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0C30DF" w:rsidP="000C30DF">
      <w:pPr>
        <w:jc w:val="left"/>
        <w:rPr>
          <w:rFonts w:asciiTheme="minorEastAsia" w:eastAsiaTheme="minorEastAsia" w:hAnsiTheme="minorEastAsia"/>
          <w:b/>
          <w:color w:val="000000" w:themeColor="text1"/>
          <w:szCs w:val="2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B622855D13E64472845F3FBBA9082BB0"/>
            </w:placeholder>
            <w:showingPlcHdr/>
          </w:sdt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037766" w:rsidRDefault="00DA15E9" w:rsidP="00037766">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3E3317" w:rsidRPr="00A240B3" w:rsidRDefault="00DA15E9" w:rsidP="00DA15E9">
                <w:pPr>
                  <w:tabs>
                    <w:tab w:val="left" w:pos="5140"/>
                  </w:tabs>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tc>
          </w:sdtContent>
        </w:sdt>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7EE7A98B4B474D9F8A5BBA7A20D0B64A"/>
            </w:placeholder>
            <w:showingPlcHdr/>
          </w:sdt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92690A248ED848C2BABD094355188491"/>
              </w:placeholder>
              <w:showingPlcHdr/>
            </w:sdt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tblPr>
      <w:tblGrid>
        <w:gridCol w:w="8364"/>
      </w:tblGrid>
      <w:tr w:rsidR="001B6047" w:rsidRPr="001B6047" w:rsidTr="00FE792C">
        <w:sdt>
          <w:sdtPr>
            <w:rPr>
              <w:rFonts w:ascii="宋体" w:hAnsi="宋体"/>
              <w:szCs w:val="21"/>
            </w:rPr>
            <w:id w:val="1597365240"/>
            <w:lock w:val="sdtLocked"/>
            <w:placeholder>
              <w:docPart w:val="A64FB8D8F63C456780E434BC739EDAF1"/>
            </w:placeholder>
            <w:showingPlcHdr/>
          </w:sdt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BB7CB9" w:rsidP="0021213B">
      <w:pPr>
        <w:rPr>
          <w:rFonts w:asciiTheme="minorEastAsia" w:eastAsiaTheme="minorEastAsia" w:hAnsiTheme="minorEastAsia"/>
          <w:b/>
          <w:color w:val="000000" w:themeColor="text1"/>
          <w:szCs w:val="24"/>
        </w:rPr>
      </w:pPr>
    </w:p>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tblPr>
      <w:tblGrid>
        <w:gridCol w:w="8364"/>
      </w:tblGrid>
      <w:tr w:rsidR="001B6047" w:rsidRPr="001B6047" w:rsidTr="00FE792C">
        <w:sdt>
          <w:sdtPr>
            <w:rPr>
              <w:rFonts w:ascii="宋体" w:hAnsi="宋体"/>
              <w:color w:val="000000" w:themeColor="text1"/>
              <w:szCs w:val="21"/>
            </w:rPr>
            <w:id w:val="1376666231"/>
            <w:lock w:val="sdtLocked"/>
            <w:placeholder>
              <w:docPart w:val="E0BC1A8072AE435CA25173F4756937EE"/>
            </w:placeholder>
            <w:showingPlcHdr/>
          </w:sdt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6613D7" w:rsidP="009E2575">
      <w:pPr>
        <w:tabs>
          <w:tab w:val="left" w:pos="5140"/>
        </w:tabs>
        <w:rPr>
          <w:rFonts w:asciiTheme="minorEastAsia" w:eastAsiaTheme="minorEastAsia" w:hAnsiTheme="minorEastAsia"/>
          <w:color w:val="000000" w:themeColor="text1"/>
          <w:szCs w:val="44"/>
        </w:rPr>
      </w:pPr>
    </w:p>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D12B3BE168D74E0AA04291DAD87B847F"/>
          </w:placeholder>
        </w:sdt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3B95C6819DA64A41AC102F097E8E1ECB"/>
                </w:placeholder>
                <w:showingPlcHdr/>
                <w:text/>
              </w:sdt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kern w:val="0"/>
                  <w:szCs w:val="21"/>
                </w:rPr>
                <w:id w:val="1310670763"/>
                <w:lock w:val="sdtLocked"/>
                <w:placeholder>
                  <w:docPart w:val="79C6CE1D1B1C44BB890370E396B84AC0"/>
                </w:placeholder>
                <w:showingPlcHdr/>
                <w:dropDownList>
                  <w:listItem w:displayText="查封" w:value="查封"/>
                  <w:listItem w:displayText="扣押" w:value="扣押"/>
                  <w:listItem w:displayText="冻结" w:value="冻结"/>
                  <w:listItem w:displayText="抵押" w:value="抵押"/>
                  <w:listItem w:displayText="质押" w:value="质押"/>
                </w:dropDownList>
              </w:sdt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kern w:val="0"/>
                  <w:szCs w:val="21"/>
                </w:rPr>
                <w:id w:val="1031617609"/>
                <w:lock w:val="sdtLocked"/>
                <w:placeholder>
                  <w:docPart w:val="E7F2D6052956446C8EA01A811915E9F5"/>
                </w:placeholder>
                <w:showingPlcHdr/>
                <w:text/>
              </w:sdt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kern w:val="0"/>
                  <w:szCs w:val="24"/>
                </w:rPr>
                <w:alias w:val="百分比"/>
                <w:tag w:val="百分比"/>
                <w:id w:val="-1118215250"/>
                <w:lock w:val="sdtLocked"/>
                <w:placeholder>
                  <w:docPart w:val="61D37CD9F501409FBDD41FC895CBB73D"/>
                </w:placeholder>
                <w:showingPlcHdr/>
                <w:text/>
              </w:sdt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kern w:val="0"/>
                    <w:szCs w:val="24"/>
                  </w:rPr>
                  <w:id w:val="-426050838"/>
                  <w:lock w:val="sdtLocked"/>
                  <w:placeholder>
                    <w:docPart w:val="6A4AAE8A48F74D7AB324C1A024F88DCA"/>
                  </w:placeholder>
                  <w:showingPlcHdr/>
                  <w:text/>
                </w:sdt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8F56CD07F5F241FF90CA69D7EEF196CA"/>
            </w:placeholder>
            <w:showingPlcHdr/>
            <w:text/>
          </w:sdt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kern w:val="0"/>
              <w:szCs w:val="21"/>
            </w:rPr>
            <w:id w:val="-973756978"/>
            <w:lock w:val="sdtLocked"/>
            <w:placeholder>
              <w:docPart w:val="0ED58E6455D843B0BC3C0B133280887E"/>
            </w:placeholder>
            <w:showingPlcHdr/>
            <w:text/>
          </w:sdt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3A4002" w:rsidP="009E6E69">
      <w:pPr>
        <w:tabs>
          <w:tab w:val="left" w:pos="5140"/>
        </w:tabs>
        <w:rPr>
          <w:rFonts w:asciiTheme="minorEastAsia" w:eastAsiaTheme="minorEastAsia" w:hAnsiTheme="minorEastAsia"/>
          <w:b/>
          <w:color w:val="000000" w:themeColor="text1"/>
          <w:szCs w:val="44"/>
        </w:rPr>
      </w:pPr>
    </w:p>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tblPr>
      <w:tblGrid>
        <w:gridCol w:w="8364"/>
      </w:tblGrid>
      <w:tr w:rsidR="001B6047" w:rsidRPr="001B6047" w:rsidTr="00FE792C">
        <w:sdt>
          <w:sdtPr>
            <w:rPr>
              <w:rFonts w:asciiTheme="minorEastAsia" w:eastAsiaTheme="minorEastAsia" w:hAnsiTheme="minorEastAsia"/>
              <w:szCs w:val="44"/>
            </w:rPr>
            <w:id w:val="696896880"/>
            <w:lock w:val="sdtLocked"/>
            <w:placeholder>
              <w:docPart w:val="866C8871BFA342C9A386B8AF24C7175C"/>
            </w:placeholder>
            <w:showingPlcHdr/>
          </w:sdt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9362AC" w:rsidP="009362AC">
      <w:pPr>
        <w:tabs>
          <w:tab w:val="left" w:pos="5140"/>
        </w:tabs>
        <w:rPr>
          <w:rFonts w:asciiTheme="minorEastAsia" w:eastAsiaTheme="minorEastAsia" w:hAnsiTheme="minorEastAsia"/>
          <w:b/>
          <w:color w:val="000000" w:themeColor="text1"/>
          <w:szCs w:val="44"/>
        </w:rPr>
      </w:pPr>
    </w:p>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9B1513"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594FD531E75C455DAE47047DC63CCA8B"/>
                </w:placeholder>
                <w:showingPlcHdr/>
              </w:sdt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E46551" w:rsidP="00A03626">
      <w:pPr>
        <w:tabs>
          <w:tab w:val="left" w:pos="5140"/>
        </w:tabs>
        <w:rPr>
          <w:rFonts w:asciiTheme="minorEastAsia" w:eastAsiaTheme="minorEastAsia" w:hAnsiTheme="minorEastAsia"/>
          <w:b/>
          <w:color w:val="000000" w:themeColor="text1"/>
          <w:szCs w:val="44"/>
        </w:rPr>
      </w:pPr>
    </w:p>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9B1513"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1305BF36239D4BA384EC605F4E5C8463"/>
                </w:placeholder>
                <w:showingPlcHdr/>
              </w:sdt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E46551" w:rsidP="000C543D">
      <w:pPr>
        <w:tabs>
          <w:tab w:val="left" w:pos="5140"/>
        </w:tabs>
        <w:rPr>
          <w:rFonts w:asciiTheme="minorEastAsia" w:eastAsiaTheme="minorEastAsia" w:hAnsiTheme="minorEastAsia"/>
          <w:b/>
          <w:color w:val="000000" w:themeColor="text1"/>
          <w:szCs w:val="44"/>
        </w:rPr>
      </w:pPr>
    </w:p>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69D66C327C264839B3522527EC9A13E7"/>
            </w:placeholder>
            <w:showingPlcHdr/>
          </w:sdt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614B04" w:rsidP="00FE792C">
      <w:pPr>
        <w:jc w:val="left"/>
      </w:pPr>
    </w:p>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tblPr>
      <w:tblGrid>
        <w:gridCol w:w="816"/>
        <w:gridCol w:w="2263"/>
        <w:gridCol w:w="1371"/>
        <w:gridCol w:w="1317"/>
        <w:gridCol w:w="1147"/>
        <w:gridCol w:w="1371"/>
        <w:gridCol w:w="951"/>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617B245CC2144BFC9B13CA44D0CEA019"/>
            </w:placeholder>
            <w:showingPlcHdr/>
            <w:text/>
          </w:sdtPr>
          <w:sdtContent>
            <w:tc>
              <w:tcPr>
                <w:tcW w:w="55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kern w:val="0"/>
              <w:szCs w:val="24"/>
            </w:rPr>
            <w:id w:val="-459036630"/>
            <w:lock w:val="sdtLocked"/>
            <w:placeholder>
              <w:docPart w:val="36BFECAA007642D69213DC53688CDCFF"/>
            </w:placeholder>
            <w:showingPlcHdr/>
            <w:text/>
          </w:sdtPr>
          <w:sdtContent>
            <w:tc>
              <w:tcPr>
                <w:tcW w:w="793"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99622419"/>
            <w:lock w:val="sdtLocked"/>
            <w:placeholder>
              <w:docPart w:val="7730809023B04C2DBBB66BB13738F700"/>
            </w:placeholder>
            <w:showingPlcHdr/>
            <w:text/>
          </w:sdt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480817317"/>
            <w:lock w:val="sdtLocked"/>
            <w:placeholder>
              <w:docPart w:val="2B7A13EE661D420A8FEFF15216F13032"/>
            </w:placeholder>
            <w:showingPlcHdr/>
            <w:text/>
          </w:sdt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tag w:val="整数"/>
            <w:id w:val="1758792709"/>
            <w:lock w:val="sdtLocked"/>
            <w:placeholder>
              <w:docPart w:val="768707F537364714892F39C68CAA450D"/>
            </w:placeholder>
            <w:showingPlcHdr/>
            <w:text/>
          </w:sdt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60D685D1D8D2466CBE2B786E680816F6"/>
            </w:placeholder>
            <w:showingPlcHdr/>
            <w:text/>
          </w:sdtPr>
          <w:sdtContent>
            <w:tc>
              <w:tcPr>
                <w:tcW w:w="55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kern w:val="0"/>
              <w:szCs w:val="24"/>
            </w:rPr>
            <w:id w:val="2069452140"/>
            <w:lock w:val="sdtLocked"/>
            <w:placeholder>
              <w:docPart w:val="BBE3B282DF0C429DBAAB1A662A1CF8A5"/>
            </w:placeholder>
            <w:showingPlcHdr/>
            <w:text/>
          </w:sdtPr>
          <w:sdtContent>
            <w:tc>
              <w:tcPr>
                <w:tcW w:w="793"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1993675403"/>
            <w:lock w:val="sdtLocked"/>
            <w:placeholder>
              <w:docPart w:val="D8DF9A02BF8F41569E50CE304263B154"/>
            </w:placeholder>
            <w:showingPlcHdr/>
            <w:text/>
          </w:sdt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1231612634"/>
            <w:lock w:val="sdtLocked"/>
            <w:placeholder>
              <w:docPart w:val="8669513E80CB41F58A9342C3804AC95F"/>
            </w:placeholder>
            <w:showingPlcHdr/>
            <w:text/>
          </w:sdt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id w:val="-1730225106"/>
            <w:lock w:val="sdtLocked"/>
            <w:placeholder>
              <w:docPart w:val="72DBA2B7C18D497FB6D7CDB9B4A9F00A"/>
            </w:placeholder>
            <w:showingPlcHdr/>
            <w:text/>
          </w:sdt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DCB1C9A543A84CDD80D4752DF635CF76"/>
            </w:placeholder>
            <w:showingPlcHdr/>
            <w:text/>
          </w:sdt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id w:val="935557401"/>
            <w:lock w:val="sdtLocked"/>
            <w:placeholder>
              <w:docPart w:val="7945A7627EA54BA6A52D0C4FE176C85C"/>
            </w:placeholder>
            <w:showingPlcHdr/>
            <w:text/>
          </w:sdt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171614965"/>
            <w:lock w:val="sdtLocked"/>
            <w:placeholder>
              <w:docPart w:val="8A196D1307834C209AF31B1F25695E91"/>
            </w:placeholder>
            <w:showingPlcHdr/>
            <w:text/>
          </w:sdt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487324588"/>
            <w:lock w:val="sdtLocked"/>
            <w:placeholder>
              <w:docPart w:val="B7DFB480793049D1A2655EA0304ECEEB"/>
            </w:placeholder>
            <w:showingPlcHdr/>
            <w:text/>
          </w:sdt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id w:val="1408497870"/>
            <w:lock w:val="sdtLocked"/>
            <w:placeholder>
              <w:docPart w:val="6D841FB4553B492FBA014164734FACCA"/>
            </w:placeholder>
            <w:showingPlcHdr/>
            <w:text/>
          </w:sdt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5D23AD3506EA4816AFF994442F032480"/>
            </w:placeholder>
            <w:showingPlcHdr/>
            <w:text/>
          </w:sdt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tag w:val="整数"/>
            <w:id w:val="-1552066652"/>
            <w:lock w:val="sdtLocked"/>
            <w:placeholder>
              <w:docPart w:val="516C74E93DE749249677556C2306583F"/>
            </w:placeholder>
            <w:showingPlcHdr/>
            <w:text/>
          </w:sdt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2060310786"/>
            <w:lock w:val="sdtLocked"/>
            <w:placeholder>
              <w:docPart w:val="EC315F6FA2324A2B84C4872259098224"/>
            </w:placeholder>
            <w:showingPlcHdr/>
            <w:text/>
          </w:sdt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1000391753"/>
            <w:lock w:val="sdtLocked"/>
            <w:placeholder>
              <w:docPart w:val="817E543C22824D6983E7A535CBB3787D"/>
            </w:placeholder>
            <w:showingPlcHdr/>
            <w:text/>
          </w:sdt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id w:val="-1643580801"/>
            <w:lock w:val="sdtLocked"/>
            <w:placeholder>
              <w:docPart w:val="CA5091D1F650484980365A3D80B12232"/>
            </w:placeholder>
            <w:showingPlcHdr/>
            <w:text/>
          </w:sdt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BCA1678802D6412499C1CABE7D26762B"/>
            </w:placeholder>
            <w:showingPlcHdr/>
            <w:text/>
          </w:sdt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tag w:val="整数"/>
            <w:id w:val="-1242249274"/>
            <w:lock w:val="sdtLocked"/>
            <w:placeholder>
              <w:docPart w:val="C555B1B19AB24DA3BCFB94BB7134BEE6"/>
            </w:placeholder>
            <w:showingPlcHdr/>
            <w:text/>
          </w:sdt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1516264218"/>
            <w:lock w:val="sdtLocked"/>
            <w:placeholder>
              <w:docPart w:val="B181044E8C1344E2923F5584752256ED"/>
            </w:placeholder>
            <w:showingPlcHdr/>
            <w:text/>
          </w:sdt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1451738549"/>
            <w:lock w:val="sdtLocked"/>
            <w:placeholder>
              <w:docPart w:val="0D0F51B866364381897DC7E9552311C8"/>
            </w:placeholder>
            <w:showingPlcHdr/>
            <w:text/>
          </w:sdt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id w:val="691037486"/>
            <w:lock w:val="sdtLocked"/>
            <w:placeholder>
              <w:docPart w:val="DF982D6DFF6241DF8D47DEE27071C3A1"/>
            </w:placeholder>
            <w:showingPlcHdr/>
            <w:text/>
          </w:sdt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51DDEF7589554B089CE48A440520E5AC"/>
            </w:placeholder>
            <w:showingPlcHdr/>
            <w:text/>
          </w:sdt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tag w:val="整数"/>
            <w:id w:val="-811870584"/>
            <w:lock w:val="sdtLocked"/>
            <w:placeholder>
              <w:docPart w:val="A2DFF27DBAB04F29AD32F850400E24A6"/>
            </w:placeholder>
            <w:showingPlcHdr/>
            <w:text/>
          </w:sdt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1924409569"/>
            <w:lock w:val="sdtLocked"/>
            <w:placeholder>
              <w:docPart w:val="D939872FA19F453086FCD41D779ADDD3"/>
            </w:placeholder>
            <w:showingPlcHdr/>
            <w:text/>
          </w:sdt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554054274"/>
            <w:lock w:val="sdtLocked"/>
            <w:placeholder>
              <w:docPart w:val="DD0A4D756D6C4F40BFBE40D8E72F7C22"/>
            </w:placeholder>
            <w:showingPlcHdr/>
            <w:text/>
          </w:sdt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id w:val="-134494658"/>
            <w:lock w:val="sdtLocked"/>
            <w:placeholder>
              <w:docPart w:val="8D59ABDA73574816958490CBA6F34378"/>
            </w:placeholder>
            <w:showingPlcHdr/>
            <w:text/>
          </w:sdt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E643D9C4E7E74C05B881580096397538"/>
            </w:placeholder>
            <w:showingPlcHdr/>
            <w:text/>
          </w:sdt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tag w:val="整数"/>
            <w:id w:val="58904762"/>
            <w:lock w:val="sdtLocked"/>
            <w:placeholder>
              <w:docPart w:val="D3D189AE14D6407F88D13E85064F19E6"/>
            </w:placeholder>
            <w:showingPlcHdr/>
            <w:text/>
          </w:sdt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938212051"/>
            <w:lock w:val="sdtLocked"/>
            <w:placeholder>
              <w:docPart w:val="CF64A9B8368E4589983AE9A9929EF1D2"/>
            </w:placeholder>
            <w:showingPlcHdr/>
            <w:text/>
          </w:sdt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629929470"/>
            <w:lock w:val="sdtLocked"/>
            <w:placeholder>
              <w:docPart w:val="78137B27035145FE882AEB9BE502A24A"/>
            </w:placeholder>
            <w:showingPlcHdr/>
            <w:text/>
          </w:sdt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id w:val="1216395475"/>
            <w:lock w:val="sdtLocked"/>
            <w:placeholder>
              <w:docPart w:val="736B6EE4252E45F6A6666F9D01402CC9"/>
            </w:placeholder>
            <w:showingPlcHdr/>
            <w:text/>
          </w:sdt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6A717FA264FB43D087F8F165C81E9E75"/>
            </w:placeholder>
            <w:showingPlcHdr/>
            <w:text/>
          </w:sdt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tag w:val="整数"/>
            <w:id w:val="-1600406859"/>
            <w:lock w:val="sdtLocked"/>
            <w:placeholder>
              <w:docPart w:val="57214030B37046599868B18B793570B2"/>
            </w:placeholder>
            <w:showingPlcHdr/>
            <w:text/>
          </w:sdt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516975405"/>
            <w:lock w:val="sdtLocked"/>
            <w:placeholder>
              <w:docPart w:val="D8441729DC0340A7B1982BA9A1AECB93"/>
            </w:placeholder>
            <w:showingPlcHdr/>
            <w:text/>
          </w:sdt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39603008"/>
            <w:lock w:val="sdtLocked"/>
            <w:placeholder>
              <w:docPart w:val="229605FAA8C741E79EC2EFA526DD5046"/>
            </w:placeholder>
            <w:showingPlcHdr/>
            <w:text/>
          </w:sdt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id w:val="-1620378672"/>
            <w:lock w:val="sdtLocked"/>
            <w:placeholder>
              <w:docPart w:val="A7AFC87DE2B24BB28344D12E074C375A"/>
            </w:placeholder>
            <w:showingPlcHdr/>
            <w:text/>
          </w:sdt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568B30B611EA40F49D8602611DB10B83"/>
            </w:placeholder>
            <w:dataBinding w:prefixMappings="xmlns:ns0='http://wwww.hallomagic.com/xbrl/consistency' xmlns:ns1='consistency' " w:xpath="/ns0:xbrlConsistency[1]/ns1:ccConsistency[1]/ns1:ccSign_ZongGuBenShuLiangneeq_duration_T-1[1]" w:storeItemID="{08517870-DFDA-4691-AD7A-17DFF9C938D2}"/>
            <w:text/>
          </w:sdtPr>
          <w:sdtContent>
            <w:tc>
              <w:tcPr>
                <w:tcW w:w="559" w:type="pct"/>
                <w:vAlign w:val="center"/>
              </w:tcPr>
              <w:p w:rsidR="006F58E0" w:rsidRPr="00AC3285" w:rsidRDefault="00F92E10" w:rsidP="00014989">
                <w:pPr>
                  <w:jc w:val="right"/>
                  <w:rPr>
                    <w:b/>
                    <w:color w:val="000000" w:themeColor="text1"/>
                    <w:sz w:val="18"/>
                  </w:rPr>
                </w:pPr>
                <w:r>
                  <w:rPr>
                    <w:rFonts w:asciiTheme="minorEastAsia" w:eastAsiaTheme="minorEastAsia" w:hAnsiTheme="minorEastAsia" w:hint="eastAsia"/>
                    <w:color w:val="000000" w:themeColor="text1"/>
                    <w:szCs w:val="24"/>
                  </w:rPr>
                  <w:t>163,630,000</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3B1E8A9FAE5144C9BA9E5CFE07C3FB09"/>
            </w:placeholder>
            <w:showingPlcHdr/>
            <w:text/>
          </w:sdt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kern w:val="0"/>
              <w:szCs w:val="24"/>
            </w:rPr>
            <w:alias w:val="整数"/>
            <w:tag w:val="整数"/>
            <w:id w:val="-818259456"/>
            <w:lock w:val="sdtLocked"/>
            <w:placeholder>
              <w:docPart w:val="705A6B4249F14A048CD3C438B6CB502C"/>
            </w:placeholder>
            <w:dataBinding w:prefixMappings="xmlns:ns0='http://wwww.hallomagic.com/xbrl/consistency' xmlns:ns1='consistency' " w:xpath="/ns0:xbrlConsistency[1]/ns1:ccConsistency[1]/ns1:ccSign_ZongGuBenShuLiangneeq_duration_T[1]" w:storeItemID="{08517870-DFDA-4691-AD7A-17DFF9C938D2}"/>
            <w:text/>
          </w:sdtPr>
          <w:sdtContent>
            <w:tc>
              <w:tcPr>
                <w:tcW w:w="603" w:type="pct"/>
                <w:vAlign w:val="center"/>
              </w:tcPr>
              <w:p w:rsidR="006F58E0" w:rsidRPr="00AC3285" w:rsidRDefault="00F92E10" w:rsidP="00014989">
                <w:pPr>
                  <w:jc w:val="right"/>
                  <w:rPr>
                    <w:b/>
                    <w:color w:val="000000" w:themeColor="text1"/>
                    <w:sz w:val="18"/>
                  </w:rPr>
                </w:pPr>
                <w:r>
                  <w:rPr>
                    <w:rFonts w:asciiTheme="minorEastAsia" w:eastAsiaTheme="minorEastAsia" w:hAnsiTheme="minorEastAsia" w:hint="eastAsia"/>
                    <w:color w:val="000000" w:themeColor="text1"/>
                    <w:szCs w:val="24"/>
                  </w:rPr>
                  <w:t>163,630,000</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9B1513"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22401B25E4A3405F9430471E788AE2F9"/>
                </w:placeholder>
                <w:showingPlcHdr/>
                <w:text/>
              </w:sdt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875"/>
        <w:gridCol w:w="1306"/>
        <w:gridCol w:w="1304"/>
        <w:gridCol w:w="1161"/>
        <w:gridCol w:w="1517"/>
        <w:gridCol w:w="976"/>
        <w:gridCol w:w="1306"/>
        <w:gridCol w:w="1601"/>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D12B3BE168D74E0AA04291DAD87B847F"/>
          </w:placeholder>
        </w:sdt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2D663646CF594C7FAFE153C583D34F47"/>
                </w:placeholder>
                <w:showingPlcHdr/>
                <w:text/>
              </w:sdt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kern w:val="0"/>
                  <w:szCs w:val="24"/>
                </w:rPr>
                <w:id w:val="-1413087267"/>
                <w:lock w:val="sdtLocked"/>
                <w:placeholder>
                  <w:docPart w:val="4E19A278FB224771A24F2C93137C1C17"/>
                </w:placeholder>
                <w:showingPlcHdr/>
                <w:text/>
              </w:sdt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kern w:val="0"/>
                  <w:szCs w:val="24"/>
                </w:rPr>
                <w:alias w:val="整数"/>
                <w:tag w:val="整数"/>
                <w:id w:val="-2001722338"/>
                <w:lock w:val="sdtLocked"/>
                <w:placeholder>
                  <w:docPart w:val="1DD2D209DA4A4B22AA727F55ACD520A0"/>
                </w:placeholder>
                <w:showingPlcHdr/>
                <w:text/>
              </w:sdt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kern w:val="0"/>
                  <w:szCs w:val="24"/>
                </w:rPr>
                <w:alias w:val="整数"/>
                <w:tag w:val="整数"/>
                <w:id w:val="-161316891"/>
                <w:lock w:val="sdtLocked"/>
                <w:placeholder>
                  <w:docPart w:val="A03DB769B7224D0481B32711CD054DC7"/>
                </w:placeholder>
                <w:showingPlcHdr/>
                <w:text/>
              </w:sdt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kern w:val="0"/>
                  <w:szCs w:val="24"/>
                </w:rPr>
                <w:alias w:val="整数"/>
                <w:tag w:val="整数"/>
                <w:id w:val="270202629"/>
                <w:lock w:val="sdtLocked"/>
                <w:placeholder>
                  <w:docPart w:val="091F275BF81D485AA0A6B62F855895BC"/>
                </w:placeholder>
                <w:showingPlcHdr/>
                <w:text/>
              </w:sdt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kern w:val="0"/>
                  <w:szCs w:val="24"/>
                </w:rPr>
                <w:alias w:val="百分比"/>
                <w:tag w:val="百分比"/>
                <w:id w:val="-1551913729"/>
                <w:lock w:val="sdtLocked"/>
                <w:placeholder>
                  <w:docPart w:val="3D8FABD25CFC46EABC455D294C514655"/>
                </w:placeholder>
                <w:showingPlcHdr/>
                <w:text/>
              </w:sdt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kern w:val="0"/>
                  <w:szCs w:val="24"/>
                </w:rPr>
                <w:alias w:val="整数"/>
                <w:tag w:val="整数"/>
                <w:id w:val="1795404067"/>
                <w:lock w:val="sdtLocked"/>
                <w:placeholder>
                  <w:docPart w:val="1E047BD8E89E4993BDEC3CA82D23592F"/>
                </w:placeholder>
                <w:showingPlcHdr/>
                <w:text/>
              </w:sdt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kern w:val="0"/>
                  <w:szCs w:val="24"/>
                </w:rPr>
                <w:alias w:val="整数"/>
                <w:tag w:val="整数"/>
                <w:id w:val="-1814715415"/>
                <w:lock w:val="sdtLocked"/>
                <w:placeholder>
                  <w:docPart w:val="1B4250801F244F63881BC4465890EC70"/>
                </w:placeholder>
                <w:showingPlcHdr/>
                <w:text/>
              </w:sdt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CA433FADD0794E3F8E93D07A0B39C9AB"/>
            </w:placeholder>
            <w:showingPlcHdr/>
            <w:text/>
          </w:sdt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kern w:val="0"/>
              <w:szCs w:val="24"/>
            </w:rPr>
            <w:alias w:val="整数"/>
            <w:tag w:val="整数"/>
            <w:id w:val="503242791"/>
            <w:lock w:val="sdtLocked"/>
            <w:placeholder>
              <w:docPart w:val="9629A81E43054D33AA70CD1060D9822E"/>
            </w:placeholder>
            <w:showingPlcHdr/>
            <w:text/>
          </w:sdt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kern w:val="0"/>
              <w:szCs w:val="24"/>
            </w:rPr>
            <w:alias w:val="整数"/>
            <w:tag w:val="整数"/>
            <w:id w:val="-1559784300"/>
            <w:lock w:val="sdtLocked"/>
            <w:placeholder>
              <w:docPart w:val="221D709EA5434624AC43C1FD964BA8E1"/>
            </w:placeholder>
            <w:showingPlcHdr/>
            <w:text/>
          </w:sdt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kern w:val="0"/>
              <w:szCs w:val="24"/>
            </w:rPr>
            <w:alias w:val="百分比"/>
            <w:tag w:val="百分比"/>
            <w:id w:val="1294637421"/>
            <w:lock w:val="sdtLocked"/>
            <w:placeholder>
              <w:docPart w:val="5C43320B038F4D4EA99A6869CB4B0FB3"/>
            </w:placeholder>
            <w:showingPlcHdr/>
            <w:text/>
          </w:sdt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kern w:val="0"/>
              <w:szCs w:val="24"/>
            </w:rPr>
            <w:alias w:val="整数"/>
            <w:tag w:val="整数"/>
            <w:id w:val="1368949913"/>
            <w:lock w:val="sdtLocked"/>
            <w:placeholder>
              <w:docPart w:val="40AD78BB3D9144F3B29B31229289B047"/>
            </w:placeholder>
            <w:showingPlcHdr/>
            <w:text/>
          </w:sdt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kern w:val="0"/>
              <w:szCs w:val="24"/>
            </w:rPr>
            <w:alias w:val="整数"/>
            <w:tag w:val="整数"/>
            <w:id w:val="1369177595"/>
            <w:lock w:val="sdtLocked"/>
            <w:placeholder>
              <w:docPart w:val="AED4E7B07799492A9710721D2C768724"/>
            </w:placeholder>
            <w:showingPlcHdr/>
            <w:text/>
          </w:sdt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0F223D6CF37C418CB5FE01C47060EAEE"/>
              </w:placeholder>
              <w:showingPlcHdr/>
            </w:sdt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AF500D" w:rsidRDefault="00AF500D" w:rsidP="00183509">
      <w:pPr>
        <w:ind w:right="420"/>
        <w:rPr>
          <w:color w:val="000000" w:themeColor="text1"/>
        </w:rPr>
      </w:pPr>
    </w:p>
    <w:sdt>
      <w:sdtPr>
        <w:rPr>
          <w:rFonts w:asciiTheme="minorEastAsia" w:hAnsiTheme="minorEastAsia" w:hint="eastAsia"/>
          <w:color w:val="000000" w:themeColor="text1"/>
          <w:kern w:val="0"/>
          <w:szCs w:val="21"/>
        </w:rPr>
        <w:alias w:val="优先股股本基本情况（如有）"/>
        <w:tag w:val="优先股股本基本情况（如有）"/>
        <w:id w:val="-841705543"/>
        <w:lock w:val="sdtLocked"/>
        <w:placeholder>
          <w:docPart w:val="D12B3BE168D74E0AA04291DAD87B847F"/>
        </w:placeholder>
      </w:sdtPr>
      <w:sdtEndPr>
        <w:rPr>
          <w:rFonts w:eastAsia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2D603CD32D40496F92EAFD2E7BB620F0"/>
                </w:placeholder>
                <w:dataBinding w:prefixMappings="xmlns:ns0='http://wwww.hallomagic.com/xbrl/consistency' xmlns:ns1='consistency' " w:xpath="/ns0:xbrlConsistency[1]/ns1:ccConsistency[1]/ns1:ccSign_JiRuQuanYiDeYouXianGuShuLiangneeq_duration_T-1[1]" w:storeItemID="{08517870-DFDA-4691-AD7A-17DFF9C938D2}"/>
                <w:text/>
              </w:sdtPr>
              <w:sdtContent>
                <w:tc>
                  <w:tcPr>
                    <w:tcW w:w="2126" w:type="dxa"/>
                  </w:tcPr>
                  <w:p w:rsidR="00415D57" w:rsidRPr="00AC3285" w:rsidRDefault="00F92E10" w:rsidP="00A75E2A">
                    <w:pPr>
                      <w:ind w:right="420"/>
                      <w:jc w:val="right"/>
                      <w:rPr>
                        <w:color w:val="000000" w:themeColor="text1"/>
                      </w:rPr>
                    </w:pPr>
                    <w:r>
                      <w:rPr>
                        <w:rFonts w:asciiTheme="minorEastAsia" w:eastAsiaTheme="minorEastAsia" w:hAnsiTheme="minorEastAsia" w:hint="eastAsia"/>
                        <w:color w:val="000000" w:themeColor="text1"/>
                        <w:szCs w:val="24"/>
                      </w:rPr>
                      <w:t xml:space="preserve">　</w:t>
                    </w:r>
                  </w:p>
                </w:tc>
              </w:sdtContent>
            </w:sdt>
            <w:sdt>
              <w:sdtPr>
                <w:rPr>
                  <w:rFonts w:asciiTheme="minorEastAsia" w:eastAsiaTheme="minorEastAsia" w:hAnsiTheme="minorEastAsia"/>
                  <w:color w:val="000000" w:themeColor="text1"/>
                  <w:szCs w:val="24"/>
                </w:rPr>
                <w:id w:val="-1000280063"/>
                <w:lock w:val="sdtLocked"/>
                <w:placeholder>
                  <w:docPart w:val="2CE3909FC7FC48DDBAD5A1CF96D46EEC"/>
                </w:placeholder>
                <w:showingPlcHdr/>
                <w:text/>
              </w:sdt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kern w:val="0"/>
                  <w:szCs w:val="24"/>
                </w:rPr>
                <w:id w:val="1058199179"/>
                <w:lock w:val="sdtLocked"/>
                <w:placeholder>
                  <w:docPart w:val="8BFF0C5838444611B8C94DD9372F5AD8"/>
                </w:placeholder>
                <w:dataBinding w:prefixMappings="xmlns:ns0='http://wwww.hallomagic.com/xbrl/consistency' xmlns:ns1='consistency' " w:xpath="/ns0:xbrlConsistency[1]/ns1:ccConsistency[1]/ns1:ccSign_JiRuQuanYiDeYouXianGuShuLiangneeq_duration_T[1]" w:storeItemID="{08517870-DFDA-4691-AD7A-17DFF9C938D2}"/>
                <w:text/>
              </w:sdtPr>
              <w:sdtContent>
                <w:tc>
                  <w:tcPr>
                    <w:tcW w:w="1985" w:type="dxa"/>
                  </w:tcPr>
                  <w:p w:rsidR="00415D57" w:rsidRPr="00AC3285" w:rsidRDefault="00F92E10" w:rsidP="00810EA8">
                    <w:pPr>
                      <w:ind w:right="420"/>
                      <w:jc w:val="right"/>
                      <w:rPr>
                        <w:color w:val="000000" w:themeColor="text1"/>
                      </w:rPr>
                    </w:pPr>
                    <w:r>
                      <w:rPr>
                        <w:rFonts w:asciiTheme="minorEastAsia" w:eastAsiaTheme="minorEastAsia" w:hAnsiTheme="minorEastAsia" w:hint="eastAsia"/>
                        <w:color w:val="000000" w:themeColor="text1"/>
                        <w:szCs w:val="24"/>
                      </w:rPr>
                      <w:t xml:space="preserve">　</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AFA0BD0B0BFD46F7A37614EDA5745A33"/>
                </w:placeholder>
                <w:dataBinding w:prefixMappings="xmlns:ns0='http://wwww.hallomagic.com/xbrl/consistency' xmlns:ns1='consistency' " w:xpath="/ns0:xbrlConsistency[1]/ns1:ccConsistency[1]/ns1:ccSign_JiRuFuZhaiDeYouXianGuShuLiangneeq_duration_T-1[1]" w:storeItemID="{08517870-DFDA-4691-AD7A-17DFF9C938D2}"/>
                <w:text/>
              </w:sdtPr>
              <w:sdtContent>
                <w:tc>
                  <w:tcPr>
                    <w:tcW w:w="2126" w:type="dxa"/>
                  </w:tcPr>
                  <w:p w:rsidR="00343560" w:rsidRPr="00AC3285" w:rsidRDefault="00F92E10" w:rsidP="00A75E2A">
                    <w:pPr>
                      <w:ind w:right="420"/>
                      <w:jc w:val="right"/>
                      <w:rPr>
                        <w:color w:val="000000" w:themeColor="text1"/>
                      </w:rPr>
                    </w:pPr>
                    <w:r>
                      <w:rPr>
                        <w:rFonts w:asciiTheme="minorEastAsia" w:eastAsiaTheme="minorEastAsia" w:hAnsiTheme="minorEastAsia" w:hint="eastAsia"/>
                        <w:color w:val="000000" w:themeColor="text1"/>
                        <w:szCs w:val="24"/>
                      </w:rPr>
                      <w:t xml:space="preserve">　</w:t>
                    </w:r>
                  </w:p>
                </w:tc>
              </w:sdtContent>
            </w:sdt>
            <w:sdt>
              <w:sdtPr>
                <w:rPr>
                  <w:rFonts w:asciiTheme="minorEastAsia" w:eastAsiaTheme="minorEastAsia" w:hAnsiTheme="minorEastAsia"/>
                  <w:color w:val="000000" w:themeColor="text1"/>
                  <w:szCs w:val="24"/>
                </w:rPr>
                <w:id w:val="282008965"/>
                <w:lock w:val="sdtLocked"/>
                <w:placeholder>
                  <w:docPart w:val="87638ECA65EA49B89B3E1CDE5AC3BA87"/>
                </w:placeholder>
                <w:showingPlcHdr/>
                <w:text/>
              </w:sdt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kern w:val="0"/>
                  <w:szCs w:val="24"/>
                </w:rPr>
                <w:id w:val="-792285407"/>
                <w:lock w:val="sdtLocked"/>
                <w:placeholder>
                  <w:docPart w:val="95C8344A362F4AB7B78F708F19531F77"/>
                </w:placeholder>
                <w:dataBinding w:prefixMappings="xmlns:ns0='http://wwww.hallomagic.com/xbrl/consistency' xmlns:ns1='consistency' " w:xpath="/ns0:xbrlConsistency[1]/ns1:ccConsistency[1]/ns1:ccSign_JiRuFuZhaiDeYouXianGuShuLiangneeq_duration_T[1]" w:storeItemID="{08517870-DFDA-4691-AD7A-17DFF9C938D2}"/>
                <w:text/>
              </w:sdtPr>
              <w:sdtContent>
                <w:tc>
                  <w:tcPr>
                    <w:tcW w:w="1985" w:type="dxa"/>
                  </w:tcPr>
                  <w:p w:rsidR="00343560" w:rsidRPr="00AC3285" w:rsidRDefault="00F92E10" w:rsidP="00810EA8">
                    <w:pPr>
                      <w:ind w:right="420"/>
                      <w:jc w:val="right"/>
                      <w:rPr>
                        <w:color w:val="000000" w:themeColor="text1"/>
                      </w:rPr>
                    </w:pPr>
                    <w:r>
                      <w:rPr>
                        <w:rFonts w:asciiTheme="minorEastAsia" w:eastAsiaTheme="minorEastAsia" w:hAnsiTheme="minorEastAsia" w:hint="eastAsia"/>
                        <w:color w:val="000000" w:themeColor="text1"/>
                        <w:szCs w:val="24"/>
                      </w:rPr>
                      <w:t xml:space="preserve">　</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414136574B554E92B35A50F1E5CA1C1C"/>
                </w:placeholder>
                <w:showingPlcHdr/>
                <w:text/>
              </w:sdt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kern w:val="0"/>
                  <w:szCs w:val="24"/>
                </w:rPr>
                <w:id w:val="-1602567659"/>
                <w:lock w:val="sdtLocked"/>
                <w:placeholder>
                  <w:docPart w:val="4E2302276F284CD9AD4E37EB85B6EB77"/>
                </w:placeholder>
                <w:showingPlcHdr/>
                <w:text/>
              </w:sdt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kern w:val="0"/>
                  <w:szCs w:val="24"/>
                </w:rPr>
                <w:id w:val="317307041"/>
                <w:lock w:val="sdtLocked"/>
                <w:placeholder>
                  <w:docPart w:val="BAFF3BB5F1CA49279AE927D10A58B70C"/>
                </w:placeholder>
                <w:showingPlcHdr/>
                <w:text/>
              </w:sdt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tblPr>
      <w:tblGrid>
        <w:gridCol w:w="9781"/>
      </w:tblGrid>
      <w:tr w:rsidR="001B6047" w:rsidRPr="001B6047" w:rsidTr="00AD6A2F">
        <w:sdt>
          <w:sdtPr>
            <w:rPr>
              <w:rFonts w:asciiTheme="minorEastAsia" w:eastAsiaTheme="minorEastAsia" w:hAnsiTheme="minorEastAsia"/>
            </w:rPr>
            <w:id w:val="-1284114248"/>
            <w:lock w:val="sdtLocked"/>
            <w:placeholder>
              <w:docPart w:val="9506E38757B04B62B0A9AC4CA070050B"/>
            </w:placeholder>
            <w:showingPlcHdr/>
          </w:sdt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w:t>
                </w:r>
                <w:r w:rsidRPr="00525FD5">
                  <w:rPr>
                    <w:rFonts w:ascii="仿宋" w:eastAsia="仿宋" w:hAnsi="仿宋" w:hint="eastAsia"/>
                    <w:i/>
                    <w:color w:val="7F7F7F" w:themeColor="text1" w:themeTint="80"/>
                    <w:u w:val="single"/>
                  </w:rPr>
                  <w:lastRenderedPageBreak/>
                  <w:t>本；若控股股东为自然人的，应当披露其姓名、国籍、学历、是否取得其他国家或地区居留权、职业经历。</w:t>
                </w:r>
              </w:p>
              <w:p w:rsidR="0084415A" w:rsidRPr="00525FD5" w:rsidRDefault="00525FD5" w:rsidP="00525FD5">
                <w:pPr>
                  <w:ind w:right="420"/>
                  <w:rPr>
                    <w:rFonts w:ascii="仿宋" w:eastAsia="仿宋" w:hAnsi="仿宋"/>
                    <w:color w:val="7F7F7F" w:themeColor="text1" w:themeTint="80"/>
                    <w:u w:val="single"/>
                  </w:rPr>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tblPr>
      <w:tblGrid>
        <w:gridCol w:w="9781"/>
      </w:tblGrid>
      <w:tr w:rsidR="001B6047" w:rsidRPr="001B6047" w:rsidTr="00AD6A2F">
        <w:sdt>
          <w:sdtPr>
            <w:rPr>
              <w:rFonts w:asciiTheme="minorEastAsia" w:eastAsiaTheme="minorEastAsia" w:hAnsiTheme="minorEastAsia"/>
            </w:rPr>
            <w:id w:val="1657331612"/>
            <w:lock w:val="sdtLocked"/>
            <w:placeholder>
              <w:docPart w:val="8C3668E3F91F41958D0A92AEA877A758"/>
            </w:placeholder>
            <w:showingPlcHdr/>
          </w:sdt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84415A" w:rsidRPr="00525FD5" w:rsidRDefault="00525FD5" w:rsidP="00525FD5">
                <w:pPr>
                  <w:ind w:right="420"/>
                  <w:rPr>
                    <w:i/>
                    <w:color w:val="FF0000"/>
                  </w:rPr>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DB9B4933278442A486EF68D9C2F308F3"/>
              </w:placeholder>
              <w:showingPlcHdr/>
            </w:sdt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D12B3BE168D74E0AA04291DAD87B847F"/>
          </w:placeholder>
        </w:sdt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1E52EDE89AA146D1BAF17F682BE5D9BE"/>
                </w:placeholder>
                <w:showingPlcHdr/>
                <w:date>
                  <w:dateFormat w:val="yyyy'年'M'月'd'日'"/>
                  <w:lid w:val="zh-CN"/>
                  <w:storeMappedDataAs w:val="dateTime"/>
                  <w:calendar w:val="gregorian"/>
                </w:date>
              </w:sdt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i/>
                  <w:color w:val="000000" w:themeColor="text1"/>
                  <w:kern w:val="0"/>
                  <w:sz w:val="18"/>
                  <w:szCs w:val="21"/>
                  <w:u w:val="single"/>
                </w:rPr>
                <w:id w:val="-673873870"/>
                <w:lock w:val="sdtLocked"/>
                <w:placeholder>
                  <w:docPart w:val="0EB54BF2ECA3424F8388D7C7DA0DF077"/>
                </w:placeholder>
                <w:showingPlcHdr/>
                <w:date>
                  <w:dateFormat w:val="yyyy'年'M'月'd'日'"/>
                  <w:lid w:val="zh-CN"/>
                  <w:storeMappedDataAs w:val="dateTime"/>
                  <w:calendar w:val="gregorian"/>
                </w:date>
              </w:sdt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i/>
                  <w:color w:val="000000" w:themeColor="text1"/>
                  <w:kern w:val="0"/>
                  <w:szCs w:val="24"/>
                  <w:u w:val="single"/>
                </w:rPr>
                <w:alias w:val="货币类型"/>
                <w:tag w:val="货币类型"/>
                <w:id w:val="1195807389"/>
                <w:lock w:val="sdtLocked"/>
                <w:placeholder>
                  <w:docPart w:val="F9D459F0CF1F4C698AA982CAB5508F8E"/>
                </w:placeholder>
                <w:showingPlcHdr/>
                <w:text/>
              </w:sdt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kern w:val="0"/>
                  <w:szCs w:val="24"/>
                </w:rPr>
                <w:alias w:val="整数"/>
                <w:tag w:val="整数"/>
                <w:id w:val="555830882"/>
                <w:lock w:val="sdtLocked"/>
                <w:placeholder>
                  <w:docPart w:val="31848A11FFF548579A71D19700698F5E"/>
                </w:placeholder>
                <w:showingPlcHdr/>
                <w:text/>
              </w:sdt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kern w:val="0"/>
                  <w:szCs w:val="24"/>
                </w:rPr>
                <w:alias w:val="货币类型"/>
                <w:tag w:val="货币类型"/>
                <w:id w:val="-710882097"/>
                <w:lock w:val="sdtLocked"/>
                <w:placeholder>
                  <w:docPart w:val="36269F5154A14EF3A0490E406C16A0BE"/>
                </w:placeholder>
                <w:showingPlcHdr/>
                <w:text/>
              </w:sdt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kern w:val="0"/>
                  <w:szCs w:val="24"/>
                </w:rPr>
                <w:alias w:val="整数"/>
                <w:tag w:val="整数"/>
                <w:id w:val="-1416085630"/>
                <w:lock w:val="sdtLocked"/>
                <w:placeholder>
                  <w:docPart w:val="06631B53AECE40C591794C79AAE43EE5"/>
                </w:placeholder>
                <w:showingPlcHdr/>
                <w:text/>
              </w:sdt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kern w:val="0"/>
                  <w:szCs w:val="24"/>
                </w:rPr>
                <w:alias w:val="整数"/>
                <w:tag w:val="整数"/>
                <w:id w:val="672999730"/>
                <w:lock w:val="sdtLocked"/>
                <w:placeholder>
                  <w:docPart w:val="61A9B201B5344D92BAE7197CF6EE305B"/>
                </w:placeholder>
                <w:showingPlcHdr/>
                <w:text/>
              </w:sdt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kern w:val="0"/>
                  <w:szCs w:val="24"/>
                </w:rPr>
                <w:alias w:val="整数"/>
                <w:tag w:val="整数"/>
                <w:id w:val="1283544838"/>
                <w:lock w:val="sdtLocked"/>
                <w:placeholder>
                  <w:docPart w:val="F9F7C4E556684833B756336176E724D6"/>
                </w:placeholder>
                <w:showingPlcHdr/>
                <w:text/>
              </w:sdt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kern w:val="0"/>
                  <w:szCs w:val="24"/>
                </w:rPr>
                <w:alias w:val="整数"/>
                <w:tag w:val="整数"/>
                <w:id w:val="-496116933"/>
                <w:lock w:val="sdtLocked"/>
                <w:placeholder>
                  <w:docPart w:val="73EA930A42C44C5DACF669BC6A345B76"/>
                </w:placeholder>
                <w:showingPlcHdr/>
                <w:text/>
              </w:sdt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kern w:val="0"/>
                  <w:szCs w:val="24"/>
                </w:rPr>
                <w:alias w:val="整数"/>
                <w:tag w:val="整数"/>
                <w:id w:val="-723830774"/>
                <w:lock w:val="sdtLocked"/>
                <w:placeholder>
                  <w:docPart w:val="6FA82E8E051C4B18B88B29EB6EE66A5C"/>
                </w:placeholder>
                <w:showingPlcHdr/>
                <w:text/>
              </w:sdt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kern w:val="0"/>
                    <w:szCs w:val="24"/>
                  </w:rPr>
                  <w:id w:val="-1240399270"/>
                  <w:lock w:val="sdtLocked"/>
                  <w:placeholder>
                    <w:docPart w:val="88DAE3E03CD04567960A4C5C9F43CAF2"/>
                  </w:placeholder>
                  <w:showingPlcHdr/>
                  <w:text/>
                </w:sdt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kern w:val="0"/>
                  <w:sz w:val="18"/>
                  <w:szCs w:val="21"/>
                </w:rPr>
                <w:id w:val="-1511680091"/>
                <w:lock w:val="sdtLocked"/>
                <w:placeholder>
                  <w:docPart w:val="8E6E1ED976AC4BBB8CB18D7B22AED858"/>
                </w:placeholder>
                <w:showingPlcHdr/>
                <w:dropDownList>
                  <w:listItem w:displayText="是" w:value="true"/>
                  <w:listItem w:displayText="否" w:value="false"/>
                </w:dropDownList>
              </w:sdt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9B1513"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kern w:val="0"/>
                  <w:szCs w:val="21"/>
                </w:rPr>
                <w:id w:val="768733064"/>
                <w:lock w:val="sdtLocked"/>
                <w:placeholder>
                  <w:docPart w:val="3256D5C7C7FC44649845E2D3AA595BBF"/>
                </w:placeholder>
                <w:showingPlcHdr/>
              </w:sdt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p w:rsidR="00E46551" w:rsidRDefault="00E46551" w:rsidP="00402608">
      <w:pPr>
        <w:pStyle w:val="ym"/>
      </w:pPr>
    </w:p>
    <w:sdt>
      <w:sdtPr>
        <w:id w:val="-811486751"/>
        <w:lock w:val="sdtLocked"/>
        <w:placeholder>
          <w:docPart w:val="D12B3BE168D74E0AA04291DAD87B847F"/>
        </w:placeholder>
      </w:sdtPr>
      <w:sdtContent>
        <w:p w:rsidR="009C7CB8" w:rsidRDefault="009C7CB8" w:rsidP="00402608">
          <w:pPr>
            <w:pStyle w:val="ym"/>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D12B3BE168D74E0AA04291DAD87B847F"/>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19042BEC8B3A4744B61F208A71B8DE33"/>
                    </w:placeholder>
                    <w:showingPlcHdr/>
                    <w:text/>
                  </w:sdt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kern w:val="0"/>
                      <w:szCs w:val="24"/>
                    </w:rPr>
                    <w:alias w:val="证券简称"/>
                    <w:tag w:val="证券简称"/>
                    <w:id w:val="801889994"/>
                    <w:lock w:val="sdtLocked"/>
                    <w:placeholder>
                      <w:docPart w:val="E50E7C23153B407D9AF81FCAE21FD824"/>
                    </w:placeholder>
                    <w:showingPlcHdr/>
                    <w:text/>
                  </w:sdt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kern w:val="0"/>
                      <w:szCs w:val="24"/>
                    </w:rPr>
                    <w:id w:val="-1611664467"/>
                    <w:lock w:val="sdtLocked"/>
                    <w:placeholder>
                      <w:docPart w:val="0D1BB3CCAF094568B8E25D145B5F3F0A"/>
                    </w:placeholder>
                    <w:showingPlcHdr/>
                    <w:text/>
                  </w:sdt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kern w:val="0"/>
                      <w:szCs w:val="24"/>
                    </w:rPr>
                    <w:alias w:val="整数"/>
                    <w:tag w:val="整数"/>
                    <w:id w:val="1633438856"/>
                    <w:lock w:val="sdtLocked"/>
                    <w:placeholder>
                      <w:docPart w:val="1EFB9F24FCD54ABDB2FABD053B1ED02A"/>
                    </w:placeholder>
                    <w:showingPlcHdr/>
                    <w:text/>
                  </w:sdt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kern w:val="0"/>
                      <w:szCs w:val="24"/>
                    </w:rPr>
                    <w:alias w:val="货币类型"/>
                    <w:tag w:val="货币类型"/>
                    <w:id w:val="173002272"/>
                    <w:lock w:val="sdtLocked"/>
                    <w:placeholder>
                      <w:docPart w:val="A3E01DDC91A845659A90F8AFFAEAF3AA"/>
                    </w:placeholder>
                    <w:showingPlcHdr/>
                    <w:text/>
                  </w:sdt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kern w:val="0"/>
                      <w:szCs w:val="24"/>
                    </w:rPr>
                    <w:alias w:val="百分比"/>
                    <w:tag w:val="百分比"/>
                    <w:id w:val="-674103196"/>
                    <w:lock w:val="sdtLocked"/>
                    <w:placeholder>
                      <w:docPart w:val="05421835FA0C46A6A3B279021E813EDA"/>
                    </w:placeholder>
                    <w:showingPlcHdr/>
                    <w:text/>
                  </w:sdt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kern w:val="0"/>
                      <w:sz w:val="18"/>
                      <w:szCs w:val="21"/>
                    </w:rPr>
                    <w:id w:val="429019361"/>
                    <w:lock w:val="sdtLocked"/>
                    <w:placeholder>
                      <w:docPart w:val="6AFF02CBD1A44923BF09C0A13A72FAC3"/>
                    </w:placeholder>
                    <w:showingPlcHdr/>
                    <w:date>
                      <w:dateFormat w:val="yyyy'年'M'月'd'日'"/>
                      <w:lid w:val="zh-CN"/>
                      <w:storeMappedDataAs w:val="dateTime"/>
                      <w:calendar w:val="gregorian"/>
                    </w:date>
                  </w:sdt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i/>
                      <w:color w:val="000000" w:themeColor="text1"/>
                      <w:kern w:val="0"/>
                      <w:sz w:val="18"/>
                      <w:szCs w:val="21"/>
                      <w:u w:val="single"/>
                    </w:rPr>
                    <w:id w:val="-246653918"/>
                    <w:lock w:val="sdtLocked"/>
                    <w:placeholder>
                      <w:docPart w:val="56B9D81F68634F93925916483B063686"/>
                    </w:placeholder>
                    <w:showingPlcHdr/>
                    <w:date>
                      <w:dateFormat w:val="yyyy'年'M'月'd'日'"/>
                      <w:lid w:val="zh-CN"/>
                      <w:storeMappedDataAs w:val="dateTime"/>
                      <w:calendar w:val="gregorian"/>
                    </w:date>
                  </w:sdt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52182E" w:rsidP="00A57086">
          <w:pPr>
            <w:ind w:right="420"/>
            <w:rPr>
              <w:b/>
              <w:color w:val="000000" w:themeColor="text1"/>
            </w:rPr>
          </w:pPr>
        </w:p>
        <w:sdt>
          <w:sdtPr>
            <w:rPr>
              <w:rFonts w:asciiTheme="minorHAnsi" w:eastAsiaTheme="minorEastAsia" w:hAnsiTheme="minorHAnsi" w:cstheme="minorBidi"/>
              <w:b/>
              <w:i/>
              <w:color w:val="000000" w:themeColor="text1"/>
              <w:kern w:val="0"/>
              <w:sz w:val="18"/>
              <w:szCs w:val="18"/>
              <w:u w:val="single"/>
            </w:rPr>
            <w:alias w:val="股东情况（如有）"/>
            <w:tag w:val="股东情况（如有）"/>
            <w:id w:val="-475297315"/>
            <w:lock w:val="sdtLocked"/>
            <w:placeholder>
              <w:docPart w:val="D12B3BE168D74E0AA04291DAD87B847F"/>
            </w:placeholder>
          </w:sdtPr>
          <w:sdtEndPr>
            <w:rPr>
              <w:b w:val="0"/>
              <w:color w:val="auto"/>
            </w:r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99E238B322EB4707ABF63BB56F4E8C95"/>
                    </w:placeholder>
                    <w:showingPlcHdr/>
                    <w:text/>
                  </w:sdt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8DA22870FC7946AB8047CEEE00E0B663"/>
                    </w:placeholder>
                    <w:showingPlcHdr/>
                    <w:text/>
                  </w:sdt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3B37CF68A80F433896BD1340FD9ED790"/>
                    </w:placeholder>
                    <w:showingPlcHdr/>
                    <w:text/>
                  </w:sdt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D12B3BE168D74E0AA04291DAD87B847F"/>
                  </w:placeholder>
                </w:sdt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023FAF24D24F4353AE1B3BD38D487731"/>
                        </w:placeholder>
                        <w:showingPlcHdr/>
                        <w:text/>
                      </w:sdt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kern w:val="0"/>
                          <w:szCs w:val="24"/>
                        </w:rPr>
                        <w:alias w:val="证券简称"/>
                        <w:tag w:val="证券简称"/>
                        <w:id w:val="-1223980974"/>
                        <w:lock w:val="sdtLocked"/>
                        <w:placeholder>
                          <w:docPart w:val="BFA1F921DBEC4C7C96B0F36DC7C1C011"/>
                        </w:placeholder>
                        <w:showingPlcHdr/>
                        <w:text/>
                      </w:sdt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kern w:val="0"/>
                          <w:szCs w:val="24"/>
                        </w:rPr>
                        <w:alias w:val="整数"/>
                        <w:tag w:val="整数"/>
                        <w:id w:val="208690435"/>
                        <w:lock w:val="sdtLocked"/>
                        <w:placeholder>
                          <w:docPart w:val="673D938C1C894E38814F3B7D6306570D"/>
                        </w:placeholder>
                        <w:showingPlcHdr/>
                        <w:text/>
                      </w:sdt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kern w:val="0"/>
                          <w:szCs w:val="24"/>
                        </w:rPr>
                        <w:alias w:val="整数"/>
                        <w:tag w:val="整数"/>
                        <w:id w:val="1046876076"/>
                        <w:lock w:val="sdtLocked"/>
                        <w:placeholder>
                          <w:docPart w:val="9E8B492735A546CD89828D49F2D08AF2"/>
                        </w:placeholder>
                        <w:showingPlcHdr/>
                        <w:text/>
                      </w:sdt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kern w:val="0"/>
                          <w:szCs w:val="24"/>
                        </w:rPr>
                        <w:alias w:val="百分比"/>
                        <w:tag w:val="百分比"/>
                        <w:id w:val="-196092109"/>
                        <w:lock w:val="sdtLocked"/>
                        <w:placeholder>
                          <w:docPart w:val="923D7AAFBB214B51BFA21F4A44A7DB5D"/>
                        </w:placeholder>
                        <w:showingPlcHdr/>
                        <w:text/>
                      </w:sdt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9B1513" w:rsidP="00402608">
              <w:pPr>
                <w:pStyle w:val="ym"/>
              </w:pPr>
            </w:p>
          </w:sdtContent>
        </w:sd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lastRenderedPageBreak/>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D12B3BE168D74E0AA04291DAD87B847F"/>
              </w:placeholder>
            </w:sdt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D8E66A2BD7C04F9CA572F8495B3FF0BD"/>
                    </w:placeholder>
                    <w:showingPlcHdr/>
                    <w:text/>
                  </w:sdt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kern w:val="0"/>
                      <w:szCs w:val="24"/>
                    </w:rPr>
                    <w:alias w:val="证券简称"/>
                    <w:tag w:val="证券简称"/>
                    <w:id w:val="316001413"/>
                    <w:lock w:val="sdtLocked"/>
                    <w:placeholder>
                      <w:docPart w:val="EE2782702B0143629A6A2534CB114B01"/>
                    </w:placeholder>
                    <w:showingPlcHdr/>
                    <w:text/>
                  </w:sdt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kern w:val="0"/>
                      <w:szCs w:val="24"/>
                    </w:rPr>
                    <w:alias w:val="百分比"/>
                    <w:tag w:val="百分比"/>
                    <w:id w:val="-175962742"/>
                    <w:lock w:val="sdtLocked"/>
                    <w:placeholder>
                      <w:docPart w:val="BCF7D4350E9A40DC966F29AEAB2A5B2A"/>
                    </w:placeholder>
                    <w:showingPlcHdr/>
                    <w:text/>
                  </w:sdt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kern w:val="0"/>
                      <w:szCs w:val="24"/>
                    </w:rPr>
                    <w:alias w:val="货币类型"/>
                    <w:tag w:val="货币类型"/>
                    <w:id w:val="846366810"/>
                    <w:lock w:val="sdtLocked"/>
                    <w:placeholder>
                      <w:docPart w:val="11172A9B0EBD4F1380F222B8C097CC4F"/>
                    </w:placeholder>
                    <w:showingPlcHdr/>
                    <w:text/>
                  </w:sdt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kern w:val="0"/>
                      <w:sz w:val="18"/>
                      <w:szCs w:val="21"/>
                    </w:rPr>
                    <w:id w:val="-1702006514"/>
                    <w:lock w:val="sdtLocked"/>
                    <w:placeholder>
                      <w:docPart w:val="DBCCAD7B844A4578AB04F9D44C29D4B9"/>
                    </w:placeholder>
                    <w:showingPlcHdr/>
                    <w:dropDownList>
                      <w:listItem w:displayText="是" w:value="true"/>
                      <w:listItem w:displayText="否" w:value="false"/>
                    </w:dropDownList>
                  </w:sdt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9B1513"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410839137"/>
                        <w:lock w:val="sdtLocked"/>
                        <w:placeholder>
                          <w:docPart w:val="C27D740EB8544D1D8CC76B68707AAC0E"/>
                        </w:placeholder>
                        <w:showingPlcHdr/>
                        <w:text/>
                      </w:sdt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kern w:val="0"/>
                      <w:sz w:val="18"/>
                      <w:szCs w:val="21"/>
                    </w:rPr>
                    <w:id w:val="256173935"/>
                    <w:lock w:val="sdtLocked"/>
                    <w:placeholder>
                      <w:docPart w:val="36735214F40B4C368982BACF06B2918A"/>
                    </w:placeholder>
                    <w:showingPlcHdr/>
                    <w:dropDownList>
                      <w:listItem w:displayText="是" w:value="true"/>
                      <w:listItem w:displayText="否" w:value="false"/>
                    </w:dropDownList>
                  </w:sdt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kern w:val="0"/>
                      <w:szCs w:val="24"/>
                    </w:rPr>
                    <w:alias w:val="货币类型"/>
                    <w:tag w:val="货币类型"/>
                    <w:id w:val="538402270"/>
                    <w:lock w:val="sdtLocked"/>
                    <w:placeholder>
                      <w:docPart w:val="E40CC0AF6D0E4A4797BC4577DF8A00EF"/>
                    </w:placeholder>
                    <w:showingPlcHdr/>
                    <w:text/>
                  </w:sdt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772784" w:rsidP="002153B6">
          <w:pPr>
            <w:ind w:right="420"/>
            <w:rPr>
              <w:b/>
              <w:color w:val="000000" w:themeColor="text1"/>
            </w:rPr>
          </w:pPr>
        </w:p>
        <w:sdt>
          <w:sdtPr>
            <w:rPr>
              <w:rFonts w:asciiTheme="minorHAnsi" w:eastAsiaTheme="minorEastAsia" w:hAnsiTheme="minorHAnsi" w:cstheme="minorBidi"/>
              <w:b/>
              <w:color w:val="000000" w:themeColor="text1"/>
              <w:kern w:val="0"/>
              <w:sz w:val="18"/>
              <w:szCs w:val="18"/>
            </w:rPr>
            <w:alias w:val="回购情况（如有）"/>
            <w:tag w:val="回购情况（如有）"/>
            <w:id w:val="-1140729421"/>
            <w:lock w:val="sdtLocked"/>
            <w:placeholder>
              <w:docPart w:val="D12B3BE168D74E0AA04291DAD87B847F"/>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D12B3BE168D74E0AA04291DAD87B847F"/>
                  </w:placeholder>
                </w:sdt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91498C42CA354818A7EB8E5C07373E0F"/>
                        </w:placeholder>
                        <w:showingPlcHdr/>
                        <w:text/>
                      </w:sdt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kern w:val="0"/>
                          <w:szCs w:val="24"/>
                        </w:rPr>
                        <w:alias w:val="证券简称"/>
                        <w:tag w:val="证券简称"/>
                        <w:id w:val="-2014840246"/>
                        <w:lock w:val="sdtLocked"/>
                        <w:placeholder>
                          <w:docPart w:val="BEE52602C1E54B6FAB68AF7C01179C0E"/>
                        </w:placeholder>
                        <w:showingPlcHdr/>
                        <w:text/>
                      </w:sdt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kern w:val="0"/>
                          <w:szCs w:val="24"/>
                        </w:rPr>
                        <w:id w:val="586729768"/>
                        <w:lock w:val="sdtLocked"/>
                        <w:placeholder>
                          <w:docPart w:val="F4AAAD57E241400EB90594A480149D86"/>
                        </w:placeholder>
                        <w:showingPlcHdr/>
                        <w:text/>
                      </w:sdt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kern w:val="0"/>
                          <w:szCs w:val="24"/>
                        </w:rPr>
                        <w:alias w:val="期间"/>
                        <w:tag w:val="期间"/>
                        <w:id w:val="1528290504"/>
                        <w:lock w:val="sdtLocked"/>
                        <w:placeholder>
                          <w:docPart w:val="9F032939B1BF4B988B218818472DCEF4"/>
                        </w:placeholder>
                        <w:showingPlcHdr/>
                        <w:text/>
                      </w:sdt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kern w:val="0"/>
                          <w:szCs w:val="24"/>
                        </w:rPr>
                        <w:alias w:val="整数"/>
                        <w:tag w:val="整数"/>
                        <w:id w:val="2014021473"/>
                        <w:lock w:val="sdtLocked"/>
                        <w:placeholder>
                          <w:docPart w:val="804308775FA24759ACA70F55BD14B5FE"/>
                        </w:placeholder>
                        <w:showingPlcHdr/>
                        <w:text/>
                      </w:sdt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kern w:val="0"/>
                          <w:szCs w:val="24"/>
                        </w:rPr>
                        <w:alias w:val="百分比"/>
                        <w:tag w:val="百分比"/>
                        <w:id w:val="1923283147"/>
                        <w:lock w:val="sdtLocked"/>
                        <w:placeholder>
                          <w:docPart w:val="956F58315A984339A9EECFC2FCC8480F"/>
                        </w:placeholder>
                        <w:showingPlcHdr/>
                        <w:text/>
                      </w:sdt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kern w:val="0"/>
                          <w:szCs w:val="24"/>
                        </w:rPr>
                        <w:alias w:val="货币类型"/>
                        <w:tag w:val="货币类型"/>
                        <w:id w:val="1356917472"/>
                        <w:lock w:val="sdtLocked"/>
                        <w:placeholder>
                          <w:docPart w:val="B125A215A3F34CB49A8D0CB58A9B7F50"/>
                        </w:placeholder>
                        <w:showingPlcHdr/>
                        <w:text/>
                      </w:sdt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9B1513" w:rsidP="00402608">
              <w:pPr>
                <w:pStyle w:val="ym"/>
              </w:pPr>
            </w:p>
          </w:sdtContent>
        </w:sdt>
        <w:sdt>
          <w:sdtPr>
            <w:rPr>
              <w:rFonts w:asciiTheme="minorEastAsia" w:hAnsiTheme="minorEastAsia"/>
              <w:b/>
              <w:color w:val="000000" w:themeColor="text1"/>
              <w:kern w:val="0"/>
              <w:szCs w:val="21"/>
            </w:rPr>
            <w:alias w:val="转换情况（如有） "/>
            <w:tag w:val="转换情况（如有） "/>
            <w:id w:val="-1716808064"/>
            <w:lock w:val="sdtLocked"/>
            <w:placeholder>
              <w:docPart w:val="D12B3BE168D74E0AA04291DAD87B847F"/>
            </w:placeholder>
          </w:sdt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D12B3BE168D74E0AA04291DAD87B847F"/>
                  </w:placeholder>
                </w:sdt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17289D3A2F0E4D6C9058D86A6B702052"/>
                        </w:placeholder>
                        <w:showingPlcHdr/>
                        <w:text/>
                      </w:sdt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kern w:val="0"/>
                          <w:szCs w:val="24"/>
                        </w:rPr>
                        <w:alias w:val="证券简称"/>
                        <w:tag w:val="证券简称"/>
                        <w:id w:val="1946416303"/>
                        <w:lock w:val="sdtLocked"/>
                        <w:placeholder>
                          <w:docPart w:val="EBDC7BB10FEB424EBD09ABA77E3B1E21"/>
                        </w:placeholder>
                        <w:showingPlcHdr/>
                        <w:text/>
                      </w:sdt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kern w:val="0"/>
                          <w:szCs w:val="24"/>
                        </w:rPr>
                        <w:id w:val="-352195269"/>
                        <w:lock w:val="sdtLocked"/>
                        <w:placeholder>
                          <w:docPart w:val="37F946B800674ED090AE8998115232FC"/>
                        </w:placeholder>
                        <w:showingPlcHdr/>
                        <w:text/>
                      </w:sdt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kern w:val="0"/>
                          <w:szCs w:val="24"/>
                        </w:rPr>
                        <w:alias w:val="货币类型"/>
                        <w:tag w:val="货币类型"/>
                        <w:id w:val="422075242"/>
                        <w:lock w:val="sdtLocked"/>
                        <w:placeholder>
                          <w:docPart w:val="6C9F86DE23AC447A901DC215FD47B723"/>
                        </w:placeholder>
                        <w:showingPlcHdr/>
                        <w:text/>
                      </w:sdt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kern w:val="0"/>
                          <w:szCs w:val="24"/>
                        </w:rPr>
                        <w:id w:val="-222059605"/>
                        <w:lock w:val="sdtLocked"/>
                        <w:placeholder>
                          <w:docPart w:val="BD3591637A77464588294969D1CDEB16"/>
                        </w:placeholder>
                        <w:showingPlcHdr/>
                        <w:text/>
                      </w:sdt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kern w:val="0"/>
                          <w:szCs w:val="24"/>
                        </w:rPr>
                        <w:alias w:val="整数"/>
                        <w:tag w:val="整数"/>
                        <w:id w:val="1846899521"/>
                        <w:lock w:val="sdtLocked"/>
                        <w:placeholder>
                          <w:docPart w:val="780243A3D98B4D8EB0CA2C4AEB8C2EF0"/>
                        </w:placeholder>
                        <w:showingPlcHdr/>
                        <w:text/>
                      </w:sdt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9B1513" w:rsidP="000B4716">
              <w:pPr>
                <w:ind w:right="420"/>
                <w:rPr>
                  <w:b/>
                  <w:color w:val="000000" w:themeColor="text1"/>
                </w:rPr>
              </w:pPr>
            </w:p>
          </w:sdtContent>
        </w:sdt>
        <w:sdt>
          <w:sdtPr>
            <w:rPr>
              <w:rFonts w:asciiTheme="minorHAnsi" w:eastAsiaTheme="minorEastAsia" w:hAnsiTheme="minorHAnsi" w:cstheme="minorBidi"/>
              <w:b/>
              <w:color w:val="000000" w:themeColor="text1"/>
              <w:kern w:val="0"/>
              <w:sz w:val="18"/>
              <w:szCs w:val="18"/>
            </w:rPr>
            <w:alias w:val="表决权恢复情况（如有） "/>
            <w:tag w:val="表决权恢复情况（如有） "/>
            <w:id w:val="-1214960252"/>
            <w:lock w:val="sdtLocked"/>
            <w:placeholder>
              <w:docPart w:val="D12B3BE168D74E0AA04291DAD87B847F"/>
            </w:placeholder>
          </w:sdtPr>
          <w:sdtEndPr>
            <w:rPr>
              <w:b w:val="0"/>
              <w:color w:val="auto"/>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D12B3BE168D74E0AA04291DAD87B847F"/>
                  </w:placeholder>
                </w:sdt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2E3247784F3942EFA28E6FD14B0477D6"/>
                        </w:placeholder>
                        <w:showingPlcHdr/>
                        <w:text/>
                      </w:sdt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kern w:val="0"/>
                          <w:szCs w:val="24"/>
                        </w:rPr>
                        <w:alias w:val="证券简称"/>
                        <w:tag w:val="证券简称"/>
                        <w:id w:val="633840035"/>
                        <w:lock w:val="sdtLocked"/>
                        <w:placeholder>
                          <w:docPart w:val="9103CDE4562848CF8BFA1ED72FD99497"/>
                        </w:placeholder>
                        <w:showingPlcHdr/>
                        <w:text/>
                      </w:sdt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kern w:val="0"/>
                          <w:szCs w:val="24"/>
                        </w:rPr>
                        <w:id w:val="537793476"/>
                        <w:lock w:val="sdtLocked"/>
                        <w:placeholder>
                          <w:docPart w:val="745DB54E4E1347A98F0C8900917703DA"/>
                        </w:placeholder>
                        <w:showingPlcHdr/>
                        <w:text/>
                      </w:sdt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kern w:val="0"/>
                          <w:szCs w:val="24"/>
                        </w:rPr>
                        <w:alias w:val="百分比"/>
                        <w:tag w:val="百分比"/>
                        <w:id w:val="141172660"/>
                        <w:lock w:val="sdtLocked"/>
                        <w:placeholder>
                          <w:docPart w:val="7742BE3D78804F3C90B932C51111127E"/>
                        </w:placeholder>
                        <w:showingPlcHdr/>
                        <w:text/>
                      </w:sdt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kern w:val="0"/>
                          <w:szCs w:val="24"/>
                        </w:rPr>
                        <w:alias w:val="期间"/>
                        <w:tag w:val="期间"/>
                        <w:id w:val="1800340177"/>
                        <w:lock w:val="sdtLocked"/>
                        <w:placeholder>
                          <w:docPart w:val="5CC9EE2E85374D119F714BF2B2100E77"/>
                        </w:placeholder>
                        <w:showingPlcHdr/>
                        <w:text/>
                      </w:sdt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6630EE" w:rsidRDefault="009B1513" w:rsidP="00402608">
              <w:pPr>
                <w:pStyle w:val="ym"/>
              </w:pPr>
            </w:p>
          </w:sdtContent>
        </w:sdt>
      </w:sdtContent>
    </w:sdt>
    <w:p w:rsidR="00E75A20" w:rsidRDefault="00E75A20" w:rsidP="00402608">
      <w:pPr>
        <w:pStyle w:val="ym"/>
      </w:pPr>
    </w:p>
    <w:p w:rsidR="009C7CB8" w:rsidRDefault="009C7CB8" w:rsidP="00402608">
      <w:pPr>
        <w:pStyle w:val="ym"/>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1276"/>
        <w:gridCol w:w="1276"/>
        <w:gridCol w:w="1105"/>
        <w:gridCol w:w="1559"/>
        <w:gridCol w:w="1021"/>
        <w:gridCol w:w="1276"/>
        <w:gridCol w:w="709"/>
      </w:tblGrid>
      <w:tr w:rsidR="001B6047" w:rsidRPr="001B6047" w:rsidTr="00285AE7">
        <w:tc>
          <w:tcPr>
            <w:tcW w:w="1276" w:type="dxa"/>
          </w:tcPr>
          <w:p w:rsidR="004C0C75" w:rsidRPr="001B6047" w:rsidRDefault="00285AE7"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285AE7"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简称</w:t>
            </w:r>
          </w:p>
        </w:tc>
        <w:tc>
          <w:tcPr>
            <w:tcW w:w="1105" w:type="dxa"/>
          </w:tcPr>
          <w:p w:rsidR="004C0C75" w:rsidRPr="001B6047" w:rsidRDefault="00285AE7" w:rsidP="00DC6275">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债券类型</w:t>
            </w:r>
          </w:p>
        </w:tc>
        <w:tc>
          <w:tcPr>
            <w:tcW w:w="1559" w:type="dxa"/>
          </w:tcPr>
          <w:p w:rsidR="004C0C75" w:rsidRPr="001B6047" w:rsidRDefault="00285AE7" w:rsidP="00E75A2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021" w:type="dxa"/>
          </w:tcPr>
          <w:p w:rsidR="004C0C75" w:rsidRPr="001B6047" w:rsidRDefault="00285AE7" w:rsidP="000B4B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票面利率</w:t>
            </w:r>
          </w:p>
        </w:tc>
        <w:tc>
          <w:tcPr>
            <w:tcW w:w="1276" w:type="dxa"/>
          </w:tcPr>
          <w:p w:rsidR="004C0C75" w:rsidRPr="001B6047" w:rsidRDefault="00285AE7"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285AE7"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 w:val="16"/>
            <w:szCs w:val="24"/>
          </w:rPr>
          <w:id w:val="840124829"/>
          <w:lock w:val="sdtLocked"/>
          <w:placeholder>
            <w:docPart w:val="D12B3BE168D74E0AA04291DAD87B847F"/>
          </w:placeholder>
        </w:sdtPr>
        <w:sdtEndPr>
          <w:rPr>
            <w:szCs w:val="21"/>
          </w:rPr>
        </w:sdtEndPr>
        <w:sdtContent>
          <w:tr w:rsidR="001B6047" w:rsidRPr="001B6047" w:rsidTr="00285AE7">
            <w:sdt>
              <w:sdtPr>
                <w:rPr>
                  <w:rFonts w:asciiTheme="minorEastAsia" w:eastAsiaTheme="minorEastAsia" w:hAnsiTheme="minorEastAsia"/>
                  <w:color w:val="000000" w:themeColor="text1"/>
                  <w:sz w:val="16"/>
                  <w:szCs w:val="24"/>
                </w:rPr>
                <w:alias w:val="证券代码"/>
                <w:tag w:val="证券代码"/>
                <w:id w:val="1699434789"/>
                <w:lock w:val="sdtLocked"/>
                <w:placeholder>
                  <w:docPart w:val="717D4B5C71814397B77583B1B7661EA4"/>
                </w:placeholder>
                <w:text/>
              </w:sdtPr>
              <w:sdtContent>
                <w:tc>
                  <w:tcPr>
                    <w:tcW w:w="1276" w:type="dxa"/>
                  </w:tcPr>
                  <w:p w:rsidR="004C0C75" w:rsidRPr="00285AE7" w:rsidRDefault="00285AE7" w:rsidP="00712216">
                    <w:pPr>
                      <w:tabs>
                        <w:tab w:val="left" w:pos="5140"/>
                      </w:tabs>
                      <w:jc w:val="center"/>
                      <w:rPr>
                        <w:rFonts w:asciiTheme="minorEastAsia" w:eastAsiaTheme="minorEastAsia" w:hAnsiTheme="minorEastAsia"/>
                        <w:color w:val="000000" w:themeColor="text1"/>
                        <w:sz w:val="16"/>
                        <w:szCs w:val="21"/>
                      </w:rPr>
                    </w:pPr>
                    <w:r w:rsidRPr="00285AE7">
                      <w:rPr>
                        <w:rFonts w:asciiTheme="minorEastAsia" w:eastAsiaTheme="minorEastAsia" w:hAnsiTheme="minorEastAsia"/>
                        <w:color w:val="000000" w:themeColor="text1"/>
                        <w:sz w:val="16"/>
                        <w:szCs w:val="24"/>
                      </w:rPr>
                      <w:t>125601</w:t>
                    </w:r>
                  </w:p>
                </w:tc>
              </w:sdtContent>
            </w:sdt>
            <w:sdt>
              <w:sdtPr>
                <w:rPr>
                  <w:rFonts w:asciiTheme="minorEastAsia" w:eastAsiaTheme="minorEastAsia" w:hAnsiTheme="minorEastAsia"/>
                  <w:color w:val="000000" w:themeColor="text1"/>
                  <w:sz w:val="16"/>
                  <w:szCs w:val="24"/>
                </w:rPr>
                <w:alias w:val="证券简称"/>
                <w:tag w:val="证券简称"/>
                <w:id w:val="-201946511"/>
                <w:lock w:val="sdtLocked"/>
                <w:placeholder>
                  <w:docPart w:val="0EA7D63BC087461BA3A652CB203ED2B3"/>
                </w:placeholder>
                <w:text/>
              </w:sdtPr>
              <w:sdtContent>
                <w:tc>
                  <w:tcPr>
                    <w:tcW w:w="1276" w:type="dxa"/>
                  </w:tcPr>
                  <w:p w:rsidR="004C0C75" w:rsidRPr="00285AE7" w:rsidRDefault="00285AE7" w:rsidP="0092278E">
                    <w:pPr>
                      <w:tabs>
                        <w:tab w:val="left" w:pos="5140"/>
                      </w:tabs>
                      <w:jc w:val="center"/>
                      <w:rPr>
                        <w:rFonts w:asciiTheme="minorEastAsia" w:eastAsiaTheme="minorEastAsia" w:hAnsiTheme="minorEastAsia"/>
                        <w:color w:val="000000" w:themeColor="text1"/>
                        <w:sz w:val="16"/>
                        <w:szCs w:val="21"/>
                      </w:rPr>
                    </w:pPr>
                    <w:r w:rsidRPr="00285AE7">
                      <w:rPr>
                        <w:rFonts w:asciiTheme="minorEastAsia" w:eastAsiaTheme="minorEastAsia" w:hAnsiTheme="minorEastAsia"/>
                        <w:color w:val="000000" w:themeColor="text1"/>
                        <w:sz w:val="16"/>
                        <w:szCs w:val="24"/>
                      </w:rPr>
                      <w:t>15中城01</w:t>
                    </w:r>
                  </w:p>
                </w:tc>
              </w:sdtContent>
            </w:sdt>
            <w:sdt>
              <w:sdtPr>
                <w:rPr>
                  <w:rFonts w:asciiTheme="minorEastAsia" w:eastAsiaTheme="minorEastAsia" w:hAnsiTheme="minorEastAsia"/>
                  <w:color w:val="000000" w:themeColor="text1"/>
                  <w:sz w:val="16"/>
                  <w:szCs w:val="24"/>
                </w:rPr>
                <w:id w:val="1342132290"/>
                <w:lock w:val="sdtLocked"/>
                <w:placeholder>
                  <w:docPart w:val="28B5A1714FE34ABF9EEF139AC9836AE3"/>
                </w:placeholder>
                <w:text/>
              </w:sdtPr>
              <w:sdtContent>
                <w:tc>
                  <w:tcPr>
                    <w:tcW w:w="1105" w:type="dxa"/>
                  </w:tcPr>
                  <w:p w:rsidR="004C0C75" w:rsidRPr="00285AE7" w:rsidRDefault="00285AE7" w:rsidP="00AC3285">
                    <w:pPr>
                      <w:tabs>
                        <w:tab w:val="left" w:pos="5140"/>
                      </w:tabs>
                      <w:jc w:val="center"/>
                      <w:rPr>
                        <w:rFonts w:asciiTheme="minorEastAsia" w:eastAsiaTheme="minorEastAsia" w:hAnsiTheme="minorEastAsia"/>
                        <w:color w:val="000000" w:themeColor="text1"/>
                        <w:sz w:val="16"/>
                        <w:szCs w:val="21"/>
                      </w:rPr>
                    </w:pPr>
                    <w:r w:rsidRPr="00285AE7">
                      <w:rPr>
                        <w:rFonts w:asciiTheme="minorEastAsia" w:eastAsiaTheme="minorEastAsia" w:hAnsiTheme="minorEastAsia" w:hint="eastAsia"/>
                        <w:color w:val="000000" w:themeColor="text1"/>
                        <w:sz w:val="16"/>
                        <w:szCs w:val="24"/>
                      </w:rPr>
                      <w:t>非公开</w:t>
                    </w:r>
                  </w:p>
                </w:tc>
              </w:sdtContent>
            </w:sdt>
            <w:sdt>
              <w:sdtPr>
                <w:rPr>
                  <w:rFonts w:asciiTheme="minorEastAsia" w:eastAsiaTheme="minorEastAsia" w:hAnsiTheme="minorEastAsia"/>
                  <w:color w:val="000000" w:themeColor="text1"/>
                  <w:sz w:val="16"/>
                  <w:szCs w:val="24"/>
                </w:rPr>
                <w:id w:val="-303469466"/>
                <w:lock w:val="sdtLocked"/>
                <w:placeholder>
                  <w:docPart w:val="E6B8FE3CD9DB4103A6BDD56BEA3FEFF8"/>
                </w:placeholder>
                <w:text/>
              </w:sdtPr>
              <w:sdtContent>
                <w:tc>
                  <w:tcPr>
                    <w:tcW w:w="1559" w:type="dxa"/>
                  </w:tcPr>
                  <w:p w:rsidR="004C0C75" w:rsidRPr="00285AE7" w:rsidRDefault="00285AE7" w:rsidP="00285AE7">
                    <w:pPr>
                      <w:tabs>
                        <w:tab w:val="left" w:pos="5140"/>
                      </w:tabs>
                      <w:jc w:val="right"/>
                      <w:rPr>
                        <w:rFonts w:asciiTheme="minorEastAsia" w:eastAsiaTheme="minorEastAsia" w:hAnsiTheme="minorEastAsia"/>
                        <w:color w:val="000000" w:themeColor="text1"/>
                        <w:sz w:val="16"/>
                        <w:szCs w:val="21"/>
                      </w:rPr>
                    </w:pPr>
                    <w:r>
                      <w:rPr>
                        <w:rFonts w:asciiTheme="minorEastAsia" w:eastAsiaTheme="minorEastAsia" w:hAnsiTheme="minorEastAsia"/>
                        <w:color w:val="000000" w:themeColor="text1"/>
                        <w:sz w:val="16"/>
                        <w:szCs w:val="24"/>
                      </w:rPr>
                      <w:t>300,000,000.00</w:t>
                    </w:r>
                  </w:p>
                </w:tc>
              </w:sdtContent>
            </w:sdt>
            <w:tc>
              <w:tcPr>
                <w:tcW w:w="1021" w:type="dxa"/>
              </w:tcPr>
              <w:sdt>
                <w:sdtPr>
                  <w:rPr>
                    <w:rFonts w:ascii="仿宋" w:eastAsia="仿宋" w:hAnsi="仿宋"/>
                    <w:color w:val="000000" w:themeColor="text1"/>
                    <w:kern w:val="0"/>
                    <w:sz w:val="16"/>
                  </w:rPr>
                  <w:alias w:val="百分比"/>
                  <w:tag w:val="百分比"/>
                  <w:id w:val="657275916"/>
                  <w:lock w:val="sdtLocked"/>
                  <w:placeholder>
                    <w:docPart w:val="FF9824C10EFB4A4787B7E60CCE7D9DD6"/>
                  </w:placeholder>
                  <w:text/>
                </w:sdtPr>
                <w:sdtContent>
                  <w:p w:rsidR="0061398A" w:rsidRPr="00285AE7" w:rsidRDefault="00285AE7" w:rsidP="00A31DFC">
                    <w:pPr>
                      <w:tabs>
                        <w:tab w:val="left" w:pos="5140"/>
                      </w:tabs>
                      <w:jc w:val="right"/>
                      <w:rPr>
                        <w:sz w:val="16"/>
                      </w:rPr>
                    </w:pPr>
                    <w:r w:rsidRPr="00285AE7">
                      <w:rPr>
                        <w:rFonts w:ascii="仿宋" w:eastAsia="仿宋" w:hAnsi="仿宋"/>
                        <w:color w:val="000000" w:themeColor="text1"/>
                        <w:kern w:val="0"/>
                        <w:sz w:val="16"/>
                      </w:rPr>
                      <w:t>6.90%</w:t>
                    </w:r>
                  </w:p>
                </w:sdtContent>
              </w:sdt>
            </w:tc>
            <w:sdt>
              <w:sdtPr>
                <w:rPr>
                  <w:rFonts w:asciiTheme="minorEastAsia" w:eastAsiaTheme="minorEastAsia" w:hAnsiTheme="minorEastAsia"/>
                  <w:color w:val="000000" w:themeColor="text1"/>
                  <w:sz w:val="16"/>
                  <w:szCs w:val="24"/>
                </w:rPr>
                <w:alias w:val="期间"/>
                <w:tag w:val="期间"/>
                <w:id w:val="-38591016"/>
                <w:lock w:val="sdtLocked"/>
                <w:placeholder>
                  <w:docPart w:val="BC75D0D01F8B403B8E98F4CFB6F51EBD"/>
                </w:placeholder>
                <w:text/>
              </w:sdtPr>
              <w:sdtContent>
                <w:tc>
                  <w:tcPr>
                    <w:tcW w:w="1276" w:type="dxa"/>
                  </w:tcPr>
                  <w:p w:rsidR="004C0C75" w:rsidRPr="00285AE7" w:rsidRDefault="00285AE7" w:rsidP="00A31DFC">
                    <w:pPr>
                      <w:tabs>
                        <w:tab w:val="left" w:pos="5140"/>
                      </w:tabs>
                      <w:jc w:val="right"/>
                      <w:rPr>
                        <w:rFonts w:asciiTheme="minorEastAsia" w:eastAsiaTheme="minorEastAsia" w:hAnsiTheme="minorEastAsia"/>
                        <w:color w:val="000000" w:themeColor="text1"/>
                        <w:sz w:val="16"/>
                        <w:szCs w:val="21"/>
                      </w:rPr>
                    </w:pPr>
                    <w:r>
                      <w:rPr>
                        <w:rFonts w:asciiTheme="minorEastAsia" w:eastAsiaTheme="minorEastAsia" w:hAnsiTheme="minorEastAsia"/>
                        <w:color w:val="000000" w:themeColor="text1"/>
                        <w:sz w:val="16"/>
                        <w:szCs w:val="24"/>
                      </w:rPr>
                      <w:t>3年</w:t>
                    </w:r>
                  </w:p>
                </w:tc>
              </w:sdtContent>
            </w:sdt>
            <w:sdt>
              <w:sdtPr>
                <w:rPr>
                  <w:rFonts w:asciiTheme="minorEastAsia" w:eastAsiaTheme="minorEastAsia" w:hAnsiTheme="minorEastAsia"/>
                  <w:color w:val="000000" w:themeColor="text1"/>
                  <w:sz w:val="16"/>
                  <w:szCs w:val="21"/>
                </w:rPr>
                <w:id w:val="-814259104"/>
                <w:lock w:val="sdtLocked"/>
                <w:placeholder>
                  <w:docPart w:val="42CAF1239D6549B28EACE18ABE4594CB"/>
                </w:placeholder>
                <w:dropDownList>
                  <w:listItem w:displayText="是" w:value="true"/>
                  <w:listItem w:displayText="否" w:value="false"/>
                </w:dropDownList>
              </w:sdtPr>
              <w:sdtContent>
                <w:tc>
                  <w:tcPr>
                    <w:tcW w:w="709" w:type="dxa"/>
                  </w:tcPr>
                  <w:p w:rsidR="004C0C75" w:rsidRPr="00285AE7" w:rsidRDefault="00285AE7" w:rsidP="0092278E">
                    <w:pPr>
                      <w:tabs>
                        <w:tab w:val="left" w:pos="5140"/>
                      </w:tabs>
                      <w:jc w:val="center"/>
                      <w:rPr>
                        <w:rFonts w:asciiTheme="minorEastAsia" w:eastAsiaTheme="minorEastAsia" w:hAnsiTheme="minorEastAsia"/>
                        <w:color w:val="000000" w:themeColor="text1"/>
                        <w:sz w:val="16"/>
                        <w:szCs w:val="21"/>
                      </w:rPr>
                    </w:pPr>
                    <w:r w:rsidRPr="00285AE7">
                      <w:rPr>
                        <w:rFonts w:asciiTheme="minorEastAsia" w:eastAsiaTheme="minorEastAsia" w:hAnsiTheme="minorEastAsia"/>
                        <w:color w:val="000000" w:themeColor="text1"/>
                        <w:sz w:val="16"/>
                        <w:szCs w:val="21"/>
                      </w:rPr>
                      <w:t>否</w:t>
                    </w:r>
                  </w:p>
                </w:tc>
              </w:sdtContent>
            </w:sdt>
          </w:tr>
        </w:sdtContent>
      </w:sdt>
      <w:tr w:rsidR="001B6047" w:rsidRPr="001B6047" w:rsidTr="00285AE7">
        <w:tc>
          <w:tcPr>
            <w:tcW w:w="1276" w:type="dxa"/>
          </w:tcPr>
          <w:p w:rsidR="004C0C75" w:rsidRPr="001B6047" w:rsidRDefault="00285AE7"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285AE7"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b/>
                <w:color w:val="000000" w:themeColor="text1"/>
                <w:sz w:val="18"/>
                <w:szCs w:val="21"/>
              </w:rPr>
              <w:t>-</w:t>
            </w:r>
          </w:p>
        </w:tc>
        <w:tc>
          <w:tcPr>
            <w:tcW w:w="1105" w:type="dxa"/>
          </w:tcPr>
          <w:p w:rsidR="004C0C75" w:rsidRPr="001B6047" w:rsidRDefault="00285AE7"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D84710C4B9054F6AA3E5FC76EA79A4C8"/>
            </w:placeholder>
            <w:showingPlcHdr/>
            <w:text/>
          </w:sdtPr>
          <w:sdtContent>
            <w:tc>
              <w:tcPr>
                <w:tcW w:w="1559" w:type="dxa"/>
              </w:tcPr>
              <w:p w:rsidR="004C0C75" w:rsidRPr="001B6047" w:rsidRDefault="00285AE7"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021" w:type="dxa"/>
          </w:tcPr>
          <w:p w:rsidR="004C0C75" w:rsidRPr="001B6047" w:rsidRDefault="00285AE7"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b/>
                <w:color w:val="000000" w:themeColor="text1"/>
                <w:sz w:val="18"/>
                <w:szCs w:val="21"/>
              </w:rPr>
              <w:t>-</w:t>
            </w:r>
          </w:p>
        </w:tc>
        <w:tc>
          <w:tcPr>
            <w:tcW w:w="1276" w:type="dxa"/>
          </w:tcPr>
          <w:p w:rsidR="004C0C75" w:rsidRPr="001B6047" w:rsidRDefault="00285AE7"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p w:rsidR="00E46551" w:rsidRPr="00E75A20" w:rsidRDefault="00E46551" w:rsidP="00402608">
      <w:pPr>
        <w:pStyle w:val="ym"/>
      </w:pPr>
    </w:p>
    <w:sdt>
      <w:sdtPr>
        <w:rPr>
          <w:rFonts w:asciiTheme="minorEastAsia" w:eastAsiaTheme="minorEastAsia" w:hAnsiTheme="minorEastAsia" w:cstheme="minorBidi"/>
          <w:b/>
          <w:color w:val="000000" w:themeColor="text1"/>
          <w:sz w:val="18"/>
          <w:szCs w:val="21"/>
        </w:rPr>
        <w:id w:val="1894612289"/>
        <w:lock w:val="sdtLocked"/>
        <w:placeholder>
          <w:docPart w:val="D12B3BE168D74E0AA04291DAD87B847F"/>
        </w:placeholder>
      </w:sdtPr>
      <w:sdtEndPr>
        <w:rPr>
          <w:rFonts w:asciiTheme="minorHAnsi" w:hAnsiTheme="minorHAnsi"/>
          <w:b w:val="0"/>
          <w:color w:val="auto"/>
          <w:szCs w:val="18"/>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3637127ABF784915BEF6E4A46D06DF8F"/>
                  </w:placeholder>
                </w:sdtPr>
                <w:sdtEndPr>
                  <w:rPr>
                    <w:szCs w:val="21"/>
                  </w:rPr>
                </w:sdtEndPr>
                <w:sdtContent>
                  <w:p w:rsidR="00C053FD" w:rsidRDefault="00C053FD" w:rsidP="00C053FD">
                    <w:r>
                      <w:rPr>
                        <w:rFonts w:hint="eastAsia"/>
                      </w:rPr>
                      <w:t>报告期内，公司已向上海证券交易所提交了面向合格投资者公开发行公司债券上市的申请，现将公开发行公司债券申请进展及相关情况说明如下：</w:t>
                    </w:r>
                  </w:p>
                  <w:p w:rsidR="00C053FD" w:rsidRDefault="00C053FD" w:rsidP="00C053FD">
                    <w:r>
                      <w:rPr>
                        <w:rFonts w:hint="eastAsia"/>
                      </w:rPr>
                      <w:t xml:space="preserve">  1</w:t>
                    </w:r>
                    <w:r>
                      <w:rPr>
                        <w:rFonts w:hint="eastAsia"/>
                      </w:rPr>
                      <w:t>、公开发行公司债券进展说明</w:t>
                    </w:r>
                  </w:p>
                  <w:p w:rsidR="00C053FD" w:rsidRDefault="00C053FD" w:rsidP="00C053FD">
                    <w:r>
                      <w:rPr>
                        <w:rFonts w:hint="eastAsia"/>
                      </w:rPr>
                      <w:t xml:space="preserve">  </w:t>
                    </w:r>
                    <w:r>
                      <w:rPr>
                        <w:rFonts w:hint="eastAsia"/>
                      </w:rPr>
                      <w:t>（</w:t>
                    </w:r>
                    <w:r>
                      <w:rPr>
                        <w:rFonts w:hint="eastAsia"/>
                      </w:rPr>
                      <w:t>1</w:t>
                    </w:r>
                    <w:r>
                      <w:rPr>
                        <w:rFonts w:hint="eastAsia"/>
                      </w:rPr>
                      <w:t>）</w:t>
                    </w:r>
                    <w:r>
                      <w:rPr>
                        <w:rFonts w:hint="eastAsia"/>
                      </w:rPr>
                      <w:t xml:space="preserve"> </w:t>
                    </w:r>
                    <w:r w:rsidRPr="00274966">
                      <w:rPr>
                        <w:rFonts w:asciiTheme="minorHAnsi" w:hAnsiTheme="minorHAnsi" w:hint="eastAsia"/>
                      </w:rPr>
                      <w:t>2015</w:t>
                    </w:r>
                    <w:r w:rsidRPr="00274966">
                      <w:rPr>
                        <w:rFonts w:asciiTheme="minorHAnsi" w:hAnsiTheme="minorHAnsi" w:hint="eastAsia"/>
                      </w:rPr>
                      <w:t>年</w:t>
                    </w:r>
                    <w:r w:rsidRPr="00274966">
                      <w:rPr>
                        <w:rFonts w:asciiTheme="minorHAnsi" w:hAnsiTheme="minorHAnsi" w:hint="eastAsia"/>
                      </w:rPr>
                      <w:t>9</w:t>
                    </w:r>
                    <w:r w:rsidRPr="00274966">
                      <w:rPr>
                        <w:rFonts w:asciiTheme="minorHAnsi" w:hAnsiTheme="minorHAnsi" w:hint="eastAsia"/>
                      </w:rPr>
                      <w:t>月</w:t>
                    </w:r>
                    <w:r w:rsidRPr="00274966">
                      <w:rPr>
                        <w:rFonts w:asciiTheme="minorHAnsi" w:hAnsiTheme="minorHAnsi" w:hint="eastAsia"/>
                      </w:rPr>
                      <w:t>28</w:t>
                    </w:r>
                    <w:r w:rsidRPr="00274966">
                      <w:rPr>
                        <w:rFonts w:asciiTheme="minorHAnsi" w:hAnsiTheme="minorHAnsi" w:hint="eastAsia"/>
                      </w:rPr>
                      <w:t>日</w:t>
                    </w:r>
                    <w:r w:rsidRPr="00274966">
                      <w:rPr>
                        <w:rFonts w:asciiTheme="minorHAnsi" w:hAnsiTheme="minorHAnsi" w:hint="eastAsia"/>
                      </w:rPr>
                      <w:t>,</w:t>
                    </w:r>
                    <w:r w:rsidRPr="00274966">
                      <w:rPr>
                        <w:rFonts w:asciiTheme="minorHAnsi" w:hAnsiTheme="minorHAnsi" w:hint="eastAsia"/>
                      </w:rPr>
                      <w:t>公司召开了第一届董事会第四十次会议</w:t>
                    </w:r>
                    <w:r w:rsidRPr="00274966">
                      <w:rPr>
                        <w:rFonts w:asciiTheme="minorHAnsi" w:hAnsiTheme="minorHAnsi" w:hint="eastAsia"/>
                      </w:rPr>
                      <w:t>,</w:t>
                    </w:r>
                    <w:r w:rsidRPr="00274966">
                      <w:rPr>
                        <w:rFonts w:asciiTheme="minorHAnsi" w:hAnsiTheme="minorHAnsi" w:hint="eastAsia"/>
                      </w:rPr>
                      <w:t>审议通过了《关于公司在上海证券交易所向合格投资者公开发行公司债券的议案》及《关于授权公司总经理办理本次向合格投资者公开发行公司债券相关事宜的议案》。</w:t>
                    </w:r>
                  </w:p>
                  <w:p w:rsidR="00C053FD" w:rsidRPr="00274966" w:rsidRDefault="00C053FD" w:rsidP="00C053FD">
                    <w:pPr>
                      <w:rPr>
                        <w:rFonts w:asciiTheme="minorHAnsi" w:hAnsiTheme="minorHAnsi"/>
                      </w:rPr>
                    </w:pPr>
                    <w:r>
                      <w:rPr>
                        <w:rFonts w:hint="eastAsia"/>
                      </w:rPr>
                      <w:t xml:space="preserve">  </w:t>
                    </w:r>
                    <w:r>
                      <w:rPr>
                        <w:rFonts w:hint="eastAsia"/>
                      </w:rPr>
                      <w:t>（</w:t>
                    </w:r>
                    <w:r>
                      <w:rPr>
                        <w:rFonts w:hint="eastAsia"/>
                      </w:rPr>
                      <w:t>2</w:t>
                    </w:r>
                    <w:r>
                      <w:rPr>
                        <w:rFonts w:hint="eastAsia"/>
                      </w:rPr>
                      <w:t>）</w:t>
                    </w:r>
                    <w:r w:rsidRPr="00274966">
                      <w:rPr>
                        <w:rFonts w:asciiTheme="minorHAnsi" w:hAnsiTheme="minorHAnsi" w:hint="eastAsia"/>
                      </w:rPr>
                      <w:t>2015</w:t>
                    </w:r>
                    <w:r w:rsidRPr="00274966">
                      <w:rPr>
                        <w:rFonts w:asciiTheme="minorHAnsi" w:hAnsiTheme="minorHAnsi" w:hint="eastAsia"/>
                      </w:rPr>
                      <w:t>年</w:t>
                    </w:r>
                    <w:r w:rsidRPr="00274966">
                      <w:rPr>
                        <w:rFonts w:asciiTheme="minorHAnsi" w:hAnsiTheme="minorHAnsi" w:hint="eastAsia"/>
                      </w:rPr>
                      <w:t>10</w:t>
                    </w:r>
                    <w:r w:rsidRPr="00274966">
                      <w:rPr>
                        <w:rFonts w:asciiTheme="minorHAnsi" w:hAnsiTheme="minorHAnsi" w:hint="eastAsia"/>
                      </w:rPr>
                      <w:t>月</w:t>
                    </w:r>
                    <w:r w:rsidRPr="00274966">
                      <w:rPr>
                        <w:rFonts w:asciiTheme="minorHAnsi" w:hAnsiTheme="minorHAnsi" w:hint="eastAsia"/>
                      </w:rPr>
                      <w:t>13</w:t>
                    </w:r>
                    <w:r w:rsidRPr="00274966">
                      <w:rPr>
                        <w:rFonts w:asciiTheme="minorHAnsi" w:hAnsiTheme="minorHAnsi" w:hint="eastAsia"/>
                      </w:rPr>
                      <w:t>日</w:t>
                    </w:r>
                    <w:r w:rsidRPr="00274966">
                      <w:rPr>
                        <w:rFonts w:asciiTheme="minorHAnsi" w:hAnsiTheme="minorHAnsi" w:hint="eastAsia"/>
                      </w:rPr>
                      <w:t>,</w:t>
                    </w:r>
                    <w:r w:rsidRPr="00274966">
                      <w:rPr>
                        <w:rFonts w:asciiTheme="minorHAnsi" w:hAnsiTheme="minorHAnsi" w:hint="eastAsia"/>
                      </w:rPr>
                      <w:t>公司召开了</w:t>
                    </w:r>
                    <w:r w:rsidRPr="00274966">
                      <w:rPr>
                        <w:rFonts w:asciiTheme="minorHAnsi" w:hAnsiTheme="minorHAnsi" w:hint="eastAsia"/>
                      </w:rPr>
                      <w:t>2015</w:t>
                    </w:r>
                    <w:r w:rsidRPr="00274966">
                      <w:rPr>
                        <w:rFonts w:asciiTheme="minorHAnsi" w:hAnsiTheme="minorHAnsi" w:hint="eastAsia"/>
                      </w:rPr>
                      <w:t>年第四次临时股东大会</w:t>
                    </w:r>
                    <w:r w:rsidRPr="00274966">
                      <w:rPr>
                        <w:rFonts w:asciiTheme="minorHAnsi" w:hAnsiTheme="minorHAnsi" w:hint="eastAsia"/>
                      </w:rPr>
                      <w:t>,</w:t>
                    </w:r>
                    <w:r w:rsidRPr="00274966">
                      <w:rPr>
                        <w:rFonts w:asciiTheme="minorHAnsi" w:hAnsiTheme="minorHAnsi" w:hint="eastAsia"/>
                      </w:rPr>
                      <w:t>审议通过了《关于公司在上海证券交易所向合格投资者公开发行公司债券的议案》及《关于授权公司总经理办理本次向合格投资者公开发行公司债券相关事宜的议案》</w:t>
                    </w:r>
                    <w:r w:rsidR="001F15CB">
                      <w:rPr>
                        <w:rFonts w:asciiTheme="minorHAnsi" w:hAnsiTheme="minorHAnsi" w:hint="eastAsia"/>
                      </w:rPr>
                      <w:t>，</w:t>
                    </w:r>
                    <w:r w:rsidRPr="00274966">
                      <w:rPr>
                        <w:rFonts w:asciiTheme="minorHAnsi" w:hAnsiTheme="minorHAnsi" w:hint="eastAsia"/>
                      </w:rPr>
                      <w:t>同意公司在上交所公开发行不超过</w:t>
                    </w:r>
                    <w:r w:rsidRPr="00274966">
                      <w:rPr>
                        <w:rFonts w:asciiTheme="minorHAnsi" w:hAnsiTheme="minorHAnsi" w:hint="eastAsia"/>
                      </w:rPr>
                      <w:t>8</w:t>
                    </w:r>
                    <w:r w:rsidRPr="00274966">
                      <w:rPr>
                        <w:rFonts w:asciiTheme="minorHAnsi" w:hAnsiTheme="minorHAnsi" w:hint="eastAsia"/>
                      </w:rPr>
                      <w:t>亿元的公司债券</w:t>
                    </w:r>
                    <w:r w:rsidR="001F15CB">
                      <w:rPr>
                        <w:rFonts w:asciiTheme="minorHAnsi" w:hAnsiTheme="minorHAnsi" w:hint="eastAsia"/>
                      </w:rPr>
                      <w:t>，</w:t>
                    </w:r>
                    <w:r w:rsidRPr="00274966">
                      <w:rPr>
                        <w:rFonts w:asciiTheme="minorHAnsi" w:hAnsiTheme="minorHAnsi" w:hint="eastAsia"/>
                      </w:rPr>
                      <w:t>债券期限不超过</w:t>
                    </w:r>
                    <w:r w:rsidRPr="00274966">
                      <w:rPr>
                        <w:rFonts w:asciiTheme="minorHAnsi" w:hAnsiTheme="minorHAnsi" w:hint="eastAsia"/>
                      </w:rPr>
                      <w:t>5</w:t>
                    </w:r>
                    <w:r w:rsidRPr="00274966">
                      <w:rPr>
                        <w:rFonts w:asciiTheme="minorHAnsi" w:hAnsiTheme="minorHAnsi" w:hint="eastAsia"/>
                      </w:rPr>
                      <w:t>年</w:t>
                    </w:r>
                    <w:r w:rsidRPr="00274966">
                      <w:rPr>
                        <w:rFonts w:asciiTheme="minorHAnsi" w:hAnsiTheme="minorHAnsi" w:hint="eastAsia"/>
                      </w:rPr>
                      <w:t>(</w:t>
                    </w:r>
                    <w:r w:rsidRPr="00274966">
                      <w:rPr>
                        <w:rFonts w:asciiTheme="minorHAnsi" w:hAnsiTheme="minorHAnsi" w:hint="eastAsia"/>
                      </w:rPr>
                      <w:t>含</w:t>
                    </w:r>
                    <w:r w:rsidRPr="00274966">
                      <w:rPr>
                        <w:rFonts w:asciiTheme="minorHAnsi" w:hAnsiTheme="minorHAnsi" w:hint="eastAsia"/>
                      </w:rPr>
                      <w:t>5</w:t>
                    </w:r>
                    <w:r w:rsidRPr="00274966">
                      <w:rPr>
                        <w:rFonts w:asciiTheme="minorHAnsi" w:hAnsiTheme="minorHAnsi" w:hint="eastAsia"/>
                      </w:rPr>
                      <w:t>年</w:t>
                    </w:r>
                    <w:r w:rsidRPr="00274966">
                      <w:rPr>
                        <w:rFonts w:asciiTheme="minorHAnsi" w:hAnsiTheme="minorHAnsi" w:hint="eastAsia"/>
                      </w:rPr>
                      <w:t>)</w:t>
                    </w:r>
                    <w:r w:rsidR="001F15CB">
                      <w:rPr>
                        <w:rFonts w:asciiTheme="minorHAnsi" w:hAnsiTheme="minorHAnsi" w:hint="eastAsia"/>
                      </w:rPr>
                      <w:t xml:space="preserve"> </w:t>
                    </w:r>
                    <w:r w:rsidR="001F15CB">
                      <w:rPr>
                        <w:rFonts w:asciiTheme="minorHAnsi" w:hAnsiTheme="minorHAnsi" w:hint="eastAsia"/>
                      </w:rPr>
                      <w:t>，</w:t>
                    </w:r>
                    <w:r w:rsidRPr="00274966">
                      <w:rPr>
                        <w:rFonts w:asciiTheme="minorHAnsi" w:hAnsiTheme="minorHAnsi" w:hint="eastAsia"/>
                      </w:rPr>
                      <w:t>募集资金用途为拟用于偿还借款和补充营运资金</w:t>
                    </w:r>
                    <w:r w:rsidR="001F15CB">
                      <w:rPr>
                        <w:rFonts w:asciiTheme="minorHAnsi" w:hAnsiTheme="minorHAnsi" w:hint="eastAsia"/>
                      </w:rPr>
                      <w:t>，</w:t>
                    </w:r>
                    <w:r w:rsidRPr="00274966">
                      <w:rPr>
                        <w:rFonts w:asciiTheme="minorHAnsi" w:hAnsiTheme="minorHAnsi" w:hint="eastAsia"/>
                      </w:rPr>
                      <w:t>同时授权公司总经理办理本次向合格投资者公开发行公司债券相关事宜</w:t>
                    </w:r>
                    <w:r w:rsidRPr="00274966">
                      <w:rPr>
                        <w:rFonts w:asciiTheme="minorHAnsi" w:hAnsiTheme="minorHAnsi" w:hint="eastAsia"/>
                      </w:rPr>
                      <w:t>,</w:t>
                    </w:r>
                    <w:r w:rsidRPr="00274966">
                      <w:rPr>
                        <w:rFonts w:asciiTheme="minorHAnsi" w:hAnsiTheme="minorHAnsi" w:hint="eastAsia"/>
                      </w:rPr>
                      <w:t>授权期限为</w:t>
                    </w:r>
                    <w:r w:rsidRPr="00274966">
                      <w:rPr>
                        <w:rFonts w:asciiTheme="minorHAnsi" w:hAnsiTheme="minorHAnsi" w:hint="eastAsia"/>
                      </w:rPr>
                      <w:t>12</w:t>
                    </w:r>
                    <w:r w:rsidRPr="00274966">
                      <w:rPr>
                        <w:rFonts w:asciiTheme="minorHAnsi" w:hAnsiTheme="minorHAnsi" w:hint="eastAsia"/>
                      </w:rPr>
                      <w:t>个月。</w:t>
                    </w:r>
                  </w:p>
                  <w:p w:rsidR="00C053FD" w:rsidRPr="00274966" w:rsidRDefault="00C053FD" w:rsidP="00C053FD">
                    <w:pPr>
                      <w:rPr>
                        <w:rFonts w:asciiTheme="minorHAnsi" w:hAnsiTheme="minorHAnsi"/>
                      </w:rPr>
                    </w:pPr>
                    <w:r w:rsidRPr="00274966">
                      <w:rPr>
                        <w:rFonts w:asciiTheme="minorHAnsi" w:hAnsiTheme="minorHAnsi" w:hint="eastAsia"/>
                      </w:rPr>
                      <w:t xml:space="preserve"> </w:t>
                    </w:r>
                    <w:r>
                      <w:rPr>
                        <w:rFonts w:hint="eastAsia"/>
                      </w:rPr>
                      <w:t xml:space="preserve"> </w:t>
                    </w:r>
                    <w:r>
                      <w:rPr>
                        <w:rFonts w:hint="eastAsia"/>
                      </w:rPr>
                      <w:t>（</w:t>
                    </w:r>
                    <w:r>
                      <w:rPr>
                        <w:rFonts w:hint="eastAsia"/>
                      </w:rPr>
                      <w:t>3</w:t>
                    </w:r>
                    <w:r>
                      <w:rPr>
                        <w:rFonts w:hint="eastAsia"/>
                      </w:rPr>
                      <w:t>）</w:t>
                    </w:r>
                    <w:r w:rsidRPr="00274966">
                      <w:rPr>
                        <w:rFonts w:asciiTheme="minorHAnsi" w:hAnsiTheme="minorHAnsi" w:hint="eastAsia"/>
                      </w:rPr>
                      <w:t>2015</w:t>
                    </w:r>
                    <w:r w:rsidRPr="00274966">
                      <w:rPr>
                        <w:rFonts w:asciiTheme="minorHAnsi" w:hAnsiTheme="minorHAnsi" w:hint="eastAsia"/>
                      </w:rPr>
                      <w:t>年</w:t>
                    </w:r>
                    <w:r w:rsidRPr="00274966">
                      <w:rPr>
                        <w:rFonts w:asciiTheme="minorHAnsi" w:hAnsiTheme="minorHAnsi" w:hint="eastAsia"/>
                      </w:rPr>
                      <w:t>10</w:t>
                    </w:r>
                    <w:r w:rsidRPr="00274966">
                      <w:rPr>
                        <w:rFonts w:asciiTheme="minorHAnsi" w:hAnsiTheme="minorHAnsi" w:hint="eastAsia"/>
                      </w:rPr>
                      <w:t>月</w:t>
                    </w:r>
                    <w:r w:rsidRPr="00274966">
                      <w:rPr>
                        <w:rFonts w:asciiTheme="minorHAnsi" w:hAnsiTheme="minorHAnsi" w:hint="eastAsia"/>
                      </w:rPr>
                      <w:t>27</w:t>
                    </w:r>
                    <w:r w:rsidRPr="00274966">
                      <w:rPr>
                        <w:rFonts w:asciiTheme="minorHAnsi" w:hAnsiTheme="minorHAnsi" w:hint="eastAsia"/>
                      </w:rPr>
                      <w:t>日，公司向上海证券交易所提交了《关于面向合格投资者公开发行公司债券上市的申请》，并于</w:t>
                    </w:r>
                    <w:r w:rsidR="00675463">
                      <w:rPr>
                        <w:rFonts w:asciiTheme="minorHAnsi" w:hAnsiTheme="minorHAnsi" w:hint="eastAsia"/>
                      </w:rPr>
                      <w:t>同日</w:t>
                    </w:r>
                    <w:r w:rsidRPr="00274966">
                      <w:rPr>
                        <w:rFonts w:asciiTheme="minorHAnsi" w:hAnsiTheme="minorHAnsi" w:hint="eastAsia"/>
                      </w:rPr>
                      <w:t>收到</w:t>
                    </w:r>
                    <w:r w:rsidR="00675463" w:rsidRPr="00274966">
                      <w:rPr>
                        <w:rFonts w:asciiTheme="minorHAnsi" w:hAnsiTheme="minorHAnsi" w:hint="eastAsia"/>
                      </w:rPr>
                      <w:t>上海证券交易所</w:t>
                    </w:r>
                    <w:r w:rsidRPr="00274966">
                      <w:rPr>
                        <w:rFonts w:asciiTheme="minorHAnsi" w:hAnsiTheme="minorHAnsi" w:hint="eastAsia"/>
                      </w:rPr>
                      <w:t>受理通知。</w:t>
                    </w:r>
                  </w:p>
                  <w:p w:rsidR="00C053FD" w:rsidRPr="00274966" w:rsidRDefault="00C053FD" w:rsidP="00C053FD">
                    <w:pPr>
                      <w:rPr>
                        <w:rFonts w:asciiTheme="minorHAnsi" w:eastAsiaTheme="minorEastAsia" w:hAnsiTheme="minorHAnsi" w:cstheme="minorBidi"/>
                      </w:rPr>
                    </w:pPr>
                    <w:r w:rsidRPr="00274966">
                      <w:rPr>
                        <w:rFonts w:asciiTheme="minorHAnsi" w:hAnsiTheme="minorHAnsi" w:hint="eastAsia"/>
                      </w:rPr>
                      <w:t xml:space="preserve">  </w:t>
                    </w:r>
                    <w:r>
                      <w:rPr>
                        <w:rFonts w:hint="eastAsia"/>
                      </w:rPr>
                      <w:t>（</w:t>
                    </w:r>
                    <w:r>
                      <w:rPr>
                        <w:rFonts w:hint="eastAsia"/>
                      </w:rPr>
                      <w:t>4</w:t>
                    </w:r>
                    <w:r>
                      <w:rPr>
                        <w:rFonts w:hint="eastAsia"/>
                      </w:rPr>
                      <w:t>）</w:t>
                    </w:r>
                    <w:r w:rsidRPr="00274966">
                      <w:rPr>
                        <w:rFonts w:asciiTheme="minorHAnsi" w:hAnsiTheme="minorHAnsi" w:hint="eastAsia"/>
                      </w:rPr>
                      <w:t>2015</w:t>
                    </w:r>
                    <w:r w:rsidRPr="00274966">
                      <w:rPr>
                        <w:rFonts w:asciiTheme="minorHAnsi" w:hAnsiTheme="minorHAnsi" w:hint="eastAsia"/>
                      </w:rPr>
                      <w:t>年</w:t>
                    </w:r>
                    <w:r w:rsidRPr="00274966">
                      <w:rPr>
                        <w:rFonts w:asciiTheme="minorHAnsi" w:hAnsiTheme="minorHAnsi" w:hint="eastAsia"/>
                      </w:rPr>
                      <w:t>11</w:t>
                    </w:r>
                    <w:r w:rsidRPr="00274966">
                      <w:rPr>
                        <w:rFonts w:asciiTheme="minorHAnsi" w:hAnsiTheme="minorHAnsi" w:hint="eastAsia"/>
                      </w:rPr>
                      <w:t>月</w:t>
                    </w:r>
                    <w:r w:rsidRPr="00274966">
                      <w:rPr>
                        <w:rFonts w:asciiTheme="minorHAnsi" w:hAnsiTheme="minorHAnsi" w:hint="eastAsia"/>
                      </w:rPr>
                      <w:t>6</w:t>
                    </w:r>
                    <w:r w:rsidRPr="00274966">
                      <w:rPr>
                        <w:rFonts w:asciiTheme="minorHAnsi" w:hAnsiTheme="minorHAnsi" w:hint="eastAsia"/>
                      </w:rPr>
                      <w:t>日，公司收到上海证券交易所关于公司公开发行公司债的反馈意见并于已于</w:t>
                    </w:r>
                    <w:r w:rsidRPr="00274966">
                      <w:rPr>
                        <w:rFonts w:asciiTheme="minorHAnsi" w:hAnsiTheme="minorHAnsi" w:hint="eastAsia"/>
                      </w:rPr>
                      <w:t>2015</w:t>
                    </w:r>
                    <w:r w:rsidRPr="00274966">
                      <w:rPr>
                        <w:rFonts w:asciiTheme="minorHAnsi" w:hAnsiTheme="minorHAnsi" w:hint="eastAsia"/>
                      </w:rPr>
                      <w:t>年</w:t>
                    </w:r>
                    <w:r w:rsidRPr="00274966">
                      <w:rPr>
                        <w:rFonts w:asciiTheme="minorHAnsi" w:hAnsiTheme="minorHAnsi" w:hint="eastAsia"/>
                      </w:rPr>
                      <w:t>11</w:t>
                    </w:r>
                    <w:r w:rsidRPr="00274966">
                      <w:rPr>
                        <w:rFonts w:asciiTheme="minorHAnsi" w:hAnsiTheme="minorHAnsi" w:hint="eastAsia"/>
                      </w:rPr>
                      <w:t>月</w:t>
                    </w:r>
                    <w:r w:rsidRPr="00274966">
                      <w:rPr>
                        <w:rFonts w:asciiTheme="minorHAnsi" w:hAnsiTheme="minorHAnsi" w:hint="eastAsia"/>
                      </w:rPr>
                      <w:t>20</w:t>
                    </w:r>
                    <w:r w:rsidRPr="00274966">
                      <w:rPr>
                        <w:rFonts w:asciiTheme="minorHAnsi" w:hAnsiTheme="minorHAnsi" w:hint="eastAsia"/>
                      </w:rPr>
                      <w:t>日予以回复。目前公司公开发行公司债处于</w:t>
                    </w:r>
                    <w:r w:rsidRPr="00274966">
                      <w:rPr>
                        <w:rFonts w:asciiTheme="minorHAnsi" w:eastAsiaTheme="minorEastAsia" w:hAnsiTheme="minorHAnsi" w:cstheme="minorBidi" w:hint="eastAsia"/>
                      </w:rPr>
                      <w:t>中国证券监督管</w:t>
                    </w:r>
                    <w:r w:rsidRPr="00274966">
                      <w:rPr>
                        <w:rFonts w:asciiTheme="minorHAnsi" w:eastAsiaTheme="minorEastAsia" w:hAnsiTheme="minorHAnsi" w:cstheme="minorBidi" w:hint="eastAsia"/>
                      </w:rPr>
                      <w:lastRenderedPageBreak/>
                      <w:t>理委员会审核之中</w:t>
                    </w:r>
                    <w:r>
                      <w:rPr>
                        <w:rFonts w:hint="eastAsia"/>
                      </w:rPr>
                      <w:t>。</w:t>
                    </w:r>
                  </w:p>
                  <w:p w:rsidR="00C053FD" w:rsidRPr="00274966" w:rsidRDefault="00C053FD" w:rsidP="00C053FD">
                    <w:pPr>
                      <w:rPr>
                        <w:rFonts w:asciiTheme="minorHAnsi" w:hAnsiTheme="minorHAnsi"/>
                      </w:rPr>
                    </w:pPr>
                    <w:r w:rsidRPr="00274966">
                      <w:rPr>
                        <w:rFonts w:asciiTheme="minorHAnsi" w:hAnsiTheme="minorHAnsi" w:hint="eastAsia"/>
                      </w:rPr>
                      <w:t>2</w:t>
                    </w:r>
                    <w:r w:rsidRPr="00274966">
                      <w:rPr>
                        <w:rFonts w:asciiTheme="minorHAnsi" w:hAnsiTheme="minorHAnsi" w:hint="eastAsia"/>
                      </w:rPr>
                      <w:t>、对公司财务影响</w:t>
                    </w:r>
                  </w:p>
                  <w:p w:rsidR="00660741" w:rsidRPr="003614B6" w:rsidRDefault="00C053FD" w:rsidP="00C053FD">
                    <w:pPr>
                      <w:ind w:right="420" w:firstLineChars="200" w:firstLine="420"/>
                      <w:rPr>
                        <w:rFonts w:asciiTheme="minorEastAsia" w:eastAsiaTheme="minorEastAsia" w:hAnsiTheme="minorEastAsia"/>
                        <w:color w:val="000000" w:themeColor="text1"/>
                      </w:rPr>
                    </w:pPr>
                    <w:r>
                      <w:rPr>
                        <w:rFonts w:hint="eastAsia"/>
                      </w:rPr>
                      <w:t>截至本年度报告出具之日，公司面向合格投资者公开发行公司债券上市申请尚未获得</w:t>
                    </w:r>
                    <w:r w:rsidRPr="00274966">
                      <w:rPr>
                        <w:rFonts w:asciiTheme="minorHAnsi" w:eastAsiaTheme="minorEastAsia" w:hAnsiTheme="minorHAnsi" w:cstheme="minorBidi" w:hint="eastAsia"/>
                      </w:rPr>
                      <w:t>中国证券监督管理委员会</w:t>
                    </w:r>
                    <w:r>
                      <w:rPr>
                        <w:rFonts w:hint="eastAsia"/>
                      </w:rPr>
                      <w:t>批准，公司尚未进行公开发行公司债券的募集，对公司财务状况无任何影响。</w:t>
                    </w:r>
                  </w:p>
                </w:sdtContent>
              </w:sdt>
            </w:tc>
          </w:tr>
        </w:tbl>
        <w:p w:rsidR="00104C81" w:rsidRDefault="009B1513" w:rsidP="00402608">
          <w:pPr>
            <w:pStyle w:val="ym"/>
          </w:pPr>
        </w:p>
      </w:sdtContent>
    </w:sdt>
    <w:p w:rsidR="009C7CB8" w:rsidRPr="00B5785F" w:rsidRDefault="00B5785F" w:rsidP="00B5785F">
      <w:pPr>
        <w:pStyle w:val="2"/>
      </w:pPr>
      <w:r w:rsidRPr="001B6047">
        <w:rPr>
          <w:rFonts w:hint="eastAsia"/>
        </w:rPr>
        <w:t>四</w:t>
      </w:r>
      <w:r w:rsidRPr="001B6047">
        <w:t>、</w:t>
      </w:r>
      <w:r w:rsidRPr="001B6047">
        <w:rPr>
          <w:rFonts w:hint="eastAsia"/>
        </w:rPr>
        <w:t>间接融资</w:t>
      </w:r>
      <w:r w:rsidRPr="001B6047">
        <w:t>情况</w:t>
      </w:r>
      <w:r>
        <w:rPr>
          <w:rFonts w:hint="eastAsia"/>
        </w:rPr>
        <w:t>（如有</w:t>
      </w:r>
      <w:r>
        <w:t>）</w:t>
      </w:r>
      <w:r>
        <w:rPr>
          <w:rFonts w:hint="eastAsia"/>
        </w:rPr>
        <w:t xml:space="preserve">                                         </w:t>
      </w:r>
      <w:r>
        <w:rPr>
          <w:rFonts w:hint="eastAsia"/>
        </w:rPr>
        <w:t>单位</w:t>
      </w:r>
      <w:r>
        <w:t>：元</w:t>
      </w:r>
    </w:p>
    <w:tbl>
      <w:tblPr>
        <w:tblStyle w:val="a6"/>
        <w:tblW w:w="829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1124"/>
        <w:gridCol w:w="1265"/>
        <w:gridCol w:w="1686"/>
        <w:gridCol w:w="1265"/>
        <w:gridCol w:w="1828"/>
        <w:gridCol w:w="1124"/>
      </w:tblGrid>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686"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BE214D" w:rsidRPr="001B6047" w:rsidTr="008908BD">
        <w:trPr>
          <w:trHeight w:val="342"/>
        </w:trPr>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信用借款</w:t>
            </w:r>
          </w:p>
        </w:tc>
        <w:tc>
          <w:tcPr>
            <w:tcW w:w="1265" w:type="dxa"/>
            <w:vAlign w:val="center"/>
          </w:tcPr>
          <w:p w:rsidR="00BE214D" w:rsidRDefault="00BE214D" w:rsidP="00BE214D">
            <w:pPr>
              <w:jc w:val="center"/>
              <w:rPr>
                <w:rFonts w:ascii="宋体" w:hAnsi="宋体" w:cs="宋体"/>
                <w:color w:val="000000"/>
                <w:sz w:val="18"/>
                <w:szCs w:val="18"/>
              </w:rPr>
            </w:pPr>
            <w:r>
              <w:rPr>
                <w:rFonts w:hint="eastAsia"/>
                <w:color w:val="000000"/>
                <w:sz w:val="18"/>
                <w:szCs w:val="18"/>
              </w:rPr>
              <w:t>天津赋比兴</w:t>
            </w:r>
          </w:p>
        </w:tc>
        <w:tc>
          <w:tcPr>
            <w:tcW w:w="1686" w:type="dxa"/>
            <w:vAlign w:val="center"/>
          </w:tcPr>
          <w:p w:rsidR="00BE214D" w:rsidRDefault="00BE214D">
            <w:pPr>
              <w:jc w:val="right"/>
              <w:rPr>
                <w:rFonts w:cs="宋体"/>
                <w:color w:val="000000"/>
                <w:sz w:val="18"/>
                <w:szCs w:val="18"/>
              </w:rPr>
            </w:pPr>
            <w:r>
              <w:rPr>
                <w:color w:val="000000"/>
                <w:sz w:val="18"/>
                <w:szCs w:val="18"/>
              </w:rPr>
              <w:t xml:space="preserve">     10,000,000.00 </w:t>
            </w:r>
          </w:p>
        </w:tc>
        <w:tc>
          <w:tcPr>
            <w:tcW w:w="1265" w:type="dxa"/>
            <w:vAlign w:val="center"/>
          </w:tcPr>
          <w:p w:rsidR="00BE214D" w:rsidRDefault="00BE214D">
            <w:pPr>
              <w:jc w:val="right"/>
              <w:rPr>
                <w:rFonts w:cs="宋体"/>
                <w:color w:val="000000"/>
                <w:sz w:val="18"/>
                <w:szCs w:val="18"/>
              </w:rPr>
            </w:pPr>
            <w:r>
              <w:rPr>
                <w:color w:val="000000"/>
                <w:sz w:val="18"/>
                <w:szCs w:val="18"/>
              </w:rPr>
              <w:t>7.28%</w:t>
            </w:r>
          </w:p>
        </w:tc>
        <w:tc>
          <w:tcPr>
            <w:tcW w:w="1828" w:type="dxa"/>
            <w:vAlign w:val="center"/>
          </w:tcPr>
          <w:p w:rsidR="00BE214D" w:rsidRDefault="00BE214D">
            <w:pPr>
              <w:jc w:val="center"/>
              <w:rPr>
                <w:rFonts w:cs="宋体"/>
                <w:color w:val="000000"/>
                <w:sz w:val="18"/>
                <w:szCs w:val="18"/>
              </w:rPr>
            </w:pPr>
            <w:r>
              <w:rPr>
                <w:color w:val="000000"/>
                <w:sz w:val="18"/>
                <w:szCs w:val="18"/>
              </w:rPr>
              <w:t>12</w:t>
            </w:r>
            <w:r>
              <w:rPr>
                <w:rFonts w:hint="eastAsia"/>
                <w:color w:val="000000"/>
                <w:sz w:val="18"/>
                <w:szCs w:val="18"/>
              </w:rPr>
              <w:t>个月</w:t>
            </w:r>
          </w:p>
        </w:tc>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否</w:t>
            </w:r>
          </w:p>
        </w:tc>
      </w:tr>
      <w:tr w:rsidR="00BE214D" w:rsidRPr="001B6047" w:rsidTr="008908BD">
        <w:trPr>
          <w:trHeight w:val="342"/>
        </w:trPr>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信托借款</w:t>
            </w:r>
          </w:p>
        </w:tc>
        <w:tc>
          <w:tcPr>
            <w:tcW w:w="1265" w:type="dxa"/>
            <w:vAlign w:val="center"/>
          </w:tcPr>
          <w:p w:rsidR="00BE214D" w:rsidRDefault="00BE214D">
            <w:pPr>
              <w:jc w:val="center"/>
              <w:rPr>
                <w:rFonts w:ascii="宋体" w:hAnsi="宋体" w:cs="宋体"/>
                <w:color w:val="000000"/>
                <w:sz w:val="18"/>
                <w:szCs w:val="18"/>
              </w:rPr>
            </w:pPr>
            <w:r>
              <w:rPr>
                <w:rFonts w:hint="eastAsia"/>
                <w:color w:val="000000"/>
                <w:sz w:val="18"/>
                <w:szCs w:val="18"/>
              </w:rPr>
              <w:t>公司</w:t>
            </w:r>
          </w:p>
        </w:tc>
        <w:tc>
          <w:tcPr>
            <w:tcW w:w="1686" w:type="dxa"/>
            <w:vAlign w:val="center"/>
          </w:tcPr>
          <w:p w:rsidR="00BE214D" w:rsidRDefault="00BE214D">
            <w:pPr>
              <w:jc w:val="right"/>
              <w:rPr>
                <w:rFonts w:cs="宋体"/>
                <w:color w:val="000000"/>
                <w:sz w:val="18"/>
                <w:szCs w:val="18"/>
              </w:rPr>
            </w:pPr>
            <w:r>
              <w:rPr>
                <w:color w:val="000000"/>
                <w:sz w:val="18"/>
                <w:szCs w:val="18"/>
              </w:rPr>
              <w:t xml:space="preserve">     62,000,000.00 </w:t>
            </w:r>
          </w:p>
        </w:tc>
        <w:tc>
          <w:tcPr>
            <w:tcW w:w="1265" w:type="dxa"/>
            <w:vAlign w:val="center"/>
          </w:tcPr>
          <w:p w:rsidR="00BE214D" w:rsidRDefault="00BE214D">
            <w:pPr>
              <w:jc w:val="right"/>
              <w:rPr>
                <w:rFonts w:cs="宋体"/>
                <w:color w:val="000000"/>
                <w:sz w:val="18"/>
                <w:szCs w:val="18"/>
              </w:rPr>
            </w:pPr>
            <w:r>
              <w:rPr>
                <w:color w:val="000000"/>
                <w:sz w:val="18"/>
                <w:szCs w:val="18"/>
              </w:rPr>
              <w:t>12.10%</w:t>
            </w:r>
          </w:p>
        </w:tc>
        <w:tc>
          <w:tcPr>
            <w:tcW w:w="1828" w:type="dxa"/>
            <w:vAlign w:val="center"/>
          </w:tcPr>
          <w:p w:rsidR="00BE214D" w:rsidRDefault="00BE214D">
            <w:pPr>
              <w:jc w:val="center"/>
              <w:rPr>
                <w:rFonts w:cs="宋体"/>
                <w:color w:val="000000"/>
                <w:sz w:val="18"/>
                <w:szCs w:val="18"/>
              </w:rPr>
            </w:pPr>
            <w:r>
              <w:rPr>
                <w:color w:val="000000"/>
                <w:sz w:val="18"/>
                <w:szCs w:val="18"/>
              </w:rPr>
              <w:t>12</w:t>
            </w:r>
            <w:r>
              <w:rPr>
                <w:rFonts w:hint="eastAsia"/>
                <w:color w:val="000000"/>
                <w:sz w:val="18"/>
                <w:szCs w:val="18"/>
              </w:rPr>
              <w:t>个月</w:t>
            </w:r>
          </w:p>
        </w:tc>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否</w:t>
            </w:r>
          </w:p>
        </w:tc>
      </w:tr>
      <w:tr w:rsidR="00BE214D" w:rsidRPr="001B6047" w:rsidTr="008908BD">
        <w:trPr>
          <w:trHeight w:val="342"/>
        </w:trPr>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信托借款</w:t>
            </w:r>
          </w:p>
        </w:tc>
        <w:tc>
          <w:tcPr>
            <w:tcW w:w="1265" w:type="dxa"/>
            <w:vAlign w:val="center"/>
          </w:tcPr>
          <w:p w:rsidR="00BE214D" w:rsidRDefault="00BE214D">
            <w:pPr>
              <w:jc w:val="center"/>
              <w:rPr>
                <w:rFonts w:ascii="宋体" w:hAnsi="宋体" w:cs="宋体"/>
                <w:color w:val="000000"/>
                <w:sz w:val="18"/>
                <w:szCs w:val="18"/>
              </w:rPr>
            </w:pPr>
            <w:r>
              <w:rPr>
                <w:rFonts w:hint="eastAsia"/>
                <w:color w:val="000000"/>
                <w:sz w:val="18"/>
                <w:szCs w:val="18"/>
              </w:rPr>
              <w:t>公司</w:t>
            </w:r>
          </w:p>
        </w:tc>
        <w:tc>
          <w:tcPr>
            <w:tcW w:w="1686" w:type="dxa"/>
            <w:vAlign w:val="center"/>
          </w:tcPr>
          <w:p w:rsidR="00BE214D" w:rsidRDefault="00BE214D">
            <w:pPr>
              <w:jc w:val="right"/>
              <w:rPr>
                <w:rFonts w:cs="宋体"/>
                <w:color w:val="000000"/>
                <w:sz w:val="18"/>
                <w:szCs w:val="18"/>
              </w:rPr>
            </w:pPr>
            <w:r>
              <w:rPr>
                <w:color w:val="000000"/>
                <w:sz w:val="18"/>
                <w:szCs w:val="18"/>
              </w:rPr>
              <w:t xml:space="preserve">     49,500,000.00 </w:t>
            </w:r>
          </w:p>
        </w:tc>
        <w:tc>
          <w:tcPr>
            <w:tcW w:w="1265" w:type="dxa"/>
            <w:vAlign w:val="center"/>
          </w:tcPr>
          <w:p w:rsidR="00BE214D" w:rsidRDefault="00BE214D">
            <w:pPr>
              <w:jc w:val="right"/>
              <w:rPr>
                <w:rFonts w:cs="宋体"/>
                <w:color w:val="000000"/>
                <w:sz w:val="18"/>
                <w:szCs w:val="18"/>
              </w:rPr>
            </w:pPr>
            <w:r>
              <w:rPr>
                <w:color w:val="000000"/>
                <w:sz w:val="18"/>
                <w:szCs w:val="18"/>
              </w:rPr>
              <w:t>11.89%</w:t>
            </w:r>
          </w:p>
        </w:tc>
        <w:tc>
          <w:tcPr>
            <w:tcW w:w="1828" w:type="dxa"/>
            <w:vAlign w:val="center"/>
          </w:tcPr>
          <w:p w:rsidR="00BE214D" w:rsidRDefault="00BE214D">
            <w:pPr>
              <w:jc w:val="center"/>
              <w:rPr>
                <w:rFonts w:cs="宋体"/>
                <w:color w:val="000000"/>
                <w:sz w:val="18"/>
                <w:szCs w:val="18"/>
              </w:rPr>
            </w:pPr>
            <w:r>
              <w:rPr>
                <w:color w:val="000000"/>
                <w:sz w:val="18"/>
                <w:szCs w:val="18"/>
              </w:rPr>
              <w:t>12</w:t>
            </w:r>
            <w:r>
              <w:rPr>
                <w:rFonts w:hint="eastAsia"/>
                <w:color w:val="000000"/>
                <w:sz w:val="18"/>
                <w:szCs w:val="18"/>
              </w:rPr>
              <w:t>个月</w:t>
            </w:r>
          </w:p>
        </w:tc>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否</w:t>
            </w:r>
          </w:p>
        </w:tc>
      </w:tr>
      <w:tr w:rsidR="00BE214D" w:rsidRPr="001B6047" w:rsidTr="008908BD">
        <w:trPr>
          <w:trHeight w:val="342"/>
        </w:trPr>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信托借款</w:t>
            </w:r>
          </w:p>
        </w:tc>
        <w:tc>
          <w:tcPr>
            <w:tcW w:w="1265" w:type="dxa"/>
            <w:vAlign w:val="center"/>
          </w:tcPr>
          <w:p w:rsidR="00BE214D" w:rsidRDefault="00BE214D">
            <w:pPr>
              <w:jc w:val="center"/>
              <w:rPr>
                <w:rFonts w:ascii="宋体" w:hAnsi="宋体" w:cs="宋体"/>
                <w:color w:val="000000"/>
                <w:sz w:val="18"/>
                <w:szCs w:val="18"/>
              </w:rPr>
            </w:pPr>
            <w:r>
              <w:rPr>
                <w:rFonts w:hint="eastAsia"/>
                <w:color w:val="000000"/>
                <w:sz w:val="18"/>
                <w:szCs w:val="18"/>
              </w:rPr>
              <w:t>公司</w:t>
            </w:r>
          </w:p>
        </w:tc>
        <w:tc>
          <w:tcPr>
            <w:tcW w:w="1686" w:type="dxa"/>
            <w:vAlign w:val="center"/>
          </w:tcPr>
          <w:p w:rsidR="00BE214D" w:rsidRDefault="00BE214D">
            <w:pPr>
              <w:jc w:val="right"/>
              <w:rPr>
                <w:rFonts w:cs="宋体"/>
                <w:color w:val="000000"/>
                <w:sz w:val="18"/>
                <w:szCs w:val="18"/>
              </w:rPr>
            </w:pPr>
            <w:r>
              <w:rPr>
                <w:color w:val="000000"/>
                <w:sz w:val="18"/>
                <w:szCs w:val="18"/>
              </w:rPr>
              <w:t xml:space="preserve">     79,200,000.00 </w:t>
            </w:r>
          </w:p>
        </w:tc>
        <w:tc>
          <w:tcPr>
            <w:tcW w:w="1265" w:type="dxa"/>
            <w:vAlign w:val="center"/>
          </w:tcPr>
          <w:p w:rsidR="00BE214D" w:rsidRDefault="00BE214D">
            <w:pPr>
              <w:jc w:val="right"/>
              <w:rPr>
                <w:rFonts w:cs="宋体"/>
                <w:color w:val="000000"/>
                <w:sz w:val="18"/>
                <w:szCs w:val="18"/>
              </w:rPr>
            </w:pPr>
            <w:r>
              <w:rPr>
                <w:color w:val="000000"/>
                <w:sz w:val="18"/>
                <w:szCs w:val="18"/>
              </w:rPr>
              <w:t>10.31%</w:t>
            </w:r>
          </w:p>
        </w:tc>
        <w:tc>
          <w:tcPr>
            <w:tcW w:w="1828" w:type="dxa"/>
            <w:vAlign w:val="center"/>
          </w:tcPr>
          <w:p w:rsidR="00BE214D" w:rsidRDefault="00BE214D">
            <w:pPr>
              <w:jc w:val="center"/>
              <w:rPr>
                <w:rFonts w:cs="宋体"/>
                <w:color w:val="000000"/>
                <w:sz w:val="18"/>
                <w:szCs w:val="18"/>
              </w:rPr>
            </w:pPr>
            <w:r>
              <w:rPr>
                <w:color w:val="000000"/>
                <w:sz w:val="18"/>
                <w:szCs w:val="18"/>
              </w:rPr>
              <w:t>12</w:t>
            </w:r>
            <w:r>
              <w:rPr>
                <w:rFonts w:hint="eastAsia"/>
                <w:color w:val="000000"/>
                <w:sz w:val="18"/>
                <w:szCs w:val="18"/>
              </w:rPr>
              <w:t>个月</w:t>
            </w:r>
          </w:p>
        </w:tc>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否</w:t>
            </w:r>
          </w:p>
        </w:tc>
      </w:tr>
      <w:tr w:rsidR="00BE214D" w:rsidRPr="001B6047" w:rsidTr="008908BD">
        <w:trPr>
          <w:trHeight w:val="342"/>
        </w:trPr>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信托借款</w:t>
            </w:r>
          </w:p>
        </w:tc>
        <w:tc>
          <w:tcPr>
            <w:tcW w:w="1265" w:type="dxa"/>
            <w:vAlign w:val="center"/>
          </w:tcPr>
          <w:p w:rsidR="00BE214D" w:rsidRDefault="00BE214D">
            <w:pPr>
              <w:jc w:val="center"/>
              <w:rPr>
                <w:rFonts w:ascii="宋体" w:hAnsi="宋体" w:cs="宋体"/>
                <w:color w:val="000000"/>
                <w:sz w:val="18"/>
                <w:szCs w:val="18"/>
              </w:rPr>
            </w:pPr>
            <w:r>
              <w:rPr>
                <w:rFonts w:hint="eastAsia"/>
                <w:color w:val="000000"/>
                <w:sz w:val="18"/>
                <w:szCs w:val="18"/>
              </w:rPr>
              <w:t>公司</w:t>
            </w:r>
          </w:p>
        </w:tc>
        <w:tc>
          <w:tcPr>
            <w:tcW w:w="1686" w:type="dxa"/>
            <w:vAlign w:val="center"/>
          </w:tcPr>
          <w:p w:rsidR="00BE214D" w:rsidRDefault="00BE214D">
            <w:pPr>
              <w:jc w:val="right"/>
              <w:rPr>
                <w:rFonts w:cs="宋体"/>
                <w:color w:val="000000"/>
                <w:sz w:val="18"/>
                <w:szCs w:val="18"/>
              </w:rPr>
            </w:pPr>
            <w:r>
              <w:rPr>
                <w:color w:val="000000"/>
                <w:sz w:val="18"/>
                <w:szCs w:val="18"/>
              </w:rPr>
              <w:t xml:space="preserve">     50,500,000.00 </w:t>
            </w:r>
          </w:p>
        </w:tc>
        <w:tc>
          <w:tcPr>
            <w:tcW w:w="1265" w:type="dxa"/>
            <w:vAlign w:val="center"/>
          </w:tcPr>
          <w:p w:rsidR="00BE214D" w:rsidRDefault="00BE214D">
            <w:pPr>
              <w:jc w:val="right"/>
              <w:rPr>
                <w:rFonts w:cs="宋体"/>
                <w:color w:val="000000"/>
                <w:sz w:val="18"/>
                <w:szCs w:val="18"/>
              </w:rPr>
            </w:pPr>
            <w:r>
              <w:rPr>
                <w:color w:val="000000"/>
                <w:sz w:val="18"/>
                <w:szCs w:val="18"/>
              </w:rPr>
              <w:t>11.70%</w:t>
            </w:r>
          </w:p>
        </w:tc>
        <w:tc>
          <w:tcPr>
            <w:tcW w:w="1828" w:type="dxa"/>
            <w:vAlign w:val="center"/>
          </w:tcPr>
          <w:p w:rsidR="00BE214D" w:rsidRDefault="00BE214D">
            <w:pPr>
              <w:jc w:val="center"/>
              <w:rPr>
                <w:rFonts w:cs="宋体"/>
                <w:color w:val="000000"/>
                <w:sz w:val="18"/>
                <w:szCs w:val="18"/>
              </w:rPr>
            </w:pPr>
            <w:r>
              <w:rPr>
                <w:color w:val="000000"/>
                <w:sz w:val="18"/>
                <w:szCs w:val="18"/>
              </w:rPr>
              <w:t>12</w:t>
            </w:r>
            <w:r>
              <w:rPr>
                <w:rFonts w:hint="eastAsia"/>
                <w:color w:val="000000"/>
                <w:sz w:val="18"/>
                <w:szCs w:val="18"/>
              </w:rPr>
              <w:t>个月</w:t>
            </w:r>
          </w:p>
        </w:tc>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否</w:t>
            </w:r>
          </w:p>
        </w:tc>
      </w:tr>
      <w:tr w:rsidR="00BE214D" w:rsidRPr="001B6047" w:rsidTr="008908BD">
        <w:trPr>
          <w:trHeight w:val="342"/>
        </w:trPr>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信托借款</w:t>
            </w:r>
          </w:p>
        </w:tc>
        <w:tc>
          <w:tcPr>
            <w:tcW w:w="1265" w:type="dxa"/>
            <w:vAlign w:val="center"/>
          </w:tcPr>
          <w:p w:rsidR="00BE214D" w:rsidRDefault="00BE214D">
            <w:pPr>
              <w:jc w:val="center"/>
              <w:rPr>
                <w:rFonts w:ascii="宋体" w:hAnsi="宋体" w:cs="宋体"/>
                <w:color w:val="000000"/>
                <w:sz w:val="18"/>
                <w:szCs w:val="18"/>
              </w:rPr>
            </w:pPr>
            <w:r>
              <w:rPr>
                <w:rFonts w:hint="eastAsia"/>
                <w:color w:val="000000"/>
                <w:sz w:val="18"/>
                <w:szCs w:val="18"/>
              </w:rPr>
              <w:t>公司</w:t>
            </w:r>
          </w:p>
        </w:tc>
        <w:tc>
          <w:tcPr>
            <w:tcW w:w="1686" w:type="dxa"/>
            <w:vAlign w:val="center"/>
          </w:tcPr>
          <w:p w:rsidR="00BE214D" w:rsidRDefault="00BE214D">
            <w:pPr>
              <w:jc w:val="right"/>
              <w:rPr>
                <w:rFonts w:cs="宋体"/>
                <w:color w:val="000000"/>
                <w:sz w:val="18"/>
                <w:szCs w:val="18"/>
              </w:rPr>
            </w:pPr>
            <w:r>
              <w:rPr>
                <w:color w:val="000000"/>
                <w:sz w:val="18"/>
                <w:szCs w:val="18"/>
              </w:rPr>
              <w:t xml:space="preserve">     40,500,000.00 </w:t>
            </w:r>
          </w:p>
        </w:tc>
        <w:tc>
          <w:tcPr>
            <w:tcW w:w="1265" w:type="dxa"/>
            <w:vAlign w:val="center"/>
          </w:tcPr>
          <w:p w:rsidR="00BE214D" w:rsidRDefault="00BE214D">
            <w:pPr>
              <w:jc w:val="right"/>
              <w:rPr>
                <w:rFonts w:cs="宋体"/>
                <w:color w:val="000000"/>
                <w:sz w:val="18"/>
                <w:szCs w:val="18"/>
              </w:rPr>
            </w:pPr>
            <w:r>
              <w:rPr>
                <w:color w:val="000000"/>
                <w:sz w:val="18"/>
                <w:szCs w:val="18"/>
              </w:rPr>
              <w:t>11.20%</w:t>
            </w:r>
          </w:p>
        </w:tc>
        <w:tc>
          <w:tcPr>
            <w:tcW w:w="1828" w:type="dxa"/>
            <w:vAlign w:val="center"/>
          </w:tcPr>
          <w:p w:rsidR="00BE214D" w:rsidRDefault="00BE214D">
            <w:pPr>
              <w:jc w:val="center"/>
              <w:rPr>
                <w:rFonts w:cs="宋体"/>
                <w:color w:val="000000"/>
                <w:sz w:val="18"/>
                <w:szCs w:val="18"/>
              </w:rPr>
            </w:pPr>
            <w:r>
              <w:rPr>
                <w:color w:val="000000"/>
                <w:sz w:val="18"/>
                <w:szCs w:val="18"/>
              </w:rPr>
              <w:t>12</w:t>
            </w:r>
            <w:r>
              <w:rPr>
                <w:rFonts w:hint="eastAsia"/>
                <w:color w:val="000000"/>
                <w:sz w:val="18"/>
                <w:szCs w:val="18"/>
              </w:rPr>
              <w:t>个月</w:t>
            </w:r>
          </w:p>
        </w:tc>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否</w:t>
            </w:r>
          </w:p>
        </w:tc>
      </w:tr>
      <w:tr w:rsidR="00BE214D" w:rsidRPr="001B6047" w:rsidTr="008908BD">
        <w:trPr>
          <w:trHeight w:val="342"/>
        </w:trPr>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信托借款</w:t>
            </w:r>
          </w:p>
        </w:tc>
        <w:tc>
          <w:tcPr>
            <w:tcW w:w="1265" w:type="dxa"/>
            <w:vAlign w:val="center"/>
          </w:tcPr>
          <w:p w:rsidR="00BE214D" w:rsidRDefault="00BE214D">
            <w:pPr>
              <w:jc w:val="center"/>
              <w:rPr>
                <w:rFonts w:ascii="宋体" w:hAnsi="宋体" w:cs="宋体"/>
                <w:color w:val="000000"/>
                <w:sz w:val="18"/>
                <w:szCs w:val="18"/>
              </w:rPr>
            </w:pPr>
            <w:r>
              <w:rPr>
                <w:rFonts w:hint="eastAsia"/>
                <w:color w:val="000000"/>
                <w:sz w:val="18"/>
                <w:szCs w:val="18"/>
              </w:rPr>
              <w:t>公司</w:t>
            </w:r>
          </w:p>
        </w:tc>
        <w:tc>
          <w:tcPr>
            <w:tcW w:w="1686" w:type="dxa"/>
            <w:vAlign w:val="center"/>
          </w:tcPr>
          <w:p w:rsidR="00BE214D" w:rsidRDefault="00BE214D">
            <w:pPr>
              <w:jc w:val="right"/>
              <w:rPr>
                <w:rFonts w:cs="宋体"/>
                <w:color w:val="000000"/>
                <w:sz w:val="18"/>
                <w:szCs w:val="18"/>
              </w:rPr>
            </w:pPr>
            <w:r>
              <w:rPr>
                <w:color w:val="000000"/>
                <w:sz w:val="18"/>
                <w:szCs w:val="18"/>
              </w:rPr>
              <w:t xml:space="preserve">     66,000,000.00 </w:t>
            </w:r>
          </w:p>
        </w:tc>
        <w:tc>
          <w:tcPr>
            <w:tcW w:w="1265" w:type="dxa"/>
            <w:vAlign w:val="center"/>
          </w:tcPr>
          <w:p w:rsidR="00BE214D" w:rsidRDefault="00BE214D">
            <w:pPr>
              <w:jc w:val="right"/>
              <w:rPr>
                <w:rFonts w:cs="宋体"/>
                <w:color w:val="000000"/>
                <w:sz w:val="18"/>
                <w:szCs w:val="18"/>
              </w:rPr>
            </w:pPr>
            <w:r>
              <w:rPr>
                <w:color w:val="000000"/>
                <w:sz w:val="18"/>
                <w:szCs w:val="18"/>
              </w:rPr>
              <w:t>11.30%</w:t>
            </w:r>
          </w:p>
        </w:tc>
        <w:tc>
          <w:tcPr>
            <w:tcW w:w="1828" w:type="dxa"/>
            <w:vAlign w:val="center"/>
          </w:tcPr>
          <w:p w:rsidR="00BE214D" w:rsidRDefault="00BE214D">
            <w:pPr>
              <w:jc w:val="center"/>
              <w:rPr>
                <w:rFonts w:cs="宋体"/>
                <w:color w:val="000000"/>
                <w:sz w:val="18"/>
                <w:szCs w:val="18"/>
              </w:rPr>
            </w:pPr>
            <w:r>
              <w:rPr>
                <w:color w:val="000000"/>
                <w:sz w:val="18"/>
                <w:szCs w:val="18"/>
              </w:rPr>
              <w:t>12</w:t>
            </w:r>
            <w:r>
              <w:rPr>
                <w:rFonts w:hint="eastAsia"/>
                <w:color w:val="000000"/>
                <w:sz w:val="18"/>
                <w:szCs w:val="18"/>
              </w:rPr>
              <w:t>个月</w:t>
            </w:r>
          </w:p>
        </w:tc>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否</w:t>
            </w:r>
          </w:p>
        </w:tc>
      </w:tr>
      <w:tr w:rsidR="00BE214D" w:rsidRPr="001B6047" w:rsidTr="008908BD">
        <w:trPr>
          <w:trHeight w:val="342"/>
        </w:trPr>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信托借款</w:t>
            </w:r>
          </w:p>
        </w:tc>
        <w:tc>
          <w:tcPr>
            <w:tcW w:w="1265" w:type="dxa"/>
            <w:vAlign w:val="center"/>
          </w:tcPr>
          <w:p w:rsidR="00BE214D" w:rsidRDefault="00BE214D">
            <w:pPr>
              <w:jc w:val="center"/>
              <w:rPr>
                <w:rFonts w:ascii="宋体" w:hAnsi="宋体" w:cs="宋体"/>
                <w:color w:val="000000"/>
                <w:sz w:val="18"/>
                <w:szCs w:val="18"/>
              </w:rPr>
            </w:pPr>
            <w:r>
              <w:rPr>
                <w:rFonts w:hint="eastAsia"/>
                <w:color w:val="000000"/>
                <w:sz w:val="18"/>
                <w:szCs w:val="18"/>
              </w:rPr>
              <w:t>公司</w:t>
            </w:r>
          </w:p>
        </w:tc>
        <w:tc>
          <w:tcPr>
            <w:tcW w:w="1686" w:type="dxa"/>
            <w:vAlign w:val="center"/>
          </w:tcPr>
          <w:p w:rsidR="00BE214D" w:rsidRDefault="00BE214D">
            <w:pPr>
              <w:jc w:val="right"/>
              <w:rPr>
                <w:rFonts w:cs="宋体"/>
                <w:color w:val="000000"/>
                <w:sz w:val="18"/>
                <w:szCs w:val="18"/>
              </w:rPr>
            </w:pPr>
            <w:r>
              <w:rPr>
                <w:color w:val="000000"/>
                <w:sz w:val="18"/>
                <w:szCs w:val="18"/>
              </w:rPr>
              <w:t xml:space="preserve">     50,000,000.00 </w:t>
            </w:r>
          </w:p>
        </w:tc>
        <w:tc>
          <w:tcPr>
            <w:tcW w:w="1265" w:type="dxa"/>
            <w:vAlign w:val="center"/>
          </w:tcPr>
          <w:p w:rsidR="00BE214D" w:rsidRDefault="00BE214D">
            <w:pPr>
              <w:jc w:val="right"/>
              <w:rPr>
                <w:rFonts w:cs="宋体"/>
                <w:color w:val="000000"/>
                <w:sz w:val="18"/>
                <w:szCs w:val="18"/>
              </w:rPr>
            </w:pPr>
            <w:r>
              <w:rPr>
                <w:color w:val="000000"/>
                <w:sz w:val="18"/>
                <w:szCs w:val="18"/>
              </w:rPr>
              <w:t>9.50%</w:t>
            </w:r>
          </w:p>
        </w:tc>
        <w:tc>
          <w:tcPr>
            <w:tcW w:w="1828" w:type="dxa"/>
            <w:vAlign w:val="center"/>
          </w:tcPr>
          <w:p w:rsidR="00BE214D" w:rsidRDefault="00BE214D">
            <w:pPr>
              <w:jc w:val="center"/>
              <w:rPr>
                <w:rFonts w:cs="宋体"/>
                <w:color w:val="000000"/>
                <w:sz w:val="18"/>
                <w:szCs w:val="18"/>
              </w:rPr>
            </w:pPr>
            <w:r>
              <w:rPr>
                <w:color w:val="000000"/>
                <w:sz w:val="18"/>
                <w:szCs w:val="18"/>
              </w:rPr>
              <w:t>12</w:t>
            </w:r>
            <w:r>
              <w:rPr>
                <w:rFonts w:hint="eastAsia"/>
                <w:color w:val="000000"/>
                <w:sz w:val="18"/>
                <w:szCs w:val="18"/>
              </w:rPr>
              <w:t>个月</w:t>
            </w:r>
          </w:p>
        </w:tc>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否</w:t>
            </w:r>
          </w:p>
        </w:tc>
      </w:tr>
      <w:tr w:rsidR="00BE214D" w:rsidRPr="001B6047" w:rsidTr="008908BD">
        <w:trPr>
          <w:trHeight w:val="342"/>
        </w:trPr>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信托借款</w:t>
            </w:r>
          </w:p>
        </w:tc>
        <w:tc>
          <w:tcPr>
            <w:tcW w:w="1265" w:type="dxa"/>
            <w:vAlign w:val="center"/>
          </w:tcPr>
          <w:p w:rsidR="00BE214D" w:rsidRDefault="00BE214D">
            <w:pPr>
              <w:jc w:val="center"/>
              <w:rPr>
                <w:rFonts w:ascii="宋体" w:hAnsi="宋体" w:cs="宋体"/>
                <w:color w:val="000000"/>
                <w:sz w:val="18"/>
                <w:szCs w:val="18"/>
              </w:rPr>
            </w:pPr>
            <w:r>
              <w:rPr>
                <w:rFonts w:hint="eastAsia"/>
                <w:color w:val="000000"/>
                <w:sz w:val="18"/>
                <w:szCs w:val="18"/>
              </w:rPr>
              <w:t>公司</w:t>
            </w:r>
          </w:p>
        </w:tc>
        <w:tc>
          <w:tcPr>
            <w:tcW w:w="1686" w:type="dxa"/>
            <w:vAlign w:val="center"/>
          </w:tcPr>
          <w:p w:rsidR="00BE214D" w:rsidRDefault="00BE214D">
            <w:pPr>
              <w:jc w:val="right"/>
              <w:rPr>
                <w:rFonts w:cs="宋体"/>
                <w:color w:val="000000"/>
                <w:sz w:val="18"/>
                <w:szCs w:val="18"/>
              </w:rPr>
            </w:pPr>
            <w:r>
              <w:rPr>
                <w:color w:val="000000"/>
                <w:sz w:val="18"/>
                <w:szCs w:val="18"/>
              </w:rPr>
              <w:t xml:space="preserve">    108,900,000.00 </w:t>
            </w:r>
          </w:p>
        </w:tc>
        <w:tc>
          <w:tcPr>
            <w:tcW w:w="1265" w:type="dxa"/>
            <w:vAlign w:val="center"/>
          </w:tcPr>
          <w:p w:rsidR="00BE214D" w:rsidRDefault="00BE214D">
            <w:pPr>
              <w:jc w:val="right"/>
              <w:rPr>
                <w:rFonts w:cs="宋体"/>
                <w:color w:val="000000"/>
                <w:sz w:val="18"/>
                <w:szCs w:val="18"/>
              </w:rPr>
            </w:pPr>
            <w:r>
              <w:rPr>
                <w:color w:val="000000"/>
                <w:sz w:val="18"/>
                <w:szCs w:val="18"/>
              </w:rPr>
              <w:t>10.95%</w:t>
            </w:r>
          </w:p>
        </w:tc>
        <w:tc>
          <w:tcPr>
            <w:tcW w:w="1828" w:type="dxa"/>
            <w:vAlign w:val="center"/>
          </w:tcPr>
          <w:p w:rsidR="00BE214D" w:rsidRDefault="00BE214D">
            <w:pPr>
              <w:jc w:val="center"/>
              <w:rPr>
                <w:rFonts w:cs="宋体"/>
                <w:color w:val="000000"/>
                <w:sz w:val="18"/>
                <w:szCs w:val="18"/>
              </w:rPr>
            </w:pPr>
            <w:r>
              <w:rPr>
                <w:color w:val="000000"/>
                <w:sz w:val="18"/>
                <w:szCs w:val="18"/>
              </w:rPr>
              <w:t>12</w:t>
            </w:r>
            <w:r>
              <w:rPr>
                <w:rFonts w:hint="eastAsia"/>
                <w:color w:val="000000"/>
                <w:sz w:val="18"/>
                <w:szCs w:val="18"/>
              </w:rPr>
              <w:t>个月</w:t>
            </w:r>
          </w:p>
        </w:tc>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否</w:t>
            </w:r>
          </w:p>
        </w:tc>
      </w:tr>
      <w:tr w:rsidR="00BE214D" w:rsidRPr="001B6047" w:rsidTr="008908BD">
        <w:trPr>
          <w:trHeight w:val="342"/>
        </w:trPr>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信托借款</w:t>
            </w:r>
          </w:p>
        </w:tc>
        <w:tc>
          <w:tcPr>
            <w:tcW w:w="1265" w:type="dxa"/>
            <w:vAlign w:val="center"/>
          </w:tcPr>
          <w:p w:rsidR="00BE214D" w:rsidRDefault="00BE214D">
            <w:pPr>
              <w:jc w:val="center"/>
              <w:rPr>
                <w:rFonts w:ascii="宋体" w:hAnsi="宋体" w:cs="宋体"/>
                <w:color w:val="000000"/>
                <w:sz w:val="18"/>
                <w:szCs w:val="18"/>
              </w:rPr>
            </w:pPr>
            <w:r>
              <w:rPr>
                <w:rFonts w:hint="eastAsia"/>
                <w:color w:val="000000"/>
                <w:sz w:val="18"/>
                <w:szCs w:val="18"/>
              </w:rPr>
              <w:t>公司</w:t>
            </w:r>
          </w:p>
        </w:tc>
        <w:tc>
          <w:tcPr>
            <w:tcW w:w="1686" w:type="dxa"/>
            <w:vAlign w:val="center"/>
          </w:tcPr>
          <w:p w:rsidR="00BE214D" w:rsidRDefault="00BE214D">
            <w:pPr>
              <w:jc w:val="right"/>
              <w:rPr>
                <w:rFonts w:cs="宋体"/>
                <w:color w:val="000000"/>
                <w:sz w:val="18"/>
                <w:szCs w:val="18"/>
              </w:rPr>
            </w:pPr>
            <w:r>
              <w:rPr>
                <w:color w:val="000000"/>
                <w:sz w:val="18"/>
                <w:szCs w:val="18"/>
              </w:rPr>
              <w:t xml:space="preserve">     40,000,000.00 </w:t>
            </w:r>
          </w:p>
        </w:tc>
        <w:tc>
          <w:tcPr>
            <w:tcW w:w="1265" w:type="dxa"/>
            <w:vAlign w:val="center"/>
          </w:tcPr>
          <w:p w:rsidR="00BE214D" w:rsidRDefault="00BE214D">
            <w:pPr>
              <w:jc w:val="right"/>
              <w:rPr>
                <w:rFonts w:cs="宋体"/>
                <w:color w:val="000000"/>
                <w:sz w:val="18"/>
                <w:szCs w:val="18"/>
              </w:rPr>
            </w:pPr>
            <w:r>
              <w:rPr>
                <w:color w:val="000000"/>
                <w:sz w:val="18"/>
                <w:szCs w:val="18"/>
              </w:rPr>
              <w:t>8.00%-15.50%</w:t>
            </w:r>
          </w:p>
        </w:tc>
        <w:tc>
          <w:tcPr>
            <w:tcW w:w="1828" w:type="dxa"/>
            <w:vAlign w:val="center"/>
          </w:tcPr>
          <w:p w:rsidR="00BE214D" w:rsidRDefault="00BE214D">
            <w:pPr>
              <w:jc w:val="center"/>
              <w:rPr>
                <w:rFonts w:cs="宋体"/>
                <w:color w:val="000000"/>
                <w:sz w:val="18"/>
                <w:szCs w:val="18"/>
              </w:rPr>
            </w:pPr>
            <w:r>
              <w:rPr>
                <w:color w:val="000000"/>
                <w:sz w:val="18"/>
                <w:szCs w:val="18"/>
              </w:rPr>
              <w:t>36</w:t>
            </w:r>
            <w:r>
              <w:rPr>
                <w:rFonts w:hint="eastAsia"/>
                <w:color w:val="000000"/>
                <w:sz w:val="18"/>
                <w:szCs w:val="18"/>
              </w:rPr>
              <w:t>个月</w:t>
            </w:r>
          </w:p>
        </w:tc>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否</w:t>
            </w:r>
          </w:p>
        </w:tc>
      </w:tr>
      <w:tr w:rsidR="00BE214D" w:rsidRPr="001B6047" w:rsidTr="008908BD">
        <w:trPr>
          <w:trHeight w:val="342"/>
        </w:trPr>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信托借款</w:t>
            </w:r>
          </w:p>
        </w:tc>
        <w:tc>
          <w:tcPr>
            <w:tcW w:w="1265" w:type="dxa"/>
            <w:vAlign w:val="center"/>
          </w:tcPr>
          <w:p w:rsidR="00BE214D" w:rsidRDefault="00BE214D">
            <w:pPr>
              <w:jc w:val="center"/>
              <w:rPr>
                <w:rFonts w:ascii="宋体" w:hAnsi="宋体" w:cs="宋体"/>
                <w:color w:val="000000"/>
                <w:sz w:val="18"/>
                <w:szCs w:val="18"/>
              </w:rPr>
            </w:pPr>
            <w:r>
              <w:rPr>
                <w:rFonts w:hint="eastAsia"/>
                <w:color w:val="000000"/>
                <w:sz w:val="18"/>
                <w:szCs w:val="18"/>
              </w:rPr>
              <w:t>公司</w:t>
            </w:r>
          </w:p>
        </w:tc>
        <w:tc>
          <w:tcPr>
            <w:tcW w:w="1686" w:type="dxa"/>
            <w:vAlign w:val="center"/>
          </w:tcPr>
          <w:p w:rsidR="00BE214D" w:rsidRDefault="00BE214D">
            <w:pPr>
              <w:jc w:val="right"/>
              <w:rPr>
                <w:rFonts w:cs="宋体"/>
                <w:color w:val="000000"/>
                <w:sz w:val="18"/>
                <w:szCs w:val="18"/>
              </w:rPr>
            </w:pPr>
            <w:r>
              <w:rPr>
                <w:color w:val="000000"/>
                <w:sz w:val="18"/>
                <w:szCs w:val="18"/>
              </w:rPr>
              <w:t xml:space="preserve">     27,000,000.00 </w:t>
            </w:r>
          </w:p>
        </w:tc>
        <w:tc>
          <w:tcPr>
            <w:tcW w:w="1265" w:type="dxa"/>
            <w:vAlign w:val="center"/>
          </w:tcPr>
          <w:p w:rsidR="00BE214D" w:rsidRDefault="00BE214D">
            <w:pPr>
              <w:jc w:val="right"/>
              <w:rPr>
                <w:rFonts w:cs="宋体"/>
                <w:color w:val="000000"/>
                <w:sz w:val="18"/>
                <w:szCs w:val="18"/>
              </w:rPr>
            </w:pPr>
            <w:r>
              <w:rPr>
                <w:color w:val="000000"/>
                <w:sz w:val="18"/>
                <w:szCs w:val="18"/>
              </w:rPr>
              <w:t>8.00%-15.50%</w:t>
            </w:r>
          </w:p>
        </w:tc>
        <w:tc>
          <w:tcPr>
            <w:tcW w:w="1828" w:type="dxa"/>
            <w:vAlign w:val="center"/>
          </w:tcPr>
          <w:p w:rsidR="00BE214D" w:rsidRDefault="00BE214D">
            <w:pPr>
              <w:jc w:val="center"/>
              <w:rPr>
                <w:rFonts w:cs="宋体"/>
                <w:color w:val="000000"/>
                <w:sz w:val="18"/>
                <w:szCs w:val="18"/>
              </w:rPr>
            </w:pPr>
            <w:r>
              <w:rPr>
                <w:color w:val="000000"/>
                <w:sz w:val="18"/>
                <w:szCs w:val="18"/>
              </w:rPr>
              <w:t>18</w:t>
            </w:r>
            <w:r>
              <w:rPr>
                <w:rFonts w:hint="eastAsia"/>
                <w:color w:val="000000"/>
                <w:sz w:val="18"/>
                <w:szCs w:val="18"/>
              </w:rPr>
              <w:t>个月</w:t>
            </w:r>
          </w:p>
        </w:tc>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否</w:t>
            </w:r>
          </w:p>
        </w:tc>
      </w:tr>
      <w:tr w:rsidR="00BE214D" w:rsidRPr="001B6047" w:rsidTr="008908BD">
        <w:trPr>
          <w:trHeight w:val="342"/>
        </w:trPr>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信托借款</w:t>
            </w:r>
          </w:p>
        </w:tc>
        <w:tc>
          <w:tcPr>
            <w:tcW w:w="1265" w:type="dxa"/>
            <w:vAlign w:val="center"/>
          </w:tcPr>
          <w:p w:rsidR="00BE214D" w:rsidRDefault="00BE214D">
            <w:pPr>
              <w:jc w:val="center"/>
              <w:rPr>
                <w:rFonts w:ascii="宋体" w:hAnsi="宋体" w:cs="宋体"/>
                <w:color w:val="000000"/>
                <w:sz w:val="18"/>
                <w:szCs w:val="18"/>
              </w:rPr>
            </w:pPr>
            <w:r>
              <w:rPr>
                <w:rFonts w:hint="eastAsia"/>
                <w:color w:val="000000"/>
                <w:sz w:val="18"/>
                <w:szCs w:val="18"/>
              </w:rPr>
              <w:t>公司</w:t>
            </w:r>
          </w:p>
        </w:tc>
        <w:tc>
          <w:tcPr>
            <w:tcW w:w="1686" w:type="dxa"/>
            <w:vAlign w:val="center"/>
          </w:tcPr>
          <w:p w:rsidR="00BE214D" w:rsidRDefault="00BE214D">
            <w:pPr>
              <w:jc w:val="right"/>
              <w:rPr>
                <w:rFonts w:cs="宋体"/>
                <w:color w:val="000000"/>
                <w:sz w:val="18"/>
                <w:szCs w:val="18"/>
              </w:rPr>
            </w:pPr>
            <w:r>
              <w:rPr>
                <w:color w:val="000000"/>
                <w:sz w:val="18"/>
                <w:szCs w:val="18"/>
              </w:rPr>
              <w:t xml:space="preserve">     60,000,000.00 </w:t>
            </w:r>
          </w:p>
        </w:tc>
        <w:tc>
          <w:tcPr>
            <w:tcW w:w="1265" w:type="dxa"/>
            <w:vAlign w:val="center"/>
          </w:tcPr>
          <w:p w:rsidR="00BE214D" w:rsidRDefault="00BE214D">
            <w:pPr>
              <w:jc w:val="right"/>
              <w:rPr>
                <w:rFonts w:cs="宋体"/>
                <w:color w:val="000000"/>
                <w:sz w:val="18"/>
                <w:szCs w:val="18"/>
              </w:rPr>
            </w:pPr>
            <w:r>
              <w:rPr>
                <w:color w:val="000000"/>
                <w:sz w:val="18"/>
                <w:szCs w:val="18"/>
              </w:rPr>
              <w:t>8.00%-15.50%</w:t>
            </w:r>
          </w:p>
        </w:tc>
        <w:tc>
          <w:tcPr>
            <w:tcW w:w="1828" w:type="dxa"/>
            <w:vAlign w:val="center"/>
          </w:tcPr>
          <w:p w:rsidR="00BE214D" w:rsidRDefault="00BE214D">
            <w:pPr>
              <w:jc w:val="center"/>
              <w:rPr>
                <w:rFonts w:cs="宋体"/>
                <w:color w:val="000000"/>
                <w:sz w:val="18"/>
                <w:szCs w:val="18"/>
              </w:rPr>
            </w:pPr>
            <w:r>
              <w:rPr>
                <w:color w:val="000000"/>
                <w:sz w:val="18"/>
                <w:szCs w:val="18"/>
              </w:rPr>
              <w:t>36</w:t>
            </w:r>
            <w:r>
              <w:rPr>
                <w:rFonts w:hint="eastAsia"/>
                <w:color w:val="000000"/>
                <w:sz w:val="18"/>
                <w:szCs w:val="18"/>
              </w:rPr>
              <w:t>个月</w:t>
            </w:r>
          </w:p>
        </w:tc>
        <w:tc>
          <w:tcPr>
            <w:tcW w:w="1124" w:type="dxa"/>
            <w:vAlign w:val="center"/>
          </w:tcPr>
          <w:p w:rsidR="00BE214D" w:rsidRDefault="00BE214D">
            <w:pPr>
              <w:jc w:val="center"/>
              <w:rPr>
                <w:rFonts w:ascii="宋体" w:hAnsi="宋体" w:cs="宋体"/>
                <w:color w:val="000000"/>
                <w:sz w:val="18"/>
                <w:szCs w:val="18"/>
              </w:rPr>
            </w:pPr>
            <w:r>
              <w:rPr>
                <w:rFonts w:hint="eastAsia"/>
                <w:color w:val="000000"/>
                <w:sz w:val="18"/>
                <w:szCs w:val="18"/>
              </w:rPr>
              <w:t>否</w:t>
            </w:r>
          </w:p>
        </w:tc>
      </w:tr>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686" w:type="dxa"/>
          </w:tcPr>
          <w:p w:rsidR="0051230A" w:rsidRPr="001B6047" w:rsidRDefault="00BE214D" w:rsidP="00B5785F">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643,600,000.00</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2C177D" w:rsidRPr="0027174B" w:rsidRDefault="002C177D" w:rsidP="00402608">
      <w:pPr>
        <w:pStyle w:val="ym"/>
      </w:pPr>
    </w:p>
    <w:sdt>
      <w:sdtPr>
        <w:rPr>
          <w:rFonts w:ascii="Calibri" w:eastAsia="宋体" w:hAnsi="Calibri" w:cs="Times New Roman" w:hint="eastAsia"/>
          <w:sz w:val="21"/>
          <w:szCs w:val="22"/>
        </w:rPr>
        <w:id w:val="-749036299"/>
        <w:lock w:val="sdtLocked"/>
        <w:placeholder>
          <w:docPart w:val="D12B3BE168D74E0AA04291DAD87B847F"/>
        </w:placeholder>
      </w:sdtPr>
      <w:sdtEndPr>
        <w:rPr>
          <w:rFonts w:asciiTheme="minorEastAsia" w:hAnsiTheme="minorEastAsia"/>
        </w:rPr>
      </w:sdtEndPr>
      <w:sdtContent>
        <w:p w:rsidR="009C7CB8" w:rsidRPr="007D19B9" w:rsidRDefault="009C7CB8" w:rsidP="00402608">
          <w:pPr>
            <w:pStyle w:val="ym"/>
          </w:pPr>
        </w:p>
        <w:p w:rsidR="0027174B" w:rsidRDefault="00D465D1" w:rsidP="00DA15E9">
          <w:pPr>
            <w:pStyle w:val="2"/>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p>
        <w:p w:rsidR="002F737D" w:rsidRPr="00DA15E9" w:rsidRDefault="003613F0" w:rsidP="0027174B">
          <w:pPr>
            <w:rPr>
              <w:rFonts w:asciiTheme="minorEastAsia" w:eastAsiaTheme="minorEastAsia" w:hAnsiTheme="minorEastAsia"/>
              <w:color w:val="000000" w:themeColor="text1"/>
              <w:szCs w:val="21"/>
            </w:rPr>
          </w:pPr>
          <w:r>
            <w:rPr>
              <w:rFonts w:asciiTheme="minorEastAsia" w:eastAsiaTheme="minorEastAsia" w:hAnsiTheme="minorEastAsia" w:hint="eastAsia"/>
              <w:b/>
              <w:color w:val="000000" w:themeColor="text1"/>
              <w:szCs w:val="21"/>
            </w:rPr>
            <w:t>15年</w:t>
          </w:r>
          <w:r w:rsidR="0027174B">
            <w:rPr>
              <w:rFonts w:asciiTheme="minorEastAsia" w:eastAsiaTheme="minorEastAsia" w:hAnsiTheme="minorEastAsia"/>
              <w:b/>
              <w:color w:val="000000" w:themeColor="text1"/>
              <w:szCs w:val="21"/>
            </w:rPr>
            <w:t>分配预案：</w:t>
          </w:r>
          <w:r w:rsidR="0027174B">
            <w:rPr>
              <w:rFonts w:asciiTheme="minorEastAsia" w:eastAsiaTheme="minorEastAsia" w:hAnsiTheme="minorEastAsia" w:hint="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1854"/>
            <w:gridCol w:w="2127"/>
            <w:gridCol w:w="2200"/>
            <w:gridCol w:w="2127"/>
          </w:tblGrid>
          <w:tr w:rsidR="002F737D" w:rsidRPr="001B6047" w:rsidTr="00136312">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136312">
            <w:sdt>
              <w:sdtPr>
                <w:rPr>
                  <w:rFonts w:asciiTheme="minorEastAsia" w:eastAsiaTheme="minorEastAsia" w:hAnsiTheme="minorEastAsia"/>
                  <w:color w:val="000000" w:themeColor="text1"/>
                  <w:sz w:val="18"/>
                  <w:szCs w:val="21"/>
                </w:rPr>
                <w:id w:val="2113940927"/>
                <w:lock w:val="sdtLocked"/>
                <w:placeholder>
                  <w:docPart w:val="3CA2790F82654320982AB2E6AFDEDBBF"/>
                </w:placeholder>
                <w:date w:fullDate="2016-04-28T00:00:00Z">
                  <w:dateFormat w:val="yyyy'年'M'月'd'日'"/>
                  <w:lid w:val="zh-CN"/>
                  <w:storeMappedDataAs w:val="dateTime"/>
                  <w:calendar w:val="gregorian"/>
                </w:date>
              </w:sdtPr>
              <w:sdtContent>
                <w:tc>
                  <w:tcPr>
                    <w:tcW w:w="1852" w:type="dxa"/>
                  </w:tcPr>
                  <w:p w:rsidR="002F737D" w:rsidRPr="001B6047" w:rsidRDefault="00090678" w:rsidP="00090678">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2016年4月28日</w:t>
                    </w:r>
                  </w:p>
                </w:tc>
              </w:sdtContent>
            </w:sdt>
            <w:sdt>
              <w:sdtPr>
                <w:rPr>
                  <w:rFonts w:asciiTheme="minorEastAsia" w:eastAsiaTheme="minorEastAsia" w:hAnsiTheme="minorEastAsia"/>
                  <w:i/>
                  <w:color w:val="000000" w:themeColor="text1"/>
                  <w:kern w:val="0"/>
                  <w:sz w:val="18"/>
                  <w:szCs w:val="21"/>
                  <w:u w:val="single"/>
                </w:rPr>
                <w:id w:val="-296216461"/>
                <w:lock w:val="sdtLocked"/>
                <w:placeholder>
                  <w:docPart w:val="CA10EB55E6404B1BBDF8D07318180956"/>
                </w:placeholder>
                <w:text/>
              </w:sdtPr>
              <w:sdtContent>
                <w:tc>
                  <w:tcPr>
                    <w:tcW w:w="2126" w:type="dxa"/>
                  </w:tcPr>
                  <w:p w:rsidR="002F737D" w:rsidRPr="001B6047" w:rsidRDefault="002D05F7" w:rsidP="00FA3E7B">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i/>
                        <w:color w:val="000000" w:themeColor="text1"/>
                        <w:kern w:val="0"/>
                        <w:sz w:val="18"/>
                        <w:szCs w:val="21"/>
                        <w:u w:val="single"/>
                      </w:rPr>
                      <w:t>1.25</w:t>
                    </w:r>
                  </w:p>
                </w:tc>
              </w:sdtContent>
            </w:sdt>
            <w:tc>
              <w:tcPr>
                <w:tcW w:w="2199" w:type="dxa"/>
              </w:tcPr>
              <w:p w:rsidR="002F737D" w:rsidRPr="001B6047" w:rsidRDefault="002F737D" w:rsidP="00FB58B3">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2DF82977BD284D6E979005A56B320009"/>
                    </w:placeholder>
                    <w:text/>
                  </w:sdtPr>
                  <w:sdtContent>
                    <w:r w:rsidR="00FB58B3">
                      <w:rPr>
                        <w:rFonts w:asciiTheme="minorEastAsia" w:eastAsiaTheme="minorEastAsia" w:hAnsiTheme="minorEastAsia"/>
                        <w:color w:val="000000" w:themeColor="text1"/>
                        <w:sz w:val="18"/>
                        <w:szCs w:val="21"/>
                      </w:rPr>
                      <w:t>0</w:t>
                    </w:r>
                  </w:sdtContent>
                </w:sdt>
              </w:p>
            </w:tc>
            <w:sdt>
              <w:sdtPr>
                <w:rPr>
                  <w:rFonts w:asciiTheme="minorEastAsia" w:eastAsiaTheme="minorEastAsia" w:hAnsiTheme="minorEastAsia"/>
                  <w:color w:val="000000" w:themeColor="text1"/>
                  <w:kern w:val="0"/>
                  <w:sz w:val="18"/>
                  <w:szCs w:val="21"/>
                </w:rPr>
                <w:id w:val="590589460"/>
                <w:lock w:val="sdtLocked"/>
                <w:placeholder>
                  <w:docPart w:val="59A253831285417480F9EEF0933598DF"/>
                </w:placeholder>
                <w:text/>
              </w:sdtPr>
              <w:sdtContent>
                <w:tc>
                  <w:tcPr>
                    <w:tcW w:w="2126" w:type="dxa"/>
                  </w:tcPr>
                  <w:p w:rsidR="002F737D" w:rsidRPr="001B6047" w:rsidRDefault="00FB58B3" w:rsidP="00FB58B3">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kern w:val="0"/>
                        <w:sz w:val="18"/>
                        <w:szCs w:val="21"/>
                      </w:rPr>
                      <w:t>0</w:t>
                    </w:r>
                  </w:p>
                </w:tc>
              </w:sdtContent>
            </w:sdt>
          </w:tr>
        </w:tbl>
        <w:p w:rsidR="0027174B" w:rsidRPr="0027174B" w:rsidRDefault="0027174B" w:rsidP="007D19B9">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RDefault="003613F0" w:rsidP="0027174B">
          <w:pPr>
            <w:ind w:right="-58"/>
            <w:rPr>
              <w:rFonts w:asciiTheme="minorEastAsia" w:eastAsiaTheme="minorEastAsia" w:hAnsiTheme="minorEastAsia"/>
              <w:color w:val="000000" w:themeColor="text1"/>
            </w:rPr>
          </w:pPr>
          <w:r>
            <w:rPr>
              <w:rFonts w:asciiTheme="minorEastAsia" w:eastAsiaTheme="minorEastAsia" w:hAnsiTheme="minorEastAsia"/>
              <w:b/>
              <w:color w:val="000000" w:themeColor="text1"/>
              <w:szCs w:val="21"/>
            </w:rPr>
            <w:t>14</w:t>
          </w:r>
          <w:r>
            <w:rPr>
              <w:rFonts w:asciiTheme="minorEastAsia" w:eastAsiaTheme="minorEastAsia" w:hAnsiTheme="minorEastAsia" w:hint="eastAsia"/>
              <w:b/>
              <w:color w:val="000000" w:themeColor="text1"/>
              <w:szCs w:val="21"/>
            </w:rPr>
            <w:t>年</w:t>
          </w:r>
          <w:r w:rsidR="0027174B">
            <w:rPr>
              <w:rFonts w:asciiTheme="minorEastAsia" w:eastAsiaTheme="minorEastAsia" w:hAnsiTheme="minorEastAsia"/>
              <w:b/>
              <w:color w:val="000000" w:themeColor="text1"/>
              <w:szCs w:val="21"/>
            </w:rPr>
            <w:t>利润分配情况</w:t>
          </w:r>
          <w:r w:rsidR="0027174B">
            <w:rPr>
              <w:rFonts w:asciiTheme="minorEastAsia" w:eastAsiaTheme="minorEastAsia" w:hAnsiTheme="minorEastAsia" w:hint="eastAsia"/>
              <w:b/>
              <w:color w:val="000000" w:themeColor="text1"/>
              <w:szCs w:val="21"/>
            </w:rPr>
            <w:t>：</w:t>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1843"/>
            <w:gridCol w:w="2126"/>
            <w:gridCol w:w="2268"/>
            <w:gridCol w:w="2127"/>
          </w:tblGrid>
          <w:tr w:rsidR="0027174B" w:rsidRPr="001B6047" w:rsidTr="00952C90">
            <w:tc>
              <w:tcPr>
                <w:tcW w:w="1843"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268"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7"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sdt>
            <w:sdtPr>
              <w:rPr>
                <w:rFonts w:asciiTheme="minorEastAsia" w:eastAsiaTheme="minorEastAsia" w:hAnsiTheme="minorEastAsia"/>
                <w:color w:val="000000" w:themeColor="text1"/>
                <w:sz w:val="18"/>
                <w:szCs w:val="21"/>
              </w:rPr>
              <w:id w:val="-912620742"/>
              <w:lock w:val="sdtLocked"/>
              <w:placeholder>
                <w:docPart w:val="2383CAE4BF2F4CF5BBA3B14CCE20FD8C"/>
              </w:placeholder>
            </w:sdtPr>
            <w:sdtContent>
              <w:tr w:rsidR="007D19B9" w:rsidRPr="001B6047" w:rsidTr="00952C90">
                <w:sdt>
                  <w:sdtPr>
                    <w:rPr>
                      <w:rFonts w:asciiTheme="minorEastAsia" w:eastAsiaTheme="minorEastAsia" w:hAnsiTheme="minorEastAsia"/>
                      <w:color w:val="000000" w:themeColor="text1"/>
                      <w:sz w:val="18"/>
                      <w:szCs w:val="21"/>
                    </w:rPr>
                    <w:id w:val="103552854"/>
                    <w:lock w:val="sdtLocked"/>
                    <w:placeholder>
                      <w:docPart w:val="0D25EAE4A0844FF39E51D3B913DE6D00"/>
                    </w:placeholder>
                    <w:date w:fullDate="2015-05-13T00:00:00Z">
                      <w:dateFormat w:val="yyyy'年'M'月'd'日'"/>
                      <w:lid w:val="zh-CN"/>
                      <w:storeMappedDataAs w:val="dateTime"/>
                      <w:calendar w:val="gregorian"/>
                    </w:date>
                  </w:sdtPr>
                  <w:sdtContent>
                    <w:tc>
                      <w:tcPr>
                        <w:tcW w:w="1843" w:type="dxa"/>
                      </w:tcPr>
                      <w:p w:rsidR="007D19B9" w:rsidRPr="001B6047" w:rsidRDefault="002D05F7" w:rsidP="007D19B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2015年5月13日</w:t>
                        </w:r>
                      </w:p>
                    </w:tc>
                  </w:sdtContent>
                </w:sdt>
                <w:sdt>
                  <w:sdtPr>
                    <w:rPr>
                      <w:rFonts w:asciiTheme="minorEastAsia" w:eastAsiaTheme="minorEastAsia" w:hAnsiTheme="minorEastAsia"/>
                      <w:i/>
                      <w:color w:val="000000" w:themeColor="text1"/>
                      <w:kern w:val="0"/>
                      <w:sz w:val="18"/>
                      <w:szCs w:val="21"/>
                      <w:u w:val="single"/>
                    </w:rPr>
                    <w:id w:val="-1908061661"/>
                    <w:lock w:val="sdtLocked"/>
                    <w:placeholder>
                      <w:docPart w:val="7F724E0CCD004196B456709D2C542190"/>
                    </w:placeholder>
                    <w:text/>
                  </w:sdtPr>
                  <w:sdtContent>
                    <w:tc>
                      <w:tcPr>
                        <w:tcW w:w="2126" w:type="dxa"/>
                      </w:tcPr>
                      <w:p w:rsidR="007D19B9" w:rsidRPr="001B6047" w:rsidRDefault="002D05F7" w:rsidP="004441D5">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i/>
                            <w:color w:val="000000" w:themeColor="text1"/>
                            <w:kern w:val="0"/>
                            <w:sz w:val="18"/>
                            <w:szCs w:val="21"/>
                            <w:u w:val="single"/>
                          </w:rPr>
                          <w:t>0.726</w:t>
                        </w:r>
                      </w:p>
                    </w:tc>
                  </w:sdtContent>
                </w:sdt>
                <w:tc>
                  <w:tcPr>
                    <w:tcW w:w="2268" w:type="dxa"/>
                  </w:tcPr>
                  <w:p w:rsidR="007D19B9" w:rsidRPr="001B6047" w:rsidRDefault="007D19B9" w:rsidP="00FB58B3">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2081556938"/>
                        <w:lock w:val="sdtLocked"/>
                        <w:placeholder>
                          <w:docPart w:val="991FB1D5DEEE40F9A679F0DCCDA2C68F"/>
                        </w:placeholder>
                        <w:text/>
                      </w:sdtPr>
                      <w:sdtContent>
                        <w:r w:rsidR="00FB58B3">
                          <w:rPr>
                            <w:rFonts w:asciiTheme="minorEastAsia" w:eastAsiaTheme="minorEastAsia" w:hAnsiTheme="minorEastAsia"/>
                            <w:color w:val="000000" w:themeColor="text1"/>
                            <w:sz w:val="18"/>
                            <w:szCs w:val="21"/>
                          </w:rPr>
                          <w:t>0</w:t>
                        </w:r>
                      </w:sdtContent>
                    </w:sdt>
                  </w:p>
                </w:tc>
                <w:sdt>
                  <w:sdtPr>
                    <w:rPr>
                      <w:rFonts w:asciiTheme="minorEastAsia" w:eastAsiaTheme="minorEastAsia" w:hAnsiTheme="minorEastAsia"/>
                      <w:color w:val="000000" w:themeColor="text1"/>
                      <w:kern w:val="0"/>
                      <w:sz w:val="18"/>
                      <w:szCs w:val="21"/>
                    </w:rPr>
                    <w:id w:val="-449857875"/>
                    <w:lock w:val="sdtLocked"/>
                    <w:placeholder>
                      <w:docPart w:val="DA63FB0DB25D435D8ACF0A04048DC64F"/>
                    </w:placeholder>
                    <w:text/>
                  </w:sdtPr>
                  <w:sdtContent>
                    <w:tc>
                      <w:tcPr>
                        <w:tcW w:w="2127" w:type="dxa"/>
                      </w:tcPr>
                      <w:p w:rsidR="007D19B9" w:rsidRPr="001B6047" w:rsidRDefault="00FB58B3" w:rsidP="00FB58B3">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kern w:val="0"/>
                            <w:sz w:val="18"/>
                            <w:szCs w:val="21"/>
                          </w:rPr>
                          <w:t>0</w:t>
                        </w:r>
                      </w:p>
                    </w:tc>
                  </w:sdtContent>
                </w:sdt>
              </w:tr>
            </w:sdtContent>
          </w:sdt>
        </w:tbl>
        <w:p w:rsidR="00402608" w:rsidRDefault="007D19B9" w:rsidP="00402608">
          <w:pPr>
            <w:ind w:right="420"/>
            <w:rPr>
              <w:rFonts w:asciiTheme="minorEastAsia" w:eastAsiaTheme="minorEastAsia" w:hAnsi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sdtContent>
    </w:sdt>
    <w:bookmarkStart w:id="11" w:name="_Toc441926733" w:displacedByCustomXml="prev"/>
    <w:p w:rsidR="00402608" w:rsidRPr="00402608" w:rsidRDefault="00402608" w:rsidP="00402608">
      <w:pPr>
        <w:ind w:right="420"/>
        <w:rPr>
          <w:i/>
        </w:rPr>
      </w:pPr>
      <w:r>
        <w:rPr>
          <w:rFonts w:ascii="黑体" w:eastAsia="黑体" w:hAnsi="黑体"/>
          <w:b/>
          <w:sz w:val="36"/>
          <w:szCs w:val="36"/>
        </w:rPr>
        <w:br w:type="page"/>
      </w:r>
    </w:p>
    <w:p w:rsidR="00B0009F" w:rsidRPr="00CC1546" w:rsidRDefault="00B0009F"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1516"/>
        <w:gridCol w:w="1515"/>
        <w:gridCol w:w="1541"/>
        <w:gridCol w:w="934"/>
        <w:gridCol w:w="932"/>
        <w:gridCol w:w="2827"/>
        <w:gridCol w:w="782"/>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D12B3BE168D74E0AA04291DAD87B847F"/>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6D5AF94DEFFD44FB952C42AB7F3C465D"/>
                </w:placeholder>
                <w:showingPlcHdr/>
                <w:text/>
              </w:sdt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kern w:val="0"/>
                  <w:szCs w:val="24"/>
                </w:rPr>
                <w:id w:val="1326788081"/>
                <w:lock w:val="sdtLocked"/>
                <w:placeholder>
                  <w:docPart w:val="1CAED8284E1E4287B1A9B318BC47CB68"/>
                </w:placeholder>
                <w:showingPlcHdr/>
                <w:text/>
              </w:sdt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rFonts w:asciiTheme="minorEastAsia" w:hAnsiTheme="minorEastAsia"/>
                  <w:color w:val="000000" w:themeColor="text1"/>
                  <w:kern w:val="0"/>
                  <w:sz w:val="18"/>
                  <w:szCs w:val="21"/>
                </w:rPr>
                <w:id w:val="-41206879"/>
                <w:lock w:val="sdtLocked"/>
                <w:placeholder>
                  <w:docPart w:val="AE5073B814F44665946689AD31954988"/>
                </w:placeholder>
                <w:showingPlcHdr/>
                <w:dropDownList>
                  <w:listItem w:displayText="男" w:value="男"/>
                  <w:listItem w:displayText="女" w:value="女"/>
                </w:dropDownList>
              </w:sdt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i/>
                  <w:color w:val="000000" w:themeColor="text1"/>
                  <w:kern w:val="0"/>
                  <w:szCs w:val="24"/>
                  <w:u w:val="single"/>
                </w:rPr>
                <w:alias w:val="整数"/>
                <w:tag w:val="整数"/>
                <w:id w:val="1177850120"/>
                <w:lock w:val="sdtLocked"/>
                <w:placeholder>
                  <w:docPart w:val="1286D6C9F87E44BEBE48BAA3DE6EFA15"/>
                </w:placeholder>
                <w:showingPlcHdr/>
                <w:text/>
              </w:sdt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kern w:val="0"/>
                  <w:szCs w:val="24"/>
                </w:rPr>
                <w:id w:val="897870590"/>
                <w:lock w:val="sdtLocked"/>
                <w:placeholder>
                  <w:docPart w:val="3B4391E3FCFB45A68830D5CF30BAADE4"/>
                </w:placeholder>
                <w:showingPlcHdr/>
                <w:text/>
              </w:sdt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kern w:val="0"/>
                  <w:szCs w:val="24"/>
                </w:rPr>
                <w:alias w:val="期间"/>
                <w:tag w:val="期间"/>
                <w:id w:val="1885978139"/>
                <w:lock w:val="sdtLocked"/>
                <w:placeholder>
                  <w:docPart w:val="01DC618A8019453E8CDA785522380D12"/>
                </w:placeholder>
                <w:showingPlcHdr/>
                <w:text/>
              </w:sdt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kern w:val="0"/>
                  <w:sz w:val="18"/>
                  <w:szCs w:val="21"/>
                </w:rPr>
                <w:id w:val="1619639044"/>
                <w:lock w:val="sdtLocked"/>
                <w:placeholder>
                  <w:docPart w:val="6A475CF2CAA54FDAA221BBB97EE3E077"/>
                </w:placeholder>
                <w:showingPlcHdr/>
                <w:dropDownList>
                  <w:listItem w:displayText="是" w:value="true"/>
                  <w:listItem w:displayText="否" w:value="false"/>
                </w:dropDownList>
              </w:sdt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D03425CFABB247BBA65E65208A6F9E0E"/>
                </w:placeholder>
                <w:showingPlcHdr/>
                <w:text/>
              </w:sdt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319972A541004E769FA8BCF5C982D7D7"/>
                </w:placeholder>
                <w:showingPlcHdr/>
                <w:text/>
              </w:sdt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BFBC60D10A324A3ABB0337C94CCC91EB"/>
                </w:placeholder>
                <w:showingPlcHdr/>
                <w:text/>
              </w:sdt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4F401F8D49FF4DDBACA61026907A0F81"/>
            </w:placeholder>
            <w:showingPlcHdr/>
          </w:sdt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1751"/>
        <w:gridCol w:w="1600"/>
        <w:gridCol w:w="1748"/>
        <w:gridCol w:w="1163"/>
        <w:gridCol w:w="1165"/>
        <w:gridCol w:w="1165"/>
        <w:gridCol w:w="1455"/>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D12B3BE168D74E0AA04291DAD87B847F"/>
          </w:placeholder>
        </w:sdt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DA22D91C105E4D07A99242F18646B59E"/>
                </w:placeholder>
                <w:showingPlcHdr/>
                <w:text/>
              </w:sdt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kern w:val="0"/>
                  <w:szCs w:val="24"/>
                </w:rPr>
                <w:id w:val="-506442317"/>
                <w:lock w:val="sdtLocked"/>
                <w:placeholder>
                  <w:docPart w:val="EACF8285B70845769E53A8457FB220CB"/>
                </w:placeholder>
                <w:showingPlcHdr/>
                <w:text/>
              </w:sdt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9B1513" w:rsidP="00E06127">
                <w:pPr>
                  <w:jc w:val="right"/>
                  <w:rPr>
                    <w:color w:val="000000" w:themeColor="text1"/>
                    <w:sz w:val="18"/>
                  </w:rPr>
                </w:pPr>
                <w:sdt>
                  <w:sdtPr>
                    <w:rPr>
                      <w:rFonts w:asciiTheme="minorEastAsia" w:eastAsiaTheme="minorEastAsia" w:hAnsiTheme="minorEastAsia"/>
                      <w:color w:val="000000" w:themeColor="text1"/>
                      <w:kern w:val="0"/>
                      <w:szCs w:val="24"/>
                    </w:rPr>
                    <w:alias w:val="整数"/>
                    <w:tag w:val="整数"/>
                    <w:id w:val="-833141322"/>
                    <w:lock w:val="sdtLocked"/>
                    <w:placeholder>
                      <w:docPart w:val="A80C701E1DDD41059559B9ABBBFCD286"/>
                    </w:placeholder>
                    <w:showingPlcHdr/>
                    <w:text/>
                  </w:sdtPr>
                  <w:sdtContent>
                    <w:r w:rsidR="00C078E0" w:rsidRPr="00D45443">
                      <w:rPr>
                        <w:rStyle w:val="placeholder1Char"/>
                      </w:rPr>
                      <w:t>______</w:t>
                    </w:r>
                  </w:sdtContent>
                </w:sdt>
              </w:p>
            </w:tc>
            <w:tc>
              <w:tcPr>
                <w:tcW w:w="579" w:type="pct"/>
              </w:tcPr>
              <w:p w:rsidR="005F570A" w:rsidRPr="004C4424" w:rsidRDefault="009B1513" w:rsidP="00E06127">
                <w:pPr>
                  <w:jc w:val="right"/>
                  <w:rPr>
                    <w:color w:val="000000" w:themeColor="text1"/>
                    <w:sz w:val="18"/>
                  </w:rPr>
                </w:pPr>
                <w:sdt>
                  <w:sdtPr>
                    <w:rPr>
                      <w:rFonts w:asciiTheme="minorEastAsia" w:eastAsiaTheme="minorEastAsia" w:hAnsiTheme="minorEastAsia"/>
                      <w:color w:val="000000" w:themeColor="text1"/>
                      <w:kern w:val="0"/>
                      <w:szCs w:val="24"/>
                    </w:rPr>
                    <w:alias w:val="整数"/>
                    <w:tag w:val="整数"/>
                    <w:id w:val="-734774606"/>
                    <w:lock w:val="sdtLocked"/>
                    <w:placeholder>
                      <w:docPart w:val="55CA329A3F7B4468BB2E475365E7EC9D"/>
                    </w:placeholder>
                    <w:showingPlcHdr/>
                    <w:text/>
                  </w:sdtPr>
                  <w:sdtContent>
                    <w:r w:rsidR="00C078E0" w:rsidRPr="00D45443">
                      <w:rPr>
                        <w:rStyle w:val="placeholder1Char"/>
                      </w:rPr>
                      <w:t>______</w:t>
                    </w:r>
                  </w:sdtContent>
                </w:sdt>
              </w:p>
            </w:tc>
            <w:tc>
              <w:tcPr>
                <w:tcW w:w="580" w:type="pct"/>
              </w:tcPr>
              <w:p w:rsidR="005F570A" w:rsidRPr="004C4424" w:rsidRDefault="009B1513" w:rsidP="00E06127">
                <w:pPr>
                  <w:jc w:val="right"/>
                  <w:rPr>
                    <w:color w:val="000000" w:themeColor="text1"/>
                    <w:sz w:val="18"/>
                  </w:rPr>
                </w:pPr>
                <w:sdt>
                  <w:sdtPr>
                    <w:rPr>
                      <w:rFonts w:asciiTheme="minorEastAsia" w:eastAsiaTheme="minorEastAsia" w:hAnsiTheme="minorEastAsia"/>
                      <w:color w:val="000000" w:themeColor="text1"/>
                      <w:kern w:val="0"/>
                      <w:szCs w:val="24"/>
                    </w:rPr>
                    <w:alias w:val="整数"/>
                    <w:tag w:val="整数"/>
                    <w:id w:val="1299803699"/>
                    <w:lock w:val="sdtLocked"/>
                    <w:placeholder>
                      <w:docPart w:val="6F0321BB4DDD40BDA1588811520D75FC"/>
                    </w:placeholder>
                    <w:showingPlcHdr/>
                    <w:text/>
                  </w:sdtPr>
                  <w:sdtContent>
                    <w:r w:rsidR="00C078E0" w:rsidRPr="00D45443">
                      <w:rPr>
                        <w:rStyle w:val="placeholder1Char"/>
                      </w:rPr>
                      <w:t>______</w:t>
                    </w:r>
                  </w:sdtContent>
                </w:sdt>
              </w:p>
            </w:tc>
            <w:tc>
              <w:tcPr>
                <w:tcW w:w="580" w:type="pct"/>
                <w:shd w:val="clear" w:color="auto" w:fill="auto"/>
              </w:tcPr>
              <w:p w:rsidR="005F570A" w:rsidRPr="004C4424" w:rsidRDefault="009B1513" w:rsidP="00E06127">
                <w:pPr>
                  <w:jc w:val="right"/>
                  <w:rPr>
                    <w:color w:val="000000" w:themeColor="text1"/>
                    <w:sz w:val="18"/>
                  </w:rPr>
                </w:pPr>
                <w:sdt>
                  <w:sdtPr>
                    <w:rPr>
                      <w:rFonts w:asciiTheme="minorEastAsia" w:eastAsiaTheme="minorEastAsia" w:hAnsiTheme="minorEastAsia"/>
                      <w:color w:val="000000" w:themeColor="text1"/>
                      <w:kern w:val="0"/>
                      <w:szCs w:val="24"/>
                    </w:rPr>
                    <w:alias w:val="百分比"/>
                    <w:tag w:val="百分比"/>
                    <w:id w:val="-292367808"/>
                    <w:lock w:val="sdtLocked"/>
                    <w:placeholder>
                      <w:docPart w:val="F794955F95274D5B8565B70F504152C2"/>
                    </w:placeholder>
                    <w:showingPlcHdr/>
                    <w:text/>
                  </w:sdtPr>
                  <w:sdtContent>
                    <w:r w:rsidR="00C078E0" w:rsidRPr="00D45443">
                      <w:rPr>
                        <w:rStyle w:val="placeholder1Char"/>
                      </w:rPr>
                      <w:t>______</w:t>
                    </w:r>
                  </w:sdtContent>
                </w:sdt>
              </w:p>
            </w:tc>
            <w:tc>
              <w:tcPr>
                <w:tcW w:w="724" w:type="pct"/>
              </w:tcPr>
              <w:p w:rsidR="005F570A" w:rsidRPr="001B6047" w:rsidRDefault="009B1513" w:rsidP="00E06127">
                <w:pPr>
                  <w:jc w:val="right"/>
                  <w:rPr>
                    <w:color w:val="000000" w:themeColor="text1"/>
                    <w:sz w:val="18"/>
                  </w:rPr>
                </w:pPr>
                <w:sdt>
                  <w:sdtPr>
                    <w:rPr>
                      <w:rFonts w:asciiTheme="minorEastAsia" w:eastAsiaTheme="minorEastAsia" w:hAnsiTheme="minorEastAsia"/>
                      <w:color w:val="000000" w:themeColor="text1"/>
                      <w:kern w:val="0"/>
                      <w:szCs w:val="24"/>
                    </w:rPr>
                    <w:alias w:val="整数"/>
                    <w:tag w:val="整数"/>
                    <w:id w:val="1724336801"/>
                    <w:lock w:val="sdtLocked"/>
                    <w:placeholder>
                      <w:docPart w:val="029CD3AAF2834477AE7A2CE25E66597B"/>
                    </w:placeholder>
                    <w:showingPlcHdr/>
                    <w:text/>
                  </w:sdt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9B151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7BF22E232F034C669F86F436A103CACA"/>
                </w:placeholder>
                <w:showingPlcHdr/>
                <w:text/>
              </w:sdtPr>
              <w:sdtContent>
                <w:r w:rsidR="00C078E0" w:rsidRPr="00D45443">
                  <w:rPr>
                    <w:rStyle w:val="placeholder1Char"/>
                  </w:rPr>
                  <w:t>______</w:t>
                </w:r>
              </w:sdtContent>
            </w:sdt>
          </w:p>
        </w:tc>
        <w:tc>
          <w:tcPr>
            <w:tcW w:w="579" w:type="pct"/>
          </w:tcPr>
          <w:p w:rsidR="00196080" w:rsidRPr="004C4424" w:rsidRDefault="009B1513" w:rsidP="00E06127">
            <w:pPr>
              <w:jc w:val="right"/>
              <w:rPr>
                <w:color w:val="000000" w:themeColor="text1"/>
                <w:sz w:val="18"/>
              </w:rPr>
            </w:pPr>
            <w:sdt>
              <w:sdtPr>
                <w:rPr>
                  <w:rFonts w:asciiTheme="minorEastAsia" w:eastAsiaTheme="minorEastAsia" w:hAnsiTheme="minorEastAsia"/>
                  <w:color w:val="000000" w:themeColor="text1"/>
                  <w:kern w:val="0"/>
                  <w:szCs w:val="24"/>
                </w:rPr>
                <w:alias w:val="整数"/>
                <w:tag w:val="整数"/>
                <w:id w:val="510423015"/>
                <w:lock w:val="sdtLocked"/>
                <w:placeholder>
                  <w:docPart w:val="92BA53B85E4F4D15B08144E5F776533F"/>
                </w:placeholder>
                <w:showingPlcHdr/>
                <w:text/>
              </w:sdtPr>
              <w:sdtContent>
                <w:r w:rsidR="00C078E0" w:rsidRPr="00D45443">
                  <w:rPr>
                    <w:rStyle w:val="placeholder1Char"/>
                  </w:rPr>
                  <w:t>______</w:t>
                </w:r>
              </w:sdtContent>
            </w:sdt>
          </w:p>
        </w:tc>
        <w:tc>
          <w:tcPr>
            <w:tcW w:w="580" w:type="pct"/>
          </w:tcPr>
          <w:p w:rsidR="00196080" w:rsidRPr="004C4424" w:rsidRDefault="009B1513" w:rsidP="00E06127">
            <w:pPr>
              <w:jc w:val="right"/>
              <w:rPr>
                <w:color w:val="000000" w:themeColor="text1"/>
                <w:sz w:val="18"/>
              </w:rPr>
            </w:pPr>
            <w:sdt>
              <w:sdtPr>
                <w:rPr>
                  <w:rFonts w:asciiTheme="minorEastAsia" w:eastAsiaTheme="minorEastAsia" w:hAnsiTheme="minorEastAsia"/>
                  <w:color w:val="000000" w:themeColor="text1"/>
                  <w:kern w:val="0"/>
                  <w:szCs w:val="24"/>
                </w:rPr>
                <w:alias w:val="整数"/>
                <w:tag w:val="整数"/>
                <w:id w:val="1461920695"/>
                <w:lock w:val="sdtLocked"/>
                <w:placeholder>
                  <w:docPart w:val="D8C2A462A47645738DB87EBD61B853A7"/>
                </w:placeholder>
                <w:showingPlcHdr/>
                <w:text/>
              </w:sdtPr>
              <w:sdtContent>
                <w:r w:rsidR="00C078E0" w:rsidRPr="00D45443">
                  <w:rPr>
                    <w:rStyle w:val="placeholder1Char"/>
                  </w:rPr>
                  <w:t>______</w:t>
                </w:r>
              </w:sdtContent>
            </w:sdt>
          </w:p>
        </w:tc>
        <w:tc>
          <w:tcPr>
            <w:tcW w:w="580" w:type="pct"/>
            <w:shd w:val="clear" w:color="auto" w:fill="auto"/>
          </w:tcPr>
          <w:p w:rsidR="00196080" w:rsidRPr="004C4424" w:rsidRDefault="009B1513" w:rsidP="00E06127">
            <w:pPr>
              <w:jc w:val="right"/>
              <w:rPr>
                <w:color w:val="000000" w:themeColor="text1"/>
                <w:sz w:val="18"/>
              </w:rPr>
            </w:pPr>
            <w:sdt>
              <w:sdtPr>
                <w:rPr>
                  <w:rFonts w:asciiTheme="minorEastAsia" w:eastAsiaTheme="minorEastAsia" w:hAnsiTheme="minorEastAsia"/>
                  <w:color w:val="000000" w:themeColor="text1"/>
                  <w:kern w:val="0"/>
                  <w:szCs w:val="24"/>
                </w:rPr>
                <w:alias w:val="百分比"/>
                <w:tag w:val="百分比"/>
                <w:id w:val="1676838323"/>
                <w:lock w:val="sdtLocked"/>
                <w:placeholder>
                  <w:docPart w:val="C500A73812D2437C9B9C4417A714D8A0"/>
                </w:placeholder>
                <w:showingPlcHdr/>
                <w:text/>
              </w:sdtPr>
              <w:sdtContent>
                <w:r w:rsidR="00C078E0" w:rsidRPr="00D45443">
                  <w:rPr>
                    <w:rStyle w:val="placeholder1Char"/>
                  </w:rPr>
                  <w:t>______</w:t>
                </w:r>
              </w:sdtContent>
            </w:sdt>
          </w:p>
        </w:tc>
        <w:tc>
          <w:tcPr>
            <w:tcW w:w="724" w:type="pct"/>
          </w:tcPr>
          <w:p w:rsidR="00196080" w:rsidRPr="004C4424" w:rsidRDefault="009B1513" w:rsidP="00E06127">
            <w:pPr>
              <w:jc w:val="right"/>
              <w:rPr>
                <w:color w:val="000000" w:themeColor="text1"/>
                <w:sz w:val="18"/>
              </w:rPr>
            </w:pPr>
            <w:sdt>
              <w:sdtPr>
                <w:rPr>
                  <w:rFonts w:asciiTheme="minorEastAsia" w:eastAsiaTheme="minorEastAsia" w:hAnsiTheme="minorEastAsia"/>
                  <w:color w:val="000000" w:themeColor="text1"/>
                  <w:kern w:val="0"/>
                  <w:szCs w:val="24"/>
                </w:rPr>
                <w:alias w:val="整数"/>
                <w:tag w:val="整数"/>
                <w:id w:val="-1830740162"/>
                <w:lock w:val="sdtLocked"/>
                <w:placeholder>
                  <w:docPart w:val="E76529A593C34C36909C1AE7573DEB13"/>
                </w:placeholder>
                <w:showingPlcHdr/>
                <w:text/>
              </w:sdt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2767"/>
        <w:gridCol w:w="1310"/>
        <w:gridCol w:w="1459"/>
        <w:gridCol w:w="2184"/>
        <w:gridCol w:w="2327"/>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4E958D252D344188BC54C41DCF1B49E2"/>
            </w:placeholder>
            <w:showingPlcHdr/>
            <w:dropDownList>
              <w:listItem w:displayText="是" w:value="true"/>
              <w:listItem w:displayText="否" w:value="false"/>
            </w:dropDownList>
          </w:sdt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12475EBC085144D58536C8158F3698B2"/>
            </w:placeholder>
            <w:showingPlcHdr/>
            <w:dropDownList>
              <w:listItem w:displayText="是" w:value="true"/>
              <w:listItem w:displayText="否" w:value="false"/>
            </w:dropDownList>
          </w:sdt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DC917C612E73444E96C4F792320585B3"/>
            </w:placeholder>
            <w:showingPlcHdr/>
            <w:dropDownList>
              <w:listItem w:displayText="是" w:value="true"/>
              <w:listItem w:displayText="否" w:value="false"/>
            </w:dropDownList>
          </w:sdt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9E56686F4E42493B93BCB75A02B8BEB1"/>
            </w:placeholder>
            <w:showingPlcHdr/>
            <w:dropDownList>
              <w:listItem w:displayText="是" w:value="true"/>
              <w:listItem w:displayText="否" w:value="false"/>
            </w:dropDownList>
          </w:sdt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D12B3BE168D74E0AA04291DAD87B847F"/>
          </w:placeholder>
        </w:sdtPr>
        <w:sdtContent>
          <w:tr w:rsidR="001B6047" w:rsidRPr="001B6047" w:rsidTr="00AE3BB2">
            <w:tc>
              <w:tcPr>
                <w:tcW w:w="1377" w:type="pct"/>
              </w:tcPr>
              <w:p w:rsidR="0075711D" w:rsidRPr="001B6047" w:rsidRDefault="009B1513"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98AA694F44104A089F59611170B687DE"/>
                    </w:placeholder>
                    <w:showingPlcHdr/>
                    <w:text/>
                  </w:sdtPr>
                  <w:sdtContent>
                    <w:r w:rsidR="00C078E0" w:rsidRPr="00D45443">
                      <w:rPr>
                        <w:rStyle w:val="placeholder1Char"/>
                      </w:rPr>
                      <w:t>__________</w:t>
                    </w:r>
                  </w:sdtContent>
                </w:sdt>
              </w:p>
            </w:tc>
            <w:tc>
              <w:tcPr>
                <w:tcW w:w="652" w:type="pct"/>
              </w:tcPr>
              <w:sdt>
                <w:sdtPr>
                  <w:rPr>
                    <w:rFonts w:asciiTheme="minorEastAsia" w:eastAsiaTheme="minorEastAsia" w:hAnsiTheme="minorEastAsia"/>
                    <w:color w:val="7F7F7F" w:themeColor="text1" w:themeTint="80"/>
                    <w:kern w:val="0"/>
                    <w:szCs w:val="24"/>
                  </w:rPr>
                  <w:id w:val="-1583133351"/>
                  <w:lock w:val="sdtLocked"/>
                  <w:placeholder>
                    <w:docPart w:val="11D47480A20B4B7E9E8B09E06401B43A"/>
                  </w:placeholder>
                  <w:showingPlcHdr/>
                  <w:text/>
                </w:sdt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kern w:val="0"/>
                  <w:szCs w:val="24"/>
                </w:rPr>
                <w:id w:val="812761729"/>
                <w:lock w:val="sdtLocked"/>
                <w:placeholder>
                  <w:docPart w:val="3A117F7C4B924AE1A556A4844325F421"/>
                </w:placeholder>
                <w:showingPlcHdr/>
                <w:text/>
              </w:sdt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kern w:val="0"/>
                  <w:szCs w:val="24"/>
                </w:rPr>
                <w:id w:val="-187607636"/>
                <w:lock w:val="sdtLocked"/>
                <w:placeholder>
                  <w:docPart w:val="5FE233009F994359AD1E3046FD1DAED3"/>
                </w:placeholder>
                <w:showingPlcHdr/>
                <w:text/>
              </w:sdt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kern w:val="0"/>
                  <w:szCs w:val="24"/>
                </w:rPr>
                <w:id w:val="563841058"/>
                <w:lock w:val="sdtLocked"/>
                <w:placeholder>
                  <w:docPart w:val="9AF974C24A40412C92D22CF7F5CC43D7"/>
                </w:placeholder>
                <w:showingPlcHdr/>
                <w:text/>
              </w:sdt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ADC3F1E76A73452C93829070338E234B"/>
            </w:placeholder>
            <w:showingPlcHdr/>
          </w:sdt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D12B3BE168D74E0AA04291DAD87B847F"/>
          </w:placeholder>
        </w:sdtPr>
        <w:sdtContent>
          <w:tr w:rsidR="009B3B78" w:rsidRPr="001B6047" w:rsidTr="00AE3BB2">
            <w:tc>
              <w:tcPr>
                <w:tcW w:w="3686" w:type="dxa"/>
              </w:tcPr>
              <w:p w:rsidR="009B3B78" w:rsidRPr="001B6047" w:rsidRDefault="009B1513"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F0DC24F906D84FFB835A524775AF1A87"/>
                    </w:placeholder>
                    <w:showingPlcHdr/>
                    <w:text/>
                  </w:sdtPr>
                  <w:sdtContent>
                    <w:r w:rsidR="006F329F" w:rsidRPr="00D45443">
                      <w:rPr>
                        <w:rStyle w:val="placeholder1Char"/>
                      </w:rPr>
                      <w:t>__________</w:t>
                    </w:r>
                  </w:sdtContent>
                </w:sdt>
              </w:p>
            </w:tc>
            <w:tc>
              <w:tcPr>
                <w:tcW w:w="3119" w:type="dxa"/>
              </w:tcPr>
              <w:p w:rsidR="009B3B78" w:rsidRPr="006F329F" w:rsidRDefault="009B1513"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整数"/>
                    <w:tag w:val="整数"/>
                    <w:id w:val="1512574061"/>
                    <w:lock w:val="sdtLocked"/>
                    <w:placeholder>
                      <w:docPart w:val="B5F87E55D4F84A528448B466D377457A"/>
                    </w:placeholder>
                    <w:showingPlcHdr/>
                    <w:text/>
                  </w:sdtPr>
                  <w:sdtContent>
                    <w:r w:rsidR="006F329F" w:rsidRPr="00D45443">
                      <w:rPr>
                        <w:rStyle w:val="placeholder1Char"/>
                      </w:rPr>
                      <w:t>__________</w:t>
                    </w:r>
                  </w:sdtContent>
                </w:sdt>
              </w:p>
            </w:tc>
            <w:tc>
              <w:tcPr>
                <w:tcW w:w="3118" w:type="dxa"/>
              </w:tcPr>
              <w:p w:rsidR="009B3B78" w:rsidRPr="006F329F" w:rsidRDefault="009B1513"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整数"/>
                    <w:tag w:val="整数"/>
                    <w:id w:val="-746651820"/>
                    <w:lock w:val="sdtLocked"/>
                    <w:placeholder>
                      <w:docPart w:val="621B23CE1AEF41599A9E56F29A73023A"/>
                    </w:placeholder>
                    <w:showingPlcHdr/>
                    <w:text/>
                  </w:sdt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tc>
          <w:tcPr>
            <w:tcW w:w="3119" w:type="dxa"/>
          </w:tcPr>
          <w:p w:rsidR="009B3B78" w:rsidRPr="001B6047" w:rsidRDefault="009B3B78" w:rsidP="00A47754">
            <w:pPr>
              <w:tabs>
                <w:tab w:val="left" w:pos="5140"/>
              </w:tabs>
              <w:jc w:val="right"/>
              <w:rPr>
                <w:rFonts w:asciiTheme="minorEastAsia" w:hAnsiTheme="minorEastAsia"/>
                <w:b/>
                <w:color w:val="000000" w:themeColor="text1"/>
                <w:sz w:val="18"/>
                <w:szCs w:val="21"/>
              </w:rPr>
            </w:pPr>
          </w:p>
        </w:tc>
        <w:tc>
          <w:tcPr>
            <w:tcW w:w="3118" w:type="dxa"/>
          </w:tcPr>
          <w:p w:rsidR="009B3B78" w:rsidRPr="001B6047" w:rsidRDefault="009B3B78" w:rsidP="00A47754">
            <w:pPr>
              <w:tabs>
                <w:tab w:val="left" w:pos="5140"/>
              </w:tabs>
              <w:jc w:val="right"/>
              <w:rPr>
                <w:rFonts w:asciiTheme="minorEastAsia" w:hAnsiTheme="minorEastAsia"/>
                <w:b/>
                <w:color w:val="000000" w:themeColor="text1"/>
                <w:sz w:val="18"/>
                <w:szCs w:val="21"/>
              </w:rPr>
            </w:pP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9B151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BACD3555B6B1489B8AE97D140FE7D7F1"/>
                </w:placeholder>
                <w:showingPlcHdr/>
                <w:text/>
              </w:sdtPr>
              <w:sdtContent>
                <w:r w:rsidR="006F329F" w:rsidRPr="00FB7304">
                  <w:rPr>
                    <w:rStyle w:val="placeholder1Char"/>
                  </w:rPr>
                  <w:t>__________</w:t>
                </w:r>
              </w:sdtContent>
            </w:sdt>
          </w:p>
        </w:tc>
        <w:tc>
          <w:tcPr>
            <w:tcW w:w="3685" w:type="dxa"/>
          </w:tcPr>
          <w:p w:rsidR="008C19D3" w:rsidRPr="006F329F" w:rsidRDefault="009B151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整数"/>
                <w:tag w:val="整数"/>
                <w:id w:val="1724335219"/>
                <w:lock w:val="sdtLocked"/>
                <w:placeholder>
                  <w:docPart w:val="8FEC70047B1E45E084EDB97EAE3173E7"/>
                </w:placeholder>
                <w:showingPlcHdr/>
                <w:text/>
              </w:sdt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硕士</w:t>
            </w:r>
          </w:p>
        </w:tc>
        <w:tc>
          <w:tcPr>
            <w:tcW w:w="3544" w:type="dxa"/>
          </w:tcPr>
          <w:p w:rsidR="008C19D3" w:rsidRPr="006F329F" w:rsidRDefault="009B151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EFF27DAF9C3342B0A8753D923B9E42E1"/>
                </w:placeholder>
                <w:showingPlcHdr/>
                <w:text/>
              </w:sdtPr>
              <w:sdtContent>
                <w:r w:rsidR="006F329F" w:rsidRPr="00FB7304">
                  <w:rPr>
                    <w:rStyle w:val="placeholder1Char"/>
                  </w:rPr>
                  <w:t>__________</w:t>
                </w:r>
              </w:sdtContent>
            </w:sdt>
          </w:p>
        </w:tc>
        <w:tc>
          <w:tcPr>
            <w:tcW w:w="3685" w:type="dxa"/>
          </w:tcPr>
          <w:p w:rsidR="008C19D3" w:rsidRPr="006F329F" w:rsidRDefault="009B151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整数"/>
                <w:tag w:val="整数"/>
                <w:id w:val="581108801"/>
                <w:lock w:val="sdtLocked"/>
                <w:placeholder>
                  <w:docPart w:val="2067BAB0350241E2B989173CA29B2616"/>
                </w:placeholder>
                <w:showingPlcHdr/>
                <w:text/>
              </w:sdt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9B151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0929491B4809450C9AB25516A43C27A6"/>
                </w:placeholder>
                <w:showingPlcHdr/>
                <w:text/>
              </w:sdtPr>
              <w:sdtContent>
                <w:r w:rsidR="006F329F" w:rsidRPr="00FB7304">
                  <w:rPr>
                    <w:rStyle w:val="placeholder1Char"/>
                  </w:rPr>
                  <w:t>__________</w:t>
                </w:r>
              </w:sdtContent>
            </w:sdt>
          </w:p>
        </w:tc>
        <w:tc>
          <w:tcPr>
            <w:tcW w:w="3685" w:type="dxa"/>
          </w:tcPr>
          <w:p w:rsidR="008C19D3" w:rsidRPr="006F329F" w:rsidRDefault="009B151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整数"/>
                <w:tag w:val="整数"/>
                <w:id w:val="-21322362"/>
                <w:lock w:val="sdtLocked"/>
                <w:placeholder>
                  <w:docPart w:val="39EF5B6C3865418A9B26D26587C2EC13"/>
                </w:placeholder>
                <w:showingPlcHdr/>
                <w:text/>
              </w:sdt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9B151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FB3B728F0FA44EFC92F80E2D3849DBEE"/>
                </w:placeholder>
                <w:showingPlcHdr/>
                <w:text/>
              </w:sdtPr>
              <w:sdtContent>
                <w:r w:rsidR="006F329F" w:rsidRPr="0008334C">
                  <w:rPr>
                    <w:rStyle w:val="placeholder1Char"/>
                  </w:rPr>
                  <w:t>__________</w:t>
                </w:r>
              </w:sdtContent>
            </w:sdt>
          </w:p>
        </w:tc>
        <w:tc>
          <w:tcPr>
            <w:tcW w:w="3685" w:type="dxa"/>
          </w:tcPr>
          <w:p w:rsidR="008C19D3" w:rsidRPr="006F329F" w:rsidRDefault="009B151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整数"/>
                <w:tag w:val="整数"/>
                <w:id w:val="1759939451"/>
                <w:lock w:val="sdtLocked"/>
                <w:placeholder>
                  <w:docPart w:val="EFDE56FBA6FF42C8BBE2DD54C52995E0"/>
                </w:placeholder>
                <w:showingPlcHdr/>
                <w:text/>
              </w:sdt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9B151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840DD2AE2AF04FFA80CEB0922C11C242"/>
                </w:placeholder>
                <w:showingPlcHdr/>
                <w:text/>
              </w:sdtPr>
              <w:sdtContent>
                <w:r w:rsidR="006F329F" w:rsidRPr="005A4913">
                  <w:rPr>
                    <w:rStyle w:val="placeholder1Char"/>
                  </w:rPr>
                  <w:t>__________</w:t>
                </w:r>
              </w:sdtContent>
            </w:sdt>
          </w:p>
        </w:tc>
        <w:tc>
          <w:tcPr>
            <w:tcW w:w="3685" w:type="dxa"/>
          </w:tcPr>
          <w:p w:rsidR="008C19D3" w:rsidRPr="006F329F" w:rsidRDefault="009B151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整数"/>
                <w:tag w:val="整数"/>
                <w:id w:val="-1064402833"/>
                <w:lock w:val="sdtLocked"/>
                <w:placeholder>
                  <w:docPart w:val="54AE6784333D469DB0B9C2EED8C61592"/>
                </w:placeholder>
                <w:showingPlcHdr/>
                <w:text/>
              </w:sdt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9B1513"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E51C53F7443D472C9E3F41E629BD0308"/>
                </w:placeholder>
                <w:showingPlcHdr/>
                <w:dataBinding w:prefixMappings="xmlns:ns0='http://wwww.hallomagic.com/xbrl/consistency' xmlns:ns1='consistency' " w:xpath="/ns0:xbrlConsistency[1]/ns1:ccConsistency[1]/ns1:ccSign_AnRenYuanGangWeiGouChengYuanGongDeRenShuneeq_duration_T-1[1]" w:storeItemID="{08517870-DFDA-4691-AD7A-17DFF9C938D2}"/>
                <w:text/>
              </w:sdtPr>
              <w:sdtContent>
                <w:r w:rsidR="006F329F" w:rsidRPr="005A4913">
                  <w:rPr>
                    <w:rStyle w:val="placeholder1Char"/>
                  </w:rPr>
                  <w:t>__________</w:t>
                </w:r>
              </w:sdtContent>
            </w:sdt>
          </w:p>
        </w:tc>
        <w:tc>
          <w:tcPr>
            <w:tcW w:w="3685" w:type="dxa"/>
          </w:tcPr>
          <w:p w:rsidR="008C19D3" w:rsidRPr="006F329F" w:rsidRDefault="009B1513"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kern w:val="0"/>
                  <w:szCs w:val="24"/>
                </w:rPr>
                <w:alias w:val="整数"/>
                <w:tag w:val="整数"/>
                <w:id w:val="-1079288923"/>
                <w:lock w:val="sdtLocked"/>
                <w:placeholder>
                  <w:docPart w:val="D66F2A0376C44A59BCCDF1378410AB64"/>
                </w:placeholder>
                <w:showingPlcHdr/>
                <w:dataBinding w:prefixMappings="xmlns:ns0='http://wwww.hallomagic.com/xbrl/consistency' xmlns:ns1='consistency' " w:xpath="/ns0:xbrlConsistency[1]/ns1:ccConsistency[1]/ns1:ccSign_AnRenYuanGangWeiGouChengYuanGongDeRenShuneeq_duration_T[1]" w:storeItemID="{08517870-DFDA-4691-AD7A-17DFF9C938D2}"/>
                <w:text/>
              </w:sdt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E142C0D3E7CA43908DC8452F0A93B544"/>
            </w:placeholder>
            <w:showingPlcHdr/>
          </w:sdt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9B151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B02CE8A1196D47C7B4660568ED79AE70"/>
                </w:placeholder>
                <w:showingPlcHdr/>
                <w:text/>
              </w:sdtPr>
              <w:sdtContent>
                <w:r w:rsidR="00FA45EF" w:rsidRPr="005A4913">
                  <w:rPr>
                    <w:rStyle w:val="placeholder1Char"/>
                  </w:rPr>
                  <w:t>_______</w:t>
                </w:r>
              </w:sdtContent>
            </w:sdt>
          </w:p>
        </w:tc>
        <w:tc>
          <w:tcPr>
            <w:tcW w:w="1914" w:type="dxa"/>
          </w:tcPr>
          <w:p w:rsidR="00FA45EF" w:rsidRPr="00FA45EF" w:rsidRDefault="009B1513"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color w:val="7F7F7F" w:themeColor="text1" w:themeTint="80"/>
                  <w:kern w:val="0"/>
                  <w:szCs w:val="24"/>
                </w:rPr>
                <w:alias w:val="整数"/>
                <w:tag w:val="整数"/>
                <w:id w:val="1345899380"/>
                <w:lock w:val="sdtLocked"/>
                <w:placeholder>
                  <w:docPart w:val="ACA88ADCBD57407297B24560F110DDDB"/>
                </w:placeholder>
                <w:showingPlcHdr/>
                <w:text/>
              </w:sdtPr>
              <w:sdtContent>
                <w:r w:rsidR="006C2832" w:rsidRPr="005A4913">
                  <w:rPr>
                    <w:rStyle w:val="placeholder1Char"/>
                  </w:rPr>
                  <w:t>________</w:t>
                </w:r>
              </w:sdtContent>
            </w:sdt>
          </w:p>
        </w:tc>
        <w:tc>
          <w:tcPr>
            <w:tcW w:w="2717" w:type="dxa"/>
          </w:tcPr>
          <w:p w:rsidR="00B235EA" w:rsidRPr="004C4424" w:rsidRDefault="009B151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整数"/>
                <w:tag w:val="整数"/>
                <w:id w:val="-1109666839"/>
                <w:lock w:val="sdtLocked"/>
                <w:placeholder>
                  <w:docPart w:val="864CFF80F64B426AA5A55752410EF348"/>
                </w:placeholder>
                <w:showingPlcHdr/>
                <w:text/>
              </w:sdtPr>
              <w:sdtContent>
                <w:r w:rsidR="006F329F" w:rsidRPr="005A4913">
                  <w:rPr>
                    <w:rStyle w:val="placeholder1Char"/>
                  </w:rPr>
                  <w:t>________</w:t>
                </w:r>
              </w:sdtContent>
            </w:sdt>
          </w:p>
        </w:tc>
        <w:tc>
          <w:tcPr>
            <w:tcW w:w="2315" w:type="dxa"/>
          </w:tcPr>
          <w:p w:rsidR="00B235EA" w:rsidRPr="004C4424" w:rsidRDefault="009B151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整数"/>
                <w:tag w:val="整数"/>
                <w:id w:val="-2010507596"/>
                <w:lock w:val="sdtLocked"/>
                <w:placeholder>
                  <w:docPart w:val="5C42D6B232584D9AA2AA7DA226367505"/>
                </w:placeholder>
                <w:showingPlcHdr/>
                <w:text/>
              </w:sdt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C82B128F66804464AAAD64AFB01FCE60"/>
              </w:placeholder>
              <w:showingPlcHdr/>
            </w:sdt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ACE29CCBE5274027B7C2E0DC4B4EA1ED"/>
            </w:placeholder>
            <w:showingPlcHdr/>
            <w:dropDownList>
              <w:listItem w:displayText="是" w:value="true"/>
              <w:listItem w:displayText="否" w:value="false"/>
            </w:dropDownList>
          </w:sdt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005A099695EB4A86A23D376ADBA712B0"/>
            </w:placeholder>
            <w:showingPlcHdr/>
            <w:dropDownList>
              <w:listItem w:displayText="是" w:value="true"/>
              <w:listItem w:displayText="否" w:value="false"/>
            </w:dropDownList>
          </w:sdt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22D48E718F77405E94173C55F31365D5"/>
            </w:placeholder>
            <w:showingPlcHdr/>
            <w:dropDownList>
              <w:listItem w:displayText="是" w:value="true"/>
              <w:listItem w:displayText="否" w:value="false"/>
            </w:dropDownList>
          </w:sdt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F80D64ACA5874D84BA2E01E91219AB3A"/>
            </w:placeholder>
            <w:showingPlcHdr/>
            <w:dropDownList>
              <w:listItem w:displayText="是" w:value="true"/>
              <w:listItem w:displayText="否" w:value="false"/>
            </w:dropDownList>
          </w:sdt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5537CBD2D90D4CD9AE18C982116593CE"/>
            </w:placeholder>
            <w:showingPlcHdr/>
            <w:dropDownList>
              <w:listItem w:displayText="是" w:value="true"/>
              <w:listItem w:displayText="否" w:value="false"/>
            </w:dropDownList>
          </w:sdt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0D0C2854CB3E4C739D44B790A1665EEC"/>
            </w:placeholder>
            <w:showingPlcHdr/>
            <w:dropDownList>
              <w:listItem w:displayText="是" w:value="true"/>
              <w:listItem w:displayText="否" w:value="false"/>
            </w:dropDownList>
          </w:sdt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4F6BC7D193CC4E87BF6BB4CF355A22E3"/>
            </w:placeholder>
            <w:showingPlcHdr/>
            <w:dropDownList>
              <w:listItem w:displayText="是" w:value="true"/>
              <w:listItem w:displayText="否" w:value="false"/>
            </w:dropDownList>
          </w:sdt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2B70989027494AA1B9BB26721E76B3E5"/>
            </w:placeholder>
            <w:showingPlcHdr/>
            <w:dropDownList>
              <w:listItem w:displayText="是" w:value="true"/>
              <w:listItem w:displayText="否" w:value="false"/>
            </w:dropDownList>
          </w:sdt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923"/>
      </w:tblGrid>
      <w:tr w:rsidR="001B6047" w:rsidRPr="001B6047" w:rsidTr="00FC5C43">
        <w:sdt>
          <w:sdtPr>
            <w:rPr>
              <w:rFonts w:hint="eastAsia"/>
            </w:rPr>
            <w:id w:val="-983385532"/>
            <w:lock w:val="sdtLocked"/>
            <w:placeholder>
              <w:docPart w:val="295CBBEC93FB4B179223D9FC560B6785"/>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2B20A53E09F04208A86A8BEBBDA30FD0"/>
            </w:placeholder>
            <w:showingPlcHdr/>
          </w:sdt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F835D9BA51314B719ACD9EEC0D53ED18"/>
            </w:placeholder>
            <w:showingPlcHdr/>
          </w:sdt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8080BF25AF0E46D19EF9C1760B99D3E9"/>
            </w:placeholder>
            <w:showingPlcHdr/>
          </w:sdt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D12B3BE168D74E0AA04291DAD87B847F"/>
          </w:placeholder>
        </w:sdtPr>
        <w:sdtContent>
          <w:tr w:rsidR="001B6047" w:rsidRPr="001B6047" w:rsidTr="00AE3BB2">
            <w:tc>
              <w:tcPr>
                <w:tcW w:w="2770" w:type="dxa"/>
              </w:tcPr>
              <w:p w:rsidR="00601BA0" w:rsidRPr="004C4424" w:rsidRDefault="009B1513"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F2E1A146A8F94BD2B89E5C36AD8E1011"/>
                    </w:placeholder>
                    <w:showingPlcHdr/>
                    <w:text/>
                  </w:sdtPr>
                  <w:sdtContent>
                    <w:r w:rsidR="00BC017C" w:rsidRPr="005A4913">
                      <w:rPr>
                        <w:rStyle w:val="placeholder1Char"/>
                      </w:rPr>
                      <w:t>____________</w:t>
                    </w:r>
                  </w:sdtContent>
                </w:sdt>
              </w:p>
            </w:tc>
            <w:tc>
              <w:tcPr>
                <w:tcW w:w="2617" w:type="dxa"/>
              </w:tcPr>
              <w:p w:rsidR="00601BA0" w:rsidRPr="001B6047" w:rsidRDefault="009B1513"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kern w:val="0"/>
                      <w:szCs w:val="24"/>
                    </w:rPr>
                    <w:alias w:val="整数"/>
                    <w:tag w:val="整数"/>
                    <w:id w:val="-589155679"/>
                    <w:lock w:val="sdtLocked"/>
                    <w:placeholder>
                      <w:docPart w:val="05AD66B1D6384244944784AA2546916F"/>
                    </w:placeholder>
                    <w:showingPlcHdr/>
                    <w:text/>
                  </w:sdtPr>
                  <w:sdtContent>
                    <w:r w:rsidR="00BC017C" w:rsidRPr="005A4913">
                      <w:rPr>
                        <w:rStyle w:val="placeholder1Char"/>
                      </w:rPr>
                      <w:t>_______</w:t>
                    </w:r>
                  </w:sdtContent>
                </w:sdt>
              </w:p>
            </w:tc>
            <w:tc>
              <w:tcPr>
                <w:tcW w:w="4536" w:type="dxa"/>
              </w:tcPr>
              <w:p w:rsidR="00601BA0" w:rsidRPr="001B6047" w:rsidRDefault="009B1513"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kern w:val="0"/>
                      <w:szCs w:val="24"/>
                    </w:rPr>
                    <w:id w:val="1713385754"/>
                    <w:lock w:val="sdtLocked"/>
                    <w:placeholder>
                      <w:docPart w:val="AFC11306ACA64712A4B527C67E911B06"/>
                    </w:placeholder>
                    <w:showingPlcHdr/>
                    <w:text w:multiLine="1"/>
                  </w:sdt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923"/>
      </w:tblGrid>
      <w:tr w:rsidR="001B6047" w:rsidRPr="001B6047" w:rsidTr="00B56EBC">
        <w:sdt>
          <w:sdtPr>
            <w:rPr>
              <w:rFonts w:hint="eastAsia"/>
            </w:rPr>
            <w:id w:val="1804497476"/>
            <w:lock w:val="sdtLocked"/>
            <w:placeholder>
              <w:docPart w:val="A8E8B6DC9A5745CEA206DED2F6561F2A"/>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923"/>
      </w:tblGrid>
      <w:tr w:rsidR="001B6047" w:rsidRPr="001B6047" w:rsidTr="00B56EBC">
        <w:tc>
          <w:tcPr>
            <w:tcW w:w="9923" w:type="dxa"/>
          </w:tcPr>
          <w:sdt>
            <w:sdtPr>
              <w:id w:val="839580513"/>
              <w:lock w:val="sdtLocked"/>
              <w:placeholder>
                <w:docPart w:val="6F89C620FCD24DF98201CA5E0C62D34B"/>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5148F3" w:rsidP="005148F3">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923"/>
      </w:tblGrid>
      <w:tr w:rsidR="001B6047" w:rsidRPr="001B6047" w:rsidTr="00B56EBC">
        <w:tc>
          <w:tcPr>
            <w:tcW w:w="9923" w:type="dxa"/>
          </w:tcPr>
          <w:p w:rsidR="005148F3" w:rsidRPr="005D6BEA" w:rsidRDefault="009B1513"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2F2C8319DCE64B829E9A223F392B78FE"/>
                </w:placeholder>
                <w:showingPlcHdr/>
              </w:sdt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i/>
          <w:color w:val="000000" w:themeColor="text1"/>
          <w:kern w:val="0"/>
          <w:szCs w:val="21"/>
          <w:u w:val="single"/>
        </w:rPr>
        <w:id w:val="2091884698"/>
        <w:lock w:val="sdtLocked"/>
        <w:placeholder>
          <w:docPart w:val="D12B3BE168D74E0AA04291DAD87B847F"/>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5DC3E2EB937141D1BD5B3DFCBA25A537"/>
                </w:placeholder>
                <w:showingPlcHdr/>
              </w:sdt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9B1513"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804E6D78F0324112AEA1B9C9F445E319"/>
            </w:placeholder>
            <w:showingPlcHdr/>
          </w:sdt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3068D0D5F0C149318A3ED7D552337B4C"/>
            </w:placeholder>
            <w:showingPlcHdr/>
          </w:sdt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A6F9B95F2F9F4D97AAB604A522F5B4FE"/>
            </w:placeholder>
            <w:showingPlcHdr/>
          </w:sdt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C48BB0E3D4FF450D98318FB5A67AD442"/>
            </w:placeholder>
            <w:showingPlcHdr/>
          </w:sdt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FC03A89862274B0AB936BD05C3A856BC"/>
            </w:placeholder>
            <w:dropDownList>
              <w:listItem w:displayText="是" w:value="true"/>
              <w:listItem w:displayText="否" w:value="false"/>
            </w:dropDownList>
          </w:sdtPr>
          <w:sdtContent>
            <w:tc>
              <w:tcPr>
                <w:tcW w:w="6663" w:type="dxa"/>
              </w:tcPr>
              <w:p w:rsidR="005C776B" w:rsidRPr="001B6047" w:rsidRDefault="00560D81" w:rsidP="005C776B">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 w:val="18"/>
                    <w:szCs w:val="21"/>
                  </w:rPr>
                  <w:t>是</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9B1513"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89295BBD1B8C4C49925DD23F58867E82"/>
                </w:placeholder>
                <w:text/>
              </w:sdtPr>
              <w:sdtContent>
                <w:r w:rsidR="00FB58B3">
                  <w:rPr>
                    <w:rFonts w:asciiTheme="minorEastAsia" w:eastAsiaTheme="minorEastAsia" w:hAnsiTheme="minorEastAsia" w:hint="eastAsia"/>
                    <w:color w:val="000000" w:themeColor="text1"/>
                    <w:szCs w:val="24"/>
                  </w:rPr>
                  <w:t>无保留</w:t>
                </w:r>
              </w:sdtContent>
            </w:sdt>
            <w:r w:rsidR="002D05F7">
              <w:rPr>
                <w:rFonts w:asciiTheme="minorEastAsia" w:eastAsiaTheme="minorEastAsia" w:hAnsiTheme="minorEastAsia"/>
                <w:color w:val="000000" w:themeColor="text1"/>
                <w:szCs w:val="24"/>
              </w:rPr>
              <w:t>意见</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9B1513"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8FDF073348BD4BCC890D3353E72BB1A0"/>
                </w:placeholder>
                <w:text/>
              </w:sdtPr>
              <w:sdtContent>
                <w:r w:rsidR="00FB58B3">
                  <w:rPr>
                    <w:rFonts w:asciiTheme="minorEastAsia" w:eastAsiaTheme="minorEastAsia" w:hAnsiTheme="minorEastAsia" w:hint="eastAsia"/>
                    <w:color w:val="000000" w:themeColor="text1"/>
                    <w:szCs w:val="24"/>
                  </w:rPr>
                  <w:t>京永审字（</w:t>
                </w:r>
                <w:r w:rsidR="00FB58B3">
                  <w:rPr>
                    <w:rFonts w:asciiTheme="minorEastAsia" w:eastAsiaTheme="minorEastAsia" w:hAnsiTheme="minorEastAsia"/>
                    <w:color w:val="000000" w:themeColor="text1"/>
                    <w:szCs w:val="24"/>
                  </w:rPr>
                  <w:t>2016）第    号</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9B1513"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A2AF0BE4A1A348B0AD4AC0732BA2E6D6"/>
                </w:placeholder>
                <w:text/>
              </w:sdtPr>
              <w:sdtContent>
                <w:r w:rsidR="002D05F7">
                  <w:rPr>
                    <w:rFonts w:asciiTheme="minorEastAsia" w:eastAsiaTheme="minorEastAsia" w:hAnsiTheme="minorEastAsia"/>
                    <w:color w:val="000000" w:themeColor="text1"/>
                    <w:szCs w:val="24"/>
                  </w:rPr>
                  <w:t>北京永拓会计师事务所（特殊</w:t>
                </w:r>
              </w:sdtContent>
            </w:sdt>
            <w:r w:rsidR="002D05F7">
              <w:rPr>
                <w:rFonts w:asciiTheme="minorEastAsia" w:eastAsiaTheme="minorEastAsia" w:hAnsiTheme="minorEastAsia"/>
                <w:color w:val="000000" w:themeColor="text1"/>
                <w:szCs w:val="24"/>
              </w:rPr>
              <w:t>普通合伙）</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9B1513"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D0904747E21044C6A0907BE1B542FF2C"/>
                </w:placeholder>
                <w:text/>
              </w:sdtPr>
              <w:sdtContent>
                <w:r w:rsidR="00560D81">
                  <w:rPr>
                    <w:rFonts w:asciiTheme="minorEastAsia" w:eastAsiaTheme="minorEastAsia" w:hAnsiTheme="minorEastAsia"/>
                    <w:color w:val="000000" w:themeColor="text1"/>
                    <w:szCs w:val="24"/>
                  </w:rPr>
                  <w:t>北京市朝阳区关东店北街1</w:t>
                </w:r>
              </w:sdtContent>
            </w:sdt>
            <w:r w:rsidR="00560D81">
              <w:rPr>
                <w:rFonts w:asciiTheme="minorEastAsia" w:eastAsiaTheme="minorEastAsia" w:hAnsiTheme="minorEastAsia"/>
                <w:color w:val="000000" w:themeColor="text1"/>
                <w:szCs w:val="24"/>
              </w:rPr>
              <w:t>号2幢13层</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DE34EC494A3344B38DFD6971CE883099"/>
            </w:placeholder>
            <w:date w:fullDate="2016-04-01T00:00:00Z">
              <w:dateFormat w:val="yyyy'年'M'月'd'日'"/>
              <w:lid w:val="zh-CN"/>
              <w:storeMappedDataAs w:val="dateTime"/>
              <w:calendar w:val="gregorian"/>
            </w:date>
          </w:sdtPr>
          <w:sdtContent>
            <w:tc>
              <w:tcPr>
                <w:tcW w:w="6663" w:type="dxa"/>
              </w:tcPr>
              <w:p w:rsidR="005C776B" w:rsidRPr="001B6047" w:rsidRDefault="00560D81"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2016-4-1</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9B1513"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30446A46619A43E19DA0CA134D5335C4"/>
                </w:placeholder>
                <w:dataBinding w:prefixMappings="xmlns:ns0='http://wwww.hallomagic.com/xbrl/consistency' xmlns:ns1='consistency' " w:xpath="/ns0:xbrlConsistency[1]/ns1:ccConsistency[1]/ns1:ccSign_QianZiZhuCekuaiJiShiXingMingneeq_duration_T[1]" w:storeItemID="{08517870-DFDA-4691-AD7A-17DFF9C938D2}"/>
                <w:text/>
              </w:sdtPr>
              <w:sdtContent>
                <w:r w:rsidR="002D05F7">
                  <w:rPr>
                    <w:rFonts w:asciiTheme="minorEastAsia" w:eastAsiaTheme="minorEastAsia" w:hAnsiTheme="minorEastAsia"/>
                    <w:color w:val="000000" w:themeColor="text1"/>
                    <w:szCs w:val="24"/>
                  </w:rPr>
                  <w:t>王波、刘珺</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D622DEE6ED014C2F8255624151202D39"/>
            </w:placeholder>
            <w:dropDownList>
              <w:listItem w:displayText="是" w:value="true"/>
              <w:listItem w:displayText="否" w:value="false"/>
            </w:dropDownList>
          </w:sdtPr>
          <w:sdtContent>
            <w:tc>
              <w:tcPr>
                <w:tcW w:w="6663" w:type="dxa"/>
              </w:tcPr>
              <w:p w:rsidR="00EB7935" w:rsidRPr="001B6047" w:rsidRDefault="002D05F7"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 w:val="18"/>
                    <w:szCs w:val="21"/>
                  </w:rPr>
                  <w:t>否</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9B1513"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C7F46A220C8D45CA8B50618D147331D5"/>
                </w:placeholder>
                <w:text/>
              </w:sdtPr>
              <w:sdtContent>
                <w:r w:rsidR="00FB58B3">
                  <w:rPr>
                    <w:rFonts w:asciiTheme="minorEastAsia" w:eastAsiaTheme="minorEastAsia" w:hAnsiTheme="minorEastAsia"/>
                    <w:color w:val="000000" w:themeColor="text1"/>
                    <w:szCs w:val="24"/>
                  </w:rPr>
                  <w:t>1</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332433223C074847A0B26A14CC15A711"/>
              </w:placeholder>
            </w:sdtPr>
            <w:sdtContent>
              <w:p w:rsidR="002D05F7" w:rsidRPr="00B91AD5" w:rsidRDefault="002D05F7" w:rsidP="002D05F7">
                <w:pPr>
                  <w:widowControl/>
                  <w:spacing w:line="480" w:lineRule="exact"/>
                  <w:jc w:val="center"/>
                  <w:outlineLvl w:val="0"/>
                  <w:rPr>
                    <w:rFonts w:eastAsia="创艺简标宋"/>
                    <w:spacing w:val="120"/>
                    <w:kern w:val="0"/>
                    <w:sz w:val="36"/>
                    <w:szCs w:val="36"/>
                  </w:rPr>
                </w:pPr>
                <w:r w:rsidRPr="00B91AD5">
                  <w:rPr>
                    <w:rFonts w:eastAsia="创艺简标宋" w:hAnsi="Tahoma"/>
                    <w:spacing w:val="120"/>
                    <w:kern w:val="0"/>
                    <w:sz w:val="36"/>
                    <w:szCs w:val="36"/>
                  </w:rPr>
                  <w:t>审计报告</w:t>
                </w:r>
              </w:p>
              <w:p w:rsidR="002D05F7" w:rsidRPr="00B91AD5" w:rsidRDefault="002D05F7" w:rsidP="002D05F7">
                <w:pPr>
                  <w:spacing w:line="480" w:lineRule="exact"/>
                </w:pPr>
              </w:p>
              <w:p w:rsidR="002D05F7" w:rsidRPr="00B91AD5" w:rsidRDefault="002D05F7" w:rsidP="002D05F7">
                <w:pPr>
                  <w:wordWrap w:val="0"/>
                  <w:spacing w:line="480" w:lineRule="exact"/>
                  <w:jc w:val="right"/>
                  <w:rPr>
                    <w:rFonts w:ascii="宋体" w:hAnsi="宋体"/>
                    <w:sz w:val="24"/>
                  </w:rPr>
                </w:pPr>
                <w:r w:rsidRPr="00B91AD5">
                  <w:rPr>
                    <w:rFonts w:ascii="宋体" w:hAnsi="宋体" w:hint="eastAsia"/>
                    <w:sz w:val="24"/>
                  </w:rPr>
                  <w:t>京永审字（201</w:t>
                </w:r>
                <w:r>
                  <w:rPr>
                    <w:rFonts w:ascii="宋体" w:hAnsi="宋体" w:hint="eastAsia"/>
                    <w:sz w:val="24"/>
                  </w:rPr>
                  <w:t>6</w:t>
                </w:r>
                <w:r w:rsidRPr="00B91AD5">
                  <w:rPr>
                    <w:rFonts w:ascii="宋体" w:hAnsi="宋体" w:hint="eastAsia"/>
                    <w:sz w:val="24"/>
                  </w:rPr>
                  <w:t>）第</w:t>
                </w:r>
                <w:r>
                  <w:rPr>
                    <w:rFonts w:ascii="宋体" w:hAnsi="宋体" w:hint="eastAsia"/>
                    <w:sz w:val="24"/>
                  </w:rPr>
                  <w:t xml:space="preserve">    </w:t>
                </w:r>
                <w:r w:rsidRPr="00B91AD5">
                  <w:rPr>
                    <w:rFonts w:ascii="宋体" w:hAnsi="宋体" w:hint="eastAsia"/>
                    <w:sz w:val="24"/>
                  </w:rPr>
                  <w:t>号</w:t>
                </w:r>
              </w:p>
              <w:p w:rsidR="002D05F7" w:rsidRPr="00B91AD5" w:rsidRDefault="002D05F7" w:rsidP="002D05F7">
                <w:pPr>
                  <w:spacing w:line="480" w:lineRule="exact"/>
                  <w:rPr>
                    <w:rFonts w:ascii="宋体" w:hAnsi="宋体"/>
                    <w:sz w:val="24"/>
                  </w:rPr>
                </w:pPr>
              </w:p>
              <w:p w:rsidR="002D05F7" w:rsidRPr="00B91AD5" w:rsidRDefault="002D05F7" w:rsidP="002D05F7">
                <w:pPr>
                  <w:spacing w:line="480" w:lineRule="exact"/>
                  <w:rPr>
                    <w:rFonts w:ascii="宋体" w:hAnsi="宋体"/>
                    <w:sz w:val="24"/>
                  </w:rPr>
                </w:pPr>
                <w:r w:rsidRPr="00416DFA">
                  <w:rPr>
                    <w:rFonts w:ascii="宋体" w:hAnsi="宋体" w:hint="eastAsia"/>
                    <w:noProof/>
                    <w:sz w:val="24"/>
                  </w:rPr>
                  <w:t>上海中城联盟投资管理股份有限公司</w:t>
                </w:r>
                <w:r w:rsidRPr="00B91AD5">
                  <w:rPr>
                    <w:rFonts w:ascii="宋体" w:hAnsi="宋体" w:hint="eastAsia"/>
                    <w:noProof/>
                    <w:sz w:val="24"/>
                  </w:rPr>
                  <w:t>全体股东</w:t>
                </w:r>
                <w:r w:rsidRPr="00B91AD5">
                  <w:rPr>
                    <w:rFonts w:ascii="宋体" w:hAnsi="宋体"/>
                    <w:sz w:val="24"/>
                  </w:rPr>
                  <w:t>：</w:t>
                </w:r>
              </w:p>
              <w:p w:rsidR="002D05F7" w:rsidRPr="00B91AD5" w:rsidRDefault="002D05F7" w:rsidP="002D05F7">
                <w:pPr>
                  <w:spacing w:line="480" w:lineRule="exact"/>
                  <w:ind w:firstLineChars="200" w:firstLine="480"/>
                  <w:rPr>
                    <w:rFonts w:ascii="宋体" w:hAnsi="宋体"/>
                    <w:sz w:val="24"/>
                  </w:rPr>
                </w:pPr>
                <w:r w:rsidRPr="00B91AD5">
                  <w:rPr>
                    <w:rFonts w:ascii="宋体" w:hAnsi="宋体"/>
                    <w:sz w:val="24"/>
                  </w:rPr>
                  <w:t>我们审计了后附的</w:t>
                </w:r>
                <w:r w:rsidRPr="00416DFA">
                  <w:rPr>
                    <w:rFonts w:ascii="宋体" w:hAnsi="宋体" w:hint="eastAsia"/>
                    <w:noProof/>
                    <w:sz w:val="24"/>
                  </w:rPr>
                  <w:t>上海中城联盟投资管理股份有限公司</w:t>
                </w:r>
                <w:r w:rsidRPr="00B91AD5">
                  <w:rPr>
                    <w:rFonts w:ascii="宋体" w:hAnsi="宋体"/>
                    <w:sz w:val="24"/>
                  </w:rPr>
                  <w:t>（以下简称“贵</w:t>
                </w:r>
                <w:r w:rsidRPr="00B91AD5">
                  <w:rPr>
                    <w:rFonts w:ascii="宋体" w:hAnsi="宋体" w:hint="eastAsia"/>
                    <w:sz w:val="24"/>
                  </w:rPr>
                  <w:t>公司</w:t>
                </w:r>
                <w:r w:rsidRPr="00B91AD5">
                  <w:rPr>
                    <w:rFonts w:ascii="宋体" w:hAnsi="宋体"/>
                    <w:sz w:val="24"/>
                  </w:rPr>
                  <w:t>”）</w:t>
                </w:r>
                <w:r w:rsidRPr="00B91AD5">
                  <w:rPr>
                    <w:rFonts w:ascii="宋体" w:hAnsi="宋体" w:hint="eastAsia"/>
                    <w:sz w:val="24"/>
                  </w:rPr>
                  <w:t>财务报表，包括</w:t>
                </w:r>
                <w:r>
                  <w:rPr>
                    <w:rFonts w:ascii="宋体" w:hAnsi="宋体" w:hint="eastAsia"/>
                    <w:sz w:val="24"/>
                  </w:rPr>
                  <w:t>2015</w:t>
                </w:r>
                <w:r w:rsidRPr="00B91AD5">
                  <w:rPr>
                    <w:rFonts w:ascii="宋体" w:hAnsi="宋体" w:hint="eastAsia"/>
                    <w:sz w:val="24"/>
                  </w:rPr>
                  <w:t>年12月31日的</w:t>
                </w:r>
                <w:r w:rsidRPr="00ED42B8">
                  <w:rPr>
                    <w:rFonts w:ascii="宋体" w:hAnsi="宋体" w:hint="eastAsia"/>
                    <w:sz w:val="24"/>
                  </w:rPr>
                  <w:t>合并</w:t>
                </w:r>
                <w:r>
                  <w:rPr>
                    <w:rFonts w:ascii="宋体" w:hAnsi="宋体" w:hint="eastAsia"/>
                    <w:sz w:val="24"/>
                  </w:rPr>
                  <w:t>及母公司</w:t>
                </w:r>
                <w:r w:rsidRPr="00B91AD5">
                  <w:rPr>
                    <w:rFonts w:ascii="宋体" w:hAnsi="宋体" w:hint="eastAsia"/>
                    <w:sz w:val="24"/>
                  </w:rPr>
                  <w:t>资产负债表、</w:t>
                </w:r>
                <w:r>
                  <w:rPr>
                    <w:rFonts w:ascii="宋体" w:hAnsi="宋体" w:hint="eastAsia"/>
                    <w:sz w:val="24"/>
                  </w:rPr>
                  <w:t>2015</w:t>
                </w:r>
                <w:r w:rsidRPr="00B91AD5">
                  <w:rPr>
                    <w:rFonts w:ascii="宋体" w:hAnsi="宋体" w:hint="eastAsia"/>
                    <w:sz w:val="24"/>
                  </w:rPr>
                  <w:t>年度的</w:t>
                </w:r>
                <w:r w:rsidRPr="00ED42B8">
                  <w:rPr>
                    <w:rFonts w:ascii="宋体" w:hAnsi="宋体" w:hint="eastAsia"/>
                    <w:sz w:val="24"/>
                  </w:rPr>
                  <w:t>合并</w:t>
                </w:r>
                <w:r>
                  <w:rPr>
                    <w:rFonts w:ascii="宋体" w:hAnsi="宋体" w:hint="eastAsia"/>
                    <w:sz w:val="24"/>
                  </w:rPr>
                  <w:t>及母公司</w:t>
                </w:r>
                <w:r w:rsidRPr="00B91AD5">
                  <w:rPr>
                    <w:rFonts w:ascii="宋体" w:hAnsi="宋体" w:hint="eastAsia"/>
                    <w:sz w:val="24"/>
                  </w:rPr>
                  <w:t>利润表、</w:t>
                </w:r>
                <w:r w:rsidRPr="00ED42B8">
                  <w:rPr>
                    <w:rFonts w:ascii="宋体" w:hAnsi="宋体" w:hint="eastAsia"/>
                    <w:sz w:val="24"/>
                  </w:rPr>
                  <w:t>合并</w:t>
                </w:r>
                <w:r>
                  <w:rPr>
                    <w:rFonts w:ascii="宋体" w:hAnsi="宋体" w:hint="eastAsia"/>
                    <w:sz w:val="24"/>
                  </w:rPr>
                  <w:t>及母公司</w:t>
                </w:r>
                <w:r w:rsidRPr="00B91AD5">
                  <w:rPr>
                    <w:rFonts w:ascii="宋体" w:hAnsi="宋体" w:hint="eastAsia"/>
                    <w:sz w:val="24"/>
                  </w:rPr>
                  <w:t>现金流量表、</w:t>
                </w:r>
                <w:r w:rsidRPr="00ED42B8">
                  <w:rPr>
                    <w:rFonts w:ascii="宋体" w:hAnsi="宋体" w:hint="eastAsia"/>
                    <w:sz w:val="24"/>
                  </w:rPr>
                  <w:t>合并</w:t>
                </w:r>
                <w:r>
                  <w:rPr>
                    <w:rFonts w:ascii="宋体" w:hAnsi="宋体" w:hint="eastAsia"/>
                    <w:sz w:val="24"/>
                  </w:rPr>
                  <w:t>及母公司</w:t>
                </w:r>
                <w:r w:rsidRPr="00B91AD5">
                  <w:rPr>
                    <w:rFonts w:ascii="宋体" w:hAnsi="宋体" w:hint="eastAsia"/>
                    <w:sz w:val="24"/>
                  </w:rPr>
                  <w:t>所有者权益变动表以及财务报表附注。</w:t>
                </w:r>
              </w:p>
              <w:p w:rsidR="002D05F7" w:rsidRPr="00B91AD5" w:rsidRDefault="002D05F7" w:rsidP="002D05F7">
                <w:pPr>
                  <w:spacing w:line="480" w:lineRule="exact"/>
                  <w:ind w:firstLineChars="200" w:firstLine="482"/>
                  <w:rPr>
                    <w:rFonts w:ascii="宋体" w:hAnsi="宋体"/>
                    <w:b/>
                    <w:sz w:val="24"/>
                  </w:rPr>
                </w:pPr>
                <w:r w:rsidRPr="00B91AD5">
                  <w:rPr>
                    <w:rFonts w:ascii="宋体" w:hAnsi="宋体" w:hint="eastAsia"/>
                    <w:b/>
                    <w:sz w:val="24"/>
                  </w:rPr>
                  <w:t>一、管理层对财务报表的责任</w:t>
                </w:r>
              </w:p>
              <w:p w:rsidR="002D05F7" w:rsidRPr="00B91AD5" w:rsidRDefault="002D05F7" w:rsidP="002D05F7">
                <w:pPr>
                  <w:spacing w:line="480" w:lineRule="exact"/>
                  <w:ind w:firstLineChars="200" w:firstLine="480"/>
                  <w:rPr>
                    <w:rFonts w:ascii="宋体" w:hAnsi="宋体"/>
                    <w:sz w:val="24"/>
                  </w:rPr>
                </w:pPr>
                <w:r w:rsidRPr="00B91AD5">
                  <w:rPr>
                    <w:rFonts w:ascii="宋体" w:hAnsi="宋体" w:hint="eastAsia"/>
                    <w:sz w:val="24"/>
                  </w:rPr>
                  <w:t>编制和公允列报财务报表是贵公司管理层的责任，这种责任包括:(1)按照企业会计准则的规定编制财务报表，并使其实现公允反映；(2)设计、执行和维护必要的内部控制，以使财务报表不存在由于舞弊或错误导致的重大错报。</w:t>
                </w:r>
              </w:p>
              <w:p w:rsidR="002D05F7" w:rsidRPr="00B91AD5" w:rsidRDefault="002D05F7" w:rsidP="002D05F7">
                <w:pPr>
                  <w:spacing w:line="480" w:lineRule="exact"/>
                  <w:ind w:firstLineChars="200" w:firstLine="482"/>
                  <w:rPr>
                    <w:rFonts w:ascii="宋体" w:hAnsi="宋体"/>
                    <w:b/>
                    <w:sz w:val="24"/>
                  </w:rPr>
                </w:pPr>
                <w:r w:rsidRPr="00B91AD5">
                  <w:rPr>
                    <w:rFonts w:ascii="宋体" w:hAnsi="宋体" w:hint="eastAsia"/>
                    <w:b/>
                    <w:sz w:val="24"/>
                  </w:rPr>
                  <w:t>二、注册会计师的责任</w:t>
                </w:r>
              </w:p>
              <w:p w:rsidR="002D05F7" w:rsidRPr="00B91AD5" w:rsidRDefault="002D05F7" w:rsidP="002D05F7">
                <w:pPr>
                  <w:spacing w:line="480" w:lineRule="exact"/>
                  <w:ind w:firstLineChars="200" w:firstLine="480"/>
                  <w:rPr>
                    <w:rFonts w:ascii="宋体" w:hAnsi="宋体"/>
                    <w:sz w:val="24"/>
                  </w:rPr>
                </w:pPr>
                <w:r w:rsidRPr="00B91AD5">
                  <w:rPr>
                    <w:rFonts w:ascii="宋体" w:hAnsi="宋体" w:hint="eastAsia"/>
                    <w:sz w:val="24"/>
                  </w:rPr>
                  <w:t>我们的责任是在执行审计工作的基础上对财务报表发表审计意见。我们按照中国注册会计师审计准则的规定执行了审计工作。中国注册会计师审计准则要求我们遵守职业道德守则，计划和执行审计工作以对财务报表是否不存在重大错报获取合理保证。</w:t>
                </w:r>
              </w:p>
              <w:p w:rsidR="002D05F7" w:rsidRPr="00B91AD5" w:rsidRDefault="002D05F7" w:rsidP="002D05F7">
                <w:pPr>
                  <w:spacing w:line="480" w:lineRule="exact"/>
                  <w:ind w:firstLineChars="200" w:firstLine="480"/>
                  <w:rPr>
                    <w:rFonts w:ascii="宋体" w:hAnsi="宋体"/>
                    <w:sz w:val="24"/>
                  </w:rPr>
                </w:pPr>
                <w:r w:rsidRPr="00B91AD5">
                  <w:rPr>
                    <w:rFonts w:ascii="宋体" w:hAnsi="宋体" w:hint="eastAsia"/>
                    <w:sz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w:t>
                </w:r>
                <w:r w:rsidRPr="00B91AD5">
                  <w:rPr>
                    <w:rFonts w:ascii="宋体" w:hAnsi="宋体" w:hint="eastAsia"/>
                    <w:sz w:val="24"/>
                  </w:rPr>
                  <w:lastRenderedPageBreak/>
                  <w:t>以设计恰当的审计程序，但目的并非对内部控制的有效性发表意见。审计工作还包括评价管理层选用会计政策的恰当性和作出会计估计的合理性，以及评价财务报表的总体列报。</w:t>
                </w:r>
              </w:p>
              <w:p w:rsidR="002D05F7" w:rsidRPr="00B91AD5" w:rsidRDefault="002D05F7" w:rsidP="002D05F7">
                <w:pPr>
                  <w:spacing w:line="480" w:lineRule="exact"/>
                  <w:ind w:firstLineChars="200" w:firstLine="480"/>
                  <w:rPr>
                    <w:rFonts w:ascii="宋体" w:hAnsi="宋体"/>
                    <w:sz w:val="24"/>
                  </w:rPr>
                </w:pPr>
                <w:r w:rsidRPr="00B91AD5">
                  <w:rPr>
                    <w:rFonts w:ascii="宋体" w:hAnsi="宋体" w:hint="eastAsia"/>
                    <w:sz w:val="24"/>
                  </w:rPr>
                  <w:t>我们相信，我们获取的审计证据是充分、适当的，为发表审计意见提供了基础。</w:t>
                </w:r>
              </w:p>
              <w:p w:rsidR="002D05F7" w:rsidRPr="00B91AD5" w:rsidRDefault="002D05F7" w:rsidP="002D05F7">
                <w:pPr>
                  <w:tabs>
                    <w:tab w:val="left" w:pos="5387"/>
                    <w:tab w:val="left" w:pos="5670"/>
                  </w:tabs>
                  <w:spacing w:line="480" w:lineRule="exact"/>
                  <w:ind w:firstLineChars="200" w:firstLine="482"/>
                  <w:rPr>
                    <w:rFonts w:ascii="宋体" w:hAnsi="宋体"/>
                    <w:b/>
                    <w:sz w:val="24"/>
                  </w:rPr>
                </w:pPr>
                <w:r w:rsidRPr="00B91AD5">
                  <w:rPr>
                    <w:rFonts w:ascii="宋体" w:hAnsi="宋体" w:hint="eastAsia"/>
                    <w:b/>
                    <w:sz w:val="24"/>
                  </w:rPr>
                  <w:t>三、审计意见</w:t>
                </w:r>
              </w:p>
              <w:p w:rsidR="002D05F7" w:rsidRPr="00B91AD5" w:rsidRDefault="002D05F7" w:rsidP="002D05F7">
                <w:pPr>
                  <w:spacing w:line="480" w:lineRule="exact"/>
                  <w:ind w:firstLineChars="200" w:firstLine="480"/>
                  <w:rPr>
                    <w:rFonts w:ascii="宋体" w:hAnsi="宋体"/>
                    <w:sz w:val="24"/>
                  </w:rPr>
                </w:pPr>
                <w:r w:rsidRPr="00B91AD5">
                  <w:rPr>
                    <w:rFonts w:ascii="宋体" w:hAnsi="宋体" w:hint="eastAsia"/>
                    <w:sz w:val="24"/>
                  </w:rPr>
                  <w:t>我们认为，贵公司财务报表在所有重大方面按照企业会计准则的规定编制，公允反映了贵公司</w:t>
                </w:r>
                <w:r>
                  <w:rPr>
                    <w:rFonts w:ascii="宋体" w:hAnsi="宋体" w:hint="eastAsia"/>
                    <w:sz w:val="24"/>
                  </w:rPr>
                  <w:t>2015</w:t>
                </w:r>
                <w:r w:rsidRPr="00B91AD5">
                  <w:rPr>
                    <w:rFonts w:ascii="宋体" w:hAnsi="宋体" w:hint="eastAsia"/>
                    <w:sz w:val="24"/>
                  </w:rPr>
                  <w:t>年12月31日的合并</w:t>
                </w:r>
                <w:r>
                  <w:rPr>
                    <w:rFonts w:ascii="宋体" w:hAnsi="宋体" w:hint="eastAsia"/>
                    <w:sz w:val="24"/>
                  </w:rPr>
                  <w:t>及母公司</w:t>
                </w:r>
                <w:r w:rsidRPr="00B91AD5">
                  <w:rPr>
                    <w:rFonts w:ascii="宋体" w:hAnsi="宋体" w:hint="eastAsia"/>
                    <w:sz w:val="24"/>
                  </w:rPr>
                  <w:t>财务状况以及</w:t>
                </w:r>
                <w:r>
                  <w:rPr>
                    <w:rFonts w:ascii="宋体" w:hAnsi="宋体" w:hint="eastAsia"/>
                    <w:sz w:val="24"/>
                  </w:rPr>
                  <w:t>2015</w:t>
                </w:r>
                <w:r w:rsidRPr="00B91AD5">
                  <w:rPr>
                    <w:rFonts w:ascii="宋体" w:hAnsi="宋体" w:hint="eastAsia"/>
                    <w:sz w:val="24"/>
                  </w:rPr>
                  <w:t>年度的合并</w:t>
                </w:r>
                <w:r>
                  <w:rPr>
                    <w:rFonts w:ascii="宋体" w:hAnsi="宋体" w:hint="eastAsia"/>
                    <w:sz w:val="24"/>
                  </w:rPr>
                  <w:t>及母公司</w:t>
                </w:r>
                <w:r w:rsidRPr="00B91AD5">
                  <w:rPr>
                    <w:rFonts w:ascii="宋体" w:hAnsi="宋体" w:hint="eastAsia"/>
                    <w:sz w:val="24"/>
                  </w:rPr>
                  <w:t>经营成果和现金流量。</w:t>
                </w:r>
              </w:p>
              <w:p w:rsidR="002D05F7" w:rsidRPr="00B91AD5" w:rsidRDefault="002D05F7" w:rsidP="002D05F7">
                <w:pPr>
                  <w:spacing w:line="480" w:lineRule="exact"/>
                  <w:ind w:firstLineChars="200" w:firstLine="480"/>
                  <w:rPr>
                    <w:rFonts w:ascii="宋体" w:hAnsi="宋体"/>
                    <w:sz w:val="24"/>
                  </w:rPr>
                </w:pPr>
              </w:p>
              <w:p w:rsidR="002D05F7" w:rsidRPr="00B91AD5" w:rsidRDefault="002D05F7" w:rsidP="002D05F7">
                <w:pPr>
                  <w:spacing w:line="480" w:lineRule="exact"/>
                  <w:ind w:firstLineChars="200" w:firstLine="480"/>
                  <w:rPr>
                    <w:rFonts w:ascii="宋体" w:hAnsi="宋体"/>
                    <w:sz w:val="24"/>
                  </w:rPr>
                </w:pPr>
              </w:p>
              <w:p w:rsidR="002D05F7" w:rsidRPr="00B91AD5" w:rsidRDefault="002D05F7" w:rsidP="002D05F7">
                <w:pPr>
                  <w:spacing w:line="480" w:lineRule="exact"/>
                  <w:ind w:firstLineChars="200" w:firstLine="480"/>
                  <w:rPr>
                    <w:rFonts w:ascii="宋体" w:hAnsi="宋体"/>
                    <w:sz w:val="24"/>
                  </w:rPr>
                </w:pPr>
              </w:p>
              <w:p w:rsidR="002D05F7" w:rsidRPr="00B91AD5" w:rsidRDefault="002D05F7" w:rsidP="002D05F7">
                <w:pPr>
                  <w:spacing w:line="480" w:lineRule="exact"/>
                  <w:ind w:firstLineChars="200" w:firstLine="480"/>
                  <w:rPr>
                    <w:rFonts w:ascii="宋体" w:hAnsi="宋体"/>
                    <w:sz w:val="24"/>
                  </w:rPr>
                </w:pPr>
              </w:p>
              <w:p w:rsidR="002D05F7" w:rsidRPr="00B91AD5" w:rsidRDefault="002D05F7" w:rsidP="002D05F7">
                <w:pPr>
                  <w:tabs>
                    <w:tab w:val="left" w:pos="5387"/>
                  </w:tabs>
                  <w:spacing w:line="480" w:lineRule="exact"/>
                  <w:ind w:firstLineChars="50" w:firstLine="120"/>
                  <w:rPr>
                    <w:rFonts w:ascii="宋体" w:hAnsi="宋体"/>
                    <w:sz w:val="24"/>
                  </w:rPr>
                </w:pPr>
                <w:r w:rsidRPr="00B91AD5">
                  <w:rPr>
                    <w:rFonts w:ascii="宋体" w:hAnsi="宋体" w:hint="eastAsia"/>
                    <w:sz w:val="24"/>
                  </w:rPr>
                  <w:t>北京永拓会计师事务所（特殊普通合伙）</w:t>
                </w:r>
                <w:r w:rsidRPr="00B91AD5">
                  <w:rPr>
                    <w:rFonts w:ascii="宋体" w:hAnsi="宋体" w:hint="eastAsia"/>
                    <w:sz w:val="24"/>
                  </w:rPr>
                  <w:tab/>
                </w:r>
                <w:r w:rsidRPr="00B91AD5">
                  <w:rPr>
                    <w:rFonts w:ascii="宋体" w:hAnsi="宋体" w:hint="eastAsia"/>
                    <w:sz w:val="24"/>
                  </w:rPr>
                  <w:tab/>
                </w:r>
                <w:r w:rsidRPr="00B91AD5">
                  <w:rPr>
                    <w:rFonts w:ascii="宋体" w:hAnsi="宋体" w:hint="eastAsia"/>
                    <w:sz w:val="24"/>
                  </w:rPr>
                  <w:tab/>
                </w:r>
                <w:r w:rsidRPr="00B91AD5">
                  <w:rPr>
                    <w:rFonts w:ascii="宋体" w:hAnsi="宋体"/>
                    <w:sz w:val="24"/>
                  </w:rPr>
                  <w:t>中国注册会计师：</w:t>
                </w:r>
                <w:r>
                  <w:rPr>
                    <w:rFonts w:ascii="宋体" w:hAnsi="宋体"/>
                    <w:sz w:val="24"/>
                  </w:rPr>
                  <w:t>王波</w:t>
                </w:r>
              </w:p>
              <w:p w:rsidR="002D05F7" w:rsidRPr="00B91AD5" w:rsidRDefault="002D05F7" w:rsidP="002D05F7">
                <w:pPr>
                  <w:spacing w:line="480" w:lineRule="exact"/>
                  <w:ind w:firstLineChars="50" w:firstLine="120"/>
                  <w:rPr>
                    <w:rFonts w:ascii="宋体" w:hAnsi="宋体"/>
                    <w:sz w:val="24"/>
                  </w:rPr>
                </w:pPr>
              </w:p>
              <w:p w:rsidR="002D05F7" w:rsidRPr="00B91AD5" w:rsidRDefault="002D05F7" w:rsidP="002D05F7">
                <w:pPr>
                  <w:spacing w:line="480" w:lineRule="exact"/>
                  <w:ind w:firstLineChars="50" w:firstLine="120"/>
                  <w:rPr>
                    <w:rFonts w:ascii="宋体" w:hAnsi="宋体"/>
                    <w:sz w:val="24"/>
                  </w:rPr>
                </w:pPr>
              </w:p>
              <w:p w:rsidR="002D05F7" w:rsidRPr="00B91AD5" w:rsidRDefault="002D05F7" w:rsidP="002D05F7">
                <w:pPr>
                  <w:tabs>
                    <w:tab w:val="left" w:pos="5103"/>
                    <w:tab w:val="left" w:pos="5670"/>
                  </w:tabs>
                  <w:spacing w:line="480" w:lineRule="exact"/>
                  <w:ind w:firstLineChars="650" w:firstLine="1560"/>
                  <w:rPr>
                    <w:rFonts w:ascii="宋体" w:hAnsi="宋体"/>
                    <w:sz w:val="24"/>
                  </w:rPr>
                </w:pPr>
                <w:r w:rsidRPr="00B91AD5">
                  <w:rPr>
                    <w:rFonts w:ascii="宋体" w:hAnsi="宋体"/>
                    <w:sz w:val="24"/>
                  </w:rPr>
                  <w:t>中国•</w:t>
                </w:r>
                <w:r w:rsidRPr="00B91AD5">
                  <w:rPr>
                    <w:rFonts w:ascii="宋体" w:hAnsi="宋体" w:hint="eastAsia"/>
                    <w:sz w:val="24"/>
                  </w:rPr>
                  <w:t xml:space="preserve">北京                        </w:t>
                </w:r>
                <w:r w:rsidRPr="00B91AD5">
                  <w:rPr>
                    <w:rFonts w:ascii="宋体" w:hAnsi="宋体"/>
                    <w:sz w:val="24"/>
                  </w:rPr>
                  <w:t>中国注册会计师：</w:t>
                </w:r>
                <w:r>
                  <w:rPr>
                    <w:rFonts w:ascii="宋体" w:hAnsi="宋体"/>
                    <w:sz w:val="24"/>
                  </w:rPr>
                  <w:t>刘珺</w:t>
                </w:r>
              </w:p>
              <w:p w:rsidR="002D05F7" w:rsidRPr="00B91AD5" w:rsidRDefault="002D05F7" w:rsidP="002D05F7">
                <w:pPr>
                  <w:spacing w:line="480" w:lineRule="exact"/>
                  <w:ind w:firstLineChars="200" w:firstLine="480"/>
                  <w:rPr>
                    <w:rFonts w:ascii="宋体" w:hAnsi="宋体"/>
                    <w:sz w:val="24"/>
                  </w:rPr>
                </w:pPr>
              </w:p>
              <w:p w:rsidR="005D6BEA" w:rsidRPr="004C4424" w:rsidRDefault="009B1513" w:rsidP="0039673A">
                <w:pPr>
                  <w:tabs>
                    <w:tab w:val="left" w:pos="5140"/>
                  </w:tabs>
                  <w:rPr>
                    <w:rFonts w:asciiTheme="minorEastAsia" w:eastAsiaTheme="minorEastAsia" w:hAnsiTheme="minorEastAsia"/>
                    <w:color w:val="000000" w:themeColor="text1"/>
                    <w:szCs w:val="21"/>
                  </w:rPr>
                </w:pPr>
              </w:p>
            </w:sdtContent>
          </w:sdt>
        </w:tc>
      </w:tr>
    </w:tbl>
    <w:p w:rsidR="00763B59" w:rsidRDefault="00763B59" w:rsidP="00C42CEF"/>
    <w:p w:rsidR="00E1055B" w:rsidRDefault="00E1055B" w:rsidP="00C42CEF">
      <w:pPr>
        <w:sectPr w:rsidR="00E1055B" w:rsidSect="008919DD">
          <w:headerReference w:type="default" r:id="rId19"/>
          <w:headerReference w:type="first" r:id="rId20"/>
          <w:pgSz w:w="11906" w:h="16838"/>
          <w:pgMar w:top="1440" w:right="1800" w:bottom="1440" w:left="1800" w:header="851" w:footer="992" w:gutter="0"/>
          <w:cols w:space="425"/>
          <w:titlePg/>
          <w:docGrid w:type="lines" w:linePitch="312"/>
        </w:sectPr>
      </w:pPr>
    </w:p>
    <w:p w:rsidR="000C7399" w:rsidRDefault="00763B59" w:rsidP="0066457D">
      <w:pPr>
        <w:pStyle w:val="2"/>
      </w:pPr>
      <w:r>
        <w:rPr>
          <w:rFonts w:hint="eastAsia"/>
        </w:rPr>
        <w:lastRenderedPageBreak/>
        <w:t>二</w:t>
      </w:r>
      <w:r>
        <w:t>、</w:t>
      </w:r>
      <w:r w:rsidRPr="00501BCB">
        <w:t>财务报表</w:t>
      </w:r>
    </w:p>
    <w:p w:rsidR="006A73B4" w:rsidRPr="00335C6E" w:rsidRDefault="006A73B4" w:rsidP="006A73B4">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tblPr>
      <w:tblGrid>
        <w:gridCol w:w="3060"/>
        <w:gridCol w:w="1895"/>
        <w:gridCol w:w="2622"/>
        <w:gridCol w:w="2333"/>
      </w:tblGrid>
      <w:tr w:rsidR="006A73B4" w:rsidRPr="001B6047" w:rsidTr="006A73B4">
        <w:tc>
          <w:tcPr>
            <w:tcW w:w="1544" w:type="pct"/>
            <w:shd w:val="clear" w:color="auto" w:fill="D9D9D9" w:themeFill="background1" w:themeFillShade="D9"/>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850A66" w:rsidRPr="001B6047" w:rsidTr="006A73B4">
        <w:tc>
          <w:tcPr>
            <w:tcW w:w="1544" w:type="pct"/>
            <w:shd w:val="clear" w:color="auto" w:fill="D9D9D9" w:themeFill="background1" w:themeFillShade="D9"/>
            <w:vAlign w:val="center"/>
          </w:tcPr>
          <w:p w:rsidR="00850A66" w:rsidRPr="001B6047" w:rsidRDefault="00850A66" w:rsidP="006A73B4">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850A66" w:rsidRPr="006F50D2" w:rsidRDefault="00850A66" w:rsidP="00AB2793"/>
        </w:tc>
        <w:tc>
          <w:tcPr>
            <w:tcW w:w="1323" w:type="pct"/>
            <w:shd w:val="clear" w:color="auto" w:fill="auto"/>
          </w:tcPr>
          <w:p w:rsidR="00850A66" w:rsidRPr="001B6047" w:rsidRDefault="00850A66" w:rsidP="006A73B4">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50A66" w:rsidRPr="001B6047" w:rsidRDefault="00850A66" w:rsidP="006A73B4">
            <w:pPr>
              <w:widowControl/>
              <w:jc w:val="right"/>
              <w:rPr>
                <w:rFonts w:asciiTheme="minorEastAsia" w:eastAsiaTheme="minorEastAsia" w:hAnsiTheme="minorEastAsia" w:cs="宋体"/>
                <w:color w:val="000000" w:themeColor="text1"/>
                <w:kern w:val="0"/>
                <w:sz w:val="18"/>
                <w:szCs w:val="21"/>
              </w:rPr>
            </w:pPr>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tcPr>
          <w:p w:rsidR="00850A66" w:rsidRPr="006F50D2" w:rsidRDefault="00850A66" w:rsidP="00AB2793">
            <w:r w:rsidRPr="006F50D2">
              <w:rPr>
                <w:rFonts w:hint="eastAsia"/>
              </w:rPr>
              <w:t>六、</w:t>
            </w:r>
            <w:r w:rsidRPr="006F50D2">
              <w:rPr>
                <w:rFonts w:hint="eastAsia"/>
              </w:rPr>
              <w:t>1</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8DD06D64DA33438889856BC03AEAC061"/>
                </w:placeholder>
                <w:dataBinding w:prefixMappings="xmlns:ns0='http://wwww.hallomagic.com/xbrl/consistency' xmlns:ns1='consistency' " w:xpath="/ns0:xbrlConsistency[1]/ns1:ccConsistency[1]/ns1:ccSign_BankBalancesAndCashneeq_instant_T[1]" w:storeItemID="{08517870-DFDA-4691-AD7A-17DFF9C938D2}"/>
                <w:text/>
              </w:sdtPr>
              <w:sdtContent>
                <w:r w:rsidR="00850A66">
                  <w:rPr>
                    <w:rFonts w:asciiTheme="minorEastAsia" w:eastAsiaTheme="minorEastAsia" w:hAnsiTheme="minorEastAsia"/>
                    <w:color w:val="000000" w:themeColor="text1"/>
                    <w:szCs w:val="24"/>
                  </w:rPr>
                  <w:t>572,933,944.31</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03FF051605654FC6A242282B1325C2BA"/>
                </w:placeholder>
                <w:dataBinding w:prefixMappings="xmlns:ns0='http://wwww.hallomagic.com/xbrl/consistency' xmlns:ns1='consistency' " w:xpath="/ns0:xbrlConsistency[1]/ns1:ccConsistency[1]/ns1:ccSign_BankBalancesAndCashneeq_instant_T-1[1]" w:storeItemID="{08517870-DFDA-4691-AD7A-17DFF9C938D2}"/>
                <w:text/>
              </w:sdtPr>
              <w:sdtContent>
                <w:r w:rsidR="00850A66">
                  <w:rPr>
                    <w:rFonts w:asciiTheme="minorEastAsia" w:eastAsiaTheme="minorEastAsia" w:hAnsiTheme="minorEastAsia"/>
                    <w:color w:val="000000" w:themeColor="text1"/>
                    <w:szCs w:val="24"/>
                  </w:rPr>
                  <w:t>242,430,125.23</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35931C8588294629989903424537C8D4"/>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2033172177"/>
                <w:lock w:val="sdtLocked"/>
                <w:placeholder>
                  <w:docPart w:val="5A02A2D46A6342D3A42668DE60EE7CDE"/>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C091FB8929D24D1AB0ED4AD55C5EAD65"/>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475986445"/>
                <w:lock w:val="sdtLocked"/>
                <w:placeholder>
                  <w:docPart w:val="6CA09C6EE16E4D03B26649FE46501BDE"/>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F0CF172B5677480898474E85F9F4B336"/>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299958135"/>
                <w:lock w:val="sdtLocked"/>
                <w:placeholder>
                  <w:docPart w:val="6FD488CCBC5A45A295DC496F86B3B5E4"/>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470FD8FFD5A24B9EAA3A00E0E742177F"/>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259567467"/>
                <w:lock w:val="sdtLocked"/>
                <w:placeholder>
                  <w:docPart w:val="2CF83AA627E24792805E1F76111BB059"/>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tcPr>
          <w:p w:rsidR="00850A66" w:rsidRPr="006F50D2" w:rsidRDefault="00850A66" w:rsidP="00AB2793">
            <w:r w:rsidRPr="006F50D2">
              <w:rPr>
                <w:rFonts w:hint="eastAsia"/>
              </w:rPr>
              <w:t>六、</w:t>
            </w:r>
            <w:r w:rsidRPr="006F50D2">
              <w:rPr>
                <w:rFonts w:hint="eastAsia"/>
              </w:rPr>
              <w:t>2</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619C03D005F74819954B2B23ABE4EE43"/>
                </w:placeholder>
                <w:dataBinding w:prefixMappings="xmlns:ns0='http://wwww.hallomagic.com/xbrl/consistency' xmlns:ns1='consistency' " w:xpath="/ns0:xbrlConsistency[1]/ns1:ccConsistency[1]/ns1:ccSign_AccountsReceivableneeq_instant_T[1]" w:storeItemID="{08517870-DFDA-4691-AD7A-17DFF9C938D2}"/>
                <w:text/>
              </w:sdtPr>
              <w:sdtContent>
                <w:r w:rsidR="00850A66">
                  <w:rPr>
                    <w:rFonts w:asciiTheme="minorEastAsia" w:eastAsiaTheme="minorEastAsia" w:hAnsiTheme="minorEastAsia"/>
                    <w:color w:val="000000" w:themeColor="text1"/>
                    <w:szCs w:val="24"/>
                  </w:rPr>
                  <w:t>109,891,198.58</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F595161A23AC4857B3DD869689E7BE13"/>
                </w:placeholder>
                <w:dataBinding w:prefixMappings="xmlns:ns0='http://wwww.hallomagic.com/xbrl/consistency' xmlns:ns1='consistency' " w:xpath="/ns0:xbrlConsistency[1]/ns1:ccConsistency[1]/ns1:ccSign_AccountsReceivableneeq_instant_T-1[1]" w:storeItemID="{08517870-DFDA-4691-AD7A-17DFF9C938D2}"/>
                <w:text/>
              </w:sdtPr>
              <w:sdtContent>
                <w:r w:rsidR="00850A66">
                  <w:rPr>
                    <w:rFonts w:asciiTheme="minorEastAsia" w:eastAsiaTheme="minorEastAsia" w:hAnsiTheme="minorEastAsia"/>
                    <w:color w:val="000000" w:themeColor="text1"/>
                    <w:szCs w:val="24"/>
                  </w:rPr>
                  <w:t>91,238,624.18</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tcPr>
          <w:p w:rsidR="00850A66" w:rsidRPr="006F50D2" w:rsidRDefault="00850A66" w:rsidP="00AB2793">
            <w:r w:rsidRPr="006F50D2">
              <w:rPr>
                <w:rFonts w:hint="eastAsia"/>
              </w:rPr>
              <w:t>六、</w:t>
            </w:r>
            <w:r w:rsidRPr="006F50D2">
              <w:rPr>
                <w:rFonts w:hint="eastAsia"/>
              </w:rPr>
              <w:t>3</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DA96C22CC8274E12B051A7BCDABE5092"/>
                </w:placeholder>
                <w:text/>
              </w:sdtPr>
              <w:sdtContent>
                <w:r w:rsidR="00850A66">
                  <w:rPr>
                    <w:rFonts w:asciiTheme="minorEastAsia" w:eastAsiaTheme="minorEastAsia" w:hAnsiTheme="minorEastAsia"/>
                    <w:color w:val="000000" w:themeColor="text1"/>
                    <w:szCs w:val="24"/>
                  </w:rPr>
                  <w:t>175,394,667.31</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7A398E700C14488786D3985C0C54D4FE"/>
                </w:placeholder>
                <w:text/>
              </w:sdtPr>
              <w:sdtContent>
                <w:r w:rsidR="00850A66">
                  <w:rPr>
                    <w:rFonts w:asciiTheme="minorEastAsia" w:eastAsiaTheme="minorEastAsia" w:hAnsiTheme="minorEastAsia"/>
                    <w:color w:val="000000" w:themeColor="text1"/>
                    <w:szCs w:val="24"/>
                  </w:rPr>
                  <w:t>5,961,993.33</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D582717475CC4FD094CE82D029A8DD61"/>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449011573"/>
                <w:lock w:val="sdtLocked"/>
                <w:placeholder>
                  <w:docPart w:val="629228D01FDB43F2A390E0F2B1AA5CB7"/>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tcPr>
          <w:p w:rsidR="00850A66" w:rsidRPr="006F50D2" w:rsidRDefault="00850A66" w:rsidP="00AB2793">
            <w:r w:rsidRPr="006F50D2">
              <w:rPr>
                <w:rFonts w:hint="eastAsia"/>
              </w:rPr>
              <w:t>六、</w:t>
            </w:r>
            <w:r w:rsidRPr="006F50D2">
              <w:rPr>
                <w:rFonts w:hint="eastAsia"/>
              </w:rPr>
              <w:t>4</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E79703948F594F12844DA1B32DA5EF7B"/>
                </w:placeholder>
                <w:text/>
              </w:sdtPr>
              <w:sdtContent>
                <w:r w:rsidR="00850A66">
                  <w:rPr>
                    <w:rFonts w:asciiTheme="minorEastAsia" w:eastAsiaTheme="minorEastAsia" w:hAnsiTheme="minorEastAsia"/>
                    <w:color w:val="000000" w:themeColor="text1"/>
                    <w:szCs w:val="24"/>
                  </w:rPr>
                  <w:t>16,740,018.00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E976C6E84E024F0DBDCF9C58F2ED0F72"/>
                </w:placeholder>
                <w:text/>
              </w:sdtPr>
              <w:sdtContent>
                <w:r w:rsidR="00850A66">
                  <w:rPr>
                    <w:rFonts w:asciiTheme="minorEastAsia" w:eastAsiaTheme="minorEastAsia" w:hAnsiTheme="minorEastAsia"/>
                    <w:color w:val="000000" w:themeColor="text1"/>
                    <w:szCs w:val="24"/>
                  </w:rPr>
                  <w:t>18,558,041.64</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tcPr>
          <w:p w:rsidR="00850A66" w:rsidRPr="006F50D2" w:rsidRDefault="00850A66" w:rsidP="00AB2793">
            <w:r w:rsidRPr="006F50D2">
              <w:rPr>
                <w:rFonts w:hint="eastAsia"/>
              </w:rPr>
              <w:t>六、</w:t>
            </w:r>
            <w:r w:rsidRPr="006F50D2">
              <w:rPr>
                <w:rFonts w:hint="eastAsia"/>
              </w:rPr>
              <w:t>5</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6DE2A3BCFF1F4E45AA61D78DDCE8DF3D"/>
                </w:placeholder>
                <w:text/>
              </w:sdtPr>
              <w:sdtContent>
                <w:r w:rsidR="00850A66">
                  <w:rPr>
                    <w:rFonts w:asciiTheme="minorEastAsia" w:eastAsiaTheme="minorEastAsia" w:hAnsiTheme="minorEastAsia"/>
                    <w:color w:val="000000" w:themeColor="text1"/>
                    <w:szCs w:val="24"/>
                  </w:rPr>
                  <w:t>14,382,963.30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FD10090C38FD44CB9FBCC50A8DFFCDA8"/>
                </w:placeholder>
                <w:text/>
              </w:sdtPr>
              <w:sdtContent>
                <w:r w:rsidR="00850A66">
                  <w:rPr>
                    <w:rFonts w:asciiTheme="minorEastAsia" w:eastAsiaTheme="minorEastAsia" w:hAnsiTheme="minorEastAsia"/>
                    <w:color w:val="000000" w:themeColor="text1"/>
                    <w:szCs w:val="24"/>
                  </w:rPr>
                  <w:t>2,641,600.47</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tcPr>
          <w:p w:rsidR="00850A66" w:rsidRPr="006F50D2" w:rsidRDefault="00850A66" w:rsidP="00AB2793">
            <w:r w:rsidRPr="006F50D2">
              <w:rPr>
                <w:rFonts w:hint="eastAsia"/>
              </w:rPr>
              <w:t>六、</w:t>
            </w:r>
            <w:r w:rsidRPr="006F50D2">
              <w:rPr>
                <w:rFonts w:hint="eastAsia"/>
              </w:rPr>
              <w:t>6</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C45CC8E75BC940EBA73D76E2C4218D60"/>
                </w:placeholder>
                <w:dataBinding w:prefixMappings="xmlns:ns0='http://wwww.hallomagic.com/xbrl/consistency' xmlns:ns1='consistency' " w:xpath="/ns0:xbrlConsistency[1]/ns1:ccConsistency[1]/ns1:ccSign_Inventoriesneeq_instant_T[1]" w:storeItemID="{08517870-DFDA-4691-AD7A-17DFF9C938D2}"/>
                <w:text/>
              </w:sdtPr>
              <w:sdtContent>
                <w:r w:rsidR="00A62D6B">
                  <w:rPr>
                    <w:rFonts w:asciiTheme="minorEastAsia" w:eastAsiaTheme="minorEastAsia" w:hAnsiTheme="minorEastAsia" w:hint="eastAsia"/>
                    <w:color w:val="000000" w:themeColor="text1"/>
                    <w:szCs w:val="24"/>
                  </w:rPr>
                  <w:t>0.00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994723834"/>
                <w:lock w:val="sdtLocked"/>
                <w:placeholder>
                  <w:docPart w:val="0B9FED3CB5FC4B43B9ACC621292E8631"/>
                </w:placeholder>
                <w:dataBinding w:prefixMappings="xmlns:ns0='http://wwww.hallomagic.com/xbrl/consistency' xmlns:ns1='consistency' " w:xpath="/ns0:xbrlConsistency[1]/ns1:ccConsistency[1]/ns1:ccSign_Inventoriesneeq_instant_T-1[1]" w:storeItemID="{08517870-DFDA-4691-AD7A-17DFF9C938D2}"/>
                <w:text/>
              </w:sdtPr>
              <w:sdtContent>
                <w:r w:rsidR="00850A66">
                  <w:rPr>
                    <w:rFonts w:asciiTheme="minorEastAsia" w:eastAsiaTheme="minorEastAsia" w:hAnsiTheme="minorEastAsia"/>
                    <w:color w:val="000000" w:themeColor="text1"/>
                    <w:szCs w:val="24"/>
                  </w:rPr>
                  <w:t>22,699.00</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97E8CE9BF110451CB373292E9D578DE2"/>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617441109"/>
                <w:lock w:val="sdtLocked"/>
                <w:placeholder>
                  <w:docPart w:val="DA806E850BA3498FADCD0B78052A5EC3"/>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tcPr>
          <w:p w:rsidR="00850A66" w:rsidRPr="006F50D2" w:rsidRDefault="00850A66" w:rsidP="00AB2793">
            <w:r w:rsidRPr="006F50D2">
              <w:rPr>
                <w:rFonts w:hint="eastAsia"/>
              </w:rPr>
              <w:t>六、</w:t>
            </w:r>
            <w:r w:rsidRPr="006F50D2">
              <w:rPr>
                <w:rFonts w:hint="eastAsia"/>
              </w:rPr>
              <w:t>7</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F148177CD45040339DD1EDD7FFE2CFD3"/>
                </w:placeholder>
                <w:text/>
              </w:sdtPr>
              <w:sdtContent>
                <w:r w:rsidR="00850A66">
                  <w:rPr>
                    <w:rFonts w:asciiTheme="minorEastAsia" w:eastAsiaTheme="minorEastAsia" w:hAnsiTheme="minorEastAsia"/>
                    <w:color w:val="000000" w:themeColor="text1"/>
                    <w:szCs w:val="24"/>
                  </w:rPr>
                  <w:t>200,000,000.00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2BB583C0AEDF4499B1DE0854B22265D1"/>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tcPr>
          <w:p w:rsidR="00850A66" w:rsidRPr="006F50D2" w:rsidRDefault="00850A66" w:rsidP="00AB2793">
            <w:r w:rsidRPr="006F50D2">
              <w:rPr>
                <w:rFonts w:hint="eastAsia"/>
              </w:rPr>
              <w:t>六、</w:t>
            </w:r>
            <w:r w:rsidRPr="006F50D2">
              <w:rPr>
                <w:rFonts w:hint="eastAsia"/>
              </w:rPr>
              <w:t>8</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CA158443EF494ECC9CE367769B94DD97"/>
                </w:placeholder>
                <w:text/>
              </w:sdtPr>
              <w:sdtContent>
                <w:r w:rsidR="00850A66">
                  <w:rPr>
                    <w:rFonts w:asciiTheme="minorEastAsia" w:eastAsiaTheme="minorEastAsia" w:hAnsiTheme="minorEastAsia"/>
                    <w:color w:val="000000" w:themeColor="text1"/>
                    <w:szCs w:val="24"/>
                  </w:rPr>
                  <w:t>4,354,000,000.00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E1CFC9601EE0450CA9B1B6A2B1C9557E"/>
                </w:placeholder>
                <w:text/>
              </w:sdtPr>
              <w:sdtContent>
                <w:r w:rsidR="00850A66">
                  <w:rPr>
                    <w:rFonts w:asciiTheme="minorEastAsia" w:eastAsiaTheme="minorEastAsia" w:hAnsiTheme="minorEastAsia"/>
                    <w:color w:val="000000" w:themeColor="text1"/>
                    <w:szCs w:val="24"/>
                  </w:rPr>
                  <w:t>3,659,000,000.00</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tcPr>
          <w:p w:rsidR="00850A66" w:rsidRPr="006F50D2" w:rsidRDefault="00850A66" w:rsidP="00AB2793"/>
        </w:tc>
        <w:tc>
          <w:tcPr>
            <w:tcW w:w="1323"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0A066E7B60E3480FA62B8F1B30B39E5B"/>
                </w:placeholder>
                <w:text/>
              </w:sdtPr>
              <w:sdtContent>
                <w:r w:rsidR="00850A66">
                  <w:rPr>
                    <w:rFonts w:asciiTheme="minorEastAsia" w:eastAsiaTheme="minorEastAsia" w:hAnsiTheme="minorEastAsia"/>
                    <w:color w:val="000000" w:themeColor="text1"/>
                    <w:szCs w:val="24"/>
                  </w:rPr>
                  <w:t>5,443,342,791.50</w:t>
                </w:r>
              </w:sdtContent>
            </w:sdt>
          </w:p>
        </w:tc>
        <w:tc>
          <w:tcPr>
            <w:tcW w:w="1177"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AEA5D7001F9F4DCD974314793E74123E"/>
                </w:placeholder>
                <w:text/>
              </w:sdtPr>
              <w:sdtContent>
                <w:r w:rsidR="00850A66">
                  <w:rPr>
                    <w:rFonts w:asciiTheme="minorEastAsia" w:eastAsiaTheme="minorEastAsia" w:hAnsiTheme="minorEastAsia"/>
                    <w:color w:val="000000" w:themeColor="text1"/>
                    <w:szCs w:val="24"/>
                  </w:rPr>
                  <w:t>4,019,853,083.85</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850A66" w:rsidP="006A73B4">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50A66" w:rsidRPr="00552A81" w:rsidRDefault="00850A66" w:rsidP="006A73B4">
            <w:pPr>
              <w:widowControl/>
              <w:jc w:val="right"/>
              <w:rPr>
                <w:rFonts w:asciiTheme="minorEastAsia" w:eastAsiaTheme="minorEastAsia" w:hAnsiTheme="minorEastAsia" w:cs="宋体"/>
                <w:color w:val="000000" w:themeColor="text1"/>
                <w:kern w:val="0"/>
                <w:sz w:val="18"/>
                <w:szCs w:val="21"/>
              </w:rPr>
            </w:pPr>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B1F38E0AB3FF43FC8B775B58129E3A44"/>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715327583"/>
                <w:lock w:val="sdtLocked"/>
                <w:placeholder>
                  <w:docPart w:val="554AE79F8CDF495EB8D8DABBB53ABF5D"/>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tcPr>
          <w:p w:rsidR="00850A66" w:rsidRPr="006F50D2" w:rsidRDefault="00850A66" w:rsidP="00AB2793">
            <w:r w:rsidRPr="006F50D2">
              <w:rPr>
                <w:rFonts w:hint="eastAsia"/>
              </w:rPr>
              <w:t>六、</w:t>
            </w:r>
            <w:r w:rsidRPr="006F50D2">
              <w:rPr>
                <w:rFonts w:hint="eastAsia"/>
              </w:rPr>
              <w:t>9</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45B2E89DC6BF42DAAB56304994B0C084"/>
                </w:placeholder>
                <w:text/>
              </w:sdtPr>
              <w:sdtContent>
                <w:r w:rsidR="00850A66">
                  <w:rPr>
                    <w:rFonts w:asciiTheme="minorEastAsia" w:eastAsiaTheme="minorEastAsia" w:hAnsiTheme="minorEastAsia"/>
                    <w:color w:val="000000" w:themeColor="text1"/>
                    <w:szCs w:val="24"/>
                  </w:rPr>
                  <w:t>779,294,339.31</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808AE02D0EE5492C8535CD10DCE3DEE0"/>
                </w:placeholder>
                <w:text/>
              </w:sdtPr>
              <w:sdtContent>
                <w:r w:rsidR="00850A66">
                  <w:rPr>
                    <w:rFonts w:asciiTheme="minorEastAsia" w:eastAsiaTheme="minorEastAsia" w:hAnsiTheme="minorEastAsia"/>
                    <w:color w:val="000000" w:themeColor="text1"/>
                    <w:szCs w:val="24"/>
                  </w:rPr>
                  <w:t>603,150,000.00</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52A519D976AD477AB8661B06209896B0"/>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2083064036"/>
                <w:lock w:val="sdtLocked"/>
                <w:placeholder>
                  <w:docPart w:val="8CFB0461003D459D90FA90EAA4CC9E0B"/>
                </w:placeholder>
                <w:showingPlcHdr/>
                <w:text/>
              </w:sdtPr>
              <w:sdtContent>
                <w:r w:rsidR="00850A66">
                  <w:rPr>
                    <w:rStyle w:val="placeholder1Char"/>
                    <w:rFonts w:hint="eastAsia"/>
                  </w:rPr>
                  <w:t>____________</w:t>
                </w:r>
              </w:sdtContent>
            </w:sdt>
          </w:p>
        </w:tc>
      </w:tr>
      <w:tr w:rsidR="00850A66" w:rsidRPr="00552A81" w:rsidTr="00AB2793">
        <w:trPr>
          <w:trHeight w:val="435"/>
        </w:trPr>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26B17BE9480A42329015DB3052017CDD"/>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560245359"/>
                <w:lock w:val="sdtLocked"/>
                <w:placeholder>
                  <w:docPart w:val="C1409496E3D04613ABEC1BC861CD902C"/>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tcPr>
          <w:p w:rsidR="00850A66" w:rsidRPr="006F50D2" w:rsidRDefault="00850A66" w:rsidP="00AB2793">
            <w:r w:rsidRPr="006F50D2">
              <w:rPr>
                <w:rFonts w:hint="eastAsia"/>
              </w:rPr>
              <w:t>六、</w:t>
            </w:r>
            <w:r w:rsidRPr="006F50D2">
              <w:rPr>
                <w:rFonts w:hint="eastAsia"/>
              </w:rPr>
              <w:t>10</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3861ED5C053A433A950C75D0B210AFE9"/>
                </w:placeholder>
                <w:dataBinding w:prefixMappings="xmlns:ns0='http://wwww.hallomagic.com/xbrl/consistency' xmlns:ns1='consistency' " w:xpath="/ns0:xbrlConsistency[1]/ns1:ccConsistency[1]/ns1:ccSign_LongTermEquityInvestmentsneeq_instant_T[1]" w:storeItemID="{08517870-DFDA-4691-AD7A-17DFF9C938D2}"/>
                <w:text/>
              </w:sdtPr>
              <w:sdtContent>
                <w:r w:rsidR="00850A66">
                  <w:rPr>
                    <w:rFonts w:asciiTheme="minorEastAsia" w:eastAsiaTheme="minorEastAsia" w:hAnsiTheme="minorEastAsia"/>
                    <w:color w:val="000000" w:themeColor="text1"/>
                    <w:szCs w:val="24"/>
                  </w:rPr>
                  <w:t>87,947,615.46</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79876FD4DA014401AD398C854FE0FD28"/>
                </w:placeholder>
                <w:dataBinding w:prefixMappings="xmlns:ns0='http://wwww.hallomagic.com/xbrl/consistency' xmlns:ns1='consistency' " w:xpath="/ns0:xbrlConsistency[1]/ns1:ccConsistency[1]/ns1:ccSign_LongTermEquityInvestmentsneeq_instant_T-1[1]" w:storeItemID="{08517870-DFDA-4691-AD7A-17DFF9C938D2}"/>
                <w:text/>
              </w:sdtPr>
              <w:sdtContent>
                <w:r w:rsidR="00850A66">
                  <w:rPr>
                    <w:rFonts w:asciiTheme="minorEastAsia" w:eastAsiaTheme="minorEastAsia" w:hAnsiTheme="minorEastAsia"/>
                    <w:color w:val="000000" w:themeColor="text1"/>
                    <w:szCs w:val="24"/>
                  </w:rPr>
                  <w:t>34,118,981.25</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tcPr>
          <w:p w:rsidR="00850A66" w:rsidRPr="006F50D2" w:rsidRDefault="00850A66" w:rsidP="00AB2793">
            <w:r w:rsidRPr="006F50D2">
              <w:rPr>
                <w:rFonts w:hint="eastAsia"/>
              </w:rPr>
              <w:t>六、</w:t>
            </w:r>
            <w:r w:rsidRPr="006F50D2">
              <w:rPr>
                <w:rFonts w:hint="eastAsia"/>
              </w:rPr>
              <w:t>11</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6204F755F6E2454EB419FCE17B2D6A09"/>
                </w:placeholder>
                <w:text/>
              </w:sdtPr>
              <w:sdtContent>
                <w:r w:rsidR="00850A66">
                  <w:rPr>
                    <w:rFonts w:asciiTheme="minorEastAsia" w:eastAsiaTheme="minorEastAsia" w:hAnsiTheme="minorEastAsia"/>
                    <w:color w:val="000000" w:themeColor="text1"/>
                    <w:szCs w:val="24"/>
                  </w:rPr>
                  <w:t>1,501,665,042.89</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82EA0B5B01CC4BF7B085D25CA1A1349C"/>
                </w:placeholder>
                <w:text/>
              </w:sdtPr>
              <w:sdtContent>
                <w:r w:rsidR="00850A66">
                  <w:rPr>
                    <w:rFonts w:asciiTheme="minorEastAsia" w:eastAsiaTheme="minorEastAsia" w:hAnsiTheme="minorEastAsia"/>
                    <w:color w:val="000000" w:themeColor="text1"/>
                    <w:szCs w:val="24"/>
                  </w:rPr>
                  <w:t>1,813,113,242.78</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tcPr>
          <w:p w:rsidR="00850A66" w:rsidRPr="006F50D2" w:rsidRDefault="00850A66" w:rsidP="00AB2793">
            <w:r w:rsidRPr="006F50D2">
              <w:rPr>
                <w:rFonts w:hint="eastAsia"/>
              </w:rPr>
              <w:t>六、</w:t>
            </w:r>
            <w:r w:rsidRPr="006F50D2">
              <w:rPr>
                <w:rFonts w:hint="eastAsia"/>
              </w:rPr>
              <w:t>12</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2CBCD79400A24A1C8BC80FB451E18ADD"/>
                </w:placeholder>
                <w:dataBinding w:prefixMappings="xmlns:ns0='http://wwww.hallomagic.com/xbrl/consistency' xmlns:ns1='consistency' " w:xpath="/ns0:xbrlConsistency[1]/ns1:ccConsistency[1]/ns1:ccSign_PropertyPlantAndEquipmentneeq_instant_T[1]" w:storeItemID="{08517870-DFDA-4691-AD7A-17DFF9C938D2}"/>
                <w:text/>
              </w:sdtPr>
              <w:sdtContent>
                <w:r w:rsidR="00850A66">
                  <w:rPr>
                    <w:rFonts w:asciiTheme="minorEastAsia" w:eastAsiaTheme="minorEastAsia" w:hAnsiTheme="minorEastAsia"/>
                    <w:color w:val="000000" w:themeColor="text1"/>
                    <w:szCs w:val="24"/>
                  </w:rPr>
                  <w:t>3,017,200.70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ABD6A56D9941461F83C4B8CC359A1D7C"/>
                </w:placeholder>
                <w:dataBinding w:prefixMappings="xmlns:ns0='http://wwww.hallomagic.com/xbrl/consistency' xmlns:ns1='consistency' " w:xpath="/ns0:xbrlConsistency[1]/ns1:ccConsistency[1]/ns1:ccSign_PropertyPlantAndEquipmentneeq_instant_T-1[1]" w:storeItemID="{08517870-DFDA-4691-AD7A-17DFF9C938D2}"/>
                <w:text/>
              </w:sdtPr>
              <w:sdtContent>
                <w:r w:rsidR="00850A66">
                  <w:rPr>
                    <w:rFonts w:asciiTheme="minorEastAsia" w:eastAsiaTheme="minorEastAsia" w:hAnsiTheme="minorEastAsia"/>
                    <w:color w:val="000000" w:themeColor="text1"/>
                    <w:szCs w:val="24"/>
                  </w:rPr>
                  <w:t>2,518,070.73</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D5F718A9B7834075AD5D96C9F67453E9"/>
                </w:placeholder>
                <w:dataBinding w:prefixMappings="xmlns:ns0='http://wwww.hallomagic.com/xbrl/consistency' xmlns:ns1='consistency' " w:xpath="/ns0:xbrlConsistency[1]/ns1:ccConsistency[1]/ns1:ccSign_ConstructionInProgressneeq_instant_T[1]" w:storeItemID="{08517870-DFDA-4691-AD7A-17DFF9C938D2}"/>
                <w:text/>
              </w:sdtPr>
              <w:sdtContent>
                <w:r w:rsidR="00E77976">
                  <w:rPr>
                    <w:rFonts w:asciiTheme="minorEastAsia" w:eastAsiaTheme="minorEastAsia" w:hAnsiTheme="minorEastAsia" w:hint="eastAsia"/>
                    <w:color w:val="000000" w:themeColor="text1"/>
                    <w:szCs w:val="24"/>
                  </w:rPr>
                  <w:t>0.00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2012789533"/>
                <w:lock w:val="sdtLocked"/>
                <w:placeholder>
                  <w:docPart w:val="C3AF24A10123443E890A009678F6669C"/>
                </w:placeholder>
                <w:dataBinding w:prefixMappings="xmlns:ns0='http://wwww.hallomagic.com/xbrl/consistency' xmlns:ns1='consistency' " w:xpath="/ns0:xbrlConsistency[1]/ns1:ccConsistency[1]/ns1:ccSign_ConstructionInProgressneeq_instant_T-1[1]" w:storeItemID="{08517870-DFDA-4691-AD7A-17DFF9C938D2}"/>
                <w:text/>
              </w:sdtPr>
              <w:sdtContent>
                <w:r w:rsidR="00E77976">
                  <w:rPr>
                    <w:rFonts w:asciiTheme="minorEastAsia" w:eastAsiaTheme="minorEastAsia" w:hAnsiTheme="minorEastAsia" w:hint="eastAsia"/>
                    <w:color w:val="000000" w:themeColor="text1"/>
                    <w:kern w:val="0"/>
                    <w:szCs w:val="24"/>
                  </w:rPr>
                  <w:t>0.00</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B7418D402D2E4F50A4E554ED87FF13A3"/>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828021355"/>
                <w:lock w:val="sdtLocked"/>
                <w:placeholder>
                  <w:docPart w:val="7944BFA00ED6463BBC39AD3820DF260D"/>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3F3B78D3D392477D99A5252D416265B7"/>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750042176"/>
                <w:lock w:val="sdtLocked"/>
                <w:placeholder>
                  <w:docPart w:val="0EE4ED8806804E40A276898EA9EE6C37"/>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5895460ACD5440EF9104DEEE1B7CF7F8"/>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07325345"/>
                <w:lock w:val="sdtLocked"/>
                <w:placeholder>
                  <w:docPart w:val="30993EA9192A44D385175BD571D29672"/>
                </w:placeholder>
                <w:showingPlcHdr/>
                <w:text/>
              </w:sdtPr>
              <w:sdtContent>
                <w:r w:rsidR="00850A66">
                  <w:rPr>
                    <w:rStyle w:val="placeholder1Char"/>
                    <w:rFonts w:hint="eastAsia"/>
                  </w:rPr>
                  <w:t>____________</w:t>
                </w:r>
              </w:sdtContent>
            </w:sdt>
          </w:p>
        </w:tc>
      </w:tr>
      <w:tr w:rsidR="00850A66" w:rsidRPr="00552A81" w:rsidTr="00AB2793">
        <w:trPr>
          <w:trHeight w:val="276"/>
        </w:trPr>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28DD64A6B1F24567990D76210208993D"/>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358196282"/>
                <w:lock w:val="sdtLocked"/>
                <w:placeholder>
                  <w:docPart w:val="F3E0773E7EB14634BCDC1BE7DA5B4C3A"/>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B64799DA967F4C5F9CDCEBB96A3CED39"/>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054044288"/>
                <w:lock w:val="sdtLocked"/>
                <w:placeholder>
                  <w:docPart w:val="C2B4FFC8D6E841A2A9A87C9F5739C06B"/>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tcPr>
          <w:p w:rsidR="00850A66" w:rsidRPr="006F50D2"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A13149A5FC68432A8DE81CD5106E45AE"/>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321238539"/>
                <w:lock w:val="sdtLocked"/>
                <w:placeholder>
                  <w:docPart w:val="6F801711917F4C9A99D9A8C34EBA6737"/>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tcPr>
          <w:p w:rsidR="00850A66" w:rsidRPr="006F50D2" w:rsidRDefault="00850A66" w:rsidP="00AB2793">
            <w:r w:rsidRPr="006F50D2">
              <w:rPr>
                <w:rFonts w:hint="eastAsia"/>
              </w:rPr>
              <w:t>六、</w:t>
            </w:r>
            <w:r w:rsidRPr="006F50D2">
              <w:rPr>
                <w:rFonts w:hint="eastAsia"/>
              </w:rPr>
              <w:t>13</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921B738A5B7446FFBCF71284A5C6D850"/>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565616024"/>
                <w:lock w:val="sdtLocked"/>
                <w:placeholder>
                  <w:docPart w:val="95828AADAD46453F846F655665CDAAE4"/>
                </w:placeholder>
                <w:text/>
              </w:sdtPr>
              <w:sdtContent>
                <w:r w:rsidR="00850A66">
                  <w:rPr>
                    <w:rFonts w:asciiTheme="minorEastAsia" w:eastAsiaTheme="minorEastAsia" w:hAnsiTheme="minorEastAsia"/>
                    <w:color w:val="000000" w:themeColor="text1"/>
                    <w:szCs w:val="24"/>
                  </w:rPr>
                  <w:t>13,998.69</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tcPr>
          <w:p w:rsidR="00850A66" w:rsidRPr="006F50D2" w:rsidRDefault="00850A66" w:rsidP="00AB2793">
            <w:r w:rsidRPr="006F50D2">
              <w:rPr>
                <w:rFonts w:hint="eastAsia"/>
              </w:rPr>
              <w:t>六、</w:t>
            </w:r>
            <w:r w:rsidRPr="006F50D2">
              <w:rPr>
                <w:rFonts w:hint="eastAsia"/>
              </w:rPr>
              <w:t>14</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9A1B4E9EA2A440B097DC62E2C2C3B0FA"/>
                </w:placeholder>
                <w:text/>
              </w:sdtPr>
              <w:sdtContent>
                <w:r w:rsidR="00850A66">
                  <w:rPr>
                    <w:rFonts w:asciiTheme="minorEastAsia" w:eastAsiaTheme="minorEastAsia" w:hAnsiTheme="minorEastAsia"/>
                    <w:color w:val="000000" w:themeColor="text1"/>
                    <w:szCs w:val="24"/>
                  </w:rPr>
                  <w:t>2,853,229.87</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4A0F60A9DFA849AC93C41771F82ED6A5"/>
                </w:placeholder>
                <w:text/>
              </w:sdtPr>
              <w:sdtContent>
                <w:r w:rsidR="00850A66">
                  <w:rPr>
                    <w:rFonts w:asciiTheme="minorEastAsia" w:eastAsiaTheme="minorEastAsia" w:hAnsiTheme="minorEastAsia"/>
                    <w:color w:val="000000" w:themeColor="text1"/>
                    <w:szCs w:val="24"/>
                  </w:rPr>
                  <w:t>2,159,771.35</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tcPr>
          <w:p w:rsidR="00850A66" w:rsidRPr="006F50D2" w:rsidRDefault="00850A66" w:rsidP="00AB2793">
            <w:r w:rsidRPr="006F50D2">
              <w:rPr>
                <w:rFonts w:hint="eastAsia"/>
              </w:rPr>
              <w:t>六、</w:t>
            </w:r>
            <w:r w:rsidRPr="006F50D2">
              <w:rPr>
                <w:rFonts w:hint="eastAsia"/>
              </w:rPr>
              <w:t>15</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F97D6A50CB3E458AA1A098AD14E813B6"/>
                </w:placeholder>
                <w:text/>
              </w:sdtPr>
              <w:sdtContent>
                <w:r w:rsidR="00850A66">
                  <w:rPr>
                    <w:rFonts w:asciiTheme="minorEastAsia" w:eastAsiaTheme="minorEastAsia" w:hAnsiTheme="minorEastAsia"/>
                    <w:color w:val="000000" w:themeColor="text1"/>
                    <w:szCs w:val="24"/>
                  </w:rPr>
                  <w:t>84,233,996.46</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1DA6881685E046E2BCE227EC037BBCE2"/>
                </w:placeholder>
                <w:text/>
              </w:sdtPr>
              <w:sdtContent>
                <w:r w:rsidR="00850A66">
                  <w:rPr>
                    <w:rFonts w:asciiTheme="minorEastAsia" w:eastAsiaTheme="minorEastAsia" w:hAnsiTheme="minorEastAsia"/>
                    <w:color w:val="000000" w:themeColor="text1"/>
                    <w:szCs w:val="24"/>
                  </w:rPr>
                  <w:t>63,600,532.03</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tcPr>
          <w:p w:rsidR="00850A66" w:rsidRPr="006F50D2" w:rsidRDefault="00850A66" w:rsidP="00AB2793">
            <w:r w:rsidRPr="006F50D2">
              <w:rPr>
                <w:rFonts w:hint="eastAsia"/>
              </w:rPr>
              <w:t>六、</w:t>
            </w:r>
            <w:r w:rsidRPr="006F50D2">
              <w:rPr>
                <w:rFonts w:hint="eastAsia"/>
              </w:rPr>
              <w:t>16</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F2524D9DAF3347258D927C9FD8DCF324"/>
                </w:placeholder>
                <w:text/>
              </w:sdtPr>
              <w:sdtContent>
                <w:r w:rsidR="00850A66">
                  <w:rPr>
                    <w:rFonts w:asciiTheme="minorEastAsia" w:eastAsiaTheme="minorEastAsia" w:hAnsiTheme="minorEastAsia"/>
                    <w:color w:val="000000" w:themeColor="text1"/>
                    <w:szCs w:val="24"/>
                  </w:rPr>
                  <w:t>536,672,150.13</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83B63DE679F64F39AC6BDA4EF4B70C38"/>
                </w:placeholder>
                <w:text/>
              </w:sdtPr>
              <w:sdtContent>
                <w:r w:rsidR="00850A66">
                  <w:rPr>
                    <w:rFonts w:asciiTheme="minorEastAsia" w:eastAsiaTheme="minorEastAsia" w:hAnsiTheme="minorEastAsia"/>
                    <w:color w:val="000000" w:themeColor="text1"/>
                    <w:szCs w:val="24"/>
                  </w:rPr>
                  <w:t>548,180,868.70</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tcPr>
          <w:p w:rsidR="00850A66" w:rsidRPr="006F50D2" w:rsidRDefault="00850A66" w:rsidP="00AB2793"/>
        </w:tc>
        <w:tc>
          <w:tcPr>
            <w:tcW w:w="1323"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CC50D04E7CCA42B8B85E856D135B5C13"/>
                </w:placeholder>
                <w:text/>
              </w:sdtPr>
              <w:sdtContent>
                <w:r w:rsidR="00850A66">
                  <w:rPr>
                    <w:rFonts w:asciiTheme="minorEastAsia" w:eastAsiaTheme="minorEastAsia" w:hAnsiTheme="minorEastAsia"/>
                    <w:color w:val="000000" w:themeColor="text1"/>
                    <w:szCs w:val="24"/>
                  </w:rPr>
                  <w:t>2,995,683,574.82</w:t>
                </w:r>
              </w:sdtContent>
            </w:sdt>
          </w:p>
        </w:tc>
        <w:tc>
          <w:tcPr>
            <w:tcW w:w="1177"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084DA742A69F4945A9183E9F7207172D"/>
                </w:placeholder>
                <w:text/>
              </w:sdtPr>
              <w:sdtContent>
                <w:r w:rsidR="00850A66">
                  <w:rPr>
                    <w:rFonts w:asciiTheme="minorEastAsia" w:eastAsiaTheme="minorEastAsia" w:hAnsiTheme="minorEastAsia"/>
                    <w:color w:val="000000" w:themeColor="text1"/>
                    <w:szCs w:val="24"/>
                  </w:rPr>
                  <w:t>3,066,855,465.53</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tcPr>
          <w:p w:rsidR="00850A66" w:rsidRPr="006F50D2" w:rsidRDefault="00850A66" w:rsidP="00AB2793"/>
        </w:tc>
        <w:tc>
          <w:tcPr>
            <w:tcW w:w="1323"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50392E955D654D6EB2B96367A3D663B3"/>
                </w:placeholder>
                <w:dataBinding w:prefixMappings="xmlns:ns0='http://wwww.hallomagic.com/xbrl/consistency' xmlns:ns1='consistency' " w:xpath="/ns0:xbrlConsistency[1]/ns1:ccConsistency[1]/ns1:ccSign_Assetsneeq_instant_T[1]" w:storeItemID="{08517870-DFDA-4691-AD7A-17DFF9C938D2}"/>
                <w:text/>
              </w:sdtPr>
              <w:sdtContent>
                <w:r w:rsidR="00850A66">
                  <w:rPr>
                    <w:rFonts w:asciiTheme="minorEastAsia" w:eastAsiaTheme="minorEastAsia" w:hAnsiTheme="minorEastAsia"/>
                    <w:color w:val="000000" w:themeColor="text1"/>
                    <w:szCs w:val="24"/>
                  </w:rPr>
                  <w:t>8,439,026,366.32</w:t>
                </w:r>
              </w:sdtContent>
            </w:sdt>
          </w:p>
        </w:tc>
        <w:tc>
          <w:tcPr>
            <w:tcW w:w="1177"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3CE5D8DCA6F84376B8B6CD81D5AAEF24"/>
                </w:placeholder>
                <w:dataBinding w:prefixMappings="xmlns:ns0='http://wwww.hallomagic.com/xbrl/consistency' xmlns:ns1='consistency' " w:xpath="/ns0:xbrlConsistency[1]/ns1:ccConsistency[1]/ns1:ccSign_Assetsneeq_instant_T-1[1]" w:storeItemID="{08517870-DFDA-4691-AD7A-17DFF9C938D2}"/>
                <w:text/>
              </w:sdtPr>
              <w:sdtContent>
                <w:r w:rsidR="00850A66">
                  <w:rPr>
                    <w:rFonts w:asciiTheme="minorEastAsia" w:eastAsiaTheme="minorEastAsia" w:hAnsiTheme="minorEastAsia"/>
                    <w:color w:val="000000" w:themeColor="text1"/>
                    <w:szCs w:val="24"/>
                  </w:rPr>
                  <w:t>7,086,708,549.38</w:t>
                </w:r>
              </w:sdtContent>
            </w:sdt>
          </w:p>
        </w:tc>
      </w:tr>
      <w:tr w:rsidR="00850A66" w:rsidRPr="00552A81" w:rsidTr="00AB2793">
        <w:trPr>
          <w:trHeight w:val="305"/>
        </w:trPr>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lastRenderedPageBreak/>
              <w:t>流动负债：</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850A66" w:rsidP="006A73B4">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50A66" w:rsidRPr="00552A81" w:rsidRDefault="00850A66" w:rsidP="006A73B4">
            <w:pPr>
              <w:widowControl/>
              <w:jc w:val="right"/>
              <w:rPr>
                <w:rFonts w:asciiTheme="minorEastAsia" w:eastAsiaTheme="minorEastAsia" w:hAnsiTheme="minorEastAsia" w:cs="宋体"/>
                <w:color w:val="000000" w:themeColor="text1"/>
                <w:kern w:val="0"/>
                <w:sz w:val="18"/>
                <w:szCs w:val="21"/>
              </w:rPr>
            </w:pPr>
          </w:p>
        </w:tc>
      </w:tr>
      <w:tr w:rsidR="00850A66" w:rsidRPr="00552A81" w:rsidTr="00AB2793">
        <w:tc>
          <w:tcPr>
            <w:tcW w:w="1544"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tcPr>
          <w:p w:rsidR="00850A66" w:rsidRPr="00CF6F4D" w:rsidRDefault="00850A66" w:rsidP="00AB2793">
            <w:r w:rsidRPr="00CF6F4D">
              <w:rPr>
                <w:rFonts w:hint="eastAsia"/>
              </w:rPr>
              <w:t>六、</w:t>
            </w:r>
            <w:r w:rsidRPr="00CF6F4D">
              <w:rPr>
                <w:rFonts w:hint="eastAsia"/>
              </w:rPr>
              <w:t>18</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CF795A72DF13436994380CBE0453E982"/>
                </w:placeholder>
                <w:dataBinding w:prefixMappings="xmlns:ns0='http://wwww.hallomagic.com/xbrl/consistency' xmlns:ns1='consistency' " w:xpath="/ns0:xbrlConsistency[1]/ns1:ccConsistency[1]/ns1:ccSign_ShortTermBorrowingsneeq_instant_T[1]" w:storeItemID="{08517870-DFDA-4691-AD7A-17DFF9C938D2}"/>
                <w:text/>
              </w:sdtPr>
              <w:sdtContent>
                <w:r w:rsidR="00850A66">
                  <w:rPr>
                    <w:rFonts w:asciiTheme="minorEastAsia" w:eastAsiaTheme="minorEastAsia" w:hAnsiTheme="minorEastAsia"/>
                    <w:color w:val="000000" w:themeColor="text1"/>
                    <w:szCs w:val="24"/>
                  </w:rPr>
                  <w:t>516,600,000.00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66396249D75946138421304537DD41D4"/>
                </w:placeholder>
                <w:dataBinding w:prefixMappings="xmlns:ns0='http://wwww.hallomagic.com/xbrl/consistency' xmlns:ns1='consistency' " w:xpath="/ns0:xbrlConsistency[1]/ns1:ccConsistency[1]/ns1:ccSign_ShortTermBorrowingsneeq_instant_T-1[1]" w:storeItemID="{08517870-DFDA-4691-AD7A-17DFF9C938D2}"/>
                <w:text/>
              </w:sdtPr>
              <w:sdtContent>
                <w:r w:rsidR="00850A66">
                  <w:rPr>
                    <w:rFonts w:asciiTheme="minorEastAsia" w:eastAsiaTheme="minorEastAsia" w:hAnsiTheme="minorEastAsia"/>
                    <w:color w:val="000000" w:themeColor="text1"/>
                    <w:szCs w:val="24"/>
                  </w:rPr>
                  <w:t>1,374,000,000.00</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9AC554F2C7994FBEB3246EBE3614EE3A"/>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100253383"/>
                <w:lock w:val="sdtLocked"/>
                <w:placeholder>
                  <w:docPart w:val="87B571E55CD04700B3F39D4EB512C342"/>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B2EABF0DF7C84EE2B57116F964D1DA52"/>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396177978"/>
                <w:lock w:val="sdtLocked"/>
                <w:placeholder>
                  <w:docPart w:val="687C2A80BE2E4F859979A7A0BFEDE095"/>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0E139F6517D14FEA86E4C5B3A09689EA"/>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955825194"/>
                <w:lock w:val="sdtLocked"/>
                <w:placeholder>
                  <w:docPart w:val="DDA0A14FC7204E7FADA8CDED3F82EF1F"/>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CCF9C90ECBF343FC9FB99E42BBC5D527"/>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784847424"/>
                <w:lock w:val="sdtLocked"/>
                <w:placeholder>
                  <w:docPart w:val="19D44B26B44D42FFB93D4E16A04F3AEA"/>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3233871617504A9C8A036EB88BEEBDBA"/>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74578754"/>
                <w:lock w:val="sdtLocked"/>
                <w:placeholder>
                  <w:docPart w:val="E7A0F992FD86456999E150FDDBE2E54C"/>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EE4D79F6A892416FA803EEE00BD4FDDA"/>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718804348"/>
                <w:lock w:val="sdtLocked"/>
                <w:placeholder>
                  <w:docPart w:val="B297E1A8855F40CBAA95F62693E03A01"/>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ACC2B19F9A91476C98C82FD51C34F490"/>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524160107"/>
                <w:lock w:val="sdtLocked"/>
                <w:placeholder>
                  <w:docPart w:val="FC7E682C767145ECAB16FFE0F7F29F0C"/>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tcPr>
          <w:p w:rsidR="00850A66" w:rsidRPr="00CF6F4D" w:rsidRDefault="00850A66" w:rsidP="00AB2793">
            <w:r w:rsidRPr="00CF6F4D">
              <w:rPr>
                <w:rFonts w:hint="eastAsia"/>
              </w:rPr>
              <w:t>六、</w:t>
            </w:r>
            <w:r w:rsidRPr="00CF6F4D">
              <w:rPr>
                <w:rFonts w:hint="eastAsia"/>
              </w:rPr>
              <w:t>19</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CBE11F0C9E14CB79B777F93C2F6B397"/>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525098206"/>
                <w:lock w:val="sdtLocked"/>
                <w:placeholder>
                  <w:docPart w:val="99A002ECC12944CCAD8EF762FB983D5C"/>
                </w:placeholder>
                <w:text/>
              </w:sdtPr>
              <w:sdtContent>
                <w:r w:rsidR="00850A66">
                  <w:rPr>
                    <w:rFonts w:asciiTheme="minorEastAsia" w:eastAsiaTheme="minorEastAsia" w:hAnsiTheme="minorEastAsia"/>
                    <w:color w:val="000000" w:themeColor="text1"/>
                    <w:szCs w:val="24"/>
                  </w:rPr>
                  <w:t>576,000.00</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tcPr>
          <w:p w:rsidR="00850A66" w:rsidRPr="00CF6F4D" w:rsidRDefault="00850A66" w:rsidP="00AB2793">
            <w:r w:rsidRPr="00CF6F4D">
              <w:rPr>
                <w:rFonts w:hint="eastAsia"/>
              </w:rPr>
              <w:t>六、</w:t>
            </w:r>
            <w:r w:rsidRPr="00CF6F4D">
              <w:rPr>
                <w:rFonts w:hint="eastAsia"/>
              </w:rPr>
              <w:t>20</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929B82751EB74CE9AC55F656854B79CD"/>
                </w:placeholder>
                <w:text/>
              </w:sdtPr>
              <w:sdtContent>
                <w:r w:rsidR="00850A66">
                  <w:rPr>
                    <w:rFonts w:asciiTheme="minorEastAsia" w:eastAsiaTheme="minorEastAsia" w:hAnsiTheme="minorEastAsia"/>
                    <w:color w:val="000000" w:themeColor="text1"/>
                    <w:szCs w:val="24"/>
                  </w:rPr>
                  <w:t>9,728,770.98</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3561B80CD84B4C55A4D3F0E36C8EAF6B"/>
                </w:placeholder>
                <w:text/>
              </w:sdtPr>
              <w:sdtContent>
                <w:r w:rsidR="00850A66">
                  <w:rPr>
                    <w:rFonts w:asciiTheme="minorEastAsia" w:eastAsiaTheme="minorEastAsia" w:hAnsiTheme="minorEastAsia"/>
                    <w:color w:val="000000" w:themeColor="text1"/>
                    <w:szCs w:val="24"/>
                  </w:rPr>
                  <w:t>9,663,135.99</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9AEAF276CF34411A97DF8D5C4C6FB215"/>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291521426"/>
                <w:lock w:val="sdtLocked"/>
                <w:placeholder>
                  <w:docPart w:val="E8AA68B73CC24948ABFD3776A0066F26"/>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4170F212D40347E78795658A8487C5F2"/>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864620641"/>
                <w:lock w:val="sdtLocked"/>
                <w:placeholder>
                  <w:docPart w:val="0EB78C5A53544B288C794E32ECB8A748"/>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tcPr>
          <w:p w:rsidR="00850A66" w:rsidRPr="00CF6F4D" w:rsidRDefault="00850A66" w:rsidP="00AB2793">
            <w:r w:rsidRPr="00CF6F4D">
              <w:rPr>
                <w:rFonts w:hint="eastAsia"/>
              </w:rPr>
              <w:t>六、</w:t>
            </w:r>
            <w:r w:rsidRPr="00CF6F4D">
              <w:rPr>
                <w:rFonts w:hint="eastAsia"/>
              </w:rPr>
              <w:t>21</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3C8B5DF06C3A47A5A3E585A9DC39F1A5"/>
                </w:placeholder>
                <w:text/>
              </w:sdtPr>
              <w:sdtContent>
                <w:r w:rsidR="00850A66">
                  <w:rPr>
                    <w:rFonts w:asciiTheme="minorEastAsia" w:eastAsiaTheme="minorEastAsia" w:hAnsiTheme="minorEastAsia"/>
                    <w:color w:val="000000" w:themeColor="text1"/>
                    <w:szCs w:val="24"/>
                  </w:rPr>
                  <w:t>19,980,363.07</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86F1484EDA8D4861823E6520E92A8628"/>
                </w:placeholder>
                <w:text/>
              </w:sdtPr>
              <w:sdtContent>
                <w:r w:rsidR="00850A66">
                  <w:rPr>
                    <w:rFonts w:asciiTheme="minorEastAsia" w:eastAsiaTheme="minorEastAsia" w:hAnsiTheme="minorEastAsia"/>
                    <w:color w:val="000000" w:themeColor="text1"/>
                    <w:szCs w:val="24"/>
                  </w:rPr>
                  <w:t>16,064,108.73</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tcPr>
          <w:p w:rsidR="00850A66" w:rsidRPr="00CF6F4D" w:rsidRDefault="00850A66" w:rsidP="00AB2793">
            <w:r w:rsidRPr="00CF6F4D">
              <w:rPr>
                <w:rFonts w:hint="eastAsia"/>
              </w:rPr>
              <w:t>六、</w:t>
            </w:r>
            <w:r w:rsidRPr="00CF6F4D">
              <w:rPr>
                <w:rFonts w:hint="eastAsia"/>
              </w:rPr>
              <w:t>22</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707DD298B3B34ABCB13AEB6E95169709"/>
                </w:placeholder>
                <w:text/>
              </w:sdtPr>
              <w:sdtContent>
                <w:r w:rsidR="00850A66">
                  <w:rPr>
                    <w:rFonts w:asciiTheme="minorEastAsia" w:eastAsiaTheme="minorEastAsia" w:hAnsiTheme="minorEastAsia"/>
                    <w:color w:val="000000" w:themeColor="text1"/>
                    <w:szCs w:val="24"/>
                  </w:rPr>
                  <w:t>108,167,870.80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DE9799A9F7CA4638BF6C4AABEFA4B56B"/>
                </w:placeholder>
                <w:text/>
              </w:sdtPr>
              <w:sdtContent>
                <w:r w:rsidR="00850A66">
                  <w:rPr>
                    <w:rFonts w:asciiTheme="minorEastAsia" w:eastAsiaTheme="minorEastAsia" w:hAnsiTheme="minorEastAsia"/>
                    <w:color w:val="000000" w:themeColor="text1"/>
                    <w:szCs w:val="24"/>
                  </w:rPr>
                  <w:t>159,610,620.84</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5B16C6C5288647B381A807B15709158B"/>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731278688"/>
                <w:lock w:val="sdtLocked"/>
                <w:placeholder>
                  <w:docPart w:val="170AF89237994DA78087D0B1799F4098"/>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tcPr>
          <w:p w:rsidR="00850A66" w:rsidRPr="00CF6F4D" w:rsidRDefault="00850A66" w:rsidP="00AB2793">
            <w:r w:rsidRPr="00CF6F4D">
              <w:rPr>
                <w:rFonts w:hint="eastAsia"/>
              </w:rPr>
              <w:t>六、</w:t>
            </w:r>
            <w:r w:rsidRPr="00CF6F4D">
              <w:rPr>
                <w:rFonts w:hint="eastAsia"/>
              </w:rPr>
              <w:t>23</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7F9188EB28874C49A3805C612DF03FDE"/>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424148865"/>
                <w:lock w:val="sdtLocked"/>
                <w:placeholder>
                  <w:docPart w:val="55D7EEE837334BB086214FA232769567"/>
                </w:placeholder>
                <w:text/>
              </w:sdtPr>
              <w:sdtContent>
                <w:r w:rsidR="00850A66">
                  <w:rPr>
                    <w:rFonts w:asciiTheme="minorEastAsia" w:eastAsiaTheme="minorEastAsia" w:hAnsiTheme="minorEastAsia"/>
                    <w:color w:val="000000" w:themeColor="text1"/>
                    <w:szCs w:val="24"/>
                  </w:rPr>
                  <w:t>1,674,565.04</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tcPr>
          <w:p w:rsidR="00850A66" w:rsidRPr="00CF6F4D" w:rsidRDefault="00850A66" w:rsidP="00AB2793">
            <w:r w:rsidRPr="00CF6F4D">
              <w:rPr>
                <w:rFonts w:hint="eastAsia"/>
              </w:rPr>
              <w:t>六、</w:t>
            </w:r>
            <w:r w:rsidRPr="00CF6F4D">
              <w:rPr>
                <w:rFonts w:hint="eastAsia"/>
              </w:rPr>
              <w:t>24</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B72F1CBC3CC74BB6A46D90F89E256004"/>
                </w:placeholder>
                <w:text/>
              </w:sdtPr>
              <w:sdtContent>
                <w:r w:rsidR="00850A66">
                  <w:rPr>
                    <w:rFonts w:asciiTheme="minorEastAsia" w:eastAsiaTheme="minorEastAsia" w:hAnsiTheme="minorEastAsia"/>
                    <w:color w:val="000000" w:themeColor="text1"/>
                    <w:szCs w:val="24"/>
                  </w:rPr>
                  <w:t>362,823,324.88</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F4C33D9F56E04E369E79F727AE6A943D"/>
                </w:placeholder>
                <w:text/>
              </w:sdtPr>
              <w:sdtContent>
                <w:r w:rsidR="00850A66">
                  <w:rPr>
                    <w:rFonts w:asciiTheme="minorEastAsia" w:eastAsiaTheme="minorEastAsia" w:hAnsiTheme="minorEastAsia"/>
                    <w:color w:val="000000" w:themeColor="text1"/>
                    <w:szCs w:val="24"/>
                  </w:rPr>
                  <w:t>234,586,789.98</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ABAB48A122AE45119D7F32F5E4B653C3"/>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461343023"/>
                <w:lock w:val="sdtLocked"/>
                <w:placeholder>
                  <w:docPart w:val="0A0839D70555480EA57D7E4B79468AB1"/>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A70D79CE41B54C1E96DF08FC59FD4A0E"/>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51457342"/>
                <w:lock w:val="sdtLocked"/>
                <w:placeholder>
                  <w:docPart w:val="0CA75AEB133F468289EF585B0148CA4B"/>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0BEB5B98A0BC485AB6686F01DB99427A"/>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372758739"/>
                <w:lock w:val="sdtLocked"/>
                <w:placeholder>
                  <w:docPart w:val="C036CDDD72A04D9C9D689EFB6C2E6604"/>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0ED969363FF34C318E78C529F8D3B782"/>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268613967"/>
                <w:lock w:val="sdtLocked"/>
                <w:placeholder>
                  <w:docPart w:val="0834CE70522D4DEBB98AF5600B496C89"/>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3BAC12CD36CC434CB5EB99156B0B7E69"/>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657347377"/>
                <w:lock w:val="sdtLocked"/>
                <w:placeholder>
                  <w:docPart w:val="3879EF098A09487B9DA3D6FDD7E71CCD"/>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6043C807970647118CA49DDF7A089034"/>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003750353"/>
                <w:lock w:val="sdtLocked"/>
                <w:placeholder>
                  <w:docPart w:val="5A3F47C32F374DD880EDB32C1E8C8901"/>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tcPr>
          <w:p w:rsidR="00850A66" w:rsidRPr="00CF6F4D" w:rsidRDefault="00850A66" w:rsidP="00AB2793">
            <w:r w:rsidRPr="00CF6F4D">
              <w:rPr>
                <w:rFonts w:hint="eastAsia"/>
              </w:rPr>
              <w:t>六、</w:t>
            </w:r>
            <w:r w:rsidRPr="00CF6F4D">
              <w:rPr>
                <w:rFonts w:hint="eastAsia"/>
              </w:rPr>
              <w:t>25</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D990F54B929544E68971CEBA3D79E7CF"/>
                </w:placeholder>
                <w:text/>
              </w:sdtPr>
              <w:sdtContent>
                <w:r w:rsidR="00850A66">
                  <w:rPr>
                    <w:rFonts w:asciiTheme="minorEastAsia" w:eastAsiaTheme="minorEastAsia" w:hAnsiTheme="minorEastAsia"/>
                    <w:color w:val="000000" w:themeColor="text1"/>
                    <w:szCs w:val="24"/>
                  </w:rPr>
                  <w:t>3,527,620,000.00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2CA26E816FBF477A906B4455F19744CB"/>
                </w:placeholder>
                <w:text/>
              </w:sdtPr>
              <w:sdtContent>
                <w:r w:rsidR="00850A66">
                  <w:rPr>
                    <w:rFonts w:asciiTheme="minorEastAsia" w:eastAsiaTheme="minorEastAsia" w:hAnsiTheme="minorEastAsia"/>
                    <w:color w:val="000000" w:themeColor="text1"/>
                    <w:szCs w:val="24"/>
                  </w:rPr>
                  <w:t>2,568,500,000.00</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tcPr>
          <w:p w:rsidR="00850A66" w:rsidRPr="00CF6F4D" w:rsidRDefault="00850A66" w:rsidP="00AB2793"/>
        </w:tc>
        <w:tc>
          <w:tcPr>
            <w:tcW w:w="1323"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EBE131D912444D148F52ED44DF6BCCCB"/>
                </w:placeholder>
                <w:text/>
              </w:sdtPr>
              <w:sdtContent>
                <w:r w:rsidR="00850A66">
                  <w:rPr>
                    <w:rFonts w:asciiTheme="minorEastAsia" w:eastAsiaTheme="minorEastAsia" w:hAnsiTheme="minorEastAsia"/>
                    <w:color w:val="000000" w:themeColor="text1"/>
                    <w:szCs w:val="24"/>
                  </w:rPr>
                  <w:t>4,544,920,329.73</w:t>
                </w:r>
              </w:sdtContent>
            </w:sdt>
          </w:p>
        </w:tc>
        <w:tc>
          <w:tcPr>
            <w:tcW w:w="1177"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9E3EBBFFA923460C842170EE4760D1BF"/>
                </w:placeholder>
                <w:text/>
              </w:sdtPr>
              <w:sdtContent>
                <w:r w:rsidR="00850A66">
                  <w:rPr>
                    <w:rFonts w:asciiTheme="minorEastAsia" w:eastAsiaTheme="minorEastAsia" w:hAnsiTheme="minorEastAsia"/>
                    <w:color w:val="000000" w:themeColor="text1"/>
                    <w:szCs w:val="24"/>
                  </w:rPr>
                  <w:t>4,364,675,220.58</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850A66" w:rsidP="006A73B4">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50A66" w:rsidRPr="00552A81" w:rsidRDefault="00850A66" w:rsidP="006A73B4">
            <w:pPr>
              <w:widowControl/>
              <w:jc w:val="right"/>
              <w:rPr>
                <w:rFonts w:asciiTheme="minorEastAsia" w:eastAsiaTheme="minorEastAsia" w:hAnsiTheme="minorEastAsia" w:cs="宋体"/>
                <w:color w:val="000000" w:themeColor="text1"/>
                <w:kern w:val="0"/>
                <w:sz w:val="18"/>
                <w:szCs w:val="21"/>
              </w:rPr>
            </w:pPr>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tcPr>
          <w:p w:rsidR="00850A66" w:rsidRPr="00CF6F4D" w:rsidRDefault="00850A66" w:rsidP="00AB2793">
            <w:r w:rsidRPr="00CF6F4D">
              <w:rPr>
                <w:rFonts w:hint="eastAsia"/>
              </w:rPr>
              <w:t>六、</w:t>
            </w:r>
            <w:r w:rsidRPr="00CF6F4D">
              <w:rPr>
                <w:rFonts w:hint="eastAsia"/>
              </w:rPr>
              <w:t>26</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02D48786FA544D4583DC66D349F8C17C"/>
                </w:placeholder>
                <w:dataBinding w:prefixMappings="xmlns:ns0='http://wwww.hallomagic.com/xbrl/consistency' xmlns:ns1='consistency' " w:xpath="/ns0:xbrlConsistency[1]/ns1:ccConsistency[1]/ns1:ccSign_LongtermBorrowingsneeq_instant_T[1]" w:storeItemID="{08517870-DFDA-4691-AD7A-17DFF9C938D2}"/>
                <w:text/>
              </w:sdtPr>
              <w:sdtContent>
                <w:r w:rsidR="00850A66">
                  <w:rPr>
                    <w:rFonts w:asciiTheme="minorEastAsia" w:eastAsiaTheme="minorEastAsia" w:hAnsiTheme="minorEastAsia"/>
                    <w:color w:val="000000" w:themeColor="text1"/>
                    <w:szCs w:val="24"/>
                  </w:rPr>
                  <w:t>1,284,000,000.00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16CC6E08BED0433BAFB2ED65088A9066"/>
                </w:placeholder>
                <w:dataBinding w:prefixMappings="xmlns:ns0='http://wwww.hallomagic.com/xbrl/consistency' xmlns:ns1='consistency' " w:xpath="/ns0:xbrlConsistency[1]/ns1:ccConsistency[1]/ns1:ccSign_LongtermBorrowingsneeq_instant_T-1[1]" w:storeItemID="{08517870-DFDA-4691-AD7A-17DFF9C938D2}"/>
                <w:text/>
              </w:sdtPr>
              <w:sdtContent>
                <w:r w:rsidR="00850A66">
                  <w:rPr>
                    <w:rFonts w:asciiTheme="minorEastAsia" w:eastAsiaTheme="minorEastAsia" w:hAnsiTheme="minorEastAsia"/>
                    <w:color w:val="000000" w:themeColor="text1"/>
                    <w:szCs w:val="24"/>
                  </w:rPr>
                  <w:t>495,000,000.00</w:t>
                </w:r>
              </w:sdtContent>
            </w:sdt>
          </w:p>
        </w:tc>
      </w:tr>
      <w:tr w:rsidR="00850A66" w:rsidRPr="00552A81" w:rsidTr="00AB2793">
        <w:trPr>
          <w:trHeight w:val="201"/>
        </w:trPr>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tcPr>
          <w:p w:rsidR="00850A66" w:rsidRPr="00CF6F4D" w:rsidRDefault="00850A66" w:rsidP="00AB2793">
            <w:r w:rsidRPr="00CF6F4D">
              <w:rPr>
                <w:rFonts w:hint="eastAsia"/>
              </w:rPr>
              <w:t>六、</w:t>
            </w:r>
            <w:r w:rsidRPr="00CF6F4D">
              <w:rPr>
                <w:rFonts w:hint="eastAsia"/>
              </w:rPr>
              <w:t>27</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3BAE4169EE6D4422A9B21706E8AFF78D"/>
                </w:placeholder>
                <w:text/>
              </w:sdtPr>
              <w:sdtContent>
                <w:r w:rsidR="00850A66">
                  <w:rPr>
                    <w:rFonts w:asciiTheme="minorEastAsia" w:eastAsiaTheme="minorEastAsia" w:hAnsiTheme="minorEastAsia"/>
                    <w:color w:val="000000" w:themeColor="text1"/>
                    <w:szCs w:val="24"/>
                  </w:rPr>
                  <w:t>294,900,000.00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9BB351B3E2C7464CA264284EE776FFEA"/>
                </w:placeholder>
                <w:showingPlcHdr/>
                <w:text/>
              </w:sdtPr>
              <w:sdtContent>
                <w:r w:rsidR="00850A66">
                  <w:rPr>
                    <w:rStyle w:val="placeholder1Char"/>
                    <w:rFonts w:hint="eastAsia"/>
                  </w:rPr>
                  <w:t>____________</w:t>
                </w:r>
              </w:sdtContent>
            </w:sdt>
          </w:p>
        </w:tc>
      </w:tr>
      <w:tr w:rsidR="00850A66" w:rsidRPr="00552A81" w:rsidTr="00AB2793">
        <w:trPr>
          <w:trHeight w:val="222"/>
        </w:trPr>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DB547E017F284EBE9365A1F54E103DF3"/>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77737825"/>
                <w:lock w:val="sdtLocked"/>
                <w:placeholder>
                  <w:docPart w:val="8719EE470C004B6B9EC3B2826A980B5C"/>
                </w:placeholder>
                <w:showingPlcHdr/>
                <w:text/>
              </w:sdtPr>
              <w:sdtContent>
                <w:r w:rsidR="00850A66">
                  <w:rPr>
                    <w:rStyle w:val="placeholder1Char"/>
                    <w:rFonts w:hint="eastAsia"/>
                  </w:rPr>
                  <w:t>____________</w:t>
                </w:r>
              </w:sdtContent>
            </w:sdt>
          </w:p>
        </w:tc>
      </w:tr>
      <w:tr w:rsidR="00850A66" w:rsidRPr="00552A81" w:rsidTr="00AB2793">
        <w:trPr>
          <w:trHeight w:val="325"/>
        </w:trPr>
        <w:tc>
          <w:tcPr>
            <w:tcW w:w="1544" w:type="pct"/>
            <w:shd w:val="clear" w:color="auto" w:fill="D9D9D9" w:themeFill="background1" w:themeFillShade="D9"/>
            <w:vAlign w:val="center"/>
          </w:tcPr>
          <w:p w:rsidR="00850A66" w:rsidRPr="00552A81" w:rsidRDefault="00850A66" w:rsidP="006A73B4">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06E59F5BB8044369BDD37F9754A6CA03"/>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438187402"/>
                <w:lock w:val="sdtLocked"/>
                <w:placeholder>
                  <w:docPart w:val="FE0909E8B1DD41C0B81C93D1C66B85A6"/>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3890B37FFC444CE88620C5935F6D95CC"/>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753868530"/>
                <w:lock w:val="sdtLocked"/>
                <w:placeholder>
                  <w:docPart w:val="563EECECD04B472AB401D5A54D246CE6"/>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0D92FB493DF144FB81787B1BFD65591F"/>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216816874"/>
                <w:lock w:val="sdtLocked"/>
                <w:placeholder>
                  <w:docPart w:val="432CC6B5FFFA4D31BA20DDC5B7340A6F"/>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8F53935051C6422D90B2506DC7976340"/>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89086012"/>
                <w:lock w:val="sdtLocked"/>
                <w:placeholder>
                  <w:docPart w:val="9D8DD45CBC734B548E72079C71BCA01E"/>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863A16DBE67147B280B9885FA8B121F9"/>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886369834"/>
                <w:lock w:val="sdtLocked"/>
                <w:placeholder>
                  <w:docPart w:val="D05D703ED6504DA7A6C01B3833B477C2"/>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25521182CD844E43A03E927F6C7D6855"/>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751662708"/>
                <w:lock w:val="sdtLocked"/>
                <w:placeholder>
                  <w:docPart w:val="95DC25CD36724DAEAC2EF0D12DCB60D3"/>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3511A060631E48BE98423E5668EACE74"/>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707147332"/>
                <w:lock w:val="sdtLocked"/>
                <w:placeholder>
                  <w:docPart w:val="E4010C7786F9430088D55F3DC3A83007"/>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21536B8C5EE94AE688DDDA27F626EF21"/>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695772408"/>
                <w:lock w:val="sdtLocked"/>
                <w:placeholder>
                  <w:docPart w:val="94F37CAD2539457B9ECD1D9B791C52D8"/>
                </w:placeholder>
                <w:showingPlcHdr/>
                <w:text/>
              </w:sdtPr>
              <w:sdtContent>
                <w:r w:rsidR="00850A66">
                  <w:rPr>
                    <w:rStyle w:val="placeholder1Char"/>
                    <w:rFonts w:hint="eastAsia"/>
                  </w:rPr>
                  <w:t>____________</w:t>
                </w:r>
              </w:sdtContent>
            </w:sdt>
          </w:p>
        </w:tc>
      </w:tr>
      <w:tr w:rsidR="00850A66" w:rsidRPr="00552A81" w:rsidTr="00AB2793">
        <w:trPr>
          <w:trHeight w:val="195"/>
        </w:trPr>
        <w:tc>
          <w:tcPr>
            <w:tcW w:w="1544" w:type="pct"/>
            <w:shd w:val="clear" w:color="auto" w:fill="D9D9D9" w:themeFill="background1" w:themeFillShade="D9"/>
            <w:vAlign w:val="center"/>
          </w:tcPr>
          <w:p w:rsidR="00850A66" w:rsidRPr="00552A81" w:rsidRDefault="00850A66" w:rsidP="006A73B4">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tcPr>
          <w:p w:rsidR="00850A66" w:rsidRPr="00CF6F4D" w:rsidRDefault="00850A66" w:rsidP="00AB2793"/>
        </w:tc>
        <w:tc>
          <w:tcPr>
            <w:tcW w:w="1323"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39C705D822D94146ADEA657C8A416848"/>
                </w:placeholder>
                <w:text/>
              </w:sdtPr>
              <w:sdtContent>
                <w:r w:rsidR="00850A66">
                  <w:rPr>
                    <w:rFonts w:asciiTheme="minorEastAsia" w:eastAsiaTheme="minorEastAsia" w:hAnsiTheme="minorEastAsia"/>
                    <w:color w:val="000000" w:themeColor="text1"/>
                    <w:szCs w:val="24"/>
                  </w:rPr>
                  <w:t>1,578,900,000.00</w:t>
                </w:r>
              </w:sdtContent>
            </w:sdt>
          </w:p>
        </w:tc>
        <w:tc>
          <w:tcPr>
            <w:tcW w:w="1177"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5EC0A423D80C4FD2A230E1BDC32DE123"/>
                </w:placeholder>
                <w:text/>
              </w:sdtPr>
              <w:sdtContent>
                <w:r w:rsidR="00850A66">
                  <w:rPr>
                    <w:rFonts w:asciiTheme="minorEastAsia" w:eastAsiaTheme="minorEastAsia" w:hAnsiTheme="minorEastAsia"/>
                    <w:color w:val="000000" w:themeColor="text1"/>
                    <w:szCs w:val="24"/>
                  </w:rPr>
                  <w:t>495,000,000.00</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tcPr>
          <w:p w:rsidR="00850A66" w:rsidRPr="00CF6F4D" w:rsidRDefault="00850A66" w:rsidP="00AB2793"/>
        </w:tc>
        <w:tc>
          <w:tcPr>
            <w:tcW w:w="1323"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980CB56C303E4D09AEC58ACA8F3F8693"/>
                </w:placeholder>
                <w:dataBinding w:prefixMappings="xmlns:ns0='http://wwww.hallomagic.com/xbrl/consistency' xmlns:ns1='consistency' " w:xpath="/ns0:xbrlConsistency[1]/ns1:ccConsistency[1]/ns1:ccSign_Liabilitiesneeq_instant_T[1]" w:storeItemID="{08517870-DFDA-4691-AD7A-17DFF9C938D2}"/>
                <w:text/>
              </w:sdtPr>
              <w:sdtContent>
                <w:r w:rsidR="00850A66">
                  <w:rPr>
                    <w:rFonts w:asciiTheme="minorEastAsia" w:eastAsiaTheme="minorEastAsia" w:hAnsiTheme="minorEastAsia"/>
                    <w:color w:val="000000" w:themeColor="text1"/>
                    <w:szCs w:val="24"/>
                  </w:rPr>
                  <w:t>6,123,820,329.73</w:t>
                </w:r>
              </w:sdtContent>
            </w:sdt>
          </w:p>
        </w:tc>
        <w:tc>
          <w:tcPr>
            <w:tcW w:w="1177"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53E678CF55CD4C6CA643AFA35383ABE8"/>
                </w:placeholder>
                <w:dataBinding w:prefixMappings="xmlns:ns0='http://wwww.hallomagic.com/xbrl/consistency' xmlns:ns1='consistency' " w:xpath="/ns0:xbrlConsistency[1]/ns1:ccConsistency[1]/ns1:ccSign_Liabilitiesneeq_instant_T-1[1]" w:storeItemID="{08517870-DFDA-4691-AD7A-17DFF9C938D2}"/>
                <w:text/>
              </w:sdtPr>
              <w:sdtContent>
                <w:r w:rsidR="00850A66">
                  <w:rPr>
                    <w:rFonts w:asciiTheme="minorEastAsia" w:eastAsiaTheme="minorEastAsia" w:hAnsiTheme="minorEastAsia"/>
                    <w:color w:val="000000" w:themeColor="text1"/>
                    <w:szCs w:val="24"/>
                  </w:rPr>
                  <w:t>4,859,675,220.58</w:t>
                </w:r>
              </w:sdtContent>
            </w:sdt>
          </w:p>
        </w:tc>
      </w:tr>
      <w:tr w:rsidR="00850A66" w:rsidRPr="00552A81" w:rsidTr="00AB2793">
        <w:trPr>
          <w:trHeight w:val="276"/>
        </w:trPr>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850A66" w:rsidP="006A73B4">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50A66" w:rsidRPr="00552A81" w:rsidRDefault="00850A66" w:rsidP="006A73B4">
            <w:pPr>
              <w:widowControl/>
              <w:jc w:val="right"/>
              <w:rPr>
                <w:rFonts w:asciiTheme="minorEastAsia" w:eastAsiaTheme="minorEastAsia" w:hAnsiTheme="minorEastAsia" w:cs="宋体"/>
                <w:color w:val="000000" w:themeColor="text1"/>
                <w:kern w:val="0"/>
                <w:sz w:val="18"/>
                <w:szCs w:val="21"/>
              </w:rPr>
            </w:pPr>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tcPr>
          <w:p w:rsidR="00850A66" w:rsidRPr="00CF6F4D" w:rsidRDefault="00850A66" w:rsidP="00AB2793">
            <w:r w:rsidRPr="00CF6F4D">
              <w:rPr>
                <w:rFonts w:hint="eastAsia"/>
              </w:rPr>
              <w:t>六、</w:t>
            </w:r>
            <w:r w:rsidRPr="00CF6F4D">
              <w:rPr>
                <w:rFonts w:hint="eastAsia"/>
              </w:rPr>
              <w:t>28</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2A3528F083CE4291AABD947D298881C9"/>
                </w:placeholder>
                <w:dataBinding w:prefixMappings="xmlns:ns0='http://wwww.hallomagic.com/xbrl/consistency' xmlns:ns1='consistency' " w:xpath="/ns0:xbrlConsistency[1]/ns1:ccConsistency[1]/ns1:ccSign_IssuedCapitalneeq_instant_T[1]" w:storeItemID="{08517870-DFDA-4691-AD7A-17DFF9C938D2}"/>
                <w:text/>
              </w:sdtPr>
              <w:sdtContent>
                <w:r w:rsidR="00850A66">
                  <w:rPr>
                    <w:rFonts w:asciiTheme="minorEastAsia" w:eastAsiaTheme="minorEastAsia" w:hAnsiTheme="minorEastAsia"/>
                    <w:color w:val="000000" w:themeColor="text1"/>
                    <w:szCs w:val="24"/>
                  </w:rPr>
                  <w:t>1,636,300,000.00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EF2BC99E0F664C13A1F848FA09BBAD32"/>
                </w:placeholder>
                <w:dataBinding w:prefixMappings="xmlns:ns0='http://wwww.hallomagic.com/xbrl/consistency' xmlns:ns1='consistency' " w:xpath="/ns0:xbrlConsistency[1]/ns1:ccConsistency[1]/ns1:ccSign_IssuedCapitalneeq_instant_T-1[1]" w:storeItemID="{08517870-DFDA-4691-AD7A-17DFF9C938D2}"/>
                <w:text/>
              </w:sdtPr>
              <w:sdtContent>
                <w:r w:rsidR="00850A66">
                  <w:rPr>
                    <w:rFonts w:asciiTheme="minorEastAsia" w:eastAsiaTheme="minorEastAsia" w:hAnsiTheme="minorEastAsia"/>
                    <w:color w:val="000000" w:themeColor="text1"/>
                    <w:szCs w:val="24"/>
                  </w:rPr>
                  <w:t>1,636,300,000.00</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其他权益工具</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8332F76E09C1488689BFCC7B86883494"/>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084799692"/>
                <w:lock w:val="sdtLocked"/>
                <w:placeholder>
                  <w:docPart w:val="010FD7B58A074E45B4A10E488C5B4629"/>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4BDA6333720D4A449E225D41046FAE79"/>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367147167"/>
                <w:lock w:val="sdtLocked"/>
                <w:placeholder>
                  <w:docPart w:val="EF9691A890864F9B9E73AF2E6764379B"/>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C2CF7322A3EE4A0D9FC3D211E80607C8"/>
                </w:placeholder>
                <w:showingPlcHdr/>
                <w:text/>
              </w:sdtPr>
              <w:sdtContent>
                <w:r w:rsidR="00850A66">
                  <w:rPr>
                    <w:rStyle w:val="placeholder1Char"/>
                    <w:rFonts w:hint="eastAsia"/>
                  </w:rPr>
                  <w:t>____________</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707463222"/>
                <w:lock w:val="sdtLocked"/>
                <w:placeholder>
                  <w:docPart w:val="363A895BF6E741B0AA96D0C79D068FCE"/>
                </w:placeholder>
                <w:showingPlcHdr/>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tcPr>
          <w:p w:rsidR="00850A66" w:rsidRPr="00CF6F4D" w:rsidRDefault="00850A66" w:rsidP="00AB2793">
            <w:r w:rsidRPr="00CF6F4D">
              <w:rPr>
                <w:rFonts w:hint="eastAsia"/>
              </w:rPr>
              <w:t>六、</w:t>
            </w:r>
            <w:r w:rsidRPr="00CF6F4D">
              <w:rPr>
                <w:rFonts w:hint="eastAsia"/>
              </w:rPr>
              <w:t>29</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D25D55C4610843B792A01D8870F9FF03"/>
                </w:placeholder>
                <w:dataBinding w:prefixMappings="xmlns:ns0='http://wwww.hallomagic.com/xbrl/consistency' xmlns:ns1='consistency' " w:xpath="/ns0:xbrlConsistency[1]/ns1:ccConsistency[1]/ns1:ccSign_CapitalSurplusneeq_instant_T[1]" w:storeItemID="{08517870-DFDA-4691-AD7A-17DFF9C938D2}"/>
                <w:text/>
              </w:sdtPr>
              <w:sdtContent>
                <w:r w:rsidR="00850A66">
                  <w:rPr>
                    <w:rFonts w:asciiTheme="minorEastAsia" w:eastAsiaTheme="minorEastAsia" w:hAnsiTheme="minorEastAsia"/>
                    <w:color w:val="000000" w:themeColor="text1"/>
                    <w:szCs w:val="24"/>
                  </w:rPr>
                  <w:t>162,498,886.42</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1CBD05AAC26A4E6981BD609223B94345"/>
                </w:placeholder>
                <w:dataBinding w:prefixMappings="xmlns:ns0='http://wwww.hallomagic.com/xbrl/consistency' xmlns:ns1='consistency' " w:xpath="/ns0:xbrlConsistency[1]/ns1:ccConsistency[1]/ns1:ccSign_CapitalSurplusneeq_instant_T-1[1]" w:storeItemID="{08517870-DFDA-4691-AD7A-17DFF9C938D2}"/>
                <w:text/>
              </w:sdtPr>
              <w:sdtContent>
                <w:r w:rsidR="00850A66">
                  <w:rPr>
                    <w:rFonts w:asciiTheme="minorEastAsia" w:eastAsiaTheme="minorEastAsia" w:hAnsiTheme="minorEastAsia"/>
                    <w:color w:val="000000" w:themeColor="text1"/>
                    <w:szCs w:val="24"/>
                  </w:rPr>
                  <w:t>162,498,886.42</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3B7008ED284641698FC8B237885B3859"/>
                </w:placeholder>
                <w:dataBinding w:prefixMappings="xmlns:ns0='http://wwww.hallomagic.com/xbrl/consistency' xmlns:ns1='consistency' " w:xpath="/ns0:xbrlConsistency[1]/ns1:ccConsistency[1]/ns1:ccSign_KuCunGuneeq_instant_T[1]" w:storeItemID="{08517870-DFDA-4691-AD7A-17DFF9C938D2}"/>
                <w:text/>
              </w:sdtPr>
              <w:sdtContent>
                <w:r w:rsidR="00850A66">
                  <w:rPr>
                    <w:rFonts w:asciiTheme="minorEastAsia" w:eastAsiaTheme="minorEastAsia" w:hAnsiTheme="minorEastAsia"/>
                    <w:color w:val="000000" w:themeColor="text1"/>
                    <w:szCs w:val="24"/>
                  </w:rPr>
                  <w:t>0.00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D120BE2E69A84E2A9FF6E8587A84FD93"/>
                </w:placeholder>
                <w:showingPlcHdr/>
                <w:dataBinding w:prefixMappings="xmlns:ns0='http://wwww.hallomagic.com/xbrl/consistency' xmlns:ns1='consistency' " w:xpath="/ns0:xbrlConsistency[1]/ns1:ccConsistency[1]/ns1:ccSign_KuCunGuneeq_instant_T-1[1]" w:storeItemID="{08517870-DFDA-4691-AD7A-17DFF9C938D2}"/>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tcPr>
          <w:p w:rsidR="00850A66" w:rsidRPr="00CF6F4D" w:rsidRDefault="00850A66" w:rsidP="00AB2793">
            <w:r w:rsidRPr="00CF6F4D">
              <w:rPr>
                <w:rFonts w:hint="eastAsia"/>
              </w:rPr>
              <w:t>六、</w:t>
            </w:r>
            <w:r w:rsidRPr="00CF6F4D">
              <w:rPr>
                <w:rFonts w:hint="eastAsia"/>
              </w:rPr>
              <w:t>30</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1A515223A2824FB28EA015B8729BE44E"/>
                </w:placeholder>
                <w:dataBinding w:prefixMappings="xmlns:ns0='http://wwww.hallomagic.com/xbrl/consistency' xmlns:ns1='consistency' " w:xpath="/ns0:xbrlConsistency[1]/ns1:ccConsistency[1]/ns1:ccSign_QiTaZongHeShouYineeq_instant_T[1]" w:storeItemID="{08517870-DFDA-4691-AD7A-17DFF9C938D2}"/>
                <w:text/>
              </w:sdtPr>
              <w:sdtContent>
                <w:r w:rsidR="00850A66">
                  <w:rPr>
                    <w:rFonts w:asciiTheme="minorEastAsia" w:eastAsiaTheme="minorEastAsia" w:hAnsiTheme="minorEastAsia"/>
                    <w:color w:val="000000" w:themeColor="text1"/>
                    <w:szCs w:val="24"/>
                  </w:rPr>
                  <w:t>-4,853,066.83</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374935C159C641DD9522C77D0C337093"/>
                </w:placeholder>
                <w:dataBinding w:prefixMappings="xmlns:ns0='http://wwww.hallomagic.com/xbrl/consistency' xmlns:ns1='consistency' " w:xpath="/ns0:xbrlConsistency[1]/ns1:ccConsistency[1]/ns1:ccSign_QiTaZongHeShouYineeq_instant_T-1[1]" w:storeItemID="{08517870-DFDA-4691-AD7A-17DFF9C938D2}"/>
                <w:text/>
              </w:sdtPr>
              <w:sdtContent>
                <w:r w:rsidR="00850A66">
                  <w:rPr>
                    <w:rFonts w:asciiTheme="minorEastAsia" w:eastAsiaTheme="minorEastAsia" w:hAnsiTheme="minorEastAsia"/>
                    <w:color w:val="000000" w:themeColor="text1"/>
                    <w:szCs w:val="24"/>
                  </w:rPr>
                  <w:t>0.00</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3FBAA59B2D4647249BFEEC906B15BAA0"/>
                </w:placeholder>
                <w:dataBinding w:prefixMappings="xmlns:ns0='http://wwww.hallomagic.com/xbrl/consistency' xmlns:ns1='consistency' " w:xpath="/ns0:xbrlConsistency[1]/ns1:ccConsistency[1]/ns1:ccSign_SpecializedReserveneeq_instant_T[1]" w:storeItemID="{08517870-DFDA-4691-AD7A-17DFF9C938D2}"/>
                <w:text/>
              </w:sdtPr>
              <w:sdtContent>
                <w:r w:rsidR="00850A66">
                  <w:rPr>
                    <w:rFonts w:asciiTheme="minorEastAsia" w:eastAsiaTheme="minorEastAsia" w:hAnsiTheme="minorEastAsia"/>
                    <w:color w:val="000000" w:themeColor="text1"/>
                    <w:szCs w:val="24"/>
                  </w:rPr>
                  <w:t>0.00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538A0013222A45B1958441EBC7052152"/>
                </w:placeholder>
                <w:showingPlcHdr/>
                <w:dataBinding w:prefixMappings="xmlns:ns0='http://wwww.hallomagic.com/xbrl/consistency' xmlns:ns1='consistency' " w:xpath="/ns0:xbrlConsistency[1]/ns1:ccConsistency[1]/ns1:ccSign_SpecializedReserveneeq_instant_T-1[1]" w:storeItemID="{08517870-DFDA-4691-AD7A-17DFF9C938D2}"/>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tcPr>
          <w:p w:rsidR="00850A66" w:rsidRPr="00CF6F4D" w:rsidRDefault="00850A66" w:rsidP="00AB2793">
            <w:r w:rsidRPr="00CF6F4D">
              <w:rPr>
                <w:rFonts w:hint="eastAsia"/>
              </w:rPr>
              <w:t>六、</w:t>
            </w:r>
            <w:r w:rsidRPr="00CF6F4D">
              <w:rPr>
                <w:rFonts w:hint="eastAsia"/>
              </w:rPr>
              <w:t>31</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36C6861532554062A054ED10ECB6277F"/>
                </w:placeholder>
                <w:dataBinding w:prefixMappings="xmlns:ns0='http://wwww.hallomagic.com/xbrl/consistency' xmlns:ns1='consistency' " w:xpath="/ns0:xbrlConsistency[1]/ns1:ccConsistency[1]/ns1:ccSign_SurplusReservesneeq_instant_T[1]" w:storeItemID="{08517870-DFDA-4691-AD7A-17DFF9C938D2}"/>
                <w:text/>
              </w:sdtPr>
              <w:sdtContent>
                <w:r w:rsidR="00850A66">
                  <w:rPr>
                    <w:rFonts w:asciiTheme="minorEastAsia" w:eastAsiaTheme="minorEastAsia" w:hAnsiTheme="minorEastAsia"/>
                    <w:color w:val="000000" w:themeColor="text1"/>
                    <w:szCs w:val="24"/>
                  </w:rPr>
                  <w:t>115,933,947.95</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F5C05087D7B44E98BC2D7CA2456394D8"/>
                </w:placeholder>
                <w:dataBinding w:prefixMappings="xmlns:ns0='http://wwww.hallomagic.com/xbrl/consistency' xmlns:ns1='consistency' " w:xpath="/ns0:xbrlConsistency[1]/ns1:ccConsistency[1]/ns1:ccSign_SurplusReservesneeq_instant_T-1[1]" w:storeItemID="{08517870-DFDA-4691-AD7A-17DFF9C938D2}"/>
                <w:text/>
              </w:sdtPr>
              <w:sdtContent>
                <w:r w:rsidR="00850A66">
                  <w:rPr>
                    <w:rFonts w:asciiTheme="minorEastAsia" w:eastAsiaTheme="minorEastAsia" w:hAnsiTheme="minorEastAsia"/>
                    <w:color w:val="000000" w:themeColor="text1"/>
                    <w:szCs w:val="24"/>
                  </w:rPr>
                  <w:t>96,262,743.21</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28A0DBC54D6C428F811FC2EEE2202140"/>
                </w:placeholder>
                <w:dataBinding w:prefixMappings="xmlns:ns0='http://wwww.hallomagic.com/xbrl/consistency' xmlns:ns1='consistency' " w:xpath="/ns0:xbrlConsistency[1]/ns1:ccConsistency[1]/ns1:ccSign_GeneralProvisionsneeq_instant_T[1]" w:storeItemID="{08517870-DFDA-4691-AD7A-17DFF9C938D2}"/>
                <w:text/>
              </w:sdtPr>
              <w:sdtContent>
                <w:r w:rsidR="00850A66">
                  <w:rPr>
                    <w:rFonts w:asciiTheme="minorEastAsia" w:eastAsiaTheme="minorEastAsia" w:hAnsiTheme="minorEastAsia"/>
                    <w:color w:val="000000" w:themeColor="text1"/>
                    <w:szCs w:val="24"/>
                  </w:rPr>
                  <w:t>0.00</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7A3EB2022EDF4165BD7CABE917E52DDA"/>
                </w:placeholder>
                <w:showingPlcHdr/>
                <w:dataBinding w:prefixMappings="xmlns:ns0='http://wwww.hallomagic.com/xbrl/consistency' xmlns:ns1='consistency' " w:xpath="/ns0:xbrlConsistency[1]/ns1:ccConsistency[1]/ns1:ccSign_GeneralProvisionsneeq_instant_T-1[1]" w:storeItemID="{08517870-DFDA-4691-AD7A-17DFF9C938D2}"/>
                <w:text/>
              </w:sdtPr>
              <w:sdtContent>
                <w:r w:rsidR="00850A66">
                  <w:rPr>
                    <w:rStyle w:val="placeholder1Char"/>
                    <w:rFonts w:hint="eastAsia"/>
                  </w:rPr>
                  <w:t>____________</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tcPr>
          <w:p w:rsidR="00850A66" w:rsidRPr="00CF6F4D" w:rsidRDefault="00850A66" w:rsidP="00AB2793">
            <w:r w:rsidRPr="00CF6F4D">
              <w:rPr>
                <w:rFonts w:hint="eastAsia"/>
              </w:rPr>
              <w:t>六、</w:t>
            </w:r>
            <w:r w:rsidRPr="00CF6F4D">
              <w:rPr>
                <w:rFonts w:hint="eastAsia"/>
              </w:rPr>
              <w:t>32</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54CC668AABCA4221A7B2B991792E8E09"/>
                </w:placeholder>
                <w:dataBinding w:prefixMappings="xmlns:ns0='http://wwww.hallomagic.com/xbrl/consistency' xmlns:ns1='consistency' " w:xpath="/ns0:xbrlConsistency[1]/ns1:ccConsistency[1]/ns1:ccSign_RetainedEarningsneeq_instant_T[1]" w:storeItemID="{08517870-DFDA-4691-AD7A-17DFF9C938D2}"/>
                <w:text/>
              </w:sdtPr>
              <w:sdtContent>
                <w:r w:rsidR="00850A66">
                  <w:rPr>
                    <w:rFonts w:asciiTheme="minorEastAsia" w:eastAsiaTheme="minorEastAsia" w:hAnsiTheme="minorEastAsia"/>
                    <w:color w:val="000000" w:themeColor="text1"/>
                    <w:szCs w:val="24"/>
                  </w:rPr>
                  <w:t>430,623,650.21</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0B5B7C2BA5664F83B768A7A960479889"/>
                </w:placeholder>
                <w:dataBinding w:prefixMappings="xmlns:ns0='http://wwww.hallomagic.com/xbrl/consistency' xmlns:ns1='consistency' " w:xpath="/ns0:xbrlConsistency[1]/ns1:ccConsistency[1]/ns1:ccSign_RetainedEarningsneeq_instant_T-1[1]" w:storeItemID="{08517870-DFDA-4691-AD7A-17DFF9C938D2}"/>
                <w:text/>
              </w:sdtPr>
              <w:sdtContent>
                <w:r w:rsidR="00850A66">
                  <w:rPr>
                    <w:rFonts w:asciiTheme="minorEastAsia" w:eastAsiaTheme="minorEastAsia" w:hAnsiTheme="minorEastAsia"/>
                    <w:color w:val="000000" w:themeColor="text1"/>
                    <w:szCs w:val="24"/>
                  </w:rPr>
                  <w:t>336,498,031.34</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tcPr>
          <w:p w:rsidR="00850A66" w:rsidRPr="00CF6F4D" w:rsidRDefault="00850A66" w:rsidP="00AB2793"/>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E5CA2E471E40480C9E7790068862017A"/>
                </w:placeholder>
                <w:dataBinding w:prefixMappings="xmlns:ns0='http://wwww.hallomagic.com/xbrl/consistency' xmlns:ns1='consistency' " w:xpath="/ns0:xbrlConsistency[1]/ns1:ccConsistency[1]/ns1:ccSign_EquityAttributableToOwnersOfParentneeq_instant_T[1]" w:storeItemID="{08517870-DFDA-4691-AD7A-17DFF9C938D2}"/>
                <w:text/>
              </w:sdtPr>
              <w:sdtContent>
                <w:r w:rsidR="00850A66">
                  <w:rPr>
                    <w:rFonts w:asciiTheme="minorEastAsia" w:eastAsiaTheme="minorEastAsia" w:hAnsiTheme="minorEastAsia"/>
                    <w:color w:val="000000" w:themeColor="text1"/>
                    <w:szCs w:val="24"/>
                  </w:rPr>
                  <w:t>2,340,503,417.75</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04E7EFF62B1A4819B4D7E660641E805F"/>
                </w:placeholder>
                <w:dataBinding w:prefixMappings="xmlns:ns0='http://wwww.hallomagic.com/xbrl/consistency' xmlns:ns1='consistency' " w:xpath="/ns0:xbrlConsistency[1]/ns1:ccConsistency[1]/ns1:ccSign_EquityAttributableToOwnersOfParentneeq_instant_T-1[1]" w:storeItemID="{08517870-DFDA-4691-AD7A-17DFF9C938D2}"/>
                <w:text/>
              </w:sdtPr>
              <w:sdtContent>
                <w:r w:rsidR="00850A66">
                  <w:rPr>
                    <w:rFonts w:asciiTheme="minorEastAsia" w:eastAsiaTheme="minorEastAsia" w:hAnsiTheme="minorEastAsia"/>
                    <w:color w:val="000000" w:themeColor="text1"/>
                    <w:szCs w:val="24"/>
                  </w:rPr>
                  <w:t>2,231,559,660.97</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tcPr>
          <w:p w:rsidR="00850A66" w:rsidRPr="00CF6F4D" w:rsidRDefault="00850A66" w:rsidP="00AB2793">
            <w:r w:rsidRPr="00CF6F4D">
              <w:rPr>
                <w:rFonts w:hint="eastAsia"/>
              </w:rPr>
              <w:t>六、</w:t>
            </w:r>
            <w:r w:rsidRPr="00CF6F4D">
              <w:rPr>
                <w:rFonts w:hint="eastAsia"/>
              </w:rPr>
              <w:t>33</w:t>
            </w:r>
          </w:p>
        </w:tc>
        <w:tc>
          <w:tcPr>
            <w:tcW w:w="1323"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D95CDD9326C14EA8896F97071CFC333C"/>
                </w:placeholder>
                <w:dataBinding w:prefixMappings="xmlns:ns0='http://wwww.hallomagic.com/xbrl/consistency' xmlns:ns1='consistency' " w:xpath="/ns0:xbrlConsistency[1]/ns1:ccConsistency[1]/ns1:ccSign_NoncontrollingInterestsneeq_instant_T[1]" w:storeItemID="{08517870-DFDA-4691-AD7A-17DFF9C938D2}"/>
                <w:text/>
              </w:sdtPr>
              <w:sdtContent>
                <w:r w:rsidR="00850A66">
                  <w:rPr>
                    <w:rFonts w:asciiTheme="minorEastAsia" w:eastAsiaTheme="minorEastAsia" w:hAnsiTheme="minorEastAsia"/>
                    <w:color w:val="000000" w:themeColor="text1"/>
                    <w:szCs w:val="24"/>
                  </w:rPr>
                  <w:t>-25,297,381.16</w:t>
                </w:r>
              </w:sdtContent>
            </w:sdt>
          </w:p>
        </w:tc>
        <w:tc>
          <w:tcPr>
            <w:tcW w:w="1177" w:type="pct"/>
            <w:shd w:val="clear" w:color="auto" w:fill="auto"/>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8B95983ED1DB48C9994276714A0337D5"/>
                </w:placeholder>
                <w:dataBinding w:prefixMappings="xmlns:ns0='http://wwww.hallomagic.com/xbrl/consistency' xmlns:ns1='consistency' " w:xpath="/ns0:xbrlConsistency[1]/ns1:ccConsistency[1]/ns1:ccSign_NoncontrollingInterestsneeq_instant_T-1[1]" w:storeItemID="{08517870-DFDA-4691-AD7A-17DFF9C938D2}"/>
                <w:text/>
              </w:sdtPr>
              <w:sdtContent>
                <w:r w:rsidR="00850A66">
                  <w:rPr>
                    <w:rFonts w:asciiTheme="minorEastAsia" w:eastAsiaTheme="minorEastAsia" w:hAnsiTheme="minorEastAsia"/>
                    <w:color w:val="000000" w:themeColor="text1"/>
                    <w:szCs w:val="24"/>
                  </w:rPr>
                  <w:t>-4,526,332.17</w:t>
                </w:r>
              </w:sdtContent>
            </w:sdt>
          </w:p>
        </w:tc>
      </w:tr>
      <w:tr w:rsidR="00850A66" w:rsidRPr="00552A81" w:rsidTr="00AB2793">
        <w:trPr>
          <w:trHeight w:val="198"/>
        </w:trPr>
        <w:tc>
          <w:tcPr>
            <w:tcW w:w="1544" w:type="pct"/>
            <w:shd w:val="clear" w:color="auto" w:fill="D9D9D9" w:themeFill="background1" w:themeFillShade="D9"/>
            <w:vAlign w:val="center"/>
          </w:tcPr>
          <w:p w:rsidR="00850A66" w:rsidRPr="00552A81" w:rsidRDefault="00850A66" w:rsidP="006A73B4">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tcPr>
          <w:p w:rsidR="00850A66" w:rsidRPr="00CF6F4D" w:rsidRDefault="00850A66" w:rsidP="00AB2793"/>
        </w:tc>
        <w:tc>
          <w:tcPr>
            <w:tcW w:w="1323"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6B5E42071104947AA55D168C9432FBB"/>
                </w:placeholder>
                <w:dataBinding w:prefixMappings="xmlns:ns0='http://wwww.hallomagic.com/xbrl/consistency' xmlns:ns1='consistency' " w:xpath="/ns0:xbrlConsistency[1]/ns1:ccConsistency[1]/ns1:ccSign_Equityneeq_instant_T[1]" w:storeItemID="{08517870-DFDA-4691-AD7A-17DFF9C938D2}"/>
                <w:text/>
              </w:sdtPr>
              <w:sdtContent>
                <w:r w:rsidR="00850A66">
                  <w:rPr>
                    <w:rFonts w:asciiTheme="minorEastAsia" w:eastAsiaTheme="minorEastAsia" w:hAnsiTheme="minorEastAsia"/>
                    <w:color w:val="000000" w:themeColor="text1"/>
                    <w:szCs w:val="24"/>
                  </w:rPr>
                  <w:t>2,315,206,036.59</w:t>
                </w:r>
              </w:sdtContent>
            </w:sdt>
          </w:p>
        </w:tc>
        <w:tc>
          <w:tcPr>
            <w:tcW w:w="1177"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C69EFF15D8854928AB66EABD391C88A1"/>
                </w:placeholder>
                <w:dataBinding w:prefixMappings="xmlns:ns0='http://wwww.hallomagic.com/xbrl/consistency' xmlns:ns1='consistency' " w:xpath="/ns0:xbrlConsistency[1]/ns1:ccConsistency[1]/ns1:ccSign_Equityneeq_instant_T-1[1]" w:storeItemID="{08517870-DFDA-4691-AD7A-17DFF9C938D2}"/>
                <w:text/>
              </w:sdtPr>
              <w:sdtContent>
                <w:r w:rsidR="00850A66">
                  <w:rPr>
                    <w:rFonts w:asciiTheme="minorEastAsia" w:eastAsiaTheme="minorEastAsia" w:hAnsiTheme="minorEastAsia"/>
                    <w:color w:val="000000" w:themeColor="text1"/>
                    <w:szCs w:val="24"/>
                  </w:rPr>
                  <w:t>2,227,033,328.80</w:t>
                </w:r>
              </w:sdtContent>
            </w:sdt>
          </w:p>
        </w:tc>
      </w:tr>
      <w:tr w:rsidR="00850A66" w:rsidRPr="00552A81" w:rsidTr="00AB2793">
        <w:tc>
          <w:tcPr>
            <w:tcW w:w="1544" w:type="pct"/>
            <w:shd w:val="clear" w:color="auto" w:fill="D9D9D9" w:themeFill="background1" w:themeFillShade="D9"/>
            <w:vAlign w:val="center"/>
          </w:tcPr>
          <w:p w:rsidR="00850A66" w:rsidRPr="00552A81" w:rsidRDefault="00850A66" w:rsidP="006A73B4">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tcPr>
          <w:p w:rsidR="00850A66" w:rsidRPr="00CF6F4D" w:rsidRDefault="00850A66" w:rsidP="00AB2793"/>
        </w:tc>
        <w:tc>
          <w:tcPr>
            <w:tcW w:w="1323"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AF61292CB3A14B9A8D2A904F9E901D28"/>
                </w:placeholder>
                <w:text/>
              </w:sdtPr>
              <w:sdtContent>
                <w:r w:rsidR="00850A66">
                  <w:rPr>
                    <w:rFonts w:asciiTheme="minorEastAsia" w:eastAsiaTheme="minorEastAsia" w:hAnsiTheme="minorEastAsia"/>
                    <w:color w:val="000000" w:themeColor="text1"/>
                    <w:szCs w:val="24"/>
                  </w:rPr>
                  <w:t>8,439,026,366.32</w:t>
                </w:r>
              </w:sdtContent>
            </w:sdt>
          </w:p>
        </w:tc>
        <w:tc>
          <w:tcPr>
            <w:tcW w:w="1177" w:type="pct"/>
            <w:shd w:val="clear" w:color="auto" w:fill="D9D9D9" w:themeFill="background1" w:themeFillShade="D9"/>
          </w:tcPr>
          <w:p w:rsidR="00850A66" w:rsidRPr="00552A81" w:rsidRDefault="009B1513" w:rsidP="006A73B4">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2BF2B683A6154FB3A2CA269F7C0FDB57"/>
                </w:placeholder>
                <w:text/>
              </w:sdtPr>
              <w:sdtContent>
                <w:r w:rsidR="00850A66">
                  <w:rPr>
                    <w:rFonts w:asciiTheme="minorEastAsia" w:eastAsiaTheme="minorEastAsia" w:hAnsiTheme="minorEastAsia"/>
                    <w:color w:val="000000" w:themeColor="text1"/>
                    <w:szCs w:val="24"/>
                  </w:rPr>
                  <w:t>7,086,708,549.38</w:t>
                </w:r>
              </w:sdtContent>
            </w:sdt>
          </w:p>
        </w:tc>
      </w:tr>
    </w:tbl>
    <w:p w:rsidR="006A73B4" w:rsidRPr="00552A81" w:rsidRDefault="006A73B4" w:rsidP="006A73B4">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511D6557173644FC8C43003588A408B1"/>
          </w:placeholder>
          <w:showingPlcHdr/>
          <w:dataBinding w:prefixMappings="xmlns:ns0='http://wwww.hallomagic.com/xbrl/consistency' xmlns:ns1='consistency' " w:xpath="/ns0:xbrlConsistency[1]/ns1:ccConsistency[1]/ns1:ccSign_GongSiFaDingDaiBiaoRenneeq_duration_T[1]" w:storeItemID="{08517870-DFDA-4691-AD7A-17DFF9C938D2}"/>
          <w:text/>
        </w:sdt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A908EB04F35246FCB9AC2B1BF9D976C3"/>
          </w:placeholder>
          <w:showingPlcHdr/>
          <w:dataBinding w:prefixMappings="xmlns:ns0='http://wwww.hallomagic.com/xbrl/consistency' xmlns:ns1='consistency' " w:xpath="/ns0:xbrlConsistency[1]/ns1:ccConsistency[1]/ns1:ccSign_ZhuGuanKuaiJiGongZuoFuZeRenneeq_duration_T[1]" w:storeItemID="{08517870-DFDA-4691-AD7A-17DFF9C938D2}"/>
          <w:text/>
        </w:sdt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D0A5250EF8D34613BA738A1307F04E41"/>
          </w:placeholder>
          <w:showingPlcHdr/>
          <w:dataBinding w:prefixMappings="xmlns:ns0='http://wwww.hallomagic.com/xbrl/consistency' xmlns:ns1='consistency' " w:xpath="/ns0:xbrlConsistency[1]/ns1:ccConsistency[1]/ns1:ccSign_KuaiJiJiGouFuZeRenneeq_duration_T[1]" w:storeItemID="{08517870-DFDA-4691-AD7A-17DFF9C938D2}"/>
          <w:text/>
        </w:sdtPr>
        <w:sdtContent>
          <w:r>
            <w:rPr>
              <w:rStyle w:val="placeholder1Char"/>
              <w:rFonts w:hint="eastAsia"/>
            </w:rPr>
            <w:t>____________</w:t>
          </w:r>
        </w:sdtContent>
      </w:sdt>
    </w:p>
    <w:p w:rsidR="006A73B4" w:rsidRDefault="006A73B4" w:rsidP="006A73B4">
      <w:pPr>
        <w:rPr>
          <w:rFonts w:asciiTheme="minorEastAsia" w:eastAsiaTheme="minorEastAsia" w:hAnsiTheme="minorEastAsia"/>
          <w:bCs/>
          <w:color w:val="000000" w:themeColor="text1"/>
          <w:sz w:val="20"/>
          <w:szCs w:val="18"/>
          <w:shd w:val="clear" w:color="auto" w:fill="D9D9D9" w:themeFill="background1" w:themeFillShade="D9"/>
        </w:rPr>
      </w:pPr>
    </w:p>
    <w:p w:rsidR="006A73B4" w:rsidRPr="0092683E" w:rsidRDefault="006A73B4" w:rsidP="006A73B4">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tblPr>
      <w:tblGrid>
        <w:gridCol w:w="3009"/>
        <w:gridCol w:w="2282"/>
        <w:gridCol w:w="2721"/>
        <w:gridCol w:w="1896"/>
      </w:tblGrid>
      <w:tr w:rsidR="006A73B4" w:rsidRPr="001B6047" w:rsidTr="00850A66">
        <w:tc>
          <w:tcPr>
            <w:tcW w:w="1519" w:type="pct"/>
            <w:shd w:val="clear" w:color="auto" w:fill="D9D9D9" w:themeFill="background1" w:themeFillShade="D9"/>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52" w:type="pct"/>
            <w:shd w:val="clear" w:color="auto" w:fill="D9D9D9" w:themeFill="background1" w:themeFillShade="D9"/>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73" w:type="pct"/>
            <w:shd w:val="clear" w:color="auto" w:fill="D9D9D9" w:themeFill="background1" w:themeFillShade="D9"/>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957" w:type="pct"/>
            <w:shd w:val="clear" w:color="auto" w:fill="D9D9D9" w:themeFill="background1" w:themeFillShade="D9"/>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52" w:type="pct"/>
            <w:shd w:val="clear" w:color="auto" w:fill="auto"/>
          </w:tcPr>
          <w:p w:rsidR="00850A66" w:rsidRPr="00B608B0" w:rsidRDefault="00850A66" w:rsidP="00AB2793"/>
        </w:tc>
        <w:tc>
          <w:tcPr>
            <w:tcW w:w="1373" w:type="pct"/>
            <w:shd w:val="clear" w:color="auto" w:fill="auto"/>
          </w:tcPr>
          <w:p w:rsidR="00850A66" w:rsidRPr="001B6047" w:rsidRDefault="00850A66" w:rsidP="006A73B4">
            <w:pPr>
              <w:jc w:val="right"/>
              <w:rPr>
                <w:rFonts w:asciiTheme="minorEastAsia" w:eastAsiaTheme="minorEastAsia" w:hAnsiTheme="minorEastAsia"/>
                <w:color w:val="000000" w:themeColor="text1"/>
                <w:sz w:val="18"/>
                <w:szCs w:val="21"/>
              </w:rPr>
            </w:pPr>
          </w:p>
        </w:tc>
        <w:tc>
          <w:tcPr>
            <w:tcW w:w="957" w:type="pct"/>
            <w:shd w:val="clear" w:color="auto" w:fill="auto"/>
          </w:tcPr>
          <w:p w:rsidR="00850A66" w:rsidRPr="001B6047" w:rsidRDefault="00850A66" w:rsidP="006A73B4">
            <w:pPr>
              <w:jc w:val="right"/>
              <w:rPr>
                <w:rFonts w:asciiTheme="minorEastAsia" w:eastAsiaTheme="minorEastAsia" w:hAnsiTheme="minorEastAsia"/>
                <w:color w:val="000000" w:themeColor="text1"/>
                <w:sz w:val="18"/>
                <w:szCs w:val="21"/>
              </w:rPr>
            </w:pPr>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47B72869AF1142D7B2E8254059FFBF67"/>
                </w:placeholder>
                <w:text/>
              </w:sdtPr>
              <w:sdtContent>
                <w:r w:rsidR="00850A66">
                  <w:rPr>
                    <w:rFonts w:asciiTheme="minorEastAsia" w:eastAsiaTheme="minorEastAsia" w:hAnsiTheme="minorEastAsia"/>
                    <w:color w:val="000000" w:themeColor="text1"/>
                    <w:szCs w:val="24"/>
                  </w:rPr>
                  <w:t>484,791,506.76</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A4C07551FC114F35B385FDE30F129E88"/>
                </w:placeholder>
                <w:text/>
              </w:sdtPr>
              <w:sdtContent>
                <w:r w:rsidR="00850A66">
                  <w:rPr>
                    <w:rFonts w:asciiTheme="minorEastAsia" w:eastAsiaTheme="minorEastAsia" w:hAnsiTheme="minorEastAsia"/>
                    <w:color w:val="000000" w:themeColor="text1"/>
                    <w:szCs w:val="24"/>
                  </w:rPr>
                  <w:t>170,984,711.88</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FBD6B1B2835D4A38BB74FB9D56F86261"/>
                </w:placeholder>
                <w:showingPlcHdr/>
                <w:text/>
              </w:sdtPr>
              <w:sdtContent>
                <w:r w:rsidR="00850A66">
                  <w:rPr>
                    <w:rStyle w:val="placeholder1Char"/>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626349975"/>
                <w:lock w:val="sdtLocked"/>
                <w:placeholder>
                  <w:docPart w:val="047F2A62EC134FFA8A7D24AD76621461"/>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D74AAB3FA2BD44D4A93ED3A1B26B3172"/>
                </w:placeholder>
                <w:showingPlcHdr/>
                <w:text/>
              </w:sdtPr>
              <w:sdtContent>
                <w:r w:rsidR="00850A66">
                  <w:rPr>
                    <w:rStyle w:val="placeholder1Char"/>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597302440"/>
                <w:lock w:val="sdtLocked"/>
                <w:placeholder>
                  <w:docPart w:val="61CAAF518CD24ECCA8C687BE538C4789"/>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77C837AE8A55431FAA4F17C93B691119"/>
                </w:placeholder>
                <w:showingPlcHdr/>
                <w:text/>
              </w:sdtPr>
              <w:sdtContent>
                <w:r w:rsidR="00850A66">
                  <w:rPr>
                    <w:rStyle w:val="placeholder1Char"/>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2013906360"/>
                <w:lock w:val="sdtLocked"/>
                <w:placeholder>
                  <w:docPart w:val="59E62FF44CC848CA8883D1509672C584"/>
                </w:placeholder>
                <w:showingPlcHdr/>
                <w:text/>
              </w:sdtPr>
              <w:sdtContent>
                <w:r w:rsidR="00850A66">
                  <w:rPr>
                    <w:rStyle w:val="placeholder1Char"/>
                    <w:rFonts w:hint="eastAsia"/>
                  </w:rPr>
                  <w:t>____________</w:t>
                </w:r>
              </w:sdtContent>
            </w:sdt>
          </w:p>
        </w:tc>
      </w:tr>
      <w:tr w:rsidR="00850A66" w:rsidRPr="001B6047" w:rsidTr="00850A66">
        <w:trPr>
          <w:trHeight w:val="247"/>
        </w:trPr>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123EC0D27858402DB69C97A4F8A602C5"/>
                </w:placeholder>
                <w:showingPlcHdr/>
                <w:text/>
              </w:sdtPr>
              <w:sdtContent>
                <w:r w:rsidR="00850A66">
                  <w:rPr>
                    <w:rStyle w:val="placeholder1Char"/>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092854286"/>
                <w:lock w:val="sdtLocked"/>
                <w:placeholder>
                  <w:docPart w:val="5DC7FB190947451D9E093AEF87FCBD6C"/>
                </w:placeholder>
                <w:showingPlcHdr/>
                <w:text/>
              </w:sdtPr>
              <w:sdtContent>
                <w:r w:rsidR="00850A66">
                  <w:rPr>
                    <w:rStyle w:val="placeholder1Char"/>
                    <w:rFonts w:hint="eastAsia"/>
                  </w:rPr>
                  <w:t>____________</w:t>
                </w:r>
              </w:sdtContent>
            </w:sdt>
          </w:p>
        </w:tc>
      </w:tr>
      <w:tr w:rsidR="00850A66" w:rsidRPr="001B6047" w:rsidTr="00850A66">
        <w:trPr>
          <w:trHeight w:val="202"/>
        </w:trPr>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52" w:type="pct"/>
            <w:shd w:val="clear" w:color="auto" w:fill="auto"/>
          </w:tcPr>
          <w:p w:rsidR="00850A66" w:rsidRPr="00B608B0" w:rsidRDefault="00850A66" w:rsidP="00AB2793">
            <w:r w:rsidRPr="00B608B0">
              <w:rPr>
                <w:rFonts w:hint="eastAsia"/>
              </w:rPr>
              <w:t>十三、</w:t>
            </w:r>
            <w:r w:rsidRPr="00B608B0">
              <w:rPr>
                <w:rFonts w:hint="eastAsia"/>
              </w:rPr>
              <w:t>1</w:t>
            </w:r>
          </w:p>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B7E416A456514DB49EED00914AAD4DEF"/>
                </w:placeholder>
                <w:text/>
              </w:sdtPr>
              <w:sdtContent>
                <w:r w:rsidR="00850A66">
                  <w:rPr>
                    <w:rFonts w:asciiTheme="minorEastAsia" w:eastAsiaTheme="minorEastAsia" w:hAnsiTheme="minorEastAsia"/>
                    <w:color w:val="000000" w:themeColor="text1"/>
                    <w:szCs w:val="24"/>
                  </w:rPr>
                  <w:t>92,428,086.58</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275478E585044746AB798CE0BC0ACC1E"/>
                </w:placeholder>
                <w:text/>
              </w:sdtPr>
              <w:sdtContent>
                <w:r w:rsidR="00850A66">
                  <w:rPr>
                    <w:rFonts w:asciiTheme="minorEastAsia" w:eastAsiaTheme="minorEastAsia" w:hAnsiTheme="minorEastAsia"/>
                    <w:color w:val="000000" w:themeColor="text1"/>
                    <w:szCs w:val="24"/>
                  </w:rPr>
                  <w:t>63,041,487.35</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D7F38B60E46C4778A09BA15F6A0B6B45"/>
                </w:placeholder>
                <w:text/>
              </w:sdtPr>
              <w:sdtContent>
                <w:r w:rsidR="00850A66">
                  <w:rPr>
                    <w:rFonts w:asciiTheme="minorEastAsia" w:eastAsiaTheme="minorEastAsia" w:hAnsiTheme="minorEastAsia"/>
                    <w:color w:val="000000" w:themeColor="text1"/>
                    <w:szCs w:val="24"/>
                  </w:rPr>
                  <w:t>117,525,816.59</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BC4B46B1A9BC4A148F102D0BC25864FA"/>
                </w:placeholder>
                <w:text/>
              </w:sdtPr>
              <w:sdtContent>
                <w:r w:rsidR="00850A66">
                  <w:rPr>
                    <w:rFonts w:asciiTheme="minorEastAsia" w:eastAsiaTheme="minorEastAsia" w:hAnsiTheme="minorEastAsia"/>
                    <w:color w:val="000000" w:themeColor="text1"/>
                    <w:szCs w:val="24"/>
                  </w:rPr>
                  <w:t>422,205.08</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0F160BE378BF4585B0FB078AC1FB6C38"/>
                </w:placeholder>
                <w:showingPlcHdr/>
                <w:text/>
              </w:sdtPr>
              <w:sdtContent>
                <w:r w:rsidR="00850A66">
                  <w:rPr>
                    <w:rStyle w:val="placeholder1Char"/>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2023163608"/>
                <w:lock w:val="sdtLocked"/>
                <w:placeholder>
                  <w:docPart w:val="35DD553A86DF4A3C8FBD7CABCD5EED86"/>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51A82182C111469482F73A4A440E860A"/>
                </w:placeholder>
                <w:text/>
              </w:sdtPr>
              <w:sdtContent>
                <w:r w:rsidR="00850A66">
                  <w:rPr>
                    <w:rFonts w:asciiTheme="minorEastAsia" w:eastAsiaTheme="minorEastAsia" w:hAnsiTheme="minorEastAsia"/>
                    <w:color w:val="000000" w:themeColor="text1"/>
                    <w:szCs w:val="24"/>
                  </w:rPr>
                  <w:t>0.00</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335A10EE644D4CEFB9C4724CAD0CB95B"/>
                </w:placeholder>
                <w:text/>
              </w:sdtPr>
              <w:sdtContent>
                <w:r w:rsidR="00850A66">
                  <w:rPr>
                    <w:rFonts w:asciiTheme="minorEastAsia" w:eastAsiaTheme="minorEastAsia" w:hAnsiTheme="minorEastAsia"/>
                    <w:color w:val="000000" w:themeColor="text1"/>
                    <w:szCs w:val="24"/>
                  </w:rPr>
                  <w:t>98,607,886.25</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52" w:type="pct"/>
            <w:shd w:val="clear" w:color="auto" w:fill="auto"/>
          </w:tcPr>
          <w:p w:rsidR="00850A66" w:rsidRPr="00B608B0" w:rsidRDefault="00850A66" w:rsidP="00AB2793">
            <w:r w:rsidRPr="00B608B0">
              <w:rPr>
                <w:rFonts w:hint="eastAsia"/>
              </w:rPr>
              <w:t>十三、</w:t>
            </w:r>
            <w:r w:rsidRPr="00B608B0">
              <w:rPr>
                <w:rFonts w:hint="eastAsia"/>
              </w:rPr>
              <w:t>2</w:t>
            </w:r>
          </w:p>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C750E91A253643C1B7BE8BE669DAE94A"/>
                </w:placeholder>
                <w:text/>
              </w:sdtPr>
              <w:sdtContent>
                <w:r w:rsidR="00850A66">
                  <w:rPr>
                    <w:rFonts w:asciiTheme="minorEastAsia" w:eastAsiaTheme="minorEastAsia" w:hAnsiTheme="minorEastAsia"/>
                    <w:color w:val="000000" w:themeColor="text1"/>
                    <w:szCs w:val="24"/>
                  </w:rPr>
                  <w:t>519,587,320.92</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8D04770541F244FBB6ADF58CEC774700"/>
                </w:placeholder>
                <w:text/>
              </w:sdtPr>
              <w:sdtContent>
                <w:r w:rsidR="00850A66">
                  <w:rPr>
                    <w:rFonts w:asciiTheme="minorEastAsia" w:eastAsiaTheme="minorEastAsia" w:hAnsiTheme="minorEastAsia"/>
                    <w:color w:val="000000" w:themeColor="text1"/>
                    <w:szCs w:val="24"/>
                  </w:rPr>
                  <w:t>726,071,470.36</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F5B7D57023F44610B5B0A5D30DB1A37A"/>
                </w:placeholder>
                <w:showingPlcHdr/>
                <w:text/>
              </w:sdtPr>
              <w:sdtContent>
                <w:r w:rsidR="00850A66">
                  <w:rPr>
                    <w:rStyle w:val="placeholder1Char"/>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910052463"/>
                <w:lock w:val="sdtLocked"/>
                <w:placeholder>
                  <w:docPart w:val="7EF05F4400464CB68FE56EEE163D9ACF"/>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E701259A2E2747DE9FBE1E2092D7EA05"/>
                </w:placeholder>
                <w:showingPlcHdr/>
                <w:text/>
              </w:sdtPr>
              <w:sdtContent>
                <w:r w:rsidR="00850A66">
                  <w:rPr>
                    <w:rStyle w:val="placeholder1Char"/>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732387764"/>
                <w:lock w:val="sdtLocked"/>
                <w:placeholder>
                  <w:docPart w:val="E7903C0DB3C74D299923EE5BAB4AB65E"/>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04B867A6F17A41CEA8F55FF9B6E40448"/>
                </w:placeholder>
                <w:text/>
              </w:sdtPr>
              <w:sdtContent>
                <w:r w:rsidR="00850A66">
                  <w:rPr>
                    <w:rFonts w:asciiTheme="minorEastAsia" w:eastAsiaTheme="minorEastAsia" w:hAnsiTheme="minorEastAsia"/>
                    <w:color w:val="000000" w:themeColor="text1"/>
                    <w:szCs w:val="24"/>
                  </w:rPr>
                  <w:t>200,000,000.00</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88BAB3033A334DCBB6458C5C17A10C90"/>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B98B565CBEEC4FA8B651365FFFBBE5DA"/>
                </w:placeholder>
                <w:text/>
              </w:sdtPr>
              <w:sdtContent>
                <w:r w:rsidR="00850A66">
                  <w:rPr>
                    <w:rFonts w:asciiTheme="minorEastAsia" w:eastAsiaTheme="minorEastAsia" w:hAnsiTheme="minorEastAsia"/>
                    <w:color w:val="000000" w:themeColor="text1"/>
                    <w:szCs w:val="24"/>
                  </w:rPr>
                  <w:t>4,354,000,000.00</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D8DD40BD4D94331A84BF3D4E19882BB"/>
                </w:placeholder>
                <w:text/>
              </w:sdtPr>
              <w:sdtContent>
                <w:r w:rsidR="00850A66">
                  <w:rPr>
                    <w:rFonts w:asciiTheme="minorEastAsia" w:eastAsiaTheme="minorEastAsia" w:hAnsiTheme="minorEastAsia"/>
                    <w:color w:val="000000" w:themeColor="text1"/>
                    <w:szCs w:val="24"/>
                  </w:rPr>
                  <w:t>3,532,000,000.00</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52" w:type="pct"/>
            <w:shd w:val="clear" w:color="auto" w:fill="D9D9D9" w:themeFill="background1" w:themeFillShade="D9"/>
          </w:tcPr>
          <w:p w:rsidR="00850A66" w:rsidRPr="00B608B0" w:rsidRDefault="00850A66" w:rsidP="00AB2793"/>
        </w:tc>
        <w:tc>
          <w:tcPr>
            <w:tcW w:w="1373" w:type="pct"/>
            <w:shd w:val="clear" w:color="auto" w:fill="D9D9D9" w:themeFill="background1" w:themeFillShade="D9"/>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B4AB50C5A45E47F3B06395605B1BF706"/>
                </w:placeholder>
                <w:text/>
              </w:sdtPr>
              <w:sdtContent>
                <w:r w:rsidR="00850A66">
                  <w:rPr>
                    <w:rFonts w:asciiTheme="minorEastAsia" w:eastAsiaTheme="minorEastAsia" w:hAnsiTheme="minorEastAsia"/>
                    <w:color w:val="000000" w:themeColor="text1"/>
                    <w:szCs w:val="24"/>
                  </w:rPr>
                  <w:t>5,768,332,730.85</w:t>
                </w:r>
              </w:sdtContent>
            </w:sdt>
          </w:p>
        </w:tc>
        <w:tc>
          <w:tcPr>
            <w:tcW w:w="957" w:type="pct"/>
            <w:shd w:val="clear" w:color="auto" w:fill="D9D9D9" w:themeFill="background1" w:themeFillShade="D9"/>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2F01D2C7E03249A99FBD63F6514A57F4"/>
                </w:placeholder>
                <w:text/>
              </w:sdtPr>
              <w:sdtContent>
                <w:r w:rsidR="00850A66">
                  <w:rPr>
                    <w:rFonts w:asciiTheme="minorEastAsia" w:eastAsiaTheme="minorEastAsia" w:hAnsiTheme="minorEastAsia"/>
                    <w:color w:val="000000" w:themeColor="text1"/>
                    <w:szCs w:val="24"/>
                  </w:rPr>
                  <w:t>4,591,127,760.92</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850A66" w:rsidP="006A73B4">
            <w:pPr>
              <w:jc w:val="right"/>
              <w:rPr>
                <w:rFonts w:asciiTheme="minorEastAsia" w:eastAsiaTheme="minorEastAsia" w:hAnsiTheme="minorEastAsia"/>
                <w:color w:val="000000" w:themeColor="text1"/>
                <w:sz w:val="18"/>
                <w:szCs w:val="21"/>
              </w:rPr>
            </w:pPr>
          </w:p>
        </w:tc>
        <w:tc>
          <w:tcPr>
            <w:tcW w:w="957" w:type="pct"/>
            <w:shd w:val="clear" w:color="auto" w:fill="auto"/>
          </w:tcPr>
          <w:p w:rsidR="00850A66" w:rsidRPr="00A911BB" w:rsidRDefault="00850A66" w:rsidP="006A73B4">
            <w:pPr>
              <w:jc w:val="right"/>
              <w:rPr>
                <w:rFonts w:asciiTheme="minorEastAsia" w:eastAsiaTheme="minorEastAsia" w:hAnsiTheme="minorEastAsia"/>
                <w:color w:val="000000" w:themeColor="text1"/>
                <w:sz w:val="18"/>
                <w:szCs w:val="21"/>
              </w:rPr>
            </w:pPr>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C5C7230F92D74F93A72142C596CA59EC"/>
                </w:placeholder>
                <w:text/>
              </w:sdtPr>
              <w:sdtContent>
                <w:r w:rsidR="00850A66">
                  <w:rPr>
                    <w:rFonts w:asciiTheme="minorEastAsia" w:eastAsiaTheme="minorEastAsia" w:hAnsiTheme="minorEastAsia"/>
                    <w:color w:val="000000" w:themeColor="text1"/>
                    <w:szCs w:val="24"/>
                  </w:rPr>
                  <w:t>211,912,696.00</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E96DCA192B24FEA8162B3A74C58758A"/>
                </w:placeholder>
                <w:text/>
              </w:sdtPr>
              <w:sdtContent>
                <w:r w:rsidR="00850A66">
                  <w:rPr>
                    <w:rFonts w:asciiTheme="minorEastAsia" w:eastAsiaTheme="minorEastAsia" w:hAnsiTheme="minorEastAsia"/>
                    <w:color w:val="000000" w:themeColor="text1"/>
                    <w:szCs w:val="24"/>
                  </w:rPr>
                  <w:t>6,000,000.00</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A881F463E5554552B7BFE2A465AE35A4"/>
                </w:placeholder>
                <w:showingPlcHdr/>
                <w:text/>
              </w:sdtPr>
              <w:sdtContent>
                <w:r w:rsidR="00850A66">
                  <w:rPr>
                    <w:rStyle w:val="placeholder1Char"/>
                    <w:rFonts w:hint="eastAsia"/>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217169670"/>
                <w:lock w:val="sdtLocked"/>
                <w:placeholder>
                  <w:docPart w:val="B8B2B76816244C09BC94AD4FA4DB2CA7"/>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B4506ECE5126492AB1E3CFCC9B90AD9F"/>
                </w:placeholder>
                <w:showingPlcHdr/>
                <w:text/>
              </w:sdtPr>
              <w:sdtContent>
                <w:r w:rsidR="00850A66">
                  <w:rPr>
                    <w:rStyle w:val="placeholder1Char"/>
                    <w:rFonts w:hint="eastAsia"/>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89346655"/>
                <w:lock w:val="sdtLocked"/>
                <w:placeholder>
                  <w:docPart w:val="F9F2B2F5DF944DC4B1A6B053F2BC98FB"/>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52" w:type="pct"/>
            <w:shd w:val="clear" w:color="auto" w:fill="auto"/>
          </w:tcPr>
          <w:p w:rsidR="00850A66" w:rsidRPr="00B608B0" w:rsidRDefault="00850A66" w:rsidP="00AB2793">
            <w:r w:rsidRPr="00B608B0">
              <w:rPr>
                <w:rFonts w:hint="eastAsia"/>
              </w:rPr>
              <w:t>十三、</w:t>
            </w:r>
            <w:r w:rsidRPr="00B608B0">
              <w:rPr>
                <w:rFonts w:hint="eastAsia"/>
              </w:rPr>
              <w:t>3</w:t>
            </w:r>
          </w:p>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1EE6DF0BF834440F957AE5BBE6E9280A"/>
                </w:placeholder>
                <w:text/>
              </w:sdtPr>
              <w:sdtContent>
                <w:r w:rsidR="00850A66">
                  <w:rPr>
                    <w:rFonts w:asciiTheme="minorEastAsia" w:eastAsiaTheme="minorEastAsia" w:hAnsiTheme="minorEastAsia"/>
                    <w:color w:val="000000" w:themeColor="text1"/>
                    <w:szCs w:val="24"/>
                  </w:rPr>
                  <w:t>984,116,687.41</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3FAD6A49832F4E5CB81217D87B1CA464"/>
                </w:placeholder>
                <w:text/>
              </w:sdtPr>
              <w:sdtContent>
                <w:r w:rsidR="00850A66">
                  <w:rPr>
                    <w:rFonts w:asciiTheme="minorEastAsia" w:eastAsiaTheme="minorEastAsia" w:hAnsiTheme="minorEastAsia"/>
                    <w:color w:val="000000" w:themeColor="text1"/>
                    <w:szCs w:val="24"/>
                  </w:rPr>
                  <w:t>785,000,000.00</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0E3571734038450D8E62E98EFF6FE566"/>
                </w:placeholder>
                <w:showingPlcHdr/>
                <w:text/>
              </w:sdtPr>
              <w:sdtContent>
                <w:r w:rsidR="00850A66">
                  <w:rPr>
                    <w:rStyle w:val="placeholder1Char"/>
                    <w:rFonts w:hint="eastAsia"/>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134529886"/>
                <w:lock w:val="sdtLocked"/>
                <w:placeholder>
                  <w:docPart w:val="5025A15EB82D45E798A72604239093EF"/>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F9341C6171EB47FF8000CDC9CE11749C"/>
                </w:placeholder>
                <w:text/>
              </w:sdtPr>
              <w:sdtContent>
                <w:r w:rsidR="00850A66">
                  <w:rPr>
                    <w:rFonts w:asciiTheme="minorEastAsia" w:eastAsiaTheme="minorEastAsia" w:hAnsiTheme="minorEastAsia"/>
                    <w:color w:val="000000" w:themeColor="text1"/>
                    <w:szCs w:val="24"/>
                  </w:rPr>
                  <w:t>2,793,951.50</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3CC0749815B348C9A573202F955961AA"/>
                </w:placeholder>
                <w:text/>
              </w:sdtPr>
              <w:sdtContent>
                <w:r w:rsidR="00850A66">
                  <w:rPr>
                    <w:rFonts w:asciiTheme="minorEastAsia" w:eastAsiaTheme="minorEastAsia" w:hAnsiTheme="minorEastAsia"/>
                    <w:color w:val="000000" w:themeColor="text1"/>
                    <w:szCs w:val="24"/>
                  </w:rPr>
                  <w:t>2,067,460.08</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257F560F36A24B19AEBB39275183CFB2"/>
                </w:placeholder>
                <w:showingPlcHdr/>
                <w:text/>
              </w:sdtPr>
              <w:sdtContent>
                <w:r w:rsidR="00850A66">
                  <w:rPr>
                    <w:rStyle w:val="placeholder1Char"/>
                    <w:rFonts w:hint="eastAsia"/>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753430303"/>
                <w:lock w:val="sdtLocked"/>
                <w:placeholder>
                  <w:docPart w:val="6D1386BD5AB845A984F6B02F2CCAC90E"/>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工程物资</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44D17D3178F7443B88BF133C8DB183C4"/>
                </w:placeholder>
                <w:showingPlcHdr/>
                <w:text/>
              </w:sdtPr>
              <w:sdtContent>
                <w:r w:rsidR="00850A66">
                  <w:rPr>
                    <w:rStyle w:val="placeholder1Char"/>
                    <w:rFonts w:hint="eastAsia"/>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678190282"/>
                <w:lock w:val="sdtLocked"/>
                <w:placeholder>
                  <w:docPart w:val="2472B3AE1FB24844805E5DE6BDA3AF00"/>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688FECA01D874E53B4AA70B5A222F58A"/>
                </w:placeholder>
                <w:showingPlcHdr/>
                <w:text/>
              </w:sdtPr>
              <w:sdtContent>
                <w:r w:rsidR="00850A66">
                  <w:rPr>
                    <w:rStyle w:val="placeholder1Char"/>
                    <w:rFonts w:hint="eastAsia"/>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72862299"/>
                <w:lock w:val="sdtLocked"/>
                <w:placeholder>
                  <w:docPart w:val="97817D1DFDA5410799CE4B472341A1B6"/>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1913B47ECA0446F8086583D7BE0F962"/>
                </w:placeholder>
                <w:showingPlcHdr/>
                <w:text/>
              </w:sdtPr>
              <w:sdtContent>
                <w:r w:rsidR="00850A66">
                  <w:rPr>
                    <w:rStyle w:val="placeholder1Char"/>
                    <w:rFonts w:hint="eastAsia"/>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547646735"/>
                <w:lock w:val="sdtLocked"/>
                <w:placeholder>
                  <w:docPart w:val="7E6BDF53476F45A59D77587FE48252EC"/>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86BB05E24119433AAEF0BCADB38D14E9"/>
                </w:placeholder>
                <w:showingPlcHdr/>
                <w:text/>
              </w:sdtPr>
              <w:sdtContent>
                <w:r w:rsidR="00850A66">
                  <w:rPr>
                    <w:rStyle w:val="placeholder1Char"/>
                    <w:rFonts w:hint="eastAsia"/>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866527261"/>
                <w:lock w:val="sdtLocked"/>
                <w:placeholder>
                  <w:docPart w:val="C1E73A5941A14F3D9A3C2D3A19DB92B4"/>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429D7D7C0AC645F0BE21EAFD14C62A56"/>
                </w:placeholder>
                <w:showingPlcHdr/>
                <w:text/>
              </w:sdtPr>
              <w:sdtContent>
                <w:r w:rsidR="00850A66">
                  <w:rPr>
                    <w:rStyle w:val="placeholder1Char"/>
                    <w:rFonts w:hint="eastAsia"/>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419868645"/>
                <w:lock w:val="sdtLocked"/>
                <w:placeholder>
                  <w:docPart w:val="0F5983DF96F94EC3BFBC2DB911CCF24D"/>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7E53EB892953488E94F06E52F6799E62"/>
                </w:placeholder>
                <w:showingPlcHdr/>
                <w:text/>
              </w:sdtPr>
              <w:sdtContent>
                <w:r w:rsidR="00850A66">
                  <w:rPr>
                    <w:rStyle w:val="placeholder1Char"/>
                    <w:rFonts w:hint="eastAsia"/>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244718441"/>
                <w:lock w:val="sdtLocked"/>
                <w:placeholder>
                  <w:docPart w:val="3F4DA101D98F4EBFA9F6D9B98D0573CB"/>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B42AA89B753E49738BD0E386ADB5ECF3"/>
                </w:placeholder>
                <w:showingPlcHdr/>
                <w:text/>
              </w:sdtPr>
              <w:sdtContent>
                <w:r w:rsidR="00850A66">
                  <w:rPr>
                    <w:rStyle w:val="placeholder1Char"/>
                    <w:rFonts w:hint="eastAsia"/>
                  </w:rPr>
                  <w:t>____________</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334262362"/>
                <w:lock w:val="sdtLocked"/>
                <w:placeholder>
                  <w:docPart w:val="C95AA0934BE540B29B1ADF48B3C94782"/>
                </w:placeholder>
                <w:showingPlcHdr/>
                <w:text/>
              </w:sdtPr>
              <w:sdtContent>
                <w:r w:rsidR="00850A66">
                  <w:rPr>
                    <w:rStyle w:val="placeholder1Char"/>
                    <w:rFonts w:hint="eastAsia"/>
                  </w:rPr>
                  <w:t>____________</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70F52433ECE44C06ABDFF075BDD46A69"/>
                </w:placeholder>
                <w:text/>
              </w:sdtPr>
              <w:sdtContent>
                <w:r w:rsidR="00850A66">
                  <w:rPr>
                    <w:rFonts w:asciiTheme="minorEastAsia" w:eastAsiaTheme="minorEastAsia" w:hAnsiTheme="minorEastAsia"/>
                    <w:color w:val="000000" w:themeColor="text1"/>
                    <w:szCs w:val="24"/>
                  </w:rPr>
                  <w:t>2,774,063.20</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87FEB0AF90D2452D9998CECFD5175DB6"/>
                </w:placeholder>
                <w:text/>
              </w:sdtPr>
              <w:sdtContent>
                <w:r w:rsidR="00850A66">
                  <w:rPr>
                    <w:rFonts w:asciiTheme="minorEastAsia" w:eastAsiaTheme="minorEastAsia" w:hAnsiTheme="minorEastAsia"/>
                    <w:color w:val="000000" w:themeColor="text1"/>
                    <w:szCs w:val="24"/>
                  </w:rPr>
                  <w:t>2,159,771.35</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02E31187BD8D4933AD9AF1CFC3B83BB2"/>
                </w:placeholder>
                <w:text/>
              </w:sdtPr>
              <w:sdtContent>
                <w:r w:rsidR="00850A66">
                  <w:rPr>
                    <w:rFonts w:asciiTheme="minorEastAsia" w:eastAsiaTheme="minorEastAsia" w:hAnsiTheme="minorEastAsia"/>
                    <w:color w:val="000000" w:themeColor="text1"/>
                    <w:szCs w:val="24"/>
                  </w:rPr>
                  <w:t>11,434,725.16</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666BBDE1A72486780B8F4308A3E0BA2"/>
                </w:placeholder>
                <w:text/>
              </w:sdtPr>
              <w:sdtContent>
                <w:r w:rsidR="00850A66">
                  <w:rPr>
                    <w:rFonts w:asciiTheme="minorEastAsia" w:eastAsiaTheme="minorEastAsia" w:hAnsiTheme="minorEastAsia"/>
                    <w:color w:val="000000" w:themeColor="text1"/>
                    <w:szCs w:val="24"/>
                  </w:rPr>
                  <w:t>11,505,295.03</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52" w:type="pct"/>
            <w:shd w:val="clear" w:color="auto" w:fill="auto"/>
          </w:tcPr>
          <w:p w:rsidR="00850A66" w:rsidRPr="00B608B0" w:rsidRDefault="00850A66" w:rsidP="00AB2793"/>
        </w:tc>
        <w:tc>
          <w:tcPr>
            <w:tcW w:w="1373"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5B6D69434383418E9253F49F17FAD198"/>
                </w:placeholder>
                <w:text/>
              </w:sdtPr>
              <w:sdtContent>
                <w:r w:rsidR="00850A66">
                  <w:rPr>
                    <w:rFonts w:asciiTheme="minorEastAsia" w:eastAsiaTheme="minorEastAsia" w:hAnsiTheme="minorEastAsia"/>
                    <w:color w:val="000000" w:themeColor="text1"/>
                    <w:szCs w:val="24"/>
                  </w:rPr>
                  <w:t>513,000,000.00</w:t>
                </w:r>
              </w:sdtContent>
            </w:sdt>
          </w:p>
        </w:tc>
        <w:tc>
          <w:tcPr>
            <w:tcW w:w="957" w:type="pct"/>
            <w:shd w:val="clear" w:color="auto" w:fill="auto"/>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282ED7F81B2B465B888CC98518180613"/>
                </w:placeholder>
                <w:text/>
              </w:sdtPr>
              <w:sdtContent>
                <w:r w:rsidR="00850A66">
                  <w:rPr>
                    <w:rFonts w:asciiTheme="minorEastAsia" w:eastAsiaTheme="minorEastAsia" w:hAnsiTheme="minorEastAsia"/>
                    <w:color w:val="000000" w:themeColor="text1"/>
                    <w:szCs w:val="24"/>
                  </w:rPr>
                  <w:t>521,230,000.00</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52" w:type="pct"/>
            <w:shd w:val="clear" w:color="auto" w:fill="D9D9D9" w:themeFill="background1" w:themeFillShade="D9"/>
          </w:tcPr>
          <w:p w:rsidR="00850A66" w:rsidRPr="00B608B0" w:rsidRDefault="00850A66" w:rsidP="00AB2793"/>
        </w:tc>
        <w:tc>
          <w:tcPr>
            <w:tcW w:w="1373" w:type="pct"/>
            <w:shd w:val="clear" w:color="auto" w:fill="D9D9D9" w:themeFill="background1" w:themeFillShade="D9"/>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2AE91CEEE899483A9DAFCD97CD32C670"/>
                </w:placeholder>
                <w:text/>
              </w:sdtPr>
              <w:sdtContent>
                <w:r w:rsidR="00850A66">
                  <w:rPr>
                    <w:rFonts w:asciiTheme="minorEastAsia" w:eastAsiaTheme="minorEastAsia" w:hAnsiTheme="minorEastAsia"/>
                    <w:color w:val="000000" w:themeColor="text1"/>
                    <w:szCs w:val="24"/>
                  </w:rPr>
                  <w:t>1,726,032,123.27</w:t>
                </w:r>
              </w:sdtContent>
            </w:sdt>
          </w:p>
        </w:tc>
        <w:tc>
          <w:tcPr>
            <w:tcW w:w="957" w:type="pct"/>
            <w:shd w:val="clear" w:color="auto" w:fill="D9D9D9" w:themeFill="background1" w:themeFillShade="D9"/>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17929CA073784EB6A6D7B40AD56738AA"/>
                </w:placeholder>
                <w:text/>
              </w:sdtPr>
              <w:sdtContent>
                <w:r w:rsidR="00850A66">
                  <w:rPr>
                    <w:rFonts w:asciiTheme="minorEastAsia" w:eastAsiaTheme="minorEastAsia" w:hAnsiTheme="minorEastAsia"/>
                    <w:color w:val="000000" w:themeColor="text1"/>
                    <w:szCs w:val="24"/>
                  </w:rPr>
                  <w:t>1,327,962,526.46</w:t>
                </w:r>
              </w:sdtContent>
            </w:sdt>
          </w:p>
        </w:tc>
      </w:tr>
      <w:tr w:rsidR="00850A66" w:rsidRPr="001B6047" w:rsidTr="00850A66">
        <w:tc>
          <w:tcPr>
            <w:tcW w:w="1519" w:type="pct"/>
            <w:shd w:val="clear" w:color="auto" w:fill="D9D9D9" w:themeFill="background1" w:themeFillShade="D9"/>
            <w:vAlign w:val="center"/>
          </w:tcPr>
          <w:p w:rsidR="00850A66" w:rsidRPr="001B6047" w:rsidRDefault="00850A66"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52" w:type="pct"/>
            <w:shd w:val="clear" w:color="auto" w:fill="D9D9D9" w:themeFill="background1" w:themeFillShade="D9"/>
          </w:tcPr>
          <w:p w:rsidR="00850A66" w:rsidRPr="00B608B0" w:rsidRDefault="00850A66" w:rsidP="00AB2793"/>
        </w:tc>
        <w:tc>
          <w:tcPr>
            <w:tcW w:w="1373" w:type="pct"/>
            <w:shd w:val="clear" w:color="auto" w:fill="D9D9D9" w:themeFill="background1" w:themeFillShade="D9"/>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A9BCBF51059E4411AD05E6DFB624332E"/>
                </w:placeholder>
                <w:text/>
              </w:sdtPr>
              <w:sdtContent>
                <w:r w:rsidR="00850A66">
                  <w:rPr>
                    <w:rFonts w:asciiTheme="minorEastAsia" w:eastAsiaTheme="minorEastAsia" w:hAnsiTheme="minorEastAsia"/>
                    <w:color w:val="000000" w:themeColor="text1"/>
                    <w:szCs w:val="24"/>
                  </w:rPr>
                  <w:t>7,494,364,854.12</w:t>
                </w:r>
              </w:sdtContent>
            </w:sdt>
          </w:p>
        </w:tc>
        <w:tc>
          <w:tcPr>
            <w:tcW w:w="957" w:type="pct"/>
            <w:shd w:val="clear" w:color="auto" w:fill="D9D9D9" w:themeFill="background1" w:themeFillShade="D9"/>
          </w:tcPr>
          <w:p w:rsidR="00850A66"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BB6865714E354FF1B8D79FA00A220A04"/>
                </w:placeholder>
                <w:text/>
              </w:sdtPr>
              <w:sdtContent>
                <w:r w:rsidR="00850A66">
                  <w:rPr>
                    <w:rFonts w:asciiTheme="minorEastAsia" w:eastAsiaTheme="minorEastAsia" w:hAnsiTheme="minorEastAsia"/>
                    <w:color w:val="000000" w:themeColor="text1"/>
                    <w:szCs w:val="24"/>
                  </w:rPr>
                  <w:t>5,919,090,287.38</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6A73B4" w:rsidP="006A73B4">
            <w:pPr>
              <w:jc w:val="right"/>
              <w:rPr>
                <w:rFonts w:asciiTheme="minorEastAsia" w:eastAsiaTheme="minorEastAsia" w:hAnsiTheme="minorEastAsia"/>
                <w:color w:val="000000" w:themeColor="text1"/>
                <w:sz w:val="18"/>
                <w:szCs w:val="21"/>
              </w:rPr>
            </w:pPr>
          </w:p>
        </w:tc>
        <w:tc>
          <w:tcPr>
            <w:tcW w:w="957" w:type="pct"/>
            <w:shd w:val="clear" w:color="auto" w:fill="auto"/>
          </w:tcPr>
          <w:p w:rsidR="006A73B4" w:rsidRPr="00A911BB" w:rsidRDefault="006A73B4" w:rsidP="006A73B4">
            <w:pPr>
              <w:jc w:val="right"/>
              <w:rPr>
                <w:rFonts w:asciiTheme="minorEastAsia" w:eastAsiaTheme="minorEastAsia" w:hAnsiTheme="minorEastAsia"/>
                <w:color w:val="000000" w:themeColor="text1"/>
                <w:sz w:val="18"/>
                <w:szCs w:val="21"/>
              </w:rPr>
            </w:pPr>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4A4F59A0B9254CD89360969E99348055"/>
                </w:placeholder>
                <w:text/>
              </w:sdtPr>
              <w:sdtContent>
                <w:r w:rsidR="00F71C0A">
                  <w:rPr>
                    <w:rFonts w:asciiTheme="minorEastAsia" w:eastAsiaTheme="minorEastAsia" w:hAnsiTheme="minorEastAsia"/>
                    <w:color w:val="000000" w:themeColor="text1"/>
                    <w:szCs w:val="24"/>
                  </w:rPr>
                  <w:t>506,600,000.00</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43916DA10BA44CD0AD1F39DE658AC105"/>
                </w:placeholder>
                <w:text/>
              </w:sdtPr>
              <w:sdtContent>
                <w:r w:rsidR="00F71C0A">
                  <w:rPr>
                    <w:rFonts w:asciiTheme="minorEastAsia" w:eastAsiaTheme="minorEastAsia" w:hAnsiTheme="minorEastAsia"/>
                    <w:color w:val="000000" w:themeColor="text1"/>
                    <w:szCs w:val="24"/>
                  </w:rPr>
                  <w:t>484,000,000.00</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EB105DB2A6284967B857B9558E406A86"/>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720941255"/>
                <w:lock w:val="sdtLocked"/>
                <w:placeholder>
                  <w:docPart w:val="D890028D6B4D45DEB9D37CD903C73376"/>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D90750DCA2AE4E6DAF0FFE4F806BB0DA"/>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242096539"/>
                <w:lock w:val="sdtLocked"/>
                <w:placeholder>
                  <w:docPart w:val="14C2A54E2BC744FE986FF5CA46FC3C2F"/>
                </w:placeholder>
                <w:showingPlcHdr/>
                <w:text/>
              </w:sdtPr>
              <w:sdtContent>
                <w:r w:rsidR="006A73B4">
                  <w:rPr>
                    <w:rStyle w:val="placeholder1Char"/>
                    <w:rFonts w:hint="eastAsia"/>
                  </w:rPr>
                  <w:t>____________</w:t>
                </w:r>
              </w:sdtContent>
            </w:sdt>
          </w:p>
        </w:tc>
      </w:tr>
      <w:tr w:rsidR="006A73B4" w:rsidRPr="001B6047" w:rsidTr="00850A66">
        <w:trPr>
          <w:trHeight w:val="247"/>
        </w:trPr>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1853ADC060DF4FC6833F3981CE29B048"/>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936749443"/>
                <w:lock w:val="sdtLocked"/>
                <w:placeholder>
                  <w:docPart w:val="5FCBE1197FA449CC9AA9EBC1ED1FAEB8"/>
                </w:placeholder>
                <w:showingPlcHdr/>
                <w:text/>
              </w:sdtPr>
              <w:sdtContent>
                <w:r w:rsidR="006A73B4">
                  <w:rPr>
                    <w:rStyle w:val="placeholder1Char"/>
                    <w:rFonts w:hint="eastAsia"/>
                  </w:rPr>
                  <w:t>____________</w:t>
                </w:r>
              </w:sdtContent>
            </w:sdt>
          </w:p>
        </w:tc>
      </w:tr>
      <w:tr w:rsidR="006A73B4" w:rsidRPr="001B6047" w:rsidTr="00850A66">
        <w:trPr>
          <w:trHeight w:val="202"/>
        </w:trPr>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C1661946042A4A7BA2943CD622BCDEA0"/>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426962250"/>
                <w:lock w:val="sdtLocked"/>
                <w:placeholder>
                  <w:docPart w:val="2C8CE0CCD0BF428D8DDE10608E89775E"/>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50AF772FECEE4AFB8574E1436DC997D0"/>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968790619"/>
                <w:lock w:val="sdtLocked"/>
                <w:placeholder>
                  <w:docPart w:val="E8FAA468C7C548528EE66298FBC22827"/>
                </w:placeholder>
                <w:text/>
              </w:sdtPr>
              <w:sdtContent>
                <w:r w:rsidR="00F71C0A">
                  <w:rPr>
                    <w:rFonts w:asciiTheme="minorEastAsia" w:eastAsiaTheme="minorEastAsia" w:hAnsiTheme="minorEastAsia"/>
                    <w:color w:val="000000" w:themeColor="text1"/>
                    <w:szCs w:val="24"/>
                  </w:rPr>
                  <w:t>2,227,054.00</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CC9770FE928049F9988600418D03D421"/>
                </w:placeholder>
                <w:text/>
              </w:sdtPr>
              <w:sdtContent>
                <w:r w:rsidR="00F71C0A">
                  <w:rPr>
                    <w:rFonts w:asciiTheme="minorEastAsia" w:eastAsiaTheme="minorEastAsia" w:hAnsiTheme="minorEastAsia"/>
                    <w:color w:val="000000" w:themeColor="text1"/>
                    <w:szCs w:val="24"/>
                  </w:rPr>
                  <w:t>19,703,400.64</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7C740846D37344BF8AB7E06D3DEBFEDB"/>
                </w:placeholder>
                <w:text/>
              </w:sdtPr>
              <w:sdtContent>
                <w:r w:rsidR="00F71C0A">
                  <w:rPr>
                    <w:rFonts w:asciiTheme="minorEastAsia" w:eastAsiaTheme="minorEastAsia" w:hAnsiTheme="minorEastAsia"/>
                    <w:color w:val="000000" w:themeColor="text1"/>
                    <w:szCs w:val="24"/>
                  </w:rPr>
                  <w:t>16,055,000.00</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5DE553F7F6114C30A9C72D7A74148000"/>
                </w:placeholder>
                <w:text/>
              </w:sdtPr>
              <w:sdtContent>
                <w:r w:rsidR="00F71C0A">
                  <w:rPr>
                    <w:rFonts w:asciiTheme="minorEastAsia" w:eastAsiaTheme="minorEastAsia" w:hAnsiTheme="minorEastAsia"/>
                    <w:color w:val="000000" w:themeColor="text1"/>
                    <w:szCs w:val="24"/>
                  </w:rPr>
                  <w:t>89,279,405.57</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F9ECE9BB981A424A99C0A4C03694BDCD"/>
                </w:placeholder>
                <w:text/>
              </w:sdtPr>
              <w:sdtContent>
                <w:r w:rsidR="00F71C0A">
                  <w:rPr>
                    <w:rFonts w:asciiTheme="minorEastAsia" w:eastAsiaTheme="minorEastAsia" w:hAnsiTheme="minorEastAsia"/>
                    <w:color w:val="000000" w:themeColor="text1"/>
                    <w:szCs w:val="24"/>
                  </w:rPr>
                  <w:t>143,651,765.17</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E84C7BF4232546329694F99495DCEAD0"/>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624299927"/>
                <w:lock w:val="sdtLocked"/>
                <w:placeholder>
                  <w:docPart w:val="690CDA8D40DE40D8B899E58143D9D50B"/>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D2C6763EA5FF4B0D95EAD1AC3A974D1C"/>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069352968"/>
                <w:lock w:val="sdtLocked"/>
                <w:placeholder>
                  <w:docPart w:val="D4454B3D72574FA6B4012611A945F458"/>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683B9EF28F974B6EB0903A33F4D0EA90"/>
                </w:placeholder>
                <w:text/>
              </w:sdtPr>
              <w:sdtContent>
                <w:r w:rsidR="00F71C0A">
                  <w:rPr>
                    <w:rFonts w:asciiTheme="minorEastAsia" w:eastAsiaTheme="minorEastAsia" w:hAnsiTheme="minorEastAsia"/>
                    <w:color w:val="000000" w:themeColor="text1"/>
                    <w:szCs w:val="24"/>
                  </w:rPr>
                  <w:t>557,688,784.02</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8049711F6E2246C6A6700A1C5B51D1B2"/>
                </w:placeholder>
                <w:text/>
              </w:sdtPr>
              <w:sdtContent>
                <w:r w:rsidR="00F71C0A">
                  <w:rPr>
                    <w:rFonts w:asciiTheme="minorEastAsia" w:eastAsiaTheme="minorEastAsia" w:hAnsiTheme="minorEastAsia"/>
                    <w:color w:val="000000" w:themeColor="text1"/>
                    <w:szCs w:val="24"/>
                  </w:rPr>
                  <w:t>311,071,764.15</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82AAA80AF42D4FCDBB9F177F6F796740"/>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302923424"/>
                <w:lock w:val="sdtLocked"/>
                <w:placeholder>
                  <w:docPart w:val="802945FC967844888111E8ABFDD8AA73"/>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445C091B3F834E389688B54114F22B89"/>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372203880"/>
                <w:lock w:val="sdtLocked"/>
                <w:placeholder>
                  <w:docPart w:val="52BE881DC9CE4BF380B41EBFC50215BF"/>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5A8BE8F586E44156BBE176853E2A3481"/>
                </w:placeholder>
                <w:text/>
              </w:sdtPr>
              <w:sdtContent>
                <w:r w:rsidR="00F71C0A">
                  <w:rPr>
                    <w:rFonts w:asciiTheme="minorEastAsia" w:eastAsiaTheme="minorEastAsia" w:hAnsiTheme="minorEastAsia"/>
                    <w:color w:val="000000" w:themeColor="text1"/>
                    <w:szCs w:val="24"/>
                  </w:rPr>
                  <w:t>3,527,620,000.00</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A560E705A15D420BB03EECCF58B203BA"/>
                </w:placeholder>
                <w:text/>
              </w:sdtPr>
              <w:sdtContent>
                <w:r w:rsidR="00F71C0A">
                  <w:rPr>
                    <w:rFonts w:asciiTheme="minorEastAsia" w:eastAsiaTheme="minorEastAsia" w:hAnsiTheme="minorEastAsia"/>
                    <w:color w:val="000000" w:themeColor="text1"/>
                    <w:szCs w:val="24"/>
                  </w:rPr>
                  <w:t>2,568,500,000.00</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52" w:type="pct"/>
            <w:shd w:val="clear" w:color="auto" w:fill="D9D9D9" w:themeFill="background1" w:themeFillShade="D9"/>
            <w:vAlign w:val="center"/>
          </w:tcPr>
          <w:p w:rsidR="006A73B4" w:rsidRPr="001B6047" w:rsidRDefault="006A73B4" w:rsidP="006A73B4">
            <w:pPr>
              <w:jc w:val="right"/>
              <w:rPr>
                <w:rFonts w:asciiTheme="minorEastAsia" w:eastAsiaTheme="minorEastAsia" w:hAnsiTheme="minorEastAsia"/>
                <w:b/>
                <w:color w:val="000000" w:themeColor="text1"/>
                <w:sz w:val="18"/>
                <w:szCs w:val="21"/>
              </w:rPr>
            </w:pPr>
          </w:p>
        </w:tc>
        <w:tc>
          <w:tcPr>
            <w:tcW w:w="1373" w:type="pct"/>
            <w:shd w:val="clear" w:color="auto" w:fill="D9D9D9" w:themeFill="background1" w:themeFillShade="D9"/>
          </w:tcPr>
          <w:p w:rsidR="006A73B4" w:rsidRPr="00A911BB" w:rsidRDefault="009B1513" w:rsidP="006A73B4">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5FFCA0743B27448BB5C82D6AD8843E5F"/>
                </w:placeholder>
                <w:text/>
              </w:sdtPr>
              <w:sdtContent>
                <w:r w:rsidR="00F71C0A">
                  <w:rPr>
                    <w:rFonts w:asciiTheme="minorEastAsia" w:eastAsiaTheme="minorEastAsia" w:hAnsiTheme="minorEastAsia"/>
                    <w:color w:val="000000" w:themeColor="text1"/>
                    <w:szCs w:val="24"/>
                  </w:rPr>
                  <w:t>4,700,891,590.23</w:t>
                </w:r>
              </w:sdtContent>
            </w:sdt>
          </w:p>
        </w:tc>
        <w:tc>
          <w:tcPr>
            <w:tcW w:w="957" w:type="pct"/>
            <w:shd w:val="clear" w:color="auto" w:fill="D9D9D9" w:themeFill="background1" w:themeFillShade="D9"/>
          </w:tcPr>
          <w:p w:rsidR="006A73B4" w:rsidRPr="00A911BB" w:rsidRDefault="009B1513" w:rsidP="006A73B4">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C2B658298BEA4DC9A3D23CA325DB0FF4"/>
                </w:placeholder>
                <w:text/>
              </w:sdtPr>
              <w:sdtContent>
                <w:r w:rsidR="00F71C0A">
                  <w:rPr>
                    <w:rFonts w:asciiTheme="minorEastAsia" w:eastAsiaTheme="minorEastAsia" w:hAnsiTheme="minorEastAsia"/>
                    <w:color w:val="000000" w:themeColor="text1"/>
                    <w:szCs w:val="24"/>
                  </w:rPr>
                  <w:t>3,525,505,583.32</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6A73B4" w:rsidP="006A73B4">
            <w:pPr>
              <w:jc w:val="right"/>
              <w:rPr>
                <w:rFonts w:asciiTheme="minorEastAsia" w:eastAsiaTheme="minorEastAsia" w:hAnsiTheme="minorEastAsia"/>
                <w:color w:val="000000" w:themeColor="text1"/>
                <w:sz w:val="18"/>
                <w:szCs w:val="21"/>
              </w:rPr>
            </w:pPr>
          </w:p>
        </w:tc>
        <w:tc>
          <w:tcPr>
            <w:tcW w:w="957" w:type="pct"/>
            <w:shd w:val="clear" w:color="auto" w:fill="auto"/>
          </w:tcPr>
          <w:p w:rsidR="006A73B4" w:rsidRPr="00A911BB" w:rsidRDefault="006A73B4" w:rsidP="006A73B4">
            <w:pPr>
              <w:jc w:val="right"/>
              <w:rPr>
                <w:rFonts w:asciiTheme="minorEastAsia" w:eastAsiaTheme="minorEastAsia" w:hAnsiTheme="minorEastAsia"/>
                <w:color w:val="000000" w:themeColor="text1"/>
                <w:sz w:val="18"/>
                <w:szCs w:val="21"/>
              </w:rPr>
            </w:pPr>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9E4EDD118166455E83608A0BC9EA01F8"/>
                </w:placeholder>
                <w:text/>
              </w:sdtPr>
              <w:sdtContent>
                <w:r w:rsidR="00F71C0A">
                  <w:rPr>
                    <w:rFonts w:asciiTheme="minorEastAsia" w:eastAsiaTheme="minorEastAsia" w:hAnsiTheme="minorEastAsia"/>
                    <w:color w:val="000000" w:themeColor="text1"/>
                    <w:szCs w:val="24"/>
                  </w:rPr>
                  <w:t>127,000,000.00</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8907B5F8712148D094A74FA9429A19AD"/>
                </w:placeholder>
                <w:text/>
              </w:sdtPr>
              <w:sdtContent>
                <w:r w:rsidR="00F71C0A">
                  <w:rPr>
                    <w:rFonts w:asciiTheme="minorEastAsia" w:eastAsiaTheme="minorEastAsia" w:hAnsiTheme="minorEastAsia"/>
                    <w:color w:val="000000" w:themeColor="text1"/>
                    <w:szCs w:val="24"/>
                  </w:rPr>
                  <w:t>100,000,000.00</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93CEB422406F4065B32CADE1CCFFC60D"/>
                </w:placeholder>
                <w:text/>
              </w:sdtPr>
              <w:sdtContent>
                <w:r w:rsidR="00F71C0A">
                  <w:rPr>
                    <w:rFonts w:asciiTheme="minorEastAsia" w:eastAsiaTheme="minorEastAsia" w:hAnsiTheme="minorEastAsia"/>
                    <w:color w:val="000000" w:themeColor="text1"/>
                    <w:szCs w:val="24"/>
                  </w:rPr>
                  <w:t>294,900,000.00</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A2E035C2AD3A4E8D927509A300764857"/>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9F06E315CEF547AFB75010D462ABED0A"/>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92458527"/>
                <w:lock w:val="sdtLocked"/>
                <w:placeholder>
                  <w:docPart w:val="5CFE1A21890144D7AFDC1D1FE64030B4"/>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E482528DA52044D9A46723E4E0A633BA"/>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752548895"/>
                <w:lock w:val="sdtLocked"/>
                <w:placeholder>
                  <w:docPart w:val="F3C9C139ED5547389139CEB43609E8E4"/>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E0A30301F6C24F948A586309C8D0096F"/>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489551437"/>
                <w:lock w:val="sdtLocked"/>
                <w:placeholder>
                  <w:docPart w:val="979BE7B6A655418E8C5CC55F4BE24038"/>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8008A31582334A669ED6840F0216016B"/>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216392599"/>
                <w:lock w:val="sdtLocked"/>
                <w:placeholder>
                  <w:docPart w:val="FF3B12DD831A4D35A44F9008FA83255A"/>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DE73DA37F4EA43AE9474A9918E9E717C"/>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556604506"/>
                <w:lock w:val="sdtLocked"/>
                <w:placeholder>
                  <w:docPart w:val="DE794B4EC50C48A5A73907B753DAEF87"/>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31267DD73E764ED3BAFDD35D76EB9048"/>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526535121"/>
                <w:lock w:val="sdtLocked"/>
                <w:placeholder>
                  <w:docPart w:val="103E17690A74465196202F87A50B5A4F"/>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BE6871EB662941078FE4C4C17DB2B25B"/>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54161237"/>
                <w:lock w:val="sdtLocked"/>
                <w:placeholder>
                  <w:docPart w:val="87E0792295CB44949333FAA1AB4CA8A1"/>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34A95CF15AC549A6A8021540D9F43CB6"/>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732810225"/>
                <w:lock w:val="sdtLocked"/>
                <w:placeholder>
                  <w:docPart w:val="F1B3B429292943EB843A0A496E99AAFE"/>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539DCCCCADE04292ACD6A27467F79206"/>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636557910"/>
                <w:lock w:val="sdtLocked"/>
                <w:placeholder>
                  <w:docPart w:val="D786AEC6F8804330A35152F769ECF795"/>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52" w:type="pct"/>
            <w:shd w:val="clear" w:color="auto" w:fill="D9D9D9" w:themeFill="background1" w:themeFillShade="D9"/>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D9D9D9" w:themeFill="background1" w:themeFillShade="D9"/>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C1BD2C92346F4BDCB3073ADCBC8532B3"/>
                </w:placeholder>
                <w:text/>
              </w:sdtPr>
              <w:sdtContent>
                <w:r w:rsidR="00F71C0A">
                  <w:rPr>
                    <w:rFonts w:asciiTheme="minorEastAsia" w:eastAsiaTheme="minorEastAsia" w:hAnsiTheme="minorEastAsia"/>
                    <w:color w:val="000000" w:themeColor="text1"/>
                    <w:szCs w:val="24"/>
                  </w:rPr>
                  <w:t>421,900,000.00</w:t>
                </w:r>
              </w:sdtContent>
            </w:sdt>
          </w:p>
        </w:tc>
        <w:tc>
          <w:tcPr>
            <w:tcW w:w="957" w:type="pct"/>
            <w:shd w:val="clear" w:color="auto" w:fill="D9D9D9" w:themeFill="background1" w:themeFillShade="D9"/>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52D1DACA078248BF8783D7D0275F79D9"/>
                </w:placeholder>
                <w:text/>
              </w:sdtPr>
              <w:sdtContent>
                <w:r w:rsidR="00F71C0A">
                  <w:rPr>
                    <w:rFonts w:asciiTheme="minorEastAsia" w:eastAsiaTheme="minorEastAsia" w:hAnsiTheme="minorEastAsia"/>
                    <w:color w:val="000000" w:themeColor="text1"/>
                    <w:szCs w:val="24"/>
                  </w:rPr>
                  <w:t>100,000,000.00</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52" w:type="pct"/>
            <w:shd w:val="clear" w:color="auto" w:fill="D9D9D9" w:themeFill="background1" w:themeFillShade="D9"/>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D9D9D9" w:themeFill="background1" w:themeFillShade="D9"/>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3AAB768590B4447480B7662695214F40"/>
                </w:placeholder>
                <w:text/>
              </w:sdtPr>
              <w:sdtContent>
                <w:r w:rsidR="00F71C0A">
                  <w:rPr>
                    <w:rFonts w:asciiTheme="minorEastAsia" w:eastAsiaTheme="minorEastAsia" w:hAnsiTheme="minorEastAsia"/>
                    <w:color w:val="000000" w:themeColor="text1"/>
                    <w:szCs w:val="24"/>
                  </w:rPr>
                  <w:t>5,122,791,590.23</w:t>
                </w:r>
              </w:sdtContent>
            </w:sdt>
          </w:p>
        </w:tc>
        <w:tc>
          <w:tcPr>
            <w:tcW w:w="957" w:type="pct"/>
            <w:shd w:val="clear" w:color="auto" w:fill="D9D9D9" w:themeFill="background1" w:themeFillShade="D9"/>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46A136F0CC0B4C2A980DA607DB859D3A"/>
                </w:placeholder>
                <w:text/>
              </w:sdtPr>
              <w:sdtContent>
                <w:r w:rsidR="00F71C0A">
                  <w:rPr>
                    <w:rFonts w:asciiTheme="minorEastAsia" w:eastAsiaTheme="minorEastAsia" w:hAnsiTheme="minorEastAsia"/>
                    <w:color w:val="000000" w:themeColor="text1"/>
                    <w:szCs w:val="24"/>
                  </w:rPr>
                  <w:t>3,625,505,583.32</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所有者权益：</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6A73B4" w:rsidP="006A73B4">
            <w:pPr>
              <w:jc w:val="right"/>
              <w:rPr>
                <w:rFonts w:asciiTheme="minorEastAsia" w:eastAsiaTheme="minorEastAsia" w:hAnsiTheme="minorEastAsia"/>
                <w:color w:val="000000" w:themeColor="text1"/>
                <w:sz w:val="18"/>
                <w:szCs w:val="21"/>
              </w:rPr>
            </w:pPr>
          </w:p>
        </w:tc>
        <w:tc>
          <w:tcPr>
            <w:tcW w:w="957" w:type="pct"/>
            <w:shd w:val="clear" w:color="auto" w:fill="auto"/>
          </w:tcPr>
          <w:p w:rsidR="006A73B4" w:rsidRPr="00A911BB" w:rsidRDefault="006A73B4" w:rsidP="006A73B4">
            <w:pPr>
              <w:jc w:val="right"/>
              <w:rPr>
                <w:rFonts w:asciiTheme="minorEastAsia" w:eastAsiaTheme="minorEastAsia" w:hAnsiTheme="minorEastAsia"/>
                <w:color w:val="000000" w:themeColor="text1"/>
                <w:sz w:val="18"/>
                <w:szCs w:val="21"/>
              </w:rPr>
            </w:pPr>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A8F9D89D21FC42609B19C5F5802EFB34"/>
                </w:placeholder>
                <w:dataBinding w:prefixMappings="xmlns:ns0='http://wwww.hallomagic.com/xbrl/consistency' xmlns:ns1='consistency' " w:xpath="/ns0:xbrlConsistency[1]/ns1:ccConsistency[1]/ns1:ccSign_IssuedCapitalneeq_instant_T_M[1]" w:storeItemID="{08517870-DFDA-4691-AD7A-17DFF9C938D2}"/>
                <w:text/>
              </w:sdtPr>
              <w:sdtContent>
                <w:r w:rsidR="00F71C0A">
                  <w:rPr>
                    <w:rFonts w:asciiTheme="minorEastAsia" w:eastAsiaTheme="minorEastAsia" w:hAnsiTheme="minorEastAsia"/>
                    <w:color w:val="000000" w:themeColor="text1"/>
                    <w:szCs w:val="24"/>
                  </w:rPr>
                  <w:t>1,636,300,000.00</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4BE49A696926487F892493FFB5DD2998"/>
                </w:placeholder>
                <w:dataBinding w:prefixMappings="xmlns:ns0='http://wwww.hallomagic.com/xbrl/consistency' xmlns:ns1='consistency' " w:xpath="/ns0:xbrlConsistency[1]/ns1:ccConsistency[1]/ns1:ccSign_IssuedCapitalneeq_instant_T-1_M[1]" w:storeItemID="{08517870-DFDA-4691-AD7A-17DFF9C938D2}"/>
                <w:text/>
              </w:sdtPr>
              <w:sdtContent>
                <w:r w:rsidR="00F71C0A">
                  <w:rPr>
                    <w:rFonts w:asciiTheme="minorEastAsia" w:eastAsiaTheme="minorEastAsia" w:hAnsiTheme="minorEastAsia"/>
                    <w:color w:val="000000" w:themeColor="text1"/>
                    <w:szCs w:val="24"/>
                  </w:rPr>
                  <w:t>1,636,300,000.00</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C7D6EC309BB246B59B1DA889B95E6B8A"/>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2065139704"/>
                <w:lock w:val="sdtLocked"/>
                <w:placeholder>
                  <w:docPart w:val="57A0ABF3D7304726A46A73709A5D9CBA"/>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A7020D9E51274349BF4FE4EF2CDA94C1"/>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622201313"/>
                <w:lock w:val="sdtLocked"/>
                <w:placeholder>
                  <w:docPart w:val="9705485BA36A497898E47A80BDE9010E"/>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7517A84A046D4900863FAF632A5B1872"/>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688663998"/>
                <w:lock w:val="sdtLocked"/>
                <w:placeholder>
                  <w:docPart w:val="196E4F4671C84F799232CCCBF3BD3DDE"/>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318293B01D444068A633E616479FAEDC"/>
                </w:placeholder>
                <w:dataBinding w:prefixMappings="xmlns:ns0='http://wwww.hallomagic.com/xbrl/consistency' xmlns:ns1='consistency' " w:xpath="/ns0:xbrlConsistency[1]/ns1:ccConsistency[1]/ns1:ccSign_CapitalSurplusneeq_instant_T_M[1]" w:storeItemID="{08517870-DFDA-4691-AD7A-17DFF9C938D2}"/>
                <w:text/>
              </w:sdtPr>
              <w:sdtContent>
                <w:r w:rsidR="00F71C0A">
                  <w:rPr>
                    <w:rFonts w:asciiTheme="minorEastAsia" w:eastAsiaTheme="minorEastAsia" w:hAnsiTheme="minorEastAsia"/>
                    <w:color w:val="000000" w:themeColor="text1"/>
                    <w:szCs w:val="24"/>
                  </w:rPr>
                  <w:t>161,282,800.00</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7557C7631FB44827AA2E74306F891ECB"/>
                </w:placeholder>
                <w:dataBinding w:prefixMappings="xmlns:ns0='http://wwww.hallomagic.com/xbrl/consistency' xmlns:ns1='consistency' " w:xpath="/ns0:xbrlConsistency[1]/ns1:ccConsistency[1]/ns1:ccSign_CapitalSurplusneeq_instant_T-1_M[1]" w:storeItemID="{08517870-DFDA-4691-AD7A-17DFF9C938D2}"/>
                <w:text/>
              </w:sdtPr>
              <w:sdtContent>
                <w:r w:rsidR="00F71C0A">
                  <w:rPr>
                    <w:rFonts w:asciiTheme="minorEastAsia" w:eastAsiaTheme="minorEastAsia" w:hAnsiTheme="minorEastAsia"/>
                    <w:color w:val="000000" w:themeColor="text1"/>
                    <w:szCs w:val="24"/>
                  </w:rPr>
                  <w:t>161,282,800.00</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4DD258C04C18432699AE7A8E559C8616"/>
                </w:placeholder>
                <w:dataBinding w:prefixMappings="xmlns:ns0='http://wwww.hallomagic.com/xbrl/consistency' xmlns:ns1='consistency' " w:xpath="/ns0:xbrlConsistency[1]/ns1:ccConsistency[1]/ns1:ccSign_KuCunGuneeq_instant_T_M[1]" w:storeItemID="{08517870-DFDA-4691-AD7A-17DFF9C938D2}"/>
                <w:text/>
              </w:sdtPr>
              <w:sdtContent>
                <w:r w:rsidR="00F71C0A">
                  <w:rPr>
                    <w:rFonts w:asciiTheme="minorEastAsia" w:eastAsiaTheme="minorEastAsia" w:hAnsiTheme="minorEastAsia"/>
                    <w:color w:val="000000" w:themeColor="text1"/>
                    <w:szCs w:val="24"/>
                  </w:rPr>
                  <w:t>0.00</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B44332B0795B431CA94689DFF18626E4"/>
                </w:placeholder>
                <w:showingPlcHdr/>
                <w:dataBinding w:prefixMappings="xmlns:ns0='http://wwww.hallomagic.com/xbrl/consistency' xmlns:ns1='consistency' " w:xpath="/ns0:xbrlConsistency[1]/ns1:ccConsistency[1]/ns1:ccSign_KuCunGuneeq_instant_T-1_M[1]" w:storeItemID="{08517870-DFDA-4691-AD7A-17DFF9C938D2}"/>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E1DB3BA6E52D4AE298DF7320073F005C"/>
                </w:placeholder>
                <w:dataBinding w:prefixMappings="xmlns:ns0='http://wwww.hallomagic.com/xbrl/consistency' xmlns:ns1='consistency' " w:xpath="/ns0:xbrlConsistency[1]/ns1:ccConsistency[1]/ns1:ccSign_QiTaZongHeShouYineeq_instant_T_M[1]" w:storeItemID="{08517870-DFDA-4691-AD7A-17DFF9C938D2}"/>
                <w:text/>
              </w:sdtPr>
              <w:sdtContent>
                <w:r w:rsidR="00F71C0A">
                  <w:rPr>
                    <w:rFonts w:asciiTheme="minorEastAsia" w:eastAsiaTheme="minorEastAsia" w:hAnsiTheme="minorEastAsia"/>
                    <w:color w:val="000000" w:themeColor="text1"/>
                    <w:szCs w:val="24"/>
                  </w:rPr>
                  <w:t>-7,309.97</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1C0D3946A569453CB08E96CC6000B7EC"/>
                </w:placeholder>
                <w:showingPlcHdr/>
                <w:dataBinding w:prefixMappings="xmlns:ns0='http://wwww.hallomagic.com/xbrl/consistency' xmlns:ns1='consistency' " w:xpath="/ns0:xbrlConsistency[1]/ns1:ccConsistency[1]/ns1:ccSign_QiTaZongHeShouYineeq_instant_T-1_M[1]" w:storeItemID="{08517870-DFDA-4691-AD7A-17DFF9C938D2}"/>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B630283FFAFD41F4BC5729EE23F8FC65"/>
                </w:placeholder>
                <w:dataBinding w:prefixMappings="xmlns:ns0='http://wwww.hallomagic.com/xbrl/consistency' xmlns:ns1='consistency' " w:xpath="/ns0:xbrlConsistency[1]/ns1:ccConsistency[1]/ns1:ccSign_SpecializedReserveneeq_instant_T_M[1]" w:storeItemID="{08517870-DFDA-4691-AD7A-17DFF9C938D2}"/>
                <w:text/>
              </w:sdtPr>
              <w:sdtContent>
                <w:r w:rsidR="00F71C0A">
                  <w:rPr>
                    <w:rFonts w:asciiTheme="minorEastAsia" w:eastAsiaTheme="minorEastAsia" w:hAnsiTheme="minorEastAsia"/>
                    <w:color w:val="000000" w:themeColor="text1"/>
                    <w:szCs w:val="24"/>
                  </w:rPr>
                  <w:t>0.00</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EC051646A2424F10B1BB89256D756312"/>
                </w:placeholder>
                <w:showingPlcHdr/>
                <w:dataBinding w:prefixMappings="xmlns:ns0='http://wwww.hallomagic.com/xbrl/consistency' xmlns:ns1='consistency' " w:xpath="/ns0:xbrlConsistency[1]/ns1:ccConsistency[1]/ns1:ccSign_SpecializedReserveneeq_instant_T-1_M[1]" w:storeItemID="{08517870-DFDA-4691-AD7A-17DFF9C938D2}"/>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42C04CF1FC1E46FA9937422BD6BBE531"/>
                </w:placeholder>
                <w:dataBinding w:prefixMappings="xmlns:ns0='http://wwww.hallomagic.com/xbrl/consistency' xmlns:ns1='consistency' " w:xpath="/ns0:xbrlConsistency[1]/ns1:ccConsistency[1]/ns1:ccSign_SurplusReservesneeq_instant_T_M[1]" w:storeItemID="{08517870-DFDA-4691-AD7A-17DFF9C938D2}"/>
                <w:text/>
              </w:sdtPr>
              <w:sdtContent>
                <w:r w:rsidR="00F71C0A">
                  <w:rPr>
                    <w:rFonts w:asciiTheme="minorEastAsia" w:eastAsiaTheme="minorEastAsia" w:hAnsiTheme="minorEastAsia"/>
                    <w:color w:val="000000" w:themeColor="text1"/>
                    <w:szCs w:val="24"/>
                  </w:rPr>
                  <w:t>115,933,947.95</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4F18EBABEE254C4AA98C7E8CBDD33EA7"/>
                </w:placeholder>
                <w:dataBinding w:prefixMappings="xmlns:ns0='http://wwww.hallomagic.com/xbrl/consistency' xmlns:ns1='consistency' " w:xpath="/ns0:xbrlConsistency[1]/ns1:ccConsistency[1]/ns1:ccSign_SurplusReservesneeq_instant_T-1_M[1]" w:storeItemID="{08517870-DFDA-4691-AD7A-17DFF9C938D2}"/>
                <w:text/>
              </w:sdtPr>
              <w:sdtContent>
                <w:r w:rsidR="00F71C0A">
                  <w:rPr>
                    <w:rFonts w:asciiTheme="minorEastAsia" w:eastAsiaTheme="minorEastAsia" w:hAnsiTheme="minorEastAsia"/>
                    <w:color w:val="000000" w:themeColor="text1"/>
                    <w:szCs w:val="24"/>
                  </w:rPr>
                  <w:t>96,262,743.21</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EBC3D09DB3364F02801BB7ADC4709A01"/>
                </w:placeholder>
                <w:showingPlcHdr/>
                <w:text/>
              </w:sdtPr>
              <w:sdtContent>
                <w:r w:rsidR="006A73B4">
                  <w:rPr>
                    <w:rStyle w:val="placeholder1Char"/>
                    <w:rFonts w:hint="eastAsia"/>
                  </w:rPr>
                  <w:t>____________</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2027546610"/>
                <w:lock w:val="sdtLocked"/>
                <w:placeholder>
                  <w:docPart w:val="E16BADBF7FCD4AE48479A897D399B17B"/>
                </w:placeholder>
                <w:showingPlcHdr/>
                <w:text/>
              </w:sdtPr>
              <w:sdtContent>
                <w:r w:rsidR="006A73B4">
                  <w:rPr>
                    <w:rStyle w:val="placeholder1Char"/>
                    <w:rFonts w:hint="eastAsia"/>
                  </w:rPr>
                  <w:t>____________</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52" w:type="pct"/>
            <w:shd w:val="clear" w:color="auto" w:fill="auto"/>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FD9669D43359467E951F7DC897C9C008"/>
                </w:placeholder>
                <w:dataBinding w:prefixMappings="xmlns:ns0='http://wwww.hallomagic.com/xbrl/consistency' xmlns:ns1='consistency' " w:xpath="/ns0:xbrlConsistency[1]/ns1:ccConsistency[1]/ns1:ccSign_RetainedEarningsneeq_instant_T_M[1]" w:storeItemID="{08517870-DFDA-4691-AD7A-17DFF9C938D2}"/>
                <w:text/>
              </w:sdtPr>
              <w:sdtContent>
                <w:r w:rsidR="00F71C0A">
                  <w:rPr>
                    <w:rFonts w:asciiTheme="minorEastAsia" w:eastAsiaTheme="minorEastAsia" w:hAnsiTheme="minorEastAsia"/>
                    <w:color w:val="000000" w:themeColor="text1"/>
                    <w:szCs w:val="24"/>
                  </w:rPr>
                  <w:t>458,063,825.91</w:t>
                </w:r>
              </w:sdtContent>
            </w:sdt>
          </w:p>
        </w:tc>
        <w:tc>
          <w:tcPr>
            <w:tcW w:w="957" w:type="pct"/>
            <w:shd w:val="clear" w:color="auto" w:fill="auto"/>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4F5E743DEF4C45DEA4FAD0E9738985CE"/>
                </w:placeholder>
                <w:dataBinding w:prefixMappings="xmlns:ns0='http://wwww.hallomagic.com/xbrl/consistency' xmlns:ns1='consistency' " w:xpath="/ns0:xbrlConsistency[1]/ns1:ccConsistency[1]/ns1:ccSign_RetainedEarningsneeq_instant_T-1_M[1]" w:storeItemID="{08517870-DFDA-4691-AD7A-17DFF9C938D2}"/>
                <w:text/>
              </w:sdtPr>
              <w:sdtContent>
                <w:r w:rsidR="00F71C0A">
                  <w:rPr>
                    <w:rFonts w:asciiTheme="minorEastAsia" w:eastAsiaTheme="minorEastAsia" w:hAnsiTheme="minorEastAsia"/>
                    <w:color w:val="000000" w:themeColor="text1"/>
                    <w:szCs w:val="24"/>
                  </w:rPr>
                  <w:t>399,739,160.85</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52" w:type="pct"/>
            <w:shd w:val="clear" w:color="auto" w:fill="D9D9D9" w:themeFill="background1" w:themeFillShade="D9"/>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D9D9D9" w:themeFill="background1" w:themeFillShade="D9"/>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4B3CEAC055AD4D3DAF78C3C6D4353B2C"/>
                </w:placeholder>
                <w:dataBinding w:prefixMappings="xmlns:ns0='http://wwww.hallomagic.com/xbrl/consistency' xmlns:ns1='consistency' " w:xpath="/ns0:xbrlConsistency[1]/ns1:ccConsistency[1]/ns1:ccSign_Equityneeq_instant_T_M[1]" w:storeItemID="{08517870-DFDA-4691-AD7A-17DFF9C938D2}"/>
                <w:text/>
              </w:sdtPr>
              <w:sdtContent>
                <w:r w:rsidR="00F71C0A">
                  <w:rPr>
                    <w:rFonts w:asciiTheme="minorEastAsia" w:eastAsiaTheme="minorEastAsia" w:hAnsiTheme="minorEastAsia"/>
                    <w:color w:val="000000" w:themeColor="text1"/>
                    <w:szCs w:val="24"/>
                  </w:rPr>
                  <w:t>2,371,573,263.89</w:t>
                </w:r>
              </w:sdtContent>
            </w:sdt>
          </w:p>
        </w:tc>
        <w:tc>
          <w:tcPr>
            <w:tcW w:w="957" w:type="pct"/>
            <w:shd w:val="clear" w:color="auto" w:fill="D9D9D9" w:themeFill="background1" w:themeFillShade="D9"/>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45462B4921F948A892DD175E39E1B04D"/>
                </w:placeholder>
                <w:dataBinding w:prefixMappings="xmlns:ns0='http://wwww.hallomagic.com/xbrl/consistency' xmlns:ns1='consistency' " w:xpath="/ns0:xbrlConsistency[1]/ns1:ccConsistency[1]/ns1:ccSign_Equityneeq_instant_T-1_M[1]" w:storeItemID="{08517870-DFDA-4691-AD7A-17DFF9C938D2}"/>
                <w:text/>
              </w:sdtPr>
              <w:sdtContent>
                <w:r w:rsidR="00F71C0A">
                  <w:rPr>
                    <w:rFonts w:asciiTheme="minorEastAsia" w:eastAsiaTheme="minorEastAsia" w:hAnsiTheme="minorEastAsia"/>
                    <w:color w:val="000000" w:themeColor="text1"/>
                    <w:szCs w:val="24"/>
                  </w:rPr>
                  <w:t>2,293,584,704.06</w:t>
                </w:r>
              </w:sdtContent>
            </w:sdt>
          </w:p>
        </w:tc>
      </w:tr>
      <w:tr w:rsidR="006A73B4" w:rsidRPr="001B6047" w:rsidTr="00850A66">
        <w:tc>
          <w:tcPr>
            <w:tcW w:w="1519"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52" w:type="pct"/>
            <w:shd w:val="clear" w:color="auto" w:fill="D9D9D9" w:themeFill="background1" w:themeFillShade="D9"/>
            <w:vAlign w:val="center"/>
          </w:tcPr>
          <w:p w:rsidR="006A73B4" w:rsidRPr="001B6047" w:rsidRDefault="006A73B4" w:rsidP="006A73B4">
            <w:pPr>
              <w:jc w:val="right"/>
              <w:rPr>
                <w:rFonts w:asciiTheme="minorEastAsia" w:eastAsiaTheme="minorEastAsia" w:hAnsiTheme="minorEastAsia"/>
                <w:color w:val="000000" w:themeColor="text1"/>
                <w:sz w:val="18"/>
                <w:szCs w:val="21"/>
              </w:rPr>
            </w:pPr>
          </w:p>
        </w:tc>
        <w:tc>
          <w:tcPr>
            <w:tcW w:w="1373" w:type="pct"/>
            <w:shd w:val="clear" w:color="auto" w:fill="D9D9D9" w:themeFill="background1" w:themeFillShade="D9"/>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4CAF7B38217F42B5A2C5E9512BF35113"/>
                </w:placeholder>
                <w:text/>
              </w:sdtPr>
              <w:sdtContent>
                <w:r w:rsidR="00F71C0A">
                  <w:rPr>
                    <w:rFonts w:asciiTheme="minorEastAsia" w:eastAsiaTheme="minorEastAsia" w:hAnsiTheme="minorEastAsia"/>
                    <w:color w:val="000000" w:themeColor="text1"/>
                    <w:szCs w:val="24"/>
                  </w:rPr>
                  <w:t>7,494,364,854.12</w:t>
                </w:r>
              </w:sdtContent>
            </w:sdt>
          </w:p>
        </w:tc>
        <w:tc>
          <w:tcPr>
            <w:tcW w:w="957" w:type="pct"/>
            <w:shd w:val="clear" w:color="auto" w:fill="D9D9D9" w:themeFill="background1" w:themeFillShade="D9"/>
          </w:tcPr>
          <w:p w:rsidR="006A73B4" w:rsidRPr="00A911BB"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E610CA51A0474F1CA1D2E6037B53D2A3"/>
                </w:placeholder>
                <w:text/>
              </w:sdtPr>
              <w:sdtContent>
                <w:r w:rsidR="00F71C0A">
                  <w:rPr>
                    <w:rFonts w:asciiTheme="minorEastAsia" w:eastAsiaTheme="minorEastAsia" w:hAnsiTheme="minorEastAsia"/>
                    <w:color w:val="000000" w:themeColor="text1"/>
                    <w:szCs w:val="24"/>
                  </w:rPr>
                  <w:t>5,919,090,287.38</w:t>
                </w:r>
              </w:sdtContent>
            </w:sdt>
          </w:p>
        </w:tc>
      </w:tr>
    </w:tbl>
    <w:p w:rsidR="006A73B4" w:rsidRPr="0095201F" w:rsidRDefault="006A73B4" w:rsidP="006A73B4">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6A73B4" w:rsidRPr="00552A81" w:rsidRDefault="006A73B4" w:rsidP="006A73B4">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tblPr>
      <w:tblGrid>
        <w:gridCol w:w="3790"/>
        <w:gridCol w:w="1748"/>
        <w:gridCol w:w="2041"/>
        <w:gridCol w:w="2331"/>
      </w:tblGrid>
      <w:tr w:rsidR="006A73B4" w:rsidRPr="00552A81" w:rsidTr="006A73B4">
        <w:tc>
          <w:tcPr>
            <w:tcW w:w="1912"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6A73B4" w:rsidRPr="00552A81" w:rsidRDefault="006A73B4" w:rsidP="006A73B4">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50C53F97499B425F923F4F1589609516"/>
                </w:placeholder>
                <w:text/>
              </w:sdtPr>
              <w:sdtContent>
                <w:r w:rsidR="00850A66">
                  <w:rPr>
                    <w:rFonts w:asciiTheme="minorEastAsia" w:eastAsiaTheme="minorEastAsia" w:hAnsiTheme="minorEastAsia"/>
                    <w:color w:val="000000" w:themeColor="text1"/>
                    <w:szCs w:val="24"/>
                  </w:rPr>
                  <w:t>862,101,077.02</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DBAE60B08AAD420E903D280DE1D414C4"/>
                </w:placeholder>
                <w:text/>
              </w:sdtPr>
              <w:sdtContent>
                <w:r w:rsidR="00850A66">
                  <w:rPr>
                    <w:rFonts w:asciiTheme="minorEastAsia" w:eastAsiaTheme="minorEastAsia" w:hAnsiTheme="minorEastAsia"/>
                    <w:color w:val="000000" w:themeColor="text1"/>
                    <w:szCs w:val="24"/>
                  </w:rPr>
                  <w:t>939,906,884.11</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tcPr>
          <w:p w:rsidR="00850A66" w:rsidRPr="00785855" w:rsidRDefault="00850A66" w:rsidP="00AB2793">
            <w:r w:rsidRPr="00785855">
              <w:rPr>
                <w:rFonts w:hint="eastAsia"/>
              </w:rPr>
              <w:t>六、</w:t>
            </w:r>
            <w:r w:rsidRPr="00785855">
              <w:rPr>
                <w:rFonts w:hint="eastAsia"/>
              </w:rPr>
              <w:t>34</w:t>
            </w:r>
          </w:p>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9F9D1375AA314352B028D131E6060609"/>
                </w:placeholder>
                <w:dataBinding w:prefixMappings="xmlns:ns0='http://wwww.hallomagic.com/xbrl/consistency' xmlns:ns1='consistency' " w:xpath="/ns0:xbrlConsistency[1]/ns1:ccConsistency[1]/ns1:ccSign_OperatingRevenueneeq_duration_T[1]" w:storeItemID="{08517870-DFDA-4691-AD7A-17DFF9C938D2}"/>
                <w:text/>
              </w:sdtPr>
              <w:sdtContent>
                <w:r w:rsidR="00850A66">
                  <w:rPr>
                    <w:rFonts w:asciiTheme="minorEastAsia" w:eastAsiaTheme="minorEastAsia" w:hAnsiTheme="minorEastAsia"/>
                    <w:color w:val="000000" w:themeColor="text1"/>
                    <w:szCs w:val="24"/>
                  </w:rPr>
                  <w:t>862,101,077.02</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075D1B629CF241BBBD5E93C0418A526F"/>
                </w:placeholder>
                <w:dataBinding w:prefixMappings="xmlns:ns0='http://wwww.hallomagic.com/xbrl/consistency' xmlns:ns1='consistency' " w:xpath="/ns0:xbrlConsistency[1]/ns1:ccConsistency[1]/ns1:ccSign_OperatingRevenueneeq_duration_T-1[1]" w:storeItemID="{08517870-DFDA-4691-AD7A-17DFF9C938D2}"/>
                <w:text/>
              </w:sdtPr>
              <w:sdtContent>
                <w:r w:rsidR="00850A66">
                  <w:rPr>
                    <w:rFonts w:asciiTheme="minorEastAsia" w:eastAsiaTheme="minorEastAsia" w:hAnsiTheme="minorEastAsia"/>
                    <w:color w:val="000000" w:themeColor="text1"/>
                    <w:szCs w:val="24"/>
                  </w:rPr>
                  <w:t>939,906,884.11</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03F7D2411484465F8DD27506A9B96DD6"/>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439723683"/>
                <w:lock w:val="sdtLocked"/>
                <w:placeholder>
                  <w:docPart w:val="DAD2011C33974BCD9B21DDD970429907"/>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A5D65CDB1A7A4B95A88C3D5BDC52D2D3"/>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21626338"/>
                <w:lock w:val="sdtLocked"/>
                <w:placeholder>
                  <w:docPart w:val="12509E97014145DCB4F69B1B23758E8D"/>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E0B0C035457341A0B96B2ACF5299956E"/>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753662208"/>
                <w:lock w:val="sdtLocked"/>
                <w:placeholder>
                  <w:docPart w:val="F3AF17F44C15436A8E58471313BB8D99"/>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96FB13E5BB0E42CA9AA9E7DB58448A81"/>
                </w:placeholder>
                <w:text/>
              </w:sdtPr>
              <w:sdtContent>
                <w:r w:rsidR="00850A66">
                  <w:rPr>
                    <w:rFonts w:asciiTheme="minorEastAsia" w:eastAsiaTheme="minorEastAsia" w:hAnsiTheme="minorEastAsia"/>
                    <w:color w:val="000000" w:themeColor="text1"/>
                    <w:szCs w:val="24"/>
                  </w:rPr>
                  <w:t>766,382,773.71</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135ADB41A78F4792ACB23A125E9B22C9"/>
                </w:placeholder>
                <w:text/>
              </w:sdtPr>
              <w:sdtContent>
                <w:r w:rsidR="00850A66">
                  <w:rPr>
                    <w:rFonts w:asciiTheme="minorEastAsia" w:eastAsiaTheme="minorEastAsia" w:hAnsiTheme="minorEastAsia"/>
                    <w:color w:val="000000" w:themeColor="text1"/>
                    <w:szCs w:val="24"/>
                  </w:rPr>
                  <w:t>798,828,350.21</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tcPr>
          <w:p w:rsidR="00850A66" w:rsidRPr="00785855" w:rsidRDefault="00850A66" w:rsidP="00AB2793">
            <w:r w:rsidRPr="00785855">
              <w:rPr>
                <w:rFonts w:hint="eastAsia"/>
              </w:rPr>
              <w:t>六、</w:t>
            </w:r>
            <w:r w:rsidRPr="00785855">
              <w:rPr>
                <w:rFonts w:hint="eastAsia"/>
              </w:rPr>
              <w:t>34</w:t>
            </w:r>
          </w:p>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094A48E61D564191A62F934E35F4807A"/>
                </w:placeholder>
                <w:dataBinding w:prefixMappings="xmlns:ns0='http://wwww.hallomagic.com/xbrl/consistency' xmlns:ns1='consistency' " w:xpath="/ns0:xbrlConsistency[1]/ns1:ccConsistency[1]/ns1:ccSign_OperatingCostneeq_duration_T[1]" w:storeItemID="{08517870-DFDA-4691-AD7A-17DFF9C938D2}"/>
                <w:text/>
              </w:sdtPr>
              <w:sdtContent>
                <w:r w:rsidR="00850A66">
                  <w:rPr>
                    <w:rFonts w:asciiTheme="minorEastAsia" w:eastAsiaTheme="minorEastAsia" w:hAnsiTheme="minorEastAsia"/>
                    <w:color w:val="000000" w:themeColor="text1"/>
                    <w:szCs w:val="24"/>
                  </w:rPr>
                  <w:t>520,092,073.56</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207AFD192F7F407A9AA5AB4D8AF21D33"/>
                </w:placeholder>
                <w:dataBinding w:prefixMappings="xmlns:ns0='http://wwww.hallomagic.com/xbrl/consistency' xmlns:ns1='consistency' " w:xpath="/ns0:xbrlConsistency[1]/ns1:ccConsistency[1]/ns1:ccSign_OperatingCostneeq_duration_T-1[1]" w:storeItemID="{08517870-DFDA-4691-AD7A-17DFF9C938D2}"/>
                <w:text/>
              </w:sdtPr>
              <w:sdtContent>
                <w:r w:rsidR="00850A66">
                  <w:rPr>
                    <w:rFonts w:asciiTheme="minorEastAsia" w:eastAsiaTheme="minorEastAsia" w:hAnsiTheme="minorEastAsia"/>
                    <w:color w:val="000000" w:themeColor="text1"/>
                    <w:szCs w:val="24"/>
                  </w:rPr>
                  <w:t>561,720,708.62</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0473E68105724CBEB0206189AFA8670B"/>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11865338"/>
                <w:lock w:val="sdtLocked"/>
                <w:placeholder>
                  <w:docPart w:val="FF0F0BC7AD404C4EA36B0D6A3FEC3074"/>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550DC39AE4CC48BA88FCF440B1BFD79E"/>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266847954"/>
                <w:lock w:val="sdtLocked"/>
                <w:placeholder>
                  <w:docPart w:val="535EA342E45A432A97FD25F02805FFEE"/>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4BB23071709F40EC9C8695392CF73109"/>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809979905"/>
                <w:lock w:val="sdtLocked"/>
                <w:placeholder>
                  <w:docPart w:val="FB7FFA29E2D8457FAA1519AF044A7C37"/>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95396632B5C54B19AE52ADC9B6822C8B"/>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767148823"/>
                <w:lock w:val="sdtLocked"/>
                <w:placeholder>
                  <w:docPart w:val="D0DCB587F48A48CA94B5608CDA852DDD"/>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329746F084E944C094BFE4BA004A59CA"/>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132395277"/>
                <w:lock w:val="sdtLocked"/>
                <w:placeholder>
                  <w:docPart w:val="0BCB529B953D447EA482D20873011B2A"/>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8D27EFAFD0254458843F68E93B045F8B"/>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297688190"/>
                <w:lock w:val="sdtLocked"/>
                <w:placeholder>
                  <w:docPart w:val="DA38D67419FC4DB29C491F0E879334E5"/>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9D9D8E271F8D4456BB15EBE797A596BA"/>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363972180"/>
                <w:lock w:val="sdtLocked"/>
                <w:placeholder>
                  <w:docPart w:val="57704C6C18674EB5BA4250B251DE86B5"/>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tcPr>
          <w:p w:rsidR="00850A66" w:rsidRPr="00785855" w:rsidRDefault="00850A66" w:rsidP="00AB2793">
            <w:r w:rsidRPr="00785855">
              <w:rPr>
                <w:rFonts w:hint="eastAsia"/>
              </w:rPr>
              <w:t>六、</w:t>
            </w:r>
            <w:r w:rsidRPr="00785855">
              <w:rPr>
                <w:rFonts w:hint="eastAsia"/>
              </w:rPr>
              <w:t>35</w:t>
            </w:r>
          </w:p>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4B8DE3AA437B4624A9328E4A5EBCA0EC"/>
                </w:placeholder>
                <w:text/>
              </w:sdtPr>
              <w:sdtContent>
                <w:r w:rsidR="00850A66">
                  <w:rPr>
                    <w:rFonts w:asciiTheme="minorEastAsia" w:eastAsiaTheme="minorEastAsia" w:hAnsiTheme="minorEastAsia"/>
                    <w:color w:val="000000" w:themeColor="text1"/>
                    <w:szCs w:val="24"/>
                  </w:rPr>
                  <w:t>43,548,680.41</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6BDB4C1609AE4D57BA648ABE19ADAE0C"/>
                </w:placeholder>
                <w:text/>
              </w:sdtPr>
              <w:sdtContent>
                <w:r w:rsidR="00850A66">
                  <w:rPr>
                    <w:rFonts w:asciiTheme="minorEastAsia" w:eastAsiaTheme="minorEastAsia" w:hAnsiTheme="minorEastAsia"/>
                    <w:color w:val="000000" w:themeColor="text1"/>
                    <w:szCs w:val="24"/>
                  </w:rPr>
                  <w:t>50,228,709.83</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tcPr>
          <w:p w:rsidR="00850A66" w:rsidRPr="00785855" w:rsidRDefault="00850A66" w:rsidP="00AB2793">
            <w:r w:rsidRPr="00785855">
              <w:rPr>
                <w:rFonts w:hint="eastAsia"/>
              </w:rPr>
              <w:t>六、</w:t>
            </w:r>
            <w:r w:rsidRPr="00785855">
              <w:rPr>
                <w:rFonts w:hint="eastAsia"/>
              </w:rPr>
              <w:t>36</w:t>
            </w:r>
          </w:p>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FC845D5AB9024D91925396832E0D7A19"/>
                </w:placeholder>
                <w:dataBinding w:prefixMappings="xmlns:ns0='http://wwww.hallomagic.com/xbrl/consistency' xmlns:ns1='consistency' " w:xpath="/ns0:xbrlConsistency[1]/ns1:ccConsistency[1]/ns1:ccSign_DistributionCostsneeq_duration_T[1]" w:storeItemID="{08517870-DFDA-4691-AD7A-17DFF9C938D2}"/>
                <w:text/>
              </w:sdtPr>
              <w:sdtContent>
                <w:r w:rsidR="00850A66">
                  <w:rPr>
                    <w:rFonts w:asciiTheme="minorEastAsia" w:eastAsiaTheme="minorEastAsia" w:hAnsiTheme="minorEastAsia"/>
                    <w:color w:val="000000" w:themeColor="text1"/>
                    <w:szCs w:val="24"/>
                  </w:rPr>
                  <w:t>337,576.10</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E97859FD233241FD8937AAAE85609BDC"/>
                </w:placeholder>
                <w:dataBinding w:prefixMappings="xmlns:ns0='http://wwww.hallomagic.com/xbrl/consistency' xmlns:ns1='consistency' " w:xpath="/ns0:xbrlConsistency[1]/ns1:ccConsistency[1]/ns1:ccSign_DistributionCostsneeq_duration_T-1[1]" w:storeItemID="{08517870-DFDA-4691-AD7A-17DFF9C938D2}"/>
                <w:text/>
              </w:sdtPr>
              <w:sdtContent>
                <w:r w:rsidR="008E3A66">
                  <w:rPr>
                    <w:rFonts w:asciiTheme="minorEastAsia" w:eastAsiaTheme="minorEastAsia" w:hAnsiTheme="minorEastAsia" w:hint="eastAsia"/>
                    <w:color w:val="000000" w:themeColor="text1"/>
                    <w:szCs w:val="24"/>
                  </w:rPr>
                  <w:t>0.00</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tcPr>
          <w:p w:rsidR="00850A66" w:rsidRPr="00785855" w:rsidRDefault="00850A66" w:rsidP="00AB2793">
            <w:r w:rsidRPr="00785855">
              <w:rPr>
                <w:rFonts w:hint="eastAsia"/>
              </w:rPr>
              <w:t>六、</w:t>
            </w:r>
            <w:r w:rsidRPr="00785855">
              <w:rPr>
                <w:rFonts w:hint="eastAsia"/>
              </w:rPr>
              <w:t>37</w:t>
            </w:r>
          </w:p>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7EF0D6D480D6497EA2D956FA18021358"/>
                </w:placeholder>
                <w:dataBinding w:prefixMappings="xmlns:ns0='http://wwww.hallomagic.com/xbrl/consistency' xmlns:ns1='consistency' " w:xpath="/ns0:xbrlConsistency[1]/ns1:ccConsistency[1]/ns1:ccSign_AdministrativeExpenseneeq_duration_T[1]" w:storeItemID="{08517870-DFDA-4691-AD7A-17DFF9C938D2}"/>
                <w:text/>
              </w:sdtPr>
              <w:sdtContent>
                <w:r w:rsidR="00850A66">
                  <w:rPr>
                    <w:rFonts w:asciiTheme="minorEastAsia" w:eastAsiaTheme="minorEastAsia" w:hAnsiTheme="minorEastAsia"/>
                    <w:color w:val="000000" w:themeColor="text1"/>
                    <w:szCs w:val="24"/>
                  </w:rPr>
                  <w:t>99,701,478.92</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1DB6A71ECD154D219B71D85A5C2F0810"/>
                </w:placeholder>
                <w:dataBinding w:prefixMappings="xmlns:ns0='http://wwww.hallomagic.com/xbrl/consistency' xmlns:ns1='consistency' " w:xpath="/ns0:xbrlConsistency[1]/ns1:ccConsistency[1]/ns1:ccSign_AdministrativeExpenseneeq_duration_T-1[1]" w:storeItemID="{08517870-DFDA-4691-AD7A-17DFF9C938D2}"/>
                <w:text/>
              </w:sdtPr>
              <w:sdtContent>
                <w:r w:rsidR="00850A66">
                  <w:rPr>
                    <w:rFonts w:asciiTheme="minorEastAsia" w:eastAsiaTheme="minorEastAsia" w:hAnsiTheme="minorEastAsia"/>
                    <w:color w:val="000000" w:themeColor="text1"/>
                    <w:szCs w:val="24"/>
                  </w:rPr>
                  <w:t>56,250,348.73</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tcPr>
          <w:p w:rsidR="00850A66" w:rsidRPr="00785855" w:rsidRDefault="00850A66" w:rsidP="00AB2793">
            <w:r w:rsidRPr="00785855">
              <w:rPr>
                <w:rFonts w:hint="eastAsia"/>
              </w:rPr>
              <w:t>六、</w:t>
            </w:r>
            <w:r w:rsidRPr="00785855">
              <w:rPr>
                <w:rFonts w:hint="eastAsia"/>
              </w:rPr>
              <w:t>38</w:t>
            </w:r>
          </w:p>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096BCA1128294715A1B250C9E3C7FBBD"/>
                </w:placeholder>
                <w:dataBinding w:prefixMappings="xmlns:ns0='http://wwww.hallomagic.com/xbrl/consistency' xmlns:ns1='consistency' " w:xpath="/ns0:xbrlConsistency[1]/ns1:ccConsistency[1]/ns1:ccSign_FinanceCostsneeq_duration_T[1]" w:storeItemID="{08517870-DFDA-4691-AD7A-17DFF9C938D2}"/>
                <w:text/>
              </w:sdtPr>
              <w:sdtContent>
                <w:r w:rsidR="00850A66">
                  <w:rPr>
                    <w:rFonts w:asciiTheme="minorEastAsia" w:eastAsiaTheme="minorEastAsia" w:hAnsiTheme="minorEastAsia"/>
                    <w:color w:val="000000" w:themeColor="text1"/>
                    <w:szCs w:val="24"/>
                  </w:rPr>
                  <w:t>102,680,981.23</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E76AFA16101F46E1B68BA84574159A2D"/>
                </w:placeholder>
                <w:dataBinding w:prefixMappings="xmlns:ns0='http://wwww.hallomagic.com/xbrl/consistency' xmlns:ns1='consistency' " w:xpath="/ns0:xbrlConsistency[1]/ns1:ccConsistency[1]/ns1:ccSign_FinanceCostsneeq_duration_T-1[1]" w:storeItemID="{08517870-DFDA-4691-AD7A-17DFF9C938D2}"/>
                <w:text/>
              </w:sdtPr>
              <w:sdtContent>
                <w:r w:rsidR="00850A66">
                  <w:rPr>
                    <w:rFonts w:asciiTheme="minorEastAsia" w:eastAsiaTheme="minorEastAsia" w:hAnsiTheme="minorEastAsia"/>
                    <w:color w:val="000000" w:themeColor="text1"/>
                    <w:szCs w:val="24"/>
                  </w:rPr>
                  <w:t>130,747,816.17</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tcPr>
          <w:p w:rsidR="00850A66" w:rsidRPr="00785855" w:rsidRDefault="00850A66" w:rsidP="00AB2793">
            <w:r w:rsidRPr="00785855">
              <w:rPr>
                <w:rFonts w:hint="eastAsia"/>
              </w:rPr>
              <w:t>六、</w:t>
            </w:r>
            <w:r w:rsidRPr="00785855">
              <w:rPr>
                <w:rFonts w:hint="eastAsia"/>
              </w:rPr>
              <w:t>39</w:t>
            </w:r>
          </w:p>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4D97CA5BCA5E47B6BF82D56D1A1D8B21"/>
                </w:placeholder>
                <w:text/>
              </w:sdtPr>
              <w:sdtContent>
                <w:r w:rsidR="00850A66">
                  <w:rPr>
                    <w:rFonts w:asciiTheme="minorEastAsia" w:eastAsiaTheme="minorEastAsia" w:hAnsiTheme="minorEastAsia"/>
                    <w:color w:val="000000" w:themeColor="text1"/>
                    <w:szCs w:val="24"/>
                  </w:rPr>
                  <w:t>21,983.49</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DE920D8F90C7443EBAA7FC28FFFC0ADA"/>
                </w:placeholder>
                <w:text/>
              </w:sdtPr>
              <w:sdtContent>
                <w:r w:rsidR="00850A66">
                  <w:rPr>
                    <w:rFonts w:asciiTheme="minorEastAsia" w:eastAsiaTheme="minorEastAsia" w:hAnsiTheme="minorEastAsia"/>
                    <w:color w:val="000000" w:themeColor="text1"/>
                    <w:szCs w:val="24"/>
                  </w:rPr>
                  <w:t>-119,233.14</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EDCC8F135E6843B78EB17F1C8118D122"/>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584978447"/>
                <w:lock w:val="sdtLocked"/>
                <w:placeholder>
                  <w:docPart w:val="EB0B1417AAFC4C1FB12741B04C33F5C7"/>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tcPr>
          <w:p w:rsidR="00850A66" w:rsidRPr="00785855" w:rsidRDefault="00850A66" w:rsidP="00AB2793">
            <w:r w:rsidRPr="00785855">
              <w:rPr>
                <w:rFonts w:hint="eastAsia"/>
              </w:rPr>
              <w:t>六、</w:t>
            </w:r>
            <w:r w:rsidRPr="00785855">
              <w:rPr>
                <w:rFonts w:hint="eastAsia"/>
              </w:rPr>
              <w:t>40</w:t>
            </w:r>
          </w:p>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9E93294A12B34FD7AF6B6DA595C459A0"/>
                </w:placeholder>
                <w:text/>
              </w:sdtPr>
              <w:sdtContent>
                <w:r w:rsidR="00850A66">
                  <w:rPr>
                    <w:rFonts w:asciiTheme="minorEastAsia" w:eastAsiaTheme="minorEastAsia" w:hAnsiTheme="minorEastAsia"/>
                    <w:color w:val="000000" w:themeColor="text1"/>
                    <w:szCs w:val="24"/>
                  </w:rPr>
                  <w:t>159,205,397.94</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D5676EFE43EC4F778AD2F6AC69BB14A0"/>
                </w:placeholder>
                <w:text/>
              </w:sdtPr>
              <w:sdtContent>
                <w:r w:rsidR="00850A66">
                  <w:rPr>
                    <w:rFonts w:asciiTheme="minorEastAsia" w:eastAsiaTheme="minorEastAsia" w:hAnsiTheme="minorEastAsia"/>
                    <w:color w:val="000000" w:themeColor="text1"/>
                    <w:szCs w:val="24"/>
                  </w:rPr>
                  <w:t>90,395,646.60</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C796AC9AAF644F3CB19DCFF6BAA5F992"/>
                </w:placeholder>
                <w:text/>
              </w:sdtPr>
              <w:sdtContent>
                <w:r w:rsidR="00850A66">
                  <w:rPr>
                    <w:rFonts w:asciiTheme="minorEastAsia" w:eastAsiaTheme="minorEastAsia" w:hAnsiTheme="minorEastAsia"/>
                    <w:color w:val="000000" w:themeColor="text1"/>
                    <w:szCs w:val="24"/>
                  </w:rPr>
                  <w:t>-832,043.30</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5AD09E1D48B74FB8B3A2FD9CA625952E"/>
                </w:placeholder>
                <w:text/>
              </w:sdtPr>
              <w:sdtContent>
                <w:r w:rsidR="00850A66">
                  <w:rPr>
                    <w:rFonts w:asciiTheme="minorEastAsia" w:eastAsiaTheme="minorEastAsia" w:hAnsiTheme="minorEastAsia"/>
                    <w:color w:val="000000" w:themeColor="text1"/>
                    <w:szCs w:val="24"/>
                  </w:rPr>
                  <w:t>2,904,919.01</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3DAC1A679C57498E989756400B2F8BE4"/>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623855882"/>
                <w:lock w:val="sdtLocked"/>
                <w:placeholder>
                  <w:docPart w:val="4845C32AFA5C46DCA680F48C9AF1688F"/>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2A41D046EAA44DE3B9DBB401D1DD286D"/>
                </w:placeholder>
                <w:dataBinding w:prefixMappings="xmlns:ns0='http://wwww.hallomagic.com/xbrl/consistency' xmlns:ns1='consistency' " w:xpath="/ns0:xbrlConsistency[1]/ns1:ccConsistency[1]/ns1:ccSign_OperatingProfitsneeq_duration_T[1]" w:storeItemID="{08517870-DFDA-4691-AD7A-17DFF9C938D2}"/>
                <w:text/>
              </w:sdtPr>
              <w:sdtContent>
                <w:r w:rsidR="00850A66">
                  <w:rPr>
                    <w:rFonts w:asciiTheme="minorEastAsia" w:eastAsiaTheme="minorEastAsia" w:hAnsiTheme="minorEastAsia"/>
                    <w:color w:val="000000" w:themeColor="text1"/>
                    <w:szCs w:val="24"/>
                  </w:rPr>
                  <w:t>254,923,701.25</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C057A60AB68D49B7AFC91B562B7C1DB8"/>
                </w:placeholder>
                <w:dataBinding w:prefixMappings="xmlns:ns0='http://wwww.hallomagic.com/xbrl/consistency' xmlns:ns1='consistency' " w:xpath="/ns0:xbrlConsistency[1]/ns1:ccConsistency[1]/ns1:ccSign_OperatingProfitsneeq_duration_T-1[1]" w:storeItemID="{08517870-DFDA-4691-AD7A-17DFF9C938D2}"/>
                <w:text/>
              </w:sdtPr>
              <w:sdtContent>
                <w:r w:rsidR="00850A66">
                  <w:rPr>
                    <w:rFonts w:asciiTheme="minorEastAsia" w:eastAsiaTheme="minorEastAsia" w:hAnsiTheme="minorEastAsia"/>
                    <w:color w:val="000000" w:themeColor="text1"/>
                    <w:szCs w:val="24"/>
                  </w:rPr>
                  <w:t>231,474,180.50</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tcPr>
          <w:p w:rsidR="00850A66" w:rsidRPr="00785855" w:rsidRDefault="00850A66" w:rsidP="00AB2793">
            <w:r w:rsidRPr="00785855">
              <w:rPr>
                <w:rFonts w:hint="eastAsia"/>
              </w:rPr>
              <w:t>六、</w:t>
            </w:r>
            <w:r w:rsidRPr="00785855">
              <w:rPr>
                <w:rFonts w:hint="eastAsia"/>
              </w:rPr>
              <w:t>41</w:t>
            </w:r>
          </w:p>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E900378F08C542479527AF9BEF10C4A3"/>
                </w:placeholder>
                <w:dataBinding w:prefixMappings="xmlns:ns0='http://wwww.hallomagic.com/xbrl/consistency' xmlns:ns1='consistency' " w:xpath="/ns0:xbrlConsistency[1]/ns1:ccConsistency[1]/ns1:ccSign_NonOperatingIncomeneeq_duration_T[1]" w:storeItemID="{08517870-DFDA-4691-AD7A-17DFF9C938D2}"/>
                <w:text/>
              </w:sdtPr>
              <w:sdtContent>
                <w:r w:rsidR="00850A66">
                  <w:rPr>
                    <w:rFonts w:asciiTheme="minorEastAsia" w:eastAsiaTheme="minorEastAsia" w:hAnsiTheme="minorEastAsia"/>
                    <w:color w:val="000000" w:themeColor="text1"/>
                    <w:szCs w:val="24"/>
                  </w:rPr>
                  <w:t>25,553,675.02</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D8CEA61611CF40E9A5791DEA448EDD91"/>
                </w:placeholder>
                <w:dataBinding w:prefixMappings="xmlns:ns0='http://wwww.hallomagic.com/xbrl/consistency' xmlns:ns1='consistency' " w:xpath="/ns0:xbrlConsistency[1]/ns1:ccConsistency[1]/ns1:ccSign_NonOperatingIncomeneeq_duration_T-1[1]" w:storeItemID="{08517870-DFDA-4691-AD7A-17DFF9C938D2}"/>
                <w:text/>
              </w:sdtPr>
              <w:sdtContent>
                <w:r w:rsidR="00850A66">
                  <w:rPr>
                    <w:rFonts w:asciiTheme="minorEastAsia" w:eastAsiaTheme="minorEastAsia" w:hAnsiTheme="minorEastAsia"/>
                    <w:color w:val="000000" w:themeColor="text1"/>
                    <w:szCs w:val="24"/>
                  </w:rPr>
                  <w:t>21,089,000.00</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0E12EBA7B9AD4ABAA66CC9FB568F72C7"/>
                </w:placeholder>
                <w:text/>
              </w:sdtPr>
              <w:sdtContent>
                <w:r w:rsidR="00850A66">
                  <w:rPr>
                    <w:rFonts w:asciiTheme="minorEastAsia" w:eastAsiaTheme="minorEastAsia" w:hAnsiTheme="minorEastAsia"/>
                    <w:color w:val="000000" w:themeColor="text1"/>
                    <w:szCs w:val="24"/>
                  </w:rPr>
                  <w:t>11,792.03</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5BDB3574E0394EEA80ABC78A78DF1630"/>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减：营业外支出</w:t>
            </w:r>
          </w:p>
        </w:tc>
        <w:tc>
          <w:tcPr>
            <w:tcW w:w="882" w:type="pct"/>
            <w:shd w:val="clear" w:color="auto" w:fill="auto"/>
          </w:tcPr>
          <w:p w:rsidR="00850A66" w:rsidRPr="00785855" w:rsidRDefault="00850A66" w:rsidP="00AB2793">
            <w:r w:rsidRPr="00785855">
              <w:rPr>
                <w:rFonts w:hint="eastAsia"/>
              </w:rPr>
              <w:t>六、</w:t>
            </w:r>
            <w:r w:rsidRPr="00785855">
              <w:rPr>
                <w:rFonts w:hint="eastAsia"/>
              </w:rPr>
              <w:t>42</w:t>
            </w:r>
          </w:p>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A123B3CB46AE46E6814528D1341D7348"/>
                </w:placeholder>
                <w:dataBinding w:prefixMappings="xmlns:ns0='http://wwww.hallomagic.com/xbrl/consistency' xmlns:ns1='consistency' " w:xpath="/ns0:xbrlConsistency[1]/ns1:ccConsistency[1]/ns1:ccSign_NonOperatingExpensesneeq_duration_T[1]" w:storeItemID="{08517870-DFDA-4691-AD7A-17DFF9C938D2}"/>
                <w:text/>
              </w:sdtPr>
              <w:sdtContent>
                <w:r w:rsidR="00850A66">
                  <w:rPr>
                    <w:rFonts w:asciiTheme="minorEastAsia" w:eastAsiaTheme="minorEastAsia" w:hAnsiTheme="minorEastAsia"/>
                    <w:color w:val="000000" w:themeColor="text1"/>
                    <w:szCs w:val="24"/>
                  </w:rPr>
                  <w:t>837,125.90</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99697F3784D94E9A906017764E26BFB1"/>
                </w:placeholder>
                <w:dataBinding w:prefixMappings="xmlns:ns0='http://wwww.hallomagic.com/xbrl/consistency' xmlns:ns1='consistency' " w:xpath="/ns0:xbrlConsistency[1]/ns1:ccConsistency[1]/ns1:ccSign_NonOperatingExpensesneeq_duration_T-1[1]" w:storeItemID="{08517870-DFDA-4691-AD7A-17DFF9C938D2}"/>
                <w:text/>
              </w:sdtPr>
              <w:sdtContent>
                <w:r w:rsidR="00850A66">
                  <w:rPr>
                    <w:rFonts w:asciiTheme="minorEastAsia" w:eastAsiaTheme="minorEastAsia" w:hAnsiTheme="minorEastAsia"/>
                    <w:color w:val="000000" w:themeColor="text1"/>
                    <w:szCs w:val="24"/>
                  </w:rPr>
                  <w:t>57,984.75</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7B1C7CF36B6B4E5F9F839ECBFC4057D1"/>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501652117"/>
                <w:lock w:val="sdtLocked"/>
                <w:placeholder>
                  <w:docPart w:val="EF52DC1693704D77BA51CCE6678E44BF"/>
                </w:placeholder>
                <w:text/>
              </w:sdtPr>
              <w:sdtContent>
                <w:r w:rsidR="00850A66">
                  <w:rPr>
                    <w:rFonts w:asciiTheme="minorEastAsia" w:eastAsiaTheme="minorEastAsia" w:hAnsiTheme="minorEastAsia"/>
                    <w:color w:val="000000" w:themeColor="text1"/>
                    <w:szCs w:val="24"/>
                  </w:rPr>
                  <w:t>57,885.73</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F9A50692CF564F179FE9D8C40E76E8F2"/>
                </w:placeholder>
                <w:text/>
              </w:sdtPr>
              <w:sdtContent>
                <w:r w:rsidR="00850A66">
                  <w:rPr>
                    <w:rFonts w:asciiTheme="minorEastAsia" w:eastAsiaTheme="minorEastAsia" w:hAnsiTheme="minorEastAsia"/>
                    <w:color w:val="000000" w:themeColor="text1"/>
                    <w:szCs w:val="24"/>
                  </w:rPr>
                  <w:t>279,640,250.37</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F48619F520D943E5865B4766A625F1E5"/>
                </w:placeholder>
                <w:text/>
              </w:sdtPr>
              <w:sdtContent>
                <w:r w:rsidR="00850A66">
                  <w:rPr>
                    <w:rFonts w:asciiTheme="minorEastAsia" w:eastAsiaTheme="minorEastAsia" w:hAnsiTheme="minorEastAsia"/>
                    <w:color w:val="000000" w:themeColor="text1"/>
                    <w:szCs w:val="24"/>
                  </w:rPr>
                  <w:t>252,505,195.75</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tcPr>
          <w:p w:rsidR="00850A66" w:rsidRPr="00785855" w:rsidRDefault="00850A66" w:rsidP="00AB2793">
            <w:r w:rsidRPr="00785855">
              <w:rPr>
                <w:rFonts w:hint="eastAsia"/>
              </w:rPr>
              <w:t>六、</w:t>
            </w:r>
            <w:r w:rsidRPr="00785855">
              <w:rPr>
                <w:rFonts w:hint="eastAsia"/>
              </w:rPr>
              <w:t>43</w:t>
            </w:r>
          </w:p>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0BAB9C2979BC453BAF0CB068706B02D7"/>
                </w:placeholder>
                <w:text/>
              </w:sdtPr>
              <w:sdtContent>
                <w:r w:rsidR="00850A66">
                  <w:rPr>
                    <w:rFonts w:asciiTheme="minorEastAsia" w:eastAsiaTheme="minorEastAsia" w:hAnsiTheme="minorEastAsia"/>
                    <w:color w:val="000000" w:themeColor="text1"/>
                    <w:szCs w:val="24"/>
                  </w:rPr>
                  <w:t>62,750,262.95</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38D80B65C37042EEAE3E99FD182AA0FE"/>
                </w:placeholder>
                <w:text/>
              </w:sdtPr>
              <w:sdtContent>
                <w:r w:rsidR="00850A66">
                  <w:rPr>
                    <w:rFonts w:asciiTheme="minorEastAsia" w:eastAsiaTheme="minorEastAsia" w:hAnsiTheme="minorEastAsia"/>
                    <w:color w:val="000000" w:themeColor="text1"/>
                    <w:szCs w:val="24"/>
                  </w:rPr>
                  <w:t>56,122,549.41</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A64B2FF9C82B4904B0E60E9BC84CB68E"/>
                </w:placeholder>
                <w:dataBinding w:prefixMappings="xmlns:ns0='http://wwww.hallomagic.com/xbrl/consistency' xmlns:ns1='consistency' " w:xpath="/ns0:xbrlConsistency[1]/ns1:ccConsistency[1]/ns1:ccSign_ProfitLossneeq_duration_T[1]" w:storeItemID="{08517870-DFDA-4691-AD7A-17DFF9C938D2}"/>
                <w:text/>
              </w:sdtPr>
              <w:sdtContent>
                <w:r w:rsidR="00850A66">
                  <w:rPr>
                    <w:rFonts w:asciiTheme="minorEastAsia" w:eastAsiaTheme="minorEastAsia" w:hAnsiTheme="minorEastAsia"/>
                    <w:color w:val="000000" w:themeColor="text1"/>
                    <w:szCs w:val="24"/>
                  </w:rPr>
                  <w:t>216,889,987.42</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FBCB84313A394426A820D2C0BAAB9EB9"/>
                </w:placeholder>
                <w:dataBinding w:prefixMappings="xmlns:ns0='http://wwww.hallomagic.com/xbrl/consistency' xmlns:ns1='consistency' " w:xpath="/ns0:xbrlConsistency[1]/ns1:ccConsistency[1]/ns1:ccSign_ProfitLossneeq_duration_T-1[1]" w:storeItemID="{08517870-DFDA-4691-AD7A-17DFF9C938D2}"/>
                <w:text/>
              </w:sdtPr>
              <w:sdtContent>
                <w:r w:rsidR="00850A66">
                  <w:rPr>
                    <w:rFonts w:asciiTheme="minorEastAsia" w:eastAsiaTheme="minorEastAsia" w:hAnsiTheme="minorEastAsia"/>
                    <w:color w:val="000000" w:themeColor="text1"/>
                    <w:szCs w:val="24"/>
                  </w:rPr>
                  <w:t>196,382,646.34</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186E6BFAE98244C083824193CEE52FF3"/>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344779647"/>
                <w:lock w:val="sdtLocked"/>
                <w:placeholder>
                  <w:docPart w:val="992A9F9C7C82421982F7EB0714E097C7"/>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BED3B6F75D32403EA89C99A5433A945A"/>
                </w:placeholder>
                <w:dataBinding w:prefixMappings="xmlns:ns0='http://wwww.hallomagic.com/xbrl/consistency' xmlns:ns1='consistency' " w:xpath="/ns0:xbrlConsistency[1]/ns1:ccConsistency[1]/ns1:ccSign_ProfitLossAttributableToOwnersOfParentneeq_duration_T[1]" w:storeItemID="{08517870-DFDA-4691-AD7A-17DFF9C938D2}"/>
                <w:text/>
              </w:sdtPr>
              <w:sdtContent>
                <w:r w:rsidR="00850A66">
                  <w:rPr>
                    <w:rFonts w:asciiTheme="minorEastAsia" w:eastAsiaTheme="minorEastAsia" w:hAnsiTheme="minorEastAsia"/>
                    <w:color w:val="000000" w:themeColor="text1"/>
                    <w:szCs w:val="24"/>
                  </w:rPr>
                  <w:t>232,513,001.20</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F2901D83E5DB486DBFC6450483FAA745"/>
                </w:placeholder>
                <w:dataBinding w:prefixMappings="xmlns:ns0='http://wwww.hallomagic.com/xbrl/consistency' xmlns:ns1='consistency' " w:xpath="/ns0:xbrlConsistency[1]/ns1:ccConsistency[1]/ns1:ccSign_ProfitLossAttributableToOwnersOfParentneeq_duration_T-1[1]" w:storeItemID="{08517870-DFDA-4691-AD7A-17DFF9C938D2}"/>
                <w:text/>
              </w:sdtPr>
              <w:sdtContent>
                <w:r w:rsidR="00850A66">
                  <w:rPr>
                    <w:rFonts w:asciiTheme="minorEastAsia" w:eastAsiaTheme="minorEastAsia" w:hAnsiTheme="minorEastAsia"/>
                    <w:color w:val="000000" w:themeColor="text1"/>
                    <w:szCs w:val="24"/>
                  </w:rPr>
                  <w:t>217,457,036.48</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EAAAC5EAEF5943D1B9DFD5731BD966C1"/>
                </w:placeholder>
                <w:text/>
              </w:sdtPr>
              <w:sdtContent>
                <w:r w:rsidR="00850A66">
                  <w:rPr>
                    <w:rFonts w:asciiTheme="minorEastAsia" w:eastAsiaTheme="minorEastAsia" w:hAnsiTheme="minorEastAsia"/>
                    <w:color w:val="000000" w:themeColor="text1"/>
                    <w:szCs w:val="24"/>
                  </w:rPr>
                  <w:t>-15,623,013.78</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0095734465A44984ABA6351C7C61F74B"/>
                </w:placeholder>
                <w:text/>
              </w:sdtPr>
              <w:sdtContent>
                <w:r w:rsidR="00850A66">
                  <w:rPr>
                    <w:rFonts w:asciiTheme="minorEastAsia" w:eastAsiaTheme="minorEastAsia" w:hAnsiTheme="minorEastAsia"/>
                    <w:color w:val="000000" w:themeColor="text1"/>
                    <w:szCs w:val="24"/>
                  </w:rPr>
                  <w:t>-21,074,390.14</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43A65DA0709C45EFAC8A0AB3CDD0DC81"/>
                </w:placeholder>
                <w:text/>
              </w:sdtPr>
              <w:sdtContent>
                <w:r w:rsidR="00850A66">
                  <w:rPr>
                    <w:rFonts w:asciiTheme="minorEastAsia" w:eastAsiaTheme="minorEastAsia" w:hAnsiTheme="minorEastAsia"/>
                    <w:color w:val="000000" w:themeColor="text1"/>
                    <w:szCs w:val="24"/>
                  </w:rPr>
                  <w:t>-4,853,066.83</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9416A5554A69449A838E39C8672AC287"/>
                </w:placeholder>
                <w:text/>
              </w:sdtPr>
              <w:sdtContent>
                <w:r w:rsidR="00850A66">
                  <w:rPr>
                    <w:rFonts w:asciiTheme="minorEastAsia" w:eastAsiaTheme="minorEastAsia" w:hAnsiTheme="minorEastAsia"/>
                    <w:color w:val="000000" w:themeColor="text1"/>
                    <w:szCs w:val="24"/>
                  </w:rPr>
                  <w:t>0.00</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122F66A40FE24AD686EAD87EEEC6D657"/>
                </w:placeholder>
                <w:text/>
              </w:sdtPr>
              <w:sdtContent>
                <w:r w:rsidR="00850A66">
                  <w:rPr>
                    <w:rFonts w:asciiTheme="minorEastAsia" w:eastAsiaTheme="minorEastAsia" w:hAnsiTheme="minorEastAsia"/>
                    <w:color w:val="000000" w:themeColor="text1"/>
                    <w:szCs w:val="24"/>
                  </w:rPr>
                  <w:t>-4,853,066.83</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2FED248DC8EF45EA89C20BCECF15057C"/>
                </w:placeholder>
                <w:text/>
              </w:sdtPr>
              <w:sdtContent>
                <w:r w:rsidR="00850A66">
                  <w:rPr>
                    <w:rFonts w:asciiTheme="minorEastAsia" w:eastAsiaTheme="minorEastAsia" w:hAnsiTheme="minorEastAsia"/>
                    <w:color w:val="000000" w:themeColor="text1"/>
                    <w:szCs w:val="24"/>
                  </w:rPr>
                  <w:t>0.00</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D3D28B5508B04CF19AC1AE731CCEC41A"/>
                </w:placeholder>
                <w:text/>
              </w:sdtPr>
              <w:sdtContent>
                <w:r w:rsidR="00850A66">
                  <w:rPr>
                    <w:rFonts w:asciiTheme="minorEastAsia" w:eastAsiaTheme="minorEastAsia" w:hAnsiTheme="minorEastAsia"/>
                    <w:color w:val="000000" w:themeColor="text1"/>
                    <w:szCs w:val="24"/>
                  </w:rPr>
                  <w:t>0.00</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37FEEFAD510A4D028EE741524EA69EBE"/>
                </w:placeholder>
                <w:text/>
              </w:sdtPr>
              <w:sdtContent>
                <w:r w:rsidR="00850A66">
                  <w:rPr>
                    <w:rFonts w:asciiTheme="minorEastAsia" w:eastAsiaTheme="minorEastAsia" w:hAnsiTheme="minorEastAsia"/>
                    <w:color w:val="000000" w:themeColor="text1"/>
                    <w:szCs w:val="24"/>
                  </w:rPr>
                  <w:t>0.00</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0A4206CD8CC548FCBC6FE64435099EA0"/>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06036422"/>
                <w:lock w:val="sdtLocked"/>
                <w:placeholder>
                  <w:docPart w:val="5F349670A7EE421EBC364E8532F9A5E0"/>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2EB3BAD025EB425C82FBA67BA64771F9"/>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49144360"/>
                <w:lock w:val="sdtLocked"/>
                <w:placeholder>
                  <w:docPart w:val="60F8FB5C402641BCB0E6F039FF82C9C8"/>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2CBABFE3F0EC4958A7C74AC9A6B7123D"/>
                </w:placeholder>
                <w:text/>
              </w:sdtPr>
              <w:sdtContent>
                <w:r w:rsidR="00850A66">
                  <w:rPr>
                    <w:rFonts w:asciiTheme="minorEastAsia" w:eastAsiaTheme="minorEastAsia" w:hAnsiTheme="minorEastAsia"/>
                    <w:color w:val="000000" w:themeColor="text1"/>
                    <w:szCs w:val="24"/>
                  </w:rPr>
                  <w:t>-4,853,066.83</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2A5CCFF168C24086A5D2A155E247711F"/>
                </w:placeholder>
                <w:text/>
              </w:sdtPr>
              <w:sdtContent>
                <w:r w:rsidR="00850A66">
                  <w:rPr>
                    <w:rFonts w:asciiTheme="minorEastAsia" w:eastAsiaTheme="minorEastAsia" w:hAnsiTheme="minorEastAsia"/>
                    <w:color w:val="000000" w:themeColor="text1"/>
                    <w:szCs w:val="24"/>
                  </w:rPr>
                  <w:t>0.00</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6E473818B2B2448CB9296DAB62DC5A10"/>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68972586"/>
                <w:lock w:val="sdtLocked"/>
                <w:placeholder>
                  <w:docPart w:val="16801589121E4F2493C16504A1BB3F68"/>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A19DE51ADCD7472BBE53C153A6FC8EC6"/>
                </w:placeholder>
                <w:text/>
              </w:sdtPr>
              <w:sdtContent>
                <w:r w:rsidR="00850A66">
                  <w:rPr>
                    <w:rFonts w:asciiTheme="minorEastAsia" w:eastAsiaTheme="minorEastAsia" w:hAnsiTheme="minorEastAsia"/>
                    <w:color w:val="000000" w:themeColor="text1"/>
                    <w:szCs w:val="24"/>
                  </w:rPr>
                  <w:t>-11,476,630.83</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7A7DA57171A84E91B598B01A060A4DC5"/>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8CA38EDEBD374372A0E2BCA2142822FF"/>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2077934240"/>
                <w:lock w:val="sdtLocked"/>
                <w:placeholder>
                  <w:docPart w:val="4A0809BA04754B79AF7A1442FE1078D7"/>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AEB5B104610B47E282C09866857BB4D3"/>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813479164"/>
                <w:lock w:val="sdtLocked"/>
                <w:placeholder>
                  <w:docPart w:val="0E44315AFF054613BE5E1A29FBA2D070"/>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73B90F70CF944F1BB5E0907BE2D5317F"/>
                </w:placeholder>
                <w:text/>
              </w:sdtPr>
              <w:sdtContent>
                <w:r w:rsidR="00850A66">
                  <w:rPr>
                    <w:rFonts w:asciiTheme="minorEastAsia" w:eastAsiaTheme="minorEastAsia" w:hAnsiTheme="minorEastAsia"/>
                    <w:color w:val="000000" w:themeColor="text1"/>
                    <w:szCs w:val="24"/>
                  </w:rPr>
                  <w:t>6,623,564.00</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A132355328714EF3A0B972784C096765"/>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94721DA5487C4BA0B275E5FDA1AD0151"/>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1600443166"/>
                <w:lock w:val="sdtLocked"/>
                <w:placeholder>
                  <w:docPart w:val="7CFD0D5E28DD4C3B92DA55E7AE323117"/>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48802733E37E4457B6A893056F8F8F8E"/>
                </w:placeholder>
                <w:showingPlcHdr/>
                <w:text/>
              </w:sdtPr>
              <w:sdtContent>
                <w:r w:rsidR="00850A66">
                  <w:rPr>
                    <w:rStyle w:val="placeholder1Char"/>
                    <w:rFonts w:hint="eastAsia"/>
                  </w:rPr>
                  <w:t>____________</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kern w:val="0"/>
                  <w:szCs w:val="24"/>
                </w:rPr>
                <w:alias w:val="货币类型"/>
                <w:tag w:val="货币类型"/>
                <w:id w:val="331646555"/>
                <w:lock w:val="sdtLocked"/>
                <w:placeholder>
                  <w:docPart w:val="85EC372F6730473884EA91B49F6D03BD"/>
                </w:placeholder>
                <w:showingPlcHdr/>
                <w:text/>
              </w:sdtPr>
              <w:sdtContent>
                <w:r w:rsidR="00850A66">
                  <w:rPr>
                    <w:rStyle w:val="placeholder1Char"/>
                    <w:rFonts w:hint="eastAsia"/>
                  </w:rPr>
                  <w:t>____________</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15FECD7E3A9A45628474C233DC0234A0"/>
                </w:placeholder>
                <w:text/>
              </w:sdtPr>
              <w:sdtContent>
                <w:r w:rsidR="00850A66">
                  <w:rPr>
                    <w:rFonts w:asciiTheme="minorEastAsia" w:eastAsiaTheme="minorEastAsia" w:hAnsiTheme="minorEastAsia"/>
                    <w:color w:val="000000" w:themeColor="text1"/>
                    <w:szCs w:val="24"/>
                  </w:rPr>
                  <w:t>212,036,920.59</w:t>
                </w:r>
              </w:sdtContent>
            </w:sdt>
          </w:p>
        </w:tc>
        <w:tc>
          <w:tcPr>
            <w:tcW w:w="1176" w:type="pct"/>
            <w:shd w:val="clear" w:color="auto" w:fill="auto"/>
          </w:tcPr>
          <w:p w:rsidR="00850A66" w:rsidRPr="00552A81" w:rsidRDefault="009B1513" w:rsidP="00C914E7">
            <w:pPr>
              <w:jc w:val="right"/>
              <w:rPr>
                <w:rFonts w:asciiTheme="minorEastAsia" w:eastAsiaTheme="minorEastAsia" w:hAnsiTheme="minorEastAsia"/>
                <w:color w:val="000000" w:themeColor="text1"/>
                <w:sz w:val="18"/>
                <w:szCs w:val="21"/>
              </w:rPr>
            </w:pPr>
            <w:sdt>
              <w:sdtPr>
                <w:rPr>
                  <w:rFonts w:ascii="宋体" w:hAnsi="宋体" w:cs="宋体"/>
                  <w:kern w:val="0"/>
                  <w:szCs w:val="21"/>
                </w:rPr>
                <w:alias w:val="货币类型"/>
                <w:tag w:val="货币类型"/>
                <w:id w:val="-640338251"/>
                <w:lock w:val="sdtLocked"/>
                <w:placeholder>
                  <w:docPart w:val="B7C2436BEFE34B89A016EAC6DA7A756D"/>
                </w:placeholder>
                <w:text/>
              </w:sdtPr>
              <w:sdtContent>
                <w:r w:rsidR="00850A66">
                  <w:rPr>
                    <w:rFonts w:ascii="宋体" w:hAnsi="宋体" w:cs="宋体"/>
                    <w:kern w:val="0"/>
                    <w:szCs w:val="21"/>
                  </w:rPr>
                  <w:t>196,382,646.34</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6132885615144AC7BF4BEB119828D6A8"/>
                </w:placeholder>
                <w:text/>
              </w:sdtPr>
              <w:sdtContent>
                <w:r w:rsidR="00850A66">
                  <w:rPr>
                    <w:rFonts w:asciiTheme="minorEastAsia" w:eastAsiaTheme="minorEastAsia" w:hAnsiTheme="minorEastAsia"/>
                    <w:color w:val="000000" w:themeColor="text1"/>
                    <w:szCs w:val="24"/>
                  </w:rPr>
                  <w:t>227,659,934.37</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0BD3AABEBB274D9EA035A30E546D9FD3"/>
                </w:placeholder>
                <w:text/>
              </w:sdtPr>
              <w:sdtContent>
                <w:r w:rsidR="00850A66">
                  <w:rPr>
                    <w:rFonts w:asciiTheme="minorEastAsia" w:eastAsiaTheme="minorEastAsia" w:hAnsiTheme="minorEastAsia"/>
                    <w:color w:val="000000" w:themeColor="text1"/>
                    <w:szCs w:val="24"/>
                  </w:rPr>
                  <w:t>217,457,036.48</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2C3666351F204FF88FED54A9D70CB432"/>
                </w:placeholder>
                <w:text/>
              </w:sdtPr>
              <w:sdtContent>
                <w:r w:rsidR="00850A66">
                  <w:rPr>
                    <w:rFonts w:asciiTheme="minorEastAsia" w:eastAsiaTheme="minorEastAsia" w:hAnsiTheme="minorEastAsia"/>
                    <w:color w:val="000000" w:themeColor="text1"/>
                    <w:szCs w:val="24"/>
                  </w:rPr>
                  <w:t>-15,623,013.78</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4A45BDE409D9479BB30056032D46837D"/>
                </w:placeholder>
                <w:text/>
              </w:sdtPr>
              <w:sdtContent>
                <w:r w:rsidR="00850A66">
                  <w:rPr>
                    <w:rFonts w:asciiTheme="minorEastAsia" w:eastAsiaTheme="minorEastAsia" w:hAnsiTheme="minorEastAsia"/>
                    <w:color w:val="000000" w:themeColor="text1"/>
                    <w:szCs w:val="24"/>
                  </w:rPr>
                  <w:t>-21,074,390.14</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tcPr>
          <w:p w:rsidR="00850A66" w:rsidRPr="00785855" w:rsidRDefault="00850A66" w:rsidP="00AB2793"/>
        </w:tc>
        <w:tc>
          <w:tcPr>
            <w:tcW w:w="1030" w:type="pct"/>
            <w:shd w:val="clear" w:color="auto" w:fill="auto"/>
          </w:tcPr>
          <w:p w:rsidR="00850A66" w:rsidRPr="00552A81" w:rsidRDefault="00850A66" w:rsidP="006A73B4">
            <w:pPr>
              <w:jc w:val="right"/>
              <w:rPr>
                <w:rFonts w:asciiTheme="minorEastAsia" w:eastAsiaTheme="minorEastAsia" w:hAnsiTheme="minorEastAsia"/>
                <w:color w:val="000000" w:themeColor="text1"/>
                <w:sz w:val="18"/>
                <w:szCs w:val="21"/>
              </w:rPr>
            </w:pPr>
          </w:p>
        </w:tc>
        <w:tc>
          <w:tcPr>
            <w:tcW w:w="1176" w:type="pct"/>
            <w:shd w:val="clear" w:color="auto" w:fill="auto"/>
          </w:tcPr>
          <w:p w:rsidR="00850A66" w:rsidRPr="00552A81" w:rsidRDefault="00850A66" w:rsidP="006A73B4">
            <w:pPr>
              <w:jc w:val="right"/>
              <w:rPr>
                <w:rFonts w:asciiTheme="minorEastAsia" w:eastAsiaTheme="minorEastAsia" w:hAnsiTheme="minorEastAsia"/>
                <w:color w:val="000000" w:themeColor="text1"/>
                <w:sz w:val="18"/>
                <w:szCs w:val="21"/>
              </w:rPr>
            </w:pPr>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tcPr>
          <w:p w:rsidR="00850A66" w:rsidRPr="00785855" w:rsidRDefault="00850A66" w:rsidP="00AB2793">
            <w:r w:rsidRPr="00785855">
              <w:rPr>
                <w:rFonts w:hint="eastAsia"/>
              </w:rPr>
              <w:t>十五、</w:t>
            </w:r>
            <w:r w:rsidRPr="00785855">
              <w:rPr>
                <w:rFonts w:hint="eastAsia"/>
              </w:rPr>
              <w:t>2</w:t>
            </w:r>
          </w:p>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62071B1CC7CB46CEBF6A1E22B9568B24"/>
                </w:placeholder>
                <w:dataBinding w:prefixMappings="xmlns:ns0='http://wwww.hallomagic.com/xbrl/consistency' xmlns:ns1='consistency' " w:xpath="/ns0:xbrlConsistency[1]/ns1:ccConsistency[1]/ns1:ccSign_BasicEarningsLossPerShareneeq_duration_T[1]" w:storeItemID="{08517870-DFDA-4691-AD7A-17DFF9C938D2}"/>
                <w:text/>
              </w:sdtPr>
              <w:sdtContent>
                <w:r w:rsidR="00850A66">
                  <w:rPr>
                    <w:rFonts w:asciiTheme="minorEastAsia" w:eastAsiaTheme="minorEastAsia" w:hAnsiTheme="minorEastAsia"/>
                    <w:color w:val="000000" w:themeColor="text1"/>
                    <w:szCs w:val="24"/>
                  </w:rPr>
                  <w:t>0.14</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CB92199B040742DEBB591217977659E4"/>
                </w:placeholder>
                <w:dataBinding w:prefixMappings="xmlns:ns0='http://wwww.hallomagic.com/xbrl/consistency' xmlns:ns1='consistency' " w:xpath="/ns0:xbrlConsistency[1]/ns1:ccConsistency[1]/ns1:ccSign_BasicEarningsLossPerShareneeq_duration_T-1[1]" w:storeItemID="{08517870-DFDA-4691-AD7A-17DFF9C938D2}"/>
                <w:text/>
              </w:sdtPr>
              <w:sdtContent>
                <w:r w:rsidR="00850A66">
                  <w:rPr>
                    <w:rFonts w:asciiTheme="minorEastAsia" w:eastAsiaTheme="minorEastAsia" w:hAnsiTheme="minorEastAsia"/>
                    <w:color w:val="000000" w:themeColor="text1"/>
                    <w:szCs w:val="24"/>
                  </w:rPr>
                  <w:t>0.13</w:t>
                </w:r>
              </w:sdtContent>
            </w:sdt>
          </w:p>
        </w:tc>
      </w:tr>
      <w:tr w:rsidR="00850A66" w:rsidRPr="00552A81" w:rsidTr="00AB2793">
        <w:tc>
          <w:tcPr>
            <w:tcW w:w="1912" w:type="pct"/>
            <w:shd w:val="clear" w:color="auto" w:fill="D9D9D9" w:themeFill="background1" w:themeFillShade="D9"/>
            <w:vAlign w:val="center"/>
          </w:tcPr>
          <w:p w:rsidR="00850A66" w:rsidRPr="00552A81" w:rsidRDefault="00850A66"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tcPr>
          <w:p w:rsidR="00850A66" w:rsidRDefault="00850A66" w:rsidP="00AB2793">
            <w:r w:rsidRPr="00785855">
              <w:rPr>
                <w:rFonts w:hint="eastAsia"/>
              </w:rPr>
              <w:t>十五、</w:t>
            </w:r>
            <w:r w:rsidRPr="00785855">
              <w:rPr>
                <w:rFonts w:hint="eastAsia"/>
              </w:rPr>
              <w:t>2</w:t>
            </w:r>
          </w:p>
        </w:tc>
        <w:tc>
          <w:tcPr>
            <w:tcW w:w="1030"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1A756727A9684C46BBDC7720AF833A81"/>
                </w:placeholder>
                <w:text/>
              </w:sdtPr>
              <w:sdtContent>
                <w:r w:rsidR="00850A66">
                  <w:rPr>
                    <w:rFonts w:asciiTheme="minorEastAsia" w:eastAsiaTheme="minorEastAsia" w:hAnsiTheme="minorEastAsia"/>
                    <w:color w:val="000000" w:themeColor="text1"/>
                    <w:szCs w:val="24"/>
                  </w:rPr>
                  <w:t>0.14</w:t>
                </w:r>
              </w:sdtContent>
            </w:sdt>
          </w:p>
        </w:tc>
        <w:tc>
          <w:tcPr>
            <w:tcW w:w="1176" w:type="pct"/>
            <w:shd w:val="clear" w:color="auto" w:fill="auto"/>
          </w:tcPr>
          <w:p w:rsidR="00850A66"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6FD171EB45F6457D811D38FB6B108030"/>
                </w:placeholder>
                <w:text/>
              </w:sdtPr>
              <w:sdtContent>
                <w:r w:rsidR="00850A66">
                  <w:rPr>
                    <w:rFonts w:asciiTheme="minorEastAsia" w:eastAsiaTheme="minorEastAsia" w:hAnsiTheme="minorEastAsia"/>
                    <w:color w:val="000000" w:themeColor="text1"/>
                    <w:szCs w:val="24"/>
                  </w:rPr>
                  <w:t>0.13</w:t>
                </w:r>
              </w:sdtContent>
            </w:sdt>
          </w:p>
        </w:tc>
      </w:tr>
    </w:tbl>
    <w:p w:rsidR="006A73B4" w:rsidRPr="00552A81" w:rsidRDefault="006A73B4" w:rsidP="006A73B4">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A03375026E7A4E5C818AF9098E6866A7"/>
          </w:placeholder>
          <w:showingPlcHdr/>
          <w:dataBinding w:prefixMappings="xmlns:ns0='http://wwww.hallomagic.com/xbrl/consistency' xmlns:ns1='consistency' " w:xpath="/ns0:xbrlConsistency[1]/ns1:ccConsistency[1]/ns1:ccSign_GongSiFaDingDaiBiaoRenneeq_duration_T[1]" w:storeItemID="{08517870-DFDA-4691-AD7A-17DFF9C938D2}"/>
          <w:text/>
        </w:sdt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A16520DDB2D74C6187BA2980AF279217"/>
          </w:placeholder>
          <w:showingPlcHdr/>
          <w:dataBinding w:prefixMappings="xmlns:ns0='http://wwww.hallomagic.com/xbrl/consistency' xmlns:ns1='consistency' " w:xpath="/ns0:xbrlConsistency[1]/ns1:ccConsistency[1]/ns1:ccSign_ZhuGuanKuaiJiGongZuoFuZeRenneeq_duration_T[1]" w:storeItemID="{08517870-DFDA-4691-AD7A-17DFF9C938D2}"/>
          <w:text/>
        </w:sdt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7CF9417F767843B9BC678802CBC84A96"/>
          </w:placeholder>
          <w:showingPlcHdr/>
          <w:dataBinding w:prefixMappings="xmlns:ns0='http://wwww.hallomagic.com/xbrl/consistency' xmlns:ns1='consistency' " w:xpath="/ns0:xbrlConsistency[1]/ns1:ccConsistency[1]/ns1:ccSign_KuaiJiJiGouFuZeRenneeq_duration_T[1]" w:storeItemID="{08517870-DFDA-4691-AD7A-17DFF9C938D2}"/>
          <w:text/>
        </w:sdtPr>
        <w:sdtContent>
          <w:r w:rsidRPr="001168E3">
            <w:rPr>
              <w:rStyle w:val="placeholder1Char"/>
              <w:rFonts w:hint="eastAsia"/>
            </w:rPr>
            <w:t>___________</w:t>
          </w:r>
        </w:sdtContent>
      </w:sdt>
    </w:p>
    <w:p w:rsidR="006A73B4" w:rsidRDefault="006A73B4" w:rsidP="006A73B4">
      <w:pPr>
        <w:widowControl/>
        <w:jc w:val="left"/>
        <w:rPr>
          <w:rFonts w:asciiTheme="minorEastAsia" w:eastAsiaTheme="minorEastAsia" w:hAnsiTheme="minorEastAsia" w:cs="宋体"/>
          <w:color w:val="000000" w:themeColor="text1"/>
          <w:kern w:val="0"/>
          <w:sz w:val="18"/>
          <w:szCs w:val="18"/>
        </w:rPr>
      </w:pPr>
    </w:p>
    <w:p w:rsidR="006A73B4" w:rsidRPr="001B6047" w:rsidRDefault="006A73B4" w:rsidP="006A73B4">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tblPr>
      <w:tblGrid>
        <w:gridCol w:w="4521"/>
        <w:gridCol w:w="1748"/>
        <w:gridCol w:w="1895"/>
        <w:gridCol w:w="1746"/>
      </w:tblGrid>
      <w:tr w:rsidR="006A73B4" w:rsidRPr="001B6047" w:rsidTr="006A73B4">
        <w:tc>
          <w:tcPr>
            <w:tcW w:w="2281"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6A73B4" w:rsidRPr="001B6047" w:rsidRDefault="006A73B4" w:rsidP="006A73B4">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38265C" w:rsidRPr="001B6047" w:rsidTr="00AB2793">
        <w:tc>
          <w:tcPr>
            <w:tcW w:w="2281" w:type="pct"/>
            <w:shd w:val="clear" w:color="auto" w:fill="D9D9D9" w:themeFill="background1" w:themeFillShade="D9"/>
            <w:vAlign w:val="center"/>
          </w:tcPr>
          <w:p w:rsidR="0038265C" w:rsidRPr="001B6047" w:rsidRDefault="0038265C" w:rsidP="006A73B4">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tcPr>
          <w:p w:rsidR="0038265C" w:rsidRPr="003D17B9" w:rsidRDefault="0038265C" w:rsidP="00AB2793">
            <w:r w:rsidRPr="003D17B9">
              <w:rPr>
                <w:rFonts w:hint="eastAsia"/>
              </w:rPr>
              <w:t>十三、</w:t>
            </w:r>
            <w:r w:rsidRPr="003D17B9">
              <w:rPr>
                <w:rFonts w:hint="eastAsia"/>
              </w:rPr>
              <w:t>4</w:t>
            </w:r>
          </w:p>
        </w:tc>
        <w:tc>
          <w:tcPr>
            <w:tcW w:w="956" w:type="pct"/>
            <w:shd w:val="clear" w:color="auto" w:fill="auto"/>
          </w:tcPr>
          <w:p w:rsidR="0038265C"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0458EC570B904975883F45BA2DEFD623"/>
                </w:placeholder>
                <w:text/>
              </w:sdtPr>
              <w:sdtContent>
                <w:r w:rsidR="0038265C">
                  <w:rPr>
                    <w:rFonts w:asciiTheme="minorEastAsia" w:eastAsiaTheme="minorEastAsia" w:hAnsiTheme="minorEastAsia"/>
                    <w:color w:val="000000" w:themeColor="text1"/>
                    <w:szCs w:val="24"/>
                  </w:rPr>
                  <w:t>683,183,651.62</w:t>
                </w:r>
              </w:sdtContent>
            </w:sdt>
          </w:p>
        </w:tc>
        <w:tc>
          <w:tcPr>
            <w:tcW w:w="881" w:type="pct"/>
            <w:shd w:val="clear" w:color="auto" w:fill="auto"/>
          </w:tcPr>
          <w:p w:rsidR="0038265C"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EA2BB3FF12E249198CE5ADE9EEE5278E"/>
                </w:placeholder>
                <w:text/>
              </w:sdtPr>
              <w:sdtContent>
                <w:r w:rsidR="0038265C">
                  <w:rPr>
                    <w:rFonts w:asciiTheme="minorEastAsia" w:eastAsiaTheme="minorEastAsia" w:hAnsiTheme="minorEastAsia"/>
                    <w:color w:val="000000" w:themeColor="text1"/>
                    <w:szCs w:val="24"/>
                  </w:rPr>
                  <w:t>810,791,811.16</w:t>
                </w:r>
              </w:sdtContent>
            </w:sdt>
          </w:p>
        </w:tc>
      </w:tr>
      <w:tr w:rsidR="0038265C" w:rsidRPr="001B6047" w:rsidTr="00AB2793">
        <w:tc>
          <w:tcPr>
            <w:tcW w:w="2281" w:type="pct"/>
            <w:shd w:val="clear" w:color="auto" w:fill="D9D9D9" w:themeFill="background1" w:themeFillShade="D9"/>
            <w:vAlign w:val="center"/>
          </w:tcPr>
          <w:p w:rsidR="0038265C" w:rsidRPr="001B6047" w:rsidRDefault="0038265C" w:rsidP="006A73B4">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tcPr>
          <w:p w:rsidR="0038265C" w:rsidRDefault="0038265C" w:rsidP="00AB2793">
            <w:r w:rsidRPr="003D17B9">
              <w:rPr>
                <w:rFonts w:hint="eastAsia"/>
              </w:rPr>
              <w:t>十三、</w:t>
            </w:r>
            <w:r w:rsidRPr="003D17B9">
              <w:rPr>
                <w:rFonts w:hint="eastAsia"/>
              </w:rPr>
              <w:t>4</w:t>
            </w:r>
          </w:p>
        </w:tc>
        <w:tc>
          <w:tcPr>
            <w:tcW w:w="956" w:type="pct"/>
            <w:shd w:val="clear" w:color="auto" w:fill="auto"/>
          </w:tcPr>
          <w:p w:rsidR="0038265C"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47E6713F61574605AE3FCDA7B5742D9D"/>
                </w:placeholder>
                <w:text/>
              </w:sdtPr>
              <w:sdtContent>
                <w:r w:rsidR="0038265C">
                  <w:rPr>
                    <w:rFonts w:asciiTheme="minorEastAsia" w:eastAsiaTheme="minorEastAsia" w:hAnsiTheme="minorEastAsia"/>
                    <w:color w:val="000000" w:themeColor="text1"/>
                    <w:szCs w:val="24"/>
                  </w:rPr>
                  <w:t>414,125,088.70</w:t>
                </w:r>
              </w:sdtContent>
            </w:sdt>
          </w:p>
        </w:tc>
        <w:tc>
          <w:tcPr>
            <w:tcW w:w="881" w:type="pct"/>
            <w:shd w:val="clear" w:color="auto" w:fill="auto"/>
          </w:tcPr>
          <w:p w:rsidR="0038265C"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8EAC009C6984494D8866A224FF72CA1E"/>
                </w:placeholder>
                <w:text/>
              </w:sdtPr>
              <w:sdtContent>
                <w:r w:rsidR="0038265C">
                  <w:rPr>
                    <w:rFonts w:asciiTheme="minorEastAsia" w:eastAsiaTheme="minorEastAsia" w:hAnsiTheme="minorEastAsia"/>
                    <w:color w:val="000000" w:themeColor="text1"/>
                    <w:szCs w:val="24"/>
                  </w:rPr>
                  <w:t>489,964,026.61</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F851AB77EF8E4F5791C3ACA197CACDFB"/>
                </w:placeholder>
                <w:text/>
              </w:sdtPr>
              <w:sdtContent>
                <w:r w:rsidR="00F71C0A">
                  <w:rPr>
                    <w:rFonts w:asciiTheme="minorEastAsia" w:eastAsiaTheme="minorEastAsia" w:hAnsiTheme="minorEastAsia"/>
                    <w:color w:val="000000" w:themeColor="text1"/>
                    <w:szCs w:val="24"/>
                  </w:rPr>
                  <w:t>31,456,134.73</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C13BDE9650284FEF9DB61449AE53C2E9"/>
                </w:placeholder>
                <w:text/>
              </w:sdtPr>
              <w:sdtContent>
                <w:r w:rsidR="00F71C0A">
                  <w:rPr>
                    <w:rFonts w:asciiTheme="minorEastAsia" w:eastAsiaTheme="minorEastAsia" w:hAnsiTheme="minorEastAsia"/>
                    <w:color w:val="000000" w:themeColor="text1"/>
                    <w:szCs w:val="24"/>
                  </w:rPr>
                  <w:t>34,886,149.59</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68445A349E1042DDBB60EDAADAB22A9C"/>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488018877"/>
                <w:lock w:val="sdtLocked"/>
                <w:placeholder>
                  <w:docPart w:val="C1D8D8092B6C47098547CDC6CC328768"/>
                </w:placeholder>
                <w:showingPlcHdr/>
                <w:text/>
              </w:sdtPr>
              <w:sdtContent>
                <w:r w:rsidR="006A73B4">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EEC23DA630264C98861555D4554D8D19"/>
                </w:placeholder>
                <w:text/>
              </w:sdtPr>
              <w:sdtContent>
                <w:r w:rsidR="00F71C0A">
                  <w:rPr>
                    <w:rFonts w:asciiTheme="minorEastAsia" w:eastAsiaTheme="minorEastAsia" w:hAnsiTheme="minorEastAsia"/>
                    <w:color w:val="000000" w:themeColor="text1"/>
                    <w:szCs w:val="24"/>
                  </w:rPr>
                  <w:t>71,192,341.61</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F00BA3F08E5F477EA79B1618106BE958"/>
                </w:placeholder>
                <w:text/>
              </w:sdtPr>
              <w:sdtContent>
                <w:r w:rsidR="00F71C0A">
                  <w:rPr>
                    <w:rFonts w:asciiTheme="minorEastAsia" w:eastAsiaTheme="minorEastAsia" w:hAnsiTheme="minorEastAsia"/>
                    <w:color w:val="000000" w:themeColor="text1"/>
                    <w:szCs w:val="24"/>
                  </w:rPr>
                  <w:t>32,636,679.15</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A044D502C06047D697BB5CCC15281DD2"/>
                </w:placeholder>
                <w:text/>
              </w:sdtPr>
              <w:sdtContent>
                <w:r w:rsidR="00F71C0A">
                  <w:rPr>
                    <w:rFonts w:asciiTheme="minorEastAsia" w:eastAsiaTheme="minorEastAsia" w:hAnsiTheme="minorEastAsia"/>
                    <w:color w:val="000000" w:themeColor="text1"/>
                    <w:szCs w:val="24"/>
                  </w:rPr>
                  <w:t>-2,293,570.16</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25A4D7B00CC541F5AA40D1D00BBAFCEF"/>
                </w:placeholder>
                <w:showingPlcHdr/>
                <w:text/>
              </w:sdtPr>
              <w:sdtContent>
                <w:r w:rsidR="006A73B4">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BEEF3161B8224D44AD4788EDA5D1118A"/>
                </w:placeholder>
                <w:text/>
              </w:sdtPr>
              <w:sdtContent>
                <w:r w:rsidR="00F71C0A">
                  <w:rPr>
                    <w:rFonts w:asciiTheme="minorEastAsia" w:eastAsiaTheme="minorEastAsia" w:hAnsiTheme="minorEastAsia"/>
                    <w:color w:val="000000" w:themeColor="text1"/>
                    <w:szCs w:val="24"/>
                  </w:rPr>
                  <w:t>91,500.00</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B0C23CA562784405BAF4546926B8DB09"/>
                </w:placeholder>
                <w:text/>
              </w:sdtPr>
              <w:sdtContent>
                <w:r w:rsidR="00F71C0A">
                  <w:rPr>
                    <w:rFonts w:asciiTheme="minorEastAsia" w:eastAsiaTheme="minorEastAsia" w:hAnsiTheme="minorEastAsia"/>
                    <w:color w:val="000000" w:themeColor="text1"/>
                    <w:szCs w:val="24"/>
                  </w:rPr>
                  <w:t>-2,267,022.94</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lastRenderedPageBreak/>
              <w:t>加：公允价值变动收益（损失以“－”号填列）</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C8B13CA6EA17495C8CD7A544FCB14C6C"/>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1288474368"/>
                <w:lock w:val="sdtLocked"/>
                <w:placeholder>
                  <w:docPart w:val="38CDE1B9C6CC42CC93556D8AB380F957"/>
                </w:placeholder>
                <w:showingPlcHdr/>
                <w:text/>
              </w:sdtPr>
              <w:sdtContent>
                <w:r w:rsidR="006A73B4">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6A73B4" w:rsidRPr="00C45A43" w:rsidRDefault="0038265C" w:rsidP="0038265C">
            <w:pPr>
              <w:jc w:val="left"/>
              <w:rPr>
                <w:rFonts w:asciiTheme="minorEastAsia" w:eastAsiaTheme="minorEastAsia" w:hAnsiTheme="minorEastAsia"/>
                <w:color w:val="000000" w:themeColor="text1"/>
                <w:sz w:val="18"/>
                <w:szCs w:val="18"/>
              </w:rPr>
            </w:pPr>
            <w:r w:rsidRPr="0038265C">
              <w:rPr>
                <w:rFonts w:asciiTheme="minorEastAsia" w:eastAsiaTheme="minorEastAsia" w:hAnsiTheme="minorEastAsia" w:hint="eastAsia"/>
                <w:color w:val="000000" w:themeColor="text1"/>
                <w:sz w:val="18"/>
                <w:szCs w:val="18"/>
              </w:rPr>
              <w:t>十三、5</w:t>
            </w: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405AD570F3044128B6A6F996DAB853BA"/>
                </w:placeholder>
                <w:text/>
              </w:sdtPr>
              <w:sdtContent>
                <w:r w:rsidR="00F71C0A">
                  <w:rPr>
                    <w:rFonts w:asciiTheme="minorEastAsia" w:eastAsiaTheme="minorEastAsia" w:hAnsiTheme="minorEastAsia"/>
                    <w:color w:val="000000" w:themeColor="text1"/>
                    <w:szCs w:val="24"/>
                  </w:rPr>
                  <w:t>69,348,565.81</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1C60B8494E914760A03238AE5492EADE"/>
                </w:placeholder>
                <w:text/>
              </w:sdtPr>
              <w:sdtContent>
                <w:r w:rsidR="00F71C0A">
                  <w:rPr>
                    <w:rFonts w:asciiTheme="minorEastAsia" w:eastAsiaTheme="minorEastAsia" w:hAnsiTheme="minorEastAsia"/>
                    <w:color w:val="000000" w:themeColor="text1"/>
                    <w:szCs w:val="24"/>
                  </w:rPr>
                  <w:t>141,336,927.55</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EB375328624F488C85BD4696A81A05EA"/>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1015892811"/>
                <w:lock w:val="sdtLocked"/>
                <w:placeholder>
                  <w:docPart w:val="E9BF503FC37B4834B3E9A7368260FA76"/>
                </w:placeholder>
                <w:showingPlcHdr/>
                <w:text/>
              </w:sdtPr>
              <w:sdtContent>
                <w:r w:rsidR="006A73B4">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E876BC4AC99D4F60AAD49753A6B20235"/>
                </w:placeholder>
                <w:text/>
              </w:sdtPr>
              <w:sdtContent>
                <w:r w:rsidR="00F71C0A">
                  <w:rPr>
                    <w:rFonts w:asciiTheme="minorEastAsia" w:eastAsiaTheme="minorEastAsia" w:hAnsiTheme="minorEastAsia"/>
                    <w:color w:val="000000" w:themeColor="text1"/>
                    <w:szCs w:val="24"/>
                  </w:rPr>
                  <w:t>237,960,722.55</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EA1DD0DAC6244046817BFD52E9033F1F"/>
                </w:placeholder>
                <w:text/>
              </w:sdtPr>
              <w:sdtContent>
                <w:r w:rsidR="00F71C0A">
                  <w:rPr>
                    <w:rFonts w:asciiTheme="minorEastAsia" w:eastAsiaTheme="minorEastAsia" w:hAnsiTheme="minorEastAsia"/>
                    <w:color w:val="000000" w:themeColor="text1"/>
                    <w:szCs w:val="24"/>
                  </w:rPr>
                  <w:t>396,908,906.30</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4F8A2AB5EF8A4442B26099CDC7322DCC"/>
                </w:placeholder>
                <w:text/>
              </w:sdtPr>
              <w:sdtContent>
                <w:r w:rsidR="00F71C0A">
                  <w:rPr>
                    <w:rFonts w:asciiTheme="minorEastAsia" w:eastAsiaTheme="minorEastAsia" w:hAnsiTheme="minorEastAsia"/>
                    <w:color w:val="000000" w:themeColor="text1"/>
                    <w:szCs w:val="24"/>
                  </w:rPr>
                  <w:t>25,158,252.43</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087F3F7BC04E4EDC80B4F030185DB6EF"/>
                </w:placeholder>
                <w:text/>
              </w:sdtPr>
              <w:sdtContent>
                <w:r w:rsidR="00F71C0A">
                  <w:rPr>
                    <w:rFonts w:asciiTheme="minorEastAsia" w:eastAsiaTheme="minorEastAsia" w:hAnsiTheme="minorEastAsia"/>
                    <w:color w:val="000000" w:themeColor="text1"/>
                    <w:szCs w:val="24"/>
                  </w:rPr>
                  <w:t>20,581,000.00</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C920129CC4B247F1B65A5B9BDA22F287"/>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1203789414"/>
                <w:lock w:val="sdtLocked"/>
                <w:placeholder>
                  <w:docPart w:val="2248D15834C04752B0D605A24A671A3D"/>
                </w:placeholder>
                <w:showingPlcHdr/>
                <w:text/>
              </w:sdtPr>
              <w:sdtContent>
                <w:r w:rsidR="006A73B4">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ED268D2970AA497A8BBA79A3211A786D"/>
                </w:placeholder>
                <w:text/>
              </w:sdtPr>
              <w:sdtContent>
                <w:r w:rsidR="00F71C0A">
                  <w:rPr>
                    <w:rFonts w:asciiTheme="minorEastAsia" w:eastAsiaTheme="minorEastAsia" w:hAnsiTheme="minorEastAsia"/>
                    <w:color w:val="000000" w:themeColor="text1"/>
                    <w:szCs w:val="24"/>
                  </w:rPr>
                  <w:t>737,006.94</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8ACDAB767CE54C149945419E475259BA"/>
                </w:placeholder>
                <w:text/>
              </w:sdtPr>
              <w:sdtContent>
                <w:r w:rsidR="00F71C0A">
                  <w:rPr>
                    <w:rFonts w:asciiTheme="minorEastAsia" w:eastAsiaTheme="minorEastAsia" w:hAnsiTheme="minorEastAsia"/>
                    <w:color w:val="000000" w:themeColor="text1"/>
                    <w:szCs w:val="24"/>
                  </w:rPr>
                  <w:t>57,885.73</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3453142CBD9444F59DD9955AAAD8960A"/>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1739545080"/>
                <w:lock w:val="sdtLocked"/>
                <w:placeholder>
                  <w:docPart w:val="CE64A69442E54303B3E67E8C695F8A29"/>
                </w:placeholder>
                <w:text/>
              </w:sdtPr>
              <w:sdtContent>
                <w:r w:rsidR="00F71C0A">
                  <w:rPr>
                    <w:rFonts w:asciiTheme="minorEastAsia" w:eastAsiaTheme="minorEastAsia" w:hAnsiTheme="minorEastAsia"/>
                    <w:color w:val="000000" w:themeColor="text1"/>
                    <w:szCs w:val="24"/>
                  </w:rPr>
                  <w:t>57,885.73</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B0C87580E7DE440EA2CB7C4E99F4E014"/>
                </w:placeholder>
                <w:text/>
              </w:sdtPr>
              <w:sdtContent>
                <w:r w:rsidR="00F71C0A">
                  <w:rPr>
                    <w:rFonts w:asciiTheme="minorEastAsia" w:eastAsiaTheme="minorEastAsia" w:hAnsiTheme="minorEastAsia"/>
                    <w:color w:val="000000" w:themeColor="text1"/>
                    <w:szCs w:val="24"/>
                  </w:rPr>
                  <w:t>262,381,968.04</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814F455DEE314644B8CEC71DEBEF67E3"/>
                </w:placeholder>
                <w:text/>
              </w:sdtPr>
              <w:sdtContent>
                <w:r w:rsidR="00F71C0A">
                  <w:rPr>
                    <w:rFonts w:asciiTheme="minorEastAsia" w:eastAsiaTheme="minorEastAsia" w:hAnsiTheme="minorEastAsia"/>
                    <w:color w:val="000000" w:themeColor="text1"/>
                    <w:szCs w:val="24"/>
                  </w:rPr>
                  <w:t>417,432,020.57</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5092E79F983E46F8B46BCAE387463695"/>
                </w:placeholder>
                <w:text/>
              </w:sdtPr>
              <w:sdtContent>
                <w:r w:rsidR="00F71C0A">
                  <w:rPr>
                    <w:rFonts w:asciiTheme="minorEastAsia" w:eastAsiaTheme="minorEastAsia" w:hAnsiTheme="minorEastAsia"/>
                    <w:color w:val="000000" w:themeColor="text1"/>
                    <w:szCs w:val="24"/>
                  </w:rPr>
                  <w:t>65,669,920.65</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01E76101D9EC447CB09BCB7FDFD2040A"/>
                </w:placeholder>
                <w:text/>
              </w:sdtPr>
              <w:sdtContent>
                <w:r w:rsidR="00F71C0A">
                  <w:rPr>
                    <w:rFonts w:asciiTheme="minorEastAsia" w:eastAsiaTheme="minorEastAsia" w:hAnsiTheme="minorEastAsia"/>
                    <w:color w:val="000000" w:themeColor="text1"/>
                    <w:szCs w:val="24"/>
                  </w:rPr>
                  <w:t>104,480,660.77</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C0F4434A4EEE43D9A12C2AC8C6CA8C1C"/>
                </w:placeholder>
                <w:text/>
              </w:sdtPr>
              <w:sdtContent>
                <w:r w:rsidR="00F71C0A">
                  <w:rPr>
                    <w:rFonts w:asciiTheme="minorEastAsia" w:eastAsiaTheme="minorEastAsia" w:hAnsiTheme="minorEastAsia"/>
                    <w:color w:val="000000" w:themeColor="text1"/>
                    <w:szCs w:val="24"/>
                  </w:rPr>
                  <w:t>196,712,047.39</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1FE7A85AC88C4D2BA64F6CEF63740B2C"/>
                </w:placeholder>
                <w:text/>
              </w:sdtPr>
              <w:sdtContent>
                <w:r w:rsidR="00F71C0A">
                  <w:rPr>
                    <w:rFonts w:asciiTheme="minorEastAsia" w:eastAsiaTheme="minorEastAsia" w:hAnsiTheme="minorEastAsia"/>
                    <w:color w:val="000000" w:themeColor="text1"/>
                    <w:szCs w:val="24"/>
                  </w:rPr>
                  <w:t>312,951,359.80</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113939C972F2444C8E94535A13F93542"/>
                </w:placeholder>
                <w:text/>
              </w:sdtPr>
              <w:sdtContent>
                <w:r w:rsidR="00F71C0A">
                  <w:rPr>
                    <w:rFonts w:asciiTheme="minorEastAsia" w:eastAsiaTheme="minorEastAsia" w:hAnsiTheme="minorEastAsia"/>
                    <w:color w:val="000000" w:themeColor="text1"/>
                    <w:szCs w:val="24"/>
                  </w:rPr>
                  <w:t>-7,309.97</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C24A9F7FD11642F69171BC9A0ACFF3C4"/>
                </w:placeholder>
                <w:text/>
              </w:sdtPr>
              <w:sdtContent>
                <w:r w:rsidR="00F71C0A">
                  <w:rPr>
                    <w:rFonts w:asciiTheme="minorEastAsia" w:eastAsiaTheme="minorEastAsia" w:hAnsiTheme="minorEastAsia"/>
                    <w:color w:val="000000" w:themeColor="text1"/>
                    <w:szCs w:val="24"/>
                  </w:rPr>
                  <w:t>0.00</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F3B111157EBD40BCA474B99B8943955D"/>
                </w:placeholder>
                <w:text/>
              </w:sdtPr>
              <w:sdtContent>
                <w:r w:rsidR="00F71C0A">
                  <w:rPr>
                    <w:rFonts w:asciiTheme="minorEastAsia" w:eastAsiaTheme="minorEastAsia" w:hAnsiTheme="minorEastAsia"/>
                    <w:color w:val="000000" w:themeColor="text1"/>
                    <w:szCs w:val="24"/>
                  </w:rPr>
                  <w:t>0.00</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98E8FF97C0874C1E97125613237134C6"/>
                </w:placeholder>
                <w:text/>
              </w:sdtPr>
              <w:sdtContent>
                <w:r w:rsidR="00F71C0A">
                  <w:rPr>
                    <w:rFonts w:asciiTheme="minorEastAsia" w:eastAsiaTheme="minorEastAsia" w:hAnsiTheme="minorEastAsia"/>
                    <w:color w:val="000000" w:themeColor="text1"/>
                    <w:szCs w:val="24"/>
                  </w:rPr>
                  <w:t>0.00</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EE848767555349DFAF772238AA0F6A48"/>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1165621899"/>
                <w:lock w:val="sdtLocked"/>
                <w:placeholder>
                  <w:docPart w:val="9DFDCC2BEF4D489B835F115E0F1C8CDF"/>
                </w:placeholder>
                <w:showingPlcHdr/>
                <w:text/>
              </w:sdtPr>
              <w:sdtContent>
                <w:r w:rsidR="006A73B4">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6240A542DC1E409FA0FABCB2BB33E85D"/>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1611848337"/>
                <w:lock w:val="sdtLocked"/>
                <w:placeholder>
                  <w:docPart w:val="7ACD694200A94ABAABA9AA7DC5CE625A"/>
                </w:placeholder>
                <w:showingPlcHdr/>
                <w:text/>
              </w:sdtPr>
              <w:sdtContent>
                <w:r w:rsidR="006A73B4">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CF3D91FE6188425D8A8FBAC23B0FEB1E"/>
                </w:placeholder>
                <w:text/>
              </w:sdtPr>
              <w:sdtContent>
                <w:r w:rsidR="00F71C0A">
                  <w:rPr>
                    <w:rFonts w:asciiTheme="minorEastAsia" w:eastAsiaTheme="minorEastAsia" w:hAnsiTheme="minorEastAsia"/>
                    <w:color w:val="000000" w:themeColor="text1"/>
                    <w:szCs w:val="24"/>
                  </w:rPr>
                  <w:t>-7,309.97</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4075DD9A694848AA8583AFA1EA01F956"/>
                </w:placeholder>
                <w:text/>
              </w:sdtPr>
              <w:sdtContent>
                <w:r w:rsidR="00F71C0A">
                  <w:rPr>
                    <w:rFonts w:asciiTheme="minorEastAsia" w:eastAsiaTheme="minorEastAsia" w:hAnsiTheme="minorEastAsia"/>
                    <w:color w:val="000000" w:themeColor="text1"/>
                    <w:szCs w:val="24"/>
                  </w:rPr>
                  <w:t>0.00</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68FEAEE14D0C4108B69560633825F814"/>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719723447"/>
                <w:lock w:val="sdtLocked"/>
                <w:placeholder>
                  <w:docPart w:val="EA8FB99370A745A9800B1E228BCE477A"/>
                </w:placeholder>
                <w:showingPlcHdr/>
                <w:text/>
              </w:sdtPr>
              <w:sdtContent>
                <w:r w:rsidR="006A73B4">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9336C38F06384E7F873266B1F2FB0699"/>
                </w:placeholder>
                <w:text/>
              </w:sdtPr>
              <w:sdtContent>
                <w:r w:rsidR="00F71C0A">
                  <w:rPr>
                    <w:rFonts w:asciiTheme="minorEastAsia" w:eastAsiaTheme="minorEastAsia" w:hAnsiTheme="minorEastAsia"/>
                    <w:color w:val="000000" w:themeColor="text1"/>
                    <w:szCs w:val="24"/>
                  </w:rPr>
                  <w:t>-7,309.97</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16D94C8453634BE2898FCA57E9697445"/>
                </w:placeholder>
                <w:showingPlcHdr/>
                <w:text/>
              </w:sdtPr>
              <w:sdtContent>
                <w:r w:rsidR="006A73B4">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52F84470862345B0934D34AA98864066"/>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1590419187"/>
                <w:lock w:val="sdtLocked"/>
                <w:placeholder>
                  <w:docPart w:val="74D126D58F584449BDFF2D392D9644AA"/>
                </w:placeholder>
                <w:showingPlcHdr/>
                <w:text/>
              </w:sdtPr>
              <w:sdtContent>
                <w:r w:rsidR="006A73B4">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326B9FD462FD4362A843A6CE0818B3D6"/>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2047439659"/>
                <w:lock w:val="sdtLocked"/>
                <w:placeholder>
                  <w:docPart w:val="C69B9F10EB234D949A71DBE62406F405"/>
                </w:placeholder>
                <w:showingPlcHdr/>
                <w:text/>
              </w:sdtPr>
              <w:sdtContent>
                <w:r w:rsidR="006A73B4">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333B32A16CEB459F9CF944047BFCE1D3"/>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176171222"/>
                <w:lock w:val="sdtLocked"/>
                <w:placeholder>
                  <w:docPart w:val="8B9F0563AB3A4CB0843988FC0655429A"/>
                </w:placeholder>
                <w:showingPlcHdr/>
                <w:text/>
              </w:sdtPr>
              <w:sdtContent>
                <w:r w:rsidR="006A73B4">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82C4B5CE74514387AFA1E3F0AD147B37"/>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561148578"/>
                <w:lock w:val="sdtLocked"/>
                <w:placeholder>
                  <w:docPart w:val="D08BB346EE2342B9B3E4A1ED6B106B6E"/>
                </w:placeholder>
                <w:showingPlcHdr/>
                <w:text/>
              </w:sdtPr>
              <w:sdtContent>
                <w:r w:rsidR="006A73B4">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0B3124EB615749539FCFFF0BB32E2A06"/>
                </w:placeholder>
                <w:text/>
              </w:sdtPr>
              <w:sdtContent>
                <w:r w:rsidR="00F71C0A">
                  <w:rPr>
                    <w:rFonts w:asciiTheme="minorEastAsia" w:eastAsiaTheme="minorEastAsia" w:hAnsiTheme="minorEastAsia"/>
                    <w:color w:val="000000" w:themeColor="text1"/>
                    <w:szCs w:val="24"/>
                  </w:rPr>
                  <w:t>196,704,737.42</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6AC86D2A120B403BA666D2DE7CC1BE76"/>
                </w:placeholder>
                <w:text/>
              </w:sdtPr>
              <w:sdtContent>
                <w:r w:rsidR="00F71C0A">
                  <w:rPr>
                    <w:rFonts w:asciiTheme="minorEastAsia" w:eastAsiaTheme="minorEastAsia" w:hAnsiTheme="minorEastAsia"/>
                    <w:color w:val="000000" w:themeColor="text1"/>
                    <w:szCs w:val="24"/>
                  </w:rPr>
                  <w:t>312,951,359.80</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881" w:type="pct"/>
            <w:shd w:val="clear" w:color="auto" w:fill="auto"/>
          </w:tcPr>
          <w:p w:rsidR="006A73B4" w:rsidRPr="00C45A43" w:rsidRDefault="006A73B4" w:rsidP="006A73B4">
            <w:pPr>
              <w:jc w:val="right"/>
              <w:rPr>
                <w:rFonts w:asciiTheme="minorEastAsia" w:eastAsiaTheme="minorEastAsia" w:hAnsiTheme="minorEastAsia"/>
                <w:color w:val="000000" w:themeColor="text1"/>
                <w:sz w:val="18"/>
                <w:szCs w:val="18"/>
              </w:rPr>
            </w:pPr>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A4BC8EDEF3774FAC8EBCB8D65D0E61AF"/>
                </w:placeholder>
                <w:showingPlcHdr/>
                <w:text/>
              </w:sdtPr>
              <w:sdtContent>
                <w:r w:rsidR="00F71C0A">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1775012644"/>
                <w:lock w:val="sdtLocked"/>
                <w:placeholder>
                  <w:docPart w:val="387F253C3433494793C4DDF3AB4D21AE"/>
                </w:placeholder>
                <w:showingPlcHdr/>
                <w:text/>
              </w:sdtPr>
              <w:sdtContent>
                <w:r w:rsidR="00F71C0A">
                  <w:rPr>
                    <w:rStyle w:val="placeholder1Char"/>
                    <w:rFonts w:hint="eastAsia"/>
                  </w:rPr>
                  <w:t>____________</w:t>
                </w:r>
              </w:sdtContent>
            </w:sdt>
          </w:p>
        </w:tc>
      </w:tr>
      <w:tr w:rsidR="006A73B4" w:rsidRPr="001B6047" w:rsidTr="006A73B4">
        <w:tc>
          <w:tcPr>
            <w:tcW w:w="2281"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6A73B4" w:rsidRPr="00C45A43" w:rsidRDefault="006A73B4" w:rsidP="006A73B4">
            <w:pPr>
              <w:jc w:val="right"/>
              <w:rPr>
                <w:rFonts w:asciiTheme="minorEastAsia" w:eastAsiaTheme="minorEastAsia" w:hAnsiTheme="minorEastAsia"/>
                <w:color w:val="000000" w:themeColor="text1"/>
                <w:sz w:val="18"/>
                <w:szCs w:val="18"/>
              </w:rPr>
            </w:pPr>
          </w:p>
        </w:tc>
        <w:tc>
          <w:tcPr>
            <w:tcW w:w="956"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B0C1A33F8AB14B6EA9B7E2D5BAC4DA08"/>
                </w:placeholder>
                <w:showingPlcHdr/>
                <w:text/>
              </w:sdtPr>
              <w:sdtContent>
                <w:r w:rsidR="00F71C0A">
                  <w:rPr>
                    <w:rStyle w:val="placeholder1Char"/>
                    <w:rFonts w:hint="eastAsia"/>
                  </w:rPr>
                  <w:t>____________</w:t>
                </w:r>
              </w:sdtContent>
            </w:sdt>
          </w:p>
        </w:tc>
        <w:tc>
          <w:tcPr>
            <w:tcW w:w="881" w:type="pct"/>
            <w:shd w:val="clear" w:color="auto" w:fill="auto"/>
          </w:tcPr>
          <w:p w:rsidR="006A73B4" w:rsidRPr="00C45A43" w:rsidRDefault="009B1513" w:rsidP="006A73B4">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kern w:val="0"/>
                  <w:szCs w:val="24"/>
                </w:rPr>
                <w:alias w:val="货币类型"/>
                <w:tag w:val="货币类型"/>
                <w:id w:val="848993851"/>
                <w:lock w:val="sdtLocked"/>
                <w:placeholder>
                  <w:docPart w:val="E77AF54A17EF4D868241011930F7F5D0"/>
                </w:placeholder>
                <w:showingPlcHdr/>
                <w:text/>
              </w:sdtPr>
              <w:sdtContent>
                <w:r w:rsidR="00F71C0A">
                  <w:rPr>
                    <w:rStyle w:val="placeholder1Char"/>
                    <w:rFonts w:hint="eastAsia"/>
                  </w:rPr>
                  <w:t>____________</w:t>
                </w:r>
              </w:sdtContent>
            </w:sdt>
          </w:p>
        </w:tc>
      </w:tr>
    </w:tbl>
    <w:p w:rsidR="006A73B4" w:rsidRPr="00552A81" w:rsidRDefault="006A73B4" w:rsidP="006A73B4">
      <w:pPr>
        <w:widowControl/>
        <w:jc w:val="left"/>
        <w:rPr>
          <w:rFonts w:asciiTheme="minorEastAsia" w:eastAsiaTheme="minorEastAsia" w:hAnsiTheme="minorEastAsia" w:cs="宋体"/>
          <w:color w:val="000000" w:themeColor="text1"/>
          <w:kern w:val="0"/>
          <w:sz w:val="18"/>
          <w:szCs w:val="18"/>
        </w:rPr>
      </w:pPr>
    </w:p>
    <w:p w:rsidR="006A73B4" w:rsidRPr="00552A81" w:rsidRDefault="006A73B4" w:rsidP="006A73B4">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tblPr>
      <w:tblGrid>
        <w:gridCol w:w="4445"/>
        <w:gridCol w:w="1568"/>
        <w:gridCol w:w="1896"/>
        <w:gridCol w:w="2001"/>
      </w:tblGrid>
      <w:tr w:rsidR="006A73B4" w:rsidRPr="00552A81" w:rsidTr="006A73B4">
        <w:tc>
          <w:tcPr>
            <w:tcW w:w="2353"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04D27728AB894B2B852FA22BA448D478"/>
                </w:placeholder>
                <w:text/>
              </w:sdtPr>
              <w:sdtContent>
                <w:r w:rsidR="00F71C0A">
                  <w:rPr>
                    <w:rFonts w:asciiTheme="minorEastAsia" w:eastAsiaTheme="minorEastAsia" w:hAnsiTheme="minorEastAsia"/>
                    <w:color w:val="000000" w:themeColor="text1"/>
                    <w:szCs w:val="24"/>
                  </w:rPr>
                  <w:t>843,659,889.11</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C40AC51687A646E0927592BA56B678D1"/>
                </w:placeholder>
                <w:text/>
              </w:sdtPr>
              <w:sdtContent>
                <w:r w:rsidR="00F71C0A">
                  <w:rPr>
                    <w:rFonts w:asciiTheme="minorEastAsia" w:eastAsiaTheme="minorEastAsia" w:hAnsiTheme="minorEastAsia"/>
                    <w:color w:val="000000" w:themeColor="text1"/>
                    <w:szCs w:val="24"/>
                  </w:rPr>
                  <w:t>911,582,420.32</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5FBB7C49A54940ED89617DA3185D8407"/>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572777454"/>
                <w:lock w:val="sdtLocked"/>
                <w:placeholder>
                  <w:docPart w:val="F4CDD26EB7914E4089B6C355CBC4A71C"/>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7A20C62EC0A749A7B980A190519F6998"/>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013226169"/>
                <w:lock w:val="sdtLocked"/>
                <w:placeholder>
                  <w:docPart w:val="3C46EAE04A9043008F6F19AC496CD63F"/>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D1C903DFF7EF48249855D7894ABB56E0"/>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030847389"/>
                <w:lock w:val="sdtLocked"/>
                <w:placeholder>
                  <w:docPart w:val="4E8B9771688C49418FE83B0B0C70FFBA"/>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2809A72C25214AD584C7F2CBCFF10BC1"/>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388653337"/>
                <w:lock w:val="sdtLocked"/>
                <w:placeholder>
                  <w:docPart w:val="E8F0D72D07CE4CA5A51A53218A03F1A7"/>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F8E19C49A45A4C01B48BC137DB6E7587"/>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543567549"/>
                <w:lock w:val="sdtLocked"/>
                <w:placeholder>
                  <w:docPart w:val="D1241974F7A4477E8C49E33BC9D1DCFC"/>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BDAC5C9793E841A1B43A1D61E6D42C26"/>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23173846"/>
                <w:lock w:val="sdtLocked"/>
                <w:placeholder>
                  <w:docPart w:val="3F4B7937551C49F0AAA3D4C1C628235C"/>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1084CF6ACAC34F85A4B6EBC1AFAC8FD8"/>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520302677"/>
                <w:lock w:val="sdtLocked"/>
                <w:placeholder>
                  <w:docPart w:val="DEF0969FA0F74E1B99F7ACC34356BF00"/>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77398D7384D64FE0AAD092AFC966A05D"/>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353659578"/>
                <w:lock w:val="sdtLocked"/>
                <w:placeholder>
                  <w:docPart w:val="E5C8D39473644808B8593DF8A3984325"/>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A005BC4E8FF04B6E9F79AF487B290CBA"/>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881465008"/>
                <w:lock w:val="sdtLocked"/>
                <w:placeholder>
                  <w:docPart w:val="1065E41495F94C618815F321BC7983B0"/>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回购业务资金净增加额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E4581031B3B14DF6816FA1B4A990981E"/>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11716562"/>
                <w:lock w:val="sdtLocked"/>
                <w:placeholder>
                  <w:docPart w:val="5CCBFA3188CA4BCA9473B762F7C22A9E"/>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5D8CC66AE1B94C80A3C4F8B3ECC68343"/>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2045204321"/>
                <w:lock w:val="sdtLocked"/>
                <w:placeholder>
                  <w:docPart w:val="9CE7C447449E455A9D78831737B25590"/>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6A73B4" w:rsidRPr="00552A81" w:rsidRDefault="0038265C" w:rsidP="006A73B4">
            <w:pPr>
              <w:jc w:val="right"/>
              <w:rPr>
                <w:rFonts w:asciiTheme="minorEastAsia" w:eastAsiaTheme="minorEastAsia" w:hAnsiTheme="minorEastAsia" w:cs="宋体"/>
                <w:color w:val="000000" w:themeColor="text1"/>
                <w:kern w:val="0"/>
                <w:sz w:val="18"/>
                <w:szCs w:val="21"/>
              </w:rPr>
            </w:pPr>
            <w:r w:rsidRPr="0038265C">
              <w:rPr>
                <w:rFonts w:asciiTheme="minorEastAsia" w:eastAsiaTheme="minorEastAsia" w:hAnsiTheme="minorEastAsia" w:cs="宋体" w:hint="eastAsia"/>
                <w:color w:val="000000" w:themeColor="text1"/>
                <w:kern w:val="0"/>
                <w:sz w:val="18"/>
                <w:szCs w:val="21"/>
              </w:rPr>
              <w:t>六、44</w:t>
            </w: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A885FFC107D740B6B0003FEED797D77D"/>
                </w:placeholder>
                <w:text/>
              </w:sdtPr>
              <w:sdtContent>
                <w:r w:rsidR="00F71C0A">
                  <w:rPr>
                    <w:rFonts w:asciiTheme="minorEastAsia" w:eastAsiaTheme="minorEastAsia" w:hAnsiTheme="minorEastAsia"/>
                    <w:color w:val="000000" w:themeColor="text1"/>
                    <w:szCs w:val="24"/>
                  </w:rPr>
                  <w:t>148,576,012.15</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B9B4FC10374E4A9F831FE51D472D5555"/>
                </w:placeholder>
                <w:text/>
              </w:sdtPr>
              <w:sdtContent>
                <w:r w:rsidR="00F71C0A">
                  <w:rPr>
                    <w:rFonts w:asciiTheme="minorEastAsia" w:eastAsiaTheme="minorEastAsia" w:hAnsiTheme="minorEastAsia"/>
                    <w:color w:val="000000" w:themeColor="text1"/>
                    <w:szCs w:val="24"/>
                  </w:rPr>
                  <w:t>35,783,878.31</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15EB59291AF747DC8C9803C567440AA1"/>
                </w:placeholder>
                <w:text/>
              </w:sdtPr>
              <w:sdtContent>
                <w:r w:rsidR="00F71C0A">
                  <w:rPr>
                    <w:rFonts w:asciiTheme="minorEastAsia" w:eastAsiaTheme="minorEastAsia" w:hAnsiTheme="minorEastAsia"/>
                    <w:color w:val="000000" w:themeColor="text1"/>
                    <w:szCs w:val="24"/>
                  </w:rPr>
                  <w:t>992,235,901.26</w:t>
                </w:r>
              </w:sdtContent>
            </w:sdt>
          </w:p>
        </w:tc>
        <w:tc>
          <w:tcPr>
            <w:tcW w:w="882" w:type="pct"/>
            <w:shd w:val="clear" w:color="auto" w:fill="D9D9D9" w:themeFill="background1" w:themeFillShade="D9"/>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A7310F8E55B7481180951F8AADA3F6A7"/>
                </w:placeholder>
                <w:text/>
              </w:sdtPr>
              <w:sdtContent>
                <w:r w:rsidR="00F71C0A">
                  <w:rPr>
                    <w:rFonts w:asciiTheme="minorEastAsia" w:eastAsiaTheme="minorEastAsia" w:hAnsiTheme="minorEastAsia"/>
                    <w:color w:val="000000" w:themeColor="text1"/>
                    <w:szCs w:val="24"/>
                  </w:rPr>
                  <w:t>947,366,298.63</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4AC92ED65D784FBA881F70BF434FE92B"/>
                </w:placeholder>
                <w:text/>
              </w:sdtPr>
              <w:sdtContent>
                <w:r w:rsidR="00F71C0A">
                  <w:rPr>
                    <w:rFonts w:asciiTheme="minorEastAsia" w:eastAsiaTheme="minorEastAsia" w:hAnsiTheme="minorEastAsia"/>
                    <w:color w:val="000000" w:themeColor="text1"/>
                    <w:szCs w:val="24"/>
                  </w:rPr>
                  <w:t>435,127,475.88</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332D0282BD164B6D96B660ABFEB8AD11"/>
                </w:placeholder>
                <w:text/>
              </w:sdtPr>
              <w:sdtContent>
                <w:r w:rsidR="00F71C0A">
                  <w:rPr>
                    <w:rFonts w:asciiTheme="minorEastAsia" w:eastAsiaTheme="minorEastAsia" w:hAnsiTheme="minorEastAsia"/>
                    <w:color w:val="000000" w:themeColor="text1"/>
                    <w:szCs w:val="24"/>
                  </w:rPr>
                  <w:t>474,426,287.03</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0964508031434062B42ECC86CBEBC65A"/>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209933264"/>
                <w:lock w:val="sdtLocked"/>
                <w:placeholder>
                  <w:docPart w:val="7181D32CF7B047B6841F712F51057FBA"/>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C44EB717E06D4FB283634A3D9E47CFC2"/>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876360406"/>
                <w:lock w:val="sdtLocked"/>
                <w:placeholder>
                  <w:docPart w:val="6F63A7673A9A440D984BA14B02EE9AC0"/>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4066DC618492406EBF7E8AC44F130EDB"/>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771226886"/>
                <w:lock w:val="sdtLocked"/>
                <w:placeholder>
                  <w:docPart w:val="5232BDD65CBE401890FA24525DB09268"/>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1A61AB615BC34DB08F8D4B84CC886C37"/>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742833792"/>
                <w:lock w:val="sdtLocked"/>
                <w:placeholder>
                  <w:docPart w:val="9CDFBE8615A4471D946BB935B1A5A7AE"/>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92999FC858C04184BF23557DCBAC62E1"/>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60540093"/>
                <w:lock w:val="sdtLocked"/>
                <w:placeholder>
                  <w:docPart w:val="1E0595F789584BF8903E4438BD7154F6"/>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E3477D1A84A7486B96F90926582FB501"/>
                </w:placeholder>
                <w:text/>
              </w:sdtPr>
              <w:sdtContent>
                <w:r w:rsidR="00F71C0A">
                  <w:rPr>
                    <w:rFonts w:asciiTheme="minorEastAsia" w:eastAsiaTheme="minorEastAsia" w:hAnsiTheme="minorEastAsia"/>
                    <w:color w:val="000000" w:themeColor="text1"/>
                    <w:szCs w:val="24"/>
                  </w:rPr>
                  <w:t>64,853,298.02</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DDC68BE819CB4E15901010C708DAE893"/>
                </w:placeholder>
                <w:text/>
              </w:sdtPr>
              <w:sdtContent>
                <w:r w:rsidR="00F71C0A">
                  <w:rPr>
                    <w:rFonts w:asciiTheme="minorEastAsia" w:eastAsiaTheme="minorEastAsia" w:hAnsiTheme="minorEastAsia"/>
                    <w:color w:val="000000" w:themeColor="text1"/>
                    <w:szCs w:val="24"/>
                  </w:rPr>
                  <w:t>35,993,606.78</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676E7F996E0543E99E7D76C7DCAD42C2"/>
                </w:placeholder>
                <w:text/>
              </w:sdtPr>
              <w:sdtContent>
                <w:r w:rsidR="00F71C0A">
                  <w:rPr>
                    <w:rFonts w:asciiTheme="minorEastAsia" w:eastAsiaTheme="minorEastAsia" w:hAnsiTheme="minorEastAsia"/>
                    <w:color w:val="000000" w:themeColor="text1"/>
                    <w:szCs w:val="24"/>
                  </w:rPr>
                  <w:t>181,847,495.39</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26657957C8244E2CB326CE02977F22A8"/>
                </w:placeholder>
                <w:text/>
              </w:sdtPr>
              <w:sdtContent>
                <w:r w:rsidR="00F71C0A">
                  <w:rPr>
                    <w:rFonts w:asciiTheme="minorEastAsia" w:eastAsiaTheme="minorEastAsia" w:hAnsiTheme="minorEastAsia"/>
                    <w:color w:val="000000" w:themeColor="text1"/>
                    <w:szCs w:val="24"/>
                  </w:rPr>
                  <w:t>94,532,093.16</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6A73B4" w:rsidRPr="00552A81" w:rsidRDefault="0038265C" w:rsidP="006A73B4">
            <w:pPr>
              <w:jc w:val="right"/>
              <w:rPr>
                <w:rFonts w:asciiTheme="minorEastAsia" w:eastAsiaTheme="minorEastAsia" w:hAnsiTheme="minorEastAsia" w:cs="宋体"/>
                <w:color w:val="000000" w:themeColor="text1"/>
                <w:kern w:val="0"/>
                <w:sz w:val="18"/>
                <w:szCs w:val="21"/>
              </w:rPr>
            </w:pPr>
            <w:r w:rsidRPr="0038265C">
              <w:rPr>
                <w:rFonts w:asciiTheme="minorEastAsia" w:eastAsiaTheme="minorEastAsia" w:hAnsiTheme="minorEastAsia" w:cs="宋体" w:hint="eastAsia"/>
                <w:color w:val="000000" w:themeColor="text1"/>
                <w:kern w:val="0"/>
                <w:sz w:val="18"/>
                <w:szCs w:val="21"/>
              </w:rPr>
              <w:t>六、44</w:t>
            </w: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DEAC1EA94A744673A30D8723A54692C0"/>
                </w:placeholder>
                <w:text/>
              </w:sdtPr>
              <w:sdtContent>
                <w:r w:rsidR="00F71C0A">
                  <w:rPr>
                    <w:rFonts w:asciiTheme="minorEastAsia" w:eastAsiaTheme="minorEastAsia" w:hAnsiTheme="minorEastAsia"/>
                    <w:color w:val="000000" w:themeColor="text1"/>
                    <w:szCs w:val="24"/>
                  </w:rPr>
                  <w:t>241,102,612.12</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81B010E43DDE479B8F69950F1CD33FE9"/>
                </w:placeholder>
                <w:text/>
              </w:sdtPr>
              <w:sdtContent>
                <w:r w:rsidR="00F71C0A">
                  <w:rPr>
                    <w:rFonts w:asciiTheme="minorEastAsia" w:eastAsiaTheme="minorEastAsia" w:hAnsiTheme="minorEastAsia"/>
                    <w:color w:val="000000" w:themeColor="text1"/>
                    <w:szCs w:val="24"/>
                  </w:rPr>
                  <w:t>35,253,819.92</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447DCC6FE4D84AEAB35DCC301C7615BC"/>
                </w:placeholder>
                <w:text/>
              </w:sdtPr>
              <w:sdtContent>
                <w:r w:rsidR="00F71C0A">
                  <w:rPr>
                    <w:rFonts w:asciiTheme="minorEastAsia" w:eastAsiaTheme="minorEastAsia" w:hAnsiTheme="minorEastAsia"/>
                    <w:color w:val="000000" w:themeColor="text1"/>
                    <w:szCs w:val="24"/>
                  </w:rPr>
                  <w:t>922,930,881.41</w:t>
                </w:r>
              </w:sdtContent>
            </w:sdt>
          </w:p>
        </w:tc>
        <w:tc>
          <w:tcPr>
            <w:tcW w:w="882" w:type="pct"/>
            <w:shd w:val="clear" w:color="auto" w:fill="D9D9D9" w:themeFill="background1" w:themeFillShade="D9"/>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7EF8D019566D4A07BD15D4C106A4432C"/>
                </w:placeholder>
                <w:text/>
              </w:sdtPr>
              <w:sdtContent>
                <w:r w:rsidR="00F71C0A">
                  <w:rPr>
                    <w:rFonts w:asciiTheme="minorEastAsia" w:eastAsiaTheme="minorEastAsia" w:hAnsiTheme="minorEastAsia"/>
                    <w:color w:val="000000" w:themeColor="text1"/>
                    <w:szCs w:val="24"/>
                  </w:rPr>
                  <w:t>640,205,806.89</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D8E9BBAE823840839295002583E0EE28"/>
                </w:placeholder>
                <w:dataBinding w:prefixMappings="xmlns:ns0='http://wwww.hallomagic.com/xbrl/consistency' xmlns:ns1='consistency' " w:xpath="/ns0:xbrlConsistency[1]/ns1:ccConsistency[1]/ns1:ccSign_CashFlowsFromUsedInOperatingActivitiesneeq_duration_T[1]" w:storeItemID="{08517870-DFDA-4691-AD7A-17DFF9C938D2}"/>
                <w:text/>
              </w:sdtPr>
              <w:sdtContent>
                <w:r w:rsidR="00F71C0A">
                  <w:rPr>
                    <w:rFonts w:asciiTheme="minorEastAsia" w:eastAsiaTheme="minorEastAsia" w:hAnsiTheme="minorEastAsia"/>
                    <w:color w:val="000000" w:themeColor="text1"/>
                    <w:szCs w:val="24"/>
                  </w:rPr>
                  <w:t>69,305,019.85</w:t>
                </w:r>
              </w:sdtContent>
            </w:sdt>
          </w:p>
        </w:tc>
        <w:tc>
          <w:tcPr>
            <w:tcW w:w="882" w:type="pct"/>
            <w:shd w:val="clear" w:color="auto" w:fill="D9D9D9" w:themeFill="background1" w:themeFillShade="D9"/>
          </w:tcPr>
          <w:p w:rsidR="006A73B4" w:rsidRPr="00552A81" w:rsidRDefault="009B1513" w:rsidP="006A73B4">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BC9B1A7E827F4615B5180806649CAD60"/>
                </w:placeholder>
                <w:dataBinding w:prefixMappings="xmlns:ns0='http://wwww.hallomagic.com/xbrl/consistency' xmlns:ns1='consistency' " w:xpath="/ns0:xbrlConsistency[1]/ns1:ccConsistency[1]/ns1:ccSign_CashFlowsFromUsedInOperatingActivitiesneeq_duration_T-1[1]" w:storeItemID="{08517870-DFDA-4691-AD7A-17DFF9C938D2}"/>
                <w:text/>
              </w:sdtPr>
              <w:sdtContent>
                <w:r w:rsidR="00F71C0A">
                  <w:rPr>
                    <w:rFonts w:asciiTheme="minorEastAsia" w:eastAsiaTheme="minorEastAsia" w:hAnsiTheme="minorEastAsia"/>
                    <w:color w:val="000000" w:themeColor="text1"/>
                    <w:szCs w:val="24"/>
                  </w:rPr>
                  <w:t>307,160,491.74</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27112755AD674E88968F7D8AEFB3CD9E"/>
                </w:placeholder>
                <w:text/>
              </w:sdtPr>
              <w:sdtContent>
                <w:r w:rsidR="00F71C0A">
                  <w:rPr>
                    <w:rFonts w:asciiTheme="minorEastAsia" w:eastAsiaTheme="minorEastAsia" w:hAnsiTheme="minorEastAsia"/>
                    <w:color w:val="000000" w:themeColor="text1"/>
                    <w:szCs w:val="24"/>
                  </w:rPr>
                  <w:t>6,561,029,035.83</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59EFB1C76DDD4B0588142C131F79E420"/>
                </w:placeholder>
                <w:text/>
              </w:sdtPr>
              <w:sdtContent>
                <w:r w:rsidR="00F71C0A">
                  <w:rPr>
                    <w:rFonts w:asciiTheme="minorEastAsia" w:eastAsiaTheme="minorEastAsia" w:hAnsiTheme="minorEastAsia"/>
                    <w:color w:val="000000" w:themeColor="text1"/>
                    <w:szCs w:val="24"/>
                  </w:rPr>
                  <w:t>8,580,386,102.00</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4DE452C0E3BD46869A238DA742A6C3D8"/>
                </w:placeholder>
                <w:text/>
              </w:sdtPr>
              <w:sdtContent>
                <w:r w:rsidR="00F71C0A">
                  <w:rPr>
                    <w:rFonts w:asciiTheme="minorEastAsia" w:eastAsiaTheme="minorEastAsia" w:hAnsiTheme="minorEastAsia"/>
                    <w:color w:val="000000" w:themeColor="text1"/>
                    <w:szCs w:val="24"/>
                  </w:rPr>
                  <w:t>127,010,756.84</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91BCE70417924F8F9A1CE633CDCC8C12"/>
                </w:placeholder>
                <w:text/>
              </w:sdtPr>
              <w:sdtContent>
                <w:r w:rsidR="00F71C0A">
                  <w:rPr>
                    <w:rFonts w:asciiTheme="minorEastAsia" w:eastAsiaTheme="minorEastAsia" w:hAnsiTheme="minorEastAsia"/>
                    <w:color w:val="000000" w:themeColor="text1"/>
                    <w:szCs w:val="24"/>
                  </w:rPr>
                  <w:t>68,932,685.96</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55CEFF1FA0054BDBBFC053C1BB4C7CC1"/>
                </w:placeholder>
                <w:text/>
              </w:sdtPr>
              <w:sdtContent>
                <w:r w:rsidR="00F71C0A">
                  <w:rPr>
                    <w:rFonts w:asciiTheme="minorEastAsia" w:eastAsiaTheme="minorEastAsia" w:hAnsiTheme="minorEastAsia"/>
                    <w:color w:val="000000" w:themeColor="text1"/>
                    <w:szCs w:val="24"/>
                  </w:rPr>
                  <w:t>42,303.00</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53AE3BB146934038BEA06F3EF5830364"/>
                </w:placeholder>
                <w:text/>
              </w:sdtPr>
              <w:sdtContent>
                <w:r w:rsidR="00F71C0A">
                  <w:rPr>
                    <w:rFonts w:asciiTheme="minorEastAsia" w:eastAsiaTheme="minorEastAsia" w:hAnsiTheme="minorEastAsia"/>
                    <w:color w:val="000000" w:themeColor="text1"/>
                    <w:szCs w:val="24"/>
                  </w:rPr>
                  <w:t>1,075.00</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0DF4334B15F146ED8C492BCA7B0956B6"/>
                </w:placeholder>
                <w:text/>
              </w:sdtPr>
              <w:sdtContent>
                <w:r w:rsidR="00F71C0A">
                  <w:rPr>
                    <w:rFonts w:asciiTheme="minorEastAsia" w:eastAsiaTheme="minorEastAsia" w:hAnsiTheme="minorEastAsia"/>
                    <w:color w:val="000000" w:themeColor="text1"/>
                    <w:szCs w:val="24"/>
                  </w:rPr>
                  <w:t>275,571,700.48</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582A6D57778B41E2B5B5AA1107C1E567"/>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6A73B4" w:rsidRPr="00552A81" w:rsidRDefault="0038265C" w:rsidP="006A73B4">
            <w:pPr>
              <w:jc w:val="right"/>
              <w:rPr>
                <w:rFonts w:asciiTheme="minorEastAsia" w:eastAsiaTheme="minorEastAsia" w:hAnsiTheme="minorEastAsia" w:cs="宋体"/>
                <w:color w:val="000000" w:themeColor="text1"/>
                <w:kern w:val="0"/>
                <w:sz w:val="18"/>
                <w:szCs w:val="21"/>
              </w:rPr>
            </w:pPr>
            <w:r w:rsidRPr="0038265C">
              <w:rPr>
                <w:rFonts w:asciiTheme="minorEastAsia" w:eastAsiaTheme="minorEastAsia" w:hAnsiTheme="minorEastAsia" w:cs="宋体" w:hint="eastAsia"/>
                <w:color w:val="000000" w:themeColor="text1"/>
                <w:kern w:val="0"/>
                <w:sz w:val="18"/>
                <w:szCs w:val="21"/>
              </w:rPr>
              <w:t>六、44</w:t>
            </w: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E26099F58DD54A69953299FCDF71C48D"/>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429584526"/>
                <w:lock w:val="sdtLocked"/>
                <w:placeholder>
                  <w:docPart w:val="EB021565B12A43808E8BC58356ECB498"/>
                </w:placeholder>
                <w:text/>
              </w:sdtPr>
              <w:sdtContent>
                <w:r w:rsidR="00F71C0A">
                  <w:rPr>
                    <w:rFonts w:asciiTheme="minorEastAsia" w:eastAsiaTheme="minorEastAsia" w:hAnsiTheme="minorEastAsia"/>
                    <w:color w:val="000000" w:themeColor="text1"/>
                    <w:szCs w:val="24"/>
                  </w:rPr>
                  <w:t>872,347.85</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181F491D615A47E3ADAA554C0A1FAB5B"/>
                </w:placeholder>
                <w:text/>
              </w:sdtPr>
              <w:sdtContent>
                <w:r w:rsidR="00F71C0A">
                  <w:rPr>
                    <w:rFonts w:asciiTheme="minorEastAsia" w:eastAsiaTheme="minorEastAsia" w:hAnsiTheme="minorEastAsia"/>
                    <w:color w:val="000000" w:themeColor="text1"/>
                    <w:szCs w:val="24"/>
                  </w:rPr>
                  <w:t>6,963,653,796.15</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C79CEB6244A544E4B6DB4464C7A5C83F"/>
                </w:placeholder>
                <w:text/>
              </w:sdtPr>
              <w:sdtContent>
                <w:r w:rsidR="00F71C0A">
                  <w:rPr>
                    <w:rFonts w:asciiTheme="minorEastAsia" w:eastAsiaTheme="minorEastAsia" w:hAnsiTheme="minorEastAsia"/>
                    <w:color w:val="000000" w:themeColor="text1"/>
                    <w:szCs w:val="24"/>
                  </w:rPr>
                  <w:t>8,650,192,210.81</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318BCE760F72438BBB1699443FA442BE"/>
                </w:placeholder>
                <w:text/>
              </w:sdtPr>
              <w:sdtContent>
                <w:r w:rsidR="00F71C0A">
                  <w:rPr>
                    <w:rFonts w:asciiTheme="minorEastAsia" w:eastAsiaTheme="minorEastAsia" w:hAnsiTheme="minorEastAsia"/>
                    <w:color w:val="000000" w:themeColor="text1"/>
                    <w:szCs w:val="24"/>
                  </w:rPr>
                  <w:t>7,969,074.43</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673714235F454CBEA24D521AE225626B"/>
                </w:placeholder>
                <w:text/>
              </w:sdtPr>
              <w:sdtContent>
                <w:r w:rsidR="00F71C0A">
                  <w:rPr>
                    <w:rFonts w:asciiTheme="minorEastAsia" w:eastAsiaTheme="minorEastAsia" w:hAnsiTheme="minorEastAsia"/>
                    <w:color w:val="000000" w:themeColor="text1"/>
                    <w:szCs w:val="24"/>
                  </w:rPr>
                  <w:t>903,257,378.90</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1D8B0D3D00CA4A5F99739DA5B6766FA9"/>
                </w:placeholder>
                <w:text/>
              </w:sdtPr>
              <w:sdtContent>
                <w:r w:rsidR="00F71C0A">
                  <w:rPr>
                    <w:rFonts w:asciiTheme="minorEastAsia" w:eastAsiaTheme="minorEastAsia" w:hAnsiTheme="minorEastAsia"/>
                    <w:color w:val="000000" w:themeColor="text1"/>
                    <w:szCs w:val="24"/>
                  </w:rPr>
                  <w:t>7,660,960,000.00</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D866A47D64124F98810EAC7203252FF9"/>
                </w:placeholder>
                <w:text/>
              </w:sdtPr>
              <w:sdtContent>
                <w:r w:rsidR="00F71C0A">
                  <w:rPr>
                    <w:rFonts w:asciiTheme="minorEastAsia" w:eastAsiaTheme="minorEastAsia" w:hAnsiTheme="minorEastAsia"/>
                    <w:color w:val="000000" w:themeColor="text1"/>
                    <w:szCs w:val="24"/>
                  </w:rPr>
                  <w:t>9,088,786,802.00</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3C07A0EC34CA4530B0D7E9F40945773D"/>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077323648"/>
                <w:lock w:val="sdtLocked"/>
                <w:placeholder>
                  <w:docPart w:val="ADC9FA197B2349A0ABCD5A0247821189"/>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B67E156CB67B4904B7DD764E742FC524"/>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655890925"/>
                <w:lock w:val="sdtLocked"/>
                <w:placeholder>
                  <w:docPart w:val="4B1757F2F15044E6AB3B5DBD1B968E2A"/>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54646B9D54C54182818840F4B9881CA0"/>
                </w:placeholder>
                <w:showingPlcHdr/>
                <w:text/>
              </w:sdtPr>
              <w:sdtContent>
                <w:r w:rsidR="006A73B4">
                  <w:rPr>
                    <w:rStyle w:val="placeholder1Char"/>
                    <w:rFonts w:hint="eastAsia"/>
                  </w:rPr>
                  <w:t>____________</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097901684"/>
                <w:lock w:val="sdtLocked"/>
                <w:placeholder>
                  <w:docPart w:val="7412A3B88DC84680AC1C2FCEBFC57809"/>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6A73B4" w:rsidRPr="00552A81" w:rsidRDefault="006A73B4" w:rsidP="006A73B4">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6A73B4" w:rsidRPr="00552A81" w:rsidRDefault="009B1513" w:rsidP="006A73B4">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55180B3860FF4482A186B89DBDCA011E"/>
                </w:placeholder>
                <w:text/>
              </w:sdtPr>
              <w:sdtContent>
                <w:r w:rsidR="00F71C0A">
                  <w:rPr>
                    <w:rFonts w:asciiTheme="minorEastAsia" w:eastAsiaTheme="minorEastAsia" w:hAnsiTheme="minorEastAsia"/>
                    <w:color w:val="000000" w:themeColor="text1"/>
                    <w:szCs w:val="24"/>
                  </w:rPr>
                  <w:t>7,668,929,074.43</w:t>
                </w:r>
              </w:sdtContent>
            </w:sdt>
          </w:p>
        </w:tc>
        <w:tc>
          <w:tcPr>
            <w:tcW w:w="882" w:type="pct"/>
            <w:shd w:val="clear" w:color="auto" w:fill="D9D9D9" w:themeFill="background1" w:themeFillShade="D9"/>
          </w:tcPr>
          <w:p w:rsidR="006A73B4" w:rsidRPr="00552A81" w:rsidRDefault="009B1513" w:rsidP="006A73B4">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9FC4D5FAE5FE4229814980EF1936710E"/>
                </w:placeholder>
                <w:text/>
              </w:sdtPr>
              <w:sdtContent>
                <w:r w:rsidR="00F71C0A">
                  <w:rPr>
                    <w:rFonts w:asciiTheme="minorEastAsia" w:eastAsiaTheme="minorEastAsia" w:hAnsiTheme="minorEastAsia"/>
                    <w:color w:val="000000" w:themeColor="text1"/>
                    <w:szCs w:val="24"/>
                  </w:rPr>
                  <w:t>9,992,044,180.90</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6A73B4" w:rsidRPr="00552A81" w:rsidRDefault="006A73B4" w:rsidP="006A73B4">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6A73B4" w:rsidRPr="00552A81" w:rsidRDefault="009B1513" w:rsidP="006A73B4">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C70477ED4F524D4BB843DAEE3BD2BC5B"/>
                </w:placeholder>
                <w:dataBinding w:prefixMappings="xmlns:ns0='http://wwww.hallomagic.com/xbrl/consistency' xmlns:ns1='consistency' " w:xpath="/ns0:xbrlConsistency[1]/ns1:ccConsistency[1]/ns1:ccSign_CashFlowsFromUsedInInvestingActivitiesneeq_duration_T[1]" w:storeItemID="{08517870-DFDA-4691-AD7A-17DFF9C938D2}"/>
                <w:text/>
              </w:sdtPr>
              <w:sdtContent>
                <w:r w:rsidR="00F71C0A">
                  <w:rPr>
                    <w:rFonts w:asciiTheme="minorEastAsia" w:eastAsiaTheme="minorEastAsia" w:hAnsiTheme="minorEastAsia"/>
                    <w:color w:val="000000" w:themeColor="text1"/>
                    <w:szCs w:val="24"/>
                  </w:rPr>
                  <w:t>-705,275,278.28</w:t>
                </w:r>
              </w:sdtContent>
            </w:sdt>
          </w:p>
        </w:tc>
        <w:tc>
          <w:tcPr>
            <w:tcW w:w="882" w:type="pct"/>
            <w:shd w:val="clear" w:color="auto" w:fill="D9D9D9" w:themeFill="background1" w:themeFillShade="D9"/>
          </w:tcPr>
          <w:p w:rsidR="006A73B4" w:rsidRPr="00552A81" w:rsidRDefault="009B1513" w:rsidP="006A73B4">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B6C6E70263CF4694AD6ED72C75E0529B"/>
                </w:placeholder>
                <w:dataBinding w:prefixMappings="xmlns:ns0='http://wwww.hallomagic.com/xbrl/consistency' xmlns:ns1='consistency' " w:xpath="/ns0:xbrlConsistency[1]/ns1:ccConsistency[1]/ns1:ccSign_CashFlowsFromUsedInInvestingActivitiesneeq_duration_T-1[1]" w:storeItemID="{08517870-DFDA-4691-AD7A-17DFF9C938D2}"/>
                <w:text/>
              </w:sdtPr>
              <w:sdtContent>
                <w:r w:rsidR="00F71C0A">
                  <w:rPr>
                    <w:rFonts w:asciiTheme="minorEastAsia" w:eastAsiaTheme="minorEastAsia" w:hAnsiTheme="minorEastAsia"/>
                    <w:color w:val="000000" w:themeColor="text1"/>
                    <w:szCs w:val="24"/>
                  </w:rPr>
                  <w:t>-1,341,851,970.09</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9A879A4F4A6C48CB894C4C0B0704A2B3"/>
                </w:placeholder>
                <w:text/>
              </w:sdtPr>
              <w:sdtContent>
                <w:r w:rsidR="00F71C0A">
                  <w:rPr>
                    <w:rFonts w:asciiTheme="minorEastAsia" w:eastAsiaTheme="minorEastAsia" w:hAnsiTheme="minorEastAsia"/>
                    <w:color w:val="000000" w:themeColor="text1"/>
                    <w:szCs w:val="24"/>
                  </w:rPr>
                  <w:t>250,000.00</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456CBC75C4D24004805CAA80454C29C1"/>
                </w:placeholder>
                <w:text/>
              </w:sdtPr>
              <w:sdtContent>
                <w:r w:rsidR="00F71C0A">
                  <w:rPr>
                    <w:rFonts w:asciiTheme="minorEastAsia" w:eastAsiaTheme="minorEastAsia" w:hAnsiTheme="minorEastAsia"/>
                    <w:color w:val="000000" w:themeColor="text1"/>
                    <w:szCs w:val="24"/>
                  </w:rPr>
                  <w:t>11,983,300.00</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4DFF9F6D2ED04E648F4F1B4F526E9BBB"/>
                </w:placeholder>
                <w:text/>
              </w:sdtPr>
              <w:sdtContent>
                <w:r w:rsidR="00F71C0A">
                  <w:rPr>
                    <w:rFonts w:asciiTheme="minorEastAsia" w:eastAsiaTheme="minorEastAsia" w:hAnsiTheme="minorEastAsia"/>
                    <w:color w:val="000000" w:themeColor="text1"/>
                    <w:szCs w:val="24"/>
                  </w:rPr>
                  <w:t>250,000.00</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6F46CEB537014368A4E7925B41F26BD4"/>
                </w:placeholder>
                <w:text/>
              </w:sdtPr>
              <w:sdtContent>
                <w:r w:rsidR="00F71C0A">
                  <w:rPr>
                    <w:rFonts w:asciiTheme="minorEastAsia" w:eastAsiaTheme="minorEastAsia" w:hAnsiTheme="minorEastAsia"/>
                    <w:color w:val="000000" w:themeColor="text1"/>
                    <w:szCs w:val="24"/>
                  </w:rPr>
                  <w:t>11,983,300.00</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26B07327E7274ADC8644C997ADDA01FC"/>
                </w:placeholder>
                <w:text/>
              </w:sdtPr>
              <w:sdtContent>
                <w:r w:rsidR="00F71C0A">
                  <w:rPr>
                    <w:rFonts w:asciiTheme="minorEastAsia" w:eastAsiaTheme="minorEastAsia" w:hAnsiTheme="minorEastAsia"/>
                    <w:color w:val="000000" w:themeColor="text1"/>
                    <w:szCs w:val="24"/>
                  </w:rPr>
                  <w:t>1,406,100,000.00</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2AA98CAC1ED243E1B8BFA5F873D13687"/>
                </w:placeholder>
                <w:text/>
              </w:sdtPr>
              <w:sdtContent>
                <w:r w:rsidR="00F71C0A">
                  <w:rPr>
                    <w:rFonts w:asciiTheme="minorEastAsia" w:eastAsiaTheme="minorEastAsia" w:hAnsiTheme="minorEastAsia"/>
                    <w:color w:val="000000" w:themeColor="text1"/>
                    <w:szCs w:val="24"/>
                  </w:rPr>
                  <w:t>1,874,000,000.00</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9FF38757818A4556B5142B1B33EF0432"/>
                </w:placeholder>
                <w:text/>
              </w:sdtPr>
              <w:sdtContent>
                <w:r w:rsidR="00F71C0A">
                  <w:rPr>
                    <w:rFonts w:asciiTheme="minorEastAsia" w:eastAsiaTheme="minorEastAsia" w:hAnsiTheme="minorEastAsia"/>
                    <w:color w:val="000000" w:themeColor="text1"/>
                    <w:szCs w:val="24"/>
                  </w:rPr>
                  <w:t>0.00</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A4523302F5404A12AD3F5330D400F845"/>
                </w:placeholder>
                <w:showingPlcHdr/>
                <w:text/>
              </w:sdtPr>
              <w:sdtContent>
                <w:r w:rsidR="006A73B4">
                  <w:rPr>
                    <w:rStyle w:val="placeholder1Char"/>
                    <w:rFonts w:hint="eastAsia"/>
                  </w:rPr>
                  <w:t>____________</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6A73B4" w:rsidRPr="00552A81" w:rsidRDefault="0038265C" w:rsidP="006A73B4">
            <w:pPr>
              <w:jc w:val="right"/>
              <w:rPr>
                <w:rFonts w:asciiTheme="minorEastAsia" w:eastAsiaTheme="minorEastAsia" w:hAnsiTheme="minorEastAsia" w:cs="宋体"/>
                <w:color w:val="000000" w:themeColor="text1"/>
                <w:kern w:val="0"/>
                <w:sz w:val="18"/>
                <w:szCs w:val="21"/>
              </w:rPr>
            </w:pPr>
            <w:r w:rsidRPr="0038265C">
              <w:rPr>
                <w:rFonts w:asciiTheme="minorEastAsia" w:eastAsiaTheme="minorEastAsia" w:hAnsiTheme="minorEastAsia" w:cs="宋体" w:hint="eastAsia"/>
                <w:color w:val="000000" w:themeColor="text1"/>
                <w:kern w:val="0"/>
                <w:sz w:val="18"/>
                <w:szCs w:val="21"/>
              </w:rPr>
              <w:t>六、44</w:t>
            </w: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3CF3256E8148446DB265C876CEA21A35"/>
                </w:placeholder>
                <w:text/>
              </w:sdtPr>
              <w:sdtContent>
                <w:r w:rsidR="00F71C0A">
                  <w:rPr>
                    <w:rFonts w:asciiTheme="minorEastAsia" w:eastAsiaTheme="minorEastAsia" w:hAnsiTheme="minorEastAsia"/>
                    <w:color w:val="000000" w:themeColor="text1"/>
                    <w:szCs w:val="24"/>
                  </w:rPr>
                  <w:t>4,983,020,000.00</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EA2448E436AD4CD29C8ED2357EE45361"/>
                </w:placeholder>
                <w:text/>
              </w:sdtPr>
              <w:sdtContent>
                <w:r w:rsidR="00F71C0A">
                  <w:rPr>
                    <w:rFonts w:asciiTheme="minorEastAsia" w:eastAsiaTheme="minorEastAsia" w:hAnsiTheme="minorEastAsia"/>
                    <w:color w:val="000000" w:themeColor="text1"/>
                    <w:szCs w:val="24"/>
                  </w:rPr>
                  <w:t>8,345,400,077.90</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6BCE6C6309684281A2E9190F9F116C49"/>
                </w:placeholder>
                <w:text/>
              </w:sdtPr>
              <w:sdtContent>
                <w:r w:rsidR="00F71C0A">
                  <w:rPr>
                    <w:rFonts w:asciiTheme="minorEastAsia" w:eastAsiaTheme="minorEastAsia" w:hAnsiTheme="minorEastAsia"/>
                    <w:color w:val="000000" w:themeColor="text1"/>
                    <w:szCs w:val="24"/>
                  </w:rPr>
                  <w:t>6,389,370,000.00</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1DAB59D4182D41EE8147DBD9233CA304"/>
                </w:placeholder>
                <w:text/>
              </w:sdtPr>
              <w:sdtContent>
                <w:r w:rsidR="00F71C0A">
                  <w:rPr>
                    <w:rFonts w:asciiTheme="minorEastAsia" w:eastAsiaTheme="minorEastAsia" w:hAnsiTheme="minorEastAsia"/>
                    <w:color w:val="000000" w:themeColor="text1"/>
                    <w:szCs w:val="24"/>
                  </w:rPr>
                  <w:t>10,231,383,377.90</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453F69FFDB9644A190FBCC10D025FA69"/>
                </w:placeholder>
                <w:text/>
              </w:sdtPr>
              <w:sdtContent>
                <w:r w:rsidR="00F71C0A">
                  <w:rPr>
                    <w:rFonts w:asciiTheme="minorEastAsia" w:eastAsiaTheme="minorEastAsia" w:hAnsiTheme="minorEastAsia"/>
                    <w:color w:val="000000" w:themeColor="text1"/>
                    <w:szCs w:val="24"/>
                  </w:rPr>
                  <w:t>1,298,500,000.00</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B3EFE533A3EB44668EAC01EB371DF8C4"/>
                </w:placeholder>
                <w:text/>
              </w:sdtPr>
              <w:sdtContent>
                <w:r w:rsidR="00F71C0A">
                  <w:rPr>
                    <w:rFonts w:asciiTheme="minorEastAsia" w:eastAsiaTheme="minorEastAsia" w:hAnsiTheme="minorEastAsia"/>
                    <w:color w:val="000000" w:themeColor="text1"/>
                    <w:szCs w:val="24"/>
                  </w:rPr>
                  <w:t>1,234,650,000.00</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8782F277974D444E9B477894F42F334F"/>
                </w:placeholder>
                <w:text/>
              </w:sdtPr>
              <w:sdtContent>
                <w:r w:rsidR="00F71C0A">
                  <w:rPr>
                    <w:rFonts w:asciiTheme="minorEastAsia" w:eastAsiaTheme="minorEastAsia" w:hAnsiTheme="minorEastAsia"/>
                    <w:color w:val="000000" w:themeColor="text1"/>
                    <w:szCs w:val="24"/>
                  </w:rPr>
                  <w:t>221,133,368.88</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5B40E5B55D774AC4ABFC9690A64EB4C2"/>
                </w:placeholder>
                <w:text/>
              </w:sdtPr>
              <w:sdtContent>
                <w:r w:rsidR="00F71C0A">
                  <w:rPr>
                    <w:rFonts w:asciiTheme="minorEastAsia" w:eastAsiaTheme="minorEastAsia" w:hAnsiTheme="minorEastAsia"/>
                    <w:color w:val="000000" w:themeColor="text1"/>
                    <w:szCs w:val="24"/>
                  </w:rPr>
                  <w:t>199,854,467.37</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014365FD124D42E6AF6AD3D2371097C7"/>
                </w:placeholder>
                <w:text/>
              </w:sdtPr>
              <w:sdtContent>
                <w:r w:rsidR="00F71C0A">
                  <w:rPr>
                    <w:rFonts w:asciiTheme="minorEastAsia" w:eastAsiaTheme="minorEastAsia" w:hAnsiTheme="minorEastAsia"/>
                    <w:color w:val="000000" w:themeColor="text1"/>
                    <w:szCs w:val="24"/>
                  </w:rPr>
                  <w:t>0.00</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7C86BF9CA4754C93AD58D097D73E40F1"/>
                </w:placeholder>
                <w:text/>
              </w:sdtPr>
              <w:sdtContent>
                <w:r w:rsidR="00F71C0A">
                  <w:rPr>
                    <w:rFonts w:asciiTheme="minorEastAsia" w:eastAsiaTheme="minorEastAsia" w:hAnsiTheme="minorEastAsia"/>
                    <w:color w:val="000000" w:themeColor="text1"/>
                    <w:szCs w:val="24"/>
                  </w:rPr>
                  <w:t>2,674,535.03</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6A73B4" w:rsidRPr="00552A81" w:rsidRDefault="0038265C" w:rsidP="006A73B4">
            <w:pPr>
              <w:jc w:val="right"/>
              <w:rPr>
                <w:rFonts w:asciiTheme="minorEastAsia" w:eastAsiaTheme="minorEastAsia" w:hAnsiTheme="minorEastAsia" w:cs="宋体"/>
                <w:color w:val="000000" w:themeColor="text1"/>
                <w:kern w:val="0"/>
                <w:sz w:val="18"/>
                <w:szCs w:val="21"/>
              </w:rPr>
            </w:pPr>
            <w:r w:rsidRPr="0038265C">
              <w:rPr>
                <w:rFonts w:asciiTheme="minorEastAsia" w:eastAsiaTheme="minorEastAsia" w:hAnsiTheme="minorEastAsia" w:cs="宋体" w:hint="eastAsia"/>
                <w:color w:val="000000" w:themeColor="text1"/>
                <w:kern w:val="0"/>
                <w:sz w:val="18"/>
                <w:szCs w:val="21"/>
              </w:rPr>
              <w:t>六、44</w:t>
            </w: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C04F830D40024ED8ABD0FB0C0D97FE68"/>
                </w:placeholder>
                <w:text/>
              </w:sdtPr>
              <w:sdtContent>
                <w:r w:rsidR="00F71C0A">
                  <w:rPr>
                    <w:rFonts w:asciiTheme="minorEastAsia" w:eastAsiaTheme="minorEastAsia" w:hAnsiTheme="minorEastAsia"/>
                    <w:color w:val="000000" w:themeColor="text1"/>
                    <w:szCs w:val="24"/>
                  </w:rPr>
                  <w:t>3,908,000,000.00</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C8309C6F599B45CF85A0CA561F9B3DD7"/>
                </w:placeholder>
                <w:text/>
              </w:sdtPr>
              <w:sdtContent>
                <w:r w:rsidR="00F71C0A">
                  <w:rPr>
                    <w:rFonts w:asciiTheme="minorEastAsia" w:eastAsiaTheme="minorEastAsia" w:hAnsiTheme="minorEastAsia"/>
                    <w:color w:val="000000" w:themeColor="text1"/>
                    <w:szCs w:val="24"/>
                  </w:rPr>
                  <w:t>7,656,900,077.90</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43EF134990984E809233F1D70DC72FD7"/>
                </w:placeholder>
                <w:text/>
              </w:sdtPr>
              <w:sdtContent>
                <w:r w:rsidR="00F71C0A">
                  <w:rPr>
                    <w:rFonts w:asciiTheme="minorEastAsia" w:eastAsiaTheme="minorEastAsia" w:hAnsiTheme="minorEastAsia"/>
                    <w:color w:val="000000" w:themeColor="text1"/>
                    <w:szCs w:val="24"/>
                  </w:rPr>
                  <w:t>5,427,633,368.88</w:t>
                </w:r>
              </w:sdtContent>
            </w:sdt>
          </w:p>
        </w:tc>
        <w:tc>
          <w:tcPr>
            <w:tcW w:w="882" w:type="pct"/>
            <w:shd w:val="clear" w:color="auto" w:fill="D9D9D9" w:themeFill="background1" w:themeFillShade="D9"/>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67FBD2636DBF466ABD89F9343E16384D"/>
                </w:placeholder>
                <w:text/>
              </w:sdtPr>
              <w:sdtContent>
                <w:r w:rsidR="00F71C0A">
                  <w:rPr>
                    <w:rFonts w:asciiTheme="minorEastAsia" w:eastAsiaTheme="minorEastAsia" w:hAnsiTheme="minorEastAsia"/>
                    <w:color w:val="000000" w:themeColor="text1"/>
                    <w:szCs w:val="24"/>
                  </w:rPr>
                  <w:t>9,091,404,545.27</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9ED218A31252449190C9F5E713B6C9ED"/>
                </w:placeholder>
                <w:dataBinding w:prefixMappings="xmlns:ns0='http://wwww.hallomagic.com/xbrl/consistency' xmlns:ns1='consistency' " w:xpath="/ns0:xbrlConsistency[1]/ns1:ccConsistency[1]/ns1:ccSign_CashFlowsFromUsedInFinancingActivitiesneeq_duration_T[1]" w:storeItemID="{08517870-DFDA-4691-AD7A-17DFF9C938D2}"/>
                <w:text/>
              </w:sdtPr>
              <w:sdtContent>
                <w:r w:rsidR="00F71C0A">
                  <w:rPr>
                    <w:rFonts w:asciiTheme="minorEastAsia" w:eastAsiaTheme="minorEastAsia" w:hAnsiTheme="minorEastAsia"/>
                    <w:color w:val="000000" w:themeColor="text1"/>
                    <w:szCs w:val="24"/>
                  </w:rPr>
                  <w:t>961,736,631.12</w:t>
                </w:r>
              </w:sdtContent>
            </w:sdt>
          </w:p>
        </w:tc>
        <w:tc>
          <w:tcPr>
            <w:tcW w:w="882" w:type="pct"/>
            <w:shd w:val="clear" w:color="auto" w:fill="D9D9D9" w:themeFill="background1" w:themeFillShade="D9"/>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0DA102B543564817822C6B96C3C1F693"/>
                </w:placeholder>
                <w:dataBinding w:prefixMappings="xmlns:ns0='http://wwww.hallomagic.com/xbrl/consistency' xmlns:ns1='consistency' " w:xpath="/ns0:xbrlConsistency[1]/ns1:ccConsistency[1]/ns1:ccSign_CashFlowsFromUsedInFinancingActivitiesneeq_duration_T-1[1]" w:storeItemID="{08517870-DFDA-4691-AD7A-17DFF9C938D2}"/>
                <w:text/>
              </w:sdtPr>
              <w:sdtContent>
                <w:r w:rsidR="00F71C0A">
                  <w:rPr>
                    <w:rFonts w:asciiTheme="minorEastAsia" w:eastAsiaTheme="minorEastAsia" w:hAnsiTheme="minorEastAsia"/>
                    <w:color w:val="000000" w:themeColor="text1"/>
                    <w:szCs w:val="24"/>
                  </w:rPr>
                  <w:t>1,139,978,832.63</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lastRenderedPageBreak/>
              <w:t>四、汇率变动对现金及现金等价物的影响</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3ECD7B37CE1141138229557A6DF7FC61"/>
                </w:placeholder>
                <w:text/>
              </w:sdtPr>
              <w:sdtContent>
                <w:r w:rsidR="00F71C0A">
                  <w:rPr>
                    <w:rFonts w:asciiTheme="minorEastAsia" w:eastAsiaTheme="minorEastAsia" w:hAnsiTheme="minorEastAsia"/>
                    <w:color w:val="000000" w:themeColor="text1"/>
                    <w:szCs w:val="24"/>
                  </w:rPr>
                  <w:t>-3,034,246.04</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A2F17854AAE847B7A8624BA3F8A13DE8"/>
                </w:placeholder>
                <w:text/>
              </w:sdtPr>
              <w:sdtContent>
                <w:r w:rsidR="00F71C0A">
                  <w:rPr>
                    <w:rFonts w:asciiTheme="minorEastAsia" w:eastAsiaTheme="minorEastAsia" w:hAnsiTheme="minorEastAsia"/>
                    <w:color w:val="000000" w:themeColor="text1"/>
                    <w:szCs w:val="24"/>
                  </w:rPr>
                  <w:t>-886.91</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D73AAA4FFAA845AF84A0DEF50867C2B0"/>
                </w:placeholder>
                <w:text/>
              </w:sdtPr>
              <w:sdtContent>
                <w:r w:rsidR="00F71C0A">
                  <w:rPr>
                    <w:rFonts w:asciiTheme="minorEastAsia" w:eastAsiaTheme="minorEastAsia" w:hAnsiTheme="minorEastAsia"/>
                    <w:color w:val="000000" w:themeColor="text1"/>
                    <w:szCs w:val="24"/>
                  </w:rPr>
                  <w:t>322,732,126.65</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FB74CEFB7ABD4431B15A3E2534CDFA2A"/>
                </w:placeholder>
                <w:text/>
              </w:sdtPr>
              <w:sdtContent>
                <w:r w:rsidR="00F71C0A">
                  <w:rPr>
                    <w:rFonts w:asciiTheme="minorEastAsia" w:eastAsiaTheme="minorEastAsia" w:hAnsiTheme="minorEastAsia"/>
                    <w:color w:val="000000" w:themeColor="text1"/>
                    <w:szCs w:val="24"/>
                  </w:rPr>
                  <w:t>105,286,467.37</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09C8AE9A7C1A429B859B89131DF7ED77"/>
                </w:placeholder>
                <w:dataBinding w:prefixMappings="xmlns:ns0='http://wwww.hallomagic.com/xbrl/consistency' xmlns:ns1='consistency' " w:xpath="/ns0:xbrlConsistency[1]/ns1:ccConsistency[1]/ns1:ccSign_CashAndCashEquivalentsneeq_instant_T-1[1]" w:storeItemID="{08517870-DFDA-4691-AD7A-17DFF9C938D2}"/>
                <w:text/>
              </w:sdtPr>
              <w:sdtContent>
                <w:r w:rsidR="00F71C0A">
                  <w:rPr>
                    <w:rFonts w:asciiTheme="minorEastAsia" w:eastAsiaTheme="minorEastAsia" w:hAnsiTheme="minorEastAsia"/>
                    <w:color w:val="000000" w:themeColor="text1"/>
                    <w:szCs w:val="24"/>
                  </w:rPr>
                  <w:t>242,430,125.23</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47F7FC81EDE843BAB41FC35E4C505C6E"/>
                </w:placeholder>
                <w:text/>
              </w:sdtPr>
              <w:sdtContent>
                <w:r w:rsidR="00F71C0A">
                  <w:rPr>
                    <w:rFonts w:asciiTheme="minorEastAsia" w:eastAsiaTheme="minorEastAsia" w:hAnsiTheme="minorEastAsia"/>
                    <w:color w:val="000000" w:themeColor="text1"/>
                    <w:szCs w:val="24"/>
                  </w:rPr>
                  <w:t>137,143,657.86</w:t>
                </w:r>
              </w:sdtContent>
            </w:sdt>
          </w:p>
        </w:tc>
      </w:tr>
      <w:tr w:rsidR="006A73B4" w:rsidRPr="00552A81" w:rsidTr="006A73B4">
        <w:tc>
          <w:tcPr>
            <w:tcW w:w="2353" w:type="pct"/>
            <w:shd w:val="clear" w:color="auto" w:fill="D9D9D9" w:themeFill="background1" w:themeFillShade="D9"/>
            <w:vAlign w:val="center"/>
          </w:tcPr>
          <w:p w:rsidR="006A73B4" w:rsidRPr="00552A81" w:rsidRDefault="006A73B4" w:rsidP="006A73B4">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6A73B4" w:rsidRPr="00552A81" w:rsidRDefault="006A73B4" w:rsidP="006A73B4">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86B7A371B4A149F093C1C05DAC794F1C"/>
                </w:placeholder>
                <w:text/>
              </w:sdtPr>
              <w:sdtContent>
                <w:r w:rsidR="00F71C0A">
                  <w:rPr>
                    <w:rFonts w:asciiTheme="minorEastAsia" w:eastAsiaTheme="minorEastAsia" w:hAnsiTheme="minorEastAsia"/>
                    <w:color w:val="000000" w:themeColor="text1"/>
                    <w:szCs w:val="24"/>
                  </w:rPr>
                  <w:t>565,162,251.88</w:t>
                </w:r>
              </w:sdtContent>
            </w:sdt>
          </w:p>
        </w:tc>
        <w:tc>
          <w:tcPr>
            <w:tcW w:w="882" w:type="pct"/>
            <w:shd w:val="clear" w:color="auto" w:fill="auto"/>
          </w:tcPr>
          <w:p w:rsidR="006A73B4" w:rsidRPr="00552A81" w:rsidRDefault="009B1513" w:rsidP="006A73B4">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4AA73163802F4382B5BC4E15A621045D"/>
                </w:placeholder>
                <w:dataBinding w:prefixMappings="xmlns:ns0='http://wwww.hallomagic.com/xbrl/consistency' xmlns:ns1='consistency' " w:xpath="/ns0:xbrlConsistency[1]/ns1:ccConsistency[1]/ns1:ccSign_CashAndCashEquivalentsneeq_instant_T-1[1]" w:storeItemID="{08517870-DFDA-4691-AD7A-17DFF9C938D2}"/>
                <w:text/>
              </w:sdtPr>
              <w:sdtContent>
                <w:r w:rsidR="00F71C0A">
                  <w:rPr>
                    <w:rFonts w:asciiTheme="minorEastAsia" w:eastAsiaTheme="minorEastAsia" w:hAnsiTheme="minorEastAsia"/>
                    <w:color w:val="000000" w:themeColor="text1"/>
                    <w:szCs w:val="24"/>
                  </w:rPr>
                  <w:t>242,430,125.23</w:t>
                </w:r>
              </w:sdtContent>
            </w:sdt>
          </w:p>
        </w:tc>
      </w:tr>
    </w:tbl>
    <w:p w:rsidR="006A73B4" w:rsidRDefault="006A73B4" w:rsidP="006A73B4">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286B32B6600F4F2E9F75A214D92A0AAF"/>
          </w:placeholder>
          <w:showingPlcHdr/>
          <w:dataBinding w:prefixMappings="xmlns:ns0='http://wwww.hallomagic.com/xbrl/consistency' xmlns:ns1='consistency' " w:xpath="/ns0:xbrlConsistency[1]/ns1:ccConsistency[1]/ns1:ccSign_GongSiFaDingDaiBiaoRenneeq_duration_T[1]" w:storeItemID="{08517870-DFDA-4691-AD7A-17DFF9C938D2}"/>
          <w:text/>
        </w:sdt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E90CF548C5044D0893D3CE1922381B79"/>
          </w:placeholder>
          <w:showingPlcHdr/>
          <w:dataBinding w:prefixMappings="xmlns:ns0='http://wwww.hallomagic.com/xbrl/consistency' xmlns:ns1='consistency' " w:xpath="/ns0:xbrlConsistency[1]/ns1:ccConsistency[1]/ns1:ccSign_ZhuGuanKuaiJiGongZuoFuZeRenneeq_duration_T[1]" w:storeItemID="{08517870-DFDA-4691-AD7A-17DFF9C938D2}"/>
          <w:text/>
        </w:sdt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5241979AC4444F2CA9FD57D41F07B666"/>
          </w:placeholder>
          <w:showingPlcHdr/>
          <w:dataBinding w:prefixMappings="xmlns:ns0='http://wwww.hallomagic.com/xbrl/consistency' xmlns:ns1='consistency' " w:xpath="/ns0:xbrlConsistency[1]/ns1:ccConsistency[1]/ns1:ccSign_KuaiJiJiGouFuZeRenneeq_duration_T[1]" w:storeItemID="{08517870-DFDA-4691-AD7A-17DFF9C938D2}"/>
          <w:text/>
        </w:sdtPr>
        <w:sdtContent>
          <w:r w:rsidRPr="001168E3">
            <w:rPr>
              <w:rStyle w:val="placeholder1Char"/>
              <w:rFonts w:hint="eastAsia"/>
            </w:rPr>
            <w:t>___________</w:t>
          </w:r>
        </w:sdtContent>
      </w:sdt>
    </w:p>
    <w:p w:rsidR="006A73B4" w:rsidRDefault="006A73B4" w:rsidP="006A73B4">
      <w:pPr>
        <w:widowControl/>
        <w:ind w:right="270"/>
        <w:jc w:val="left"/>
        <w:rPr>
          <w:rFonts w:asciiTheme="minorEastAsia" w:eastAsiaTheme="minorEastAsia" w:hAnsiTheme="minorEastAsia"/>
          <w:color w:val="000000" w:themeColor="text1"/>
          <w:szCs w:val="24"/>
        </w:rPr>
      </w:pPr>
    </w:p>
    <w:p w:rsidR="006A73B4" w:rsidRPr="001B6047" w:rsidRDefault="006A73B4" w:rsidP="006A73B4">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tblPr>
      <w:tblGrid>
        <w:gridCol w:w="4415"/>
        <w:gridCol w:w="1598"/>
        <w:gridCol w:w="2001"/>
        <w:gridCol w:w="1896"/>
      </w:tblGrid>
      <w:tr w:rsidR="006A73B4" w:rsidRPr="001B6047" w:rsidTr="006A73B4">
        <w:tc>
          <w:tcPr>
            <w:tcW w:w="2354"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6A73B4" w:rsidRPr="001B6047"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1B6047" w:rsidRDefault="006A73B4" w:rsidP="006A73B4">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6A73B4" w:rsidRPr="001B6047" w:rsidRDefault="006A73B4" w:rsidP="006A73B4">
            <w:pPr>
              <w:widowControl/>
              <w:jc w:val="right"/>
              <w:rPr>
                <w:rFonts w:asciiTheme="minorEastAsia" w:eastAsiaTheme="minorEastAsia" w:hAnsiTheme="minorEastAsia" w:cs="宋体"/>
                <w:color w:val="000000" w:themeColor="text1"/>
                <w:kern w:val="0"/>
                <w:sz w:val="18"/>
                <w:szCs w:val="21"/>
              </w:rPr>
            </w:pPr>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5F8D0E98BC1D433AB3CF47A15D23CA92"/>
                </w:placeholder>
                <w:text/>
              </w:sdtPr>
              <w:sdtContent>
                <w:r w:rsidR="00F71C0A">
                  <w:rPr>
                    <w:rFonts w:asciiTheme="minorEastAsia" w:eastAsiaTheme="minorEastAsia" w:hAnsiTheme="minorEastAsia"/>
                    <w:color w:val="000000" w:themeColor="text1"/>
                    <w:szCs w:val="24"/>
                  </w:rPr>
                  <w:t>651,569,998.39</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98EC3D6154024A95951CE94B4A21BFDB"/>
                </w:placeholder>
                <w:text/>
              </w:sdtPr>
              <w:sdtContent>
                <w:r w:rsidR="00F71C0A">
                  <w:rPr>
                    <w:rFonts w:asciiTheme="minorEastAsia" w:eastAsiaTheme="minorEastAsia" w:hAnsiTheme="minorEastAsia"/>
                    <w:color w:val="000000" w:themeColor="text1"/>
                    <w:szCs w:val="24"/>
                  </w:rPr>
                  <w:t>807,508,646.77</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FEE07DA16EA64C08BD2DA951933F7DBD"/>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691030555"/>
                <w:lock w:val="sdtLocked"/>
                <w:placeholder>
                  <w:docPart w:val="1822CAD9792D4B4689392499F5B51B6C"/>
                </w:placeholder>
                <w:showingPlcHdr/>
                <w:text/>
              </w:sdtPr>
              <w:sdtContent>
                <w:r w:rsidR="006A73B4">
                  <w:rPr>
                    <w:rStyle w:val="placeholder1Char"/>
                    <w:rFonts w:hint="eastAsia"/>
                  </w:rPr>
                  <w:t>____________</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6A73B4" w:rsidRPr="00C45A43" w:rsidRDefault="0038265C" w:rsidP="006A73B4">
            <w:pPr>
              <w:widowControl/>
              <w:jc w:val="right"/>
              <w:rPr>
                <w:rFonts w:asciiTheme="minorEastAsia" w:eastAsiaTheme="minorEastAsia" w:hAnsiTheme="minorEastAsia" w:cs="宋体"/>
                <w:color w:val="000000" w:themeColor="text1"/>
                <w:kern w:val="0"/>
                <w:sz w:val="18"/>
                <w:szCs w:val="21"/>
              </w:rPr>
            </w:pPr>
            <w:r w:rsidRPr="0038265C">
              <w:rPr>
                <w:rFonts w:asciiTheme="minorEastAsia" w:eastAsiaTheme="minorEastAsia" w:hAnsiTheme="minorEastAsia" w:cs="宋体" w:hint="eastAsia"/>
                <w:color w:val="000000" w:themeColor="text1"/>
                <w:kern w:val="0"/>
                <w:sz w:val="18"/>
                <w:szCs w:val="21"/>
              </w:rPr>
              <w:t>十三、6</w:t>
            </w: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2194E4B9970140C7806D2D82CF503B62"/>
                </w:placeholder>
                <w:text/>
              </w:sdtPr>
              <w:sdtContent>
                <w:r w:rsidR="00F71C0A">
                  <w:rPr>
                    <w:rFonts w:asciiTheme="minorEastAsia" w:eastAsiaTheme="minorEastAsia" w:hAnsiTheme="minorEastAsia"/>
                    <w:color w:val="000000" w:themeColor="text1"/>
                    <w:szCs w:val="24"/>
                  </w:rPr>
                  <w:t>905,702,255.87</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560D0CAAAD9747BEA1B0807162E375B6"/>
                </w:placeholder>
                <w:text/>
              </w:sdtPr>
              <w:sdtContent>
                <w:r w:rsidR="00F71C0A">
                  <w:rPr>
                    <w:rFonts w:asciiTheme="minorEastAsia" w:eastAsiaTheme="minorEastAsia" w:hAnsiTheme="minorEastAsia"/>
                    <w:color w:val="000000" w:themeColor="text1"/>
                    <w:szCs w:val="24"/>
                  </w:rPr>
                  <w:t>23,390,741.23</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07C23891C59249F9AC44104CAD14FB06"/>
                </w:placeholder>
                <w:text/>
              </w:sdtPr>
              <w:sdtContent>
                <w:r w:rsidR="00F71C0A">
                  <w:rPr>
                    <w:rFonts w:asciiTheme="minorEastAsia" w:eastAsiaTheme="minorEastAsia" w:hAnsiTheme="minorEastAsia"/>
                    <w:color w:val="000000" w:themeColor="text1"/>
                    <w:szCs w:val="24"/>
                  </w:rPr>
                  <w:t>1,557,272,254.26</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433E3A976A93417AA56684F44EABEC77"/>
                </w:placeholder>
                <w:text/>
              </w:sdtPr>
              <w:sdtContent>
                <w:r w:rsidR="00F71C0A">
                  <w:rPr>
                    <w:rFonts w:asciiTheme="minorEastAsia" w:eastAsiaTheme="minorEastAsia" w:hAnsiTheme="minorEastAsia"/>
                    <w:color w:val="000000" w:themeColor="text1"/>
                    <w:szCs w:val="24"/>
                  </w:rPr>
                  <w:t>830,899,388.00</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6FD9BDD946B9448595066E4C3130A36A"/>
                </w:placeholder>
                <w:text/>
              </w:sdtPr>
              <w:sdtContent>
                <w:r w:rsidR="00F71C0A">
                  <w:rPr>
                    <w:rFonts w:asciiTheme="minorEastAsia" w:eastAsiaTheme="minorEastAsia" w:hAnsiTheme="minorEastAsia"/>
                    <w:color w:val="000000" w:themeColor="text1"/>
                    <w:szCs w:val="24"/>
                  </w:rPr>
                  <w:t>398,211,306.42</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66ED4AA50865457EA6F0DCDB1D8707D6"/>
                </w:placeholder>
                <w:text/>
              </w:sdtPr>
              <w:sdtContent>
                <w:r w:rsidR="00F71C0A">
                  <w:rPr>
                    <w:rFonts w:asciiTheme="minorEastAsia" w:eastAsiaTheme="minorEastAsia" w:hAnsiTheme="minorEastAsia"/>
                    <w:color w:val="000000" w:themeColor="text1"/>
                    <w:szCs w:val="24"/>
                  </w:rPr>
                  <w:t>415,140,233.03</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1BC73CAAEF30456CAE17D9CDECD2953F"/>
                </w:placeholder>
                <w:text/>
              </w:sdtPr>
              <w:sdtContent>
                <w:r w:rsidR="00F71C0A">
                  <w:rPr>
                    <w:rFonts w:asciiTheme="minorEastAsia" w:eastAsiaTheme="minorEastAsia" w:hAnsiTheme="minorEastAsia"/>
                    <w:color w:val="000000" w:themeColor="text1"/>
                    <w:szCs w:val="24"/>
                  </w:rPr>
                  <w:t>55,054,408.26</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200FF1C200CA49E3BE77981262862441"/>
                </w:placeholder>
                <w:text/>
              </w:sdtPr>
              <w:sdtContent>
                <w:r w:rsidR="00F71C0A">
                  <w:rPr>
                    <w:rFonts w:asciiTheme="minorEastAsia" w:eastAsiaTheme="minorEastAsia" w:hAnsiTheme="minorEastAsia"/>
                    <w:color w:val="000000" w:themeColor="text1"/>
                    <w:szCs w:val="24"/>
                  </w:rPr>
                  <w:t>30,806,297.74</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D9CECDB02CD54A4D9531BD115B7F2595"/>
                </w:placeholder>
                <w:text/>
              </w:sdtPr>
              <w:sdtContent>
                <w:r w:rsidR="00F71C0A">
                  <w:rPr>
                    <w:rFonts w:asciiTheme="minorEastAsia" w:eastAsiaTheme="minorEastAsia" w:hAnsiTheme="minorEastAsia"/>
                    <w:color w:val="000000" w:themeColor="text1"/>
                    <w:szCs w:val="24"/>
                  </w:rPr>
                  <w:t>154,827,475.99</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AB02D2B48B3C425B8CA07036337C379A"/>
                </w:placeholder>
                <w:text/>
              </w:sdtPr>
              <w:sdtContent>
                <w:r w:rsidR="00F71C0A">
                  <w:rPr>
                    <w:rFonts w:asciiTheme="minorEastAsia" w:eastAsiaTheme="minorEastAsia" w:hAnsiTheme="minorEastAsia"/>
                    <w:color w:val="000000" w:themeColor="text1"/>
                    <w:szCs w:val="24"/>
                  </w:rPr>
                  <w:t>88,305,214.93</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6A73B4" w:rsidRPr="00C45A43" w:rsidRDefault="0038265C" w:rsidP="006A73B4">
            <w:pPr>
              <w:widowControl/>
              <w:jc w:val="right"/>
              <w:rPr>
                <w:rFonts w:asciiTheme="minorEastAsia" w:eastAsiaTheme="minorEastAsia" w:hAnsiTheme="minorEastAsia" w:cs="宋体"/>
                <w:color w:val="000000" w:themeColor="text1"/>
                <w:kern w:val="0"/>
                <w:sz w:val="18"/>
                <w:szCs w:val="21"/>
              </w:rPr>
            </w:pPr>
            <w:r w:rsidRPr="0038265C">
              <w:rPr>
                <w:rFonts w:asciiTheme="minorEastAsia" w:eastAsiaTheme="minorEastAsia" w:hAnsiTheme="minorEastAsia" w:cs="宋体" w:hint="eastAsia"/>
                <w:color w:val="000000" w:themeColor="text1"/>
                <w:kern w:val="0"/>
                <w:sz w:val="18"/>
                <w:szCs w:val="21"/>
              </w:rPr>
              <w:t>十三、6</w:t>
            </w: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BD690AB4477E4E13811309144660F692"/>
                </w:placeholder>
                <w:text/>
              </w:sdtPr>
              <w:sdtContent>
                <w:r w:rsidR="00F71C0A">
                  <w:rPr>
                    <w:rFonts w:asciiTheme="minorEastAsia" w:eastAsiaTheme="minorEastAsia" w:hAnsiTheme="minorEastAsia"/>
                    <w:color w:val="000000" w:themeColor="text1"/>
                    <w:szCs w:val="24"/>
                  </w:rPr>
                  <w:t>560,985,105.68</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B97BCF385AB8493E8E583659BBEA4C23"/>
                </w:placeholder>
                <w:text/>
              </w:sdtPr>
              <w:sdtContent>
                <w:r w:rsidR="00F71C0A">
                  <w:rPr>
                    <w:rFonts w:asciiTheme="minorEastAsia" w:eastAsiaTheme="minorEastAsia" w:hAnsiTheme="minorEastAsia"/>
                    <w:color w:val="000000" w:themeColor="text1"/>
                    <w:szCs w:val="24"/>
                  </w:rPr>
                  <w:t>376,020,363.69</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C77DEB25350E461FA3B6BEDFDF1BF030"/>
                </w:placeholder>
                <w:text/>
              </w:sdtPr>
              <w:sdtContent>
                <w:r w:rsidR="00F71C0A">
                  <w:rPr>
                    <w:rFonts w:asciiTheme="minorEastAsia" w:eastAsiaTheme="minorEastAsia" w:hAnsiTheme="minorEastAsia"/>
                    <w:color w:val="000000" w:themeColor="text1"/>
                    <w:szCs w:val="24"/>
                  </w:rPr>
                  <w:t>1,169,078,296.35</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1D5BECD7D4664BA698F7901C145DC2CF"/>
                </w:placeholder>
                <w:text/>
              </w:sdtPr>
              <w:sdtContent>
                <w:r w:rsidR="00F71C0A">
                  <w:rPr>
                    <w:rFonts w:asciiTheme="minorEastAsia" w:eastAsiaTheme="minorEastAsia" w:hAnsiTheme="minorEastAsia"/>
                    <w:color w:val="000000" w:themeColor="text1"/>
                    <w:szCs w:val="24"/>
                  </w:rPr>
                  <w:t>910,272,109.39</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72CFFDE358D34C09A6B76C820EACEBF7"/>
                </w:placeholder>
                <w:text/>
              </w:sdtPr>
              <w:sdtContent>
                <w:r w:rsidR="00F71C0A">
                  <w:rPr>
                    <w:rFonts w:asciiTheme="minorEastAsia" w:eastAsiaTheme="minorEastAsia" w:hAnsiTheme="minorEastAsia"/>
                    <w:color w:val="000000" w:themeColor="text1"/>
                    <w:szCs w:val="24"/>
                  </w:rPr>
                  <w:t>388,193,957.91</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0BAAF3AAE88745EFAABE3E369DBA73C0"/>
                </w:placeholder>
                <w:text/>
              </w:sdtPr>
              <w:sdtContent>
                <w:r w:rsidR="00F71C0A">
                  <w:rPr>
                    <w:rFonts w:asciiTheme="minorEastAsia" w:eastAsiaTheme="minorEastAsia" w:hAnsiTheme="minorEastAsia"/>
                    <w:color w:val="000000" w:themeColor="text1"/>
                    <w:szCs w:val="24"/>
                  </w:rPr>
                  <w:t>-79,372,721.39</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76196BD267B24DE2A44655AD46B42C08"/>
                </w:placeholder>
                <w:text/>
              </w:sdtPr>
              <w:sdtContent>
                <w:r w:rsidR="00F71C0A">
                  <w:rPr>
                    <w:rFonts w:asciiTheme="minorEastAsia" w:eastAsiaTheme="minorEastAsia" w:hAnsiTheme="minorEastAsia"/>
                    <w:color w:val="000000" w:themeColor="text1"/>
                    <w:szCs w:val="24"/>
                  </w:rPr>
                  <w:t>6,196,520,000.00</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37E1F9906F014CAB893AAE01BAB41F96"/>
                </w:placeholder>
                <w:text/>
              </w:sdtPr>
              <w:sdtContent>
                <w:r w:rsidR="00F71C0A">
                  <w:rPr>
                    <w:rFonts w:asciiTheme="minorEastAsia" w:eastAsiaTheme="minorEastAsia" w:hAnsiTheme="minorEastAsia"/>
                    <w:color w:val="000000" w:themeColor="text1"/>
                    <w:szCs w:val="24"/>
                  </w:rPr>
                  <w:t>8,394,886,102.00</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5244A3875064CE1BA7F27BFBF4F69A3"/>
                </w:placeholder>
                <w:text/>
              </w:sdtPr>
              <w:sdtContent>
                <w:r w:rsidR="00F71C0A">
                  <w:rPr>
                    <w:rFonts w:asciiTheme="minorEastAsia" w:eastAsiaTheme="minorEastAsia" w:hAnsiTheme="minorEastAsia"/>
                    <w:color w:val="000000" w:themeColor="text1"/>
                    <w:szCs w:val="24"/>
                  </w:rPr>
                  <w:t>168,024,087.30</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34B3EF530931437F9EC8930C41F6029C"/>
                </w:placeholder>
                <w:text/>
              </w:sdtPr>
              <w:sdtContent>
                <w:r w:rsidR="00F71C0A">
                  <w:rPr>
                    <w:rFonts w:asciiTheme="minorEastAsia" w:eastAsiaTheme="minorEastAsia" w:hAnsiTheme="minorEastAsia"/>
                    <w:color w:val="000000" w:themeColor="text1"/>
                    <w:szCs w:val="24"/>
                  </w:rPr>
                  <w:t>100,172,862.38</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A5271060CB684BF7AAAC87415299C3B1"/>
                </w:placeholder>
                <w:text/>
              </w:sdtPr>
              <w:sdtContent>
                <w:r w:rsidR="00F71C0A">
                  <w:rPr>
                    <w:rFonts w:asciiTheme="minorEastAsia" w:eastAsiaTheme="minorEastAsia" w:hAnsiTheme="minorEastAsia"/>
                    <w:color w:val="000000" w:themeColor="text1"/>
                    <w:szCs w:val="24"/>
                  </w:rPr>
                  <w:t>42,303.00</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1C1CDD630FCF4EF9BBF823FA4610034B"/>
                </w:placeholder>
                <w:text/>
              </w:sdtPr>
              <w:sdtContent>
                <w:r w:rsidR="00F71C0A">
                  <w:rPr>
                    <w:rFonts w:asciiTheme="minorEastAsia" w:eastAsiaTheme="minorEastAsia" w:hAnsiTheme="minorEastAsia"/>
                    <w:color w:val="000000" w:themeColor="text1"/>
                    <w:szCs w:val="24"/>
                  </w:rPr>
                  <w:t>1,075.00</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D0B8617409164777BA31D4017C9B098C"/>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827827000"/>
                <w:lock w:val="sdtLocked"/>
                <w:placeholder>
                  <w:docPart w:val="AF3475F651CA4719B7E09895F69AADBD"/>
                </w:placeholder>
                <w:showingPlcHdr/>
                <w:text/>
              </w:sdtPr>
              <w:sdtContent>
                <w:r w:rsidR="006A73B4">
                  <w:rPr>
                    <w:rStyle w:val="placeholder1Char"/>
                    <w:rFonts w:hint="eastAsia"/>
                  </w:rPr>
                  <w:t>____________</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806B489F1079488398B83D71535FE820"/>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765838928"/>
                <w:lock w:val="sdtLocked"/>
                <w:placeholder>
                  <w:docPart w:val="6054A287F14745B2B222FCE6C3D00A58"/>
                </w:placeholder>
                <w:showingPlcHdr/>
                <w:text/>
              </w:sdtPr>
              <w:sdtContent>
                <w:r w:rsidR="006A73B4">
                  <w:rPr>
                    <w:rStyle w:val="placeholder1Char"/>
                    <w:rFonts w:hint="eastAsia"/>
                  </w:rPr>
                  <w:t>____________</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41F6B2BBA7924A64801AB183E561CC70"/>
                </w:placeholder>
                <w:text/>
              </w:sdtPr>
              <w:sdtContent>
                <w:r w:rsidR="00F71C0A">
                  <w:rPr>
                    <w:rFonts w:asciiTheme="minorEastAsia" w:eastAsiaTheme="minorEastAsia" w:hAnsiTheme="minorEastAsia"/>
                    <w:color w:val="000000" w:themeColor="text1"/>
                    <w:szCs w:val="24"/>
                  </w:rPr>
                  <w:t>6,364,586,390.30</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0A1A28BDC6D948368FD860D652291201"/>
                </w:placeholder>
                <w:text/>
              </w:sdtPr>
              <w:sdtContent>
                <w:r w:rsidR="00F71C0A">
                  <w:rPr>
                    <w:rFonts w:asciiTheme="minorEastAsia" w:eastAsiaTheme="minorEastAsia" w:hAnsiTheme="minorEastAsia"/>
                    <w:color w:val="000000" w:themeColor="text1"/>
                    <w:szCs w:val="24"/>
                  </w:rPr>
                  <w:t>8,495,060,039.38</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08E6841F33064AFEACF714672450FCE5"/>
                </w:placeholder>
                <w:text/>
              </w:sdtPr>
              <w:sdtContent>
                <w:r w:rsidR="00F71C0A">
                  <w:rPr>
                    <w:rFonts w:asciiTheme="minorEastAsia" w:eastAsiaTheme="minorEastAsia" w:hAnsiTheme="minorEastAsia"/>
                    <w:color w:val="000000" w:themeColor="text1"/>
                    <w:szCs w:val="24"/>
                  </w:rPr>
                  <w:t>3,184,693.00</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B561263B50BF49C28F470AA13DEAF69B"/>
                </w:placeholder>
                <w:text/>
              </w:sdtPr>
              <w:sdtContent>
                <w:r w:rsidR="00F71C0A">
                  <w:rPr>
                    <w:rFonts w:asciiTheme="minorEastAsia" w:eastAsiaTheme="minorEastAsia" w:hAnsiTheme="minorEastAsia"/>
                    <w:color w:val="000000" w:themeColor="text1"/>
                    <w:szCs w:val="24"/>
                  </w:rPr>
                  <w:t>3,604,045.90</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69FE62DA137B4535A38C1DC682D85250"/>
                </w:placeholder>
                <w:text/>
              </w:sdtPr>
              <w:sdtContent>
                <w:r w:rsidR="00F71C0A">
                  <w:rPr>
                    <w:rFonts w:asciiTheme="minorEastAsia" w:eastAsiaTheme="minorEastAsia" w:hAnsiTheme="minorEastAsia"/>
                    <w:color w:val="000000" w:themeColor="text1"/>
                    <w:szCs w:val="24"/>
                  </w:rPr>
                  <w:t>7,622,698,000.00</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68E60A54E40E4F94858F4D8868496B1D"/>
                </w:placeholder>
                <w:text/>
              </w:sdtPr>
              <w:sdtContent>
                <w:r w:rsidR="00F71C0A">
                  <w:rPr>
                    <w:rFonts w:asciiTheme="minorEastAsia" w:eastAsiaTheme="minorEastAsia" w:hAnsiTheme="minorEastAsia"/>
                    <w:color w:val="000000" w:themeColor="text1"/>
                    <w:szCs w:val="24"/>
                  </w:rPr>
                  <w:t>8,834,036,802.00</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B73F29163EDE498980AAFA7E24681FFD"/>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015806481"/>
                <w:lock w:val="sdtLocked"/>
                <w:placeholder>
                  <w:docPart w:val="3A8B40DC35D14EA1ABD65D185A473689"/>
                </w:placeholder>
                <w:showingPlcHdr/>
                <w:text/>
              </w:sdtPr>
              <w:sdtContent>
                <w:r w:rsidR="006A73B4">
                  <w:rPr>
                    <w:rStyle w:val="placeholder1Char"/>
                    <w:rFonts w:hint="eastAsia"/>
                  </w:rPr>
                  <w:t>____________</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224701D3D03346FCB3F440C323D1389D"/>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699439064"/>
                <w:lock w:val="sdtLocked"/>
                <w:placeholder>
                  <w:docPart w:val="7A7BF729BD334F19BB0D3281E65BDD49"/>
                </w:placeholder>
                <w:showingPlcHdr/>
                <w:text/>
              </w:sdtPr>
              <w:sdtContent>
                <w:r w:rsidR="006A73B4">
                  <w:rPr>
                    <w:rStyle w:val="placeholder1Char"/>
                    <w:rFonts w:hint="eastAsia"/>
                  </w:rPr>
                  <w:t>____________</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D12FC146EA6642EBBCCBFCBF561C2771"/>
                </w:placeholder>
                <w:text/>
              </w:sdtPr>
              <w:sdtContent>
                <w:r w:rsidR="00F71C0A">
                  <w:rPr>
                    <w:rFonts w:asciiTheme="minorEastAsia" w:eastAsiaTheme="minorEastAsia" w:hAnsiTheme="minorEastAsia"/>
                    <w:color w:val="000000" w:themeColor="text1"/>
                    <w:szCs w:val="24"/>
                  </w:rPr>
                  <w:t>7,625,882,693.00</w:t>
                </w:r>
              </w:sdtContent>
            </w:sdt>
          </w:p>
        </w:tc>
        <w:tc>
          <w:tcPr>
            <w:tcW w:w="881" w:type="pct"/>
            <w:shd w:val="clear" w:color="auto" w:fill="D9D9D9" w:themeFill="background1" w:themeFillShade="D9"/>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FB4A290A37F449F2B7B62749CD0DEC51"/>
                </w:placeholder>
                <w:text/>
              </w:sdtPr>
              <w:sdtContent>
                <w:r w:rsidR="00F71C0A">
                  <w:rPr>
                    <w:rFonts w:asciiTheme="minorEastAsia" w:eastAsiaTheme="minorEastAsia" w:hAnsiTheme="minorEastAsia"/>
                    <w:color w:val="000000" w:themeColor="text1"/>
                    <w:szCs w:val="24"/>
                  </w:rPr>
                  <w:t>8,837,640,847.90</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CEEEDED77B27440893C085AD8F815607"/>
                </w:placeholder>
                <w:text/>
              </w:sdtPr>
              <w:sdtContent>
                <w:r w:rsidR="00F71C0A">
                  <w:rPr>
                    <w:rFonts w:asciiTheme="minorEastAsia" w:eastAsiaTheme="minorEastAsia" w:hAnsiTheme="minorEastAsia"/>
                    <w:color w:val="000000" w:themeColor="text1"/>
                    <w:szCs w:val="24"/>
                  </w:rPr>
                  <w:t>-1,261,296,302.70</w:t>
                </w:r>
              </w:sdtContent>
            </w:sdt>
          </w:p>
        </w:tc>
        <w:tc>
          <w:tcPr>
            <w:tcW w:w="881" w:type="pct"/>
            <w:shd w:val="clear" w:color="auto" w:fill="D9D9D9" w:themeFill="background1" w:themeFillShade="D9"/>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1F9FEEA375E44B8295EFC194A3018CB0"/>
                </w:placeholder>
                <w:text/>
              </w:sdtPr>
              <w:sdtContent>
                <w:r w:rsidR="00F71C0A">
                  <w:rPr>
                    <w:rFonts w:asciiTheme="minorEastAsia" w:eastAsiaTheme="minorEastAsia" w:hAnsiTheme="minorEastAsia"/>
                    <w:color w:val="000000" w:themeColor="text1"/>
                    <w:szCs w:val="24"/>
                  </w:rPr>
                  <w:t>-342,580,808.52</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691954E324D94404968FDB2FF2AC4D1F"/>
                </w:placeholder>
                <w:showingPlcHdr/>
                <w:text/>
              </w:sdtPr>
              <w:sdtContent>
                <w:r w:rsidR="006A73B4">
                  <w:rPr>
                    <w:rStyle w:val="placeholder1Char"/>
                    <w:rFonts w:hint="eastAsia"/>
                  </w:rPr>
                  <w:t>____________</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kern w:val="0"/>
                  <w:szCs w:val="24"/>
                </w:rPr>
                <w:alias w:val="货币类型"/>
                <w:tag w:val="货币类型"/>
                <w:id w:val="1128600651"/>
                <w:lock w:val="sdtLocked"/>
                <w:placeholder>
                  <w:docPart w:val="C0C20EF8D6E44013A13AC5B64CDF5869"/>
                </w:placeholder>
                <w:showingPlcHdr/>
                <w:text/>
              </w:sdtPr>
              <w:sdtContent>
                <w:r w:rsidR="006A73B4">
                  <w:rPr>
                    <w:rStyle w:val="placeholder1Char"/>
                    <w:rFonts w:hint="eastAsia"/>
                  </w:rPr>
                  <w:t>____________</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CF3BBEFBA2BC4E5BB6F53A1C392C9651"/>
                </w:placeholder>
                <w:text/>
              </w:sdtPr>
              <w:sdtContent>
                <w:r w:rsidR="00F71C0A">
                  <w:rPr>
                    <w:rFonts w:asciiTheme="minorEastAsia" w:eastAsiaTheme="minorEastAsia" w:hAnsiTheme="minorEastAsia"/>
                    <w:color w:val="000000" w:themeColor="text1"/>
                    <w:szCs w:val="24"/>
                  </w:rPr>
                  <w:t>629,100,000.00</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BB70242394ED41119651827C57D3024A"/>
                </w:placeholder>
                <w:text/>
              </w:sdtPr>
              <w:sdtContent>
                <w:r w:rsidR="00F71C0A">
                  <w:rPr>
                    <w:rFonts w:asciiTheme="minorEastAsia" w:eastAsiaTheme="minorEastAsia" w:hAnsiTheme="minorEastAsia"/>
                    <w:color w:val="000000" w:themeColor="text1"/>
                    <w:szCs w:val="24"/>
                  </w:rPr>
                  <w:t>524,000,000.00</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6A73B4" w:rsidRPr="00C45A43" w:rsidRDefault="0038265C" w:rsidP="006A73B4">
            <w:pPr>
              <w:widowControl/>
              <w:jc w:val="right"/>
              <w:rPr>
                <w:rFonts w:asciiTheme="minorEastAsia" w:eastAsiaTheme="minorEastAsia" w:hAnsiTheme="minorEastAsia" w:cs="宋体"/>
                <w:color w:val="000000" w:themeColor="text1"/>
                <w:kern w:val="0"/>
                <w:sz w:val="18"/>
                <w:szCs w:val="21"/>
              </w:rPr>
            </w:pPr>
            <w:r w:rsidRPr="0038265C">
              <w:rPr>
                <w:rFonts w:asciiTheme="minorEastAsia" w:eastAsiaTheme="minorEastAsia" w:hAnsiTheme="minorEastAsia" w:cs="宋体" w:hint="eastAsia"/>
                <w:color w:val="000000" w:themeColor="text1"/>
                <w:kern w:val="0"/>
                <w:sz w:val="18"/>
                <w:szCs w:val="21"/>
              </w:rPr>
              <w:t>十三、6</w:t>
            </w: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5AA3EB19875E4EFE8F3D9861D2D2E136"/>
                </w:placeholder>
                <w:text/>
              </w:sdtPr>
              <w:sdtContent>
                <w:r w:rsidR="00F71C0A">
                  <w:rPr>
                    <w:rFonts w:asciiTheme="minorEastAsia" w:eastAsiaTheme="minorEastAsia" w:hAnsiTheme="minorEastAsia"/>
                    <w:color w:val="000000" w:themeColor="text1"/>
                    <w:szCs w:val="24"/>
                  </w:rPr>
                  <w:t>4,983,020,000.00</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548C424DC0ED4768982DE1DD46A6E1CB"/>
                </w:placeholder>
                <w:text/>
              </w:sdtPr>
              <w:sdtContent>
                <w:r w:rsidR="00F71C0A">
                  <w:rPr>
                    <w:rFonts w:asciiTheme="minorEastAsia" w:eastAsiaTheme="minorEastAsia" w:hAnsiTheme="minorEastAsia"/>
                    <w:color w:val="000000" w:themeColor="text1"/>
                    <w:szCs w:val="24"/>
                  </w:rPr>
                  <w:t>8,345,400,077.90</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EA2FF85680924CB7B276A761603B732C"/>
                </w:placeholder>
                <w:text/>
              </w:sdtPr>
              <w:sdtContent>
                <w:r w:rsidR="00F71C0A">
                  <w:rPr>
                    <w:rFonts w:asciiTheme="minorEastAsia" w:eastAsiaTheme="minorEastAsia" w:hAnsiTheme="minorEastAsia"/>
                    <w:color w:val="000000" w:themeColor="text1"/>
                    <w:szCs w:val="24"/>
                  </w:rPr>
                  <w:t>5,612,120,000.00</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37BA14B026E541EE8F049EF5C9E6A4FD"/>
                </w:placeholder>
                <w:text/>
              </w:sdtPr>
              <w:sdtContent>
                <w:r w:rsidR="00F71C0A">
                  <w:rPr>
                    <w:rFonts w:asciiTheme="minorEastAsia" w:eastAsiaTheme="minorEastAsia" w:hAnsiTheme="minorEastAsia"/>
                    <w:color w:val="000000" w:themeColor="text1"/>
                    <w:szCs w:val="24"/>
                  </w:rPr>
                  <w:t>8,869,400,077.90</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80553A18812D48D9B390408694B07952"/>
                </w:placeholder>
                <w:text/>
              </w:sdtPr>
              <w:sdtContent>
                <w:r w:rsidR="00F71C0A">
                  <w:rPr>
                    <w:rFonts w:asciiTheme="minorEastAsia" w:eastAsiaTheme="minorEastAsia" w:hAnsiTheme="minorEastAsia"/>
                    <w:color w:val="000000" w:themeColor="text1"/>
                    <w:szCs w:val="24"/>
                  </w:rPr>
                  <w:t>403,500,000.00</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4242BFD3611D4B428A21D2CE26C0EB0C"/>
                </w:placeholder>
                <w:text/>
              </w:sdtPr>
              <w:sdtContent>
                <w:r w:rsidR="00F71C0A">
                  <w:rPr>
                    <w:rFonts w:asciiTheme="minorEastAsia" w:eastAsiaTheme="minorEastAsia" w:hAnsiTheme="minorEastAsia"/>
                    <w:color w:val="000000" w:themeColor="text1"/>
                    <w:szCs w:val="24"/>
                  </w:rPr>
                  <w:t>709,650,000.00</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60466640317F4EC689AC1E7AFCB419A8"/>
                </w:placeholder>
                <w:text/>
              </w:sdtPr>
              <w:sdtContent>
                <w:r w:rsidR="00F71C0A">
                  <w:rPr>
                    <w:rFonts w:asciiTheme="minorEastAsia" w:eastAsiaTheme="minorEastAsia" w:hAnsiTheme="minorEastAsia"/>
                    <w:color w:val="000000" w:themeColor="text1"/>
                    <w:szCs w:val="24"/>
                  </w:rPr>
                  <w:t>118,716,177.59</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5FE870C41653446CA2A6DB5E242C7C60"/>
                </w:placeholder>
                <w:text/>
              </w:sdtPr>
              <w:sdtContent>
                <w:r w:rsidR="00F71C0A">
                  <w:rPr>
                    <w:rFonts w:asciiTheme="minorEastAsia" w:eastAsiaTheme="minorEastAsia" w:hAnsiTheme="minorEastAsia"/>
                    <w:color w:val="000000" w:themeColor="text1"/>
                    <w:szCs w:val="24"/>
                  </w:rPr>
                  <w:t>70,677,848.62</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6A73B4" w:rsidRPr="00C45A43" w:rsidRDefault="0038265C" w:rsidP="006A73B4">
            <w:pPr>
              <w:widowControl/>
              <w:jc w:val="right"/>
              <w:rPr>
                <w:rFonts w:asciiTheme="minorEastAsia" w:eastAsiaTheme="minorEastAsia" w:hAnsiTheme="minorEastAsia" w:cs="宋体"/>
                <w:color w:val="000000" w:themeColor="text1"/>
                <w:kern w:val="0"/>
                <w:sz w:val="18"/>
                <w:szCs w:val="21"/>
              </w:rPr>
            </w:pPr>
            <w:r w:rsidRPr="0038265C">
              <w:rPr>
                <w:rFonts w:asciiTheme="minorEastAsia" w:eastAsiaTheme="minorEastAsia" w:hAnsiTheme="minorEastAsia" w:cs="宋体" w:hint="eastAsia"/>
                <w:color w:val="000000" w:themeColor="text1"/>
                <w:kern w:val="0"/>
                <w:sz w:val="18"/>
                <w:szCs w:val="21"/>
              </w:rPr>
              <w:t>十三、6</w:t>
            </w: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943F2892331D4DFEA578BD1DA372F46B"/>
                </w:placeholder>
                <w:text/>
              </w:sdtPr>
              <w:sdtContent>
                <w:r w:rsidR="00F71C0A">
                  <w:rPr>
                    <w:rFonts w:asciiTheme="minorEastAsia" w:eastAsiaTheme="minorEastAsia" w:hAnsiTheme="minorEastAsia"/>
                    <w:color w:val="000000" w:themeColor="text1"/>
                    <w:szCs w:val="24"/>
                  </w:rPr>
                  <w:t>3,905,000,000.00</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3DB3B1368CF54E4C850BD6AED4C96AA0"/>
                </w:placeholder>
                <w:text/>
              </w:sdtPr>
              <w:sdtContent>
                <w:r w:rsidR="00F71C0A">
                  <w:rPr>
                    <w:rFonts w:asciiTheme="minorEastAsia" w:eastAsiaTheme="minorEastAsia" w:hAnsiTheme="minorEastAsia"/>
                    <w:color w:val="000000" w:themeColor="text1"/>
                    <w:szCs w:val="24"/>
                  </w:rPr>
                  <w:t>7,555,900,077.90</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576503ECD3D44B36B96381A32233335C"/>
                </w:placeholder>
                <w:text/>
              </w:sdtPr>
              <w:sdtContent>
                <w:r w:rsidR="00F71C0A">
                  <w:rPr>
                    <w:rFonts w:asciiTheme="minorEastAsia" w:eastAsiaTheme="minorEastAsia" w:hAnsiTheme="minorEastAsia"/>
                    <w:color w:val="000000" w:themeColor="text1"/>
                    <w:szCs w:val="24"/>
                  </w:rPr>
                  <w:t>4,427,216,177.59</w:t>
                </w:r>
              </w:sdtContent>
            </w:sdt>
          </w:p>
        </w:tc>
        <w:tc>
          <w:tcPr>
            <w:tcW w:w="881" w:type="pct"/>
            <w:shd w:val="clear" w:color="auto" w:fill="D9D9D9" w:themeFill="background1" w:themeFillShade="D9"/>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E700729A797146D98FC2EE7B976356C8"/>
                </w:placeholder>
                <w:text/>
              </w:sdtPr>
              <w:sdtContent>
                <w:r w:rsidR="00F71C0A">
                  <w:rPr>
                    <w:rFonts w:asciiTheme="minorEastAsia" w:eastAsiaTheme="minorEastAsia" w:hAnsiTheme="minorEastAsia"/>
                    <w:color w:val="000000" w:themeColor="text1"/>
                    <w:szCs w:val="24"/>
                  </w:rPr>
                  <w:t>8,336,227,926.52</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DB9BDFCA906A4B0DA952B0E3A738A8ED"/>
                </w:placeholder>
                <w:text/>
              </w:sdtPr>
              <w:sdtContent>
                <w:r w:rsidR="00F71C0A">
                  <w:rPr>
                    <w:rFonts w:asciiTheme="minorEastAsia" w:eastAsiaTheme="minorEastAsia" w:hAnsiTheme="minorEastAsia"/>
                    <w:color w:val="000000" w:themeColor="text1"/>
                    <w:szCs w:val="24"/>
                  </w:rPr>
                  <w:t>1,184,903,822.41</w:t>
                </w:r>
              </w:sdtContent>
            </w:sdt>
          </w:p>
        </w:tc>
        <w:tc>
          <w:tcPr>
            <w:tcW w:w="881" w:type="pct"/>
            <w:shd w:val="clear" w:color="auto" w:fill="D9D9D9" w:themeFill="background1" w:themeFillShade="D9"/>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50691005745541AE95FE6864D95C0F49"/>
                </w:placeholder>
                <w:text/>
              </w:sdtPr>
              <w:sdtContent>
                <w:r w:rsidR="00F71C0A">
                  <w:rPr>
                    <w:rFonts w:asciiTheme="minorEastAsia" w:eastAsiaTheme="minorEastAsia" w:hAnsiTheme="minorEastAsia"/>
                    <w:color w:val="000000" w:themeColor="text1"/>
                    <w:szCs w:val="24"/>
                  </w:rPr>
                  <w:t>533,172,151.38</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四、汇率变动对现金及现金等价物的影响</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1754D4A000A24D6EB5BCF100396D34EB"/>
                </w:placeholder>
                <w:text/>
              </w:sdtPr>
              <w:sdtContent>
                <w:r w:rsidR="00F71C0A">
                  <w:rPr>
                    <w:rFonts w:asciiTheme="minorEastAsia" w:eastAsiaTheme="minorEastAsia" w:hAnsiTheme="minorEastAsia"/>
                    <w:color w:val="000000" w:themeColor="text1"/>
                    <w:szCs w:val="24"/>
                  </w:rPr>
                  <w:t>5,317.26</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D661AA2EE3954265AC10E021A105A695"/>
                </w:placeholder>
                <w:text/>
              </w:sdtPr>
              <w:sdtContent>
                <w:r w:rsidR="00F71C0A">
                  <w:rPr>
                    <w:rFonts w:asciiTheme="minorEastAsia" w:eastAsiaTheme="minorEastAsia" w:hAnsiTheme="minorEastAsia"/>
                    <w:color w:val="000000" w:themeColor="text1"/>
                    <w:szCs w:val="24"/>
                  </w:rPr>
                  <w:t>-886.91</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41A8AC1603774FBDA5CDCE466B15ECFF"/>
                </w:placeholder>
                <w:text/>
              </w:sdtPr>
              <w:sdtContent>
                <w:r w:rsidR="00F71C0A">
                  <w:rPr>
                    <w:rFonts w:asciiTheme="minorEastAsia" w:eastAsiaTheme="minorEastAsia" w:hAnsiTheme="minorEastAsia"/>
                    <w:color w:val="000000" w:themeColor="text1"/>
                    <w:szCs w:val="24"/>
                  </w:rPr>
                  <w:t>311,806,794.88</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2BB435CE72314391B2CC017F5F44AB3A"/>
                </w:placeholder>
                <w:text/>
              </w:sdtPr>
              <w:sdtContent>
                <w:r w:rsidR="00F71C0A">
                  <w:rPr>
                    <w:rFonts w:asciiTheme="minorEastAsia" w:eastAsiaTheme="minorEastAsia" w:hAnsiTheme="minorEastAsia"/>
                    <w:color w:val="000000" w:themeColor="text1"/>
                    <w:szCs w:val="24"/>
                  </w:rPr>
                  <w:t>111,217,734.56</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E54D1AD1660247F29AA169DF8A45222C"/>
                </w:placeholder>
                <w:dataBinding w:prefixMappings="xmlns:ns0='http://wwww.hallomagic.com/xbrl/consistency' xmlns:ns1='consistency' " w:xpath="/ns0:xbrlConsistency[1]/ns1:ccConsistency[1]/ns1:ccSign_CashAndCashEquivalentsneeq_instant_T-1_M[1]" w:storeItemID="{08517870-DFDA-4691-AD7A-17DFF9C938D2}"/>
                <w:text/>
              </w:sdtPr>
              <w:sdtContent>
                <w:r w:rsidR="00F71C0A">
                  <w:rPr>
                    <w:rFonts w:asciiTheme="minorEastAsia" w:eastAsiaTheme="minorEastAsia" w:hAnsiTheme="minorEastAsia"/>
                    <w:color w:val="000000" w:themeColor="text1"/>
                    <w:szCs w:val="24"/>
                  </w:rPr>
                  <w:t>170,984,711.88</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A61F7FE950A84E7EA4A27CB90ED9C50D"/>
                </w:placeholder>
                <w:text/>
              </w:sdtPr>
              <w:sdtContent>
                <w:r w:rsidR="00F71C0A">
                  <w:rPr>
                    <w:rFonts w:asciiTheme="minorEastAsia" w:eastAsiaTheme="minorEastAsia" w:hAnsiTheme="minorEastAsia"/>
                    <w:color w:val="000000" w:themeColor="text1"/>
                    <w:szCs w:val="24"/>
                  </w:rPr>
                  <w:t>59,766,977.32</w:t>
                </w:r>
              </w:sdtContent>
            </w:sdt>
          </w:p>
        </w:tc>
      </w:tr>
      <w:tr w:rsidR="006A73B4" w:rsidRPr="001B6047" w:rsidTr="006A73B4">
        <w:tc>
          <w:tcPr>
            <w:tcW w:w="2354" w:type="pct"/>
            <w:shd w:val="clear" w:color="auto" w:fill="D9D9D9" w:themeFill="background1" w:themeFillShade="D9"/>
            <w:vAlign w:val="center"/>
          </w:tcPr>
          <w:p w:rsidR="006A73B4" w:rsidRPr="001B6047" w:rsidRDefault="006A73B4" w:rsidP="006A73B4">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6A73B4" w:rsidRPr="00C45A43" w:rsidRDefault="006A73B4" w:rsidP="006A73B4">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C6B666342A6A439A81F8E92E6AC9523F"/>
                </w:placeholder>
                <w:text/>
              </w:sdtPr>
              <w:sdtContent>
                <w:r w:rsidR="00F71C0A">
                  <w:rPr>
                    <w:rFonts w:asciiTheme="minorEastAsia" w:eastAsiaTheme="minorEastAsia" w:hAnsiTheme="minorEastAsia"/>
                    <w:color w:val="000000" w:themeColor="text1"/>
                    <w:szCs w:val="24"/>
                  </w:rPr>
                  <w:t>482,791,506.76</w:t>
                </w:r>
              </w:sdtContent>
            </w:sdt>
          </w:p>
        </w:tc>
        <w:tc>
          <w:tcPr>
            <w:tcW w:w="881" w:type="pct"/>
            <w:shd w:val="clear" w:color="auto" w:fill="auto"/>
          </w:tcPr>
          <w:p w:rsidR="006A73B4" w:rsidRPr="00C45A43" w:rsidRDefault="009B1513" w:rsidP="006A73B4">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F8F752DD8B574BF9AA86654CCD901307"/>
                </w:placeholder>
                <w:dataBinding w:prefixMappings="xmlns:ns0='http://wwww.hallomagic.com/xbrl/consistency' xmlns:ns1='consistency' " w:xpath="/ns0:xbrlConsistency[1]/ns1:ccConsistency[1]/ns1:ccSign_CashAndCashEquivalentsneeq_instant_T-1_M[1]" w:storeItemID="{08517870-DFDA-4691-AD7A-17DFF9C938D2}"/>
                <w:text/>
              </w:sdtPr>
              <w:sdtContent>
                <w:r w:rsidR="00F71C0A">
                  <w:rPr>
                    <w:rFonts w:asciiTheme="minorEastAsia" w:eastAsiaTheme="minorEastAsia" w:hAnsiTheme="minorEastAsia"/>
                    <w:color w:val="000000" w:themeColor="text1"/>
                    <w:szCs w:val="24"/>
                  </w:rPr>
                  <w:t>170,984,711.88</w:t>
                </w:r>
              </w:sdtContent>
            </w:sdt>
          </w:p>
        </w:tc>
      </w:tr>
    </w:tbl>
    <w:p w:rsidR="006A73B4" w:rsidRDefault="006A73B4"/>
    <w:bookmarkEnd w:id="14"/>
    <w:p w:rsidR="0066457D" w:rsidRDefault="0066457D" w:rsidP="0066457D"/>
    <w:p w:rsidR="0066457D" w:rsidRPr="0066457D" w:rsidRDefault="0066457D" w:rsidP="0066457D">
      <w:pPr>
        <w:sectPr w:rsidR="0066457D" w:rsidRPr="0066457D" w:rsidSect="000C7399">
          <w:headerReference w:type="default" r:id="rId21"/>
          <w:pgSz w:w="11906" w:h="16838"/>
          <w:pgMar w:top="1440" w:right="1797" w:bottom="1440" w:left="1797" w:header="851" w:footer="992" w:gutter="0"/>
          <w:cols w:space="425"/>
          <w:docGrid w:type="lines" w:linePitch="312"/>
        </w:sectPr>
      </w:pPr>
    </w:p>
    <w:p w:rsidR="006A73B4" w:rsidRPr="001B6047" w:rsidRDefault="006A73B4" w:rsidP="006A73B4">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lastRenderedPageBreak/>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tblPr>
      <w:tblGrid>
        <w:gridCol w:w="2689"/>
        <w:gridCol w:w="1417"/>
        <w:gridCol w:w="1418"/>
        <w:gridCol w:w="1275"/>
        <w:gridCol w:w="1560"/>
        <w:gridCol w:w="1134"/>
        <w:gridCol w:w="1134"/>
        <w:gridCol w:w="1275"/>
        <w:gridCol w:w="1276"/>
        <w:gridCol w:w="1276"/>
        <w:gridCol w:w="1479"/>
      </w:tblGrid>
      <w:tr w:rsidR="006A73B4" w:rsidRPr="00170479" w:rsidTr="006A73B4">
        <w:trPr>
          <w:trHeight w:val="317"/>
          <w:jc w:val="center"/>
        </w:trPr>
        <w:tc>
          <w:tcPr>
            <w:tcW w:w="2689" w:type="dxa"/>
            <w:tcBorders>
              <w:bottom w:val="nil"/>
            </w:tcBorders>
            <w:shd w:val="clear" w:color="auto" w:fill="D9D9D9" w:themeFill="background1" w:themeFillShade="D9"/>
            <w:vAlign w:val="center"/>
          </w:tcPr>
          <w:p w:rsidR="006A73B4" w:rsidRPr="00170479" w:rsidRDefault="006A73B4" w:rsidP="006A73B4">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6A73B4" w:rsidRPr="00170479" w:rsidRDefault="006A73B4" w:rsidP="006A73B4">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6A73B4" w:rsidRPr="00552A81" w:rsidTr="006A73B4">
        <w:trPr>
          <w:trHeight w:val="317"/>
          <w:jc w:val="center"/>
        </w:trPr>
        <w:tc>
          <w:tcPr>
            <w:tcW w:w="2689" w:type="dxa"/>
            <w:tcBorders>
              <w:top w:val="nil"/>
              <w:bottom w:val="nil"/>
            </w:tcBorders>
            <w:shd w:val="clear" w:color="auto" w:fill="D9D9D9" w:themeFill="background1" w:themeFillShade="D9"/>
            <w:vAlign w:val="center"/>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6A73B4" w:rsidRPr="00170479" w:rsidRDefault="006A73B4" w:rsidP="006A73B4">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6A73B4" w:rsidRPr="00170479" w:rsidRDefault="006A73B4" w:rsidP="006A73B4">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6A73B4" w:rsidRPr="00170479" w:rsidRDefault="006A73B4" w:rsidP="006A73B4">
            <w:pPr>
              <w:widowControl/>
              <w:jc w:val="right"/>
              <w:rPr>
                <w:rFonts w:asciiTheme="minorEastAsia" w:eastAsiaTheme="minorEastAsia" w:hAnsiTheme="minorEastAsia"/>
                <w:color w:val="000000" w:themeColor="text1"/>
                <w:sz w:val="16"/>
                <w:szCs w:val="16"/>
              </w:rPr>
            </w:pPr>
          </w:p>
        </w:tc>
      </w:tr>
      <w:tr w:rsidR="006A73B4" w:rsidRPr="00552A81" w:rsidTr="006A73B4">
        <w:trPr>
          <w:trHeight w:val="317"/>
          <w:jc w:val="center"/>
        </w:trPr>
        <w:tc>
          <w:tcPr>
            <w:tcW w:w="2689" w:type="dxa"/>
            <w:tcBorders>
              <w:top w:val="nil"/>
            </w:tcBorders>
            <w:shd w:val="clear" w:color="auto" w:fill="D9D9D9" w:themeFill="background1" w:themeFillShade="D9"/>
            <w:vAlign w:val="center"/>
          </w:tcPr>
          <w:p w:rsidR="006A73B4" w:rsidRPr="00170479" w:rsidRDefault="006A73B4" w:rsidP="006A73B4">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DBA2C46A5466478FAB03A4DF1D681D4F"/>
                </w:placeholder>
                <w:dataBinding w:prefixMappings="xmlns:ns0='http://wwww.hallomagic.com/xbrl/consistency' xmlns:ns1='consistency' " w:xpath="/ns0:xbrlConsistency[1]/ns1:ccConsistency[1]/ns1:ccSign_IssuedCapitalneeq_instant_T-1[1]" w:storeItemID="{08517870-DFDA-4691-AD7A-17DFF9C938D2}"/>
                <w:text/>
              </w:sdtPr>
              <w:sdtContent>
                <w:r w:rsidR="00F71C0A">
                  <w:rPr>
                    <w:rFonts w:asciiTheme="minorEastAsia" w:eastAsiaTheme="minorEastAsia" w:hAnsiTheme="minorEastAsia"/>
                    <w:color w:val="000000" w:themeColor="text1"/>
                    <w:sz w:val="16"/>
                    <w:szCs w:val="16"/>
                  </w:rPr>
                  <w:t>1,636,300,000.00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F63F8A745D4844DC8F6D72CF36754E56"/>
                </w:placeholder>
                <w:dataBinding w:prefixMappings="xmlns:ns0='http://wwww.hallomagic.com/xbrl/consistency' xmlns:ns1='consistency' " w:xpath="/ns0:xbrlConsistency[1]/ns1:ccConsistency[1]/ns1:ccSign_CapitalSurplusneeq_instant_T-1[1]" w:storeItemID="{08517870-DFDA-4691-AD7A-17DFF9C938D2}"/>
                <w:text/>
              </w:sdtPr>
              <w:sdtContent>
                <w:r w:rsidR="00F71C0A">
                  <w:rPr>
                    <w:rFonts w:asciiTheme="minorEastAsia" w:eastAsiaTheme="minorEastAsia" w:hAnsiTheme="minorEastAsia"/>
                    <w:color w:val="000000" w:themeColor="text1"/>
                    <w:sz w:val="16"/>
                    <w:szCs w:val="16"/>
                  </w:rPr>
                  <w:t>162,498,886.42</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383582A0F62645A5B79BF7A1D052684F"/>
                </w:placeholder>
                <w:showingPlcHdr/>
                <w:dataBinding w:prefixMappings="xmlns:ns0='http://wwww.hallomagic.com/xbrl/consistency' xmlns:ns1='consistency' " w:xpath="/ns0:xbrlConsistency[1]/ns1:ccConsistency[1]/ns1:ccSign_KuCunGuneeq_instant_T-1[1]" w:storeItemID="{08517870-DFDA-4691-AD7A-17DFF9C938D2}"/>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94280003"/>
                <w:lock w:val="sdtLocked"/>
                <w:placeholder>
                  <w:docPart w:val="5785A0A98F604F79B1035F3E5AE9623F"/>
                </w:placeholder>
                <w:dataBinding w:prefixMappings="xmlns:ns0='http://wwww.hallomagic.com/xbrl/consistency' xmlns:ns1='consistency' " w:xpath="/ns0:xbrlConsistency[1]/ns1:ccConsistency[1]/ns1:ccSign_QiTaZongHeShouYineeq_instant_T-1[1]" w:storeItemID="{08517870-DFDA-4691-AD7A-17DFF9C938D2}"/>
                <w:text/>
              </w:sdtPr>
              <w:sdtContent>
                <w:r w:rsidR="00F71C0A">
                  <w:rPr>
                    <w:rFonts w:asciiTheme="minorEastAsia" w:eastAsiaTheme="minorEastAsia" w:hAnsiTheme="minorEastAsia"/>
                    <w:color w:val="000000" w:themeColor="text1"/>
                    <w:sz w:val="16"/>
                    <w:szCs w:val="16"/>
                  </w:rPr>
                  <w:t>0.00</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2193FCA8DBC440FD8110CD8044A2ABBC"/>
                </w:placeholder>
                <w:showingPlcHdr/>
                <w:dataBinding w:prefixMappings="xmlns:ns0='http://wwww.hallomagic.com/xbrl/consistency' xmlns:ns1='consistency' " w:xpath="/ns0:xbrlConsistency[1]/ns1:ccConsistency[1]/ns1:ccSign_SpecializedReserveneeq_instant_T-1[1]" w:storeItemID="{08517870-DFDA-4691-AD7A-17DFF9C938D2}"/>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32498720"/>
                <w:lock w:val="sdtLocked"/>
                <w:placeholder>
                  <w:docPart w:val="1322B3EC84204B828E72CB2A77C08FD8"/>
                </w:placeholder>
                <w:dataBinding w:prefixMappings="xmlns:ns0='http://wwww.hallomagic.com/xbrl/consistency' xmlns:ns1='consistency' " w:xpath="/ns0:xbrlConsistency[1]/ns1:ccConsistency[1]/ns1:ccSign_SurplusReservesneeq_instant_T-1[1]" w:storeItemID="{08517870-DFDA-4691-AD7A-17DFF9C938D2}"/>
                <w:text/>
              </w:sdtPr>
              <w:sdtContent>
                <w:r w:rsidR="00F71C0A">
                  <w:rPr>
                    <w:rFonts w:asciiTheme="minorEastAsia" w:eastAsiaTheme="minorEastAsia" w:hAnsiTheme="minorEastAsia"/>
                    <w:color w:val="000000" w:themeColor="text1"/>
                    <w:sz w:val="16"/>
                    <w:szCs w:val="16"/>
                  </w:rPr>
                  <w:t>96,262,743.21</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45A2846A8DD9471B8CCC5214DE3523EA"/>
                </w:placeholder>
                <w:showingPlcHdr/>
                <w:dataBinding w:prefixMappings="xmlns:ns0='http://wwww.hallomagic.com/xbrl/consistency' xmlns:ns1='consistency' " w:xpath="/ns0:xbrlConsistency[1]/ns1:ccConsistency[1]/ns1:ccSign_GeneralProvisionsneeq_instant_T-1[1]" w:storeItemID="{08517870-DFDA-4691-AD7A-17DFF9C938D2}"/>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41423570"/>
                <w:lock w:val="sdtLocked"/>
                <w:placeholder>
                  <w:docPart w:val="64BFE59C0B214CA8A29AFF29B5C4A10F"/>
                </w:placeholder>
                <w:dataBinding w:prefixMappings="xmlns:ns0='http://wwww.hallomagic.com/xbrl/consistency' xmlns:ns1='consistency' " w:xpath="/ns0:xbrlConsistency[1]/ns1:ccConsistency[1]/ns1:ccSign_RetainedEarningsneeq_instant_T-1[1]" w:storeItemID="{08517870-DFDA-4691-AD7A-17DFF9C938D2}"/>
                <w:text/>
              </w:sdtPr>
              <w:sdtContent>
                <w:r w:rsidR="00F71C0A">
                  <w:rPr>
                    <w:rFonts w:asciiTheme="minorEastAsia" w:eastAsiaTheme="minorEastAsia" w:hAnsiTheme="minorEastAsia"/>
                    <w:color w:val="000000" w:themeColor="text1"/>
                    <w:sz w:val="16"/>
                    <w:szCs w:val="16"/>
                  </w:rPr>
                  <w:t>336,498,031.34</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03A3B8661F74406CAEE133AB9D4DF8CC"/>
                </w:placeholder>
                <w:dataBinding w:prefixMappings="xmlns:ns0='http://wwww.hallomagic.com/xbrl/consistency' xmlns:ns1='consistency' " w:xpath="/ns0:xbrlConsistency[1]/ns1:ccConsistency[1]/ns1:ccSign_NoncontrollingInterestsneeq_instant_T-1[1]" w:storeItemID="{08517870-DFDA-4691-AD7A-17DFF9C938D2}"/>
                <w:text/>
              </w:sdtPr>
              <w:sdtContent>
                <w:r w:rsidR="00F71C0A">
                  <w:rPr>
                    <w:rFonts w:asciiTheme="minorEastAsia" w:eastAsiaTheme="minorEastAsia" w:hAnsiTheme="minorEastAsia"/>
                    <w:color w:val="000000" w:themeColor="text1"/>
                    <w:sz w:val="16"/>
                    <w:szCs w:val="16"/>
                  </w:rPr>
                  <w:t>-4,526,332.17</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3F62A89625854B7598A96FF26E16C48E"/>
                </w:placeholder>
                <w:dataBinding w:prefixMappings="xmlns:ns0='http://wwww.hallomagic.com/xbrl/consistency' xmlns:ns1='consistency' " w:xpath="/ns0:xbrlConsistency[1]/ns1:ccConsistency[1]/ns1:ccSign_Equityneeq_instant_T-1[1]" w:storeItemID="{08517870-DFDA-4691-AD7A-17DFF9C938D2}"/>
                <w:text/>
              </w:sdtPr>
              <w:sdtContent>
                <w:r w:rsidR="00F71C0A">
                  <w:rPr>
                    <w:rFonts w:asciiTheme="minorEastAsia" w:eastAsiaTheme="minorEastAsia" w:hAnsiTheme="minorEastAsia"/>
                    <w:color w:val="000000" w:themeColor="text1"/>
                    <w:sz w:val="16"/>
                    <w:szCs w:val="16"/>
                  </w:rPr>
                  <w:t>2,227,033,328.80</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E652ADF2AFA5452EAC62B9EA66DAA0EE"/>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5905007"/>
                <w:lock w:val="sdtLocked"/>
                <w:placeholder>
                  <w:docPart w:val="E2331026B7454B63ACF0E022052BCCF2"/>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46717877"/>
                <w:lock w:val="sdtLocked"/>
                <w:placeholder>
                  <w:docPart w:val="D995226F7E0A479A86B259DC1AF591A2"/>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85816649"/>
                <w:lock w:val="sdtLocked"/>
                <w:placeholder>
                  <w:docPart w:val="CEE2E3F7F2B1450188C5F1E94AC09B20"/>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17127867"/>
                <w:lock w:val="sdtLocked"/>
                <w:placeholder>
                  <w:docPart w:val="6DA3EF5BBE29411E9C7B996492A6D9BF"/>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29855557"/>
                <w:lock w:val="sdtLocked"/>
                <w:placeholder>
                  <w:docPart w:val="527B4D9FDD114180836D91046244EE31"/>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49927635"/>
                <w:lock w:val="sdtLocked"/>
                <w:placeholder>
                  <w:docPart w:val="96EBBFD9853F4B4C8BD36EE6F3B5B1F6"/>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05392657"/>
                <w:lock w:val="sdtLocked"/>
                <w:placeholder>
                  <w:docPart w:val="01D7966B0B174AABB84053953F0C14BD"/>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38569109"/>
                <w:lock w:val="sdtLocked"/>
                <w:placeholder>
                  <w:docPart w:val="92CFF3EDF2BE4CCE82DC6DF95B4248D8"/>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99899580"/>
                <w:lock w:val="sdtLocked"/>
                <w:placeholder>
                  <w:docPart w:val="57A78729949E4190A89C62D879267AEE"/>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B38C5CE8FE7D483C817519C397595401"/>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10400929"/>
                <w:lock w:val="sdtLocked"/>
                <w:placeholder>
                  <w:docPart w:val="D76F9CDC57E74758827EB846322A5E77"/>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82272163"/>
                <w:lock w:val="sdtLocked"/>
                <w:placeholder>
                  <w:docPart w:val="B122101AE19A404EBD6CAC383CC87D12"/>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39102913"/>
                <w:lock w:val="sdtLocked"/>
                <w:placeholder>
                  <w:docPart w:val="976C10F561BB43FE99A5C30C60C00299"/>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60415795"/>
                <w:lock w:val="sdtLocked"/>
                <w:placeholder>
                  <w:docPart w:val="3967C5E9F9014BF1B0F4F6FD4C8544E6"/>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32099321"/>
                <w:lock w:val="sdtLocked"/>
                <w:placeholder>
                  <w:docPart w:val="7A7D9BD3272B4019873ECD79E19882EE"/>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86850220"/>
                <w:lock w:val="sdtLocked"/>
                <w:placeholder>
                  <w:docPart w:val="3C8055879AAD4944BA5CCDDDFAE6335D"/>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91290700"/>
                <w:lock w:val="sdtLocked"/>
                <w:placeholder>
                  <w:docPart w:val="ADEE9033C98F4DF0ABE7F66FCF801B65"/>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04918398"/>
                <w:lock w:val="sdtLocked"/>
                <w:placeholder>
                  <w:docPart w:val="24B09433C8ED4DC78FFFAB7C61BEDA7E"/>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70000143"/>
                <w:lock w:val="sdtLocked"/>
                <w:placeholder>
                  <w:docPart w:val="66CC340C493448D88174888D9F98890B"/>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184A876ADF03451D8806A32132B0DFD7"/>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47830031"/>
                <w:lock w:val="sdtLocked"/>
                <w:placeholder>
                  <w:docPart w:val="6D05BC2A72C94BA98272F49C531CAFA8"/>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21708958"/>
                <w:lock w:val="sdtLocked"/>
                <w:placeholder>
                  <w:docPart w:val="42FE99C49C6C4913978F5D4D893EB4D6"/>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82653121"/>
                <w:lock w:val="sdtLocked"/>
                <w:placeholder>
                  <w:docPart w:val="98347A32133942E9BDAE7E12CAA0225A"/>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92170588"/>
                <w:lock w:val="sdtLocked"/>
                <w:placeholder>
                  <w:docPart w:val="53DB3B73020E4A299797B56CA1B959EA"/>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07068786"/>
                <w:lock w:val="sdtLocked"/>
                <w:placeholder>
                  <w:docPart w:val="0502798E909E49568C37DDC5A4E8BEE7"/>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77438692"/>
                <w:lock w:val="sdtLocked"/>
                <w:placeholder>
                  <w:docPart w:val="D9CF5E2226754C8F9176E976C237838C"/>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12042073"/>
                <w:lock w:val="sdtLocked"/>
                <w:placeholder>
                  <w:docPart w:val="A0E4997A8F2640CAA07784CDA7FB6469"/>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20016931"/>
                <w:lock w:val="sdtLocked"/>
                <w:placeholder>
                  <w:docPart w:val="59648CF543744C4A86339FFA6E2FF591"/>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58265480"/>
                <w:lock w:val="sdtLocked"/>
                <w:placeholder>
                  <w:docPart w:val="659C01D89FD6447894291075F09C41CF"/>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8BDA1171AC604E28BC94A46C95A84632"/>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21762458"/>
                <w:lock w:val="sdtLocked"/>
                <w:placeholder>
                  <w:docPart w:val="90D836AFF1354E5E967BBBF7162F3C69"/>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54097311"/>
                <w:lock w:val="sdtLocked"/>
                <w:placeholder>
                  <w:docPart w:val="680E698E57384E5784545AEA6D5210C4"/>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97839927"/>
                <w:lock w:val="sdtLocked"/>
                <w:placeholder>
                  <w:docPart w:val="9952A0E8FA46409C9B120A92430B8BB4"/>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88362323"/>
                <w:lock w:val="sdtLocked"/>
                <w:placeholder>
                  <w:docPart w:val="D2DF9A15F89D476BB7A7B3DB0D4E7A9D"/>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83042293"/>
                <w:lock w:val="sdtLocked"/>
                <w:placeholder>
                  <w:docPart w:val="B2BA7C0A6EFC46B5B18F55897FE6AF12"/>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68885653"/>
                <w:lock w:val="sdtLocked"/>
                <w:placeholder>
                  <w:docPart w:val="CD4A5CCA90A2421BAF336A436401C0F7"/>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6609352"/>
                <w:lock w:val="sdtLocked"/>
                <w:placeholder>
                  <w:docPart w:val="06CD5E7BD4A3421DBC3301DA6536585A"/>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406414"/>
                <w:lock w:val="sdtLocked"/>
                <w:placeholder>
                  <w:docPart w:val="CCCEC19B12A741AB89D4ADD917E2F0BA"/>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22765047"/>
                <w:lock w:val="sdtLocked"/>
                <w:placeholder>
                  <w:docPart w:val="55FD8F05B86041FCACB8701F18F2BC57"/>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855C60714B824BECB886FE3BA250F51C"/>
                </w:placeholder>
                <w:text/>
              </w:sdtPr>
              <w:sdtContent>
                <w:r w:rsidR="00F71C0A">
                  <w:rPr>
                    <w:rFonts w:asciiTheme="minorEastAsia" w:eastAsiaTheme="minorEastAsia" w:hAnsiTheme="minorEastAsia"/>
                    <w:color w:val="000000" w:themeColor="text1"/>
                    <w:sz w:val="16"/>
                    <w:szCs w:val="16"/>
                  </w:rPr>
                  <w:t>1,636,300,000.00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406B43C1065A4732B06C9C3A095611DE"/>
                </w:placeholder>
                <w:text/>
              </w:sdtPr>
              <w:sdtContent>
                <w:r w:rsidR="00F71C0A">
                  <w:rPr>
                    <w:rFonts w:asciiTheme="minorEastAsia" w:eastAsiaTheme="minorEastAsia" w:hAnsiTheme="minorEastAsia"/>
                    <w:color w:val="000000" w:themeColor="text1"/>
                    <w:sz w:val="16"/>
                    <w:szCs w:val="16"/>
                  </w:rPr>
                  <w:t>162,498,886.42</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551502BC57C64D68A7E9A5891B712B44"/>
                </w:placeholder>
                <w:text/>
              </w:sdtPr>
              <w:sdtContent>
                <w:r w:rsidR="00F71C0A">
                  <w:rPr>
                    <w:rFonts w:asciiTheme="minorEastAsia" w:eastAsiaTheme="minorEastAsia" w:hAnsiTheme="minorEastAsia"/>
                    <w:color w:val="000000" w:themeColor="text1"/>
                    <w:sz w:val="16"/>
                    <w:szCs w:val="16"/>
                  </w:rPr>
                  <w:t>0.00</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CEE9A85836534A68AB90889A50799669"/>
                </w:placeholder>
                <w:text/>
              </w:sdtPr>
              <w:sdtContent>
                <w:r w:rsidR="00F71C0A">
                  <w:rPr>
                    <w:rFonts w:asciiTheme="minorEastAsia" w:eastAsiaTheme="minorEastAsia" w:hAnsiTheme="minorEastAsia"/>
                    <w:color w:val="000000" w:themeColor="text1"/>
                    <w:sz w:val="16"/>
                    <w:szCs w:val="16"/>
                  </w:rPr>
                  <w:t>0.00</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29030CA3065E4539A1FA82A2E6A13F9D"/>
                </w:placeholder>
                <w:text/>
              </w:sdtPr>
              <w:sdtContent>
                <w:r w:rsidR="00F71C0A">
                  <w:rPr>
                    <w:rFonts w:asciiTheme="minorEastAsia" w:eastAsiaTheme="minorEastAsia" w:hAnsiTheme="minorEastAsia"/>
                    <w:color w:val="000000" w:themeColor="text1"/>
                    <w:sz w:val="16"/>
                    <w:szCs w:val="16"/>
                  </w:rPr>
                  <w:t>0.00</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EC00000D8B55414A97684C5823103953"/>
                </w:placeholder>
                <w:text/>
              </w:sdtPr>
              <w:sdtContent>
                <w:r w:rsidR="00F71C0A">
                  <w:rPr>
                    <w:rFonts w:asciiTheme="minorEastAsia" w:eastAsiaTheme="minorEastAsia" w:hAnsiTheme="minorEastAsia"/>
                    <w:color w:val="000000" w:themeColor="text1"/>
                    <w:sz w:val="16"/>
                    <w:szCs w:val="16"/>
                  </w:rPr>
                  <w:t>96,262,743.21</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FD7749B5C5454D0AAA9BFB4CA1FD01D7"/>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FECBEF5F659842BDB2C7F02C3D71691A"/>
                </w:placeholder>
                <w:text/>
              </w:sdtPr>
              <w:sdtContent>
                <w:r w:rsidR="00F71C0A">
                  <w:rPr>
                    <w:rFonts w:asciiTheme="minorEastAsia" w:eastAsiaTheme="minorEastAsia" w:hAnsiTheme="minorEastAsia"/>
                    <w:color w:val="000000" w:themeColor="text1"/>
                    <w:sz w:val="16"/>
                    <w:szCs w:val="16"/>
                  </w:rPr>
                  <w:t>336,498,031.34</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CF25BC722B1A437D85A979EE9DDE5150"/>
                </w:placeholder>
                <w:text/>
              </w:sdtPr>
              <w:sdtContent>
                <w:r w:rsidR="00F71C0A">
                  <w:rPr>
                    <w:rFonts w:asciiTheme="minorEastAsia" w:eastAsiaTheme="minorEastAsia" w:hAnsiTheme="minorEastAsia"/>
                    <w:color w:val="000000" w:themeColor="text1"/>
                    <w:sz w:val="16"/>
                    <w:szCs w:val="16"/>
                  </w:rPr>
                  <w:t>-4,526,332.17</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6235A33A312B4D9F9250E5B3E3824BF6"/>
                </w:placeholder>
                <w:text/>
              </w:sdtPr>
              <w:sdtContent>
                <w:r w:rsidR="00F71C0A">
                  <w:rPr>
                    <w:rFonts w:asciiTheme="minorEastAsia" w:eastAsiaTheme="minorEastAsia" w:hAnsiTheme="minorEastAsia"/>
                    <w:color w:val="000000" w:themeColor="text1"/>
                    <w:sz w:val="16"/>
                    <w:szCs w:val="16"/>
                  </w:rPr>
                  <w:t>2,227,033,328.80</w:t>
                </w:r>
              </w:sdtContent>
            </w:sdt>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81E33BA5A5F24A1C944F9CEC3EFA0E02"/>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BE4C4A4039C7462BA527ECB39E218D77"/>
                </w:placeholder>
                <w:text/>
              </w:sdtPr>
              <w:sdtContent>
                <w:r w:rsidR="00F71C0A">
                  <w:rPr>
                    <w:rFonts w:asciiTheme="minorEastAsia" w:eastAsiaTheme="minorEastAsia" w:hAnsiTheme="minorEastAsia"/>
                    <w:color w:val="000000" w:themeColor="text1"/>
                    <w:sz w:val="16"/>
                    <w:szCs w:val="16"/>
                  </w:rPr>
                  <w:t>0.00</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B27277E917574AAD98EDD805C3E86279"/>
                </w:placeholder>
                <w:text/>
              </w:sdtPr>
              <w:sdtContent>
                <w:r w:rsidR="00F71C0A">
                  <w:rPr>
                    <w:rFonts w:asciiTheme="minorEastAsia" w:eastAsiaTheme="minorEastAsia" w:hAnsiTheme="minorEastAsia"/>
                    <w:color w:val="000000" w:themeColor="text1"/>
                    <w:sz w:val="16"/>
                    <w:szCs w:val="16"/>
                  </w:rPr>
                  <w:t>0.00</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1C1C76C6D7354F22B171825ACE5AB9FC"/>
                </w:placeholder>
                <w:text/>
              </w:sdtPr>
              <w:sdtContent>
                <w:r w:rsidR="00F71C0A">
                  <w:rPr>
                    <w:rFonts w:asciiTheme="minorEastAsia" w:eastAsiaTheme="minorEastAsia" w:hAnsiTheme="minorEastAsia"/>
                    <w:color w:val="000000" w:themeColor="text1"/>
                    <w:sz w:val="16"/>
                    <w:szCs w:val="16"/>
                  </w:rPr>
                  <w:t>-4,853,066.83</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B9731F946F3945FDA9B10BE63FC9EC51"/>
                </w:placeholder>
                <w:text/>
              </w:sdtPr>
              <w:sdtContent>
                <w:r w:rsidR="00F71C0A">
                  <w:rPr>
                    <w:rFonts w:asciiTheme="minorEastAsia" w:eastAsiaTheme="minorEastAsia" w:hAnsiTheme="minorEastAsia"/>
                    <w:color w:val="000000" w:themeColor="text1"/>
                    <w:sz w:val="16"/>
                    <w:szCs w:val="16"/>
                  </w:rPr>
                  <w:t>0.00</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BA72C81F320C4449B028483062900CDC"/>
                </w:placeholder>
                <w:text/>
              </w:sdtPr>
              <w:sdtContent>
                <w:r w:rsidR="00F71C0A">
                  <w:rPr>
                    <w:rFonts w:asciiTheme="minorEastAsia" w:eastAsiaTheme="minorEastAsia" w:hAnsiTheme="minorEastAsia"/>
                    <w:color w:val="000000" w:themeColor="text1"/>
                    <w:sz w:val="16"/>
                    <w:szCs w:val="16"/>
                  </w:rPr>
                  <w:t>19,671,204.74</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CFEBBE4B6C74474BA057BAC04820D079"/>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4D1EF8AECCD8404C82749482E3243BC4"/>
                </w:placeholder>
                <w:text/>
              </w:sdtPr>
              <w:sdtContent>
                <w:r w:rsidR="00F71C0A">
                  <w:rPr>
                    <w:rFonts w:asciiTheme="minorEastAsia" w:eastAsiaTheme="minorEastAsia" w:hAnsiTheme="minorEastAsia"/>
                    <w:color w:val="000000" w:themeColor="text1"/>
                    <w:sz w:val="16"/>
                    <w:szCs w:val="16"/>
                  </w:rPr>
                  <w:t>94,125,618.87</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61F9AACCD8354B4990B1D6445B88F199"/>
                </w:placeholder>
                <w:text/>
              </w:sdtPr>
              <w:sdtContent>
                <w:r w:rsidR="00F71C0A">
                  <w:rPr>
                    <w:rFonts w:asciiTheme="minorEastAsia" w:eastAsiaTheme="minorEastAsia" w:hAnsiTheme="minorEastAsia"/>
                    <w:color w:val="000000" w:themeColor="text1"/>
                    <w:sz w:val="16"/>
                    <w:szCs w:val="16"/>
                  </w:rPr>
                  <w:t>-20,771,048.99</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A0824EA660C946EE8439DB60A86DF5FC"/>
                </w:placeholder>
                <w:text/>
              </w:sdtPr>
              <w:sdtContent>
                <w:r w:rsidR="00F71C0A">
                  <w:rPr>
                    <w:rFonts w:asciiTheme="minorEastAsia" w:eastAsiaTheme="minorEastAsia" w:hAnsiTheme="minorEastAsia"/>
                    <w:color w:val="000000" w:themeColor="text1"/>
                    <w:sz w:val="16"/>
                    <w:szCs w:val="16"/>
                  </w:rPr>
                  <w:t>88,172,707.79</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824E3D149D96412DA3B2BAB8C140B11E"/>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25208290"/>
                <w:lock w:val="sdtLocked"/>
                <w:placeholder>
                  <w:docPart w:val="32A7C1F4DF8C46D99298E580E31FDCEF"/>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24434745"/>
                <w:lock w:val="sdtLocked"/>
                <w:placeholder>
                  <w:docPart w:val="E6171CC88493495A91B112DE8139E893"/>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124228608"/>
                <w:lock w:val="sdtLocked"/>
                <w:placeholder>
                  <w:docPart w:val="AD46446FBB67479F9E0686BFA249960D"/>
                </w:placeholder>
                <w:text/>
              </w:sdtPr>
              <w:sdtContent>
                <w:r w:rsidR="00F71C0A">
                  <w:rPr>
                    <w:rFonts w:asciiTheme="minorEastAsia" w:eastAsiaTheme="minorEastAsia" w:hAnsiTheme="minorEastAsia"/>
                    <w:color w:val="000000" w:themeColor="text1"/>
                    <w:sz w:val="16"/>
                    <w:szCs w:val="16"/>
                  </w:rPr>
                  <w:t>-4,853,066.83</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1AB2720F52D34D01B1B6F82CCAAA0F5A"/>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25458824"/>
                <w:lock w:val="sdtLocked"/>
                <w:placeholder>
                  <w:docPart w:val="5B95368148CB46ABA8BC51E4350AB4F0"/>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54504423"/>
                <w:lock w:val="sdtLocked"/>
                <w:placeholder>
                  <w:docPart w:val="2354C4BD78FC41A18632678C97AA4719"/>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93897103"/>
                <w:lock w:val="sdtLocked"/>
                <w:placeholder>
                  <w:docPart w:val="4EC48DFC24914DAEAE33E116EE775EB3"/>
                </w:placeholder>
                <w:text/>
              </w:sdtPr>
              <w:sdtContent>
                <w:r w:rsidR="00F71C0A">
                  <w:rPr>
                    <w:rFonts w:asciiTheme="minorEastAsia" w:eastAsiaTheme="minorEastAsia" w:hAnsiTheme="minorEastAsia"/>
                    <w:color w:val="000000" w:themeColor="text1"/>
                    <w:sz w:val="16"/>
                    <w:szCs w:val="16"/>
                  </w:rPr>
                  <w:t>232,513,001.20</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0F20874F060D45478226BC07EC5E3C9A"/>
                </w:placeholder>
                <w:text/>
              </w:sdtPr>
              <w:sdtContent>
                <w:r w:rsidR="00F71C0A">
                  <w:rPr>
                    <w:rFonts w:asciiTheme="minorEastAsia" w:eastAsiaTheme="minorEastAsia" w:hAnsiTheme="minorEastAsia"/>
                    <w:color w:val="000000" w:themeColor="text1"/>
                    <w:sz w:val="16"/>
                    <w:szCs w:val="16"/>
                  </w:rPr>
                  <w:t>-15,623,013.78</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6AE422E30B2F4EB191B9BC231360A1C6"/>
                </w:placeholder>
                <w:text/>
              </w:sdtPr>
              <w:sdtContent>
                <w:r w:rsidR="00F71C0A">
                  <w:rPr>
                    <w:rFonts w:asciiTheme="minorEastAsia" w:eastAsiaTheme="minorEastAsia" w:hAnsiTheme="minorEastAsia"/>
                    <w:color w:val="000000" w:themeColor="text1"/>
                    <w:sz w:val="16"/>
                    <w:szCs w:val="16"/>
                  </w:rPr>
                  <w:t>212,036,920.59</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A9BCD1808C284629A18D152A3F9773A8"/>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E881BF0072694A618A4CA5CBABE4FFCD"/>
                </w:placeholder>
                <w:text/>
              </w:sdtPr>
              <w:sdtContent>
                <w:r w:rsidR="00F71C0A">
                  <w:rPr>
                    <w:rFonts w:asciiTheme="minorEastAsia" w:eastAsiaTheme="minorEastAsia" w:hAnsiTheme="minorEastAsia"/>
                    <w:color w:val="000000" w:themeColor="text1"/>
                    <w:sz w:val="16"/>
                    <w:szCs w:val="16"/>
                  </w:rPr>
                  <w:t>0.00</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E665CF0E319847D0B1DF4B36581F4745"/>
                </w:placeholder>
                <w:text/>
              </w:sdtPr>
              <w:sdtContent>
                <w:r w:rsidR="00F71C0A">
                  <w:rPr>
                    <w:rFonts w:asciiTheme="minorEastAsia" w:eastAsiaTheme="minorEastAsia" w:hAnsiTheme="minorEastAsia"/>
                    <w:color w:val="000000" w:themeColor="text1"/>
                    <w:sz w:val="16"/>
                    <w:szCs w:val="16"/>
                  </w:rPr>
                  <w:t>0.00</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57CA01F2653C4B5EBDEF5D178FAA3EB1"/>
                </w:placeholder>
                <w:text/>
              </w:sdtPr>
              <w:sdtContent>
                <w:r w:rsidR="00F71C0A">
                  <w:rPr>
                    <w:rFonts w:asciiTheme="minorEastAsia" w:eastAsiaTheme="minorEastAsia" w:hAnsiTheme="minorEastAsia"/>
                    <w:color w:val="000000" w:themeColor="text1"/>
                    <w:sz w:val="16"/>
                    <w:szCs w:val="16"/>
                  </w:rPr>
                  <w:t>0.00</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B62DCCC33E754ABBA86785D14C238FAB"/>
                </w:placeholder>
                <w:text/>
              </w:sdtPr>
              <w:sdtContent>
                <w:r w:rsidR="00F71C0A">
                  <w:rPr>
                    <w:rFonts w:asciiTheme="minorEastAsia" w:eastAsiaTheme="minorEastAsia" w:hAnsiTheme="minorEastAsia"/>
                    <w:color w:val="000000" w:themeColor="text1"/>
                    <w:sz w:val="16"/>
                    <w:szCs w:val="16"/>
                  </w:rPr>
                  <w:t>0.00</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DBD358DE217B4189BA9E7ADA777F9858"/>
                </w:placeholder>
                <w:text/>
              </w:sdtPr>
              <w:sdtContent>
                <w:r w:rsidR="00F71C0A">
                  <w:rPr>
                    <w:rFonts w:asciiTheme="minorEastAsia" w:eastAsiaTheme="minorEastAsia" w:hAnsiTheme="minorEastAsia"/>
                    <w:color w:val="000000" w:themeColor="text1"/>
                    <w:sz w:val="16"/>
                    <w:szCs w:val="16"/>
                  </w:rPr>
                  <w:t>0.00</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4EDB27AFD46A405BA28196C9FBA96F2D"/>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4FABB1A778114C13B5E76C97CAEB515A"/>
                </w:placeholder>
                <w:text/>
              </w:sdtPr>
              <w:sdtContent>
                <w:r w:rsidR="00F71C0A">
                  <w:rPr>
                    <w:rFonts w:asciiTheme="minorEastAsia" w:eastAsiaTheme="minorEastAsia" w:hAnsiTheme="minorEastAsia"/>
                    <w:color w:val="000000" w:themeColor="text1"/>
                    <w:sz w:val="16"/>
                    <w:szCs w:val="16"/>
                  </w:rPr>
                  <w:t>0.00</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E4993900DE874F8E8353D4812CAB953E"/>
                </w:placeholder>
                <w:text/>
              </w:sdtPr>
              <w:sdtContent>
                <w:r w:rsidR="00F71C0A">
                  <w:rPr>
                    <w:rFonts w:asciiTheme="minorEastAsia" w:eastAsiaTheme="minorEastAsia" w:hAnsiTheme="minorEastAsia"/>
                    <w:color w:val="000000" w:themeColor="text1"/>
                    <w:sz w:val="16"/>
                    <w:szCs w:val="16"/>
                  </w:rPr>
                  <w:t>-5,148,035.21</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BCF94A31523A4E4DA710A4A195FD51F7"/>
                </w:placeholder>
                <w:text/>
              </w:sdtPr>
              <w:sdtContent>
                <w:r w:rsidR="00F71C0A">
                  <w:rPr>
                    <w:rFonts w:asciiTheme="minorEastAsia" w:eastAsiaTheme="minorEastAsia" w:hAnsiTheme="minorEastAsia"/>
                    <w:color w:val="000000" w:themeColor="text1"/>
                    <w:sz w:val="16"/>
                    <w:szCs w:val="16"/>
                  </w:rPr>
                  <w:t>-5,148,035.21</w:t>
                </w:r>
              </w:sdtContent>
            </w:sdt>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C65DEB842984464FAAC55A3BDC683F2A"/>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4463027"/>
                <w:lock w:val="sdtLocked"/>
                <w:placeholder>
                  <w:docPart w:val="D3B1FC21697D4C24A1E59DE7F1ADBB2C"/>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11271135"/>
                <w:lock w:val="sdtLocked"/>
                <w:placeholder>
                  <w:docPart w:val="70DBE5406BF04A5B8A3A2DFBC9972C82"/>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23590521"/>
                <w:lock w:val="sdtLocked"/>
                <w:placeholder>
                  <w:docPart w:val="69CEBD4138D74A978B17FB0DD453675E"/>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12159739"/>
                <w:lock w:val="sdtLocked"/>
                <w:placeholder>
                  <w:docPart w:val="50A1AC2002B84CA88EA889415B8F62C3"/>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05194379"/>
                <w:lock w:val="sdtLocked"/>
                <w:placeholder>
                  <w:docPart w:val="E1468A05D1674F029F4642D045C74C7C"/>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89083974"/>
                <w:lock w:val="sdtLocked"/>
                <w:placeholder>
                  <w:docPart w:val="F8574E7F67064783B1B7AD457B89EA48"/>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60378810"/>
                <w:lock w:val="sdtLocked"/>
                <w:placeholder>
                  <w:docPart w:val="DC769255FA3745D1BED0E17B7D24717B"/>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24425904"/>
                <w:lock w:val="sdtLocked"/>
                <w:placeholder>
                  <w:docPart w:val="CB7044E6FF9A46BCA14089E1F5551331"/>
                </w:placeholder>
                <w:text/>
              </w:sdtPr>
              <w:sdtContent>
                <w:r w:rsidR="00F71C0A">
                  <w:rPr>
                    <w:rFonts w:asciiTheme="minorEastAsia" w:eastAsiaTheme="minorEastAsia" w:hAnsiTheme="minorEastAsia"/>
                    <w:color w:val="000000" w:themeColor="text1"/>
                    <w:sz w:val="16"/>
                    <w:szCs w:val="16"/>
                  </w:rPr>
                  <w:t>-2,750,000.00</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EB661711F2F340EFBDE3BDD0AB9483BE"/>
                </w:placeholder>
                <w:text/>
              </w:sdtPr>
              <w:sdtContent>
                <w:r w:rsidR="00F71C0A">
                  <w:rPr>
                    <w:rFonts w:asciiTheme="minorEastAsia" w:eastAsiaTheme="minorEastAsia" w:hAnsiTheme="minorEastAsia"/>
                    <w:color w:val="000000" w:themeColor="text1"/>
                    <w:sz w:val="16"/>
                    <w:szCs w:val="16"/>
                  </w:rPr>
                  <w:t>-2,750,000.00</w:t>
                </w:r>
              </w:sdtContent>
            </w:sdt>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9B60FBF5B1BA467197D7CD605E7DB40A"/>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88178571"/>
                <w:lock w:val="sdtLocked"/>
                <w:placeholder>
                  <w:docPart w:val="A4E80E2ED3C6487E998C8950DCE6386B"/>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57615023"/>
                <w:lock w:val="sdtLocked"/>
                <w:placeholder>
                  <w:docPart w:val="C5F988FA9A9D40518460AAA479B68573"/>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16087884"/>
                <w:lock w:val="sdtLocked"/>
                <w:placeholder>
                  <w:docPart w:val="EC7FA72A4A4B44DFA4759DA4F25ABD60"/>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227836"/>
                <w:lock w:val="sdtLocked"/>
                <w:placeholder>
                  <w:docPart w:val="8CA6E9A4136644EBA57CCC55C957ECC4"/>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97042750"/>
                <w:lock w:val="sdtLocked"/>
                <w:placeholder>
                  <w:docPart w:val="D4481BFFAF1B41B0916D42780B2F6187"/>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62883200"/>
                <w:lock w:val="sdtLocked"/>
                <w:placeholder>
                  <w:docPart w:val="75000C578E714F34B5810A1AE2AE69D3"/>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36330735"/>
                <w:lock w:val="sdtLocked"/>
                <w:placeholder>
                  <w:docPart w:val="C02303640C1B45FAB1AED3CEE3BBC510"/>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24243355"/>
                <w:lock w:val="sdtLocked"/>
                <w:placeholder>
                  <w:docPart w:val="20F9C81C904D44CFB0FABF174C7AE8C6"/>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01932164"/>
                <w:lock w:val="sdtLocked"/>
                <w:placeholder>
                  <w:docPart w:val="1F65A19290C14ACE96AB7BB4EE3DF5A0"/>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1D074D60F6D54903BCD99A5A89E453DA"/>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42972152"/>
                <w:lock w:val="sdtLocked"/>
                <w:placeholder>
                  <w:docPart w:val="196C8640449F4F0D946FA33164CF39A8"/>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63886315"/>
                <w:lock w:val="sdtLocked"/>
                <w:placeholder>
                  <w:docPart w:val="225DE76AFC0643CC8558539D96183F92"/>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63742009"/>
                <w:lock w:val="sdtLocked"/>
                <w:placeholder>
                  <w:docPart w:val="22D0FCE682C34BC1AB9D30AC109033CF"/>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77976952"/>
                <w:lock w:val="sdtLocked"/>
                <w:placeholder>
                  <w:docPart w:val="8E0CF28AEF0242E786E591C725F40945"/>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52780296"/>
                <w:lock w:val="sdtLocked"/>
                <w:placeholder>
                  <w:docPart w:val="50823CCD1CAE4CD38FF2923D8F19CC3E"/>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36147170"/>
                <w:lock w:val="sdtLocked"/>
                <w:placeholder>
                  <w:docPart w:val="0DFADA5B066E4AD4B3001E25FFBE0C83"/>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0762373"/>
                <w:lock w:val="sdtLocked"/>
                <w:placeholder>
                  <w:docPart w:val="6B7070A26A1D4440A2DC01241316CDB8"/>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80898631"/>
                <w:lock w:val="sdtLocked"/>
                <w:placeholder>
                  <w:docPart w:val="976103460461453C94E2760027D1D493"/>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60000883"/>
                <w:lock w:val="sdtLocked"/>
                <w:placeholder>
                  <w:docPart w:val="19265696CCD54BD2AB1D1E4288DA36D9"/>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DD87A21EAFBC4DFCA1C3A0D19AFEC2D1"/>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90621758"/>
                <w:lock w:val="sdtLocked"/>
                <w:placeholder>
                  <w:docPart w:val="B10D498817594817920C17CDE8CE10E7"/>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46322227"/>
                <w:lock w:val="sdtLocked"/>
                <w:placeholder>
                  <w:docPart w:val="5B34F6E141BC43F8B1121B101D8849D8"/>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63166772"/>
                <w:lock w:val="sdtLocked"/>
                <w:placeholder>
                  <w:docPart w:val="D6A228AA007849969CDAC87223605F70"/>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21296262"/>
                <w:lock w:val="sdtLocked"/>
                <w:placeholder>
                  <w:docPart w:val="E2782864FB3C45A1B590A2EA95D5C57A"/>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23425528"/>
                <w:lock w:val="sdtLocked"/>
                <w:placeholder>
                  <w:docPart w:val="1A6D011170EF425599BA692958D6365B"/>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46123576"/>
                <w:lock w:val="sdtLocked"/>
                <w:placeholder>
                  <w:docPart w:val="8D1F9AAF9C1B49FEB64D8F3A818A202E"/>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89096115"/>
                <w:lock w:val="sdtLocked"/>
                <w:placeholder>
                  <w:docPart w:val="EFB97DBD66F14E6BA5CCC0449A32518C"/>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86134407"/>
                <w:lock w:val="sdtLocked"/>
                <w:placeholder>
                  <w:docPart w:val="AD532D36AC0640E795B883A0DD63C8FA"/>
                </w:placeholder>
                <w:text/>
              </w:sdtPr>
              <w:sdtContent>
                <w:r w:rsidR="00F71C0A">
                  <w:rPr>
                    <w:rFonts w:asciiTheme="minorEastAsia" w:eastAsiaTheme="minorEastAsia" w:hAnsiTheme="minorEastAsia"/>
                    <w:color w:val="000000" w:themeColor="text1"/>
                    <w:sz w:val="16"/>
                    <w:szCs w:val="16"/>
                  </w:rPr>
                  <w:t>-2,398,035.21</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53B56AE1311C44FD9884494FBF36EB54"/>
                </w:placeholder>
                <w:text/>
              </w:sdtPr>
              <w:sdtContent>
                <w:r w:rsidR="00F71C0A">
                  <w:rPr>
                    <w:rFonts w:asciiTheme="minorEastAsia" w:eastAsiaTheme="minorEastAsia" w:hAnsiTheme="minorEastAsia"/>
                    <w:color w:val="000000" w:themeColor="text1"/>
                    <w:sz w:val="16"/>
                    <w:szCs w:val="16"/>
                  </w:rPr>
                  <w:t>-2,398,035.21</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7AE41F5AE4BA4869B5E6D189CE732FB4"/>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53B43B8225F14111B9192038F5267906"/>
                </w:placeholder>
                <w:text/>
              </w:sdtPr>
              <w:sdtContent>
                <w:r w:rsidR="00F71C0A">
                  <w:rPr>
                    <w:rFonts w:asciiTheme="minorEastAsia" w:eastAsiaTheme="minorEastAsia" w:hAnsiTheme="minorEastAsia"/>
                    <w:color w:val="000000" w:themeColor="text1"/>
                    <w:sz w:val="16"/>
                    <w:szCs w:val="16"/>
                  </w:rPr>
                  <w:t>0.00</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7E275E953F664901ABEFACF94D3F594B"/>
                </w:placeholder>
                <w:text/>
              </w:sdtPr>
              <w:sdtContent>
                <w:r w:rsidR="00F71C0A">
                  <w:rPr>
                    <w:rFonts w:asciiTheme="minorEastAsia" w:eastAsiaTheme="minorEastAsia" w:hAnsiTheme="minorEastAsia"/>
                    <w:color w:val="000000" w:themeColor="text1"/>
                    <w:sz w:val="16"/>
                    <w:szCs w:val="16"/>
                  </w:rPr>
                  <w:t>0.00</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696BCCB342DC438E965D716CF23FB70B"/>
                </w:placeholder>
                <w:text/>
              </w:sdtPr>
              <w:sdtContent>
                <w:r w:rsidR="00F71C0A">
                  <w:rPr>
                    <w:rFonts w:asciiTheme="minorEastAsia" w:eastAsiaTheme="minorEastAsia" w:hAnsiTheme="minorEastAsia"/>
                    <w:color w:val="000000" w:themeColor="text1"/>
                    <w:sz w:val="16"/>
                    <w:szCs w:val="16"/>
                  </w:rPr>
                  <w:t>0.00</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A0216A9178DA4EFF847D62D9E767EA5D"/>
                </w:placeholder>
                <w:text/>
              </w:sdtPr>
              <w:sdtContent>
                <w:r w:rsidR="00F71C0A">
                  <w:rPr>
                    <w:rFonts w:asciiTheme="minorEastAsia" w:eastAsiaTheme="minorEastAsia" w:hAnsiTheme="minorEastAsia"/>
                    <w:color w:val="000000" w:themeColor="text1"/>
                    <w:sz w:val="16"/>
                    <w:szCs w:val="16"/>
                  </w:rPr>
                  <w:t>0.00</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0E8C4357FE624017A75CF920F6D82974"/>
                </w:placeholder>
                <w:text/>
              </w:sdtPr>
              <w:sdtContent>
                <w:r w:rsidR="00F71C0A">
                  <w:rPr>
                    <w:rFonts w:asciiTheme="minorEastAsia" w:eastAsiaTheme="minorEastAsia" w:hAnsiTheme="minorEastAsia"/>
                    <w:color w:val="000000" w:themeColor="text1"/>
                    <w:sz w:val="16"/>
                    <w:szCs w:val="16"/>
                  </w:rPr>
                  <w:t>19,671,204.74</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88B1673646FF48A9BF4A753B2405297C"/>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8EDF8B7CAB5F410AA7DF8DBA2CDF869F"/>
                </w:placeholder>
                <w:text/>
              </w:sdtPr>
              <w:sdtContent>
                <w:r w:rsidR="00F71C0A">
                  <w:rPr>
                    <w:rFonts w:asciiTheme="minorEastAsia" w:eastAsiaTheme="minorEastAsia" w:hAnsiTheme="minorEastAsia"/>
                    <w:color w:val="000000" w:themeColor="text1"/>
                    <w:sz w:val="16"/>
                    <w:szCs w:val="16"/>
                  </w:rPr>
                  <w:t>-138,387,382.33</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7F8498BE8D0547BA994DDD8CFC1B738A"/>
                </w:placeholder>
                <w:text/>
              </w:sdtPr>
              <w:sdtContent>
                <w:r w:rsidR="00F71C0A">
                  <w:rPr>
                    <w:rFonts w:asciiTheme="minorEastAsia" w:eastAsiaTheme="minorEastAsia" w:hAnsiTheme="minorEastAsia"/>
                    <w:color w:val="000000" w:themeColor="text1"/>
                    <w:sz w:val="16"/>
                    <w:szCs w:val="16"/>
                  </w:rPr>
                  <w:t>0.00</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AE0C1B7D13FD4191913053A5DF13091A"/>
                </w:placeholder>
                <w:text/>
              </w:sdtPr>
              <w:sdtContent>
                <w:r w:rsidR="00F71C0A">
                  <w:rPr>
                    <w:rFonts w:asciiTheme="minorEastAsia" w:eastAsiaTheme="minorEastAsia" w:hAnsiTheme="minorEastAsia"/>
                    <w:color w:val="000000" w:themeColor="text1"/>
                    <w:sz w:val="16"/>
                    <w:szCs w:val="16"/>
                  </w:rPr>
                  <w:t>-118,716,177.59</w:t>
                </w:r>
              </w:sdtContent>
            </w:sdt>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81E6294BCAF94ADBA595C24270BBAED8"/>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9180902"/>
                <w:lock w:val="sdtLocked"/>
                <w:placeholder>
                  <w:docPart w:val="E696E0E5A02D4A5BA1E690E051292203"/>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2179326"/>
                <w:lock w:val="sdtLocked"/>
                <w:placeholder>
                  <w:docPart w:val="95948B0E51B04F94956613217AFE4CEB"/>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01947283"/>
                <w:lock w:val="sdtLocked"/>
                <w:placeholder>
                  <w:docPart w:val="4EB4D7B8D4874195903B86CCEC2DEAA1"/>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55278872"/>
                <w:lock w:val="sdtLocked"/>
                <w:placeholder>
                  <w:docPart w:val="B7768CC18A1946F6890BB1A557835D6F"/>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4644405"/>
                <w:lock w:val="sdtLocked"/>
                <w:placeholder>
                  <w:docPart w:val="1488396F98354E1FB0AF73D577F855C4"/>
                </w:placeholder>
                <w:text/>
              </w:sdtPr>
              <w:sdtContent>
                <w:r w:rsidR="00F71C0A">
                  <w:rPr>
                    <w:rFonts w:asciiTheme="minorEastAsia" w:eastAsiaTheme="minorEastAsia" w:hAnsiTheme="minorEastAsia"/>
                    <w:color w:val="000000" w:themeColor="text1"/>
                    <w:sz w:val="16"/>
                    <w:szCs w:val="16"/>
                  </w:rPr>
                  <w:t>19,671,204.74</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7A8F76A51AF74072B37426D7FBFFB15A"/>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54436707"/>
                <w:lock w:val="sdtLocked"/>
                <w:placeholder>
                  <w:docPart w:val="724DFB920D8047CD9265D1038AC23301"/>
                </w:placeholder>
                <w:text/>
              </w:sdtPr>
              <w:sdtContent>
                <w:r w:rsidR="00F71C0A">
                  <w:rPr>
                    <w:rFonts w:asciiTheme="minorEastAsia" w:eastAsiaTheme="minorEastAsia" w:hAnsiTheme="minorEastAsia"/>
                    <w:color w:val="000000" w:themeColor="text1"/>
                    <w:sz w:val="16"/>
                    <w:szCs w:val="16"/>
                  </w:rPr>
                  <w:t>-19,671,204.74</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16A91BB0C3C84AF09E335C5749D9B6CA"/>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64960751"/>
                <w:lock w:val="sdtLocked"/>
                <w:placeholder>
                  <w:docPart w:val="00DBA11769E94A94BB7950C1C952D81C"/>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5A82409F615A413086F371D3E776B6C9"/>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3875440"/>
                <w:lock w:val="sdtLocked"/>
                <w:placeholder>
                  <w:docPart w:val="2BAFFFC8362D49EAB6B193C20B4E488B"/>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13857398"/>
                <w:lock w:val="sdtLocked"/>
                <w:placeholder>
                  <w:docPart w:val="0F4702F9E03A4738A9908E9DD5D54C9B"/>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98005008"/>
                <w:lock w:val="sdtLocked"/>
                <w:placeholder>
                  <w:docPart w:val="30058C597FB44082B92815D8B72A8F45"/>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68278883"/>
                <w:lock w:val="sdtLocked"/>
                <w:placeholder>
                  <w:docPart w:val="6EE1016083784DF59E2852E712F1FAFD"/>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28605476"/>
                <w:lock w:val="sdtLocked"/>
                <w:placeholder>
                  <w:docPart w:val="7A2DB0149AED450E97E8B41376AD0E4E"/>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04602824"/>
                <w:lock w:val="sdtLocked"/>
                <w:placeholder>
                  <w:docPart w:val="9D8E852EB35A44E58343032334AF6012"/>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33189489"/>
                <w:lock w:val="sdtLocked"/>
                <w:placeholder>
                  <w:docPart w:val="9326BA8883D140968D560B15A295F93E"/>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68445941"/>
                <w:lock w:val="sdtLocked"/>
                <w:placeholder>
                  <w:docPart w:val="62F20456B8504120B0C43A26B79D00A8"/>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96422419"/>
                <w:lock w:val="sdtLocked"/>
                <w:placeholder>
                  <w:docPart w:val="EDD6F33BF34A4D17A3E27AFF08F0DF7F"/>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6526FDCAFD644769866CEBB014C7B7D1"/>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37444841"/>
                <w:lock w:val="sdtLocked"/>
                <w:placeholder>
                  <w:docPart w:val="E32A9E9232F140429474E41B87398B75"/>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058858"/>
                <w:lock w:val="sdtLocked"/>
                <w:placeholder>
                  <w:docPart w:val="3ECA7912CCA84EA78DF6AD3F0F4961D5"/>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90607469"/>
                <w:lock w:val="sdtLocked"/>
                <w:placeholder>
                  <w:docPart w:val="DFB317E023BD4A72B1E8AF5870FCE848"/>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54184113"/>
                <w:lock w:val="sdtLocked"/>
                <w:placeholder>
                  <w:docPart w:val="5B0F170550294C20AEA2B0FFBCC8ED61"/>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79407173"/>
                <w:lock w:val="sdtLocked"/>
                <w:placeholder>
                  <w:docPart w:val="C7E3418469BF44D896AD093E25DCF523"/>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43541549"/>
                <w:lock w:val="sdtLocked"/>
                <w:placeholder>
                  <w:docPart w:val="76711D85C49B41C8AFE562579F965B71"/>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52056066"/>
                <w:lock w:val="sdtLocked"/>
                <w:placeholder>
                  <w:docPart w:val="65E44DD0E84E418AB95A0CFC05DA0E5D"/>
                </w:placeholder>
                <w:text/>
              </w:sdtPr>
              <w:sdtContent>
                <w:r w:rsidR="00F71C0A">
                  <w:rPr>
                    <w:rFonts w:asciiTheme="minorEastAsia" w:eastAsiaTheme="minorEastAsia" w:hAnsiTheme="minorEastAsia"/>
                    <w:color w:val="000000" w:themeColor="text1"/>
                    <w:sz w:val="16"/>
                    <w:szCs w:val="16"/>
                  </w:rPr>
                  <w:t>-118,716,177.59</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5B82F0B1F5E7458CA48E84864D0356C4"/>
                </w:placeholder>
                <w:text/>
              </w:sdtPr>
              <w:sdtContent>
                <w:r w:rsidR="00F71C0A">
                  <w:rPr>
                    <w:rFonts w:asciiTheme="minorEastAsia" w:eastAsiaTheme="minorEastAsia" w:hAnsiTheme="minorEastAsia"/>
                    <w:color w:val="000000" w:themeColor="text1"/>
                    <w:sz w:val="16"/>
                    <w:szCs w:val="16"/>
                  </w:rPr>
                  <w:t>0.00</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1965928280DA4124A388AE637D976B73"/>
                </w:placeholder>
                <w:text/>
              </w:sdtPr>
              <w:sdtContent>
                <w:r w:rsidR="00F71C0A">
                  <w:rPr>
                    <w:rFonts w:asciiTheme="minorEastAsia" w:eastAsiaTheme="minorEastAsia" w:hAnsiTheme="minorEastAsia"/>
                    <w:color w:val="000000" w:themeColor="text1"/>
                    <w:sz w:val="16"/>
                    <w:szCs w:val="16"/>
                  </w:rPr>
                  <w:t>-118,716,177.59</w:t>
                </w:r>
              </w:sdtContent>
            </w:sdt>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AB8AE617EB8E4A5591E7CEB51CB0D54C"/>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06502033"/>
                <w:lock w:val="sdtLocked"/>
                <w:placeholder>
                  <w:docPart w:val="BE7150F32D7E4E2193A2894F9EA6B77F"/>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75610600"/>
                <w:lock w:val="sdtLocked"/>
                <w:placeholder>
                  <w:docPart w:val="C236D29726A24382964BFB440B717F08"/>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25933739"/>
                <w:lock w:val="sdtLocked"/>
                <w:placeholder>
                  <w:docPart w:val="AC055F55E3C54866876D7B81F4280007"/>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99404055"/>
                <w:lock w:val="sdtLocked"/>
                <w:placeholder>
                  <w:docPart w:val="A1AF5B41A9B4446AA0DC49AB06BCB339"/>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2098014"/>
                <w:lock w:val="sdtLocked"/>
                <w:placeholder>
                  <w:docPart w:val="2C2A6CD42E5E4378A8985BFB3D8B8AF5"/>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90290566"/>
                <w:lock w:val="sdtLocked"/>
                <w:placeholder>
                  <w:docPart w:val="239E817E8A05452DB6A92F275D82182E"/>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47272012"/>
                <w:lock w:val="sdtLocked"/>
                <w:placeholder>
                  <w:docPart w:val="FD8D2B4F3DE64584BADB43C9B62FF045"/>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9781398"/>
                <w:lock w:val="sdtLocked"/>
                <w:placeholder>
                  <w:docPart w:val="6B85144C5D354946BAEDDA4C1146805E"/>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01819262"/>
                <w:lock w:val="sdtLocked"/>
                <w:placeholder>
                  <w:docPart w:val="C57A00BD550547A0A0CAEF4F0C74EAB2"/>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81086214CDBB42848CED5A6A1BC01AD5"/>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EFAD55F4ED8D42C39AB9B1A15FF3B4ED"/>
                </w:placeholder>
                <w:text/>
              </w:sdtPr>
              <w:sdtContent>
                <w:r w:rsidR="00F71C0A">
                  <w:rPr>
                    <w:rFonts w:asciiTheme="minorEastAsia" w:eastAsiaTheme="minorEastAsia" w:hAnsiTheme="minorEastAsia"/>
                    <w:color w:val="000000" w:themeColor="text1"/>
                    <w:sz w:val="16"/>
                    <w:szCs w:val="16"/>
                  </w:rPr>
                  <w:t>0.00</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49977799BC45491191597BCD087BFF5D"/>
                </w:placeholder>
                <w:text/>
              </w:sdtPr>
              <w:sdtContent>
                <w:r w:rsidR="00F71C0A">
                  <w:rPr>
                    <w:rFonts w:asciiTheme="minorEastAsia" w:eastAsiaTheme="minorEastAsia" w:hAnsiTheme="minorEastAsia"/>
                    <w:color w:val="000000" w:themeColor="text1"/>
                    <w:sz w:val="16"/>
                    <w:szCs w:val="16"/>
                  </w:rPr>
                  <w:t>0.00</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EDB4876899F84688BBA1274E5AB488C7"/>
                </w:placeholder>
                <w:text/>
              </w:sdtPr>
              <w:sdtContent>
                <w:r w:rsidR="00F71C0A">
                  <w:rPr>
                    <w:rFonts w:asciiTheme="minorEastAsia" w:eastAsiaTheme="minorEastAsia" w:hAnsiTheme="minorEastAsia"/>
                    <w:color w:val="000000" w:themeColor="text1"/>
                    <w:sz w:val="16"/>
                    <w:szCs w:val="16"/>
                  </w:rPr>
                  <w:t>0.00</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23C9285D3D82423397CF17EA8963F01E"/>
                </w:placeholder>
                <w:text/>
              </w:sdtPr>
              <w:sdtContent>
                <w:r w:rsidR="00F71C0A">
                  <w:rPr>
                    <w:rFonts w:asciiTheme="minorEastAsia" w:eastAsiaTheme="minorEastAsia" w:hAnsiTheme="minorEastAsia"/>
                    <w:color w:val="000000" w:themeColor="text1"/>
                    <w:sz w:val="16"/>
                    <w:szCs w:val="16"/>
                  </w:rPr>
                  <w:t>0.00</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D2E17716CADB401D878475DA84FF746D"/>
                </w:placeholder>
                <w:text/>
              </w:sdtPr>
              <w:sdtContent>
                <w:r w:rsidR="00F71C0A">
                  <w:rPr>
                    <w:rFonts w:asciiTheme="minorEastAsia" w:eastAsiaTheme="minorEastAsia" w:hAnsiTheme="minorEastAsia"/>
                    <w:color w:val="000000" w:themeColor="text1"/>
                    <w:sz w:val="16"/>
                    <w:szCs w:val="16"/>
                  </w:rPr>
                  <w:t>0.00</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421BEC12D81A436DA68830D68D894C04"/>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41634519948442AB940882DB97CD2EE7"/>
                </w:placeholder>
                <w:text/>
              </w:sdtPr>
              <w:sdtContent>
                <w:r w:rsidR="00F71C0A">
                  <w:rPr>
                    <w:rFonts w:asciiTheme="minorEastAsia" w:eastAsiaTheme="minorEastAsia" w:hAnsiTheme="minorEastAsia"/>
                    <w:color w:val="000000" w:themeColor="text1"/>
                    <w:sz w:val="16"/>
                    <w:szCs w:val="16"/>
                  </w:rPr>
                  <w:t>0.00</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CD4EACDB89DB4066ABB55446A612CD7C"/>
                </w:placeholder>
                <w:text/>
              </w:sdtPr>
              <w:sdtContent>
                <w:r w:rsidR="00F71C0A">
                  <w:rPr>
                    <w:rFonts w:asciiTheme="minorEastAsia" w:eastAsiaTheme="minorEastAsia" w:hAnsiTheme="minorEastAsia"/>
                    <w:color w:val="000000" w:themeColor="text1"/>
                    <w:sz w:val="16"/>
                    <w:szCs w:val="16"/>
                  </w:rPr>
                  <w:t>0.00</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64C877B1401D4EA0B97547F013413A65"/>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0BE94F8A22484B6583F4BCC7AA5A5C9C"/>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87283679"/>
                <w:lock w:val="sdtLocked"/>
                <w:placeholder>
                  <w:docPart w:val="A3805CF03AC347CFB937DA8943909299"/>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79454621"/>
                <w:lock w:val="sdtLocked"/>
                <w:placeholder>
                  <w:docPart w:val="D37B7774D7C548328C4CBC4438EDE793"/>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7875239"/>
                <w:lock w:val="sdtLocked"/>
                <w:placeholder>
                  <w:docPart w:val="A26EE2F5114A498F934B878D1CAE5667"/>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1630635"/>
                <w:lock w:val="sdtLocked"/>
                <w:placeholder>
                  <w:docPart w:val="91E2B7749A894D55879267C37FE091B3"/>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0406787"/>
                <w:lock w:val="sdtLocked"/>
                <w:placeholder>
                  <w:docPart w:val="2F5FF05808C945FA8A0333CAA247D748"/>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91484141"/>
                <w:lock w:val="sdtLocked"/>
                <w:placeholder>
                  <w:docPart w:val="66D2C127A194427FB6D661E6E3078BCF"/>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77139779"/>
                <w:lock w:val="sdtLocked"/>
                <w:placeholder>
                  <w:docPart w:val="FA5CDAD6CCCC43E9A3C49D499DABA081"/>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21107618"/>
                <w:lock w:val="sdtLocked"/>
                <w:placeholder>
                  <w:docPart w:val="730CF9FB853948968CF0A6E556804EB1"/>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84371550"/>
                <w:lock w:val="sdtLocked"/>
                <w:placeholder>
                  <w:docPart w:val="B0E39A50967E4DAAB0666BEC71D4DEB6"/>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2．盈余公积转增资本（或股本）</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4D033EF3807B461C9FCAF2BD727C30D0"/>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05310898"/>
                <w:lock w:val="sdtLocked"/>
                <w:placeholder>
                  <w:docPart w:val="B9625797FB154F5198F6907A2D508E85"/>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52527474"/>
                <w:lock w:val="sdtLocked"/>
                <w:placeholder>
                  <w:docPart w:val="37B2780D234245CA9A8826B21FBD9D0B"/>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40306007"/>
                <w:lock w:val="sdtLocked"/>
                <w:placeholder>
                  <w:docPart w:val="0773FF2DA04E4FB6BEFCBE3CAF18AE0D"/>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44066850"/>
                <w:lock w:val="sdtLocked"/>
                <w:placeholder>
                  <w:docPart w:val="4EBD70C1F9D443D185D7F96FBCB00AE1"/>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54870363"/>
                <w:lock w:val="sdtLocked"/>
                <w:placeholder>
                  <w:docPart w:val="C26BB0C9F27B49FC91729A522758E175"/>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84737516"/>
                <w:lock w:val="sdtLocked"/>
                <w:placeholder>
                  <w:docPart w:val="A00FE865963D444B9F7D5A30B37E0799"/>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22451264"/>
                <w:lock w:val="sdtLocked"/>
                <w:placeholder>
                  <w:docPart w:val="008BAE8F98E347E9BC615FFA004E1CAC"/>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03905453"/>
                <w:lock w:val="sdtLocked"/>
                <w:placeholder>
                  <w:docPart w:val="DB66BD84A13E47A09C85C3EB0A494ECE"/>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65099363"/>
                <w:lock w:val="sdtLocked"/>
                <w:placeholder>
                  <w:docPart w:val="543802A9901F4BAAB34399B3D006E476"/>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FDB68EF1A41A41DDB54917FC74E551E5"/>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22835533"/>
                <w:lock w:val="sdtLocked"/>
                <w:placeholder>
                  <w:docPart w:val="0BE53AB020B046E19D8B46994D1CF918"/>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24980615"/>
                <w:lock w:val="sdtLocked"/>
                <w:placeholder>
                  <w:docPart w:val="45E497921EA84575AAC8F46BCBFBB55C"/>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09037373"/>
                <w:lock w:val="sdtLocked"/>
                <w:placeholder>
                  <w:docPart w:val="C367B1104C2844748A920F98053A62F8"/>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1441284"/>
                <w:lock w:val="sdtLocked"/>
                <w:placeholder>
                  <w:docPart w:val="3304DA6E48BF4478BF659B9A5313FDB1"/>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96109980"/>
                <w:lock w:val="sdtLocked"/>
                <w:placeholder>
                  <w:docPart w:val="0E59BE80E526495FB6B0DCCA07FCB7AE"/>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94871983"/>
                <w:lock w:val="sdtLocked"/>
                <w:placeholder>
                  <w:docPart w:val="5625F27CBAE94A82A979B3AA15717EC6"/>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38183926"/>
                <w:lock w:val="sdtLocked"/>
                <w:placeholder>
                  <w:docPart w:val="4E157E670CC04E98A4AF2F2D40FE9ABA"/>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98817048"/>
                <w:lock w:val="sdtLocked"/>
                <w:placeholder>
                  <w:docPart w:val="6F84FC8432AA4AE9866925D9FCC5A100"/>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08350924"/>
                <w:lock w:val="sdtLocked"/>
                <w:placeholder>
                  <w:docPart w:val="6C20F3860A6348EB94558C71871052B9"/>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C8AAB09AAB7642F5AF59566B4817AC84"/>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46790685"/>
                <w:lock w:val="sdtLocked"/>
                <w:placeholder>
                  <w:docPart w:val="1514EAE0E98B47BCA9893DA4AC9A9054"/>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27282234"/>
                <w:lock w:val="sdtLocked"/>
                <w:placeholder>
                  <w:docPart w:val="60D1D4675E2C4508B2300DCBCBDD80C6"/>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48564735"/>
                <w:lock w:val="sdtLocked"/>
                <w:placeholder>
                  <w:docPart w:val="7D904DE7A84B45B98C3C489B2B6CFCB0"/>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75288745"/>
                <w:lock w:val="sdtLocked"/>
                <w:placeholder>
                  <w:docPart w:val="93FC01AD055E42B38A51528D24DA119D"/>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78366872"/>
                <w:lock w:val="sdtLocked"/>
                <w:placeholder>
                  <w:docPart w:val="86C66A64182343E293515D62C55B3712"/>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85785004"/>
                <w:lock w:val="sdtLocked"/>
                <w:placeholder>
                  <w:docPart w:val="6E46676DC52D4ADF8B8417C854DE94DB"/>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4076764"/>
                <w:lock w:val="sdtLocked"/>
                <w:placeholder>
                  <w:docPart w:val="2BCBD6137D5C41CFA7EC875E64280D07"/>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64478832"/>
                <w:lock w:val="sdtLocked"/>
                <w:placeholder>
                  <w:docPart w:val="0F575D9C724246C18F7F15883D33839A"/>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139636549"/>
                <w:lock w:val="sdtLocked"/>
                <w:placeholder>
                  <w:docPart w:val="1019A6762FDC4F44BF4469A75AB82784"/>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643A9218C52D4BA0872FFB9C6DF2C748"/>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AB578078E3AF46BEB235E6F6692EAC2E"/>
                </w:placeholder>
                <w:text/>
              </w:sdtPr>
              <w:sdtContent>
                <w:r w:rsidR="00F71C0A">
                  <w:rPr>
                    <w:rFonts w:asciiTheme="minorEastAsia" w:eastAsiaTheme="minorEastAsia" w:hAnsiTheme="minorEastAsia"/>
                    <w:color w:val="000000" w:themeColor="text1"/>
                    <w:sz w:val="16"/>
                    <w:szCs w:val="16"/>
                  </w:rPr>
                  <w:t>0.00</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F5AA8EBF68664BAC96245FF6BBC17249"/>
                </w:placeholder>
                <w:text/>
              </w:sdtPr>
              <w:sdtContent>
                <w:r w:rsidR="00F71C0A">
                  <w:rPr>
                    <w:rFonts w:asciiTheme="minorEastAsia" w:eastAsiaTheme="minorEastAsia" w:hAnsiTheme="minorEastAsia"/>
                    <w:color w:val="000000" w:themeColor="text1"/>
                    <w:sz w:val="16"/>
                    <w:szCs w:val="16"/>
                  </w:rPr>
                  <w:t>0.00</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D02B4ECFE7434346B8D59D41A9F8B8A9"/>
                </w:placeholder>
                <w:text/>
              </w:sdtPr>
              <w:sdtContent>
                <w:r w:rsidR="00F71C0A">
                  <w:rPr>
                    <w:rFonts w:asciiTheme="minorEastAsia" w:eastAsiaTheme="minorEastAsia" w:hAnsiTheme="minorEastAsia"/>
                    <w:color w:val="000000" w:themeColor="text1"/>
                    <w:sz w:val="16"/>
                    <w:szCs w:val="16"/>
                  </w:rPr>
                  <w:t>0.00</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36C5D8A155AB4ECB9E7636433BF7C686"/>
                </w:placeholder>
                <w:text/>
              </w:sdtPr>
              <w:sdtContent>
                <w:r w:rsidR="00F71C0A">
                  <w:rPr>
                    <w:rFonts w:asciiTheme="minorEastAsia" w:eastAsiaTheme="minorEastAsia" w:hAnsiTheme="minorEastAsia"/>
                    <w:color w:val="000000" w:themeColor="text1"/>
                    <w:sz w:val="16"/>
                    <w:szCs w:val="16"/>
                  </w:rPr>
                  <w:t>0.00</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02536B2A4B1149E48A3798618E72722C"/>
                </w:placeholder>
                <w:text/>
              </w:sdtPr>
              <w:sdtContent>
                <w:r w:rsidR="00F71C0A">
                  <w:rPr>
                    <w:rFonts w:asciiTheme="minorEastAsia" w:eastAsiaTheme="minorEastAsia" w:hAnsiTheme="minorEastAsia"/>
                    <w:color w:val="000000" w:themeColor="text1"/>
                    <w:sz w:val="16"/>
                    <w:szCs w:val="16"/>
                  </w:rPr>
                  <w:t>0.00</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8C3C800B709C437E8F3B4A82EB1076F7"/>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9EFDD0D7460C448F9C57334347D1F88B"/>
                </w:placeholder>
                <w:text/>
              </w:sdtPr>
              <w:sdtContent>
                <w:r w:rsidR="00F71C0A">
                  <w:rPr>
                    <w:rFonts w:asciiTheme="minorEastAsia" w:eastAsiaTheme="minorEastAsia" w:hAnsiTheme="minorEastAsia"/>
                    <w:color w:val="000000" w:themeColor="text1"/>
                    <w:sz w:val="16"/>
                    <w:szCs w:val="16"/>
                  </w:rPr>
                  <w:t>0.00</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57E4DB1D89ED4DF8A7F0FD04E9A0B814"/>
                </w:placeholder>
                <w:text/>
              </w:sdtPr>
              <w:sdtContent>
                <w:r w:rsidR="00F71C0A">
                  <w:rPr>
                    <w:rFonts w:asciiTheme="minorEastAsia" w:eastAsiaTheme="minorEastAsia" w:hAnsiTheme="minorEastAsia"/>
                    <w:color w:val="000000" w:themeColor="text1"/>
                    <w:sz w:val="16"/>
                    <w:szCs w:val="16"/>
                  </w:rPr>
                  <w:t>0.00</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8119E61017B8482C8431534F119CE379"/>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A71B59D6B68149D6AEB4FACB23310ABA"/>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89819596"/>
                <w:lock w:val="sdtLocked"/>
                <w:placeholder>
                  <w:docPart w:val="0B519682D68F48B3BD871B40D781D558"/>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54397597"/>
                <w:lock w:val="sdtLocked"/>
                <w:placeholder>
                  <w:docPart w:val="9A5E36694F824D45BE5DBBC520B1B41F"/>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97931771"/>
                <w:lock w:val="sdtLocked"/>
                <w:placeholder>
                  <w:docPart w:val="8CBE11A63D4C47E08112C06221BE7F57"/>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94182216"/>
                <w:lock w:val="sdtLocked"/>
                <w:placeholder>
                  <w:docPart w:val="DD9E192F94A84F769F077A43806BDF08"/>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55769450"/>
                <w:lock w:val="sdtLocked"/>
                <w:placeholder>
                  <w:docPart w:val="22D8843BCEBC4EBEB82F9CAE5C51B457"/>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00642659"/>
                <w:lock w:val="sdtLocked"/>
                <w:placeholder>
                  <w:docPart w:val="23A2923480164DEDBCAB00FFB1BF153C"/>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68857753"/>
                <w:lock w:val="sdtLocked"/>
                <w:placeholder>
                  <w:docPart w:val="551A2B11AF344A419ADEE3BBB73946A2"/>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38580736"/>
                <w:lock w:val="sdtLocked"/>
                <w:placeholder>
                  <w:docPart w:val="3DC5A89F537E44E2B7CE768EF6E54DC0"/>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03054045"/>
                <w:lock w:val="sdtLocked"/>
                <w:placeholder>
                  <w:docPart w:val="9C08BBA6D70C496C904E49E90B062370"/>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FE5AF030933840D08005BDD3B102C27C"/>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86489275"/>
                <w:lock w:val="sdtLocked"/>
                <w:placeholder>
                  <w:docPart w:val="AF26EAE4B4234DC28F53AB8B562426AC"/>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77726865"/>
                <w:lock w:val="sdtLocked"/>
                <w:placeholder>
                  <w:docPart w:val="AC3A58083A4C4BF4961B19159A46639B"/>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72231215"/>
                <w:lock w:val="sdtLocked"/>
                <w:placeholder>
                  <w:docPart w:val="BDC649A9F8C74D44805D14A4E55DBDDB"/>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09617026"/>
                <w:lock w:val="sdtLocked"/>
                <w:placeholder>
                  <w:docPart w:val="DBB2364CE7DE4B93AE7646D7E608D5EE"/>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73776534"/>
                <w:lock w:val="sdtLocked"/>
                <w:placeholder>
                  <w:docPart w:val="2A73A1F5833D4296A057A4278B286CC3"/>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30483563"/>
                <w:lock w:val="sdtLocked"/>
                <w:placeholder>
                  <w:docPart w:val="55EBB6CAEF1A4741B788566934B209FA"/>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27010018"/>
                <w:lock w:val="sdtLocked"/>
                <w:placeholder>
                  <w:docPart w:val="34C4B9D9E1374F98B27D9CDF51467FCC"/>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9477870"/>
                <w:lock w:val="sdtLocked"/>
                <w:placeholder>
                  <w:docPart w:val="9D31FF6A1D1D4AAD9E961541B07BB86D"/>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85421898"/>
                <w:lock w:val="sdtLocked"/>
                <w:placeholder>
                  <w:docPart w:val="04B886685C20405FB484448A1FF03A58"/>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89DEBCA873574BFDB4EC26A823D512A7"/>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11977032"/>
                <w:lock w:val="sdtLocked"/>
                <w:placeholder>
                  <w:docPart w:val="01CA42000C064D7EA4A0464DA9BF857B"/>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46469125"/>
                <w:lock w:val="sdtLocked"/>
                <w:placeholder>
                  <w:docPart w:val="F43AA03516704905ADD63A39E38772BF"/>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98411378"/>
                <w:lock w:val="sdtLocked"/>
                <w:placeholder>
                  <w:docPart w:val="5C0B356197A34402BDB898448D93C3C8"/>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44087998"/>
                <w:lock w:val="sdtLocked"/>
                <w:placeholder>
                  <w:docPart w:val="A07CA1311EB94ED59C8DCA036B041325"/>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63713787"/>
                <w:lock w:val="sdtLocked"/>
                <w:placeholder>
                  <w:docPart w:val="B2D3781B96654A7D828A7D6B8984DBF6"/>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54009219"/>
                <w:lock w:val="sdtLocked"/>
                <w:placeholder>
                  <w:docPart w:val="CF180B71855748E983A7CBC7EBE05AFB"/>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4869336"/>
                <w:lock w:val="sdtLocked"/>
                <w:placeholder>
                  <w:docPart w:val="B93CFCE85F3D4439BAC9ACD56EBB3ADE"/>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06132951"/>
                <w:lock w:val="sdtLocked"/>
                <w:placeholder>
                  <w:docPart w:val="E8540B2D89EC4F23A39B42C4A8466239"/>
                </w:placeholder>
                <w:showingPlcHdr/>
                <w:text/>
              </w:sdtPr>
              <w:sdtContent>
                <w:r w:rsidR="006A73B4" w:rsidRPr="00711F0E">
                  <w:rPr>
                    <w:rStyle w:val="placeholder1Char"/>
                    <w:rFonts w:eastAsiaTheme="minorEastAsia" w:hint="eastAsia"/>
                    <w:sz w:val="16"/>
                    <w:szCs w:val="16"/>
                  </w:rPr>
                  <w:t>____</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70792062"/>
                <w:lock w:val="sdtLocked"/>
                <w:placeholder>
                  <w:docPart w:val="DEE95B46F1A048B8B5DFB303B1E938E8"/>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8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65045207E3D94E3BB47C0FEF1A6483E8"/>
                </w:placeholder>
                <w:dataBinding w:prefixMappings="xmlns:ns0='http://wwww.hallomagic.com/xbrl/consistency' xmlns:ns1='consistency' " w:xpath="/ns0:xbrlConsistency[1]/ns1:ccConsistency[1]/ns1:ccSign_IssuedCapitalneeq_instant_T[1]" w:storeItemID="{08517870-DFDA-4691-AD7A-17DFF9C938D2}"/>
                <w:text/>
              </w:sdtPr>
              <w:sdtContent>
                <w:r w:rsidR="00F71C0A">
                  <w:rPr>
                    <w:rFonts w:asciiTheme="minorEastAsia" w:eastAsiaTheme="minorEastAsia" w:hAnsiTheme="minorEastAsia"/>
                    <w:color w:val="000000" w:themeColor="text1"/>
                    <w:sz w:val="16"/>
                    <w:szCs w:val="16"/>
                  </w:rPr>
                  <w:t>1,636,300,000.00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DAB9809526024D5D98A4C625AA977C42"/>
                </w:placeholder>
                <w:dataBinding w:prefixMappings="xmlns:ns0='http://wwww.hallomagic.com/xbrl/consistency' xmlns:ns1='consistency' " w:xpath="/ns0:xbrlConsistency[1]/ns1:ccConsistency[1]/ns1:ccSign_CapitalSurplusneeq_instant_T[1]" w:storeItemID="{08517870-DFDA-4691-AD7A-17DFF9C938D2}"/>
                <w:text/>
              </w:sdtPr>
              <w:sdtContent>
                <w:r w:rsidR="00F71C0A">
                  <w:rPr>
                    <w:rFonts w:asciiTheme="minorEastAsia" w:eastAsiaTheme="minorEastAsia" w:hAnsiTheme="minorEastAsia"/>
                    <w:color w:val="000000" w:themeColor="text1"/>
                    <w:sz w:val="16"/>
                    <w:szCs w:val="16"/>
                  </w:rPr>
                  <w:t>162,498,886.42</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33B23E9C72A047C08B6B3D78F7F6AAC7"/>
                </w:placeholder>
                <w:dataBinding w:prefixMappings="xmlns:ns0='http://wwww.hallomagic.com/xbrl/consistency' xmlns:ns1='consistency' " w:xpath="/ns0:xbrlConsistency[1]/ns1:ccConsistency[1]/ns1:ccSign_KuCunGuneeq_instant_T[1]" w:storeItemID="{08517870-DFDA-4691-AD7A-17DFF9C938D2}"/>
                <w:text/>
              </w:sdtPr>
              <w:sdtContent>
                <w:r w:rsidR="00F71C0A">
                  <w:rPr>
                    <w:rFonts w:asciiTheme="minorEastAsia" w:eastAsiaTheme="minorEastAsia" w:hAnsiTheme="minorEastAsia"/>
                    <w:color w:val="000000" w:themeColor="text1"/>
                    <w:sz w:val="16"/>
                    <w:szCs w:val="16"/>
                  </w:rPr>
                  <w:t>0.00</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286DDF524BCB434CB3A4A749E725A213"/>
                </w:placeholder>
                <w:dataBinding w:prefixMappings="xmlns:ns0='http://wwww.hallomagic.com/xbrl/consistency' xmlns:ns1='consistency' " w:xpath="/ns0:xbrlConsistency[1]/ns1:ccConsistency[1]/ns1:ccSign_QiTaZongHeShouYineeq_instant_T[1]" w:storeItemID="{08517870-DFDA-4691-AD7A-17DFF9C938D2}"/>
                <w:text/>
              </w:sdtPr>
              <w:sdtContent>
                <w:r w:rsidR="00F71C0A">
                  <w:rPr>
                    <w:rFonts w:asciiTheme="minorEastAsia" w:eastAsiaTheme="minorEastAsia" w:hAnsiTheme="minorEastAsia"/>
                    <w:color w:val="000000" w:themeColor="text1"/>
                    <w:sz w:val="16"/>
                    <w:szCs w:val="16"/>
                  </w:rPr>
                  <w:t>-4,853,066.83</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1223BE18A3174C229EFE7F9D1955D655"/>
                </w:placeholder>
                <w:dataBinding w:prefixMappings="xmlns:ns0='http://wwww.hallomagic.com/xbrl/consistency' xmlns:ns1='consistency' " w:xpath="/ns0:xbrlConsistency[1]/ns1:ccConsistency[1]/ns1:ccSign_SpecializedReserveneeq_instant_T[1]" w:storeItemID="{08517870-DFDA-4691-AD7A-17DFF9C938D2}"/>
                <w:text/>
              </w:sdtPr>
              <w:sdtContent>
                <w:r w:rsidR="00F71C0A">
                  <w:rPr>
                    <w:rFonts w:asciiTheme="minorEastAsia" w:eastAsiaTheme="minorEastAsia" w:hAnsiTheme="minorEastAsia"/>
                    <w:color w:val="000000" w:themeColor="text1"/>
                    <w:sz w:val="16"/>
                    <w:szCs w:val="16"/>
                  </w:rPr>
                  <w:t>0.00</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3CB7392E25DF41049F4ACF5C6E15E619"/>
                </w:placeholder>
                <w:dataBinding w:prefixMappings="xmlns:ns0='http://wwww.hallomagic.com/xbrl/consistency' xmlns:ns1='consistency' " w:xpath="/ns0:xbrlConsistency[1]/ns1:ccConsistency[1]/ns1:ccSign_SurplusReservesneeq_instant_T[1]" w:storeItemID="{08517870-DFDA-4691-AD7A-17DFF9C938D2}"/>
                <w:text/>
              </w:sdtPr>
              <w:sdtContent>
                <w:r w:rsidR="00F71C0A">
                  <w:rPr>
                    <w:rFonts w:asciiTheme="minorEastAsia" w:eastAsiaTheme="minorEastAsia" w:hAnsiTheme="minorEastAsia"/>
                    <w:color w:val="000000" w:themeColor="text1"/>
                    <w:sz w:val="16"/>
                    <w:szCs w:val="16"/>
                  </w:rPr>
                  <w:t>115,933,947.95</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053DAF4099FB49ED90237963B77C7106"/>
                </w:placeholder>
                <w:dataBinding w:prefixMappings="xmlns:ns0='http://wwww.hallomagic.com/xbrl/consistency' xmlns:ns1='consistency' " w:xpath="/ns0:xbrlConsistency[1]/ns1:ccConsistency[1]/ns1:ccSign_GeneralProvisionsneeq_instant_T[1]" w:storeItemID="{08517870-DFDA-4691-AD7A-17DFF9C938D2}"/>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40FB1E32A20B467B9E9819DDAE7AC65D"/>
                </w:placeholder>
                <w:dataBinding w:prefixMappings="xmlns:ns0='http://wwww.hallomagic.com/xbrl/consistency' xmlns:ns1='consistency' " w:xpath="/ns0:xbrlConsistency[1]/ns1:ccConsistency[1]/ns1:ccSign_RetainedEarningsneeq_instant_T[1]" w:storeItemID="{08517870-DFDA-4691-AD7A-17DFF9C938D2}"/>
                <w:text/>
              </w:sdtPr>
              <w:sdtContent>
                <w:r w:rsidR="00F71C0A">
                  <w:rPr>
                    <w:rFonts w:asciiTheme="minorEastAsia" w:eastAsiaTheme="minorEastAsia" w:hAnsiTheme="minorEastAsia"/>
                    <w:color w:val="000000" w:themeColor="text1"/>
                    <w:sz w:val="16"/>
                    <w:szCs w:val="16"/>
                  </w:rPr>
                  <w:t>430,623,650.21</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AAD2420F5A29475BA6969DC25432FFC8"/>
                </w:placeholder>
                <w:dataBinding w:prefixMappings="xmlns:ns0='http://wwww.hallomagic.com/xbrl/consistency' xmlns:ns1='consistency' " w:xpath="/ns0:xbrlConsistency[1]/ns1:ccConsistency[1]/ns1:ccSign_NoncontrollingInterestsneeq_instant_T[1]" w:storeItemID="{08517870-DFDA-4691-AD7A-17DFF9C938D2}"/>
                <w:text/>
              </w:sdtPr>
              <w:sdtContent>
                <w:r w:rsidR="00F71C0A">
                  <w:rPr>
                    <w:rFonts w:asciiTheme="minorEastAsia" w:eastAsiaTheme="minorEastAsia" w:hAnsiTheme="minorEastAsia"/>
                    <w:color w:val="000000" w:themeColor="text1"/>
                    <w:sz w:val="16"/>
                    <w:szCs w:val="16"/>
                  </w:rPr>
                  <w:t>-25,297,381.16</w:t>
                </w:r>
              </w:sdtContent>
            </w:sdt>
          </w:p>
        </w:tc>
        <w:tc>
          <w:tcPr>
            <w:tcW w:w="1479"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BD2505E6109B49C1B886F40A4303DA45"/>
                </w:placeholder>
                <w:dataBinding w:prefixMappings="xmlns:ns0='http://wwww.hallomagic.com/xbrl/consistency' xmlns:ns1='consistency' " w:xpath="/ns0:xbrlConsistency[1]/ns1:ccConsistency[1]/ns1:ccSign_Equityneeq_instant_T[1]" w:storeItemID="{08517870-DFDA-4691-AD7A-17DFF9C938D2}"/>
                <w:text/>
              </w:sdtPr>
              <w:sdtContent>
                <w:r w:rsidR="00F71C0A">
                  <w:rPr>
                    <w:rFonts w:asciiTheme="minorEastAsia" w:eastAsiaTheme="minorEastAsia" w:hAnsiTheme="minorEastAsia"/>
                    <w:color w:val="000000" w:themeColor="text1"/>
                    <w:sz w:val="16"/>
                    <w:szCs w:val="16"/>
                  </w:rPr>
                  <w:t>2,315,206,036.59</w:t>
                </w:r>
              </w:sdtContent>
            </w:sdt>
          </w:p>
        </w:tc>
      </w:tr>
    </w:tbl>
    <w:p w:rsidR="006A73B4" w:rsidRPr="00552A81" w:rsidRDefault="006A73B4" w:rsidP="006A73B4">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tblPr>
      <w:tblGrid>
        <w:gridCol w:w="2699"/>
        <w:gridCol w:w="1417"/>
        <w:gridCol w:w="1418"/>
        <w:gridCol w:w="1275"/>
        <w:gridCol w:w="1560"/>
        <w:gridCol w:w="1134"/>
        <w:gridCol w:w="1134"/>
        <w:gridCol w:w="1275"/>
        <w:gridCol w:w="1276"/>
        <w:gridCol w:w="1276"/>
        <w:gridCol w:w="1452"/>
      </w:tblGrid>
      <w:tr w:rsidR="006A73B4" w:rsidRPr="00552A81" w:rsidTr="006A73B4">
        <w:trPr>
          <w:trHeight w:val="317"/>
          <w:jc w:val="center"/>
        </w:trPr>
        <w:tc>
          <w:tcPr>
            <w:tcW w:w="2699" w:type="dxa"/>
            <w:tcBorders>
              <w:bottom w:val="nil"/>
            </w:tcBorders>
            <w:shd w:val="clear" w:color="auto" w:fill="D9D9D9" w:themeFill="background1" w:themeFillShade="D9"/>
            <w:vAlign w:val="center"/>
          </w:tcPr>
          <w:p w:rsidR="006A73B4" w:rsidRPr="00170479" w:rsidRDefault="006A73B4" w:rsidP="006A73B4">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6A73B4" w:rsidRPr="00711F0E" w:rsidRDefault="006A73B4" w:rsidP="006A73B4">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6A73B4" w:rsidRPr="00552A81" w:rsidTr="006A73B4">
        <w:trPr>
          <w:trHeight w:val="317"/>
          <w:jc w:val="center"/>
        </w:trPr>
        <w:tc>
          <w:tcPr>
            <w:tcW w:w="2699" w:type="dxa"/>
            <w:tcBorders>
              <w:top w:val="nil"/>
              <w:bottom w:val="nil"/>
            </w:tcBorders>
            <w:shd w:val="clear" w:color="auto" w:fill="D9D9D9" w:themeFill="background1" w:themeFillShade="D9"/>
            <w:vAlign w:val="center"/>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6A73B4" w:rsidRPr="00170479" w:rsidRDefault="006A73B4" w:rsidP="006A73B4">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6A73B4" w:rsidRPr="00170479" w:rsidRDefault="006A73B4" w:rsidP="006A73B4">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6A73B4" w:rsidRPr="00170479" w:rsidRDefault="006A73B4" w:rsidP="006A73B4">
            <w:pPr>
              <w:widowControl/>
              <w:jc w:val="right"/>
              <w:rPr>
                <w:rFonts w:asciiTheme="minorEastAsia" w:eastAsiaTheme="minorEastAsia" w:hAnsiTheme="minorEastAsia"/>
                <w:color w:val="000000" w:themeColor="text1"/>
                <w:sz w:val="16"/>
                <w:szCs w:val="16"/>
              </w:rPr>
            </w:pPr>
          </w:p>
        </w:tc>
      </w:tr>
      <w:tr w:rsidR="006A73B4" w:rsidRPr="00552A81" w:rsidTr="006A73B4">
        <w:trPr>
          <w:trHeight w:val="317"/>
          <w:jc w:val="center"/>
        </w:trPr>
        <w:tc>
          <w:tcPr>
            <w:tcW w:w="2699" w:type="dxa"/>
            <w:tcBorders>
              <w:top w:val="nil"/>
            </w:tcBorders>
            <w:shd w:val="clear" w:color="auto" w:fill="D9D9D9" w:themeFill="background1" w:themeFillShade="D9"/>
            <w:vAlign w:val="center"/>
          </w:tcPr>
          <w:p w:rsidR="006A73B4" w:rsidRPr="00170479" w:rsidRDefault="006A73B4" w:rsidP="006A73B4">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6A73B4" w:rsidRPr="00170479" w:rsidRDefault="006A73B4" w:rsidP="006A73B4">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C79FDBFBCB914B4E88F79D11903574B5"/>
                </w:placeholder>
                <w:text/>
              </w:sdtPr>
              <w:sdtContent>
                <w:r w:rsidR="00F71C0A">
                  <w:rPr>
                    <w:rFonts w:asciiTheme="minorEastAsia" w:eastAsiaTheme="minorEastAsia" w:hAnsiTheme="minorEastAsia"/>
                    <w:color w:val="000000" w:themeColor="text1"/>
                    <w:sz w:val="16"/>
                    <w:szCs w:val="16"/>
                  </w:rPr>
                  <w:t>1,636,300,000.00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9766D3FF8A5749FEB4BAC320250862A7"/>
                </w:placeholder>
                <w:text/>
              </w:sdtPr>
              <w:sdtContent>
                <w:r w:rsidR="00F71C0A">
                  <w:rPr>
                    <w:rFonts w:asciiTheme="minorEastAsia" w:eastAsiaTheme="minorEastAsia" w:hAnsiTheme="minorEastAsia"/>
                    <w:color w:val="000000" w:themeColor="text1"/>
                    <w:sz w:val="16"/>
                    <w:szCs w:val="16"/>
                  </w:rPr>
                  <w:t>161,282,800.00</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B6F75F5779984C54A46BBEEF5ECCA652"/>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27488779"/>
                <w:lock w:val="sdtLocked"/>
                <w:placeholder>
                  <w:docPart w:val="8E8C09A2A77C45A89960A82B5DA52EE4"/>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83851335"/>
                <w:lock w:val="sdtLocked"/>
                <w:placeholder>
                  <w:docPart w:val="38C3C9AD31CE45D28FB5F0E5D4B50170"/>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35776310"/>
                <w:lock w:val="sdtLocked"/>
                <w:placeholder>
                  <w:docPart w:val="E6B259CC073D4FB8AAFAC3D4290E61EA"/>
                </w:placeholder>
                <w:text/>
              </w:sdtPr>
              <w:sdtContent>
                <w:r w:rsidR="00F71C0A">
                  <w:rPr>
                    <w:rFonts w:asciiTheme="minorEastAsia" w:eastAsiaTheme="minorEastAsia" w:hAnsiTheme="minorEastAsia"/>
                    <w:color w:val="000000" w:themeColor="text1"/>
                    <w:sz w:val="16"/>
                    <w:szCs w:val="16"/>
                  </w:rPr>
                  <w:t>64,967,607.23</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142FA437B4424D0286C21B236D197EB8"/>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95238079"/>
                <w:lock w:val="sdtLocked"/>
                <w:placeholder>
                  <w:docPart w:val="299A6526C91B4EF88716E1913B11876F"/>
                </w:placeholder>
                <w:text/>
              </w:sdtPr>
              <w:sdtContent>
                <w:r w:rsidR="00F71C0A">
                  <w:rPr>
                    <w:rFonts w:asciiTheme="minorEastAsia" w:eastAsiaTheme="minorEastAsia" w:hAnsiTheme="minorEastAsia"/>
                    <w:color w:val="000000" w:themeColor="text1"/>
                    <w:sz w:val="16"/>
                    <w:szCs w:val="16"/>
                  </w:rPr>
                  <w:t>221,013,979.46</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BF6EC19B57754815B72B7D63AC5AEF56"/>
                </w:placeholder>
                <w:text/>
              </w:sdtPr>
              <w:sdtContent>
                <w:r w:rsidR="00F71C0A">
                  <w:rPr>
                    <w:rFonts w:asciiTheme="minorEastAsia" w:eastAsiaTheme="minorEastAsia" w:hAnsiTheme="minorEastAsia"/>
                    <w:color w:val="000000" w:themeColor="text1"/>
                    <w:sz w:val="16"/>
                    <w:szCs w:val="16"/>
                  </w:rPr>
                  <w:t>6,666,862.88</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AD05E341D05A4A8180A9DD7D570C855F"/>
                </w:placeholder>
                <w:text/>
              </w:sdtPr>
              <w:sdtContent>
                <w:r w:rsidR="00F71C0A">
                  <w:rPr>
                    <w:rFonts w:asciiTheme="minorEastAsia" w:eastAsiaTheme="minorEastAsia" w:hAnsiTheme="minorEastAsia"/>
                    <w:color w:val="000000" w:themeColor="text1"/>
                    <w:sz w:val="16"/>
                    <w:szCs w:val="16"/>
                  </w:rPr>
                  <w:t>2,090,231,249.57</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0FCD4EC786364A03952357F26BCFB744"/>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98621307"/>
                <w:lock w:val="sdtLocked"/>
                <w:placeholder>
                  <w:docPart w:val="5BC1EED6597C4AB89B25849BDAD3DEC7"/>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24444131"/>
                <w:lock w:val="sdtLocked"/>
                <w:placeholder>
                  <w:docPart w:val="E5093933AA6E48B6BB529F639B69C34A"/>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90223271"/>
                <w:lock w:val="sdtLocked"/>
                <w:placeholder>
                  <w:docPart w:val="2EF76B0E2A7C483BAFEE07C2C105B9A7"/>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47717614"/>
                <w:lock w:val="sdtLocked"/>
                <w:placeholder>
                  <w:docPart w:val="A3835DC47C9242EB9348A2A6E36B7E55"/>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66389345"/>
                <w:lock w:val="sdtLocked"/>
                <w:placeholder>
                  <w:docPart w:val="F96DD3A8ABC1497EAD584909B6D9294F"/>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47791028"/>
                <w:lock w:val="sdtLocked"/>
                <w:placeholder>
                  <w:docPart w:val="E14161EEC0ED4A539ABCC5603D603FD0"/>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22152701"/>
                <w:lock w:val="sdtLocked"/>
                <w:placeholder>
                  <w:docPart w:val="7CBE82A909904D3FB3B5CC33FF139460"/>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86558143"/>
                <w:lock w:val="sdtLocked"/>
                <w:placeholder>
                  <w:docPart w:val="1DF624ABAD474D8498C2ABB883E5459C"/>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10191122"/>
                <w:lock w:val="sdtLocked"/>
                <w:placeholder>
                  <w:docPart w:val="C53785DCFAFA4E5E8A86E5C226069DDF"/>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053E2F7177614FC58E26C74F64BB0306"/>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42329298"/>
                <w:lock w:val="sdtLocked"/>
                <w:placeholder>
                  <w:docPart w:val="CCFCEA865AC244949BB5C57ED6DE5470"/>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316984"/>
                <w:lock w:val="sdtLocked"/>
                <w:placeholder>
                  <w:docPart w:val="5642E28B52A64457971E79EDDE04571B"/>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72874169"/>
                <w:lock w:val="sdtLocked"/>
                <w:placeholder>
                  <w:docPart w:val="3871AA35A36A4AA7829E82C77B03DDC6"/>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56590947"/>
                <w:lock w:val="sdtLocked"/>
                <w:placeholder>
                  <w:docPart w:val="84B15165CA2149A58091EEA3233D5265"/>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54932495"/>
                <w:lock w:val="sdtLocked"/>
                <w:placeholder>
                  <w:docPart w:val="E479D46A71324BE794076A299058E3F0"/>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4389872"/>
                <w:lock w:val="sdtLocked"/>
                <w:placeholder>
                  <w:docPart w:val="8D79BCF4593A4A0AB165C34857518201"/>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85663836"/>
                <w:lock w:val="sdtLocked"/>
                <w:placeholder>
                  <w:docPart w:val="29792E7FA5A74467A2B8FB9C25C9F6BA"/>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62311384"/>
                <w:lock w:val="sdtLocked"/>
                <w:placeholder>
                  <w:docPart w:val="90D670336EE442CEA2D45C09EE5DA042"/>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89671509"/>
                <w:lock w:val="sdtLocked"/>
                <w:placeholder>
                  <w:docPart w:val="C621A8A1F22A42AE8DE48E75A29E0F5A"/>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B49281AF1AED41DF9CCB99129F4373EB"/>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58524484"/>
                <w:lock w:val="sdtLocked"/>
                <w:placeholder>
                  <w:docPart w:val="E7443E6F58E14448B319DB625C3727A3"/>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18514703"/>
                <w:lock w:val="sdtLocked"/>
                <w:placeholder>
                  <w:docPart w:val="3E22FC93B43647AE85EAE3EC4B75E3A2"/>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88187531"/>
                <w:lock w:val="sdtLocked"/>
                <w:placeholder>
                  <w:docPart w:val="0A023751A6414E5FB16F9C4124900BA8"/>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12141297"/>
                <w:lock w:val="sdtLocked"/>
                <w:placeholder>
                  <w:docPart w:val="F4096A8FBCCC488AAB5411248A479730"/>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49899236"/>
                <w:lock w:val="sdtLocked"/>
                <w:placeholder>
                  <w:docPart w:val="2AEF7F9C5D2A49CFA8E155B352FD4E8A"/>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34935414"/>
                <w:lock w:val="sdtLocked"/>
                <w:placeholder>
                  <w:docPart w:val="917BFBBDA42C43E286ADAF3516E64948"/>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66542240"/>
                <w:lock w:val="sdtLocked"/>
                <w:placeholder>
                  <w:docPart w:val="0D06B178242A4D09B2F967FE022BBE20"/>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7775398"/>
                <w:lock w:val="sdtLocked"/>
                <w:placeholder>
                  <w:docPart w:val="04FDCE1AE48F43818DEC78C3190FE867"/>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42204003"/>
                <w:lock w:val="sdtLocked"/>
                <w:placeholder>
                  <w:docPart w:val="0A931F6C1D9D450EA22F4ECE23AB879E"/>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05F5A316BF0540DCA37699F78862D777"/>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82127613"/>
                <w:lock w:val="sdtLocked"/>
                <w:placeholder>
                  <w:docPart w:val="5FDF8634D8AD44FAA2AB45D7861B9DC9"/>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26625888"/>
                <w:lock w:val="sdtLocked"/>
                <w:placeholder>
                  <w:docPart w:val="1132BC2C9CBC491FB2A40C5F12F1FAED"/>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10478220"/>
                <w:lock w:val="sdtLocked"/>
                <w:placeholder>
                  <w:docPart w:val="F8F76BC01F914884B5C9422511C4FC47"/>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50250276"/>
                <w:lock w:val="sdtLocked"/>
                <w:placeholder>
                  <w:docPart w:val="77502EA650334DCF9082340EE5996C92"/>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64730873"/>
                <w:lock w:val="sdtLocked"/>
                <w:placeholder>
                  <w:docPart w:val="EF12CE78DCDB45F4AC737F105B72E7F3"/>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8479130"/>
                <w:lock w:val="sdtLocked"/>
                <w:placeholder>
                  <w:docPart w:val="3E3999E6F11242CD87BA3467DEEDDB04"/>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3223230"/>
                <w:lock w:val="sdtLocked"/>
                <w:placeholder>
                  <w:docPart w:val="BFA239E879FF4F918BA6FEF98050AC87"/>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14189617"/>
                <w:lock w:val="sdtLocked"/>
                <w:placeholder>
                  <w:docPart w:val="7C6D49957A23410D888993084EE99F07"/>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103758123"/>
                <w:lock w:val="sdtLocked"/>
                <w:placeholder>
                  <w:docPart w:val="4FADAB7F9E3D44B58B3756B935230CBA"/>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1F2FA331234041A1824FEC1751A40C28"/>
                </w:placeholder>
                <w:text/>
              </w:sdtPr>
              <w:sdtContent>
                <w:r w:rsidR="00F71C0A">
                  <w:rPr>
                    <w:rFonts w:asciiTheme="minorEastAsia" w:eastAsiaTheme="minorEastAsia" w:hAnsiTheme="minorEastAsia"/>
                    <w:color w:val="000000" w:themeColor="text1"/>
                    <w:sz w:val="16"/>
                    <w:szCs w:val="16"/>
                  </w:rPr>
                  <w:t>1,636,300,000.00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FE69172C6CD14AD3AAE11D715CC005BC"/>
                </w:placeholder>
                <w:text/>
              </w:sdtPr>
              <w:sdtContent>
                <w:r w:rsidR="00F71C0A">
                  <w:rPr>
                    <w:rFonts w:asciiTheme="minorEastAsia" w:eastAsiaTheme="minorEastAsia" w:hAnsiTheme="minorEastAsia"/>
                    <w:color w:val="000000" w:themeColor="text1"/>
                    <w:sz w:val="16"/>
                    <w:szCs w:val="16"/>
                  </w:rPr>
                  <w:t>161,282,800.00</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E5F7AFD58917465796AE1492409131EB"/>
                </w:placeholder>
                <w:text/>
              </w:sdtPr>
              <w:sdtContent>
                <w:r w:rsidR="00F71C0A">
                  <w:rPr>
                    <w:rFonts w:asciiTheme="minorEastAsia" w:eastAsiaTheme="minorEastAsia" w:hAnsiTheme="minorEastAsia"/>
                    <w:color w:val="000000" w:themeColor="text1"/>
                    <w:sz w:val="16"/>
                    <w:szCs w:val="16"/>
                  </w:rPr>
                  <w:t>0.00</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1B3255AF228C4F20A4CF0E765E0B7973"/>
                </w:placeholder>
                <w:text/>
              </w:sdtPr>
              <w:sdtContent>
                <w:r w:rsidR="00F71C0A">
                  <w:rPr>
                    <w:rFonts w:asciiTheme="minorEastAsia" w:eastAsiaTheme="minorEastAsia" w:hAnsiTheme="minorEastAsia"/>
                    <w:color w:val="000000" w:themeColor="text1"/>
                    <w:sz w:val="16"/>
                    <w:szCs w:val="16"/>
                  </w:rPr>
                  <w:t>0.00</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7FE6B58DE27F42BBB23B4C3433E0D104"/>
                </w:placeholder>
                <w:text/>
              </w:sdtPr>
              <w:sdtContent>
                <w:r w:rsidR="00F71C0A">
                  <w:rPr>
                    <w:rFonts w:asciiTheme="minorEastAsia" w:eastAsiaTheme="minorEastAsia" w:hAnsiTheme="minorEastAsia"/>
                    <w:color w:val="000000" w:themeColor="text1"/>
                    <w:sz w:val="16"/>
                    <w:szCs w:val="16"/>
                  </w:rPr>
                  <w:t>0.00</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716C46A2A94E47759D4DD3C0A70B964C"/>
                </w:placeholder>
                <w:text/>
              </w:sdtPr>
              <w:sdtContent>
                <w:r w:rsidR="00F71C0A">
                  <w:rPr>
                    <w:rFonts w:asciiTheme="minorEastAsia" w:eastAsiaTheme="minorEastAsia" w:hAnsiTheme="minorEastAsia"/>
                    <w:color w:val="000000" w:themeColor="text1"/>
                    <w:sz w:val="16"/>
                    <w:szCs w:val="16"/>
                  </w:rPr>
                  <w:t>64,967,607.23</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B71BD407FA5E4123AF3D2DE644483BDE"/>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BA29415C63844F45A40978223FED75D1"/>
                </w:placeholder>
                <w:text/>
              </w:sdtPr>
              <w:sdtContent>
                <w:r w:rsidR="00F71C0A">
                  <w:rPr>
                    <w:rFonts w:asciiTheme="minorEastAsia" w:eastAsiaTheme="minorEastAsia" w:hAnsiTheme="minorEastAsia"/>
                    <w:color w:val="000000" w:themeColor="text1"/>
                    <w:sz w:val="16"/>
                    <w:szCs w:val="16"/>
                  </w:rPr>
                  <w:t>221,013,979.46</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2F7611995E3E4AFB9FD8D4526F6004F9"/>
                </w:placeholder>
                <w:text/>
              </w:sdtPr>
              <w:sdtContent>
                <w:r w:rsidR="00F71C0A">
                  <w:rPr>
                    <w:rFonts w:asciiTheme="minorEastAsia" w:eastAsiaTheme="minorEastAsia" w:hAnsiTheme="minorEastAsia"/>
                    <w:color w:val="000000" w:themeColor="text1"/>
                    <w:sz w:val="16"/>
                    <w:szCs w:val="16"/>
                  </w:rPr>
                  <w:t>6,666,862.88</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764D739FAEE343F489C49787C335E7B3"/>
                </w:placeholder>
                <w:text/>
              </w:sdtPr>
              <w:sdtContent>
                <w:r w:rsidR="00F71C0A">
                  <w:rPr>
                    <w:rFonts w:asciiTheme="minorEastAsia" w:eastAsiaTheme="minorEastAsia" w:hAnsiTheme="minorEastAsia"/>
                    <w:color w:val="000000" w:themeColor="text1"/>
                    <w:sz w:val="16"/>
                    <w:szCs w:val="16"/>
                  </w:rPr>
                  <w:t>2,090,231,249.57</w:t>
                </w:r>
              </w:sdtContent>
            </w:sdt>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11AAFF2AD4AE4872BFB0D3B16C1F89F7"/>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F1CF869B065B4B20ADF2C53A70777A9A"/>
                </w:placeholder>
                <w:text/>
              </w:sdtPr>
              <w:sdtContent>
                <w:r w:rsidR="00F71C0A">
                  <w:rPr>
                    <w:rFonts w:asciiTheme="minorEastAsia" w:eastAsiaTheme="minorEastAsia" w:hAnsiTheme="minorEastAsia"/>
                    <w:color w:val="000000" w:themeColor="text1"/>
                    <w:sz w:val="16"/>
                    <w:szCs w:val="16"/>
                  </w:rPr>
                  <w:t>1,216,086.42</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BA530C69A10742D7B03562FF42247641"/>
                </w:placeholder>
                <w:text/>
              </w:sdtPr>
              <w:sdtContent>
                <w:r w:rsidR="00F71C0A">
                  <w:rPr>
                    <w:rFonts w:asciiTheme="minorEastAsia" w:eastAsiaTheme="minorEastAsia" w:hAnsiTheme="minorEastAsia"/>
                    <w:color w:val="000000" w:themeColor="text1"/>
                    <w:sz w:val="16"/>
                    <w:szCs w:val="16"/>
                  </w:rPr>
                  <w:t>0.00</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159CEF31BF024428B42FE3F608D13272"/>
                </w:placeholder>
                <w:text/>
              </w:sdtPr>
              <w:sdtContent>
                <w:r w:rsidR="00F71C0A">
                  <w:rPr>
                    <w:rFonts w:asciiTheme="minorEastAsia" w:eastAsiaTheme="minorEastAsia" w:hAnsiTheme="minorEastAsia"/>
                    <w:color w:val="000000" w:themeColor="text1"/>
                    <w:sz w:val="16"/>
                    <w:szCs w:val="16"/>
                  </w:rPr>
                  <w:t>0.00</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B7E3F089E9394ED3861F3C27EC12D79D"/>
                </w:placeholder>
                <w:text/>
              </w:sdtPr>
              <w:sdtContent>
                <w:r w:rsidR="00F71C0A">
                  <w:rPr>
                    <w:rFonts w:asciiTheme="minorEastAsia" w:eastAsiaTheme="minorEastAsia" w:hAnsiTheme="minorEastAsia"/>
                    <w:color w:val="000000" w:themeColor="text1"/>
                    <w:sz w:val="16"/>
                    <w:szCs w:val="16"/>
                  </w:rPr>
                  <w:t>0.00</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CDECDD4F24854EE38B4ACFD3210594F7"/>
                </w:placeholder>
                <w:text/>
              </w:sdtPr>
              <w:sdtContent>
                <w:r w:rsidR="00F71C0A">
                  <w:rPr>
                    <w:rFonts w:asciiTheme="minorEastAsia" w:eastAsiaTheme="minorEastAsia" w:hAnsiTheme="minorEastAsia"/>
                    <w:color w:val="000000" w:themeColor="text1"/>
                    <w:sz w:val="16"/>
                    <w:szCs w:val="16"/>
                  </w:rPr>
                  <w:t>31,295,135.98</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4C74D7A05C384DD18E1C55E884830F48"/>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C0FA95C56B0944D2B6F3C9B013F4A1CC"/>
                </w:placeholder>
                <w:text/>
              </w:sdtPr>
              <w:sdtContent>
                <w:r w:rsidR="00F71C0A">
                  <w:rPr>
                    <w:rFonts w:asciiTheme="minorEastAsia" w:eastAsiaTheme="minorEastAsia" w:hAnsiTheme="minorEastAsia"/>
                    <w:color w:val="000000" w:themeColor="text1"/>
                    <w:sz w:val="16"/>
                    <w:szCs w:val="16"/>
                  </w:rPr>
                  <w:t>115,484,051.88</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E595ACAB1D87414A99FFDC86F1634592"/>
                </w:placeholder>
                <w:text/>
              </w:sdtPr>
              <w:sdtContent>
                <w:r w:rsidR="00F71C0A">
                  <w:rPr>
                    <w:rFonts w:asciiTheme="minorEastAsia" w:eastAsiaTheme="minorEastAsia" w:hAnsiTheme="minorEastAsia"/>
                    <w:color w:val="000000" w:themeColor="text1"/>
                    <w:sz w:val="16"/>
                    <w:szCs w:val="16"/>
                  </w:rPr>
                  <w:t>-11,193,195.05</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EA20E20682104EEF8CB6C0E6BB1456D7"/>
                </w:placeholder>
                <w:text/>
              </w:sdtPr>
              <w:sdtContent>
                <w:r w:rsidR="00F71C0A">
                  <w:rPr>
                    <w:rFonts w:asciiTheme="minorEastAsia" w:eastAsiaTheme="minorEastAsia" w:hAnsiTheme="minorEastAsia"/>
                    <w:color w:val="000000" w:themeColor="text1"/>
                    <w:sz w:val="16"/>
                    <w:szCs w:val="16"/>
                  </w:rPr>
                  <w:t>136,802,079.23</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E33DADC4F172479EBA2F2A639A9D3AE4"/>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28414502"/>
                <w:lock w:val="sdtLocked"/>
                <w:placeholder>
                  <w:docPart w:val="F1A94D38BFFD4EAEA94776BADDDE82A2"/>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94314234"/>
                <w:lock w:val="sdtLocked"/>
                <w:placeholder>
                  <w:docPart w:val="4CA628675C3540749D6CA6C536F5CD93"/>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60627824"/>
                <w:lock w:val="sdtLocked"/>
                <w:placeholder>
                  <w:docPart w:val="EC0BF714AA6A42E5BB1D791F6E5043D5"/>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40682202"/>
                <w:lock w:val="sdtLocked"/>
                <w:placeholder>
                  <w:docPart w:val="D53EC3DC10DB476BB6F948A906553B9C"/>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4467683"/>
                <w:lock w:val="sdtLocked"/>
                <w:placeholder>
                  <w:docPart w:val="01DD0585299C406B854CBBB21C28E199"/>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88418263"/>
                <w:lock w:val="sdtLocked"/>
                <w:placeholder>
                  <w:docPart w:val="474482727CA042F0B0D64B3505561B23"/>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87415150"/>
                <w:lock w:val="sdtLocked"/>
                <w:placeholder>
                  <w:docPart w:val="FC8711E914C6435A8E4359180BFC9AB7"/>
                </w:placeholder>
                <w:text/>
              </w:sdtPr>
              <w:sdtContent>
                <w:r w:rsidR="00F71C0A">
                  <w:rPr>
                    <w:rFonts w:asciiTheme="minorEastAsia" w:eastAsiaTheme="minorEastAsia" w:hAnsiTheme="minorEastAsia"/>
                    <w:color w:val="000000" w:themeColor="text1"/>
                    <w:sz w:val="16"/>
                    <w:szCs w:val="16"/>
                  </w:rPr>
                  <w:t>217,457,036.48</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AA81ABA7D8474744BF2F1FF39C8C3BA9"/>
                </w:placeholder>
                <w:text/>
              </w:sdtPr>
              <w:sdtContent>
                <w:r w:rsidR="00F71C0A">
                  <w:rPr>
                    <w:rFonts w:asciiTheme="minorEastAsia" w:eastAsiaTheme="minorEastAsia" w:hAnsiTheme="minorEastAsia"/>
                    <w:color w:val="000000" w:themeColor="text1"/>
                    <w:sz w:val="16"/>
                    <w:szCs w:val="16"/>
                  </w:rPr>
                  <w:t>-21,074,390.14</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30D3A7BADE274AA1BCAA88C8DE2F146E"/>
                </w:placeholder>
                <w:text/>
              </w:sdtPr>
              <w:sdtContent>
                <w:r w:rsidR="00F71C0A">
                  <w:rPr>
                    <w:rFonts w:asciiTheme="minorEastAsia" w:eastAsiaTheme="minorEastAsia" w:hAnsiTheme="minorEastAsia"/>
                    <w:color w:val="000000" w:themeColor="text1"/>
                    <w:sz w:val="16"/>
                    <w:szCs w:val="16"/>
                  </w:rPr>
                  <w:t>196,382,646.34</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C0E6F25305B84766BE383108804D3CD8"/>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AF9D01E78FE2496F96292ED6707E41D7"/>
                </w:placeholder>
                <w:text/>
              </w:sdtPr>
              <w:sdtContent>
                <w:r w:rsidR="00F71C0A">
                  <w:rPr>
                    <w:rFonts w:asciiTheme="minorEastAsia" w:eastAsiaTheme="minorEastAsia" w:hAnsiTheme="minorEastAsia"/>
                    <w:color w:val="000000" w:themeColor="text1"/>
                    <w:sz w:val="16"/>
                    <w:szCs w:val="16"/>
                  </w:rPr>
                  <w:t>1,216,086.42</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048467CF22884547B775CC8FA09392DB"/>
                </w:placeholder>
                <w:text/>
              </w:sdtPr>
              <w:sdtContent>
                <w:r w:rsidR="00F71C0A">
                  <w:rPr>
                    <w:rFonts w:asciiTheme="minorEastAsia" w:eastAsiaTheme="minorEastAsia" w:hAnsiTheme="minorEastAsia"/>
                    <w:color w:val="000000" w:themeColor="text1"/>
                    <w:sz w:val="16"/>
                    <w:szCs w:val="16"/>
                  </w:rPr>
                  <w:t>0.00</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8F94BDF6876347F88B88ABC0FABA5168"/>
                </w:placeholder>
                <w:text/>
              </w:sdtPr>
              <w:sdtContent>
                <w:r w:rsidR="00F71C0A">
                  <w:rPr>
                    <w:rFonts w:asciiTheme="minorEastAsia" w:eastAsiaTheme="minorEastAsia" w:hAnsiTheme="minorEastAsia"/>
                    <w:color w:val="000000" w:themeColor="text1"/>
                    <w:sz w:val="16"/>
                    <w:szCs w:val="16"/>
                  </w:rPr>
                  <w:t>0.00</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5B0B8034AFEC49618460106154D946C3"/>
                </w:placeholder>
                <w:text/>
              </w:sdtPr>
              <w:sdtContent>
                <w:r w:rsidR="00F71C0A">
                  <w:rPr>
                    <w:rFonts w:asciiTheme="minorEastAsia" w:eastAsiaTheme="minorEastAsia" w:hAnsiTheme="minorEastAsia"/>
                    <w:color w:val="000000" w:themeColor="text1"/>
                    <w:sz w:val="16"/>
                    <w:szCs w:val="16"/>
                  </w:rPr>
                  <w:t>0.00</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DB83AF1097094A1FA56A794F2C6801FD"/>
                </w:placeholder>
                <w:text/>
              </w:sdtPr>
              <w:sdtContent>
                <w:r w:rsidR="00F71C0A">
                  <w:rPr>
                    <w:rFonts w:asciiTheme="minorEastAsia" w:eastAsiaTheme="minorEastAsia" w:hAnsiTheme="minorEastAsia"/>
                    <w:color w:val="000000" w:themeColor="text1"/>
                    <w:sz w:val="16"/>
                    <w:szCs w:val="16"/>
                  </w:rPr>
                  <w:t>0.00</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557983FBD7CB45BC86ECDDB1A00C22BE"/>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0537D58EF59D453E8D875D4DF8DBF6E1"/>
                </w:placeholder>
                <w:text/>
              </w:sdtPr>
              <w:sdtContent>
                <w:r w:rsidR="00F71C0A">
                  <w:rPr>
                    <w:rFonts w:asciiTheme="minorEastAsia" w:eastAsiaTheme="minorEastAsia" w:hAnsiTheme="minorEastAsia"/>
                    <w:color w:val="000000" w:themeColor="text1"/>
                    <w:sz w:val="16"/>
                    <w:szCs w:val="16"/>
                  </w:rPr>
                  <w:t>0.00</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D7084EC1279046FAB65693B75763AEF7"/>
                </w:placeholder>
                <w:text/>
              </w:sdtPr>
              <w:sdtContent>
                <w:r w:rsidR="00F71C0A">
                  <w:rPr>
                    <w:rFonts w:asciiTheme="minorEastAsia" w:eastAsiaTheme="minorEastAsia" w:hAnsiTheme="minorEastAsia"/>
                    <w:color w:val="000000" w:themeColor="text1"/>
                    <w:sz w:val="16"/>
                    <w:szCs w:val="16"/>
                  </w:rPr>
                  <w:t>12,555,760.12</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52D0BC4A0B6F45AF962FEB36FD2771F4"/>
                </w:placeholder>
                <w:text/>
              </w:sdtPr>
              <w:sdtContent>
                <w:r w:rsidR="00F71C0A">
                  <w:rPr>
                    <w:rFonts w:asciiTheme="minorEastAsia" w:eastAsiaTheme="minorEastAsia" w:hAnsiTheme="minorEastAsia"/>
                    <w:color w:val="000000" w:themeColor="text1"/>
                    <w:sz w:val="16"/>
                    <w:szCs w:val="16"/>
                  </w:rPr>
                  <w:t>13,771,846.54</w:t>
                </w:r>
              </w:sdtContent>
            </w:sdt>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B18B7A1E41D34CED8D51B3C913CF7CFB"/>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44213423"/>
                <w:lock w:val="sdtLocked"/>
                <w:placeholder>
                  <w:docPart w:val="F626469FEFEA45258E34743057CA6595"/>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90897950"/>
                <w:lock w:val="sdtLocked"/>
                <w:placeholder>
                  <w:docPart w:val="64F12681FB744600AE0107CB00B4BC1D"/>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92241919"/>
                <w:lock w:val="sdtLocked"/>
                <w:placeholder>
                  <w:docPart w:val="FE38FAEB897D402D8B6F8C74CB1BAFAD"/>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72634760"/>
                <w:lock w:val="sdtLocked"/>
                <w:placeholder>
                  <w:docPart w:val="03A8F1FE7FBE40508BAE7FD5A545C12A"/>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18497923"/>
                <w:lock w:val="sdtLocked"/>
                <w:placeholder>
                  <w:docPart w:val="F39018CEBCCA4D388D27C5D8ED075293"/>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3972226"/>
                <w:lock w:val="sdtLocked"/>
                <w:placeholder>
                  <w:docPart w:val="77FFC47C1A484AEFBEB1F2F26BF6453E"/>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73595593"/>
                <w:lock w:val="sdtLocked"/>
                <w:placeholder>
                  <w:docPart w:val="9F2B70546A894ACB81593C7EE9175FDD"/>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03959502"/>
                <w:lock w:val="sdtLocked"/>
                <w:placeholder>
                  <w:docPart w:val="ECCB251C1F2445EAB143A5F12686559C"/>
                </w:placeholder>
                <w:text/>
              </w:sdtPr>
              <w:sdtContent>
                <w:r w:rsidR="00F71C0A">
                  <w:rPr>
                    <w:rFonts w:asciiTheme="minorEastAsia" w:eastAsiaTheme="minorEastAsia" w:hAnsiTheme="minorEastAsia"/>
                    <w:color w:val="000000" w:themeColor="text1"/>
                    <w:sz w:val="16"/>
                    <w:szCs w:val="16"/>
                  </w:rPr>
                  <w:t>11,983,300.00</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B89E285037294AE18768601F509CF21E"/>
                </w:placeholder>
                <w:text/>
              </w:sdtPr>
              <w:sdtContent>
                <w:r w:rsidR="00F71C0A">
                  <w:rPr>
                    <w:rFonts w:asciiTheme="minorEastAsia" w:eastAsiaTheme="minorEastAsia" w:hAnsiTheme="minorEastAsia"/>
                    <w:color w:val="000000" w:themeColor="text1"/>
                    <w:sz w:val="16"/>
                    <w:szCs w:val="16"/>
                  </w:rPr>
                  <w:t>11,983,300.00</w:t>
                </w:r>
              </w:sdtContent>
            </w:sdt>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C5EE1C71C9654B6FAF5CD95684668CB8"/>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81779217"/>
                <w:lock w:val="sdtLocked"/>
                <w:placeholder>
                  <w:docPart w:val="C42B62B3366148AE9FABACC0D94A4188"/>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87371517"/>
                <w:lock w:val="sdtLocked"/>
                <w:placeholder>
                  <w:docPart w:val="E12999660A2042119B6682FD10287802"/>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08966025"/>
                <w:lock w:val="sdtLocked"/>
                <w:placeholder>
                  <w:docPart w:val="7A270B95B0A14CA8896A660E31D1748C"/>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027111"/>
                <w:lock w:val="sdtLocked"/>
                <w:placeholder>
                  <w:docPart w:val="42774BD3616C42B7B545E9BF0BD60D5F"/>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45079451"/>
                <w:lock w:val="sdtLocked"/>
                <w:placeholder>
                  <w:docPart w:val="00475A09DD3745319529A2543AE1CDAD"/>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61782493"/>
                <w:lock w:val="sdtLocked"/>
                <w:placeholder>
                  <w:docPart w:val="C74EA7940158473395AF6691A973EE8E"/>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47089881"/>
                <w:lock w:val="sdtLocked"/>
                <w:placeholder>
                  <w:docPart w:val="3801917B6AEC4BDB8228CC1D0596BE09"/>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66597576"/>
                <w:lock w:val="sdtLocked"/>
                <w:placeholder>
                  <w:docPart w:val="E00F257E63794F05B78036BA4E6D3BAE"/>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95315151"/>
                <w:lock w:val="sdtLocked"/>
                <w:placeholder>
                  <w:docPart w:val="F9B443400C0446DC8B20953E599985B2"/>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D54310C23A1B4B839D8CF12854FE29A3"/>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8213302"/>
                <w:lock w:val="sdtLocked"/>
                <w:placeholder>
                  <w:docPart w:val="7D5D407C2BE64CB99E3B2ED0BC93EE67"/>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21797478"/>
                <w:lock w:val="sdtLocked"/>
                <w:placeholder>
                  <w:docPart w:val="5C51430969684FD88434006D39AC6919"/>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80488178"/>
                <w:lock w:val="sdtLocked"/>
                <w:placeholder>
                  <w:docPart w:val="7371FFE73303403FB1AF02DF1516EE99"/>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40279292"/>
                <w:lock w:val="sdtLocked"/>
                <w:placeholder>
                  <w:docPart w:val="34C3BA41EBAF412AAE6BED004CB6932A"/>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62911711"/>
                <w:lock w:val="sdtLocked"/>
                <w:placeholder>
                  <w:docPart w:val="B613873D6D51414AA1112EA3D372F4A9"/>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7517038"/>
                <w:lock w:val="sdtLocked"/>
                <w:placeholder>
                  <w:docPart w:val="625E98B2FE0043CB92C60DFA2DC11CD9"/>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77830843"/>
                <w:lock w:val="sdtLocked"/>
                <w:placeholder>
                  <w:docPart w:val="461FB5DB2B104A2AA31C8D8B9172592D"/>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39887307"/>
                <w:lock w:val="sdtLocked"/>
                <w:placeholder>
                  <w:docPart w:val="D1E6C9329FE14BF8B2DA0F94BB5417C2"/>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78468493"/>
                <w:lock w:val="sdtLocked"/>
                <w:placeholder>
                  <w:docPart w:val="5BAECD6F48BF491E94D5E1790968852B"/>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4．其他</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AD3FDB7A456146F1B62FB12C457EBAE7"/>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39214968"/>
                <w:lock w:val="sdtLocked"/>
                <w:placeholder>
                  <w:docPart w:val="B300426B49354D11B9893F3ED899D8CF"/>
                </w:placeholder>
                <w:text/>
              </w:sdtPr>
              <w:sdtContent>
                <w:r w:rsidR="00F71C0A">
                  <w:rPr>
                    <w:rFonts w:asciiTheme="minorEastAsia" w:eastAsiaTheme="minorEastAsia" w:hAnsiTheme="minorEastAsia"/>
                    <w:color w:val="000000" w:themeColor="text1"/>
                    <w:sz w:val="16"/>
                    <w:szCs w:val="16"/>
                  </w:rPr>
                  <w:t>1,216,086.42</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35DBFC387E4E4505BC009D79EEDEE35E"/>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83447337"/>
                <w:lock w:val="sdtLocked"/>
                <w:placeholder>
                  <w:docPart w:val="312B5EA770474B32A76704EFE2AC239A"/>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99856237"/>
                <w:lock w:val="sdtLocked"/>
                <w:placeholder>
                  <w:docPart w:val="0412062666AE4FAE9F80AC62C5B95912"/>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34519737"/>
                <w:lock w:val="sdtLocked"/>
                <w:placeholder>
                  <w:docPart w:val="CDD1AF64924E4CA5AC82FE5A923E91FC"/>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73939120"/>
                <w:lock w:val="sdtLocked"/>
                <w:placeholder>
                  <w:docPart w:val="0A8C093FA79A4DD683E8B381CFA29D91"/>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26122426"/>
                <w:lock w:val="sdtLocked"/>
                <w:placeholder>
                  <w:docPart w:val="4F170966843B4395BE9FC0A901B938D1"/>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2851009"/>
                <w:lock w:val="sdtLocked"/>
                <w:placeholder>
                  <w:docPart w:val="F6ADA7ECC0334E99882E068264FCC67F"/>
                </w:placeholder>
                <w:text/>
              </w:sdtPr>
              <w:sdtContent>
                <w:r w:rsidR="00F71C0A">
                  <w:rPr>
                    <w:rFonts w:asciiTheme="minorEastAsia" w:eastAsiaTheme="minorEastAsia" w:hAnsiTheme="minorEastAsia"/>
                    <w:color w:val="000000" w:themeColor="text1"/>
                    <w:sz w:val="16"/>
                    <w:szCs w:val="16"/>
                  </w:rPr>
                  <w:t>572,460.12</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6C96C06ED19F4060AA7589D3B1AC24CD"/>
                </w:placeholder>
                <w:text/>
              </w:sdtPr>
              <w:sdtContent>
                <w:r w:rsidR="00F71C0A">
                  <w:rPr>
                    <w:rFonts w:asciiTheme="minorEastAsia" w:eastAsiaTheme="minorEastAsia" w:hAnsiTheme="minorEastAsia"/>
                    <w:color w:val="000000" w:themeColor="text1"/>
                    <w:sz w:val="16"/>
                    <w:szCs w:val="16"/>
                  </w:rPr>
                  <w:t>1,788,546.54</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97C8102B6D0140CB836DC72C0D368DC1"/>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DB1620336C09416DB6550CB41B35DECE"/>
                </w:placeholder>
                <w:text/>
              </w:sdtPr>
              <w:sdtContent>
                <w:r w:rsidR="00F71C0A">
                  <w:rPr>
                    <w:rFonts w:asciiTheme="minorEastAsia" w:eastAsiaTheme="minorEastAsia" w:hAnsiTheme="minorEastAsia"/>
                    <w:color w:val="000000" w:themeColor="text1"/>
                    <w:sz w:val="16"/>
                    <w:szCs w:val="16"/>
                  </w:rPr>
                  <w:t>0.00</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478CD2D466184EB3BDCC9BCA97AD1D21"/>
                </w:placeholder>
                <w:text/>
              </w:sdtPr>
              <w:sdtContent>
                <w:r w:rsidR="00F71C0A">
                  <w:rPr>
                    <w:rFonts w:asciiTheme="minorEastAsia" w:eastAsiaTheme="minorEastAsia" w:hAnsiTheme="minorEastAsia"/>
                    <w:color w:val="000000" w:themeColor="text1"/>
                    <w:sz w:val="16"/>
                    <w:szCs w:val="16"/>
                  </w:rPr>
                  <w:t>0.00</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1903FA2F9A774F2EA2EA892B1BCC5549"/>
                </w:placeholder>
                <w:text/>
              </w:sdtPr>
              <w:sdtContent>
                <w:r w:rsidR="00F71C0A">
                  <w:rPr>
                    <w:rFonts w:asciiTheme="minorEastAsia" w:eastAsiaTheme="minorEastAsia" w:hAnsiTheme="minorEastAsia"/>
                    <w:color w:val="000000" w:themeColor="text1"/>
                    <w:sz w:val="16"/>
                    <w:szCs w:val="16"/>
                  </w:rPr>
                  <w:t>0.00</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50D1F92F5EE8497F8E6EE4F246D9FCE7"/>
                </w:placeholder>
                <w:text/>
              </w:sdtPr>
              <w:sdtContent>
                <w:r w:rsidR="00F71C0A">
                  <w:rPr>
                    <w:rFonts w:asciiTheme="minorEastAsia" w:eastAsiaTheme="minorEastAsia" w:hAnsiTheme="minorEastAsia"/>
                    <w:color w:val="000000" w:themeColor="text1"/>
                    <w:sz w:val="16"/>
                    <w:szCs w:val="16"/>
                  </w:rPr>
                  <w:t>0.00</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E3CBDDEF6039462582AA6BBDE637261E"/>
                </w:placeholder>
                <w:text/>
              </w:sdtPr>
              <w:sdtContent>
                <w:r w:rsidR="00F71C0A">
                  <w:rPr>
                    <w:rFonts w:asciiTheme="minorEastAsia" w:eastAsiaTheme="minorEastAsia" w:hAnsiTheme="minorEastAsia"/>
                    <w:color w:val="000000" w:themeColor="text1"/>
                    <w:sz w:val="16"/>
                    <w:szCs w:val="16"/>
                  </w:rPr>
                  <w:t>31,295,135.98</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050B14D9925A48AC870AF25B966A83A1"/>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230DBE3A19D94EAE96DA6B2AC886C93E"/>
                </w:placeholder>
                <w:text/>
              </w:sdtPr>
              <w:sdtContent>
                <w:r w:rsidR="00F71C0A">
                  <w:rPr>
                    <w:rFonts w:asciiTheme="minorEastAsia" w:eastAsiaTheme="minorEastAsia" w:hAnsiTheme="minorEastAsia"/>
                    <w:color w:val="000000" w:themeColor="text1"/>
                    <w:sz w:val="16"/>
                    <w:szCs w:val="16"/>
                  </w:rPr>
                  <w:t>-101,972,984.60</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5CE93DFD016848A5B8273267151438F7"/>
                </w:placeholder>
                <w:text/>
              </w:sdtPr>
              <w:sdtContent>
                <w:r w:rsidR="00F71C0A">
                  <w:rPr>
                    <w:rFonts w:asciiTheme="minorEastAsia" w:eastAsiaTheme="minorEastAsia" w:hAnsiTheme="minorEastAsia"/>
                    <w:color w:val="000000" w:themeColor="text1"/>
                    <w:sz w:val="16"/>
                    <w:szCs w:val="16"/>
                  </w:rPr>
                  <w:t>-2,674,565.03</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34A94EC767E448798E2D4D610F0A2A30"/>
                </w:placeholder>
                <w:text/>
              </w:sdtPr>
              <w:sdtContent>
                <w:r w:rsidR="00F71C0A">
                  <w:rPr>
                    <w:rFonts w:asciiTheme="minorEastAsia" w:eastAsiaTheme="minorEastAsia" w:hAnsiTheme="minorEastAsia"/>
                    <w:color w:val="000000" w:themeColor="text1"/>
                    <w:sz w:val="16"/>
                    <w:szCs w:val="16"/>
                  </w:rPr>
                  <w:t>-73,352,413.65</w:t>
                </w:r>
              </w:sdtContent>
            </w:sdt>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034138858CBD48C4B8546C5CCE4957BE"/>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91434787"/>
                <w:lock w:val="sdtLocked"/>
                <w:placeholder>
                  <w:docPart w:val="DFDBBCA6B31E42A4B84CF38B73777227"/>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50469724"/>
                <w:lock w:val="sdtLocked"/>
                <w:placeholder>
                  <w:docPart w:val="5C47553CE8CD4C048C9639FCFC427D45"/>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66066890"/>
                <w:lock w:val="sdtLocked"/>
                <w:placeholder>
                  <w:docPart w:val="2B6683A6E0D948BF99AEA46A182EADF8"/>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09324051"/>
                <w:lock w:val="sdtLocked"/>
                <w:placeholder>
                  <w:docPart w:val="69B96805429D46D685928D6C6F3840BC"/>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87880070"/>
                <w:lock w:val="sdtLocked"/>
                <w:placeholder>
                  <w:docPart w:val="D85369BB7CC04F0A9FE728D55241F6BD"/>
                </w:placeholder>
                <w:text/>
              </w:sdtPr>
              <w:sdtContent>
                <w:r w:rsidR="00F71C0A">
                  <w:rPr>
                    <w:rFonts w:asciiTheme="minorEastAsia" w:eastAsiaTheme="minorEastAsia" w:hAnsiTheme="minorEastAsia"/>
                    <w:color w:val="000000" w:themeColor="text1"/>
                    <w:sz w:val="16"/>
                    <w:szCs w:val="16"/>
                  </w:rPr>
                  <w:t>31,295,135.98</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B35FBFCFD3A94420AEBF0D5B0E1D1BC1"/>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51649561"/>
                <w:lock w:val="sdtLocked"/>
                <w:placeholder>
                  <w:docPart w:val="69376608F82F473A80BAB7DC6987DABD"/>
                </w:placeholder>
                <w:text/>
              </w:sdtPr>
              <w:sdtContent>
                <w:r w:rsidR="00F71C0A">
                  <w:rPr>
                    <w:rFonts w:asciiTheme="minorEastAsia" w:eastAsiaTheme="minorEastAsia" w:hAnsiTheme="minorEastAsia"/>
                    <w:color w:val="000000" w:themeColor="text1"/>
                    <w:sz w:val="16"/>
                    <w:szCs w:val="16"/>
                  </w:rPr>
                  <w:t>-31,295,135.98</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036B116F6F3F43FEB98017DCB56A127E"/>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28950696"/>
                <w:lock w:val="sdtLocked"/>
                <w:placeholder>
                  <w:docPart w:val="840A2B6A2B114576BAD1D2D8BE62F97B"/>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09927790286F496791F44E7FD06DBB36"/>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38018633"/>
                <w:lock w:val="sdtLocked"/>
                <w:placeholder>
                  <w:docPart w:val="C280EA7C4E19411E8B9CDDBAA1EB6B63"/>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26351745"/>
                <w:lock w:val="sdtLocked"/>
                <w:placeholder>
                  <w:docPart w:val="301DA1DCB3B0405E93308014C4B2B965"/>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44890949"/>
                <w:lock w:val="sdtLocked"/>
                <w:placeholder>
                  <w:docPart w:val="7F48D913783F4632B085991383F2B32B"/>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90908558"/>
                <w:lock w:val="sdtLocked"/>
                <w:placeholder>
                  <w:docPart w:val="2CD2CFAE7D1E470F861735974890A42A"/>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53077536"/>
                <w:lock w:val="sdtLocked"/>
                <w:placeholder>
                  <w:docPart w:val="55E7386DA0844587869652D12FC95EFE"/>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11249440"/>
                <w:lock w:val="sdtLocked"/>
                <w:placeholder>
                  <w:docPart w:val="E6C00FCF9FF24067A941C87E2A7EB29C"/>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32400564"/>
                <w:lock w:val="sdtLocked"/>
                <w:placeholder>
                  <w:docPart w:val="C9A13DCC710B4515ADEB4923C7C5FA33"/>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46796424"/>
                <w:lock w:val="sdtLocked"/>
                <w:placeholder>
                  <w:docPart w:val="12B1331B54584F2D989B04F5161A036D"/>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85539241"/>
                <w:lock w:val="sdtLocked"/>
                <w:placeholder>
                  <w:docPart w:val="72420923893B41718B2B843A7DAEC339"/>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4FCFB0B231A04AFA94C10DA5A3DFFAB7"/>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52352926"/>
                <w:lock w:val="sdtLocked"/>
                <w:placeholder>
                  <w:docPart w:val="530D27A6E8D74F00A6EDE57F6BC69569"/>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06316963"/>
                <w:lock w:val="sdtLocked"/>
                <w:placeholder>
                  <w:docPart w:val="6C1FFAAE9F544009B1F28D19DBFFEE0D"/>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0745940"/>
                <w:lock w:val="sdtLocked"/>
                <w:placeholder>
                  <w:docPart w:val="0980E59497034B1C948CBF1F90B78CE9"/>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105834939"/>
                <w:lock w:val="sdtLocked"/>
                <w:placeholder>
                  <w:docPart w:val="60796D1E06E044CBA32D22E0DE678E0A"/>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88303603"/>
                <w:lock w:val="sdtLocked"/>
                <w:placeholder>
                  <w:docPart w:val="99FED14CE4474FACBDA0F90298E15501"/>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37811809"/>
                <w:lock w:val="sdtLocked"/>
                <w:placeholder>
                  <w:docPart w:val="FF387E05C3BC4D14BFB92D1C407B885C"/>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68721065"/>
                <w:lock w:val="sdtLocked"/>
                <w:placeholder>
                  <w:docPart w:val="77907073BEF44230AA539D9D17DA7946"/>
                </w:placeholder>
                <w:text/>
              </w:sdtPr>
              <w:sdtContent>
                <w:r w:rsidR="00F71C0A">
                  <w:rPr>
                    <w:rFonts w:asciiTheme="minorEastAsia" w:eastAsiaTheme="minorEastAsia" w:hAnsiTheme="minorEastAsia"/>
                    <w:color w:val="000000" w:themeColor="text1"/>
                    <w:sz w:val="16"/>
                    <w:szCs w:val="16"/>
                  </w:rPr>
                  <w:t>-70,677,848.62</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3E51E756D4514A63A487DDEBFD40EDE9"/>
                </w:placeholder>
                <w:text/>
              </w:sdtPr>
              <w:sdtContent>
                <w:r w:rsidR="00F71C0A">
                  <w:rPr>
                    <w:rFonts w:asciiTheme="minorEastAsia" w:eastAsiaTheme="minorEastAsia" w:hAnsiTheme="minorEastAsia"/>
                    <w:color w:val="000000" w:themeColor="text1"/>
                    <w:sz w:val="16"/>
                    <w:szCs w:val="16"/>
                  </w:rPr>
                  <w:t>-2,674,565.03</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7F7E5897756E4188AB8A03169ADEB59E"/>
                </w:placeholder>
                <w:text/>
              </w:sdtPr>
              <w:sdtContent>
                <w:r w:rsidR="00F71C0A">
                  <w:rPr>
                    <w:rFonts w:asciiTheme="minorEastAsia" w:eastAsiaTheme="minorEastAsia" w:hAnsiTheme="minorEastAsia"/>
                    <w:color w:val="000000" w:themeColor="text1"/>
                    <w:sz w:val="16"/>
                    <w:szCs w:val="16"/>
                  </w:rPr>
                  <w:t>-73,352,413.65</w:t>
                </w:r>
              </w:sdtContent>
            </w:sdt>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7F483063DE9549FFADE3D32A29C5BA14"/>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97058267"/>
                <w:lock w:val="sdtLocked"/>
                <w:placeholder>
                  <w:docPart w:val="0B2B4800C5EB4A43BA0E680AA02403D5"/>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75725002"/>
                <w:lock w:val="sdtLocked"/>
                <w:placeholder>
                  <w:docPart w:val="BE609D0A788F443480F8E0DA54B0B774"/>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85473902"/>
                <w:lock w:val="sdtLocked"/>
                <w:placeholder>
                  <w:docPart w:val="088D10C4FAD1415194CAC81F1A9A43BC"/>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18666089"/>
                <w:lock w:val="sdtLocked"/>
                <w:placeholder>
                  <w:docPart w:val="DD9788DFB9174C0A88B6C165C1557D54"/>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15120504"/>
                <w:lock w:val="sdtLocked"/>
                <w:placeholder>
                  <w:docPart w:val="2ECEB7E5DEE24C63A386BD2226A58975"/>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14853893"/>
                <w:lock w:val="sdtLocked"/>
                <w:placeholder>
                  <w:docPart w:val="CCF79DB4147144598E111C6EC6100750"/>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56962113"/>
                <w:lock w:val="sdtLocked"/>
                <w:placeholder>
                  <w:docPart w:val="B5A1CC2F40C8417E9A33FE3C68752D3C"/>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23501353"/>
                <w:lock w:val="sdtLocked"/>
                <w:placeholder>
                  <w:docPart w:val="4EF208AB0A7C4B5297C995F4DCDFE494"/>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09457334"/>
                <w:lock w:val="sdtLocked"/>
                <w:placeholder>
                  <w:docPart w:val="8CDA18884BCE41749AEABD2034675B1B"/>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688C70A937084F238A6CBB09196606DF"/>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694C7523DEE144B8BF7B8473E74CC6D7"/>
                </w:placeholder>
                <w:text/>
              </w:sdtPr>
              <w:sdtContent>
                <w:r w:rsidR="00F71C0A">
                  <w:rPr>
                    <w:rFonts w:asciiTheme="minorEastAsia" w:eastAsiaTheme="minorEastAsia" w:hAnsiTheme="minorEastAsia"/>
                    <w:color w:val="000000" w:themeColor="text1"/>
                    <w:sz w:val="16"/>
                    <w:szCs w:val="16"/>
                  </w:rPr>
                  <w:t>0.00</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7D28E8E0FD8C4F5480CD9E32E7287C7D"/>
                </w:placeholder>
                <w:text/>
              </w:sdtPr>
              <w:sdtContent>
                <w:r w:rsidR="00F71C0A">
                  <w:rPr>
                    <w:rFonts w:asciiTheme="minorEastAsia" w:eastAsiaTheme="minorEastAsia" w:hAnsiTheme="minorEastAsia"/>
                    <w:color w:val="000000" w:themeColor="text1"/>
                    <w:sz w:val="16"/>
                    <w:szCs w:val="16"/>
                  </w:rPr>
                  <w:t>0.00</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9CEDE6AB0693400E94103649A279AA7A"/>
                </w:placeholder>
                <w:text/>
              </w:sdtPr>
              <w:sdtContent>
                <w:r w:rsidR="00F71C0A">
                  <w:rPr>
                    <w:rFonts w:asciiTheme="minorEastAsia" w:eastAsiaTheme="minorEastAsia" w:hAnsiTheme="minorEastAsia"/>
                    <w:color w:val="000000" w:themeColor="text1"/>
                    <w:sz w:val="16"/>
                    <w:szCs w:val="16"/>
                  </w:rPr>
                  <w:t>0.00</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5E5DF5C47BF64DDC9D8EB09B836EAAA6"/>
                </w:placeholder>
                <w:text/>
              </w:sdtPr>
              <w:sdtContent>
                <w:r w:rsidR="00F71C0A">
                  <w:rPr>
                    <w:rFonts w:asciiTheme="minorEastAsia" w:eastAsiaTheme="minorEastAsia" w:hAnsiTheme="minorEastAsia"/>
                    <w:color w:val="000000" w:themeColor="text1"/>
                    <w:sz w:val="16"/>
                    <w:szCs w:val="16"/>
                  </w:rPr>
                  <w:t>0.00</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EAF7915766C846278CE61822895A45E1"/>
                </w:placeholder>
                <w:text/>
              </w:sdtPr>
              <w:sdtContent>
                <w:r w:rsidR="00F71C0A">
                  <w:rPr>
                    <w:rFonts w:asciiTheme="minorEastAsia" w:eastAsiaTheme="minorEastAsia" w:hAnsiTheme="minorEastAsia"/>
                    <w:color w:val="000000" w:themeColor="text1"/>
                    <w:sz w:val="16"/>
                    <w:szCs w:val="16"/>
                  </w:rPr>
                  <w:t>0.00</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A8327091F847445FA8D18EA1C532FCD2"/>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4B14A6F37348497F99EBB39DF3CCD7C8"/>
                </w:placeholder>
                <w:text/>
              </w:sdtPr>
              <w:sdtContent>
                <w:r w:rsidR="00F71C0A">
                  <w:rPr>
                    <w:rFonts w:asciiTheme="minorEastAsia" w:eastAsiaTheme="minorEastAsia" w:hAnsiTheme="minorEastAsia"/>
                    <w:color w:val="000000" w:themeColor="text1"/>
                    <w:sz w:val="16"/>
                    <w:szCs w:val="16"/>
                  </w:rPr>
                  <w:t>0.00</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54E42E9990974B3D9E742A83C23A9F8E"/>
                </w:placeholder>
                <w:text/>
              </w:sdtPr>
              <w:sdtContent>
                <w:r w:rsidR="00F71C0A">
                  <w:rPr>
                    <w:rFonts w:asciiTheme="minorEastAsia" w:eastAsiaTheme="minorEastAsia" w:hAnsiTheme="minorEastAsia"/>
                    <w:color w:val="000000" w:themeColor="text1"/>
                    <w:sz w:val="16"/>
                    <w:szCs w:val="16"/>
                  </w:rPr>
                  <w:t>0.00</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141F61834DF14602B529733C5DF4E204"/>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D32F8417765F4F488AFE04ECC4A0EAD1"/>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46628742"/>
                <w:lock w:val="sdtLocked"/>
                <w:placeholder>
                  <w:docPart w:val="6060C4BC4B26467B8301510C84A81765"/>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50127805"/>
                <w:lock w:val="sdtLocked"/>
                <w:placeholder>
                  <w:docPart w:val="AA9BF8B85AA94DFCAC0C4DBEB0FF3568"/>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24169379"/>
                <w:lock w:val="sdtLocked"/>
                <w:placeholder>
                  <w:docPart w:val="77919FF87E7940289ED43A03F5776C21"/>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50384898"/>
                <w:lock w:val="sdtLocked"/>
                <w:placeholder>
                  <w:docPart w:val="83FE5CBC7D2242FC9DD0EB9FF569ABF2"/>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01541788"/>
                <w:lock w:val="sdtLocked"/>
                <w:placeholder>
                  <w:docPart w:val="115D3F4A431A486BB9892DC796B1F366"/>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92798800"/>
                <w:lock w:val="sdtLocked"/>
                <w:placeholder>
                  <w:docPart w:val="94B50F505DA44150AA8F36FD7302A4C9"/>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50936746"/>
                <w:lock w:val="sdtLocked"/>
                <w:placeholder>
                  <w:docPart w:val="4ACAE59791404D1DB5F5FD05EDC7B71B"/>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60808113"/>
                <w:lock w:val="sdtLocked"/>
                <w:placeholder>
                  <w:docPart w:val="188A7622924C40A48F32C18D1F06580E"/>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32985435"/>
                <w:lock w:val="sdtLocked"/>
                <w:placeholder>
                  <w:docPart w:val="560025CC36ED4202B48EC01BB21A8E6B"/>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90E2915C934140B7BEA1876F9CCCE184"/>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89401913"/>
                <w:lock w:val="sdtLocked"/>
                <w:placeholder>
                  <w:docPart w:val="1EC6544C72964EF7AB18D2DF528A97AA"/>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92733362"/>
                <w:lock w:val="sdtLocked"/>
                <w:placeholder>
                  <w:docPart w:val="678340BD6330408693BB9F8474C86301"/>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30598947"/>
                <w:lock w:val="sdtLocked"/>
                <w:placeholder>
                  <w:docPart w:val="72EFDD82BEA241AEAC8AF9D547B9441D"/>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64030578"/>
                <w:lock w:val="sdtLocked"/>
                <w:placeholder>
                  <w:docPart w:val="50B76B304F02405E87CC8B5069EAD617"/>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24915430"/>
                <w:lock w:val="sdtLocked"/>
                <w:placeholder>
                  <w:docPart w:val="B33F18A8ADF445648644B4316539439D"/>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67919296"/>
                <w:lock w:val="sdtLocked"/>
                <w:placeholder>
                  <w:docPart w:val="9DAD33BF6C9F4D069C7507A5E5286647"/>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08256697"/>
                <w:lock w:val="sdtLocked"/>
                <w:placeholder>
                  <w:docPart w:val="883D382A49A54662BC44B7F51B4792DA"/>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35991300"/>
                <w:lock w:val="sdtLocked"/>
                <w:placeholder>
                  <w:docPart w:val="789003C2A8474D5E9D9A785607074BD7"/>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21516413"/>
                <w:lock w:val="sdtLocked"/>
                <w:placeholder>
                  <w:docPart w:val="46D1FA9842F94C938728A1DFA164AA4A"/>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25B0F90C4AAC4F1DBE0718EB08C79954"/>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96890822"/>
                <w:lock w:val="sdtLocked"/>
                <w:placeholder>
                  <w:docPart w:val="32FBDCE0445C4C2C959B606BEF0A482A"/>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89093355"/>
                <w:lock w:val="sdtLocked"/>
                <w:placeholder>
                  <w:docPart w:val="8CA36FB5EDE54AEB89337B7C4BCBE982"/>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67702610"/>
                <w:lock w:val="sdtLocked"/>
                <w:placeholder>
                  <w:docPart w:val="194DE3880C414CE68FDFC8C6D311C7E5"/>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5222291"/>
                <w:lock w:val="sdtLocked"/>
                <w:placeholder>
                  <w:docPart w:val="FABF3D3FC39B43748D6AC5FD39FC9F8C"/>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32482951"/>
                <w:lock w:val="sdtLocked"/>
                <w:placeholder>
                  <w:docPart w:val="FF00CBAA558346F784E945C0DB1AF6D4"/>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50656356"/>
                <w:lock w:val="sdtLocked"/>
                <w:placeholder>
                  <w:docPart w:val="23D9AE5D9CB24BF7AFA199B6018E64E0"/>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1379033"/>
                <w:lock w:val="sdtLocked"/>
                <w:placeholder>
                  <w:docPart w:val="4DD97FEA2DBB46AE8E96D272DE2BFDE3"/>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60384075"/>
                <w:lock w:val="sdtLocked"/>
                <w:placeholder>
                  <w:docPart w:val="280718EC5133414E955C6446670E6C98"/>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3858634"/>
                <w:lock w:val="sdtLocked"/>
                <w:placeholder>
                  <w:docPart w:val="14BD1F2DC5454C38A9664BAEE08BB898"/>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F6793867A5474AAEB704E5C5FA625539"/>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20199031"/>
                <w:lock w:val="sdtLocked"/>
                <w:placeholder>
                  <w:docPart w:val="A56A317944004FB799929F51F65EE440"/>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3772138"/>
                <w:lock w:val="sdtLocked"/>
                <w:placeholder>
                  <w:docPart w:val="E8C20522257645BC90CABA8A22157823"/>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34502289"/>
                <w:lock w:val="sdtLocked"/>
                <w:placeholder>
                  <w:docPart w:val="249C2616B1984734839A6E827BD6E4FE"/>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35724275"/>
                <w:lock w:val="sdtLocked"/>
                <w:placeholder>
                  <w:docPart w:val="A938AC151EF8408F9AE1DD2B8697FAB5"/>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99834652"/>
                <w:lock w:val="sdtLocked"/>
                <w:placeholder>
                  <w:docPart w:val="5BA906D1EFF949E482BF18256D1DF2A7"/>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07734464"/>
                <w:lock w:val="sdtLocked"/>
                <w:placeholder>
                  <w:docPart w:val="4055DBDF1870416985A7731AEBAFFFC2"/>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18419529"/>
                <w:lock w:val="sdtLocked"/>
                <w:placeholder>
                  <w:docPart w:val="85456A74C8074639B9235A29FAC3C339"/>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87808099"/>
                <w:lock w:val="sdtLocked"/>
                <w:placeholder>
                  <w:docPart w:val="BCF993B9F92E48A3865C2DAA46EDC6CC"/>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44703293"/>
                <w:lock w:val="sdtLocked"/>
                <w:placeholder>
                  <w:docPart w:val="EB371F285E424A00B3B9842D0DC3D20D"/>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D13E2526A9274BEAA995827E1135C973"/>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8A436782F9E145C681697F9A2F705817"/>
                </w:placeholder>
                <w:text/>
              </w:sdtPr>
              <w:sdtContent>
                <w:r w:rsidR="00F71C0A">
                  <w:rPr>
                    <w:rFonts w:asciiTheme="minorEastAsia" w:eastAsiaTheme="minorEastAsia" w:hAnsiTheme="minorEastAsia"/>
                    <w:color w:val="000000" w:themeColor="text1"/>
                    <w:sz w:val="16"/>
                    <w:szCs w:val="16"/>
                  </w:rPr>
                  <w:t>0.00</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FA013E631AC94317AB2A0CF081E7B8FB"/>
                </w:placeholder>
                <w:text/>
              </w:sdtPr>
              <w:sdtContent>
                <w:r w:rsidR="00F71C0A">
                  <w:rPr>
                    <w:rFonts w:asciiTheme="minorEastAsia" w:eastAsiaTheme="minorEastAsia" w:hAnsiTheme="minorEastAsia"/>
                    <w:color w:val="000000" w:themeColor="text1"/>
                    <w:sz w:val="16"/>
                    <w:szCs w:val="16"/>
                  </w:rPr>
                  <w:t>0.00</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D4680247B1DC4BA1B8FA85EE236F0019"/>
                </w:placeholder>
                <w:text/>
              </w:sdtPr>
              <w:sdtContent>
                <w:r w:rsidR="00F71C0A">
                  <w:rPr>
                    <w:rFonts w:asciiTheme="minorEastAsia" w:eastAsiaTheme="minorEastAsia" w:hAnsiTheme="minorEastAsia"/>
                    <w:color w:val="000000" w:themeColor="text1"/>
                    <w:sz w:val="16"/>
                    <w:szCs w:val="16"/>
                  </w:rPr>
                  <w:t>0.00</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6F6745E9732E4585BEAB6315490A4432"/>
                </w:placeholder>
                <w:text/>
              </w:sdtPr>
              <w:sdtContent>
                <w:r w:rsidR="00F71C0A">
                  <w:rPr>
                    <w:rFonts w:asciiTheme="minorEastAsia" w:eastAsiaTheme="minorEastAsia" w:hAnsiTheme="minorEastAsia"/>
                    <w:color w:val="000000" w:themeColor="text1"/>
                    <w:sz w:val="16"/>
                    <w:szCs w:val="16"/>
                  </w:rPr>
                  <w:t>0.00</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20139005A8D54390B07556444DF9D52C"/>
                </w:placeholder>
                <w:text/>
              </w:sdtPr>
              <w:sdtContent>
                <w:r w:rsidR="00F71C0A">
                  <w:rPr>
                    <w:rFonts w:asciiTheme="minorEastAsia" w:eastAsiaTheme="minorEastAsia" w:hAnsiTheme="minorEastAsia"/>
                    <w:color w:val="000000" w:themeColor="text1"/>
                    <w:sz w:val="16"/>
                    <w:szCs w:val="16"/>
                  </w:rPr>
                  <w:t>0.00</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15E68393302A4E80BF8A34A76D981423"/>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94686DFEDA9947098C3B7CE85D6A37D6"/>
                </w:placeholder>
                <w:text/>
              </w:sdtPr>
              <w:sdtContent>
                <w:r w:rsidR="00F71C0A">
                  <w:rPr>
                    <w:rFonts w:asciiTheme="minorEastAsia" w:eastAsiaTheme="minorEastAsia" w:hAnsiTheme="minorEastAsia"/>
                    <w:color w:val="000000" w:themeColor="text1"/>
                    <w:sz w:val="16"/>
                    <w:szCs w:val="16"/>
                  </w:rPr>
                  <w:t>0.00</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44A97CB0E9C34356ABF8165398D0485E"/>
                </w:placeholder>
                <w:text/>
              </w:sdtPr>
              <w:sdtContent>
                <w:r w:rsidR="00F71C0A">
                  <w:rPr>
                    <w:rFonts w:asciiTheme="minorEastAsia" w:eastAsiaTheme="minorEastAsia" w:hAnsiTheme="minorEastAsia"/>
                    <w:color w:val="000000" w:themeColor="text1"/>
                    <w:sz w:val="16"/>
                    <w:szCs w:val="16"/>
                  </w:rPr>
                  <w:t>0.00</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4764D6E380124A1ABE3D973ED4A4FE64"/>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17"/>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01162E63AA3147CF9DFC64DF19EAB8FB"/>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02667089"/>
                <w:lock w:val="sdtLocked"/>
                <w:placeholder>
                  <w:docPart w:val="C2A26F607DED4633A7D93F885761747D"/>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24280325"/>
                <w:lock w:val="sdtLocked"/>
                <w:placeholder>
                  <w:docPart w:val="6C8FE17C391F43B98E3DE0588558E7FA"/>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6638373"/>
                <w:lock w:val="sdtLocked"/>
                <w:placeholder>
                  <w:docPart w:val="3DADBE475D0B47CD9508E1FC131DB308"/>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23194038"/>
                <w:lock w:val="sdtLocked"/>
                <w:placeholder>
                  <w:docPart w:val="0AA9DB506C1D4116925646F5EEFE4711"/>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147082461"/>
                <w:lock w:val="sdtLocked"/>
                <w:placeholder>
                  <w:docPart w:val="ACFCBCC093F344CDB7B49940BF2C6F3A"/>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85062751"/>
                <w:lock w:val="sdtLocked"/>
                <w:placeholder>
                  <w:docPart w:val="4E378B8AA68640D68011EF3E4A0BDE3F"/>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1105915"/>
                <w:lock w:val="sdtLocked"/>
                <w:placeholder>
                  <w:docPart w:val="5FF68B6A69B7436B9809937C9BC54617"/>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15935331"/>
                <w:lock w:val="sdtLocked"/>
                <w:placeholder>
                  <w:docPart w:val="D134F27BE8D947FC93AA75A11FCF556B"/>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30031051"/>
                <w:lock w:val="sdtLocked"/>
                <w:placeholder>
                  <w:docPart w:val="B192A9ABDDBA465CBC2B08A72291D6D3"/>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C1F3435475194CF985A4964D9A967C63"/>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72199696"/>
                <w:lock w:val="sdtLocked"/>
                <w:placeholder>
                  <w:docPart w:val="888583A7C7D14C4EBF51AADD500A58E1"/>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67592422"/>
                <w:lock w:val="sdtLocked"/>
                <w:placeholder>
                  <w:docPart w:val="926CDFBEB97F458A89C4403B7A0A9CD0"/>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28726674"/>
                <w:lock w:val="sdtLocked"/>
                <w:placeholder>
                  <w:docPart w:val="7ADFEC76843441E2B861D3F9D656D337"/>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17800354"/>
                <w:lock w:val="sdtLocked"/>
                <w:placeholder>
                  <w:docPart w:val="1A206C13A77249C2B49CAF2565A060FD"/>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97878410"/>
                <w:lock w:val="sdtLocked"/>
                <w:placeholder>
                  <w:docPart w:val="F01BC19D6BB546D2B55D6C6A576315D3"/>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01829487"/>
                <w:lock w:val="sdtLocked"/>
                <w:placeholder>
                  <w:docPart w:val="1321D43029B044E88C21A565D9AFF0F3"/>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11494456"/>
                <w:lock w:val="sdtLocked"/>
                <w:placeholder>
                  <w:docPart w:val="F108B817ABAC4CC382ABB46E837591A1"/>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40582334"/>
                <w:lock w:val="sdtLocked"/>
                <w:placeholder>
                  <w:docPart w:val="F9ADFE0ACB2346D998A0CF4F815863BD"/>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42878074"/>
                <w:lock w:val="sdtLocked"/>
                <w:placeholder>
                  <w:docPart w:val="CBD10A7C849A430D8F817FBA066BD4AF"/>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E0E03962DCF64426BF0816AEE25C8449"/>
                </w:placeholder>
                <w:showingPlcHdr/>
                <w:text/>
              </w:sdtPr>
              <w:sdtContent>
                <w:r w:rsidR="006A73B4" w:rsidRPr="00711F0E">
                  <w:rPr>
                    <w:rStyle w:val="placeholder1Char"/>
                    <w:rFonts w:eastAsiaTheme="minorEastAsia" w:hint="eastAsia"/>
                    <w:sz w:val="16"/>
                    <w:szCs w:val="16"/>
                  </w:rPr>
                  <w:t>____</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112892113"/>
                <w:lock w:val="sdtLocked"/>
                <w:placeholder>
                  <w:docPart w:val="BECD07DBF1754B1B84A523AD033D75DA"/>
                </w:placeholder>
                <w:showingPlcHdr/>
                <w:text/>
              </w:sdtPr>
              <w:sdtContent>
                <w:r w:rsidR="006A73B4" w:rsidRPr="00711F0E">
                  <w:rPr>
                    <w:rStyle w:val="placeholder1Char"/>
                    <w:rFonts w:eastAsiaTheme="minorEastAsia" w:hint="eastAsia"/>
                    <w:sz w:val="16"/>
                    <w:szCs w:val="16"/>
                  </w:rPr>
                  <w:t>____</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40898937"/>
                <w:lock w:val="sdtLocked"/>
                <w:placeholder>
                  <w:docPart w:val="291E3E24951348D7990BE5EBF8DB8F3B"/>
                </w:placeholder>
                <w:showingPlcHdr/>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37363376"/>
                <w:lock w:val="sdtLocked"/>
                <w:placeholder>
                  <w:docPart w:val="70180871F58C4FBD8050CB13F1079B19"/>
                </w:placeholder>
                <w:showingPlcHdr/>
                <w:text/>
              </w:sdtPr>
              <w:sdtContent>
                <w:r w:rsidR="006A73B4"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63327805"/>
                <w:lock w:val="sdtLocked"/>
                <w:placeholder>
                  <w:docPart w:val="A36195F475AB44BA8A49B6D84470B4C3"/>
                </w:placeholder>
                <w:showingPlcHdr/>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27230903"/>
                <w:lock w:val="sdtLocked"/>
                <w:placeholder>
                  <w:docPart w:val="E507A09AB9394FC3B6B38C6D98E3CC26"/>
                </w:placeholder>
                <w:showingPlcHdr/>
                <w:text/>
              </w:sdtPr>
              <w:sdtContent>
                <w:r w:rsidR="006A73B4" w:rsidRPr="00711F0E">
                  <w:rPr>
                    <w:rStyle w:val="placeholder1Char"/>
                    <w:rFonts w:eastAsiaTheme="minorEastAsia" w:hint="eastAsia"/>
                    <w:sz w:val="16"/>
                    <w:szCs w:val="16"/>
                  </w:rPr>
                  <w:t>____</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13964765"/>
                <w:lock w:val="sdtLocked"/>
                <w:placeholder>
                  <w:docPart w:val="BEA3E4B7E56A45BA842A3DFF1B67496E"/>
                </w:placeholder>
                <w:showingPlcHdr/>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26882334"/>
                <w:lock w:val="sdtLocked"/>
                <w:placeholder>
                  <w:docPart w:val="E1223D53B8E545B78E229FE7233E5DE1"/>
                </w:placeholder>
                <w:showingPlcHdr/>
                <w:text/>
              </w:sdtPr>
              <w:sdtContent>
                <w:r w:rsidR="006A73B4" w:rsidRPr="00711F0E">
                  <w:rPr>
                    <w:rStyle w:val="placeholder1Char"/>
                    <w:rFonts w:eastAsiaTheme="minorEastAsia" w:hint="eastAsia"/>
                    <w:sz w:val="16"/>
                    <w:szCs w:val="16"/>
                  </w:rPr>
                  <w:t>____</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78598479"/>
                <w:lock w:val="sdtLocked"/>
                <w:placeholder>
                  <w:docPart w:val="7A937C1C13EF409591D874935077ACAF"/>
                </w:placeholder>
                <w:showingPlcHdr/>
                <w:text/>
              </w:sdtPr>
              <w:sdtContent>
                <w:r w:rsidR="006A73B4" w:rsidRPr="00711F0E">
                  <w:rPr>
                    <w:rStyle w:val="placeholder1Char"/>
                    <w:rFonts w:eastAsiaTheme="minorEastAsia" w:hint="eastAsia"/>
                    <w:sz w:val="16"/>
                    <w:szCs w:val="16"/>
                  </w:rPr>
                  <w:t>____</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61811533"/>
                <w:lock w:val="sdtLocked"/>
                <w:placeholder>
                  <w:docPart w:val="2A5FCBE1506F40A59776F6186A166D6E"/>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552A81" w:rsidTr="006A73B4">
        <w:trPr>
          <w:trHeight w:val="302"/>
          <w:jc w:val="center"/>
        </w:trPr>
        <w:tc>
          <w:tcPr>
            <w:tcW w:w="2699" w:type="dxa"/>
            <w:shd w:val="clear" w:color="auto" w:fill="D9D9D9" w:themeFill="background1" w:themeFillShade="D9"/>
            <w:vAlign w:val="center"/>
          </w:tcPr>
          <w:p w:rsidR="006A73B4" w:rsidRPr="00170479" w:rsidRDefault="006A73B4" w:rsidP="006A73B4">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F08C2FB5A6444B58902FFF1BEB1C583F"/>
                </w:placeholder>
                <w:dataBinding w:prefixMappings="xmlns:ns0='http://wwww.hallomagic.com/xbrl/consistency' xmlns:ns1='consistency' " w:xpath="/ns0:xbrlConsistency[1]/ns1:ccConsistency[1]/ns1:ccSign_IssuedCapitalneeq_instant_T-1[1]" w:storeItemID="{08517870-DFDA-4691-AD7A-17DFF9C938D2}"/>
                <w:text/>
              </w:sdtPr>
              <w:sdtContent>
                <w:r w:rsidR="00F71C0A">
                  <w:rPr>
                    <w:rFonts w:asciiTheme="minorEastAsia" w:eastAsiaTheme="minorEastAsia" w:hAnsiTheme="minorEastAsia"/>
                    <w:color w:val="000000" w:themeColor="text1"/>
                    <w:sz w:val="16"/>
                    <w:szCs w:val="16"/>
                  </w:rPr>
                  <w:t>1,636,300,000.00</w:t>
                </w:r>
              </w:sdtContent>
            </w:sdt>
          </w:p>
        </w:tc>
        <w:tc>
          <w:tcPr>
            <w:tcW w:w="1418"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641E1978C85840078197714F66312F84"/>
                </w:placeholder>
                <w:dataBinding w:prefixMappings="xmlns:ns0='http://wwww.hallomagic.com/xbrl/consistency' xmlns:ns1='consistency' " w:xpath="/ns0:xbrlConsistency[1]/ns1:ccConsistency[1]/ns1:ccSign_CapitalSurplusneeq_instant_T-1[1]" w:storeItemID="{08517870-DFDA-4691-AD7A-17DFF9C938D2}"/>
                <w:text/>
              </w:sdtPr>
              <w:sdtContent>
                <w:r w:rsidR="00F71C0A">
                  <w:rPr>
                    <w:rFonts w:asciiTheme="minorEastAsia" w:eastAsiaTheme="minorEastAsia" w:hAnsiTheme="minorEastAsia"/>
                    <w:color w:val="000000" w:themeColor="text1"/>
                    <w:sz w:val="16"/>
                    <w:szCs w:val="16"/>
                  </w:rPr>
                  <w:t>162,498,886.42</w:t>
                </w:r>
              </w:sdtContent>
            </w:sdt>
          </w:p>
        </w:tc>
        <w:tc>
          <w:tcPr>
            <w:tcW w:w="1275"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8BEB3476B9134CF18CBFE668DD1240F8"/>
                </w:placeholder>
                <w:showingPlcHdr/>
                <w:dataBinding w:prefixMappings="xmlns:ns0='http://wwww.hallomagic.com/xbrl/consistency' xmlns:ns1='consistency' " w:xpath="/ns0:xbrlConsistency[1]/ns1:ccConsistency[1]/ns1:ccSign_KuCunGuneeq_instant_T-1[1]" w:storeItemID="{08517870-DFDA-4691-AD7A-17DFF9C938D2}"/>
                <w:text/>
              </w:sdtPr>
              <w:sdtContent>
                <w:r w:rsidR="006A73B4"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58490668"/>
                <w:lock w:val="sdtLocked"/>
                <w:placeholder>
                  <w:docPart w:val="7FE887B5AABE4A99BBC2C41292327FA8"/>
                </w:placeholder>
                <w:dataBinding w:prefixMappings="xmlns:ns0='http://wwww.hallomagic.com/xbrl/consistency' xmlns:ns1='consistency' " w:xpath="/ns0:xbrlConsistency[1]/ns1:ccConsistency[1]/ns1:ccSign_QiTaZongHeShouYineeq_instant_T-1[1]" w:storeItemID="{08517870-DFDA-4691-AD7A-17DFF9C938D2}"/>
                <w:text/>
              </w:sdtPr>
              <w:sdtContent>
                <w:r w:rsidR="00F71C0A">
                  <w:rPr>
                    <w:rFonts w:asciiTheme="minorEastAsia" w:eastAsiaTheme="minorEastAsia" w:hAnsiTheme="minorEastAsia"/>
                    <w:color w:val="000000" w:themeColor="text1"/>
                    <w:sz w:val="16"/>
                    <w:szCs w:val="16"/>
                  </w:rPr>
                  <w:t>0.00</w:t>
                </w:r>
              </w:sdtContent>
            </w:sdt>
          </w:p>
        </w:tc>
        <w:tc>
          <w:tcPr>
            <w:tcW w:w="1134" w:type="dxa"/>
            <w:tcBorders>
              <w:left w:val="single" w:sz="4" w:space="0" w:color="5B9BD5" w:themeColor="accent1"/>
            </w:tcBorders>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4CF32F1E9884416FA71941C60C41E850"/>
                </w:placeholder>
                <w:showingPlcHdr/>
                <w:dataBinding w:prefixMappings="xmlns:ns0='http://wwww.hallomagic.com/xbrl/consistency' xmlns:ns1='consistency' " w:xpath="/ns0:xbrlConsistency[1]/ns1:ccConsistency[1]/ns1:ccSign_SpecializedReserveneeq_instant_T-1[1]" w:storeItemID="{08517870-DFDA-4691-AD7A-17DFF9C938D2}"/>
                <w:text/>
              </w:sdtPr>
              <w:sdtContent>
                <w:r w:rsidR="006A73B4" w:rsidRPr="00711F0E">
                  <w:rPr>
                    <w:rStyle w:val="placeholder1Char"/>
                    <w:rFonts w:eastAsiaTheme="minorEastAsia" w:hint="eastAsia"/>
                    <w:sz w:val="16"/>
                    <w:szCs w:val="16"/>
                  </w:rPr>
                  <w:t>____</w:t>
                </w:r>
              </w:sdtContent>
            </w:sdt>
          </w:p>
        </w:tc>
        <w:tc>
          <w:tcPr>
            <w:tcW w:w="1134"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6101570"/>
                <w:lock w:val="sdtLocked"/>
                <w:placeholder>
                  <w:docPart w:val="4214DCB5FF314C069625B5FE12B6AA77"/>
                </w:placeholder>
                <w:dataBinding w:prefixMappings="xmlns:ns0='http://wwww.hallomagic.com/xbrl/consistency' xmlns:ns1='consistency' " w:xpath="/ns0:xbrlConsistency[1]/ns1:ccConsistency[1]/ns1:ccSign_SurplusReservesneeq_instant_T-1[1]" w:storeItemID="{08517870-DFDA-4691-AD7A-17DFF9C938D2}"/>
                <w:text/>
              </w:sdtPr>
              <w:sdtContent>
                <w:r w:rsidR="00F71C0A">
                  <w:rPr>
                    <w:rFonts w:asciiTheme="minorEastAsia" w:eastAsiaTheme="minorEastAsia" w:hAnsiTheme="minorEastAsia"/>
                    <w:color w:val="000000" w:themeColor="text1"/>
                    <w:sz w:val="16"/>
                    <w:szCs w:val="16"/>
                  </w:rPr>
                  <w:t>96,262,743.21</w:t>
                </w:r>
              </w:sdtContent>
            </w:sdt>
          </w:p>
        </w:tc>
        <w:tc>
          <w:tcPr>
            <w:tcW w:w="1275"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6F5AF3237A974E8F955D0935A10EC846"/>
                </w:placeholder>
                <w:showingPlcHdr/>
                <w:dataBinding w:prefixMappings="xmlns:ns0='http://wwww.hallomagic.com/xbrl/consistency' xmlns:ns1='consistency' " w:xpath="/ns0:xbrlConsistency[1]/ns1:ccConsistency[1]/ns1:ccSign_GeneralProvisionsneeq_instant_T-1[1]" w:storeItemID="{08517870-DFDA-4691-AD7A-17DFF9C938D2}"/>
                <w:text/>
              </w:sdtPr>
              <w:sdtContent>
                <w:r w:rsidR="006A73B4" w:rsidRPr="00711F0E">
                  <w:rPr>
                    <w:rStyle w:val="placeholder1Char"/>
                    <w:rFonts w:eastAsiaTheme="minorEastAsia" w:hint="eastAsia"/>
                    <w:sz w:val="16"/>
                    <w:szCs w:val="16"/>
                  </w:rPr>
                  <w:t>____</w:t>
                </w:r>
              </w:sdtContent>
            </w:sdt>
          </w:p>
        </w:tc>
        <w:tc>
          <w:tcPr>
            <w:tcW w:w="1276" w:type="dxa"/>
            <w:shd w:val="clear" w:color="auto" w:fill="auto"/>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38386399"/>
                <w:lock w:val="sdtLocked"/>
                <w:placeholder>
                  <w:docPart w:val="EF121CDDF8414F66A82C2778BB8F2FE3"/>
                </w:placeholder>
                <w:dataBinding w:prefixMappings="xmlns:ns0='http://wwww.hallomagic.com/xbrl/consistency' xmlns:ns1='consistency' " w:xpath="/ns0:xbrlConsistency[1]/ns1:ccConsistency[1]/ns1:ccSign_RetainedEarningsneeq_instant_T-1[1]" w:storeItemID="{08517870-DFDA-4691-AD7A-17DFF9C938D2}"/>
                <w:text/>
              </w:sdtPr>
              <w:sdtContent>
                <w:r w:rsidR="00F71C0A">
                  <w:rPr>
                    <w:rFonts w:asciiTheme="minorEastAsia" w:eastAsiaTheme="minorEastAsia" w:hAnsiTheme="minorEastAsia"/>
                    <w:color w:val="000000" w:themeColor="text1"/>
                    <w:sz w:val="16"/>
                    <w:szCs w:val="16"/>
                  </w:rPr>
                  <w:t>336,498,031.34</w:t>
                </w:r>
              </w:sdtContent>
            </w:sdt>
          </w:p>
        </w:tc>
        <w:tc>
          <w:tcPr>
            <w:tcW w:w="1276"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DB220B7E24514B598E4B77CD3357955C"/>
                </w:placeholder>
                <w:dataBinding w:prefixMappings="xmlns:ns0='http://wwww.hallomagic.com/xbrl/consistency' xmlns:ns1='consistency' " w:xpath="/ns0:xbrlConsistency[1]/ns1:ccConsistency[1]/ns1:ccSign_NoncontrollingInterestsneeq_instant_T-1[1]" w:storeItemID="{08517870-DFDA-4691-AD7A-17DFF9C938D2}"/>
                <w:text/>
              </w:sdtPr>
              <w:sdtContent>
                <w:r w:rsidR="00F71C0A">
                  <w:rPr>
                    <w:rFonts w:asciiTheme="minorEastAsia" w:eastAsiaTheme="minorEastAsia" w:hAnsiTheme="minorEastAsia"/>
                    <w:color w:val="000000" w:themeColor="text1"/>
                    <w:sz w:val="16"/>
                    <w:szCs w:val="16"/>
                  </w:rPr>
                  <w:t>-4,526,332.17</w:t>
                </w:r>
              </w:sdtContent>
            </w:sdt>
          </w:p>
        </w:tc>
        <w:tc>
          <w:tcPr>
            <w:tcW w:w="1452" w:type="dxa"/>
          </w:tcPr>
          <w:p w:rsidR="006A73B4" w:rsidRPr="00711F0E"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849F11A324664421A9E580C9B5B4D610"/>
                </w:placeholder>
                <w:dataBinding w:prefixMappings="xmlns:ns0='http://wwww.hallomagic.com/xbrl/consistency' xmlns:ns1='consistency' " w:xpath="/ns0:xbrlConsistency[1]/ns1:ccConsistency[1]/ns1:ccSign_Equityneeq_instant_T-1[1]" w:storeItemID="{08517870-DFDA-4691-AD7A-17DFF9C938D2}"/>
                <w:text/>
              </w:sdtPr>
              <w:sdtContent>
                <w:r w:rsidR="00F71C0A">
                  <w:rPr>
                    <w:rFonts w:asciiTheme="minorEastAsia" w:eastAsiaTheme="minorEastAsia" w:hAnsiTheme="minorEastAsia"/>
                    <w:color w:val="000000" w:themeColor="text1"/>
                    <w:sz w:val="16"/>
                    <w:szCs w:val="16"/>
                  </w:rPr>
                  <w:t>2,227,033,328.80</w:t>
                </w:r>
              </w:sdtContent>
            </w:sdt>
          </w:p>
        </w:tc>
      </w:tr>
    </w:tbl>
    <w:p w:rsidR="006A73B4" w:rsidRPr="001B6047" w:rsidRDefault="006A73B4" w:rsidP="006A73B4">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ADE5A2B3F4A74C43A5CC73BAD6F18B7C"/>
          </w:placeholder>
          <w:showingPlcHdr/>
          <w:dataBinding w:prefixMappings="xmlns:ns0='http://wwww.hallomagic.com/xbrl/consistency' xmlns:ns1='consistency' " w:xpath="/ns0:xbrlConsistency[1]/ns1:ccConsistency[1]/ns1:ccSign_GongSiFaDingDaiBiaoRenneeq_duration_T[1]" w:storeItemID="{08517870-DFDA-4691-AD7A-17DFF9C938D2}"/>
          <w:text/>
        </w:sdt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246113BB912F468D841E40E0EAE56DEF"/>
          </w:placeholder>
          <w:showingPlcHdr/>
          <w:dataBinding w:prefixMappings="xmlns:ns0='http://wwww.hallomagic.com/xbrl/consistency' xmlns:ns1='consistency' " w:xpath="/ns0:xbrlConsistency[1]/ns1:ccConsistency[1]/ns1:ccSign_ZhuGuanKuaiJiGongZuoFuZeRenneeq_duration_T[1]" w:storeItemID="{08517870-DFDA-4691-AD7A-17DFF9C938D2}"/>
          <w:text/>
        </w:sdt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43915C3740EB4657A9E1872AD19CAA66"/>
          </w:placeholder>
          <w:showingPlcHdr/>
          <w:dataBinding w:prefixMappings="xmlns:ns0='http://wwww.hallomagic.com/xbrl/consistency' xmlns:ns1='consistency' " w:xpath="/ns0:xbrlConsistency[1]/ns1:ccConsistency[1]/ns1:ccSign_KuaiJiJiGouFuZeRenneeq_duration_T[1]" w:storeItemID="{08517870-DFDA-4691-AD7A-17DFF9C938D2}"/>
          <w:text/>
        </w:sdtPr>
        <w:sdtContent>
          <w:r>
            <w:rPr>
              <w:rStyle w:val="placeholder1Char"/>
              <w:rFonts w:hint="eastAsia"/>
            </w:rPr>
            <w:t>__________</w:t>
          </w:r>
          <w:r>
            <w:rPr>
              <w:rStyle w:val="placeholder1Char"/>
            </w:rPr>
            <w:t>__</w:t>
          </w:r>
        </w:sdtContent>
      </w:sdt>
    </w:p>
    <w:p w:rsidR="006A73B4" w:rsidRDefault="006A73B4" w:rsidP="006A73B4"/>
    <w:p w:rsidR="006A73B4" w:rsidRPr="001B6047" w:rsidRDefault="006A73B4" w:rsidP="006A73B4">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tblPr>
      <w:tblGrid>
        <w:gridCol w:w="3544"/>
        <w:gridCol w:w="1559"/>
        <w:gridCol w:w="1701"/>
        <w:gridCol w:w="1559"/>
        <w:gridCol w:w="1843"/>
        <w:gridCol w:w="1276"/>
        <w:gridCol w:w="1417"/>
        <w:gridCol w:w="1418"/>
        <w:gridCol w:w="1496"/>
      </w:tblGrid>
      <w:tr w:rsidR="006A73B4" w:rsidRPr="001B6047" w:rsidTr="006A73B4">
        <w:trPr>
          <w:trHeight w:val="313"/>
          <w:jc w:val="center"/>
        </w:trPr>
        <w:tc>
          <w:tcPr>
            <w:tcW w:w="3544" w:type="dxa"/>
            <w:tcBorders>
              <w:bottom w:val="nil"/>
            </w:tcBorders>
            <w:shd w:val="clear" w:color="auto" w:fill="D9D9D9" w:themeFill="background1" w:themeFillShade="D9"/>
            <w:vAlign w:val="center"/>
          </w:tcPr>
          <w:p w:rsidR="006A73B4" w:rsidRPr="00711F0E" w:rsidRDefault="006A73B4" w:rsidP="006A73B4">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6A73B4" w:rsidRPr="00711F0E" w:rsidRDefault="006A73B4" w:rsidP="006A73B4">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6A73B4" w:rsidRPr="001B6047" w:rsidTr="006A73B4">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6A73B4" w:rsidRPr="00711F0E" w:rsidRDefault="006A73B4" w:rsidP="006A73B4">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6A73B4" w:rsidRPr="00711F0E" w:rsidRDefault="006A73B4" w:rsidP="006A73B4">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6A73B4" w:rsidRPr="00711F0E" w:rsidRDefault="006A73B4" w:rsidP="006A73B4">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6A73B4" w:rsidRPr="00711F0E" w:rsidRDefault="006A73B4" w:rsidP="006A73B4">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6A73B4" w:rsidRPr="00711F0E" w:rsidRDefault="006A73B4" w:rsidP="006A73B4">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6A73B4" w:rsidRPr="00711F0E" w:rsidRDefault="006A73B4" w:rsidP="006A73B4">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6A73B4" w:rsidRPr="00711F0E" w:rsidRDefault="006A73B4" w:rsidP="006A73B4">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6A73B4" w:rsidRPr="00711F0E" w:rsidRDefault="006A73B4" w:rsidP="006A73B4">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6A73B4" w:rsidRPr="001B6047" w:rsidTr="006A73B4">
        <w:trPr>
          <w:trHeight w:val="313"/>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olor w:val="000000" w:themeColor="text1"/>
                <w:sz w:val="16"/>
                <w:szCs w:val="16"/>
              </w:rPr>
            </w:pPr>
            <w:sdt>
              <w:sdtPr>
                <w:alias w:val="货币类型"/>
                <w:tag w:val="货币类型"/>
                <w:id w:val="-30727271"/>
                <w:lock w:val="sdtLocked"/>
                <w:placeholder>
                  <w:docPart w:val="4C7895D259354D59B741B84FEE83F46F"/>
                </w:placeholder>
                <w:dataBinding w:prefixMappings="xmlns:ns0='http://wwww.hallomagic.com/xbrl/consistency' xmlns:ns1='consistency' " w:xpath="/ns0:xbrlConsistency[1]/ns1:ccConsistency[1]/ns1:ccSign_IssuedCapitalneeq_instant_T-1_M[1]" w:storeItemID="{08517870-DFDA-4691-AD7A-17DFF9C938D2}"/>
                <w:text/>
              </w:sdtPr>
              <w:sdtContent>
                <w:r w:rsidR="00F71C0A">
                  <w:t>1,636,300,000.00</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EC11295127BD46779A0C20F5BD4DAF94"/>
                </w:placeholder>
                <w:dataBinding w:prefixMappings="xmlns:ns0='http://wwww.hallomagic.com/xbrl/consistency' xmlns:ns1='consistency' " w:xpath="/ns0:xbrlConsistency[1]/ns1:ccConsistency[1]/ns1:ccSign_CapitalSurplusneeq_instant_T-1_M[1]" w:storeItemID="{08517870-DFDA-4691-AD7A-17DFF9C938D2}"/>
                <w:text/>
              </w:sdtPr>
              <w:sdtContent>
                <w:r w:rsidR="00F71C0A">
                  <w:rPr>
                    <w:rFonts w:asciiTheme="minorEastAsia" w:eastAsiaTheme="minorEastAsia" w:hAnsiTheme="minorEastAsia"/>
                    <w:color w:val="000000" w:themeColor="text1"/>
                    <w:sz w:val="16"/>
                    <w:szCs w:val="16"/>
                  </w:rPr>
                  <w:t>161,282,800.00</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ABA8E5B333B047689A907727784E92C3"/>
                </w:placeholder>
                <w:showingPlcHdr/>
                <w:dataBinding w:prefixMappings="xmlns:ns0='http://wwww.hallomagic.com/xbrl/consistency' xmlns:ns1='consistency' " w:xpath="/ns0:xbrlConsistency[1]/ns1:ccConsistency[1]/ns1:ccSign_KuCunGuneeq_instant_T-1_M[1]" w:storeItemID="{08517870-DFDA-4691-AD7A-17DFF9C938D2}"/>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56592551"/>
                <w:lock w:val="sdtLocked"/>
                <w:placeholder>
                  <w:docPart w:val="7E094F0248AC469AB272C78910F1303C"/>
                </w:placeholder>
                <w:showingPlcHdr/>
                <w:dataBinding w:prefixMappings="xmlns:ns0='http://wwww.hallomagic.com/xbrl/consistency' xmlns:ns1='consistency' " w:xpath="/ns0:xbrlConsistency[1]/ns1:ccConsistency[1]/ns1:ccSign_QiTaZongHeShouYineeq_instant_T-1_M[1]" w:storeItemID="{08517870-DFDA-4691-AD7A-17DFF9C938D2}"/>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51802643"/>
                <w:lock w:val="sdtLocked"/>
                <w:placeholder>
                  <w:docPart w:val="9E076AE551014DC1824E4D48507BDC0E"/>
                </w:placeholder>
                <w:showingPlcHdr/>
                <w:dataBinding w:prefixMappings="xmlns:ns0='http://wwww.hallomagic.com/xbrl/consistency' xmlns:ns1='consistency' " w:xpath="/ns0:xbrlConsistency[1]/ns1:ccConsistency[1]/ns1:ccSign_SpecializedReserveneeq_instant_T-1_M[1]" w:storeItemID="{08517870-DFDA-4691-AD7A-17DFF9C938D2}"/>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40861048"/>
                <w:lock w:val="sdtLocked"/>
                <w:placeholder>
                  <w:docPart w:val="2FC4B56D742C40A29319B744A40F2FC7"/>
                </w:placeholder>
                <w:dataBinding w:prefixMappings="xmlns:ns0='http://wwww.hallomagic.com/xbrl/consistency' xmlns:ns1='consistency' " w:xpath="/ns0:xbrlConsistency[1]/ns1:ccConsistency[1]/ns1:ccSign_SurplusReservesneeq_instant_T-1_M[1]" w:storeItemID="{08517870-DFDA-4691-AD7A-17DFF9C938D2}"/>
                <w:text/>
              </w:sdtPr>
              <w:sdtContent>
                <w:r w:rsidR="00F71C0A">
                  <w:rPr>
                    <w:rFonts w:asciiTheme="minorEastAsia" w:eastAsiaTheme="minorEastAsia" w:hAnsiTheme="minorEastAsia"/>
                    <w:color w:val="000000" w:themeColor="text1"/>
                    <w:sz w:val="16"/>
                    <w:szCs w:val="16"/>
                  </w:rPr>
                  <w:t>96,262,743.21</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7963B378097B45FC8A95DFA940D8C890"/>
                </w:placeholder>
                <w:dataBinding w:prefixMappings="xmlns:ns0='http://wwww.hallomagic.com/xbrl/consistency' xmlns:ns1='consistency' " w:xpath="/ns0:xbrlConsistency[1]/ns1:ccConsistency[1]/ns1:ccSign_RetainedEarningsneeq_instant_T-1_M[1]" w:storeItemID="{08517870-DFDA-4691-AD7A-17DFF9C938D2}"/>
                <w:text/>
              </w:sdtPr>
              <w:sdtContent>
                <w:r w:rsidR="00F71C0A">
                  <w:rPr>
                    <w:rFonts w:asciiTheme="minorEastAsia" w:eastAsiaTheme="minorEastAsia" w:hAnsiTheme="minorEastAsia"/>
                    <w:color w:val="000000" w:themeColor="text1"/>
                    <w:sz w:val="16"/>
                    <w:szCs w:val="16"/>
                  </w:rPr>
                  <w:t>399,739,160.85</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4C5C041542114A2B8D854ECB0B345B51"/>
                </w:placeholder>
                <w:dataBinding w:prefixMappings="xmlns:ns0='http://wwww.hallomagic.com/xbrl/consistency' xmlns:ns1='consistency' " w:xpath="/ns0:xbrlConsistency[1]/ns1:ccConsistency[1]/ns1:ccSign_Equityneeq_instant_T-1_M[1]" w:storeItemID="{08517870-DFDA-4691-AD7A-17DFF9C938D2}"/>
                <w:text/>
              </w:sdtPr>
              <w:sdtContent>
                <w:r w:rsidR="00F71C0A">
                  <w:rPr>
                    <w:rFonts w:asciiTheme="minorEastAsia" w:eastAsiaTheme="minorEastAsia" w:hAnsiTheme="minorEastAsia"/>
                    <w:color w:val="000000" w:themeColor="text1"/>
                    <w:sz w:val="16"/>
                    <w:szCs w:val="16"/>
                  </w:rPr>
                  <w:t>2,293,584,704.06</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8BB19171489E476B88DC2B802C373538"/>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57136335"/>
                <w:lock w:val="sdtLocked"/>
                <w:placeholder>
                  <w:docPart w:val="B1BC6F05D8344305B5F9979638751490"/>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00322139"/>
                <w:lock w:val="sdtLocked"/>
                <w:placeholder>
                  <w:docPart w:val="8A3A574F40F544CC897C69AA281283A4"/>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59512184"/>
                <w:lock w:val="sdtLocked"/>
                <w:placeholder>
                  <w:docPart w:val="8DE8113D13DF493CA7780D73665AAFF3"/>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1225921"/>
                <w:lock w:val="sdtLocked"/>
                <w:placeholder>
                  <w:docPart w:val="396B031D522242128A5D6317E3A99664"/>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83219976"/>
                <w:lock w:val="sdtLocked"/>
                <w:placeholder>
                  <w:docPart w:val="B8079F0C810C44D383C161224F0C19E9"/>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70695409"/>
                <w:lock w:val="sdtLocked"/>
                <w:placeholder>
                  <w:docPart w:val="7334BBE72E094C8CA6ED695839A6BF4E"/>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12591163"/>
                <w:lock w:val="sdtLocked"/>
                <w:placeholder>
                  <w:docPart w:val="E71C9AFA216041A292702C063D6FD0EB"/>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F47216207DB648E18079B756A5386B9F"/>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0596224"/>
                <w:lock w:val="sdtLocked"/>
                <w:placeholder>
                  <w:docPart w:val="2BA8283FF7134C838AC874FD9758726D"/>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80474640"/>
                <w:lock w:val="sdtLocked"/>
                <w:placeholder>
                  <w:docPart w:val="A6A71C5AD1A741C3BB4D92A8F33DA69D"/>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32144155"/>
                <w:lock w:val="sdtLocked"/>
                <w:placeholder>
                  <w:docPart w:val="DF0BB1F0E5154CC6BC2E32372E13EA59"/>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72538273"/>
                <w:lock w:val="sdtLocked"/>
                <w:placeholder>
                  <w:docPart w:val="E31FAF58DDD745F6B89B9233CC8A60BA"/>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95520686"/>
                <w:lock w:val="sdtLocked"/>
                <w:placeholder>
                  <w:docPart w:val="E7AE4FCD86F844A899F8FB94092AEF6E"/>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99908001"/>
                <w:lock w:val="sdtLocked"/>
                <w:placeholder>
                  <w:docPart w:val="D676D9F8A6FC49ACB2F869D01D6D183E"/>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51673323"/>
                <w:lock w:val="sdtLocked"/>
                <w:placeholder>
                  <w:docPart w:val="5899DD43AE2747B7B2B881A1DCB3AFB1"/>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4443209B99444021B8376D4370307E8A"/>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3580682"/>
                <w:lock w:val="sdtLocked"/>
                <w:placeholder>
                  <w:docPart w:val="4150A5F9D7D44D2681404F1CF611C5E9"/>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12998118"/>
                <w:lock w:val="sdtLocked"/>
                <w:placeholder>
                  <w:docPart w:val="FDADD53C8E8248C6A3D14DC554F05E10"/>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91319848"/>
                <w:lock w:val="sdtLocked"/>
                <w:placeholder>
                  <w:docPart w:val="A881284FEB4042F996C36C03855B2B78"/>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82746812"/>
                <w:lock w:val="sdtLocked"/>
                <w:placeholder>
                  <w:docPart w:val="C86620FEFBDF4EE5B3170939D29A90FA"/>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39867042"/>
                <w:lock w:val="sdtLocked"/>
                <w:placeholder>
                  <w:docPart w:val="66F01BB5A1C74236A8779B05DEA22351"/>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76847481"/>
                <w:lock w:val="sdtLocked"/>
                <w:placeholder>
                  <w:docPart w:val="5250979AAEE9495F92C2288D29B733D2"/>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87654497"/>
                <w:lock w:val="sdtLocked"/>
                <w:placeholder>
                  <w:docPart w:val="5F8952FFEB1142B1B2354AC122E2B0CE"/>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lastRenderedPageBreak/>
              <w:t>二、本年期初余额</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9D68A96B69EB48EB88856FC213604A74"/>
                </w:placeholder>
                <w:text/>
              </w:sdtPr>
              <w:sdtContent>
                <w:r w:rsidR="00F71C0A">
                  <w:rPr>
                    <w:rFonts w:asciiTheme="minorEastAsia" w:eastAsiaTheme="minorEastAsia" w:hAnsiTheme="minorEastAsia"/>
                    <w:color w:val="000000" w:themeColor="text1"/>
                    <w:sz w:val="16"/>
                    <w:szCs w:val="16"/>
                  </w:rPr>
                  <w:t>1,636,300,000.00</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289194C4B478404ABCB7AD9A5B0AD74D"/>
                </w:placeholder>
                <w:text/>
              </w:sdtPr>
              <w:sdtContent>
                <w:r w:rsidR="00F71C0A">
                  <w:rPr>
                    <w:rFonts w:asciiTheme="minorEastAsia" w:eastAsiaTheme="minorEastAsia" w:hAnsiTheme="minorEastAsia"/>
                    <w:color w:val="000000" w:themeColor="text1"/>
                    <w:sz w:val="16"/>
                    <w:szCs w:val="16"/>
                  </w:rPr>
                  <w:t>161,282,800.00</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2754AD8B893C40F9BD96C2E11AE02967"/>
                </w:placeholder>
                <w:text/>
              </w:sdtPr>
              <w:sdtContent>
                <w:r w:rsidR="00F71C0A">
                  <w:rPr>
                    <w:rFonts w:asciiTheme="minorEastAsia" w:eastAsiaTheme="minorEastAsia" w:hAnsiTheme="minorEastAsia"/>
                    <w:color w:val="000000" w:themeColor="text1"/>
                    <w:sz w:val="16"/>
                    <w:szCs w:val="16"/>
                  </w:rPr>
                  <w:t>0.00</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D68DA341975C495CB881DFA9BC51AB1C"/>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C98C83DF3AF240579A25941A477202EC"/>
                </w:placeholder>
                <w:text/>
              </w:sdtPr>
              <w:sdtContent>
                <w:r w:rsidR="00F71C0A">
                  <w:rPr>
                    <w:rFonts w:asciiTheme="minorEastAsia" w:eastAsiaTheme="minorEastAsia" w:hAnsiTheme="minorEastAsia"/>
                    <w:color w:val="000000" w:themeColor="text1"/>
                    <w:sz w:val="16"/>
                    <w:szCs w:val="16"/>
                  </w:rPr>
                  <w:t>0.00</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D7ACEDD13EB54F128F03DE2E362BA815"/>
                </w:placeholder>
                <w:text/>
              </w:sdtPr>
              <w:sdtContent>
                <w:r w:rsidR="00F71C0A">
                  <w:rPr>
                    <w:rFonts w:asciiTheme="minorEastAsia" w:eastAsiaTheme="minorEastAsia" w:hAnsiTheme="minorEastAsia"/>
                    <w:color w:val="000000" w:themeColor="text1"/>
                    <w:sz w:val="16"/>
                    <w:szCs w:val="16"/>
                  </w:rPr>
                  <w:t>96,262,743.21</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C863EF607F2C42E39B75E376DF0591DB"/>
                </w:placeholder>
                <w:text/>
              </w:sdtPr>
              <w:sdtContent>
                <w:r w:rsidR="00F71C0A">
                  <w:rPr>
                    <w:rFonts w:asciiTheme="minorEastAsia" w:eastAsiaTheme="minorEastAsia" w:hAnsiTheme="minorEastAsia"/>
                    <w:color w:val="000000" w:themeColor="text1"/>
                    <w:sz w:val="16"/>
                    <w:szCs w:val="16"/>
                  </w:rPr>
                  <w:t>399,739,160.85</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EBDE5C2A1D3841818BA8C413016E717E"/>
                </w:placeholder>
                <w:text/>
              </w:sdtPr>
              <w:sdtContent>
                <w:r w:rsidR="00F71C0A">
                  <w:rPr>
                    <w:rFonts w:asciiTheme="minorEastAsia" w:eastAsiaTheme="minorEastAsia" w:hAnsiTheme="minorEastAsia"/>
                    <w:color w:val="000000" w:themeColor="text1"/>
                    <w:sz w:val="16"/>
                    <w:szCs w:val="16"/>
                  </w:rPr>
                  <w:t>2,293,584,704.06</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29C0556CF5294A25ADB5F99C4B5A17B4"/>
                </w:placeholder>
                <w:text/>
              </w:sdtPr>
              <w:sdtContent>
                <w:r w:rsidR="00F71C0A">
                  <w:rPr>
                    <w:rFonts w:asciiTheme="minorEastAsia" w:eastAsiaTheme="minorEastAsia" w:hAnsiTheme="minorEastAsia"/>
                    <w:color w:val="000000" w:themeColor="text1"/>
                    <w:sz w:val="16"/>
                    <w:szCs w:val="16"/>
                  </w:rPr>
                  <w:t>0.00</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9BFF625BC75E43F1A9E12CFD0C0EA98C"/>
                </w:placeholder>
                <w:text/>
              </w:sdtPr>
              <w:sdtContent>
                <w:r w:rsidR="00F71C0A">
                  <w:rPr>
                    <w:rFonts w:asciiTheme="minorEastAsia" w:eastAsiaTheme="minorEastAsia" w:hAnsiTheme="minorEastAsia"/>
                    <w:color w:val="000000" w:themeColor="text1"/>
                    <w:sz w:val="16"/>
                    <w:szCs w:val="16"/>
                  </w:rPr>
                  <w:t>0.00</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8B6CD974B6614881A08ACC0BCA2070CB"/>
                </w:placeholder>
                <w:text/>
              </w:sdtPr>
              <w:sdtContent>
                <w:r w:rsidR="00F71C0A">
                  <w:rPr>
                    <w:rFonts w:asciiTheme="minorEastAsia" w:eastAsiaTheme="minorEastAsia" w:hAnsiTheme="minorEastAsia"/>
                    <w:color w:val="000000" w:themeColor="text1"/>
                    <w:sz w:val="16"/>
                    <w:szCs w:val="16"/>
                  </w:rPr>
                  <w:t>0.00</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421C674C098E44E68E06AEA8CF9DE92B"/>
                </w:placeholder>
                <w:text/>
              </w:sdtPr>
              <w:sdtContent>
                <w:r w:rsidR="00F71C0A">
                  <w:rPr>
                    <w:rFonts w:asciiTheme="minorEastAsia" w:eastAsiaTheme="minorEastAsia" w:hAnsiTheme="minorEastAsia"/>
                    <w:color w:val="000000" w:themeColor="text1"/>
                    <w:sz w:val="16"/>
                    <w:szCs w:val="16"/>
                  </w:rPr>
                  <w:t>-7,309.97</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348343FB75B043098B920FA447146222"/>
                </w:placeholder>
                <w:text/>
              </w:sdtPr>
              <w:sdtContent>
                <w:r w:rsidR="00F71C0A">
                  <w:rPr>
                    <w:rFonts w:asciiTheme="minorEastAsia" w:eastAsiaTheme="minorEastAsia" w:hAnsiTheme="minorEastAsia"/>
                    <w:color w:val="000000" w:themeColor="text1"/>
                    <w:sz w:val="16"/>
                    <w:szCs w:val="16"/>
                  </w:rPr>
                  <w:t>0.00</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DE6925DB917545968129F65FEFD30A65"/>
                </w:placeholder>
                <w:text/>
              </w:sdtPr>
              <w:sdtContent>
                <w:r w:rsidR="00F71C0A">
                  <w:rPr>
                    <w:rFonts w:asciiTheme="minorEastAsia" w:eastAsiaTheme="minorEastAsia" w:hAnsiTheme="minorEastAsia"/>
                    <w:color w:val="000000" w:themeColor="text1"/>
                    <w:sz w:val="16"/>
                    <w:szCs w:val="16"/>
                  </w:rPr>
                  <w:t>19,671,204.74</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12DF0F170A1E4A5DB4D96AC425CA679B"/>
                </w:placeholder>
                <w:text/>
              </w:sdtPr>
              <w:sdtContent>
                <w:r w:rsidR="00F71C0A">
                  <w:rPr>
                    <w:rFonts w:asciiTheme="minorEastAsia" w:eastAsiaTheme="minorEastAsia" w:hAnsiTheme="minorEastAsia"/>
                    <w:color w:val="000000" w:themeColor="text1"/>
                    <w:sz w:val="16"/>
                    <w:szCs w:val="16"/>
                  </w:rPr>
                  <w:t>58,324,665.06</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AD6E90D8E1744BAE9766AF3A22671155"/>
                </w:placeholder>
                <w:text/>
              </w:sdtPr>
              <w:sdtContent>
                <w:r w:rsidR="00F71C0A">
                  <w:rPr>
                    <w:rFonts w:asciiTheme="minorEastAsia" w:eastAsiaTheme="minorEastAsia" w:hAnsiTheme="minorEastAsia"/>
                    <w:color w:val="000000" w:themeColor="text1"/>
                    <w:sz w:val="16"/>
                    <w:szCs w:val="16"/>
                  </w:rPr>
                  <w:t>77,988,559.83</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AE0711307CC44A52B68307B38D5C4A9C"/>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62232420"/>
                <w:lock w:val="sdtLocked"/>
                <w:placeholder>
                  <w:docPart w:val="84D5475155504BEC9B926E53A8746F1C"/>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29059607"/>
                <w:lock w:val="sdtLocked"/>
                <w:placeholder>
                  <w:docPart w:val="B6AC51D641224535B446D0B3B9F85173"/>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84381003"/>
                <w:lock w:val="sdtLocked"/>
                <w:placeholder>
                  <w:docPart w:val="F9752E0873D1474393A889D091929A5C"/>
                </w:placeholder>
                <w:text/>
              </w:sdtPr>
              <w:sdtContent>
                <w:r w:rsidR="00F71C0A">
                  <w:rPr>
                    <w:rFonts w:asciiTheme="minorEastAsia" w:eastAsiaTheme="minorEastAsia" w:hAnsiTheme="minorEastAsia"/>
                    <w:color w:val="000000" w:themeColor="text1"/>
                    <w:sz w:val="16"/>
                    <w:szCs w:val="16"/>
                  </w:rPr>
                  <w:t>-7,309.97</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8EA7AB340E9E49A8B068D579B1DBA600"/>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90880703"/>
                <w:lock w:val="sdtLocked"/>
                <w:placeholder>
                  <w:docPart w:val="892192A2DC874A6E90D390B9DEAAA6F2"/>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48837497"/>
                <w:lock w:val="sdtLocked"/>
                <w:placeholder>
                  <w:docPart w:val="C82354763442401A962FA6A4417C6E85"/>
                </w:placeholder>
                <w:text/>
              </w:sdtPr>
              <w:sdtContent>
                <w:r w:rsidR="00F71C0A">
                  <w:rPr>
                    <w:rFonts w:asciiTheme="minorEastAsia" w:eastAsiaTheme="minorEastAsia" w:hAnsiTheme="minorEastAsia"/>
                    <w:color w:val="000000" w:themeColor="text1"/>
                    <w:sz w:val="16"/>
                    <w:szCs w:val="16"/>
                  </w:rPr>
                  <w:t>196,712,047.39</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2E29D7AE70F640699D2CD6B788E4CDB3"/>
                </w:placeholder>
                <w:text/>
              </w:sdtPr>
              <w:sdtContent>
                <w:r w:rsidR="00F71C0A">
                  <w:rPr>
                    <w:rFonts w:asciiTheme="minorEastAsia" w:eastAsiaTheme="minorEastAsia" w:hAnsiTheme="minorEastAsia"/>
                    <w:color w:val="000000" w:themeColor="text1"/>
                    <w:sz w:val="16"/>
                    <w:szCs w:val="16"/>
                  </w:rPr>
                  <w:t>196,704,737.42</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7A7DF2F7D664446A873755E8FF011017"/>
                </w:placeholder>
                <w:text/>
              </w:sdtPr>
              <w:sdtContent>
                <w:r w:rsidR="00F71C0A">
                  <w:rPr>
                    <w:rFonts w:asciiTheme="minorEastAsia" w:eastAsiaTheme="minorEastAsia" w:hAnsiTheme="minorEastAsia"/>
                    <w:color w:val="000000" w:themeColor="text1"/>
                    <w:sz w:val="16"/>
                    <w:szCs w:val="16"/>
                  </w:rPr>
                  <w:t>0.00</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F4E182E6D5C64455A79B019838D363DD"/>
                </w:placeholder>
                <w:text/>
              </w:sdtPr>
              <w:sdtContent>
                <w:r w:rsidR="00F71C0A">
                  <w:rPr>
                    <w:rFonts w:asciiTheme="minorEastAsia" w:eastAsiaTheme="minorEastAsia" w:hAnsiTheme="minorEastAsia"/>
                    <w:color w:val="000000" w:themeColor="text1"/>
                    <w:sz w:val="16"/>
                    <w:szCs w:val="16"/>
                  </w:rPr>
                  <w:t>0.00</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7B33DCEFE1D04559A224B146BBDCBABF"/>
                </w:placeholder>
                <w:text/>
              </w:sdtPr>
              <w:sdtContent>
                <w:r w:rsidR="00F71C0A">
                  <w:rPr>
                    <w:rFonts w:asciiTheme="minorEastAsia" w:eastAsiaTheme="minorEastAsia" w:hAnsiTheme="minorEastAsia"/>
                    <w:color w:val="000000" w:themeColor="text1"/>
                    <w:sz w:val="16"/>
                    <w:szCs w:val="16"/>
                  </w:rPr>
                  <w:t>0.00</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D577EF0C4C2A47739C8845680BFCC9EB"/>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6B27610E890E40F4B45D4AFB10B23698"/>
                </w:placeholder>
                <w:text/>
              </w:sdtPr>
              <w:sdtContent>
                <w:r w:rsidR="00F71C0A">
                  <w:rPr>
                    <w:rFonts w:asciiTheme="minorEastAsia" w:eastAsiaTheme="minorEastAsia" w:hAnsiTheme="minorEastAsia"/>
                    <w:color w:val="000000" w:themeColor="text1"/>
                    <w:sz w:val="16"/>
                    <w:szCs w:val="16"/>
                  </w:rPr>
                  <w:t>0.00</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7DA2CD367A2847909923743BFEBD7127"/>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50531849649D44548628CDB0AA62FD64"/>
                </w:placeholder>
                <w:text/>
              </w:sdtPr>
              <w:sdtContent>
                <w:r w:rsidR="00F71C0A">
                  <w:rPr>
                    <w:rFonts w:asciiTheme="minorEastAsia" w:eastAsiaTheme="minorEastAsia" w:hAnsiTheme="minorEastAsia"/>
                    <w:color w:val="000000" w:themeColor="text1"/>
                    <w:sz w:val="16"/>
                    <w:szCs w:val="16"/>
                  </w:rPr>
                  <w:t>0.00</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3493A537354B411CAF5CFA3FBDF6F8E8"/>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616771A9C2654AF695B3F5E16E73337C"/>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13296582"/>
                <w:lock w:val="sdtLocked"/>
                <w:placeholder>
                  <w:docPart w:val="6DD52D27C775468DAC450BB5AB9EA239"/>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41361917"/>
                <w:lock w:val="sdtLocked"/>
                <w:placeholder>
                  <w:docPart w:val="D8E99364C36641BA8917D1D9CF6408B8"/>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1376267"/>
                <w:lock w:val="sdtLocked"/>
                <w:placeholder>
                  <w:docPart w:val="8D93198A64924757903574FB1022E1FC"/>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35096115"/>
                <w:lock w:val="sdtLocked"/>
                <w:placeholder>
                  <w:docPart w:val="18F68D8DA07F45169300239B6B2472FA"/>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32773548"/>
                <w:lock w:val="sdtLocked"/>
                <w:placeholder>
                  <w:docPart w:val="88776EB3C353464FB44A3F791EF01F03"/>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56293602"/>
                <w:lock w:val="sdtLocked"/>
                <w:placeholder>
                  <w:docPart w:val="1CE11EC8562842718A5B65B629386751"/>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62638446"/>
                <w:lock w:val="sdtLocked"/>
                <w:placeholder>
                  <w:docPart w:val="4F76393842D246BB96744B1081020989"/>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72DB9D8538CD402C93DE42CB980C99A3"/>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6635419"/>
                <w:lock w:val="sdtLocked"/>
                <w:placeholder>
                  <w:docPart w:val="0E1810470DA540B3AB926DB349E3FAD1"/>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75800687"/>
                <w:lock w:val="sdtLocked"/>
                <w:placeholder>
                  <w:docPart w:val="8B4D1048F4D64BE99CA52FC1C3EF31CC"/>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08477813"/>
                <w:lock w:val="sdtLocked"/>
                <w:placeholder>
                  <w:docPart w:val="0EB6DCE8CEA44917A9D29754C603977B"/>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1175350"/>
                <w:lock w:val="sdtLocked"/>
                <w:placeholder>
                  <w:docPart w:val="065D7C1FB9CE4E409324CA89D757295A"/>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40324599"/>
                <w:lock w:val="sdtLocked"/>
                <w:placeholder>
                  <w:docPart w:val="D924C307F3584B069E0A7DD83BEC216D"/>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65617616"/>
                <w:lock w:val="sdtLocked"/>
                <w:placeholder>
                  <w:docPart w:val="6905C5623B1B4A64895FBD7B9725D19C"/>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4291831"/>
                <w:lock w:val="sdtLocked"/>
                <w:placeholder>
                  <w:docPart w:val="4C9D748E094148EEB3530F1D0F13C434"/>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FBF18A331A134D45AC54D0D1134F5F09"/>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06904117"/>
                <w:lock w:val="sdtLocked"/>
                <w:placeholder>
                  <w:docPart w:val="E486F9560BBC48A392530BFF5321B8AF"/>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99211569"/>
                <w:lock w:val="sdtLocked"/>
                <w:placeholder>
                  <w:docPart w:val="4759681094D74476B426172E301D35D6"/>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6640687"/>
                <w:lock w:val="sdtLocked"/>
                <w:placeholder>
                  <w:docPart w:val="C47035ED583D4EE2B966FCF4C3E1762E"/>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34489544"/>
                <w:lock w:val="sdtLocked"/>
                <w:placeholder>
                  <w:docPart w:val="B9F833127CB24596AB216AC2F191A8BB"/>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05190768"/>
                <w:lock w:val="sdtLocked"/>
                <w:placeholder>
                  <w:docPart w:val="3A2084D95A954210B41E20C99462D44E"/>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82738006"/>
                <w:lock w:val="sdtLocked"/>
                <w:placeholder>
                  <w:docPart w:val="FCBDEBFC47CB467F85C3DF70B91FA8EE"/>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52113303"/>
                <w:lock w:val="sdtLocked"/>
                <w:placeholder>
                  <w:docPart w:val="0FD347B9140C41708EA0C291F4632E67"/>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3D592BA778C84CBFBEBC56EF265A61EF"/>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73935630"/>
                <w:lock w:val="sdtLocked"/>
                <w:placeholder>
                  <w:docPart w:val="0D0AD46EA94447CCB61DD0534A9DBC66"/>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5518659"/>
                <w:lock w:val="sdtLocked"/>
                <w:placeholder>
                  <w:docPart w:val="2BB0D8A02F6B4F1CAFC58A16BEF222AB"/>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23249214"/>
                <w:lock w:val="sdtLocked"/>
                <w:placeholder>
                  <w:docPart w:val="2CDC4B2770B943CEB4F52C785A05C088"/>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56246037"/>
                <w:lock w:val="sdtLocked"/>
                <w:placeholder>
                  <w:docPart w:val="DD61CF997A3A4943AD21F0D89D475278"/>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37932080"/>
                <w:lock w:val="sdtLocked"/>
                <w:placeholder>
                  <w:docPart w:val="EB7C64A5671B4EF69DEAEAAB66AD762B"/>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38666836"/>
                <w:lock w:val="sdtLocked"/>
                <w:placeholder>
                  <w:docPart w:val="CDECA3A922044AB8A93324F960690F8B"/>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145158116"/>
                <w:lock w:val="sdtLocked"/>
                <w:placeholder>
                  <w:docPart w:val="03786C77DB36401D890056DBD782E280"/>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AAAA9B65AD4B4B2EB9ABA5A92B6345D3"/>
                </w:placeholder>
                <w:text/>
              </w:sdtPr>
              <w:sdtContent>
                <w:r w:rsidR="00F71C0A">
                  <w:rPr>
                    <w:rFonts w:asciiTheme="minorEastAsia" w:eastAsiaTheme="minorEastAsia" w:hAnsiTheme="minorEastAsia"/>
                    <w:color w:val="000000" w:themeColor="text1"/>
                    <w:sz w:val="16"/>
                    <w:szCs w:val="16"/>
                  </w:rPr>
                  <w:t>0.00</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6ED18BB3E5B04434940078F16BDB0BCE"/>
                </w:placeholder>
                <w:text/>
              </w:sdtPr>
              <w:sdtContent>
                <w:r w:rsidR="00F71C0A">
                  <w:rPr>
                    <w:rFonts w:asciiTheme="minorEastAsia" w:eastAsiaTheme="minorEastAsia" w:hAnsiTheme="minorEastAsia"/>
                    <w:color w:val="000000" w:themeColor="text1"/>
                    <w:sz w:val="16"/>
                    <w:szCs w:val="16"/>
                  </w:rPr>
                  <w:t>0.00</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DFDE462CCE5943128DCF25274A1A5CB9"/>
                </w:placeholder>
                <w:text/>
              </w:sdtPr>
              <w:sdtContent>
                <w:r w:rsidR="00F71C0A">
                  <w:rPr>
                    <w:rFonts w:asciiTheme="minorEastAsia" w:eastAsiaTheme="minorEastAsia" w:hAnsiTheme="minorEastAsia"/>
                    <w:color w:val="000000" w:themeColor="text1"/>
                    <w:sz w:val="16"/>
                    <w:szCs w:val="16"/>
                  </w:rPr>
                  <w:t>0.00</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FD0D25CA5CB540CC81C795F852734684"/>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2535D9C014F446DDB90DD2BD4A11ADD6"/>
                </w:placeholder>
                <w:text/>
              </w:sdtPr>
              <w:sdtContent>
                <w:r w:rsidR="00F71C0A">
                  <w:rPr>
                    <w:rFonts w:asciiTheme="minorEastAsia" w:eastAsiaTheme="minorEastAsia" w:hAnsiTheme="minorEastAsia"/>
                    <w:color w:val="000000" w:themeColor="text1"/>
                    <w:sz w:val="16"/>
                    <w:szCs w:val="16"/>
                  </w:rPr>
                  <w:t>0.00</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F86562CDDC0748EBBBF1BFCEDFE579AE"/>
                </w:placeholder>
                <w:text/>
              </w:sdtPr>
              <w:sdtContent>
                <w:r w:rsidR="00F71C0A">
                  <w:rPr>
                    <w:rFonts w:asciiTheme="minorEastAsia" w:eastAsiaTheme="minorEastAsia" w:hAnsiTheme="minorEastAsia"/>
                    <w:color w:val="000000" w:themeColor="text1"/>
                    <w:sz w:val="16"/>
                    <w:szCs w:val="16"/>
                  </w:rPr>
                  <w:t>19,671,204.74</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577FA1D3070241C49295FA028CA746E0"/>
                </w:placeholder>
                <w:text/>
              </w:sdtPr>
              <w:sdtContent>
                <w:r w:rsidR="00F71C0A">
                  <w:rPr>
                    <w:rFonts w:asciiTheme="minorEastAsia" w:eastAsiaTheme="minorEastAsia" w:hAnsiTheme="minorEastAsia"/>
                    <w:color w:val="000000" w:themeColor="text1"/>
                    <w:sz w:val="16"/>
                    <w:szCs w:val="16"/>
                  </w:rPr>
                  <w:t>-138,387,382.33</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0EFB67F739724B81B9C9D61CD7C0BE96"/>
                </w:placeholder>
                <w:text/>
              </w:sdtPr>
              <w:sdtContent>
                <w:r w:rsidR="00F71C0A">
                  <w:rPr>
                    <w:rFonts w:asciiTheme="minorEastAsia" w:eastAsiaTheme="minorEastAsia" w:hAnsiTheme="minorEastAsia"/>
                    <w:color w:val="000000" w:themeColor="text1"/>
                    <w:sz w:val="16"/>
                    <w:szCs w:val="16"/>
                  </w:rPr>
                  <w:t>-118,716,177.59</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9CEAA5A0C1D5411FB69BC8A0EC1AD37C"/>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54184161"/>
                <w:lock w:val="sdtLocked"/>
                <w:placeholder>
                  <w:docPart w:val="5AF8268EA24B4A0EA8814260024880BE"/>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79171526"/>
                <w:lock w:val="sdtLocked"/>
                <w:placeholder>
                  <w:docPart w:val="55FD7D9BEC62418089B1E81B8521DABF"/>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57211401"/>
                <w:lock w:val="sdtLocked"/>
                <w:placeholder>
                  <w:docPart w:val="6F615CEB21914AFABE85499827764CB9"/>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94115816"/>
                <w:lock w:val="sdtLocked"/>
                <w:placeholder>
                  <w:docPart w:val="A94F920428474F8CB8F68EE5B8E2BF10"/>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43938767"/>
                <w:lock w:val="sdtLocked"/>
                <w:placeholder>
                  <w:docPart w:val="B2B61E3BFCF0457BA74F14157D685322"/>
                </w:placeholder>
                <w:text/>
              </w:sdtPr>
              <w:sdtContent>
                <w:r w:rsidR="00F71C0A">
                  <w:rPr>
                    <w:rFonts w:asciiTheme="minorEastAsia" w:eastAsiaTheme="minorEastAsia" w:hAnsiTheme="minorEastAsia"/>
                    <w:color w:val="000000" w:themeColor="text1"/>
                    <w:sz w:val="16"/>
                    <w:szCs w:val="16"/>
                  </w:rPr>
                  <w:t>19,671,204.74</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7410AE3A5080481386DE74207EB3E70D"/>
                </w:placeholder>
                <w:text/>
              </w:sdtPr>
              <w:sdtContent>
                <w:r w:rsidR="00F71C0A">
                  <w:rPr>
                    <w:rFonts w:asciiTheme="minorEastAsia" w:eastAsiaTheme="minorEastAsia" w:hAnsiTheme="minorEastAsia"/>
                    <w:color w:val="000000" w:themeColor="text1"/>
                    <w:sz w:val="16"/>
                    <w:szCs w:val="16"/>
                  </w:rPr>
                  <w:t>-19,671,204.74</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5A403FFED180453D891F13E02149139E"/>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trHeight w:val="322"/>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0F1DCB1AFA83487290EAFBC7B59858D3"/>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30592249"/>
                <w:lock w:val="sdtLocked"/>
                <w:placeholder>
                  <w:docPart w:val="63E0CCE45F0E44DBA57CBBF609E2F265"/>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67989718"/>
                <w:lock w:val="sdtLocked"/>
                <w:placeholder>
                  <w:docPart w:val="0F60FEE8F51943FB994CF01CC55D1332"/>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51014988"/>
                <w:lock w:val="sdtLocked"/>
                <w:placeholder>
                  <w:docPart w:val="CDFEE56932894405BD5C00F8B0DBF795"/>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97668770"/>
                <w:lock w:val="sdtLocked"/>
                <w:placeholder>
                  <w:docPart w:val="32F3DB2C28E14E84B2A769429EF7CAD8"/>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30777823"/>
                <w:lock w:val="sdtLocked"/>
                <w:placeholder>
                  <w:docPart w:val="3172F4A82B8245ED9778857A3B44F749"/>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45835064"/>
                <w:lock w:val="sdtLocked"/>
                <w:placeholder>
                  <w:docPart w:val="A2AE9EF99D694D7E839248D0851911F3"/>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03164900"/>
                <w:lock w:val="sdtLocked"/>
                <w:placeholder>
                  <w:docPart w:val="36215E4B8BF74468AC680375D46C7D5E"/>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trHeight w:val="322"/>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4C0BF3F44D18462EACD00E487C385EC7"/>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58458573"/>
                <w:lock w:val="sdtLocked"/>
                <w:placeholder>
                  <w:docPart w:val="7FFC8EF4D8774610B3899FCA77CFA99A"/>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10965272"/>
                <w:lock w:val="sdtLocked"/>
                <w:placeholder>
                  <w:docPart w:val="EFEC338B5280470EBFBEB89DBA5B3C15"/>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07951696"/>
                <w:lock w:val="sdtLocked"/>
                <w:placeholder>
                  <w:docPart w:val="18D3715CBA454EB78C6700EFF476E75F"/>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83282027"/>
                <w:lock w:val="sdtLocked"/>
                <w:placeholder>
                  <w:docPart w:val="C03C5F812B474C18BCC7592773CD7A87"/>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55104794"/>
                <w:lock w:val="sdtLocked"/>
                <w:placeholder>
                  <w:docPart w:val="0611CFB585F342DF950C557698281796"/>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00431341"/>
                <w:lock w:val="sdtLocked"/>
                <w:placeholder>
                  <w:docPart w:val="8E183C3C427B4DADB11CC7F868CE7F0B"/>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29336671"/>
                <w:lock w:val="sdtLocked"/>
                <w:placeholder>
                  <w:docPart w:val="1DA81141332A49B2B9831DAB303C049D"/>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8583574B656840CAAFE2AC8E5DDC972C"/>
                </w:placeholder>
                <w:text/>
              </w:sdtPr>
              <w:sdtContent>
                <w:r w:rsidR="00F71C0A">
                  <w:rPr>
                    <w:rFonts w:asciiTheme="minorEastAsia" w:eastAsiaTheme="minorEastAsia" w:hAnsiTheme="minorEastAsia"/>
                    <w:color w:val="000000" w:themeColor="text1"/>
                    <w:sz w:val="16"/>
                    <w:szCs w:val="16"/>
                  </w:rPr>
                  <w:t>0.00</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A6A18D0D27DD4A5B87A5B990DBB02FAC"/>
                </w:placeholder>
                <w:text/>
              </w:sdtPr>
              <w:sdtContent>
                <w:r w:rsidR="00F71C0A">
                  <w:rPr>
                    <w:rFonts w:asciiTheme="minorEastAsia" w:eastAsiaTheme="minorEastAsia" w:hAnsiTheme="minorEastAsia"/>
                    <w:color w:val="000000" w:themeColor="text1"/>
                    <w:sz w:val="16"/>
                    <w:szCs w:val="16"/>
                  </w:rPr>
                  <w:t>0.00</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9C91148BA42940B38EE5F99F88E93455"/>
                </w:placeholder>
                <w:text/>
              </w:sdtPr>
              <w:sdtContent>
                <w:r w:rsidR="00F71C0A">
                  <w:rPr>
                    <w:rFonts w:asciiTheme="minorEastAsia" w:eastAsiaTheme="minorEastAsia" w:hAnsiTheme="minorEastAsia"/>
                    <w:color w:val="000000" w:themeColor="text1"/>
                    <w:sz w:val="16"/>
                    <w:szCs w:val="16"/>
                  </w:rPr>
                  <w:t>0.00</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1944A8EAF0AE4BC58B146FD6821475EE"/>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32EC65B146E74F769C96DC38CB81264B"/>
                </w:placeholder>
                <w:text/>
              </w:sdtPr>
              <w:sdtContent>
                <w:r w:rsidR="00F71C0A">
                  <w:rPr>
                    <w:rFonts w:asciiTheme="minorEastAsia" w:eastAsiaTheme="minorEastAsia" w:hAnsiTheme="minorEastAsia"/>
                    <w:color w:val="000000" w:themeColor="text1"/>
                    <w:sz w:val="16"/>
                    <w:szCs w:val="16"/>
                  </w:rPr>
                  <w:t>0.00</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B261A53F85764D8CA9A3275E8C2E0BDC"/>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CEA78797F1A449E894EF40EFE91ECDF9"/>
                </w:placeholder>
                <w:text/>
              </w:sdtPr>
              <w:sdtContent>
                <w:r w:rsidR="00F71C0A">
                  <w:rPr>
                    <w:rFonts w:asciiTheme="minorEastAsia" w:eastAsiaTheme="minorEastAsia" w:hAnsiTheme="minorEastAsia"/>
                    <w:color w:val="000000" w:themeColor="text1"/>
                    <w:sz w:val="16"/>
                    <w:szCs w:val="16"/>
                  </w:rPr>
                  <w:t>0.00</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DC655E958EBD409385EA428515CA05A9"/>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43B66A381A33478089131CA5BB87BCB0"/>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65123717"/>
                <w:lock w:val="sdtLocked"/>
                <w:placeholder>
                  <w:docPart w:val="8C345AF61E234E87873DD3201E4BC06C"/>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05094819"/>
                <w:lock w:val="sdtLocked"/>
                <w:placeholder>
                  <w:docPart w:val="BA80A1622CEF4660865261FFF0D1B04F"/>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15491898"/>
                <w:lock w:val="sdtLocked"/>
                <w:placeholder>
                  <w:docPart w:val="53A91102E6014B11A60DE80097ED1B9D"/>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59884729"/>
                <w:lock w:val="sdtLocked"/>
                <w:placeholder>
                  <w:docPart w:val="02525FFC2A40458AB256E2E1489D5A46"/>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60899269"/>
                <w:lock w:val="sdtLocked"/>
                <w:placeholder>
                  <w:docPart w:val="EC97894390324F9BA694E879BB5D079E"/>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97450394"/>
                <w:lock w:val="sdtLocked"/>
                <w:placeholder>
                  <w:docPart w:val="20649AEEA9004A349424AC0FE20181BC"/>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47506465"/>
                <w:lock w:val="sdtLocked"/>
                <w:placeholder>
                  <w:docPart w:val="306545B80F6F4A238C3D09E968A42599"/>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1B0E067438E340A8B5F20E61724F5912"/>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87413218"/>
                <w:lock w:val="sdtLocked"/>
                <w:placeholder>
                  <w:docPart w:val="A289659769FB427B8D990B6DD59C841B"/>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58250567"/>
                <w:lock w:val="sdtLocked"/>
                <w:placeholder>
                  <w:docPart w:val="D574FDC4778A4E94A9BC8E3A2562BA3D"/>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12069293"/>
                <w:lock w:val="sdtLocked"/>
                <w:placeholder>
                  <w:docPart w:val="2C6646E0B2444556B423862A9D362379"/>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42986724"/>
                <w:lock w:val="sdtLocked"/>
                <w:placeholder>
                  <w:docPart w:val="040D3684FEB0470BB287359D79C474AB"/>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23532973"/>
                <w:lock w:val="sdtLocked"/>
                <w:placeholder>
                  <w:docPart w:val="9177EBB7ED894B50B98465BE60FD8D34"/>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385591"/>
                <w:lock w:val="sdtLocked"/>
                <w:placeholder>
                  <w:docPart w:val="547EDC736DD842B3B09AC5EDCADD0842"/>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50224611"/>
                <w:lock w:val="sdtLocked"/>
                <w:placeholder>
                  <w:docPart w:val="8FE9C25D965A4293996FC3D1A7EBB679"/>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79FAABFF9E174F78B2D5976BB55A76F3"/>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99522347"/>
                <w:lock w:val="sdtLocked"/>
                <w:placeholder>
                  <w:docPart w:val="F892B2727C4241E2AE9FC3A7BC8F60AA"/>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96636050"/>
                <w:lock w:val="sdtLocked"/>
                <w:placeholder>
                  <w:docPart w:val="002E7892EB6D4E9F8336D1D7306D2CE0"/>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29528420"/>
                <w:lock w:val="sdtLocked"/>
                <w:placeholder>
                  <w:docPart w:val="2249BBB1700C408E928250BE2AB97FC2"/>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51205492"/>
                <w:lock w:val="sdtLocked"/>
                <w:placeholder>
                  <w:docPart w:val="4118565E55ED419B830457FD1A19F8F7"/>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46476274"/>
                <w:lock w:val="sdtLocked"/>
                <w:placeholder>
                  <w:docPart w:val="A45FF05562664C6AB3118447B03241B8"/>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68083632"/>
                <w:lock w:val="sdtLocked"/>
                <w:placeholder>
                  <w:docPart w:val="88E93CF59CD34732835A5A54B05BA35B"/>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8553775"/>
                <w:lock w:val="sdtLocked"/>
                <w:placeholder>
                  <w:docPart w:val="ED206896B696430EB6ACAD51E130E72D"/>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20179229311E4C4FA6BF1FE049CC1D19"/>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50875409"/>
                <w:lock w:val="sdtLocked"/>
                <w:placeholder>
                  <w:docPart w:val="B0905643E05A41ACAFC9E82D76174247"/>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04715144"/>
                <w:lock w:val="sdtLocked"/>
                <w:placeholder>
                  <w:docPart w:val="63EC7E5404EB46E29468B5A1B4DB97B1"/>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70378338"/>
                <w:lock w:val="sdtLocked"/>
                <w:placeholder>
                  <w:docPart w:val="6E25AD1D112641B285BEABE4A431D51D"/>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11012036"/>
                <w:lock w:val="sdtLocked"/>
                <w:placeholder>
                  <w:docPart w:val="A2E8F6D52F9A40F195F8E1516FD5CEBD"/>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11761696"/>
                <w:lock w:val="sdtLocked"/>
                <w:placeholder>
                  <w:docPart w:val="F15247FD162B452B822F1BA471C7709F"/>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92785224"/>
                <w:lock w:val="sdtLocked"/>
                <w:placeholder>
                  <w:docPart w:val="6C2B5BB1A4894A828D4B5E88D3492461"/>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5279505"/>
                <w:lock w:val="sdtLocked"/>
                <w:placeholder>
                  <w:docPart w:val="CD6FA40BE27F4881A0418B4773D3FC65"/>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C028E9C06C764006A95B2C7565EDFE34"/>
                </w:placeholder>
                <w:text/>
              </w:sdtPr>
              <w:sdtContent>
                <w:r w:rsidR="00F71C0A">
                  <w:rPr>
                    <w:rFonts w:asciiTheme="minorEastAsia" w:eastAsiaTheme="minorEastAsia" w:hAnsiTheme="minorEastAsia"/>
                    <w:color w:val="000000" w:themeColor="text1"/>
                    <w:sz w:val="16"/>
                    <w:szCs w:val="16"/>
                  </w:rPr>
                  <w:t>0.00</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9A92B858177E4776BC81B17F7487E811"/>
                </w:placeholder>
                <w:text/>
              </w:sdtPr>
              <w:sdtContent>
                <w:r w:rsidR="00F71C0A">
                  <w:rPr>
                    <w:rFonts w:asciiTheme="minorEastAsia" w:eastAsiaTheme="minorEastAsia" w:hAnsiTheme="minorEastAsia"/>
                    <w:color w:val="000000" w:themeColor="text1"/>
                    <w:sz w:val="16"/>
                    <w:szCs w:val="16"/>
                  </w:rPr>
                  <w:t>0.00</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66D42D9902FC4FFD97A1F34D9293D516"/>
                </w:placeholder>
                <w:text/>
              </w:sdtPr>
              <w:sdtContent>
                <w:r w:rsidR="00F71C0A">
                  <w:rPr>
                    <w:rFonts w:asciiTheme="minorEastAsia" w:eastAsiaTheme="minorEastAsia" w:hAnsiTheme="minorEastAsia"/>
                    <w:color w:val="000000" w:themeColor="text1"/>
                    <w:sz w:val="16"/>
                    <w:szCs w:val="16"/>
                  </w:rPr>
                  <w:t>0.00</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94F94A997E214B4C9195F47D2FDFD094"/>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F27463FC697D4F14B3AF02519B62A05D"/>
                </w:placeholder>
                <w:text/>
              </w:sdtPr>
              <w:sdtContent>
                <w:r w:rsidR="00F71C0A">
                  <w:rPr>
                    <w:rFonts w:asciiTheme="minorEastAsia" w:eastAsiaTheme="minorEastAsia" w:hAnsiTheme="minorEastAsia"/>
                    <w:color w:val="000000" w:themeColor="text1"/>
                    <w:sz w:val="16"/>
                    <w:szCs w:val="16"/>
                  </w:rPr>
                  <w:t>0.00</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AFBBC2E4A42B407E966F38CEF02C18F0"/>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F996BFB734E14107A3EF5E9AF17D2A55"/>
                </w:placeholder>
                <w:text/>
              </w:sdtPr>
              <w:sdtContent>
                <w:r w:rsidR="00F71C0A">
                  <w:rPr>
                    <w:rFonts w:asciiTheme="minorEastAsia" w:eastAsiaTheme="minorEastAsia" w:hAnsiTheme="minorEastAsia"/>
                    <w:color w:val="000000" w:themeColor="text1"/>
                    <w:sz w:val="16"/>
                    <w:szCs w:val="16"/>
                  </w:rPr>
                  <w:t>0.00</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8A5EA38D7F8F4995B8F817256F3A6755"/>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0F0E3C353B634D978444A55BBFC7D43D"/>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56872421"/>
                <w:lock w:val="sdtLocked"/>
                <w:placeholder>
                  <w:docPart w:val="EAC83C930AE54E08BFA1DE44E3CF09FC"/>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61860935"/>
                <w:lock w:val="sdtLocked"/>
                <w:placeholder>
                  <w:docPart w:val="95C4109D513548878A864C8774362790"/>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18286561"/>
                <w:lock w:val="sdtLocked"/>
                <w:placeholder>
                  <w:docPart w:val="57B5515B834D4A0D9A1471EE1A9380E4"/>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71285795"/>
                <w:lock w:val="sdtLocked"/>
                <w:placeholder>
                  <w:docPart w:val="7DB2AD8189CE4E7FBE65123BA9285D0D"/>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55211093"/>
                <w:lock w:val="sdtLocked"/>
                <w:placeholder>
                  <w:docPart w:val="FB25D9F52AE64B199C5756BE8A287679"/>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24497193"/>
                <w:lock w:val="sdtLocked"/>
                <w:placeholder>
                  <w:docPart w:val="E711932C18FA4CBF878723AAC679F8B6"/>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12129284"/>
                <w:lock w:val="sdtLocked"/>
                <w:placeholder>
                  <w:docPart w:val="C152CFA9353B4FF2BD842BF2C246F667"/>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9E035CDFC19B4C87A111D746933393FA"/>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50529228"/>
                <w:lock w:val="sdtLocked"/>
                <w:placeholder>
                  <w:docPart w:val="6DE437C6546C4C0BBC4053A3AB51C294"/>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90087596"/>
                <w:lock w:val="sdtLocked"/>
                <w:placeholder>
                  <w:docPart w:val="329118FD66454BF9AF4CF5DD263D3B98"/>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04682022"/>
                <w:lock w:val="sdtLocked"/>
                <w:placeholder>
                  <w:docPart w:val="0929E712E17C4D2DA2FCC454676CCFE1"/>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17952715"/>
                <w:lock w:val="sdtLocked"/>
                <w:placeholder>
                  <w:docPart w:val="74E0779C94C54CBE9A38104A192C10D2"/>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36715261"/>
                <w:lock w:val="sdtLocked"/>
                <w:placeholder>
                  <w:docPart w:val="2B64D6430ED04ECEAE864F401E7BE531"/>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33472865"/>
                <w:lock w:val="sdtLocked"/>
                <w:placeholder>
                  <w:docPart w:val="DC82B891C6044BD3B3AB79CC76FF288F"/>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46947351"/>
                <w:lock w:val="sdtLocked"/>
                <w:placeholder>
                  <w:docPart w:val="E1B5F16EB1FD41FCAEFCCC21D4FDF85E"/>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1B777127471042558A03C7FF7044BE75"/>
                </w:placeholder>
                <w:showingPlcHdr/>
                <w:text/>
              </w:sdtPr>
              <w:sdtContent>
                <w:r w:rsidR="006A73B4" w:rsidRPr="00480B8B">
                  <w:rPr>
                    <w:rStyle w:val="placeholder1Char"/>
                    <w:rFonts w:eastAsiaTheme="minorEastAsia" w:hint="eastAsia"/>
                    <w:sz w:val="16"/>
                    <w:szCs w:val="16"/>
                  </w:rPr>
                  <w:t>____</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74361485"/>
                <w:lock w:val="sdtLocked"/>
                <w:placeholder>
                  <w:docPart w:val="056E68C8C967406199037FD59C1B54D8"/>
                </w:placeholder>
                <w:showingPlcHdr/>
                <w:text/>
              </w:sdtPr>
              <w:sdtContent>
                <w:r w:rsidR="006A73B4" w:rsidRPr="00480B8B">
                  <w:rPr>
                    <w:rStyle w:val="placeholder1Char"/>
                    <w:rFonts w:eastAsiaTheme="minorEastAsia" w:hint="eastAsia"/>
                    <w:sz w:val="16"/>
                    <w:szCs w:val="16"/>
                  </w:rPr>
                  <w:t>____</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66892290"/>
                <w:lock w:val="sdtLocked"/>
                <w:placeholder>
                  <w:docPart w:val="381299342B0E4F0FB94A1F245446A737"/>
                </w:placeholder>
                <w:showingPlcHdr/>
                <w:text/>
              </w:sdtPr>
              <w:sdtContent>
                <w:r w:rsidR="006A73B4" w:rsidRPr="00480B8B">
                  <w:rPr>
                    <w:rStyle w:val="placeholder1Char"/>
                    <w:rFonts w:eastAsiaTheme="minorEastAsia" w:hint="eastAsia"/>
                    <w:sz w:val="16"/>
                    <w:szCs w:val="16"/>
                  </w:rPr>
                  <w:t>____</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38653715"/>
                <w:lock w:val="sdtLocked"/>
                <w:placeholder>
                  <w:docPart w:val="C2738E8CB2F94AC28FF41712EB71D706"/>
                </w:placeholder>
                <w:showingPlcHdr/>
                <w:text/>
              </w:sdtPr>
              <w:sdtContent>
                <w:r w:rsidR="006A73B4" w:rsidRPr="00480B8B">
                  <w:rPr>
                    <w:rStyle w:val="placeholder1Char"/>
                    <w:rFonts w:eastAsiaTheme="minorEastAsia" w:hint="eastAsia"/>
                    <w:sz w:val="16"/>
                    <w:szCs w:val="16"/>
                  </w:rPr>
                  <w:t>____</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78580305"/>
                <w:lock w:val="sdtLocked"/>
                <w:placeholder>
                  <w:docPart w:val="DFE47D18EDA34DC4B365E673C0D5A554"/>
                </w:placeholder>
                <w:showingPlcHdr/>
                <w:text/>
              </w:sdtPr>
              <w:sdtContent>
                <w:r w:rsidR="006A73B4" w:rsidRPr="00480B8B">
                  <w:rPr>
                    <w:rStyle w:val="placeholder1Char"/>
                    <w:rFonts w:eastAsiaTheme="minorEastAsia" w:hint="eastAsia"/>
                    <w:sz w:val="16"/>
                    <w:szCs w:val="16"/>
                  </w:rPr>
                  <w:t>____</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47569587"/>
                <w:lock w:val="sdtLocked"/>
                <w:placeholder>
                  <w:docPart w:val="93C58895793F40C3B64972DB8FC4E131"/>
                </w:placeholder>
                <w:showingPlcHdr/>
                <w:text/>
              </w:sdtPr>
              <w:sdtContent>
                <w:r w:rsidR="006A73B4" w:rsidRPr="00480B8B">
                  <w:rPr>
                    <w:rStyle w:val="placeholder1Char"/>
                    <w:rFonts w:eastAsiaTheme="minorEastAsia" w:hint="eastAsia"/>
                    <w:sz w:val="16"/>
                    <w:szCs w:val="16"/>
                  </w:rPr>
                  <w:t>____</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53201980"/>
                <w:lock w:val="sdtLocked"/>
                <w:placeholder>
                  <w:docPart w:val="1BBCC5A818D84535A2E0B880BC8BBA42"/>
                </w:placeholder>
                <w:showingPlcHdr/>
                <w:text/>
              </w:sdtPr>
              <w:sdtContent>
                <w:r w:rsidR="006A73B4" w:rsidRPr="00480B8B">
                  <w:rPr>
                    <w:rStyle w:val="placeholder1Char"/>
                    <w:rFonts w:eastAsiaTheme="minorEastAsia" w:hint="eastAsia"/>
                    <w:sz w:val="16"/>
                    <w:szCs w:val="16"/>
                  </w:rPr>
                  <w:t>____</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82858657"/>
                <w:lock w:val="sdtLocked"/>
                <w:placeholder>
                  <w:docPart w:val="6D4F1DADA852401AA2B4C91CE071B4AF"/>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711F0E" w:rsidRDefault="006A73B4" w:rsidP="006A73B4">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297D71B62A7041D7B8676E0E63A2C05F"/>
                </w:placeholder>
                <w:dataBinding w:prefixMappings="xmlns:ns0='http://wwww.hallomagic.com/xbrl/consistency' xmlns:ns1='consistency' " w:xpath="/ns0:xbrlConsistency[1]/ns1:ccConsistency[1]/ns1:ccSign_IssuedCapitalneeq_instant_T_M[1]" w:storeItemID="{08517870-DFDA-4691-AD7A-17DFF9C938D2}"/>
                <w:text/>
              </w:sdtPr>
              <w:sdtContent>
                <w:r w:rsidR="00F71C0A">
                  <w:rPr>
                    <w:rFonts w:asciiTheme="minorEastAsia" w:eastAsiaTheme="minorEastAsia" w:hAnsiTheme="minorEastAsia"/>
                    <w:color w:val="000000" w:themeColor="text1"/>
                    <w:sz w:val="16"/>
                    <w:szCs w:val="16"/>
                  </w:rPr>
                  <w:t>1,636,300,000.00</w:t>
                </w:r>
              </w:sdtContent>
            </w:sdt>
          </w:p>
        </w:tc>
        <w:tc>
          <w:tcPr>
            <w:tcW w:w="1701"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B82F018B3285448BAB808126763A085F"/>
                </w:placeholder>
                <w:dataBinding w:prefixMappings="xmlns:ns0='http://wwww.hallomagic.com/xbrl/consistency' xmlns:ns1='consistency' " w:xpath="/ns0:xbrlConsistency[1]/ns1:ccConsistency[1]/ns1:ccSign_CapitalSurplusneeq_instant_T_M[1]" w:storeItemID="{08517870-DFDA-4691-AD7A-17DFF9C938D2}"/>
                <w:text/>
              </w:sdtPr>
              <w:sdtContent>
                <w:r w:rsidR="00F71C0A">
                  <w:rPr>
                    <w:rFonts w:asciiTheme="minorEastAsia" w:eastAsiaTheme="minorEastAsia" w:hAnsiTheme="minorEastAsia"/>
                    <w:color w:val="000000" w:themeColor="text1"/>
                    <w:sz w:val="16"/>
                    <w:szCs w:val="16"/>
                  </w:rPr>
                  <w:t>161,282,800.00</w:t>
                </w:r>
              </w:sdtContent>
            </w:sdt>
          </w:p>
        </w:tc>
        <w:tc>
          <w:tcPr>
            <w:tcW w:w="1559"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ED1E673E1CE049F4800B67F3F5C1DFC0"/>
                </w:placeholder>
                <w:dataBinding w:prefixMappings="xmlns:ns0='http://wwww.hallomagic.com/xbrl/consistency' xmlns:ns1='consistency' " w:xpath="/ns0:xbrlConsistency[1]/ns1:ccConsistency[1]/ns1:ccSign_KuCunGuneeq_instant_T_M[1]" w:storeItemID="{08517870-DFDA-4691-AD7A-17DFF9C938D2}"/>
                <w:text/>
              </w:sdtPr>
              <w:sdtContent>
                <w:r w:rsidR="00F71C0A">
                  <w:rPr>
                    <w:rFonts w:asciiTheme="minorEastAsia" w:eastAsiaTheme="minorEastAsia" w:hAnsiTheme="minorEastAsia"/>
                    <w:color w:val="000000" w:themeColor="text1"/>
                    <w:sz w:val="16"/>
                    <w:szCs w:val="16"/>
                  </w:rPr>
                  <w:t>0.00</w:t>
                </w:r>
              </w:sdtContent>
            </w:sdt>
          </w:p>
        </w:tc>
        <w:tc>
          <w:tcPr>
            <w:tcW w:w="1843"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DDF08331C0904C718C515FA9B41E9583"/>
                </w:placeholder>
                <w:dataBinding w:prefixMappings="xmlns:ns0='http://wwww.hallomagic.com/xbrl/consistency' xmlns:ns1='consistency' " w:xpath="/ns0:xbrlConsistency[1]/ns1:ccConsistency[1]/ns1:ccSign_QiTaZongHeShouYineeq_instant_T_M[1]" w:storeItemID="{08517870-DFDA-4691-AD7A-17DFF9C938D2}"/>
                <w:text/>
              </w:sdtPr>
              <w:sdtContent>
                <w:r w:rsidR="00F71C0A">
                  <w:rPr>
                    <w:rFonts w:asciiTheme="minorEastAsia" w:eastAsiaTheme="minorEastAsia" w:hAnsiTheme="minorEastAsia"/>
                    <w:color w:val="000000" w:themeColor="text1"/>
                    <w:sz w:val="16"/>
                    <w:szCs w:val="16"/>
                  </w:rPr>
                  <w:t>-7,309.97</w:t>
                </w:r>
              </w:sdtContent>
            </w:sdt>
          </w:p>
        </w:tc>
        <w:tc>
          <w:tcPr>
            <w:tcW w:w="127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033385E208614015A07F573ECF9C0C2A"/>
                </w:placeholder>
                <w:dataBinding w:prefixMappings="xmlns:ns0='http://wwww.hallomagic.com/xbrl/consistency' xmlns:ns1='consistency' " w:xpath="/ns0:xbrlConsistency[1]/ns1:ccConsistency[1]/ns1:ccSign_SpecializedReserveneeq_instant_T_M[1]" w:storeItemID="{08517870-DFDA-4691-AD7A-17DFF9C938D2}"/>
                <w:text/>
              </w:sdtPr>
              <w:sdtContent>
                <w:r w:rsidR="00F71C0A">
                  <w:rPr>
                    <w:rFonts w:asciiTheme="minorEastAsia" w:eastAsiaTheme="minorEastAsia" w:hAnsiTheme="minorEastAsia"/>
                    <w:color w:val="000000" w:themeColor="text1"/>
                    <w:sz w:val="16"/>
                    <w:szCs w:val="16"/>
                  </w:rPr>
                  <w:t>0.00</w:t>
                </w:r>
              </w:sdtContent>
            </w:sdt>
          </w:p>
        </w:tc>
        <w:tc>
          <w:tcPr>
            <w:tcW w:w="1417"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361B85D8D1704873B48819D554D321E6"/>
                </w:placeholder>
                <w:dataBinding w:prefixMappings="xmlns:ns0='http://wwww.hallomagic.com/xbrl/consistency' xmlns:ns1='consistency' " w:xpath="/ns0:xbrlConsistency[1]/ns1:ccConsistency[1]/ns1:ccSign_SurplusReservesneeq_instant_T_M[1]" w:storeItemID="{08517870-DFDA-4691-AD7A-17DFF9C938D2}"/>
                <w:text/>
              </w:sdtPr>
              <w:sdtContent>
                <w:r w:rsidR="00F71C0A">
                  <w:rPr>
                    <w:rFonts w:asciiTheme="minorEastAsia" w:eastAsiaTheme="minorEastAsia" w:hAnsiTheme="minorEastAsia"/>
                    <w:color w:val="000000" w:themeColor="text1"/>
                    <w:sz w:val="16"/>
                    <w:szCs w:val="16"/>
                  </w:rPr>
                  <w:t>115,933,947.95</w:t>
                </w:r>
              </w:sdtContent>
            </w:sdt>
          </w:p>
        </w:tc>
        <w:tc>
          <w:tcPr>
            <w:tcW w:w="1418"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59B47698B69F46CB9DF39C869071F8F3"/>
                </w:placeholder>
                <w:dataBinding w:prefixMappings="xmlns:ns0='http://wwww.hallomagic.com/xbrl/consistency' xmlns:ns1='consistency' " w:xpath="/ns0:xbrlConsistency[1]/ns1:ccConsistency[1]/ns1:ccSign_RetainedEarningsneeq_instant_T_M[1]" w:storeItemID="{08517870-DFDA-4691-AD7A-17DFF9C938D2}"/>
                <w:text/>
              </w:sdtPr>
              <w:sdtContent>
                <w:r w:rsidR="00F71C0A">
                  <w:rPr>
                    <w:rFonts w:asciiTheme="minorEastAsia" w:eastAsiaTheme="minorEastAsia" w:hAnsiTheme="minorEastAsia"/>
                    <w:color w:val="000000" w:themeColor="text1"/>
                    <w:sz w:val="16"/>
                    <w:szCs w:val="16"/>
                  </w:rPr>
                  <w:t>458,063,825.91</w:t>
                </w:r>
              </w:sdtContent>
            </w:sdt>
          </w:p>
        </w:tc>
        <w:tc>
          <w:tcPr>
            <w:tcW w:w="1496" w:type="dxa"/>
            <w:shd w:val="clear" w:color="auto" w:fill="auto"/>
          </w:tcPr>
          <w:p w:rsidR="006A73B4" w:rsidRPr="00480B8B"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492E26039D864208AE2CB362A631535D"/>
                </w:placeholder>
                <w:dataBinding w:prefixMappings="xmlns:ns0='http://wwww.hallomagic.com/xbrl/consistency' xmlns:ns1='consistency' " w:xpath="/ns0:xbrlConsistency[1]/ns1:ccConsistency[1]/ns1:ccSign_Equityneeq_instant_T_M[1]" w:storeItemID="{08517870-DFDA-4691-AD7A-17DFF9C938D2}"/>
                <w:text/>
              </w:sdtPr>
              <w:sdtContent>
                <w:r w:rsidR="00F71C0A">
                  <w:rPr>
                    <w:rFonts w:asciiTheme="minorEastAsia" w:eastAsiaTheme="minorEastAsia" w:hAnsiTheme="minorEastAsia"/>
                    <w:color w:val="000000" w:themeColor="text1"/>
                    <w:sz w:val="16"/>
                    <w:szCs w:val="16"/>
                  </w:rPr>
                  <w:t>2,371,573,263.89</w:t>
                </w:r>
              </w:sdtContent>
            </w:sdt>
          </w:p>
        </w:tc>
      </w:tr>
    </w:tbl>
    <w:p w:rsidR="006A73B4" w:rsidRDefault="006A73B4" w:rsidP="006A73B4">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tblPr>
      <w:tblGrid>
        <w:gridCol w:w="3544"/>
        <w:gridCol w:w="1559"/>
        <w:gridCol w:w="1701"/>
        <w:gridCol w:w="1559"/>
        <w:gridCol w:w="1843"/>
        <w:gridCol w:w="1276"/>
        <w:gridCol w:w="1417"/>
        <w:gridCol w:w="1418"/>
        <w:gridCol w:w="1524"/>
      </w:tblGrid>
      <w:tr w:rsidR="006A73B4" w:rsidRPr="001B6047" w:rsidTr="006A73B4">
        <w:trPr>
          <w:jc w:val="center"/>
        </w:trPr>
        <w:tc>
          <w:tcPr>
            <w:tcW w:w="3544" w:type="dxa"/>
            <w:tcBorders>
              <w:bottom w:val="nil"/>
            </w:tcBorders>
            <w:shd w:val="clear" w:color="auto" w:fill="D9D9D9" w:themeFill="background1" w:themeFillShade="D9"/>
            <w:vAlign w:val="center"/>
          </w:tcPr>
          <w:p w:rsidR="006A73B4" w:rsidRPr="00A06E1A" w:rsidRDefault="006A73B4" w:rsidP="006A73B4">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6A73B4" w:rsidRPr="00A06E1A" w:rsidRDefault="006A73B4" w:rsidP="006A73B4">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6A73B4" w:rsidRPr="001B6047" w:rsidTr="006A73B4">
        <w:trPr>
          <w:jc w:val="center"/>
        </w:trPr>
        <w:tc>
          <w:tcPr>
            <w:tcW w:w="3544" w:type="dxa"/>
            <w:tcBorders>
              <w:top w:val="nil"/>
              <w:bottom w:val="single" w:sz="4" w:space="0" w:color="5B9BD5" w:themeColor="accent1"/>
            </w:tcBorders>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6A73B4" w:rsidRPr="00A06E1A" w:rsidRDefault="006A73B4" w:rsidP="006A73B4">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6A73B4" w:rsidRPr="00A06E1A" w:rsidRDefault="006A73B4" w:rsidP="006A73B4">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6A73B4" w:rsidRPr="00A06E1A" w:rsidRDefault="006A73B4" w:rsidP="006A73B4">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6A73B4" w:rsidRPr="00A06E1A" w:rsidRDefault="006A73B4" w:rsidP="006A73B4">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6A73B4" w:rsidRPr="00A06E1A" w:rsidRDefault="006A73B4" w:rsidP="006A73B4">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6A73B4" w:rsidRPr="00A06E1A" w:rsidRDefault="006A73B4" w:rsidP="006A73B4">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6A73B4" w:rsidRPr="00A06E1A" w:rsidRDefault="006A73B4" w:rsidP="006A73B4">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6A73B4" w:rsidRPr="00A06E1A" w:rsidRDefault="006A73B4" w:rsidP="006A73B4">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lastRenderedPageBreak/>
              <w:t>一、上年期末余额</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6C05A85B33524878AE3D8157933FC374"/>
                </w:placeholder>
                <w:text/>
              </w:sdtPr>
              <w:sdtContent>
                <w:r w:rsidR="00F71C0A">
                  <w:rPr>
                    <w:rFonts w:asciiTheme="minorEastAsia" w:eastAsiaTheme="minorEastAsia" w:hAnsiTheme="minorEastAsia"/>
                    <w:color w:val="000000" w:themeColor="text1"/>
                    <w:sz w:val="16"/>
                    <w:szCs w:val="16"/>
                  </w:rPr>
                  <w:t>1,636,300,000.00</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5701FD5526184182820A40C89B8F9283"/>
                </w:placeholder>
                <w:text/>
              </w:sdtPr>
              <w:sdtContent>
                <w:r w:rsidR="00F71C0A">
                  <w:rPr>
                    <w:rFonts w:asciiTheme="minorEastAsia" w:eastAsiaTheme="minorEastAsia" w:hAnsiTheme="minorEastAsia"/>
                    <w:color w:val="000000" w:themeColor="text1"/>
                    <w:sz w:val="16"/>
                    <w:szCs w:val="16"/>
                  </w:rPr>
                  <w:t>161,282,800.00</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FE1BAAA6961C46F8B17EEB2B233DDBAD"/>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21203440"/>
                <w:lock w:val="sdtLocked"/>
                <w:placeholder>
                  <w:docPart w:val="02BADD5B395940ACA1261A21A0E60985"/>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61667015"/>
                <w:lock w:val="sdtLocked"/>
                <w:placeholder>
                  <w:docPart w:val="1D21EB5C5F8F4E24B5A4749F9ECE6CE2"/>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60770467"/>
                <w:lock w:val="sdtLocked"/>
                <w:placeholder>
                  <w:docPart w:val="5DCB10FCA68049C4AECD0F56387EA391"/>
                </w:placeholder>
                <w:text/>
              </w:sdtPr>
              <w:sdtContent>
                <w:r w:rsidR="00F71C0A">
                  <w:rPr>
                    <w:rFonts w:asciiTheme="minorEastAsia" w:eastAsiaTheme="minorEastAsia" w:hAnsiTheme="minorEastAsia"/>
                    <w:color w:val="000000" w:themeColor="text1"/>
                    <w:sz w:val="16"/>
                    <w:szCs w:val="16"/>
                  </w:rPr>
                  <w:t>64,967,607.23</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46D66787D42E4BB397873998A7912C27"/>
                </w:placeholder>
                <w:text/>
              </w:sdtPr>
              <w:sdtContent>
                <w:r w:rsidR="00F71C0A">
                  <w:rPr>
                    <w:rFonts w:asciiTheme="minorEastAsia" w:eastAsiaTheme="minorEastAsia" w:hAnsiTheme="minorEastAsia"/>
                    <w:color w:val="000000" w:themeColor="text1"/>
                    <w:sz w:val="16"/>
                    <w:szCs w:val="16"/>
                  </w:rPr>
                  <w:t>188,760,785.65</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4C40968145164F94947BF3A915941C77"/>
                </w:placeholder>
                <w:text/>
              </w:sdtPr>
              <w:sdtContent>
                <w:r w:rsidR="00F71C0A">
                  <w:rPr>
                    <w:rFonts w:asciiTheme="minorEastAsia" w:eastAsiaTheme="minorEastAsia" w:hAnsiTheme="minorEastAsia"/>
                    <w:color w:val="000000" w:themeColor="text1"/>
                    <w:sz w:val="16"/>
                    <w:szCs w:val="16"/>
                  </w:rPr>
                  <w:t>2,051,311,192.88</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C5CAA5AB94394D0F930FC0F5E56CC7FC"/>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71211774"/>
                <w:lock w:val="sdtLocked"/>
                <w:placeholder>
                  <w:docPart w:val="6257EA7DA2504F1CB35605F7E50EB13E"/>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69385898"/>
                <w:lock w:val="sdtLocked"/>
                <w:placeholder>
                  <w:docPart w:val="27658EC446D545EBBB359528483E2C20"/>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65508561"/>
                <w:lock w:val="sdtLocked"/>
                <w:placeholder>
                  <w:docPart w:val="EA109205F0534E8895723075A138344D"/>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40249383"/>
                <w:lock w:val="sdtLocked"/>
                <w:placeholder>
                  <w:docPart w:val="A3B9B830DAD94A0F948B80F789BF2811"/>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13460945"/>
                <w:lock w:val="sdtLocked"/>
                <w:placeholder>
                  <w:docPart w:val="1CD43F5CDFA346D2A9D07C86828A0299"/>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21375787"/>
                <w:lock w:val="sdtLocked"/>
                <w:placeholder>
                  <w:docPart w:val="0EDEBC7F5D3C45A9A8A6B309CFBAA8DC"/>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34182314"/>
                <w:lock w:val="sdtLocked"/>
                <w:placeholder>
                  <w:docPart w:val="7DC1617325284756801E86D25A51A6E9"/>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C8400CA61690489F9B945009EF9CDB15"/>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69033390"/>
                <w:lock w:val="sdtLocked"/>
                <w:placeholder>
                  <w:docPart w:val="F7F3C236EEAF483983458BEC0983320C"/>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01397759"/>
                <w:lock w:val="sdtLocked"/>
                <w:placeholder>
                  <w:docPart w:val="6BCD94939F2E41BD86B49C6FBEB4FF38"/>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3477628"/>
                <w:lock w:val="sdtLocked"/>
                <w:placeholder>
                  <w:docPart w:val="F3AAE7DFBD784867AFAD85AD8B5EA365"/>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6080185"/>
                <w:lock w:val="sdtLocked"/>
                <w:placeholder>
                  <w:docPart w:val="1F5085B518A0498E8B401FA2922683F3"/>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66942975"/>
                <w:lock w:val="sdtLocked"/>
                <w:placeholder>
                  <w:docPart w:val="919CE347DD0E4C9FB130FDC4B07E5E04"/>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04351967"/>
                <w:lock w:val="sdtLocked"/>
                <w:placeholder>
                  <w:docPart w:val="1AF6C5B9313542E59344091EC2D048FC"/>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39794299"/>
                <w:lock w:val="sdtLocked"/>
                <w:placeholder>
                  <w:docPart w:val="DC889D2F233942A4B8B9637CAB01DA07"/>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CBCF4F193DAD4DCB8AE5F09E6523A306"/>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46347600"/>
                <w:lock w:val="sdtLocked"/>
                <w:placeholder>
                  <w:docPart w:val="2F0CFB722FAC4EDCB76811F5711A83F4"/>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36498060"/>
                <w:lock w:val="sdtLocked"/>
                <w:placeholder>
                  <w:docPart w:val="2D43B7DD8E424E29982D710B455C9054"/>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61479025"/>
                <w:lock w:val="sdtLocked"/>
                <w:placeholder>
                  <w:docPart w:val="91C2F440987946219B7FAE7F82718B4C"/>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50324013"/>
                <w:lock w:val="sdtLocked"/>
                <w:placeholder>
                  <w:docPart w:val="757A6CA1B0EB4D6E92C710D378C6FEC5"/>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37571528"/>
                <w:lock w:val="sdtLocked"/>
                <w:placeholder>
                  <w:docPart w:val="CE4841E3F45D40AE8D3A42878A293F50"/>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41236669"/>
                <w:lock w:val="sdtLocked"/>
                <w:placeholder>
                  <w:docPart w:val="295ECE11DB7D43B5A1FE5C91E1FDACAE"/>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35112126"/>
                <w:lock w:val="sdtLocked"/>
                <w:placeholder>
                  <w:docPart w:val="05087285595B43F3AD99C982A38E78BD"/>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CBC388932AA24A70BFE5EDAF25F0B6F2"/>
                </w:placeholder>
                <w:text/>
              </w:sdtPr>
              <w:sdtContent>
                <w:r w:rsidR="00F71C0A">
                  <w:rPr>
                    <w:rFonts w:asciiTheme="minorEastAsia" w:eastAsiaTheme="minorEastAsia" w:hAnsiTheme="minorEastAsia"/>
                    <w:color w:val="000000" w:themeColor="text1"/>
                    <w:sz w:val="16"/>
                    <w:szCs w:val="16"/>
                  </w:rPr>
                  <w:t>1,636,300,000.00</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D89D00CD4C764D8482ECEA71D7A58AA0"/>
                </w:placeholder>
                <w:text/>
              </w:sdtPr>
              <w:sdtContent>
                <w:r w:rsidR="00F71C0A">
                  <w:rPr>
                    <w:rFonts w:asciiTheme="minorEastAsia" w:eastAsiaTheme="minorEastAsia" w:hAnsiTheme="minorEastAsia"/>
                    <w:color w:val="000000" w:themeColor="text1"/>
                    <w:sz w:val="16"/>
                    <w:szCs w:val="16"/>
                  </w:rPr>
                  <w:t>161,282,800.00</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823F4D3BFB7E4128916C1365524433B8"/>
                </w:placeholder>
                <w:text/>
              </w:sdtPr>
              <w:sdtContent>
                <w:r w:rsidR="00F71C0A">
                  <w:rPr>
                    <w:rFonts w:asciiTheme="minorEastAsia" w:eastAsiaTheme="minorEastAsia" w:hAnsiTheme="minorEastAsia"/>
                    <w:color w:val="000000" w:themeColor="text1"/>
                    <w:sz w:val="16"/>
                    <w:szCs w:val="16"/>
                  </w:rPr>
                  <w:t>0.00</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6E677D856C634F95A2DDBF8E1DEE8E28"/>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D1A388F12DE240CE93A003D56A4021FE"/>
                </w:placeholder>
                <w:text/>
              </w:sdtPr>
              <w:sdtContent>
                <w:r w:rsidR="00F71C0A">
                  <w:rPr>
                    <w:rFonts w:asciiTheme="minorEastAsia" w:eastAsiaTheme="minorEastAsia" w:hAnsiTheme="minorEastAsia"/>
                    <w:color w:val="000000" w:themeColor="text1"/>
                    <w:sz w:val="16"/>
                    <w:szCs w:val="16"/>
                  </w:rPr>
                  <w:t>0.00</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BE666409EFF54D4AADCC1ED9399057C4"/>
                </w:placeholder>
                <w:text/>
              </w:sdtPr>
              <w:sdtContent>
                <w:r w:rsidR="00F71C0A">
                  <w:rPr>
                    <w:rFonts w:asciiTheme="minorEastAsia" w:eastAsiaTheme="minorEastAsia" w:hAnsiTheme="minorEastAsia"/>
                    <w:color w:val="000000" w:themeColor="text1"/>
                    <w:sz w:val="16"/>
                    <w:szCs w:val="16"/>
                  </w:rPr>
                  <w:t>64,967,607.23</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4AFF9559014A41ECA621BD46585BE638"/>
                </w:placeholder>
                <w:text/>
              </w:sdtPr>
              <w:sdtContent>
                <w:r w:rsidR="00F71C0A">
                  <w:rPr>
                    <w:rFonts w:asciiTheme="minorEastAsia" w:eastAsiaTheme="minorEastAsia" w:hAnsiTheme="minorEastAsia"/>
                    <w:color w:val="000000" w:themeColor="text1"/>
                    <w:sz w:val="16"/>
                    <w:szCs w:val="16"/>
                  </w:rPr>
                  <w:t>188,760,785.65</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DB5DFEE8CD34436B8648ECA692A6EA8D"/>
                </w:placeholder>
                <w:text/>
              </w:sdtPr>
              <w:sdtContent>
                <w:r w:rsidR="00F71C0A">
                  <w:rPr>
                    <w:rFonts w:asciiTheme="minorEastAsia" w:eastAsiaTheme="minorEastAsia" w:hAnsiTheme="minorEastAsia"/>
                    <w:color w:val="000000" w:themeColor="text1"/>
                    <w:sz w:val="16"/>
                    <w:szCs w:val="16"/>
                  </w:rPr>
                  <w:t>2,051,311,192.88</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D89638FEC7B64AD99BFCD9A5DAE2BD61"/>
                </w:placeholder>
                <w:text/>
              </w:sdtPr>
              <w:sdtContent>
                <w:r w:rsidR="00F71C0A">
                  <w:rPr>
                    <w:rFonts w:asciiTheme="minorEastAsia" w:eastAsiaTheme="minorEastAsia" w:hAnsiTheme="minorEastAsia"/>
                    <w:color w:val="000000" w:themeColor="text1"/>
                    <w:sz w:val="16"/>
                    <w:szCs w:val="16"/>
                  </w:rPr>
                  <w:t>0.00</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3C842A887543484499737FCC7583CDD9"/>
                </w:placeholder>
                <w:text/>
              </w:sdtPr>
              <w:sdtContent>
                <w:r w:rsidR="00F71C0A">
                  <w:rPr>
                    <w:rFonts w:asciiTheme="minorEastAsia" w:eastAsiaTheme="minorEastAsia" w:hAnsiTheme="minorEastAsia"/>
                    <w:color w:val="000000" w:themeColor="text1"/>
                    <w:sz w:val="16"/>
                    <w:szCs w:val="16"/>
                  </w:rPr>
                  <w:t>0.00</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0061493CA1804CD6A6DE88F7B13392A1"/>
                </w:placeholder>
                <w:text/>
              </w:sdtPr>
              <w:sdtContent>
                <w:r w:rsidR="00F71C0A">
                  <w:rPr>
                    <w:rFonts w:asciiTheme="minorEastAsia" w:eastAsiaTheme="minorEastAsia" w:hAnsiTheme="minorEastAsia"/>
                    <w:color w:val="000000" w:themeColor="text1"/>
                    <w:sz w:val="16"/>
                    <w:szCs w:val="16"/>
                  </w:rPr>
                  <w:t>0.00</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990FE1E44A3047A39B1FE1266606A61F"/>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CFAECE85F9E6457EB6ECCED8978918EC"/>
                </w:placeholder>
                <w:text/>
              </w:sdtPr>
              <w:sdtContent>
                <w:r w:rsidR="00F71C0A">
                  <w:rPr>
                    <w:rFonts w:asciiTheme="minorEastAsia" w:eastAsiaTheme="minorEastAsia" w:hAnsiTheme="minorEastAsia"/>
                    <w:color w:val="000000" w:themeColor="text1"/>
                    <w:sz w:val="16"/>
                    <w:szCs w:val="16"/>
                  </w:rPr>
                  <w:t>0.00</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4AD0696AFF2F4394A24BEF4A84CF38BA"/>
                </w:placeholder>
                <w:text/>
              </w:sdtPr>
              <w:sdtContent>
                <w:r w:rsidR="00F71C0A">
                  <w:rPr>
                    <w:rFonts w:asciiTheme="minorEastAsia" w:eastAsiaTheme="minorEastAsia" w:hAnsiTheme="minorEastAsia"/>
                    <w:color w:val="000000" w:themeColor="text1"/>
                    <w:sz w:val="16"/>
                    <w:szCs w:val="16"/>
                  </w:rPr>
                  <w:t>31,295,135.98</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08606BEE3C4048D49B10F08DCA8B8AB2"/>
                </w:placeholder>
                <w:text/>
              </w:sdtPr>
              <w:sdtContent>
                <w:r w:rsidR="00F71C0A">
                  <w:rPr>
                    <w:rFonts w:asciiTheme="minorEastAsia" w:eastAsiaTheme="minorEastAsia" w:hAnsiTheme="minorEastAsia"/>
                    <w:color w:val="000000" w:themeColor="text1"/>
                    <w:sz w:val="16"/>
                    <w:szCs w:val="16"/>
                  </w:rPr>
                  <w:t>210,978,375.20</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030D2DED0CAC4B7C9576F7CC03ACC0FD"/>
                </w:placeholder>
                <w:text/>
              </w:sdtPr>
              <w:sdtContent>
                <w:r w:rsidR="00F71C0A">
                  <w:rPr>
                    <w:rFonts w:asciiTheme="minorEastAsia" w:eastAsiaTheme="minorEastAsia" w:hAnsiTheme="minorEastAsia"/>
                    <w:color w:val="000000" w:themeColor="text1"/>
                    <w:sz w:val="16"/>
                    <w:szCs w:val="16"/>
                  </w:rPr>
                  <w:t>242,273,511.18</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3B1DE6E31E394096B2FB98D8C6B36725"/>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05463752"/>
                <w:lock w:val="sdtLocked"/>
                <w:placeholder>
                  <w:docPart w:val="F8483DB75B244972BEBD7D110343F7B5"/>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39078611"/>
                <w:lock w:val="sdtLocked"/>
                <w:placeholder>
                  <w:docPart w:val="268D1145335A4D2E9433CA4B9562D60E"/>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44228048"/>
                <w:lock w:val="sdtLocked"/>
                <w:placeholder>
                  <w:docPart w:val="3912444CE7AA4ABBA1354D6AA0E5A6B4"/>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94310611"/>
                <w:lock w:val="sdtLocked"/>
                <w:placeholder>
                  <w:docPart w:val="CC5F4411DECD47F69A7510A19B3B4BFA"/>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08910345"/>
                <w:lock w:val="sdtLocked"/>
                <w:placeholder>
                  <w:docPart w:val="84907333E898491EB4D514712BA6B63D"/>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5208233"/>
                <w:lock w:val="sdtLocked"/>
                <w:placeholder>
                  <w:docPart w:val="E7D5AA23C9F24D7CB070CC7A430C2FA0"/>
                </w:placeholder>
                <w:text/>
              </w:sdtPr>
              <w:sdtContent>
                <w:r w:rsidR="00F71C0A">
                  <w:rPr>
                    <w:rFonts w:asciiTheme="minorEastAsia" w:eastAsiaTheme="minorEastAsia" w:hAnsiTheme="minorEastAsia"/>
                    <w:color w:val="000000" w:themeColor="text1"/>
                    <w:sz w:val="16"/>
                    <w:szCs w:val="16"/>
                  </w:rPr>
                  <w:t>312,951,359.80</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9AB948A6A054414A9A36E3264A8C749C"/>
                </w:placeholder>
                <w:text/>
              </w:sdtPr>
              <w:sdtContent>
                <w:r w:rsidR="00F71C0A">
                  <w:rPr>
                    <w:rFonts w:asciiTheme="minorEastAsia" w:eastAsiaTheme="minorEastAsia" w:hAnsiTheme="minorEastAsia"/>
                    <w:color w:val="000000" w:themeColor="text1"/>
                    <w:sz w:val="16"/>
                    <w:szCs w:val="16"/>
                  </w:rPr>
                  <w:t>312,951,359.80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445A16517381447D9B8F80F60DF552F3"/>
                </w:placeholder>
                <w:text/>
              </w:sdtPr>
              <w:sdtContent>
                <w:r w:rsidR="00F71C0A">
                  <w:rPr>
                    <w:rFonts w:asciiTheme="minorEastAsia" w:eastAsiaTheme="minorEastAsia" w:hAnsiTheme="minorEastAsia"/>
                    <w:color w:val="000000" w:themeColor="text1"/>
                    <w:sz w:val="16"/>
                    <w:szCs w:val="16"/>
                  </w:rPr>
                  <w:t>0.00</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1BCBB6D363EB46BCA8F5C759B1517431"/>
                </w:placeholder>
                <w:text/>
              </w:sdtPr>
              <w:sdtContent>
                <w:r w:rsidR="00F71C0A">
                  <w:rPr>
                    <w:rFonts w:asciiTheme="minorEastAsia" w:eastAsiaTheme="minorEastAsia" w:hAnsiTheme="minorEastAsia"/>
                    <w:color w:val="000000" w:themeColor="text1"/>
                    <w:sz w:val="16"/>
                    <w:szCs w:val="16"/>
                  </w:rPr>
                  <w:t>0.00</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3DE196BBA75F4336BE8BECA37C3C9368"/>
                </w:placeholder>
                <w:text/>
              </w:sdtPr>
              <w:sdtContent>
                <w:r w:rsidR="00F71C0A">
                  <w:rPr>
                    <w:rFonts w:asciiTheme="minorEastAsia" w:eastAsiaTheme="minorEastAsia" w:hAnsiTheme="minorEastAsia"/>
                    <w:color w:val="000000" w:themeColor="text1"/>
                    <w:sz w:val="16"/>
                    <w:szCs w:val="16"/>
                  </w:rPr>
                  <w:t>0.00</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E6AA3B545D0C41E0B32E6075F149E3AF"/>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3B64CAB33FCE4A6DA008BBE00DAEAC31"/>
                </w:placeholder>
                <w:text/>
              </w:sdtPr>
              <w:sdtContent>
                <w:r w:rsidR="00F71C0A">
                  <w:rPr>
                    <w:rFonts w:asciiTheme="minorEastAsia" w:eastAsiaTheme="minorEastAsia" w:hAnsiTheme="minorEastAsia"/>
                    <w:color w:val="000000" w:themeColor="text1"/>
                    <w:sz w:val="16"/>
                    <w:szCs w:val="16"/>
                  </w:rPr>
                  <w:t>0.00</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6C240F8FF883457FA2937A3DF5E196A9"/>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015E771AA1CE4E18812FA26165E29790"/>
                </w:placeholder>
                <w:text/>
              </w:sdtPr>
              <w:sdtContent>
                <w:r w:rsidR="00F71C0A">
                  <w:rPr>
                    <w:rFonts w:asciiTheme="minorEastAsia" w:eastAsiaTheme="minorEastAsia" w:hAnsiTheme="minorEastAsia"/>
                    <w:color w:val="000000" w:themeColor="text1"/>
                    <w:sz w:val="16"/>
                    <w:szCs w:val="16"/>
                  </w:rPr>
                  <w:t>0.00</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775BD2102DB645358335F3F1ED036BB0"/>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4813288822AD4549882B9EE8ECCB8043"/>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02478621"/>
                <w:lock w:val="sdtLocked"/>
                <w:placeholder>
                  <w:docPart w:val="D9BE39525C6042C7BBB9AA96F3794EA3"/>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46342398"/>
                <w:lock w:val="sdtLocked"/>
                <w:placeholder>
                  <w:docPart w:val="7A454A9C570743A0998B1AC9885E4FF5"/>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55802432"/>
                <w:lock w:val="sdtLocked"/>
                <w:placeholder>
                  <w:docPart w:val="84696ACE970F4618A77D2C13845848F9"/>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69987651"/>
                <w:lock w:val="sdtLocked"/>
                <w:placeholder>
                  <w:docPart w:val="55CBA76D6ED2496A858E298304484846"/>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00881459"/>
                <w:lock w:val="sdtLocked"/>
                <w:placeholder>
                  <w:docPart w:val="B5F11257AC49479B98C51542D361AE05"/>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76159419"/>
                <w:lock w:val="sdtLocked"/>
                <w:placeholder>
                  <w:docPart w:val="D126A78A96B846C6901C4750357F6FB4"/>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08633488"/>
                <w:lock w:val="sdtLocked"/>
                <w:placeholder>
                  <w:docPart w:val="6EE3318ED0304CB7AEFDCAB3D99E7955"/>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884B8E362AA14A3D8F9C4E312942C421"/>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28996092"/>
                <w:lock w:val="sdtLocked"/>
                <w:placeholder>
                  <w:docPart w:val="E05AFBC0C336417C9FB47211CEE0AE88"/>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07478752"/>
                <w:lock w:val="sdtLocked"/>
                <w:placeholder>
                  <w:docPart w:val="C19C9B7FA14B46A3A15E0C30382C19A0"/>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98324245"/>
                <w:lock w:val="sdtLocked"/>
                <w:placeholder>
                  <w:docPart w:val="2FB62C015AC349788748C3F2AB8445CF"/>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69771699"/>
                <w:lock w:val="sdtLocked"/>
                <w:placeholder>
                  <w:docPart w:val="8833010DCF65447194AF2C6E7B45C606"/>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74908680"/>
                <w:lock w:val="sdtLocked"/>
                <w:placeholder>
                  <w:docPart w:val="BFA7CFDBF002415F8D9E0C468E9C1F1E"/>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82279722"/>
                <w:lock w:val="sdtLocked"/>
                <w:placeholder>
                  <w:docPart w:val="5D5B3E51940E4AD5A74FE86EC60191FE"/>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81350188"/>
                <w:lock w:val="sdtLocked"/>
                <w:placeholder>
                  <w:docPart w:val="6F96C4E621D944CCA6C0233DC5C25701"/>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AE300ACD7AED46948EF2B1D5658C8F03"/>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876748"/>
                <w:lock w:val="sdtLocked"/>
                <w:placeholder>
                  <w:docPart w:val="6CAA55179E304E19967D516ED485203E"/>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33388111"/>
                <w:lock w:val="sdtLocked"/>
                <w:placeholder>
                  <w:docPart w:val="278C99612A2F42F8BF510E7DE04E1FE1"/>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41839086"/>
                <w:lock w:val="sdtLocked"/>
                <w:placeholder>
                  <w:docPart w:val="8179A5D175814B2CB0790CC161AD1309"/>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9625910"/>
                <w:lock w:val="sdtLocked"/>
                <w:placeholder>
                  <w:docPart w:val="D9380B44A1D549D49AB1F25DCFD22D92"/>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22373657"/>
                <w:lock w:val="sdtLocked"/>
                <w:placeholder>
                  <w:docPart w:val="1DD6CF84CD574D98805897A09380D24C"/>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47187968"/>
                <w:lock w:val="sdtLocked"/>
                <w:placeholder>
                  <w:docPart w:val="FE4690398C3947719B2E21A05D7E4EBF"/>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40350756"/>
                <w:lock w:val="sdtLocked"/>
                <w:placeholder>
                  <w:docPart w:val="1768970D2FE54A8AA9D1A59D40DEDFC3"/>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E6A93208BCC446CC8FB174DE41C8ECD0"/>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11163017"/>
                <w:lock w:val="sdtLocked"/>
                <w:placeholder>
                  <w:docPart w:val="7FD6B173A4F54BFB9D305DA3FE22B8C3"/>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143306354"/>
                <w:lock w:val="sdtLocked"/>
                <w:placeholder>
                  <w:docPart w:val="59B461A5C81D4094A31957F0269282D9"/>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38200706"/>
                <w:lock w:val="sdtLocked"/>
                <w:placeholder>
                  <w:docPart w:val="1FBE43A7741E429AA1F3C7EE8D7EE473"/>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64470387"/>
                <w:lock w:val="sdtLocked"/>
                <w:placeholder>
                  <w:docPart w:val="5ED21F1A18B94111B5D8E01DE99F6D60"/>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115158490"/>
                <w:lock w:val="sdtLocked"/>
                <w:placeholder>
                  <w:docPart w:val="89B9894FC4A04262B59CDAAB8C7362EE"/>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67249488"/>
                <w:lock w:val="sdtLocked"/>
                <w:placeholder>
                  <w:docPart w:val="3C1C0A9E649149F4A32F43AEFDBE66AD"/>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06430059"/>
                <w:lock w:val="sdtLocked"/>
                <w:placeholder>
                  <w:docPart w:val="A0A336581D744F989740198C38F51E02"/>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40671E5D9C694356B324A9B78DB414BA"/>
                </w:placeholder>
                <w:text/>
              </w:sdtPr>
              <w:sdtContent>
                <w:r w:rsidR="00F71C0A">
                  <w:rPr>
                    <w:rFonts w:asciiTheme="minorEastAsia" w:eastAsiaTheme="minorEastAsia" w:hAnsiTheme="minorEastAsia"/>
                    <w:color w:val="000000" w:themeColor="text1"/>
                    <w:sz w:val="16"/>
                    <w:szCs w:val="16"/>
                  </w:rPr>
                  <w:t>0.00</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905B69431DDC427FAD588BA062C0BACE"/>
                </w:placeholder>
                <w:text/>
              </w:sdtPr>
              <w:sdtContent>
                <w:r w:rsidR="00F71C0A">
                  <w:rPr>
                    <w:rFonts w:asciiTheme="minorEastAsia" w:eastAsiaTheme="minorEastAsia" w:hAnsiTheme="minorEastAsia"/>
                    <w:color w:val="000000" w:themeColor="text1"/>
                    <w:sz w:val="16"/>
                    <w:szCs w:val="16"/>
                  </w:rPr>
                  <w:t>0.00</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1F5765136D3F4E899519229FF3F4A27F"/>
                </w:placeholder>
                <w:text/>
              </w:sdtPr>
              <w:sdtContent>
                <w:r w:rsidR="00F71C0A">
                  <w:rPr>
                    <w:rFonts w:asciiTheme="minorEastAsia" w:eastAsiaTheme="minorEastAsia" w:hAnsiTheme="minorEastAsia"/>
                    <w:color w:val="000000" w:themeColor="text1"/>
                    <w:sz w:val="16"/>
                    <w:szCs w:val="16"/>
                  </w:rPr>
                  <w:t>0.00</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5A276E68917B4A27910FE8117B259B0E"/>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1ABA26DDE5374736B472743C791DE694"/>
                </w:placeholder>
                <w:text/>
              </w:sdtPr>
              <w:sdtContent>
                <w:r w:rsidR="00F71C0A">
                  <w:rPr>
                    <w:rFonts w:asciiTheme="minorEastAsia" w:eastAsiaTheme="minorEastAsia" w:hAnsiTheme="minorEastAsia"/>
                    <w:color w:val="000000" w:themeColor="text1"/>
                    <w:sz w:val="16"/>
                    <w:szCs w:val="16"/>
                  </w:rPr>
                  <w:t>0.00</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AB3D9239D9C843A9963A18EC7E70CEA3"/>
                </w:placeholder>
                <w:text/>
              </w:sdtPr>
              <w:sdtContent>
                <w:r w:rsidR="00F71C0A">
                  <w:rPr>
                    <w:rFonts w:asciiTheme="minorEastAsia" w:eastAsiaTheme="minorEastAsia" w:hAnsiTheme="minorEastAsia"/>
                    <w:color w:val="000000" w:themeColor="text1"/>
                    <w:sz w:val="16"/>
                    <w:szCs w:val="16"/>
                  </w:rPr>
                  <w:t>31,295,135.98</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0D366861149A44EFBE213BAEEFE154EC"/>
                </w:placeholder>
                <w:text/>
              </w:sdtPr>
              <w:sdtContent>
                <w:r w:rsidR="00F71C0A">
                  <w:rPr>
                    <w:rFonts w:asciiTheme="minorEastAsia" w:eastAsiaTheme="minorEastAsia" w:hAnsiTheme="minorEastAsia"/>
                    <w:color w:val="000000" w:themeColor="text1"/>
                    <w:sz w:val="16"/>
                    <w:szCs w:val="16"/>
                  </w:rPr>
                  <w:t>-101,972,984.60</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30780E94510641279FCC9ACC604F01C7"/>
                </w:placeholder>
                <w:text/>
              </w:sdtPr>
              <w:sdtContent>
                <w:r w:rsidR="00F71C0A">
                  <w:rPr>
                    <w:rFonts w:asciiTheme="minorEastAsia" w:eastAsiaTheme="minorEastAsia" w:hAnsiTheme="minorEastAsia"/>
                    <w:color w:val="000000" w:themeColor="text1"/>
                    <w:sz w:val="16"/>
                    <w:szCs w:val="16"/>
                  </w:rPr>
                  <w:t>-70,677,848.62</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009D8F009A73425DAC6587B58A4DF63A"/>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36462522"/>
                <w:lock w:val="sdtLocked"/>
                <w:placeholder>
                  <w:docPart w:val="B5EB380539234770AFF5BFB9158E3AFA"/>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18594062"/>
                <w:lock w:val="sdtLocked"/>
                <w:placeholder>
                  <w:docPart w:val="B6971C6ACC7445E7BDF53E93CCA80ECE"/>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976766"/>
                <w:lock w:val="sdtLocked"/>
                <w:placeholder>
                  <w:docPart w:val="C9B3EF64EDA948268C65D200852445E2"/>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28594074"/>
                <w:lock w:val="sdtLocked"/>
                <w:placeholder>
                  <w:docPart w:val="62FFD44EB4B349AA92A05F3C3D650F26"/>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67327078"/>
                <w:lock w:val="sdtLocked"/>
                <w:placeholder>
                  <w:docPart w:val="AD5E5AF6160346E0902779C5999D63E9"/>
                </w:placeholder>
                <w:text/>
              </w:sdtPr>
              <w:sdtContent>
                <w:r w:rsidR="00F71C0A">
                  <w:rPr>
                    <w:rFonts w:asciiTheme="minorEastAsia" w:eastAsiaTheme="minorEastAsia" w:hAnsiTheme="minorEastAsia"/>
                    <w:color w:val="000000" w:themeColor="text1"/>
                    <w:sz w:val="16"/>
                    <w:szCs w:val="16"/>
                  </w:rPr>
                  <w:t>31,295,135.98</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E74D278A67474D23AF5C0779FBBDDE43"/>
                </w:placeholder>
                <w:text/>
              </w:sdtPr>
              <w:sdtContent>
                <w:r w:rsidR="00F71C0A">
                  <w:rPr>
                    <w:rFonts w:asciiTheme="minorEastAsia" w:eastAsiaTheme="minorEastAsia" w:hAnsiTheme="minorEastAsia"/>
                    <w:color w:val="000000" w:themeColor="text1"/>
                    <w:sz w:val="16"/>
                    <w:szCs w:val="16"/>
                  </w:rPr>
                  <w:t>-31,295,135.98</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2B016383C5234CB7BDAFBBE978E21614"/>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trHeight w:val="322"/>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956B217113D349CBA1D0B3F8354C3756"/>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10837775"/>
                <w:lock w:val="sdtLocked"/>
                <w:placeholder>
                  <w:docPart w:val="56DAE0BCC4EB45DEA1E398375F53D6BB"/>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28504233"/>
                <w:lock w:val="sdtLocked"/>
                <w:placeholder>
                  <w:docPart w:val="9C3F1E2E597F49D99DB0E72C8B9DA5D7"/>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51306206"/>
                <w:lock w:val="sdtLocked"/>
                <w:placeholder>
                  <w:docPart w:val="9F2F4523DA284EB18EAA52566E7487C4"/>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06759878"/>
                <w:lock w:val="sdtLocked"/>
                <w:placeholder>
                  <w:docPart w:val="F69203FE8E274684A44F72B27002534B"/>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64545152"/>
                <w:lock w:val="sdtLocked"/>
                <w:placeholder>
                  <w:docPart w:val="3B042B096CF14E3ABF245818C52A41ED"/>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12801995"/>
                <w:lock w:val="sdtLocked"/>
                <w:placeholder>
                  <w:docPart w:val="A80B9726B7C945E2ACA5F59706542810"/>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84985833"/>
                <w:lock w:val="sdtLocked"/>
                <w:placeholder>
                  <w:docPart w:val="07D2C95713C34A289E174A29FFCE0FE2"/>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trHeight w:val="322"/>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28D48BE5AAEC48D0AD496EA10D5C9DA2"/>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66967250"/>
                <w:lock w:val="sdtLocked"/>
                <w:placeholder>
                  <w:docPart w:val="EB74DD10E5A24721AF1C1F97FF763C0C"/>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10217300"/>
                <w:lock w:val="sdtLocked"/>
                <w:placeholder>
                  <w:docPart w:val="E09E28EBDAFD46668714CB9096931D5D"/>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05938507"/>
                <w:lock w:val="sdtLocked"/>
                <w:placeholder>
                  <w:docPart w:val="C7A367F289924F1798B56B23979EDA1B"/>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9351850"/>
                <w:lock w:val="sdtLocked"/>
                <w:placeholder>
                  <w:docPart w:val="E431F43B4874415AACDD8C984C3E67B1"/>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131387824"/>
                <w:lock w:val="sdtLocked"/>
                <w:placeholder>
                  <w:docPart w:val="BD7862C804364D6F9BC0F8AAA5D9F862"/>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487602453"/>
                <w:lock w:val="sdtLocked"/>
                <w:placeholder>
                  <w:docPart w:val="A196195AA70841EDB8FA2D3FBF2A3BF7"/>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71885636"/>
                <w:lock w:val="sdtLocked"/>
                <w:placeholder>
                  <w:docPart w:val="1FB80D0A3A674ADCA3EB9166FEB73DCC"/>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151728EF509844279408CF56E256D9E4"/>
                </w:placeholder>
                <w:text/>
              </w:sdtPr>
              <w:sdtContent>
                <w:r w:rsidR="00F71C0A">
                  <w:rPr>
                    <w:rFonts w:asciiTheme="minorEastAsia" w:eastAsiaTheme="minorEastAsia" w:hAnsiTheme="minorEastAsia"/>
                    <w:color w:val="000000" w:themeColor="text1"/>
                    <w:sz w:val="16"/>
                    <w:szCs w:val="16"/>
                  </w:rPr>
                  <w:t>0.00</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F179A2D4449C4165B17FA2EAF94D6496"/>
                </w:placeholder>
                <w:text/>
              </w:sdtPr>
              <w:sdtContent>
                <w:r w:rsidR="00F71C0A">
                  <w:rPr>
                    <w:rFonts w:asciiTheme="minorEastAsia" w:eastAsiaTheme="minorEastAsia" w:hAnsiTheme="minorEastAsia"/>
                    <w:color w:val="000000" w:themeColor="text1"/>
                    <w:sz w:val="16"/>
                    <w:szCs w:val="16"/>
                  </w:rPr>
                  <w:t>0.00</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CEE03C47D5C64351A1CFCC996778BD84"/>
                </w:placeholder>
                <w:text/>
              </w:sdtPr>
              <w:sdtContent>
                <w:r w:rsidR="00F71C0A">
                  <w:rPr>
                    <w:rFonts w:asciiTheme="minorEastAsia" w:eastAsiaTheme="minorEastAsia" w:hAnsiTheme="minorEastAsia"/>
                    <w:color w:val="000000" w:themeColor="text1"/>
                    <w:sz w:val="16"/>
                    <w:szCs w:val="16"/>
                  </w:rPr>
                  <w:t>0.00</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1131AF1DEBFA483FB3838A83659C5A2E"/>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935E7EBD9BF1429E91BA72AE264678EA"/>
                </w:placeholder>
                <w:text/>
              </w:sdtPr>
              <w:sdtContent>
                <w:r w:rsidR="00F71C0A">
                  <w:rPr>
                    <w:rFonts w:asciiTheme="minorEastAsia" w:eastAsiaTheme="minorEastAsia" w:hAnsiTheme="minorEastAsia"/>
                    <w:color w:val="000000" w:themeColor="text1"/>
                    <w:sz w:val="16"/>
                    <w:szCs w:val="16"/>
                  </w:rPr>
                  <w:t>0.00</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7DE2B20C31FE4AE4808CC0F0B4EF11C1"/>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58B9E6C490FB4880BE324BE41B7EAC8D"/>
                </w:placeholder>
                <w:text/>
              </w:sdtPr>
              <w:sdtContent>
                <w:r w:rsidR="00F71C0A">
                  <w:rPr>
                    <w:rFonts w:asciiTheme="minorEastAsia" w:eastAsiaTheme="minorEastAsia" w:hAnsiTheme="minorEastAsia"/>
                    <w:color w:val="000000" w:themeColor="text1"/>
                    <w:sz w:val="16"/>
                    <w:szCs w:val="16"/>
                  </w:rPr>
                  <w:t>0.00</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5423AF3B34D545B19866A87B1D50A24F"/>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ED28563C4E1F4E2C99364F96D3FD4DF8"/>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66635040"/>
                <w:lock w:val="sdtLocked"/>
                <w:placeholder>
                  <w:docPart w:val="C7D9E8002ACD454992CED22CAA6A6FD2"/>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39670168"/>
                <w:lock w:val="sdtLocked"/>
                <w:placeholder>
                  <w:docPart w:val="0D28A44F6EEC49E59A41188783C23E05"/>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7261335"/>
                <w:lock w:val="sdtLocked"/>
                <w:placeholder>
                  <w:docPart w:val="0B8C27F4B2B441C2A036D6AD53633AA8"/>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90328973"/>
                <w:lock w:val="sdtLocked"/>
                <w:placeholder>
                  <w:docPart w:val="B8A587C9F3894B88AA00B2EB64183797"/>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05844404"/>
                <w:lock w:val="sdtLocked"/>
                <w:placeholder>
                  <w:docPart w:val="8B8779A9EF8F4191A40F47B5EDEC237E"/>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45133670"/>
                <w:lock w:val="sdtLocked"/>
                <w:placeholder>
                  <w:docPart w:val="CCEBBEBA91724BF997F0C583AAF9D5F6"/>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75858977"/>
                <w:lock w:val="sdtLocked"/>
                <w:placeholder>
                  <w:docPart w:val="C24F530D04C2476BA38FF85B5AB56C94"/>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73DD7503124D48E6A5B7F9D562FB9CEB"/>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26515984"/>
                <w:lock w:val="sdtLocked"/>
                <w:placeholder>
                  <w:docPart w:val="1363242437D1418B8F69DBC6EFC21CAE"/>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79275769"/>
                <w:lock w:val="sdtLocked"/>
                <w:placeholder>
                  <w:docPart w:val="1E268C51A9B249F98E81E03A45530EA0"/>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72395118"/>
                <w:lock w:val="sdtLocked"/>
                <w:placeholder>
                  <w:docPart w:val="7D51C3E586AF440CB95CCEF2463DE318"/>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61403882"/>
                <w:lock w:val="sdtLocked"/>
                <w:placeholder>
                  <w:docPart w:val="14B620EBEAC24880B98E7ED30B6FF158"/>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99807864"/>
                <w:lock w:val="sdtLocked"/>
                <w:placeholder>
                  <w:docPart w:val="41B3E194EEAE4241A1C153C2DFD44F3D"/>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85823346"/>
                <w:lock w:val="sdtLocked"/>
                <w:placeholder>
                  <w:docPart w:val="BD24AE56AD8A44718B9904ED2A739A87"/>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7602949"/>
                <w:lock w:val="sdtLocked"/>
                <w:placeholder>
                  <w:docPart w:val="C88FFC0EFC2748FBB3294A33A4E4104F"/>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ACEC079B2B8C49E196E45F2F24222F96"/>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1079689"/>
                <w:lock w:val="sdtLocked"/>
                <w:placeholder>
                  <w:docPart w:val="AC3F1809E1784AC78BB7F254D57480BC"/>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5616631"/>
                <w:lock w:val="sdtLocked"/>
                <w:placeholder>
                  <w:docPart w:val="3579E94C7C6A4A4289B0F0158B4906E2"/>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70592724"/>
                <w:lock w:val="sdtLocked"/>
                <w:placeholder>
                  <w:docPart w:val="615BE70969BE4782AFECD6D290B93A54"/>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125111421"/>
                <w:lock w:val="sdtLocked"/>
                <w:placeholder>
                  <w:docPart w:val="A120AE38BDC34FD78D8EAB6687BBC8C8"/>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282916087"/>
                <w:lock w:val="sdtLocked"/>
                <w:placeholder>
                  <w:docPart w:val="EF9ACCB92151439E9EB7C3A8751EB554"/>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89833887"/>
                <w:lock w:val="sdtLocked"/>
                <w:placeholder>
                  <w:docPart w:val="68751DF8D55D40A893ECC0EC261FA115"/>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00828814"/>
                <w:lock w:val="sdtLocked"/>
                <w:placeholder>
                  <w:docPart w:val="1D6A4BCEE2304F09AB49464DC82F796F"/>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C6E65EE3C62542F1BE4248080410CCF7"/>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05693816"/>
                <w:lock w:val="sdtLocked"/>
                <w:placeholder>
                  <w:docPart w:val="F018798AB55A4AEB9C299E6DFE7A5731"/>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93444907"/>
                <w:lock w:val="sdtLocked"/>
                <w:placeholder>
                  <w:docPart w:val="CF8B655548B847ADA1F05E4A906D83DE"/>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77664005"/>
                <w:lock w:val="sdtLocked"/>
                <w:placeholder>
                  <w:docPart w:val="7797BD5CB65B42068FC4C2509A8362E2"/>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67170896"/>
                <w:lock w:val="sdtLocked"/>
                <w:placeholder>
                  <w:docPart w:val="8974ED95F28E46D9BE1F39399203CFB7"/>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353318723"/>
                <w:lock w:val="sdtLocked"/>
                <w:placeholder>
                  <w:docPart w:val="BCA49FE9FEFF4ABC9FF4BF58B0BE766D"/>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7344485"/>
                <w:lock w:val="sdtLocked"/>
                <w:placeholder>
                  <w:docPart w:val="610CD50A0B8C491DB2C14E5A1D51C15E"/>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663665665"/>
                <w:lock w:val="sdtLocked"/>
                <w:placeholder>
                  <w:docPart w:val="BF36B13134614534836D02DCD238FF0E"/>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6071EC0885F145779B0E5326F719794D"/>
                </w:placeholder>
                <w:text/>
              </w:sdtPr>
              <w:sdtContent>
                <w:r w:rsidR="00F71C0A">
                  <w:rPr>
                    <w:rFonts w:asciiTheme="minorEastAsia" w:eastAsiaTheme="minorEastAsia" w:hAnsiTheme="minorEastAsia"/>
                    <w:color w:val="000000" w:themeColor="text1"/>
                    <w:sz w:val="16"/>
                    <w:szCs w:val="16"/>
                  </w:rPr>
                  <w:t>0.00</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D40234AF00EA4C11832207E016F702FB"/>
                </w:placeholder>
                <w:text/>
              </w:sdtPr>
              <w:sdtContent>
                <w:r w:rsidR="00F71C0A">
                  <w:rPr>
                    <w:rFonts w:asciiTheme="minorEastAsia" w:eastAsiaTheme="minorEastAsia" w:hAnsiTheme="minorEastAsia"/>
                    <w:color w:val="000000" w:themeColor="text1"/>
                    <w:sz w:val="16"/>
                    <w:szCs w:val="16"/>
                  </w:rPr>
                  <w:t>0.00</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F6748CDD72904D8D8ED785426BA69883"/>
                </w:placeholder>
                <w:text/>
              </w:sdtPr>
              <w:sdtContent>
                <w:r w:rsidR="00F71C0A">
                  <w:rPr>
                    <w:rFonts w:asciiTheme="minorEastAsia" w:eastAsiaTheme="minorEastAsia" w:hAnsiTheme="minorEastAsia"/>
                    <w:color w:val="000000" w:themeColor="text1"/>
                    <w:sz w:val="16"/>
                    <w:szCs w:val="16"/>
                  </w:rPr>
                  <w:t>0.00</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47644AC1E34A441DB51D08B43D3891E0"/>
                </w:placeholder>
                <w:text/>
              </w:sdtPr>
              <w:sdtContent>
                <w:r w:rsidR="00F71C0A">
                  <w:rPr>
                    <w:rFonts w:asciiTheme="minorEastAsia" w:eastAsiaTheme="minorEastAsia" w:hAnsiTheme="minorEastAsia"/>
                    <w:color w:val="000000" w:themeColor="text1"/>
                    <w:sz w:val="16"/>
                    <w:szCs w:val="16"/>
                  </w:rPr>
                  <w:t>0.00</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E521032A477046D8B088FF500B628390"/>
                </w:placeholder>
                <w:text/>
              </w:sdtPr>
              <w:sdtContent>
                <w:r w:rsidR="00F71C0A">
                  <w:rPr>
                    <w:rFonts w:asciiTheme="minorEastAsia" w:eastAsiaTheme="minorEastAsia" w:hAnsiTheme="minorEastAsia"/>
                    <w:color w:val="000000" w:themeColor="text1"/>
                    <w:sz w:val="16"/>
                    <w:szCs w:val="16"/>
                  </w:rPr>
                  <w:t>0.00</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D57202C46399478B8E743ADFB5274B84"/>
                </w:placeholder>
                <w:text/>
              </w:sdtPr>
              <w:sdtContent>
                <w:r w:rsidR="00F71C0A">
                  <w:rPr>
                    <w:rFonts w:asciiTheme="minorEastAsia" w:eastAsiaTheme="minorEastAsia" w:hAnsiTheme="minorEastAsia"/>
                    <w:color w:val="000000" w:themeColor="text1"/>
                    <w:sz w:val="16"/>
                    <w:szCs w:val="16"/>
                  </w:rPr>
                  <w:t>0.00</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6F7837596D8B4552AFD6E6985F9669E5"/>
                </w:placeholder>
                <w:text/>
              </w:sdtPr>
              <w:sdtContent>
                <w:r w:rsidR="00F71C0A">
                  <w:rPr>
                    <w:rFonts w:asciiTheme="minorEastAsia" w:eastAsiaTheme="minorEastAsia" w:hAnsiTheme="minorEastAsia"/>
                    <w:color w:val="000000" w:themeColor="text1"/>
                    <w:sz w:val="16"/>
                    <w:szCs w:val="16"/>
                  </w:rPr>
                  <w:t>0.00</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A0C0194B151B4AC8A0905B135230DD44"/>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D097D2504BDF422FB339345D9127A052"/>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539704195"/>
                <w:lock w:val="sdtLocked"/>
                <w:placeholder>
                  <w:docPart w:val="A0028E0CF52B4C6BA253F7722A44BE4F"/>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874352635"/>
                <w:lock w:val="sdtLocked"/>
                <w:placeholder>
                  <w:docPart w:val="CEDC7DB0D78946D1B6D1DBBA14E94807"/>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962185249"/>
                <w:lock w:val="sdtLocked"/>
                <w:placeholder>
                  <w:docPart w:val="5BAC5EB0AA354961AEB1B9765A19E943"/>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717895823"/>
                <w:lock w:val="sdtLocked"/>
                <w:placeholder>
                  <w:docPart w:val="D54CA10AA3BB4607B89FB4E477B8BDA9"/>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68119610"/>
                <w:lock w:val="sdtLocked"/>
                <w:placeholder>
                  <w:docPart w:val="BCF1DC00DC684240AFAE7C63A4504BDA"/>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41668267"/>
                <w:lock w:val="sdtLocked"/>
                <w:placeholder>
                  <w:docPart w:val="EA50E37472C34F8C8E5C28BB5A7076E6"/>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649857739"/>
                <w:lock w:val="sdtLocked"/>
                <w:placeholder>
                  <w:docPart w:val="13C0071770AD45718FB8FA725C27B691"/>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ED2FED65E5724D888A152B79AFAFAE31"/>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039855451"/>
                <w:lock w:val="sdtLocked"/>
                <w:placeholder>
                  <w:docPart w:val="F304CA626CC641B7BADF419E8E08873D"/>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15434331"/>
                <w:lock w:val="sdtLocked"/>
                <w:placeholder>
                  <w:docPart w:val="4320EF0DDBCC4E168CF63131DF95EE3E"/>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74125728"/>
                <w:lock w:val="sdtLocked"/>
                <w:placeholder>
                  <w:docPart w:val="2EB3566B9C7547889E1A060C6554BF2F"/>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47890285"/>
                <w:lock w:val="sdtLocked"/>
                <w:placeholder>
                  <w:docPart w:val="40511F8FAA3C435699B40E0846CA21C9"/>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54959920"/>
                <w:lock w:val="sdtLocked"/>
                <w:placeholder>
                  <w:docPart w:val="C38AB52F56B34D3D9EDC61EEDD80AC9C"/>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33375436"/>
                <w:lock w:val="sdtLocked"/>
                <w:placeholder>
                  <w:docPart w:val="287B192521304B5AAE8E8BB29A8D45C9"/>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53333137"/>
                <w:lock w:val="sdtLocked"/>
                <w:placeholder>
                  <w:docPart w:val="36262D39C9FC4BBF9BD296CE9CE7B6E6"/>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28B04012136F4519995FE55E8B352E29"/>
                </w:placeholder>
                <w:showingPlcHdr/>
                <w:text/>
              </w:sdtPr>
              <w:sdtContent>
                <w:r w:rsidR="006A73B4" w:rsidRPr="00A06E1A">
                  <w:rPr>
                    <w:rStyle w:val="placeholder1Char"/>
                    <w:rFonts w:eastAsiaTheme="minorEastAsia" w:hint="eastAsia"/>
                    <w:sz w:val="16"/>
                    <w:szCs w:val="16"/>
                  </w:rPr>
                  <w:t>____</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370521622"/>
                <w:lock w:val="sdtLocked"/>
                <w:placeholder>
                  <w:docPart w:val="85A96FCFBCFD4A5585A15CB0EF7F7194"/>
                </w:placeholder>
                <w:showingPlcHdr/>
                <w:text/>
              </w:sdtPr>
              <w:sdtContent>
                <w:r w:rsidR="006A73B4" w:rsidRPr="00A06E1A">
                  <w:rPr>
                    <w:rStyle w:val="placeholder1Char"/>
                    <w:rFonts w:eastAsiaTheme="minorEastAsia" w:hint="eastAsia"/>
                    <w:sz w:val="16"/>
                    <w:szCs w:val="16"/>
                  </w:rPr>
                  <w:t>____</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36562360"/>
                <w:lock w:val="sdtLocked"/>
                <w:placeholder>
                  <w:docPart w:val="6913458065E949288E29D1CCF0B255CE"/>
                </w:placeholder>
                <w:showingPlcHdr/>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102614478"/>
                <w:lock w:val="sdtLocked"/>
                <w:placeholder>
                  <w:docPart w:val="788938C22ABF451983FCC09F89CF1282"/>
                </w:placeholder>
                <w:showingPlcHdr/>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81722245"/>
                <w:lock w:val="sdtLocked"/>
                <w:placeholder>
                  <w:docPart w:val="5B932B3074BC436787C3BE173F499109"/>
                </w:placeholder>
                <w:showingPlcHdr/>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089678214"/>
                <w:lock w:val="sdtLocked"/>
                <w:placeholder>
                  <w:docPart w:val="6AC2967A1F2948B7B37D1B8E557E5933"/>
                </w:placeholder>
                <w:showingPlcHdr/>
                <w:text/>
              </w:sdtPr>
              <w:sdtContent>
                <w:r w:rsidR="006A73B4" w:rsidRPr="00A06E1A">
                  <w:rPr>
                    <w:rStyle w:val="placeholder1Char"/>
                    <w:rFonts w:eastAsiaTheme="minorEastAsia" w:hint="eastAsia"/>
                    <w:sz w:val="16"/>
                    <w:szCs w:val="16"/>
                  </w:rPr>
                  <w:t>____</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854454361"/>
                <w:lock w:val="sdtLocked"/>
                <w:placeholder>
                  <w:docPart w:val="4EE5C4A628E2428FAA9A213C60FC373C"/>
                </w:placeholder>
                <w:showingPlcHdr/>
                <w:text/>
              </w:sdtPr>
              <w:sdtContent>
                <w:r w:rsidR="006A73B4" w:rsidRPr="00A06E1A">
                  <w:rPr>
                    <w:rStyle w:val="placeholder1Char"/>
                    <w:rFonts w:eastAsiaTheme="minorEastAsia" w:hint="eastAsia"/>
                    <w:sz w:val="16"/>
                    <w:szCs w:val="16"/>
                  </w:rPr>
                  <w:t>____</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970017068"/>
                <w:lock w:val="sdtLocked"/>
                <w:placeholder>
                  <w:docPart w:val="EF62F36F1CC644D7B3AC1B1D70846B85"/>
                </w:placeholder>
                <w:text/>
              </w:sdtPr>
              <w:sdtContent>
                <w:r w:rsidR="00F71C0A">
                  <w:rPr>
                    <w:rFonts w:asciiTheme="minorEastAsia" w:eastAsiaTheme="minorEastAsia" w:hAnsiTheme="minorEastAsia"/>
                    <w:color w:val="000000" w:themeColor="text1"/>
                    <w:sz w:val="16"/>
                    <w:szCs w:val="16"/>
                  </w:rPr>
                  <w:t>0.00</w:t>
                </w:r>
              </w:sdtContent>
            </w:sdt>
          </w:p>
        </w:tc>
      </w:tr>
      <w:tr w:rsidR="006A73B4" w:rsidRPr="001B6047" w:rsidTr="006A73B4">
        <w:trPr>
          <w:jc w:val="center"/>
        </w:trPr>
        <w:tc>
          <w:tcPr>
            <w:tcW w:w="3544" w:type="dxa"/>
            <w:shd w:val="clear" w:color="auto" w:fill="D9D9D9" w:themeFill="background1" w:themeFillShade="D9"/>
            <w:vAlign w:val="center"/>
          </w:tcPr>
          <w:p w:rsidR="006A73B4" w:rsidRPr="00A06E1A" w:rsidRDefault="006A73B4" w:rsidP="006A73B4">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lastRenderedPageBreak/>
              <w:t>四、本年期末余额</w:t>
            </w:r>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3E92B6BE7DFC4A4C8710E286458120CD"/>
                </w:placeholder>
                <w:dataBinding w:prefixMappings="xmlns:ns0='http://wwww.hallomagic.com/xbrl/consistency' xmlns:ns1='consistency' " w:xpath="/ns0:xbrlConsistency[1]/ns1:ccConsistency[1]/ns1:ccSign_IssuedCapitalneeq_instant_T-1_M[1]" w:storeItemID="{08517870-DFDA-4691-AD7A-17DFF9C938D2}"/>
                <w:text/>
              </w:sdtPr>
              <w:sdtContent>
                <w:r w:rsidR="00F71C0A">
                  <w:rPr>
                    <w:rFonts w:asciiTheme="minorEastAsia" w:eastAsiaTheme="minorEastAsia" w:hAnsiTheme="minorEastAsia"/>
                    <w:color w:val="000000" w:themeColor="text1"/>
                    <w:sz w:val="16"/>
                    <w:szCs w:val="16"/>
                  </w:rPr>
                  <w:t>1,636,300,000.00</w:t>
                </w:r>
              </w:sdtContent>
            </w:sdt>
          </w:p>
        </w:tc>
        <w:tc>
          <w:tcPr>
            <w:tcW w:w="1701"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9DE8E642C0CE4749BF3187A328D3E9E8"/>
                </w:placeholder>
                <w:dataBinding w:prefixMappings="xmlns:ns0='http://wwww.hallomagic.com/xbrl/consistency' xmlns:ns1='consistency' " w:xpath="/ns0:xbrlConsistency[1]/ns1:ccConsistency[1]/ns1:ccSign_CapitalSurplusneeq_instant_T-1_M[1]" w:storeItemID="{08517870-DFDA-4691-AD7A-17DFF9C938D2}"/>
                <w:text/>
              </w:sdtPr>
              <w:sdtContent>
                <w:r w:rsidR="00F71C0A">
                  <w:rPr>
                    <w:rFonts w:asciiTheme="minorEastAsia" w:eastAsiaTheme="minorEastAsia" w:hAnsiTheme="minorEastAsia"/>
                    <w:color w:val="000000" w:themeColor="text1"/>
                    <w:sz w:val="16"/>
                    <w:szCs w:val="16"/>
                  </w:rPr>
                  <w:t>161,282,800.00</w:t>
                </w:r>
              </w:sdtContent>
            </w:sdt>
          </w:p>
        </w:tc>
        <w:tc>
          <w:tcPr>
            <w:tcW w:w="1559"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97B67DFD681444EE89ADB2221C0EB106"/>
                </w:placeholder>
                <w:showingPlcHdr/>
                <w:dataBinding w:prefixMappings="xmlns:ns0='http://wwww.hallomagic.com/xbrl/consistency' xmlns:ns1='consistency' " w:xpath="/ns0:xbrlConsistency[1]/ns1:ccConsistency[1]/ns1:ccSign_KuCunGuneeq_instant_T-1_M[1]" w:storeItemID="{08517870-DFDA-4691-AD7A-17DFF9C938D2}"/>
                <w:text/>
              </w:sdtPr>
              <w:sdtContent>
                <w:r w:rsidR="006A73B4" w:rsidRPr="00A06E1A">
                  <w:rPr>
                    <w:rStyle w:val="placeholder1Char"/>
                    <w:rFonts w:eastAsiaTheme="minorEastAsia" w:hint="eastAsia"/>
                    <w:sz w:val="16"/>
                    <w:szCs w:val="16"/>
                  </w:rPr>
                  <w:t>____</w:t>
                </w:r>
              </w:sdtContent>
            </w:sdt>
          </w:p>
        </w:tc>
        <w:tc>
          <w:tcPr>
            <w:tcW w:w="1843"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53006791"/>
                <w:lock w:val="sdtLocked"/>
                <w:placeholder>
                  <w:docPart w:val="BE47AA0EA8CA4B5D819EE8D3EBFBE5FE"/>
                </w:placeholder>
                <w:showingPlcHdr/>
                <w:dataBinding w:prefixMappings="xmlns:ns0='http://wwww.hallomagic.com/xbrl/consistency' xmlns:ns1='consistency' " w:xpath="/ns0:xbrlConsistency[1]/ns1:ccConsistency[1]/ns1:ccSign_QiTaZongHeShouYineeq_instant_T-1_M[1]" w:storeItemID="{08517870-DFDA-4691-AD7A-17DFF9C938D2}"/>
                <w:text/>
              </w:sdtPr>
              <w:sdtContent>
                <w:r w:rsidR="006A73B4" w:rsidRPr="00A06E1A">
                  <w:rPr>
                    <w:rStyle w:val="placeholder1Char"/>
                    <w:rFonts w:eastAsiaTheme="minorEastAsia" w:hint="eastAsia"/>
                    <w:sz w:val="16"/>
                    <w:szCs w:val="16"/>
                  </w:rPr>
                  <w:t>____</w:t>
                </w:r>
              </w:sdtContent>
            </w:sdt>
          </w:p>
        </w:tc>
        <w:tc>
          <w:tcPr>
            <w:tcW w:w="1276"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225297341"/>
                <w:lock w:val="sdtLocked"/>
                <w:placeholder>
                  <w:docPart w:val="73668DFC9F454DBC8F7C527B4794FDBD"/>
                </w:placeholder>
                <w:showingPlcHdr/>
                <w:dataBinding w:prefixMappings="xmlns:ns0='http://wwww.hallomagic.com/xbrl/consistency' xmlns:ns1='consistency' " w:xpath="/ns0:xbrlConsistency[1]/ns1:ccConsistency[1]/ns1:ccSign_SpecializedReserveneeq_instant_T-1_M[1]" w:storeItemID="{08517870-DFDA-4691-AD7A-17DFF9C938D2}"/>
                <w:text/>
              </w:sdtPr>
              <w:sdtContent>
                <w:r w:rsidR="006A73B4" w:rsidRPr="00A06E1A">
                  <w:rPr>
                    <w:rStyle w:val="placeholder1Char"/>
                    <w:rFonts w:eastAsiaTheme="minorEastAsia" w:hint="eastAsia"/>
                    <w:sz w:val="16"/>
                    <w:szCs w:val="16"/>
                  </w:rPr>
                  <w:t>____</w:t>
                </w:r>
              </w:sdtContent>
            </w:sdt>
          </w:p>
        </w:tc>
        <w:tc>
          <w:tcPr>
            <w:tcW w:w="1417"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kern w:val="0"/>
                  <w:sz w:val="16"/>
                  <w:szCs w:val="16"/>
                </w:rPr>
                <w:alias w:val="货币类型"/>
                <w:tag w:val="货币类型"/>
                <w:id w:val="1485425864"/>
                <w:lock w:val="sdtLocked"/>
                <w:placeholder>
                  <w:docPart w:val="BB20F198ED694570B0C1E4E486313DEA"/>
                </w:placeholder>
                <w:dataBinding w:prefixMappings="xmlns:ns0='http://wwww.hallomagic.com/xbrl/consistency' xmlns:ns1='consistency' " w:xpath="/ns0:xbrlConsistency[1]/ns1:ccConsistency[1]/ns1:ccSign_SurplusReservesneeq_instant_T-1_M[1]" w:storeItemID="{08517870-DFDA-4691-AD7A-17DFF9C938D2}"/>
                <w:text/>
              </w:sdtPr>
              <w:sdtContent>
                <w:r w:rsidR="00F71C0A">
                  <w:rPr>
                    <w:rFonts w:asciiTheme="minorEastAsia" w:eastAsiaTheme="minorEastAsia" w:hAnsiTheme="minorEastAsia"/>
                    <w:color w:val="000000" w:themeColor="text1"/>
                    <w:sz w:val="16"/>
                    <w:szCs w:val="16"/>
                  </w:rPr>
                  <w:t>96,262,743.21</w:t>
                </w:r>
              </w:sdtContent>
            </w:sdt>
          </w:p>
        </w:tc>
        <w:tc>
          <w:tcPr>
            <w:tcW w:w="1418"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AB873D40132540EFB6119CEF9D5DD99A"/>
                </w:placeholder>
                <w:dataBinding w:prefixMappings="xmlns:ns0='http://wwww.hallomagic.com/xbrl/consistency' xmlns:ns1='consistency' " w:xpath="/ns0:xbrlConsistency[1]/ns1:ccConsistency[1]/ns1:ccSign_RetainedEarningsneeq_instant_T-1_M[1]" w:storeItemID="{08517870-DFDA-4691-AD7A-17DFF9C938D2}"/>
                <w:text/>
              </w:sdtPr>
              <w:sdtContent>
                <w:r w:rsidR="00F71C0A">
                  <w:rPr>
                    <w:rFonts w:asciiTheme="minorEastAsia" w:eastAsiaTheme="minorEastAsia" w:hAnsiTheme="minorEastAsia"/>
                    <w:color w:val="000000" w:themeColor="text1"/>
                    <w:sz w:val="16"/>
                    <w:szCs w:val="16"/>
                  </w:rPr>
                  <w:t>399,739,160.85</w:t>
                </w:r>
              </w:sdtContent>
            </w:sdt>
          </w:p>
        </w:tc>
        <w:tc>
          <w:tcPr>
            <w:tcW w:w="1524" w:type="dxa"/>
            <w:shd w:val="clear" w:color="auto" w:fill="auto"/>
          </w:tcPr>
          <w:p w:rsidR="006A73B4" w:rsidRPr="00A06E1A" w:rsidRDefault="009B1513" w:rsidP="006A73B4">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EF3A23CB9B144C26B1FC5631EF4AD26F"/>
                </w:placeholder>
                <w:dataBinding w:prefixMappings="xmlns:ns0='http://wwww.hallomagic.com/xbrl/consistency' xmlns:ns1='consistency' " w:xpath="/ns0:xbrlConsistency[1]/ns1:ccConsistency[1]/ns1:ccSign_Equityneeq_instant_T-1_M[1]" w:storeItemID="{08517870-DFDA-4691-AD7A-17DFF9C938D2}"/>
                <w:text/>
              </w:sdtPr>
              <w:sdtContent>
                <w:r w:rsidR="00F71C0A">
                  <w:rPr>
                    <w:rFonts w:asciiTheme="minorEastAsia" w:eastAsiaTheme="minorEastAsia" w:hAnsiTheme="minorEastAsia"/>
                    <w:color w:val="000000" w:themeColor="text1"/>
                    <w:sz w:val="16"/>
                    <w:szCs w:val="16"/>
                  </w:rPr>
                  <w:t>2,293,584,704.06</w:t>
                </w:r>
              </w:sdtContent>
            </w:sdt>
          </w:p>
        </w:tc>
      </w:tr>
    </w:tbl>
    <w:p w:rsidR="006A73B4" w:rsidRPr="0095201F" w:rsidRDefault="006A73B4" w:rsidP="006A73B4"/>
    <w:p w:rsidR="006A73B4" w:rsidRDefault="006A73B4"/>
    <w:bookmarkEnd w:id="19"/>
    <w:p w:rsidR="0066457D" w:rsidRDefault="0066457D" w:rsidP="000C7399"/>
    <w:p w:rsidR="000C7399" w:rsidRPr="0066457D" w:rsidRDefault="000C7399" w:rsidP="0066457D">
      <w:pPr>
        <w:sectPr w:rsidR="000C7399" w:rsidRPr="0066457D" w:rsidSect="0066457D">
          <w:pgSz w:w="16838" w:h="11906" w:orient="landscape"/>
          <w:pgMar w:top="1797" w:right="1440" w:bottom="1797" w:left="1440" w:header="851" w:footer="992" w:gutter="0"/>
          <w:cols w:space="425"/>
          <w:docGrid w:type="lines" w:linePitch="312"/>
        </w:sectPr>
      </w:pPr>
    </w:p>
    <w:p w:rsidR="000C7399" w:rsidRDefault="000C7399" w:rsidP="000C7399"/>
    <w:p w:rsidR="0077348E" w:rsidRPr="00542F44" w:rsidRDefault="0077348E" w:rsidP="0066457D">
      <w:pPr>
        <w:pStyle w:val="2"/>
      </w:pPr>
      <w:r w:rsidRPr="00542F44">
        <w:t>财务报表</w:t>
      </w:r>
      <w:r w:rsidRPr="00542F44">
        <w:rPr>
          <w:rFonts w:hint="eastAsia"/>
        </w:rPr>
        <w:t>附</w:t>
      </w:r>
      <w:r w:rsidRPr="00542F44">
        <w:t>注</w:t>
      </w:r>
    </w:p>
    <w:p w:rsidR="00B05A4B" w:rsidRPr="001B6047" w:rsidRDefault="00F2076A"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r>
        <w:rPr>
          <w:rFonts w:ascii="宋体" w:hAnsi="宋体"/>
          <w:b/>
          <w:bCs/>
          <w:color w:val="000000" w:themeColor="text1"/>
          <w:szCs w:val="21"/>
        </w:rPr>
        <w:br w:type="page"/>
      </w:r>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lastRenderedPageBreak/>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513933AE4590459DA758286F4520DF85"/>
            </w:placeholder>
            <w:showingPlcHdr/>
          </w:sdt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53C" w:rsidRDefault="0011153C" w:rsidP="00215E7C">
      <w:r>
        <w:separator/>
      </w:r>
    </w:p>
  </w:endnote>
  <w:endnote w:type="continuationSeparator" w:id="1">
    <w:p w:rsidR="0011153C" w:rsidRDefault="0011153C" w:rsidP="00215E7C">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瀹嬩綋">
    <w:altName w:val="Times New Roman"/>
    <w:charset w:val="00"/>
    <w:family w:val="auto"/>
    <w:pitch w:val="default"/>
    <w:sig w:usb0="00000000" w:usb1="00000000" w:usb2="00000000" w:usb3="00000000" w:csb0="00000000" w:csb1="00000000"/>
  </w:font>
  <w:font w:name="å®‹ä½“">
    <w:altName w:val="Arial"/>
    <w:panose1 w:val="00000000000000000000"/>
    <w:charset w:val="00"/>
    <w:family w:val="swiss"/>
    <w:notTrueType/>
    <w:pitch w:val="default"/>
    <w:sig w:usb0="00000003" w:usb1="00000000" w:usb2="00000000" w:usb3="00000000" w:csb0="00000001" w:csb1="00000000"/>
  </w:font>
  <w:font w:name="创艺简标宋">
    <w:altName w:val="黑体"/>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0626120"/>
      <w:docPartObj>
        <w:docPartGallery w:val="Page Numbers (Bottom of Page)"/>
        <w:docPartUnique/>
      </w:docPartObj>
    </w:sdtPr>
    <w:sdtContent>
      <w:p w:rsidR="00FB58B3" w:rsidRDefault="009B1513" w:rsidP="00542F44">
        <w:pPr>
          <w:pStyle w:val="a4"/>
          <w:jc w:val="center"/>
        </w:pPr>
        <w:r w:rsidRPr="009B1513">
          <w:fldChar w:fldCharType="begin"/>
        </w:r>
        <w:r w:rsidR="00FB58B3">
          <w:instrText>PAGE   \* MERGEFORMAT</w:instrText>
        </w:r>
        <w:r w:rsidRPr="009B1513">
          <w:fldChar w:fldCharType="separate"/>
        </w:r>
        <w:r w:rsidR="00BE214D" w:rsidRPr="00BE214D">
          <w:rPr>
            <w:noProof/>
            <w:lang w:val="zh-CN"/>
          </w:rPr>
          <w:t>25</w:t>
        </w:r>
        <w:r>
          <w:rPr>
            <w:noProof/>
            <w:lang w:val="zh-CN"/>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9799805"/>
      <w:docPartObj>
        <w:docPartGallery w:val="Page Numbers (Bottom of Page)"/>
        <w:docPartUnique/>
      </w:docPartObj>
    </w:sdtPr>
    <w:sdtContent>
      <w:p w:rsidR="00FB58B3" w:rsidRDefault="009B1513" w:rsidP="00542F44">
        <w:pPr>
          <w:pStyle w:val="a4"/>
          <w:jc w:val="center"/>
        </w:pPr>
        <w:r w:rsidRPr="009B1513">
          <w:fldChar w:fldCharType="begin"/>
        </w:r>
        <w:r w:rsidR="00FB58B3">
          <w:instrText>PAGE   \* MERGEFORMAT</w:instrText>
        </w:r>
        <w:r w:rsidRPr="009B1513">
          <w:fldChar w:fldCharType="separate"/>
        </w:r>
        <w:r w:rsidR="00BE214D" w:rsidRPr="00BE214D">
          <w:rPr>
            <w:noProof/>
            <w:lang w:val="zh-CN"/>
          </w:rPr>
          <w:t>2</w:t>
        </w:r>
        <w:r>
          <w:rPr>
            <w:noProof/>
            <w:lang w:val="zh-CN"/>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53C" w:rsidRDefault="0011153C" w:rsidP="00215E7C">
      <w:r>
        <w:separator/>
      </w:r>
    </w:p>
  </w:footnote>
  <w:footnote w:type="continuationSeparator" w:id="1">
    <w:p w:rsidR="0011153C" w:rsidRDefault="0011153C" w:rsidP="00215E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8B3" w:rsidRDefault="00FB58B3" w:rsidP="005041E2">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2462493"/>
      <w:temporary/>
      <w:showingPlcHdr/>
    </w:sdtPr>
    <w:sdtContent>
      <w:p w:rsidR="00FB58B3" w:rsidRDefault="00FB58B3">
        <w:pPr>
          <w:pStyle w:val="a3"/>
        </w:pPr>
        <w:r>
          <w:rPr>
            <w:lang w:val="zh-CN"/>
          </w:rPr>
          <w:t>[</w:t>
        </w:r>
        <w:r>
          <w:rPr>
            <w:lang w:val="zh-CN"/>
          </w:rPr>
          <w:t>在此处键入</w:t>
        </w:r>
        <w:r>
          <w:rPr>
            <w:lang w:val="zh-CN"/>
          </w:rPr>
          <w:t>]</w:t>
        </w:r>
      </w:p>
    </w:sdtContent>
  </w:sdt>
  <w:p w:rsidR="00FB58B3" w:rsidRDefault="00FB58B3">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8B3" w:rsidRDefault="00FB58B3" w:rsidP="00F2076A">
    <w:pPr>
      <w:pStyle w:val="a3"/>
      <w:tabs>
        <w:tab w:val="left" w:pos="1935"/>
      </w:tabs>
      <w:jc w:val="both"/>
    </w:pPr>
    <w:r>
      <w:tab/>
    </w:r>
    <w:r>
      <w:tab/>
    </w:r>
    <w:r>
      <w:tab/>
    </w:r>
    <w:r>
      <w:rPr>
        <w:rFonts w:hint="eastAsia"/>
      </w:rPr>
      <w:t>公告</w:t>
    </w:r>
    <w:r>
      <w:t>编号：</w:t>
    </w:r>
    <w:sdt>
      <w:sdtPr>
        <w:id w:val="-1399207334"/>
        <w:lock w:val="sdtLocked"/>
        <w:showingPlcHdr/>
        <w:dataBinding w:xpath="/ns0:root[1]/ns0:GongGaoBianHao[1]" w:storeItemID="{5A9CC2D3-DF35-424D-8F81-F23AD0644AB5}"/>
        <w:text/>
      </w:sdtPr>
      <w:sdtContent>
        <w:r w:rsidRPr="005A4913">
          <w:rPr>
            <w:rStyle w:val="placeholder1Char"/>
          </w:rPr>
          <w:t>_______</w:t>
        </w:r>
      </w:sdtContent>
    </w:sd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8B3" w:rsidRPr="00865318" w:rsidRDefault="00FB58B3" w:rsidP="00865318">
    <w:pPr>
      <w:pStyle w:val="ym"/>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8B3" w:rsidRDefault="00FB58B3" w:rsidP="000C7399">
    <w:pPr>
      <w:pStyle w:val="ym"/>
    </w:pP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C6AB9"/>
    <w:multiLevelType w:val="hybridMultilevel"/>
    <w:tmpl w:val="6CEE8624"/>
    <w:lvl w:ilvl="0" w:tplc="2EEA4982">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4D3021"/>
    <w:multiLevelType w:val="hybridMultilevel"/>
    <w:tmpl w:val="FA2880F6"/>
    <w:lvl w:ilvl="0" w:tplc="6A96930E">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6"/>
  </w:num>
  <w:num w:numId="5">
    <w:abstractNumId w:val="7"/>
  </w:num>
  <w:num w:numId="6">
    <w:abstractNumId w:val="1"/>
  </w:num>
  <w:num w:numId="7">
    <w:abstractNumId w:val="0"/>
  </w:num>
  <w:num w:numId="8">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DocID" w:val="9b249546-b396-4504-906e-8c3002dd131b"/>
    <w:docVar w:name="FinacialStatement" w:val="合并"/>
    <w:docVar w:name="HostingBrokerCode" w:val="QS001"/>
    <w:docVar w:name="HostingBrokerId" w:val="1"/>
    <w:docVar w:name="HostingBrokerShortName" w:val="申万宏源"/>
    <w:docVar w:name="ReportCode" w:val="GB0101"/>
    <w:docVar w:name="ReportDate" w:val="2016-04-15"/>
    <w:docVar w:name="ReportID" w:val="c769fc85-c165-40bf-a05d-6f7b77ab308c"/>
    <w:docVar w:name="ReportYear" w:val="2015"/>
    <w:docVar w:name="SymbolCode" w:val="833880"/>
    <w:docVar w:name="SymbolName" w:val="中城投资"/>
    <w:docVar w:name="XbrlInstancePath" w:val=" "/>
  </w:docVars>
  <w:rsids>
    <w:rsidRoot w:val="006A73B4"/>
    <w:rsid w:val="000003AF"/>
    <w:rsid w:val="0000247A"/>
    <w:rsid w:val="00002D58"/>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2724"/>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0678"/>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64"/>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AD"/>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53C"/>
    <w:rsid w:val="00111E79"/>
    <w:rsid w:val="00112217"/>
    <w:rsid w:val="0011277B"/>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434C"/>
    <w:rsid w:val="00164D4E"/>
    <w:rsid w:val="00165A36"/>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9A6"/>
    <w:rsid w:val="001C0EEF"/>
    <w:rsid w:val="001C17A5"/>
    <w:rsid w:val="001C3239"/>
    <w:rsid w:val="001C4E8C"/>
    <w:rsid w:val="001C5AD3"/>
    <w:rsid w:val="001C6F13"/>
    <w:rsid w:val="001C7843"/>
    <w:rsid w:val="001C78F4"/>
    <w:rsid w:val="001C7F17"/>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15CB"/>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75D6"/>
    <w:rsid w:val="00220916"/>
    <w:rsid w:val="00220DA2"/>
    <w:rsid w:val="00220E03"/>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5245"/>
    <w:rsid w:val="00285AE7"/>
    <w:rsid w:val="00285F89"/>
    <w:rsid w:val="00286D02"/>
    <w:rsid w:val="00290212"/>
    <w:rsid w:val="00290949"/>
    <w:rsid w:val="002926B9"/>
    <w:rsid w:val="00292D11"/>
    <w:rsid w:val="00293AA0"/>
    <w:rsid w:val="0029547E"/>
    <w:rsid w:val="002957CC"/>
    <w:rsid w:val="00297B60"/>
    <w:rsid w:val="002A16A0"/>
    <w:rsid w:val="002A1AB6"/>
    <w:rsid w:val="002A3520"/>
    <w:rsid w:val="002A4B78"/>
    <w:rsid w:val="002A4DAE"/>
    <w:rsid w:val="002A5A5E"/>
    <w:rsid w:val="002A6378"/>
    <w:rsid w:val="002A726D"/>
    <w:rsid w:val="002A78DF"/>
    <w:rsid w:val="002B3C88"/>
    <w:rsid w:val="002B3E07"/>
    <w:rsid w:val="002B577B"/>
    <w:rsid w:val="002B69F4"/>
    <w:rsid w:val="002B6EE3"/>
    <w:rsid w:val="002B713C"/>
    <w:rsid w:val="002B752D"/>
    <w:rsid w:val="002B78F4"/>
    <w:rsid w:val="002C018E"/>
    <w:rsid w:val="002C177D"/>
    <w:rsid w:val="002C442F"/>
    <w:rsid w:val="002C7B2C"/>
    <w:rsid w:val="002D0235"/>
    <w:rsid w:val="002D05F7"/>
    <w:rsid w:val="002D152A"/>
    <w:rsid w:val="002D1BB0"/>
    <w:rsid w:val="002D2844"/>
    <w:rsid w:val="002D4150"/>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6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6A0"/>
    <w:rsid w:val="00350A50"/>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65C"/>
    <w:rsid w:val="003829DA"/>
    <w:rsid w:val="00384647"/>
    <w:rsid w:val="003856C0"/>
    <w:rsid w:val="0038604F"/>
    <w:rsid w:val="003870DE"/>
    <w:rsid w:val="00387844"/>
    <w:rsid w:val="00387A8F"/>
    <w:rsid w:val="00391A97"/>
    <w:rsid w:val="003925F7"/>
    <w:rsid w:val="00392828"/>
    <w:rsid w:val="00392DBF"/>
    <w:rsid w:val="003945C1"/>
    <w:rsid w:val="003959AB"/>
    <w:rsid w:val="00395A0E"/>
    <w:rsid w:val="00396409"/>
    <w:rsid w:val="0039673A"/>
    <w:rsid w:val="0039760E"/>
    <w:rsid w:val="00397C09"/>
    <w:rsid w:val="00397D7C"/>
    <w:rsid w:val="00397DEC"/>
    <w:rsid w:val="003A1248"/>
    <w:rsid w:val="003A18B3"/>
    <w:rsid w:val="003A1F48"/>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BF2"/>
    <w:rsid w:val="003F0DF8"/>
    <w:rsid w:val="003F15BD"/>
    <w:rsid w:val="003F3CAA"/>
    <w:rsid w:val="003F3E33"/>
    <w:rsid w:val="003F4164"/>
    <w:rsid w:val="003F4F6C"/>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2787"/>
    <w:rsid w:val="00424936"/>
    <w:rsid w:val="00425093"/>
    <w:rsid w:val="00425B5A"/>
    <w:rsid w:val="00425F96"/>
    <w:rsid w:val="0042644D"/>
    <w:rsid w:val="00427BD1"/>
    <w:rsid w:val="004302EB"/>
    <w:rsid w:val="00431A9D"/>
    <w:rsid w:val="00431B4B"/>
    <w:rsid w:val="00432489"/>
    <w:rsid w:val="0043407E"/>
    <w:rsid w:val="00434856"/>
    <w:rsid w:val="00434D1E"/>
    <w:rsid w:val="00434DC3"/>
    <w:rsid w:val="00434DEC"/>
    <w:rsid w:val="00435833"/>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CE6"/>
    <w:rsid w:val="004E2E3B"/>
    <w:rsid w:val="004E5334"/>
    <w:rsid w:val="004E5AF9"/>
    <w:rsid w:val="004E5D50"/>
    <w:rsid w:val="004E60B1"/>
    <w:rsid w:val="004E7522"/>
    <w:rsid w:val="004E78FB"/>
    <w:rsid w:val="004E7966"/>
    <w:rsid w:val="004F0857"/>
    <w:rsid w:val="004F12DF"/>
    <w:rsid w:val="004F25D4"/>
    <w:rsid w:val="004F30A1"/>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0D81"/>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4FBD"/>
    <w:rsid w:val="006166D2"/>
    <w:rsid w:val="00620A22"/>
    <w:rsid w:val="0062253F"/>
    <w:rsid w:val="00622F44"/>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5463"/>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3B4"/>
    <w:rsid w:val="006A7517"/>
    <w:rsid w:val="006A7BAA"/>
    <w:rsid w:val="006B0ADB"/>
    <w:rsid w:val="006B0C85"/>
    <w:rsid w:val="006B10CD"/>
    <w:rsid w:val="006B1EF6"/>
    <w:rsid w:val="006B2016"/>
    <w:rsid w:val="006B2458"/>
    <w:rsid w:val="006B2BE3"/>
    <w:rsid w:val="006B6F2C"/>
    <w:rsid w:val="006B7636"/>
    <w:rsid w:val="006B77E7"/>
    <w:rsid w:val="006C0ABD"/>
    <w:rsid w:val="006C2832"/>
    <w:rsid w:val="006C2DA0"/>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0EEA"/>
    <w:rsid w:val="00746C63"/>
    <w:rsid w:val="007470CF"/>
    <w:rsid w:val="00750F81"/>
    <w:rsid w:val="00752532"/>
    <w:rsid w:val="00753DB5"/>
    <w:rsid w:val="00754683"/>
    <w:rsid w:val="007552C4"/>
    <w:rsid w:val="007554E7"/>
    <w:rsid w:val="007555EF"/>
    <w:rsid w:val="007558B8"/>
    <w:rsid w:val="00756B8D"/>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389"/>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0C8"/>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47270"/>
    <w:rsid w:val="0085041C"/>
    <w:rsid w:val="0085082A"/>
    <w:rsid w:val="00850A66"/>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318"/>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3A66"/>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25A"/>
    <w:rsid w:val="009029CD"/>
    <w:rsid w:val="009038B7"/>
    <w:rsid w:val="00904E50"/>
    <w:rsid w:val="009063A7"/>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3FE1"/>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1A1"/>
    <w:rsid w:val="009A5A55"/>
    <w:rsid w:val="009A5B13"/>
    <w:rsid w:val="009A62D8"/>
    <w:rsid w:val="009B0253"/>
    <w:rsid w:val="009B06B8"/>
    <w:rsid w:val="009B1513"/>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3BF6"/>
    <w:rsid w:val="00A05330"/>
    <w:rsid w:val="00A06FEF"/>
    <w:rsid w:val="00A11608"/>
    <w:rsid w:val="00A135A7"/>
    <w:rsid w:val="00A150AC"/>
    <w:rsid w:val="00A159F5"/>
    <w:rsid w:val="00A15BB4"/>
    <w:rsid w:val="00A160D4"/>
    <w:rsid w:val="00A16B44"/>
    <w:rsid w:val="00A170AC"/>
    <w:rsid w:val="00A2098D"/>
    <w:rsid w:val="00A240B3"/>
    <w:rsid w:val="00A24621"/>
    <w:rsid w:val="00A25B5F"/>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2D6B"/>
    <w:rsid w:val="00A63B6D"/>
    <w:rsid w:val="00A67B48"/>
    <w:rsid w:val="00A67F29"/>
    <w:rsid w:val="00A706BE"/>
    <w:rsid w:val="00A70A1B"/>
    <w:rsid w:val="00A715A4"/>
    <w:rsid w:val="00A725F2"/>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2793"/>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7BD"/>
    <w:rsid w:val="00AE3BB2"/>
    <w:rsid w:val="00AE4F13"/>
    <w:rsid w:val="00AE5347"/>
    <w:rsid w:val="00AE5B43"/>
    <w:rsid w:val="00AE7AEA"/>
    <w:rsid w:val="00AF0B03"/>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41AF"/>
    <w:rsid w:val="00B66D10"/>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391F"/>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214D"/>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3FD"/>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47B79"/>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3BF"/>
    <w:rsid w:val="00C83FFA"/>
    <w:rsid w:val="00C8421B"/>
    <w:rsid w:val="00C85D9C"/>
    <w:rsid w:val="00C8746F"/>
    <w:rsid w:val="00C87887"/>
    <w:rsid w:val="00C90548"/>
    <w:rsid w:val="00C90591"/>
    <w:rsid w:val="00C914E7"/>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1D1F"/>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1ACF"/>
    <w:rsid w:val="00CE47A3"/>
    <w:rsid w:val="00CE4866"/>
    <w:rsid w:val="00CE5BE6"/>
    <w:rsid w:val="00CE6A09"/>
    <w:rsid w:val="00CF07A7"/>
    <w:rsid w:val="00CF0C23"/>
    <w:rsid w:val="00CF18E2"/>
    <w:rsid w:val="00CF1CE9"/>
    <w:rsid w:val="00CF30A5"/>
    <w:rsid w:val="00CF445E"/>
    <w:rsid w:val="00CF5708"/>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1CC"/>
    <w:rsid w:val="00DA15E9"/>
    <w:rsid w:val="00DA1D63"/>
    <w:rsid w:val="00DA213C"/>
    <w:rsid w:val="00DA222E"/>
    <w:rsid w:val="00DA299C"/>
    <w:rsid w:val="00DA2B49"/>
    <w:rsid w:val="00DA32B1"/>
    <w:rsid w:val="00DA4B0A"/>
    <w:rsid w:val="00DA4F86"/>
    <w:rsid w:val="00DA59E2"/>
    <w:rsid w:val="00DA5D74"/>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0E"/>
    <w:rsid w:val="00E5199C"/>
    <w:rsid w:val="00E56FCD"/>
    <w:rsid w:val="00E60F8B"/>
    <w:rsid w:val="00E6122A"/>
    <w:rsid w:val="00E61609"/>
    <w:rsid w:val="00E620C1"/>
    <w:rsid w:val="00E6238C"/>
    <w:rsid w:val="00E630F1"/>
    <w:rsid w:val="00E634A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976"/>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1960"/>
    <w:rsid w:val="00EA4134"/>
    <w:rsid w:val="00EA5DF7"/>
    <w:rsid w:val="00EA6EBA"/>
    <w:rsid w:val="00EA71BA"/>
    <w:rsid w:val="00EA7512"/>
    <w:rsid w:val="00EB051D"/>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910"/>
    <w:rsid w:val="00F23C36"/>
    <w:rsid w:val="00F2417E"/>
    <w:rsid w:val="00F24E49"/>
    <w:rsid w:val="00F258FF"/>
    <w:rsid w:val="00F318A4"/>
    <w:rsid w:val="00F31F29"/>
    <w:rsid w:val="00F33EA4"/>
    <w:rsid w:val="00F35122"/>
    <w:rsid w:val="00F3550D"/>
    <w:rsid w:val="00F36030"/>
    <w:rsid w:val="00F360B8"/>
    <w:rsid w:val="00F3752B"/>
    <w:rsid w:val="00F37EDC"/>
    <w:rsid w:val="00F40CC1"/>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1C0A"/>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E10"/>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58B3"/>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35" w:qFormat="1"/>
    <w:lsdException w:name="envelope return" w:uiPriority="0"/>
    <w:lsdException w:name="footnote reference" w:uiPriority="0"/>
    <w:lsdException w:name="annotation reference" w:uiPriority="0"/>
    <w:lsdException w:name="page number" w:uiPriority="0"/>
    <w:lsdException w:name="toa heading" w:uiPriority="0"/>
    <w:lsdException w:name="Lis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alutation" w:uiPriority="0"/>
    <w:lsdException w:name="Date" w:uiPriority="0"/>
    <w:lsdException w:name="Note Heading"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rPr>
  </w:style>
  <w:style w:type="character" w:customStyle="1" w:styleId="3Char1">
    <w:name w:val="标题 3 Char1"/>
    <w:link w:val="3"/>
    <w:rsid w:val="00A44E32"/>
    <w:rPr>
      <w:rFonts w:ascii="Times New Roman" w:eastAsia="宋体" w:hAnsi="Times New Roman" w:cs="Times New Roman"/>
      <w:b/>
      <w:bCs/>
      <w:sz w:val="32"/>
      <w:szCs w:val="32"/>
    </w:rPr>
  </w:style>
  <w:style w:type="paragraph" w:styleId="ad">
    <w:name w:val="Revision"/>
    <w:hidden/>
    <w:rsid w:val="00A44E32"/>
    <w:rPr>
      <w:rFonts w:ascii="Calibri" w:eastAsia="宋体" w:hAnsi="Calibri" w:cs="Times New Roman"/>
    </w:rPr>
  </w:style>
  <w:style w:type="table" w:customStyle="1" w:styleId="PlainTable2">
    <w:name w:val="Plain Table 2"/>
    <w:basedOn w:val="a1"/>
    <w:uiPriority w:val="42"/>
    <w:rsid w:val="00A44E32"/>
    <w:rPr>
      <w:rFonts w:ascii="Calibri" w:eastAsia="宋体" w:hAnsi="Calibri"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1"/>
    <w:uiPriority w:val="43"/>
    <w:rsid w:val="00A44E32"/>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rPr>
  </w:style>
  <w:style w:type="character" w:customStyle="1" w:styleId="Char4">
    <w:name w:val="称呼 Char"/>
    <w:basedOn w:val="a0"/>
    <w:link w:val="ae"/>
    <w:rsid w:val="00A44E32"/>
    <w:rPr>
      <w:rFonts w:ascii="Times New Roman" w:eastAsia="宋体" w:hAnsi="Times New Roman" w:cs="Times New Roman"/>
      <w:szCs w:val="21"/>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0">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0">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1">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1">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rPr>
  </w:style>
  <w:style w:type="character" w:customStyle="1" w:styleId="Char6">
    <w:name w:val="注释标题 Char"/>
    <w:basedOn w:val="a0"/>
    <w:link w:val="af4"/>
    <w:rsid w:val="00A44E32"/>
    <w:rPr>
      <w:rFonts w:ascii="Times New Roman" w:eastAsia="宋体" w:hAnsi="Times New Roman" w:cs="Times New Roman"/>
      <w:szCs w:val="21"/>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rPr>
  </w:style>
  <w:style w:type="character" w:customStyle="1" w:styleId="Char7">
    <w:name w:val="日期 Char"/>
    <w:basedOn w:val="a0"/>
    <w:link w:val="af7"/>
    <w:rsid w:val="00A44E32"/>
    <w:rPr>
      <w:rFonts w:ascii="楷体_GB2312" w:eastAsia="楷体_GB2312" w:hAnsi="Times New Roman" w:cs="Times New Roman"/>
      <w:sz w:val="28"/>
      <w:szCs w:val="24"/>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2">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rPr>
  </w:style>
  <w:style w:type="character" w:customStyle="1" w:styleId="Char8">
    <w:name w:val="纯文本 Char"/>
    <w:basedOn w:val="a0"/>
    <w:link w:val="afb"/>
    <w:rsid w:val="00A44E32"/>
    <w:rPr>
      <w:rFonts w:ascii="宋体" w:eastAsia="宋体" w:hAnsi="Courier New" w:cs="Times New Roman"/>
      <w:szCs w:val="21"/>
    </w:rPr>
  </w:style>
  <w:style w:type="paragraph" w:styleId="afc">
    <w:name w:val="Body Text"/>
    <w:basedOn w:val="a"/>
    <w:link w:val="Char9"/>
    <w:rsid w:val="00A44E32"/>
    <w:pPr>
      <w:spacing w:after="120"/>
    </w:pPr>
    <w:rPr>
      <w:rFonts w:ascii="Times New Roman" w:hAnsi="Times New Roman"/>
      <w:szCs w:val="21"/>
    </w:rPr>
  </w:style>
  <w:style w:type="character" w:customStyle="1" w:styleId="Char9">
    <w:name w:val="正文文本 Char"/>
    <w:basedOn w:val="a0"/>
    <w:link w:val="afc"/>
    <w:rsid w:val="00A44E32"/>
    <w:rPr>
      <w:rFonts w:ascii="Times New Roman" w:eastAsia="宋体" w:hAnsi="Times New Roman" w:cs="Times New Roman"/>
      <w:szCs w:val="21"/>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rPr>
  </w:style>
  <w:style w:type="character" w:customStyle="1" w:styleId="Charb">
    <w:name w:val="文档结构图 Char"/>
    <w:basedOn w:val="a0"/>
    <w:link w:val="afe"/>
    <w:rsid w:val="00A44E32"/>
    <w:rPr>
      <w:rFonts w:ascii="宋体" w:eastAsia="宋体" w:hAnsi="Times New Roman" w:cs="Times New Roman"/>
      <w:sz w:val="18"/>
      <w:szCs w:val="18"/>
    </w:rPr>
  </w:style>
  <w:style w:type="paragraph" w:styleId="32">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rPr>
  </w:style>
  <w:style w:type="character" w:customStyle="1" w:styleId="Charc">
    <w:name w:val="脚注文本 Char"/>
    <w:basedOn w:val="a0"/>
    <w:link w:val="aff"/>
    <w:rsid w:val="00A44E32"/>
    <w:rPr>
      <w:rFonts w:ascii="Times New Roman" w:eastAsia="宋体" w:hAnsi="Times New Roman" w:cs="Times New Roman"/>
      <w:sz w:val="18"/>
      <w:szCs w:val="18"/>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35" w:qFormat="1"/>
    <w:lsdException w:name="envelope return" w:uiPriority="0"/>
    <w:lsdException w:name="footnote reference" w:uiPriority="0"/>
    <w:lsdException w:name="annotation reference" w:uiPriority="0"/>
    <w:lsdException w:name="page number" w:uiPriority="0"/>
    <w:lsdException w:name="toa heading" w:uiPriority="0"/>
    <w:lsdException w:name="Lis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alutation" w:uiPriority="0"/>
    <w:lsdException w:name="Date" w:uiPriority="0"/>
    <w:lsdException w:name="Note Heading"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customStyle="1" w:styleId="PlainTable2">
    <w:name w:val="Plain Table 2"/>
    <w:basedOn w:val="a1"/>
    <w:uiPriority w:val="42"/>
    <w:rsid w:val="00A44E32"/>
    <w:rPr>
      <w:rFonts w:ascii="Calibri" w:eastAsia="宋体" w:hAnsi="Calibri"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1"/>
    <w:uiPriority w:val="43"/>
    <w:rsid w:val="00A44E32"/>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0">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0">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1">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1">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2">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2">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s>
</file>

<file path=word/webSettings.xml><?xml version="1.0" encoding="utf-8"?>
<w:webSettings xmlns:r="http://schemas.openxmlformats.org/officeDocument/2006/relationships" xmlns:w="http://schemas.openxmlformats.org/wordprocessingml/2006/main">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2B3BE168D74E0AA04291DAD87B847F"/>
        <w:category>
          <w:name w:val="常规"/>
          <w:gallery w:val="placeholder"/>
        </w:category>
        <w:types>
          <w:type w:val="bbPlcHdr"/>
        </w:types>
        <w:behaviors>
          <w:behavior w:val="content"/>
        </w:behaviors>
        <w:guid w:val="{59D7B869-5270-499F-8AD7-E31358E6187C}"/>
      </w:docPartPr>
      <w:docPartBody>
        <w:p w:rsidR="00B6056D" w:rsidRDefault="00B6056D">
          <w:pPr>
            <w:pStyle w:val="D12B3BE168D74E0AA04291DAD87B847F"/>
          </w:pPr>
          <w:r w:rsidRPr="00F254F3">
            <w:rPr>
              <w:rStyle w:val="a3"/>
              <w:rFonts w:hint="eastAsia"/>
            </w:rPr>
            <w:t>单击此处输入文字。</w:t>
          </w:r>
        </w:p>
      </w:docPartBody>
    </w:docPart>
    <w:docPart>
      <w:docPartPr>
        <w:name w:val="8351C13825804F868E525FD80D16C494"/>
        <w:category>
          <w:name w:val="常规"/>
          <w:gallery w:val="placeholder"/>
        </w:category>
        <w:types>
          <w:type w:val="bbPlcHdr"/>
        </w:types>
        <w:behaviors>
          <w:behavior w:val="content"/>
        </w:behaviors>
        <w:guid w:val="{548F353E-2E63-4D22-9993-6B5BA4D9321E}"/>
      </w:docPartPr>
      <w:docPartBody>
        <w:p w:rsidR="00B6056D" w:rsidRDefault="00B6056D">
          <w:pPr>
            <w:pStyle w:val="8351C13825804F868E525FD80D16C494"/>
          </w:pPr>
          <w:r w:rsidRPr="006C405C">
            <w:rPr>
              <w:rStyle w:val="placeholder1Char"/>
            </w:rPr>
            <w:t>____________</w:t>
          </w:r>
        </w:p>
      </w:docPartBody>
    </w:docPart>
    <w:docPart>
      <w:docPartPr>
        <w:name w:val="282712D94058449A8C516F46AB45E35C"/>
        <w:category>
          <w:name w:val="常规"/>
          <w:gallery w:val="placeholder"/>
        </w:category>
        <w:types>
          <w:type w:val="bbPlcHdr"/>
        </w:types>
        <w:behaviors>
          <w:behavior w:val="content"/>
        </w:behaviors>
        <w:guid w:val="{84AD80F3-59DA-4A1F-8528-A2E50403F1BB}"/>
      </w:docPartPr>
      <w:docPartBody>
        <w:p w:rsidR="00B6056D" w:rsidRDefault="00B6056D">
          <w:pPr>
            <w:pStyle w:val="282712D94058449A8C516F46AB45E35C"/>
          </w:pPr>
          <w:r w:rsidRPr="006C405C">
            <w:rPr>
              <w:rStyle w:val="placeholder1Char"/>
              <w:rFonts w:hint="eastAsia"/>
            </w:rPr>
            <w:t>_________________</w:t>
          </w:r>
        </w:p>
      </w:docPartBody>
    </w:docPart>
    <w:docPart>
      <w:docPartPr>
        <w:name w:val="8F284ACB211747178EAF66BAF69D3512"/>
        <w:category>
          <w:name w:val="常规"/>
          <w:gallery w:val="placeholder"/>
        </w:category>
        <w:types>
          <w:type w:val="bbPlcHdr"/>
        </w:types>
        <w:behaviors>
          <w:behavior w:val="content"/>
        </w:behaviors>
        <w:guid w:val="{90267644-614A-49BB-817E-DDD33EE00B55}"/>
      </w:docPartPr>
      <w:docPartBody>
        <w:p w:rsidR="00B6056D" w:rsidRDefault="00B6056D">
          <w:pPr>
            <w:pStyle w:val="8F284ACB211747178EAF66BAF69D3512"/>
          </w:pPr>
          <w:r w:rsidRPr="006C405C">
            <w:rPr>
              <w:rStyle w:val="placeholder1Char"/>
              <w:rFonts w:hint="eastAsia"/>
            </w:rPr>
            <w:t>选择</w:t>
          </w:r>
        </w:p>
      </w:docPartBody>
    </w:docPart>
    <w:docPart>
      <w:docPartPr>
        <w:name w:val="67EA4D7A2655451F8BB1A41B68C967F8"/>
        <w:category>
          <w:name w:val="常规"/>
          <w:gallery w:val="placeholder"/>
        </w:category>
        <w:types>
          <w:type w:val="bbPlcHdr"/>
        </w:types>
        <w:behaviors>
          <w:behavior w:val="content"/>
        </w:behaviors>
        <w:guid w:val="{4BEDC6F7-4D9B-4225-A5A5-367F9B5865CA}"/>
      </w:docPartPr>
      <w:docPartBody>
        <w:p w:rsidR="00B6056D" w:rsidRDefault="00B6056D">
          <w:pPr>
            <w:pStyle w:val="67EA4D7A2655451F8BB1A41B68C967F8"/>
          </w:pPr>
          <w:r w:rsidRPr="006C405C">
            <w:rPr>
              <w:rStyle w:val="placeholder1Char"/>
              <w:rFonts w:hint="eastAsia"/>
            </w:rPr>
            <w:t>选择</w:t>
          </w:r>
        </w:p>
      </w:docPartBody>
    </w:docPart>
    <w:docPart>
      <w:docPartPr>
        <w:name w:val="7B76469295A84CFCA84461986E1CB2ED"/>
        <w:category>
          <w:name w:val="常规"/>
          <w:gallery w:val="placeholder"/>
        </w:category>
        <w:types>
          <w:type w:val="bbPlcHdr"/>
        </w:types>
        <w:behaviors>
          <w:behavior w:val="content"/>
        </w:behaviors>
        <w:guid w:val="{345F90FA-5343-4A1F-A2F0-58D3FEA64413}"/>
      </w:docPartPr>
      <w:docPartBody>
        <w:p w:rsidR="00B6056D" w:rsidRDefault="00B6056D">
          <w:pPr>
            <w:pStyle w:val="7B76469295A84CFCA84461986E1CB2ED"/>
          </w:pPr>
          <w:r w:rsidRPr="006C405C">
            <w:rPr>
              <w:rStyle w:val="placeholder1Char"/>
              <w:rFonts w:hint="eastAsia"/>
            </w:rPr>
            <w:t>选择</w:t>
          </w:r>
        </w:p>
      </w:docPartBody>
    </w:docPart>
    <w:docPart>
      <w:docPartPr>
        <w:name w:val="A049E01DE0D24ED0B6B5F128A2296A03"/>
        <w:category>
          <w:name w:val="常规"/>
          <w:gallery w:val="placeholder"/>
        </w:category>
        <w:types>
          <w:type w:val="bbPlcHdr"/>
        </w:types>
        <w:behaviors>
          <w:behavior w:val="content"/>
        </w:behaviors>
        <w:guid w:val="{735F6945-BCE6-41C6-B845-500DBB03B117}"/>
      </w:docPartPr>
      <w:docPartBody>
        <w:p w:rsidR="00B6056D" w:rsidRDefault="00B6056D">
          <w:pPr>
            <w:pStyle w:val="A049E01DE0D24ED0B6B5F128A2296A03"/>
          </w:pPr>
          <w:r w:rsidRPr="006C405C">
            <w:rPr>
              <w:rStyle w:val="placeholder1Char"/>
            </w:rPr>
            <w:t>________________________</w:t>
          </w:r>
        </w:p>
      </w:docPartBody>
    </w:docPart>
    <w:docPart>
      <w:docPartPr>
        <w:name w:val="3361007F0B5340379B2B327C1F1E3014"/>
        <w:category>
          <w:name w:val="常规"/>
          <w:gallery w:val="placeholder"/>
        </w:category>
        <w:types>
          <w:type w:val="bbPlcHdr"/>
        </w:types>
        <w:behaviors>
          <w:behavior w:val="content"/>
        </w:behaviors>
        <w:guid w:val="{0095EFE1-EA45-4E0B-ADD0-13C6F6FDA8D3}"/>
      </w:docPartPr>
      <w:docPartBody>
        <w:p w:rsidR="00B6056D" w:rsidRDefault="00B6056D">
          <w:pPr>
            <w:pStyle w:val="3361007F0B5340379B2B327C1F1E3014"/>
          </w:pPr>
          <w:r w:rsidRPr="006C405C">
            <w:rPr>
              <w:rStyle w:val="placeholder1Char"/>
            </w:rPr>
            <w:t>________________________</w:t>
          </w:r>
        </w:p>
      </w:docPartBody>
    </w:docPart>
    <w:docPart>
      <w:docPartPr>
        <w:name w:val="DD225495451B4349AB2B16D2C79CC01A"/>
        <w:category>
          <w:name w:val="常规"/>
          <w:gallery w:val="placeholder"/>
        </w:category>
        <w:types>
          <w:type w:val="bbPlcHdr"/>
        </w:types>
        <w:behaviors>
          <w:behavior w:val="content"/>
        </w:behaviors>
        <w:guid w:val="{EFA878F4-380E-434E-BD02-3FDB90B6DDE6}"/>
      </w:docPartPr>
      <w:docPartBody>
        <w:p w:rsidR="00B6056D" w:rsidRDefault="00B6056D">
          <w:pPr>
            <w:pStyle w:val="DD225495451B4349AB2B16D2C79CC01A"/>
          </w:pPr>
          <w:r w:rsidRPr="006C405C">
            <w:rPr>
              <w:rStyle w:val="placeholder1Char"/>
            </w:rPr>
            <w:t>________________________</w:t>
          </w:r>
        </w:p>
      </w:docPartBody>
    </w:docPart>
    <w:docPart>
      <w:docPartPr>
        <w:name w:val="7B0558A5AE894C1EA74455E9DA4319D2"/>
        <w:category>
          <w:name w:val="常规"/>
          <w:gallery w:val="placeholder"/>
        </w:category>
        <w:types>
          <w:type w:val="bbPlcHdr"/>
        </w:types>
        <w:behaviors>
          <w:behavior w:val="content"/>
        </w:behaviors>
        <w:guid w:val="{77FC77C4-810F-4906-8AC4-A05D897FF73C}"/>
      </w:docPartPr>
      <w:docPartBody>
        <w:p w:rsidR="00B6056D" w:rsidRDefault="00B6056D">
          <w:pPr>
            <w:pStyle w:val="7B0558A5AE894C1EA74455E9DA4319D2"/>
          </w:pPr>
          <w:r w:rsidRPr="006C405C">
            <w:rPr>
              <w:rStyle w:val="placeholder2Char"/>
              <w:rFonts w:hint="eastAsia"/>
            </w:rPr>
            <w:t>重要</w:t>
          </w:r>
          <w:r w:rsidRPr="006C405C">
            <w:rPr>
              <w:rStyle w:val="placeholder2Char"/>
            </w:rPr>
            <w:t>风险事项名称</w:t>
          </w:r>
        </w:p>
      </w:docPartBody>
    </w:docPart>
    <w:docPart>
      <w:docPartPr>
        <w:name w:val="1A024B9D7A4B4BA3BC51961D5E0E5454"/>
        <w:category>
          <w:name w:val="常规"/>
          <w:gallery w:val="placeholder"/>
        </w:category>
        <w:types>
          <w:type w:val="bbPlcHdr"/>
        </w:types>
        <w:behaviors>
          <w:behavior w:val="content"/>
        </w:behaviors>
        <w:guid w:val="{D5A79930-894D-4AD0-A230-2155E5DB7532}"/>
      </w:docPartPr>
      <w:docPartBody>
        <w:p w:rsidR="00B6056D" w:rsidRDefault="00B6056D">
          <w:pPr>
            <w:pStyle w:val="1A024B9D7A4B4BA3BC51961D5E0E5454"/>
          </w:pPr>
          <w:r w:rsidRPr="006C405C">
            <w:rPr>
              <w:rStyle w:val="placeholder2Char"/>
              <w:rFonts w:hint="eastAsia"/>
            </w:rPr>
            <w:t>简要描述</w:t>
          </w:r>
          <w:r w:rsidRPr="006C405C">
            <w:rPr>
              <w:rStyle w:val="placeholder2Char"/>
            </w:rPr>
            <w:t>重要风险事项</w:t>
          </w:r>
        </w:p>
      </w:docPartBody>
    </w:docPart>
    <w:docPart>
      <w:docPartPr>
        <w:name w:val="91132462BFF641949DF43835D0A1D6D2"/>
        <w:category>
          <w:name w:val="常规"/>
          <w:gallery w:val="placeholder"/>
        </w:category>
        <w:types>
          <w:type w:val="bbPlcHdr"/>
        </w:types>
        <w:behaviors>
          <w:behavior w:val="content"/>
        </w:behaviors>
        <w:guid w:val="{135B0B3D-54D4-480A-AE6F-E9179ACDD918}"/>
      </w:docPartPr>
      <w:docPartBody>
        <w:p w:rsidR="00B6056D" w:rsidRDefault="00B6056D">
          <w:pPr>
            <w:pStyle w:val="91132462BFF641949DF43835D0A1D6D2"/>
          </w:pPr>
          <w:r w:rsidRPr="008F432C">
            <w:rPr>
              <w:rStyle w:val="placeholder1Char"/>
            </w:rPr>
            <w:t>选择</w:t>
          </w:r>
        </w:p>
      </w:docPartBody>
    </w:docPart>
    <w:docPart>
      <w:docPartPr>
        <w:name w:val="C2A257A593F246A49C32B1E2629C0B0F"/>
        <w:category>
          <w:name w:val="常规"/>
          <w:gallery w:val="placeholder"/>
        </w:category>
        <w:types>
          <w:type w:val="bbPlcHdr"/>
        </w:types>
        <w:behaviors>
          <w:behavior w:val="content"/>
        </w:behaviors>
        <w:guid w:val="{DE9DD343-876C-4019-AFB8-3AA1B57F34E2}"/>
      </w:docPartPr>
      <w:docPartBody>
        <w:p w:rsidR="00B6056D" w:rsidRDefault="00B6056D">
          <w:pPr>
            <w:pStyle w:val="C2A257A593F246A49C32B1E2629C0B0F"/>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70A13A44A7284648939EC5B5FAE9A6EE"/>
        <w:category>
          <w:name w:val="常规"/>
          <w:gallery w:val="placeholder"/>
        </w:category>
        <w:types>
          <w:type w:val="bbPlcHdr"/>
        </w:types>
        <w:behaviors>
          <w:behavior w:val="content"/>
        </w:behaviors>
        <w:guid w:val="{FFADFD32-4D28-42D2-9DCE-BD4C3D8B4C70}"/>
      </w:docPartPr>
      <w:docPartBody>
        <w:p w:rsidR="00B6056D" w:rsidRDefault="00B6056D">
          <w:pPr>
            <w:pStyle w:val="70A13A44A7284648939EC5B5FAE9A6EE"/>
          </w:pPr>
          <w:r w:rsidRPr="006C405C">
            <w:rPr>
              <w:rStyle w:val="placeholder1Char"/>
            </w:rPr>
            <w:t>____________</w:t>
          </w:r>
        </w:p>
      </w:docPartBody>
    </w:docPart>
    <w:docPart>
      <w:docPartPr>
        <w:name w:val="1E15AF780D2744BDABAC4D012CACC0E4"/>
        <w:category>
          <w:name w:val="常规"/>
          <w:gallery w:val="placeholder"/>
        </w:category>
        <w:types>
          <w:type w:val="bbPlcHdr"/>
        </w:types>
        <w:behaviors>
          <w:behavior w:val="content"/>
        </w:behaviors>
        <w:guid w:val="{0B596258-5CDE-4E87-BF6F-F0F8F46179F4}"/>
      </w:docPartPr>
      <w:docPartBody>
        <w:p w:rsidR="00B6056D" w:rsidRDefault="00B6056D">
          <w:pPr>
            <w:pStyle w:val="1E15AF780D2744BDABAC4D012CACC0E4"/>
          </w:pPr>
          <w:r w:rsidRPr="006C405C">
            <w:rPr>
              <w:rStyle w:val="placeholder1Char"/>
            </w:rPr>
            <w:t>____________</w:t>
          </w:r>
        </w:p>
      </w:docPartBody>
    </w:docPart>
    <w:docPart>
      <w:docPartPr>
        <w:name w:val="07273D2629FB425BBBFC820CD01941D2"/>
        <w:category>
          <w:name w:val="常规"/>
          <w:gallery w:val="placeholder"/>
        </w:category>
        <w:types>
          <w:type w:val="bbPlcHdr"/>
        </w:types>
        <w:behaviors>
          <w:behavior w:val="content"/>
        </w:behaviors>
        <w:guid w:val="{AF814F08-CDC1-47BE-94AA-24FBC619C9A8}"/>
      </w:docPartPr>
      <w:docPartBody>
        <w:p w:rsidR="00B6056D" w:rsidRDefault="00B6056D">
          <w:pPr>
            <w:pStyle w:val="07273D2629FB425BBBFC820CD01941D2"/>
          </w:pPr>
          <w:r w:rsidRPr="006C405C">
            <w:rPr>
              <w:rStyle w:val="placeholder1Char"/>
            </w:rPr>
            <w:t>____________</w:t>
          </w:r>
        </w:p>
      </w:docPartBody>
    </w:docPart>
    <w:docPart>
      <w:docPartPr>
        <w:name w:val="CC84CD324531443CAE60374EC82FA565"/>
        <w:category>
          <w:name w:val="常规"/>
          <w:gallery w:val="placeholder"/>
        </w:category>
        <w:types>
          <w:type w:val="bbPlcHdr"/>
        </w:types>
        <w:behaviors>
          <w:behavior w:val="content"/>
        </w:behaviors>
        <w:guid w:val="{5AF269B7-ED95-41F8-BF38-2C6BDAFAC313}"/>
      </w:docPartPr>
      <w:docPartBody>
        <w:p w:rsidR="00B6056D" w:rsidRDefault="00B6056D">
          <w:pPr>
            <w:pStyle w:val="CC84CD324531443CAE60374EC82FA565"/>
          </w:pPr>
          <w:r w:rsidRPr="006C405C">
            <w:rPr>
              <w:rStyle w:val="placeholder1Char"/>
            </w:rPr>
            <w:t>____________</w:t>
          </w:r>
        </w:p>
      </w:docPartBody>
    </w:docPart>
    <w:docPart>
      <w:docPartPr>
        <w:name w:val="DD567AFB94FA4FD79B9FA05FE6F137F2"/>
        <w:category>
          <w:name w:val="常规"/>
          <w:gallery w:val="placeholder"/>
        </w:category>
        <w:types>
          <w:type w:val="bbPlcHdr"/>
        </w:types>
        <w:behaviors>
          <w:behavior w:val="content"/>
        </w:behaviors>
        <w:guid w:val="{77B5F7E2-3FB8-4660-8FD7-FDB682349303}"/>
      </w:docPartPr>
      <w:docPartBody>
        <w:p w:rsidR="00B6056D" w:rsidRDefault="00B6056D">
          <w:pPr>
            <w:pStyle w:val="DD567AFB94FA4FD79B9FA05FE6F137F2"/>
          </w:pPr>
          <w:r w:rsidRPr="006C405C">
            <w:rPr>
              <w:rStyle w:val="placeholder1Char"/>
            </w:rPr>
            <w:t>________________________</w:t>
          </w:r>
        </w:p>
      </w:docPartBody>
    </w:docPart>
    <w:docPart>
      <w:docPartPr>
        <w:name w:val="5EE76848ECCE4D13A1D58E297E8D051F"/>
        <w:category>
          <w:name w:val="常规"/>
          <w:gallery w:val="placeholder"/>
        </w:category>
        <w:types>
          <w:type w:val="bbPlcHdr"/>
        </w:types>
        <w:behaviors>
          <w:behavior w:val="content"/>
        </w:behaviors>
        <w:guid w:val="{D4B2F710-83B3-4C19-9DF7-1B6ECBADF8DA}"/>
      </w:docPartPr>
      <w:docPartBody>
        <w:p w:rsidR="00B6056D" w:rsidRDefault="00B6056D">
          <w:pPr>
            <w:pStyle w:val="5EE76848ECCE4D13A1D58E297E8D051F"/>
          </w:pPr>
          <w:r w:rsidRPr="006C405C">
            <w:rPr>
              <w:rStyle w:val="placeholder1Char"/>
            </w:rPr>
            <w:t>________________________</w:t>
          </w:r>
        </w:p>
      </w:docPartBody>
    </w:docPart>
    <w:docPart>
      <w:docPartPr>
        <w:name w:val="F1BB2E46EEDD4A2A8D177EA853A5031C"/>
        <w:category>
          <w:name w:val="常规"/>
          <w:gallery w:val="placeholder"/>
        </w:category>
        <w:types>
          <w:type w:val="bbPlcHdr"/>
        </w:types>
        <w:behaviors>
          <w:behavior w:val="content"/>
        </w:behaviors>
        <w:guid w:val="{B0B08E75-158A-440B-8601-BAA4BC762143}"/>
      </w:docPartPr>
      <w:docPartBody>
        <w:p w:rsidR="00B6056D" w:rsidRDefault="00B6056D">
          <w:pPr>
            <w:pStyle w:val="F1BB2E46EEDD4A2A8D177EA853A5031C"/>
          </w:pPr>
          <w:r w:rsidRPr="00630B6F">
            <w:rPr>
              <w:rStyle w:val="a3"/>
              <w:rFonts w:ascii="仿宋" w:eastAsia="仿宋" w:hAnsi="仿宋"/>
            </w:rPr>
            <w:t>____________</w:t>
          </w:r>
        </w:p>
      </w:docPartBody>
    </w:docPart>
    <w:docPart>
      <w:docPartPr>
        <w:name w:val="08F101EED9AC48879249F351549EA22D"/>
        <w:category>
          <w:name w:val="常规"/>
          <w:gallery w:val="placeholder"/>
        </w:category>
        <w:types>
          <w:type w:val="bbPlcHdr"/>
        </w:types>
        <w:behaviors>
          <w:behavior w:val="content"/>
        </w:behaviors>
        <w:guid w:val="{70766DB6-0722-44C4-B867-1C10D6554A16}"/>
      </w:docPartPr>
      <w:docPartBody>
        <w:p w:rsidR="00B6056D" w:rsidRDefault="00B6056D">
          <w:pPr>
            <w:pStyle w:val="08F101EED9AC48879249F351549EA22D"/>
          </w:pPr>
          <w:r w:rsidRPr="006C405C">
            <w:rPr>
              <w:rStyle w:val="placeholder1Char"/>
            </w:rPr>
            <w:t>________________________</w:t>
          </w:r>
        </w:p>
      </w:docPartBody>
    </w:docPart>
    <w:docPart>
      <w:docPartPr>
        <w:name w:val="E436D97D9D37400BBB390A28A1C4D363"/>
        <w:category>
          <w:name w:val="常规"/>
          <w:gallery w:val="placeholder"/>
        </w:category>
        <w:types>
          <w:type w:val="bbPlcHdr"/>
        </w:types>
        <w:behaviors>
          <w:behavior w:val="content"/>
        </w:behaviors>
        <w:guid w:val="{C08D2F5B-9027-4FD9-9735-7E3CED55B599}"/>
      </w:docPartPr>
      <w:docPartBody>
        <w:p w:rsidR="00B6056D" w:rsidRDefault="00B6056D">
          <w:pPr>
            <w:pStyle w:val="E436D97D9D37400BBB390A28A1C4D363"/>
          </w:pPr>
          <w:r w:rsidRPr="006C405C">
            <w:rPr>
              <w:rStyle w:val="placeholder1Char"/>
            </w:rPr>
            <w:t>____________</w:t>
          </w:r>
        </w:p>
      </w:docPartBody>
    </w:docPart>
    <w:docPart>
      <w:docPartPr>
        <w:name w:val="7A8BD8509250406F9C397D3B86C13219"/>
        <w:category>
          <w:name w:val="常规"/>
          <w:gallery w:val="placeholder"/>
        </w:category>
        <w:types>
          <w:type w:val="bbPlcHdr"/>
        </w:types>
        <w:behaviors>
          <w:behavior w:val="content"/>
        </w:behaviors>
        <w:guid w:val="{277E4BC4-FB6E-4A47-B8F7-37ACAB326AD8}"/>
      </w:docPartPr>
      <w:docPartBody>
        <w:p w:rsidR="00B6056D" w:rsidRDefault="00B6056D">
          <w:pPr>
            <w:pStyle w:val="7A8BD8509250406F9C397D3B86C13219"/>
          </w:pPr>
          <w:r w:rsidRPr="00B11AF7">
            <w:rPr>
              <w:rStyle w:val="placeholder1Char"/>
            </w:rPr>
            <w:t>____________</w:t>
          </w:r>
        </w:p>
      </w:docPartBody>
    </w:docPart>
    <w:docPart>
      <w:docPartPr>
        <w:name w:val="5B6A75EA92584C08AC23B3632836DFF6"/>
        <w:category>
          <w:name w:val="常规"/>
          <w:gallery w:val="placeholder"/>
        </w:category>
        <w:types>
          <w:type w:val="bbPlcHdr"/>
        </w:types>
        <w:behaviors>
          <w:behavior w:val="content"/>
        </w:behaviors>
        <w:guid w:val="{C635DFC7-0AB8-49A0-B2C2-E752FE201CE7}"/>
      </w:docPartPr>
      <w:docPartBody>
        <w:p w:rsidR="00B6056D" w:rsidRDefault="00B6056D">
          <w:pPr>
            <w:pStyle w:val="5B6A75EA92584C08AC23B3632836DFF6"/>
          </w:pPr>
          <w:r w:rsidRPr="00B11AF7">
            <w:rPr>
              <w:rStyle w:val="placeholder1Char"/>
            </w:rPr>
            <w:t>________________________</w:t>
          </w:r>
        </w:p>
      </w:docPartBody>
    </w:docPart>
    <w:docPart>
      <w:docPartPr>
        <w:name w:val="CC0DB3987BDC4B3897955C859EF7B8CF"/>
        <w:category>
          <w:name w:val="常规"/>
          <w:gallery w:val="placeholder"/>
        </w:category>
        <w:types>
          <w:type w:val="bbPlcHdr"/>
        </w:types>
        <w:behaviors>
          <w:behavior w:val="content"/>
        </w:behaviors>
        <w:guid w:val="{37C19CD9-7CDC-4458-9842-33F5BB6F9D6D}"/>
      </w:docPartPr>
      <w:docPartBody>
        <w:p w:rsidR="00B6056D" w:rsidRDefault="00B6056D">
          <w:pPr>
            <w:pStyle w:val="CC0DB3987BDC4B3897955C859EF7B8CF"/>
          </w:pPr>
          <w:r w:rsidRPr="006C405C">
            <w:rPr>
              <w:rStyle w:val="placeholder1Char"/>
            </w:rPr>
            <w:t>____________</w:t>
          </w:r>
        </w:p>
      </w:docPartBody>
    </w:docPart>
    <w:docPart>
      <w:docPartPr>
        <w:name w:val="68B1A01295674F7C9A68A3986DBE6EEA"/>
        <w:category>
          <w:name w:val="常规"/>
          <w:gallery w:val="placeholder"/>
        </w:category>
        <w:types>
          <w:type w:val="bbPlcHdr"/>
        </w:types>
        <w:behaviors>
          <w:behavior w:val="content"/>
        </w:behaviors>
        <w:guid w:val="{4773ED6B-87B9-4CB7-8E8F-C2F8CF983DE5}"/>
      </w:docPartPr>
      <w:docPartBody>
        <w:p w:rsidR="00B6056D" w:rsidRDefault="00B6056D">
          <w:pPr>
            <w:pStyle w:val="68B1A01295674F7C9A68A3986DBE6EEA"/>
          </w:pPr>
          <w:r w:rsidRPr="006C405C">
            <w:rPr>
              <w:rStyle w:val="placeholder1Char"/>
            </w:rPr>
            <w:t>____________</w:t>
          </w:r>
        </w:p>
      </w:docPartBody>
    </w:docPart>
    <w:docPart>
      <w:docPartPr>
        <w:name w:val="D2030C80EB61455ABABC5AC07B5ED657"/>
        <w:category>
          <w:name w:val="常规"/>
          <w:gallery w:val="placeholder"/>
        </w:category>
        <w:types>
          <w:type w:val="bbPlcHdr"/>
        </w:types>
        <w:behaviors>
          <w:behavior w:val="content"/>
        </w:behaviors>
        <w:guid w:val="{ABECCCFA-A8CB-48C2-ABDB-F4A605E69134}"/>
      </w:docPartPr>
      <w:docPartBody>
        <w:p w:rsidR="00B6056D" w:rsidRDefault="00B6056D">
          <w:pPr>
            <w:pStyle w:val="D2030C80EB61455ABABC5AC07B5ED657"/>
          </w:pPr>
          <w:r w:rsidRPr="006C405C">
            <w:rPr>
              <w:rStyle w:val="placeholder1Char"/>
            </w:rPr>
            <w:t>____________</w:t>
          </w:r>
        </w:p>
      </w:docPartBody>
    </w:docPart>
    <w:docPart>
      <w:docPartPr>
        <w:name w:val="A3EB15C875DF4685955E85E5459C5FC7"/>
        <w:category>
          <w:name w:val="常规"/>
          <w:gallery w:val="placeholder"/>
        </w:category>
        <w:types>
          <w:type w:val="bbPlcHdr"/>
        </w:types>
        <w:behaviors>
          <w:behavior w:val="content"/>
        </w:behaviors>
        <w:guid w:val="{00703B92-F961-4ADD-A0F2-EF2E321B4133}"/>
      </w:docPartPr>
      <w:docPartBody>
        <w:p w:rsidR="00B6056D" w:rsidRDefault="00B6056D">
          <w:pPr>
            <w:pStyle w:val="A3EB15C875DF4685955E85E5459C5FC7"/>
          </w:pPr>
          <w:r w:rsidRPr="006C405C">
            <w:rPr>
              <w:rStyle w:val="placeholder1Char"/>
            </w:rPr>
            <w:t>____________</w:t>
          </w:r>
        </w:p>
      </w:docPartBody>
    </w:docPart>
    <w:docPart>
      <w:docPartPr>
        <w:name w:val="4C54DE831D4B462A9419241362A7820F"/>
        <w:category>
          <w:name w:val="常规"/>
          <w:gallery w:val="placeholder"/>
        </w:category>
        <w:types>
          <w:type w:val="bbPlcHdr"/>
        </w:types>
        <w:behaviors>
          <w:behavior w:val="content"/>
        </w:behaviors>
        <w:guid w:val="{E507F705-50BE-46CA-B41B-48B89891D4E6}"/>
      </w:docPartPr>
      <w:docPartBody>
        <w:p w:rsidR="00B6056D" w:rsidRDefault="00B6056D">
          <w:pPr>
            <w:pStyle w:val="4C54DE831D4B462A9419241362A7820F"/>
          </w:pPr>
          <w:r w:rsidRPr="006C405C">
            <w:rPr>
              <w:rStyle w:val="placeholder1Char"/>
            </w:rPr>
            <w:t>________________________</w:t>
          </w:r>
        </w:p>
      </w:docPartBody>
    </w:docPart>
    <w:docPart>
      <w:docPartPr>
        <w:name w:val="8E22346E97164844B51124B04EE0ACBA"/>
        <w:category>
          <w:name w:val="常规"/>
          <w:gallery w:val="placeholder"/>
        </w:category>
        <w:types>
          <w:type w:val="bbPlcHdr"/>
        </w:types>
        <w:behaviors>
          <w:behavior w:val="content"/>
        </w:behaviors>
        <w:guid w:val="{F457E317-B5F6-422B-9B93-709F97FCC4AA}"/>
      </w:docPartPr>
      <w:docPartBody>
        <w:p w:rsidR="00B6056D" w:rsidRDefault="00B6056D">
          <w:pPr>
            <w:pStyle w:val="8E22346E97164844B51124B04EE0ACBA"/>
          </w:pPr>
          <w:r w:rsidRPr="006C405C">
            <w:rPr>
              <w:rStyle w:val="placeholder1Char"/>
            </w:rPr>
            <w:t>____________________________________</w:t>
          </w:r>
        </w:p>
      </w:docPartBody>
    </w:docPart>
    <w:docPart>
      <w:docPartPr>
        <w:name w:val="CEAD87F6B3E7481D86E79CB182B66B65"/>
        <w:category>
          <w:name w:val="常规"/>
          <w:gallery w:val="placeholder"/>
        </w:category>
        <w:types>
          <w:type w:val="bbPlcHdr"/>
        </w:types>
        <w:behaviors>
          <w:behavior w:val="content"/>
        </w:behaviors>
        <w:guid w:val="{9D7E9E9F-0C51-4F36-A7EA-1679CD5B9A5C}"/>
      </w:docPartPr>
      <w:docPartBody>
        <w:p w:rsidR="00B6056D" w:rsidRDefault="00B6056D">
          <w:pPr>
            <w:pStyle w:val="CEAD87F6B3E7481D86E79CB182B66B65"/>
          </w:pPr>
          <w:r w:rsidRPr="006C405C">
            <w:rPr>
              <w:rStyle w:val="placeholder1Char"/>
            </w:rPr>
            <w:t>____________</w:t>
          </w:r>
        </w:p>
      </w:docPartBody>
    </w:docPart>
    <w:docPart>
      <w:docPartPr>
        <w:name w:val="04577DA3D6574E938BA99FB3745F3F3A"/>
        <w:category>
          <w:name w:val="常规"/>
          <w:gallery w:val="placeholder"/>
        </w:category>
        <w:types>
          <w:type w:val="bbPlcHdr"/>
        </w:types>
        <w:behaviors>
          <w:behavior w:val="content"/>
        </w:behaviors>
        <w:guid w:val="{9508CED7-1FA0-4015-BE10-8792ADE4E16F}"/>
      </w:docPartPr>
      <w:docPartBody>
        <w:p w:rsidR="00B6056D" w:rsidRDefault="00B6056D">
          <w:pPr>
            <w:pStyle w:val="04577DA3D6574E938BA99FB3745F3F3A"/>
          </w:pPr>
          <w:r w:rsidRPr="006C405C">
            <w:rPr>
              <w:rStyle w:val="placeholder1Char"/>
            </w:rPr>
            <w:t>________________________</w:t>
          </w:r>
        </w:p>
      </w:docPartBody>
    </w:docPart>
    <w:docPart>
      <w:docPartPr>
        <w:name w:val="3DBFFC125E0A455FAA2F159F9B2F9712"/>
        <w:category>
          <w:name w:val="常规"/>
          <w:gallery w:val="placeholder"/>
        </w:category>
        <w:types>
          <w:type w:val="bbPlcHdr"/>
        </w:types>
        <w:behaviors>
          <w:behavior w:val="content"/>
        </w:behaviors>
        <w:guid w:val="{E76513BF-AE50-4860-BD1B-849F2AF561B9}"/>
      </w:docPartPr>
      <w:docPartBody>
        <w:p w:rsidR="00B6056D" w:rsidRDefault="00B6056D">
          <w:pPr>
            <w:pStyle w:val="3DBFFC125E0A455FAA2F159F9B2F9712"/>
          </w:pPr>
          <w:r w:rsidRPr="006C405C">
            <w:rPr>
              <w:rStyle w:val="placeholder2Char"/>
            </w:rPr>
            <w:t>选择日期</w:t>
          </w:r>
        </w:p>
      </w:docPartBody>
    </w:docPart>
    <w:docPart>
      <w:docPartPr>
        <w:name w:val="D51286BB69EF49E083B91DBBB4FCB340"/>
        <w:category>
          <w:name w:val="常规"/>
          <w:gallery w:val="placeholder"/>
        </w:category>
        <w:types>
          <w:type w:val="bbPlcHdr"/>
        </w:types>
        <w:behaviors>
          <w:behavior w:val="content"/>
        </w:behaviors>
        <w:guid w:val="{CBA9194B-F402-4CED-9B05-1F23691827EE}"/>
      </w:docPartPr>
      <w:docPartBody>
        <w:p w:rsidR="00B6056D" w:rsidRDefault="00B6056D">
          <w:pPr>
            <w:pStyle w:val="D51286BB69EF49E083B91DBBB4FCB340"/>
          </w:pPr>
          <w:r w:rsidRPr="006C405C">
            <w:rPr>
              <w:rStyle w:val="placeholder1Char"/>
              <w:rFonts w:hint="eastAsia"/>
            </w:rPr>
            <w:t>选择行业</w:t>
          </w:r>
        </w:p>
      </w:docPartBody>
    </w:docPart>
    <w:docPart>
      <w:docPartPr>
        <w:name w:val="41EBE2234CD24EB1B26F96734CAE9CC9"/>
        <w:category>
          <w:name w:val="常规"/>
          <w:gallery w:val="placeholder"/>
        </w:category>
        <w:types>
          <w:type w:val="bbPlcHdr"/>
        </w:types>
        <w:behaviors>
          <w:behavior w:val="content"/>
        </w:behaviors>
        <w:guid w:val="{0AFC03DC-0085-4E0D-9D3C-4D371D0A17F2}"/>
      </w:docPartPr>
      <w:docPartBody>
        <w:p w:rsidR="00B6056D" w:rsidRDefault="00B6056D">
          <w:pPr>
            <w:pStyle w:val="41EBE2234CD24EB1B26F96734CAE9CC9"/>
          </w:pPr>
          <w:r w:rsidRPr="006C405C">
            <w:rPr>
              <w:rStyle w:val="placeholder1Char"/>
            </w:rPr>
            <w:t>____________</w:t>
          </w:r>
        </w:p>
      </w:docPartBody>
    </w:docPart>
    <w:docPart>
      <w:docPartPr>
        <w:name w:val="AD1B911CA7334622B766EDF354F92F7D"/>
        <w:category>
          <w:name w:val="常规"/>
          <w:gallery w:val="placeholder"/>
        </w:category>
        <w:types>
          <w:type w:val="bbPlcHdr"/>
        </w:types>
        <w:behaviors>
          <w:behavior w:val="content"/>
        </w:behaviors>
        <w:guid w:val="{9EA70EB4-10C8-461D-9678-0676BD9B17D3}"/>
      </w:docPartPr>
      <w:docPartBody>
        <w:p w:rsidR="00B6056D" w:rsidRDefault="00B6056D">
          <w:pPr>
            <w:pStyle w:val="AD1B911CA7334622B766EDF354F92F7D"/>
          </w:pPr>
          <w:r w:rsidRPr="006C405C">
            <w:rPr>
              <w:rStyle w:val="placeholder2Char"/>
              <w:rFonts w:hint="eastAsia"/>
            </w:rPr>
            <w:t>选择转让</w:t>
          </w:r>
          <w:r w:rsidRPr="006C405C">
            <w:rPr>
              <w:rStyle w:val="placeholder2Char"/>
            </w:rPr>
            <w:t>方式</w:t>
          </w:r>
        </w:p>
      </w:docPartBody>
    </w:docPart>
    <w:docPart>
      <w:docPartPr>
        <w:name w:val="644A2DEC70414BFAB3C273B9775C82AA"/>
        <w:category>
          <w:name w:val="常规"/>
          <w:gallery w:val="placeholder"/>
        </w:category>
        <w:types>
          <w:type w:val="bbPlcHdr"/>
        </w:types>
        <w:behaviors>
          <w:behavior w:val="content"/>
        </w:behaviors>
        <w:guid w:val="{C76658EF-FFE0-4F12-A0A0-51BF0F12EAB5}"/>
      </w:docPartPr>
      <w:docPartBody>
        <w:p w:rsidR="00B6056D" w:rsidRDefault="00B6056D">
          <w:pPr>
            <w:pStyle w:val="644A2DEC70414BFAB3C273B9775C82AA"/>
          </w:pPr>
          <w:r w:rsidRPr="006C405C">
            <w:rPr>
              <w:rStyle w:val="placeholder1Char"/>
            </w:rPr>
            <w:t>____________</w:t>
          </w:r>
        </w:p>
      </w:docPartBody>
    </w:docPart>
    <w:docPart>
      <w:docPartPr>
        <w:name w:val="A7E552D7FD684E088956694F2C676F53"/>
        <w:category>
          <w:name w:val="常规"/>
          <w:gallery w:val="placeholder"/>
        </w:category>
        <w:types>
          <w:type w:val="bbPlcHdr"/>
        </w:types>
        <w:behaviors>
          <w:behavior w:val="content"/>
        </w:behaviors>
        <w:guid w:val="{6605E20A-6F05-4BC7-86D7-C44A8B7F80F1}"/>
      </w:docPartPr>
      <w:docPartBody>
        <w:p w:rsidR="00B6056D" w:rsidRDefault="00B6056D">
          <w:pPr>
            <w:pStyle w:val="A7E552D7FD684E088956694F2C676F53"/>
          </w:pPr>
          <w:r w:rsidRPr="006C405C">
            <w:rPr>
              <w:rStyle w:val="placeholder1Char"/>
            </w:rPr>
            <w:t>____________</w:t>
          </w:r>
        </w:p>
      </w:docPartBody>
    </w:docPart>
    <w:docPart>
      <w:docPartPr>
        <w:name w:val="1DD6C7A58A9D431BBFB7CD441F0BF8F8"/>
        <w:category>
          <w:name w:val="常规"/>
          <w:gallery w:val="placeholder"/>
        </w:category>
        <w:types>
          <w:type w:val="bbPlcHdr"/>
        </w:types>
        <w:behaviors>
          <w:behavior w:val="content"/>
        </w:behaviors>
        <w:guid w:val="{D5ECCCCC-3223-4EC8-B5DB-72362AFA608C}"/>
      </w:docPartPr>
      <w:docPartBody>
        <w:p w:rsidR="00B6056D" w:rsidRDefault="00B6056D">
          <w:pPr>
            <w:pStyle w:val="1DD6C7A58A9D431BBFB7CD441F0BF8F8"/>
          </w:pPr>
          <w:r w:rsidRPr="006C405C">
            <w:rPr>
              <w:rStyle w:val="placeholder1Char"/>
            </w:rPr>
            <w:t>____________</w:t>
          </w:r>
        </w:p>
      </w:docPartBody>
    </w:docPart>
    <w:docPart>
      <w:docPartPr>
        <w:name w:val="B155EBB372174F939510476D50240480"/>
        <w:category>
          <w:name w:val="常规"/>
          <w:gallery w:val="placeholder"/>
        </w:category>
        <w:types>
          <w:type w:val="bbPlcHdr"/>
        </w:types>
        <w:behaviors>
          <w:behavior w:val="content"/>
        </w:behaviors>
        <w:guid w:val="{F2782FC2-FB08-4391-88A5-844ADB699B49}"/>
      </w:docPartPr>
      <w:docPartBody>
        <w:p w:rsidR="00B6056D" w:rsidRDefault="00B6056D">
          <w:pPr>
            <w:pStyle w:val="B155EBB372174F939510476D50240480"/>
          </w:pPr>
          <w:r w:rsidRPr="006C405C">
            <w:rPr>
              <w:rStyle w:val="placeholder1Char"/>
            </w:rPr>
            <w:t>____________</w:t>
          </w:r>
        </w:p>
      </w:docPartBody>
    </w:docPart>
    <w:docPart>
      <w:docPartPr>
        <w:name w:val="6E900B791C55432AB5D004BAA81C0466"/>
        <w:category>
          <w:name w:val="常规"/>
          <w:gallery w:val="placeholder"/>
        </w:category>
        <w:types>
          <w:type w:val="bbPlcHdr"/>
        </w:types>
        <w:behaviors>
          <w:behavior w:val="content"/>
        </w:behaviors>
        <w:guid w:val="{A303CF97-491C-4ACB-8794-3BC04EA9283B}"/>
      </w:docPartPr>
      <w:docPartBody>
        <w:p w:rsidR="00B6056D" w:rsidRDefault="00B6056D">
          <w:pPr>
            <w:pStyle w:val="6E900B791C55432AB5D004BAA81C0466"/>
          </w:pPr>
          <w:r w:rsidRPr="008F432C">
            <w:rPr>
              <w:rStyle w:val="placeholder1Char"/>
              <w:rFonts w:hint="eastAsia"/>
            </w:rPr>
            <w:t>选择</w:t>
          </w:r>
        </w:p>
      </w:docPartBody>
    </w:docPart>
    <w:docPart>
      <w:docPartPr>
        <w:name w:val="413580561028409792EBD5E6F7E28DFE"/>
        <w:category>
          <w:name w:val="常规"/>
          <w:gallery w:val="placeholder"/>
        </w:category>
        <w:types>
          <w:type w:val="bbPlcHdr"/>
        </w:types>
        <w:behaviors>
          <w:behavior w:val="content"/>
        </w:behaviors>
        <w:guid w:val="{215CBC6D-C5F4-4FEB-880B-E87C688F2C76}"/>
      </w:docPartPr>
      <w:docPartBody>
        <w:p w:rsidR="00B6056D" w:rsidRDefault="00B6056D">
          <w:pPr>
            <w:pStyle w:val="413580561028409792EBD5E6F7E28DFE"/>
          </w:pPr>
          <w:r w:rsidRPr="006C405C">
            <w:rPr>
              <w:rStyle w:val="placeholder1Char"/>
            </w:rPr>
            <w:t>____________</w:t>
          </w:r>
        </w:p>
      </w:docPartBody>
    </w:docPart>
    <w:docPart>
      <w:docPartPr>
        <w:name w:val="769FD4201BBD447889915248ADA7EF69"/>
        <w:category>
          <w:name w:val="常规"/>
          <w:gallery w:val="placeholder"/>
        </w:category>
        <w:types>
          <w:type w:val="bbPlcHdr"/>
        </w:types>
        <w:behaviors>
          <w:behavior w:val="content"/>
        </w:behaviors>
        <w:guid w:val="{6706C1CA-3F10-4B59-9D82-46D40EB2E235}"/>
      </w:docPartPr>
      <w:docPartBody>
        <w:p w:rsidR="00B6056D" w:rsidRDefault="00B6056D">
          <w:pPr>
            <w:pStyle w:val="769FD4201BBD447889915248ADA7EF69"/>
          </w:pPr>
          <w:r w:rsidRPr="008F432C">
            <w:rPr>
              <w:rStyle w:val="placeholder1Char"/>
              <w:rFonts w:hint="eastAsia"/>
            </w:rPr>
            <w:t>选择</w:t>
          </w:r>
        </w:p>
      </w:docPartBody>
    </w:docPart>
    <w:docPart>
      <w:docPartPr>
        <w:name w:val="2968795EA1894D5F8DB224448B61F8E8"/>
        <w:category>
          <w:name w:val="常规"/>
          <w:gallery w:val="placeholder"/>
        </w:category>
        <w:types>
          <w:type w:val="bbPlcHdr"/>
        </w:types>
        <w:behaviors>
          <w:behavior w:val="content"/>
        </w:behaviors>
        <w:guid w:val="{A8809643-A9A3-4BFD-8BBD-7C9E7014063C}"/>
      </w:docPartPr>
      <w:docPartBody>
        <w:p w:rsidR="00B6056D" w:rsidRDefault="00B6056D">
          <w:pPr>
            <w:pStyle w:val="2968795EA1894D5F8DB224448B61F8E8"/>
          </w:pPr>
          <w:r w:rsidRPr="006C405C">
            <w:rPr>
              <w:rStyle w:val="placeholder1Char"/>
            </w:rPr>
            <w:t>____________</w:t>
          </w:r>
        </w:p>
      </w:docPartBody>
    </w:docPart>
    <w:docPart>
      <w:docPartPr>
        <w:name w:val="C149E2A07F0049568F9CE1BBE368FACB"/>
        <w:category>
          <w:name w:val="常规"/>
          <w:gallery w:val="placeholder"/>
        </w:category>
        <w:types>
          <w:type w:val="bbPlcHdr"/>
        </w:types>
        <w:behaviors>
          <w:behavior w:val="content"/>
        </w:behaviors>
        <w:guid w:val="{1A87492C-0A87-4C08-AC56-4B91F95A2094}"/>
      </w:docPartPr>
      <w:docPartBody>
        <w:p w:rsidR="00B6056D" w:rsidRDefault="00B6056D">
          <w:pPr>
            <w:pStyle w:val="C149E2A07F0049568F9CE1BBE368FACB"/>
          </w:pPr>
          <w:r w:rsidRPr="008F432C">
            <w:rPr>
              <w:rStyle w:val="placeholder1Char"/>
            </w:rPr>
            <w:t>选择</w:t>
          </w:r>
        </w:p>
      </w:docPartBody>
    </w:docPart>
    <w:docPart>
      <w:docPartPr>
        <w:name w:val="174A2B0ABB5A4BC2A27F449DE06AA646"/>
        <w:category>
          <w:name w:val="常规"/>
          <w:gallery w:val="placeholder"/>
        </w:category>
        <w:types>
          <w:type w:val="bbPlcHdr"/>
        </w:types>
        <w:behaviors>
          <w:behavior w:val="content"/>
        </w:behaviors>
        <w:guid w:val="{F7363E29-3466-4F98-85F2-AA9DD1A0C7E4}"/>
      </w:docPartPr>
      <w:docPartBody>
        <w:p w:rsidR="00B6056D" w:rsidRDefault="00B6056D">
          <w:pPr>
            <w:pStyle w:val="174A2B0ABB5A4BC2A27F449DE06AA646"/>
          </w:pPr>
          <w:r w:rsidRPr="006C405C">
            <w:rPr>
              <w:rStyle w:val="placeholder1Char"/>
            </w:rPr>
            <w:t>_____________</w:t>
          </w:r>
        </w:p>
      </w:docPartBody>
    </w:docPart>
    <w:docPart>
      <w:docPartPr>
        <w:name w:val="EDEA7131B5A646788F597367D9972E0D"/>
        <w:category>
          <w:name w:val="常规"/>
          <w:gallery w:val="placeholder"/>
        </w:category>
        <w:types>
          <w:type w:val="bbPlcHdr"/>
        </w:types>
        <w:behaviors>
          <w:behavior w:val="content"/>
        </w:behaviors>
        <w:guid w:val="{EAEFCAE2-CD15-48D0-8884-57812BFF6DA7}"/>
      </w:docPartPr>
      <w:docPartBody>
        <w:p w:rsidR="00B6056D" w:rsidRDefault="00B6056D">
          <w:pPr>
            <w:pStyle w:val="EDEA7131B5A646788F597367D9972E0D"/>
          </w:pPr>
          <w:r w:rsidRPr="006C405C">
            <w:rPr>
              <w:rStyle w:val="placeholder1Char"/>
            </w:rPr>
            <w:t>_____________</w:t>
          </w:r>
        </w:p>
      </w:docPartBody>
    </w:docPart>
    <w:docPart>
      <w:docPartPr>
        <w:name w:val="127FFB514ADD4957BE2000365E21D7A0"/>
        <w:category>
          <w:name w:val="常规"/>
          <w:gallery w:val="placeholder"/>
        </w:category>
        <w:types>
          <w:type w:val="bbPlcHdr"/>
        </w:types>
        <w:behaviors>
          <w:behavior w:val="content"/>
        </w:behaviors>
        <w:guid w:val="{8ADA6358-6850-4AA3-841F-443E03B9588E}"/>
      </w:docPartPr>
      <w:docPartBody>
        <w:p w:rsidR="00B6056D" w:rsidRDefault="00B6056D">
          <w:pPr>
            <w:pStyle w:val="127FFB514ADD4957BE2000365E21D7A0"/>
          </w:pPr>
          <w:r w:rsidRPr="006C405C">
            <w:rPr>
              <w:rStyle w:val="placeholder1Char"/>
            </w:rPr>
            <w:t>_____________</w:t>
          </w:r>
        </w:p>
      </w:docPartBody>
    </w:docPart>
    <w:docPart>
      <w:docPartPr>
        <w:name w:val="82D5104F41FF44AB8665C3A6648C0058"/>
        <w:category>
          <w:name w:val="常规"/>
          <w:gallery w:val="placeholder"/>
        </w:category>
        <w:types>
          <w:type w:val="bbPlcHdr"/>
        </w:types>
        <w:behaviors>
          <w:behavior w:val="content"/>
        </w:behaviors>
        <w:guid w:val="{6F4ED335-1013-4736-B23D-D73189EBB1B0}"/>
      </w:docPartPr>
      <w:docPartBody>
        <w:p w:rsidR="00B6056D" w:rsidRDefault="00B6056D">
          <w:pPr>
            <w:pStyle w:val="82D5104F41FF44AB8665C3A6648C0058"/>
          </w:pPr>
          <w:r w:rsidRPr="006C405C">
            <w:rPr>
              <w:rStyle w:val="placeholder1Char"/>
            </w:rPr>
            <w:t>_____________</w:t>
          </w:r>
        </w:p>
      </w:docPartBody>
    </w:docPart>
    <w:docPart>
      <w:docPartPr>
        <w:name w:val="32AC11C673CA4C2B886EAE7A0EB87D7B"/>
        <w:category>
          <w:name w:val="常规"/>
          <w:gallery w:val="placeholder"/>
        </w:category>
        <w:types>
          <w:type w:val="bbPlcHdr"/>
        </w:types>
        <w:behaviors>
          <w:behavior w:val="content"/>
        </w:behaviors>
        <w:guid w:val="{796C5211-8984-4F7F-87A0-3C5EFCA8DF81}"/>
      </w:docPartPr>
      <w:docPartBody>
        <w:p w:rsidR="00B6056D" w:rsidRDefault="00B6056D">
          <w:pPr>
            <w:pStyle w:val="32AC11C673CA4C2B886EAE7A0EB87D7B"/>
          </w:pPr>
          <w:r w:rsidRPr="006C405C">
            <w:rPr>
              <w:rStyle w:val="placeholder1Char"/>
            </w:rPr>
            <w:t>_____________</w:t>
          </w:r>
        </w:p>
      </w:docPartBody>
    </w:docPart>
    <w:docPart>
      <w:docPartPr>
        <w:name w:val="CC648D06C56D4DC6999C9663F5E2AAE2"/>
        <w:category>
          <w:name w:val="常规"/>
          <w:gallery w:val="placeholder"/>
        </w:category>
        <w:types>
          <w:type w:val="bbPlcHdr"/>
        </w:types>
        <w:behaviors>
          <w:behavior w:val="content"/>
        </w:behaviors>
        <w:guid w:val="{3AD361FB-1FCF-45B9-AA4A-D680F6BE315C}"/>
      </w:docPartPr>
      <w:docPartBody>
        <w:p w:rsidR="00B6056D" w:rsidRDefault="00B6056D">
          <w:pPr>
            <w:pStyle w:val="CC648D06C56D4DC6999C9663F5E2AAE2"/>
          </w:pPr>
          <w:r w:rsidRPr="006C405C">
            <w:rPr>
              <w:rStyle w:val="placeholder1Char"/>
            </w:rPr>
            <w:t>_____________</w:t>
          </w:r>
        </w:p>
      </w:docPartBody>
    </w:docPart>
    <w:docPart>
      <w:docPartPr>
        <w:name w:val="3938F42F901A41659ED87E3872B1F884"/>
        <w:category>
          <w:name w:val="常规"/>
          <w:gallery w:val="placeholder"/>
        </w:category>
        <w:types>
          <w:type w:val="bbPlcHdr"/>
        </w:types>
        <w:behaviors>
          <w:behavior w:val="content"/>
        </w:behaviors>
        <w:guid w:val="{33943837-78F8-46ED-83A7-C4BEBA8D38F2}"/>
      </w:docPartPr>
      <w:docPartBody>
        <w:p w:rsidR="00B6056D" w:rsidRDefault="00B6056D">
          <w:pPr>
            <w:pStyle w:val="3938F42F901A41659ED87E3872B1F884"/>
          </w:pPr>
          <w:r w:rsidRPr="006C405C">
            <w:rPr>
              <w:rStyle w:val="placeholder1Char"/>
            </w:rPr>
            <w:t>_____________</w:t>
          </w:r>
        </w:p>
      </w:docPartBody>
    </w:docPart>
    <w:docPart>
      <w:docPartPr>
        <w:name w:val="BC003F1BA86B482AA2BBFFFD5733D843"/>
        <w:category>
          <w:name w:val="常规"/>
          <w:gallery w:val="placeholder"/>
        </w:category>
        <w:types>
          <w:type w:val="bbPlcHdr"/>
        </w:types>
        <w:behaviors>
          <w:behavior w:val="content"/>
        </w:behaviors>
        <w:guid w:val="{D47B26F1-63C8-4B75-8F06-28B0AC1121CF}"/>
      </w:docPartPr>
      <w:docPartBody>
        <w:p w:rsidR="00B6056D" w:rsidRDefault="00B6056D">
          <w:pPr>
            <w:pStyle w:val="BC003F1BA86B482AA2BBFFFD5733D843"/>
          </w:pPr>
          <w:r w:rsidRPr="006C405C">
            <w:rPr>
              <w:rStyle w:val="placeholder1Char"/>
            </w:rPr>
            <w:t>_____________</w:t>
          </w:r>
        </w:p>
      </w:docPartBody>
    </w:docPart>
    <w:docPart>
      <w:docPartPr>
        <w:name w:val="37862ABB05174CB69D9D3953CF7C91E0"/>
        <w:category>
          <w:name w:val="常规"/>
          <w:gallery w:val="placeholder"/>
        </w:category>
        <w:types>
          <w:type w:val="bbPlcHdr"/>
        </w:types>
        <w:behaviors>
          <w:behavior w:val="content"/>
        </w:behaviors>
        <w:guid w:val="{1921EFA9-FCE6-453D-8C4D-EA4DDDA695ED}"/>
      </w:docPartPr>
      <w:docPartBody>
        <w:p w:rsidR="00B6056D" w:rsidRDefault="00B6056D">
          <w:pPr>
            <w:pStyle w:val="37862ABB05174CB69D9D3953CF7C91E0"/>
          </w:pPr>
          <w:r w:rsidRPr="006C405C">
            <w:rPr>
              <w:rStyle w:val="placeholder1Char"/>
            </w:rPr>
            <w:t>_____________</w:t>
          </w:r>
        </w:p>
      </w:docPartBody>
    </w:docPart>
    <w:docPart>
      <w:docPartPr>
        <w:name w:val="D718412A9A594FF1809B6D6518477259"/>
        <w:category>
          <w:name w:val="常规"/>
          <w:gallery w:val="placeholder"/>
        </w:category>
        <w:types>
          <w:type w:val="bbPlcHdr"/>
        </w:types>
        <w:behaviors>
          <w:behavior w:val="content"/>
        </w:behaviors>
        <w:guid w:val="{E664939C-0337-4BD0-A7A9-16698B49FE2E}"/>
      </w:docPartPr>
      <w:docPartBody>
        <w:p w:rsidR="00B6056D" w:rsidRDefault="00B6056D">
          <w:pPr>
            <w:pStyle w:val="D718412A9A594FF1809B6D6518477259"/>
          </w:pPr>
          <w:r w:rsidRPr="006C405C">
            <w:rPr>
              <w:rStyle w:val="placeholder1Char"/>
            </w:rPr>
            <w:t>_____________</w:t>
          </w:r>
        </w:p>
      </w:docPartBody>
    </w:docPart>
    <w:docPart>
      <w:docPartPr>
        <w:name w:val="3A559554ADFC41EB83E04858D7EB4405"/>
        <w:category>
          <w:name w:val="常规"/>
          <w:gallery w:val="placeholder"/>
        </w:category>
        <w:types>
          <w:type w:val="bbPlcHdr"/>
        </w:types>
        <w:behaviors>
          <w:behavior w:val="content"/>
        </w:behaviors>
        <w:guid w:val="{017D4FBA-5883-4FE7-B279-397D5B761A85}"/>
      </w:docPartPr>
      <w:docPartBody>
        <w:p w:rsidR="00B6056D" w:rsidRDefault="00B6056D">
          <w:pPr>
            <w:pStyle w:val="3A559554ADFC41EB83E04858D7EB4405"/>
          </w:pPr>
          <w:r w:rsidRPr="006C405C">
            <w:rPr>
              <w:rStyle w:val="placeholder1Char"/>
            </w:rPr>
            <w:t>_____________</w:t>
          </w:r>
        </w:p>
      </w:docPartBody>
    </w:docPart>
    <w:docPart>
      <w:docPartPr>
        <w:name w:val="6639BEB341E04F1581EE1168BF12EFE6"/>
        <w:category>
          <w:name w:val="常规"/>
          <w:gallery w:val="placeholder"/>
        </w:category>
        <w:types>
          <w:type w:val="bbPlcHdr"/>
        </w:types>
        <w:behaviors>
          <w:behavior w:val="content"/>
        </w:behaviors>
        <w:guid w:val="{472253F8-C5D6-4A66-933C-F30A725B2207}"/>
      </w:docPartPr>
      <w:docPartBody>
        <w:p w:rsidR="00B6056D" w:rsidRDefault="00B6056D">
          <w:pPr>
            <w:pStyle w:val="6639BEB341E04F1581EE1168BF12EFE6"/>
          </w:pPr>
          <w:r w:rsidRPr="006C405C">
            <w:rPr>
              <w:rStyle w:val="placeholder1Char"/>
            </w:rPr>
            <w:t>_____________</w:t>
          </w:r>
        </w:p>
      </w:docPartBody>
    </w:docPart>
    <w:docPart>
      <w:docPartPr>
        <w:name w:val="4AE58CABD52F4230B843BAB0C5AA7209"/>
        <w:category>
          <w:name w:val="常规"/>
          <w:gallery w:val="placeholder"/>
        </w:category>
        <w:types>
          <w:type w:val="bbPlcHdr"/>
        </w:types>
        <w:behaviors>
          <w:behavior w:val="content"/>
        </w:behaviors>
        <w:guid w:val="{06E3FFA9-5D53-4C94-A65F-37F1CFD8C2EA}"/>
      </w:docPartPr>
      <w:docPartBody>
        <w:p w:rsidR="00B6056D" w:rsidRDefault="00B6056D">
          <w:pPr>
            <w:pStyle w:val="4AE58CABD52F4230B843BAB0C5AA7209"/>
          </w:pPr>
          <w:r w:rsidRPr="006C405C">
            <w:rPr>
              <w:rStyle w:val="placeholder1Char"/>
            </w:rPr>
            <w:t>_____________</w:t>
          </w:r>
        </w:p>
      </w:docPartBody>
    </w:docPart>
    <w:docPart>
      <w:docPartPr>
        <w:name w:val="F4AB042E7A404CBBA186F9EE8F9DE2A0"/>
        <w:category>
          <w:name w:val="常规"/>
          <w:gallery w:val="placeholder"/>
        </w:category>
        <w:types>
          <w:type w:val="bbPlcHdr"/>
        </w:types>
        <w:behaviors>
          <w:behavior w:val="content"/>
        </w:behaviors>
        <w:guid w:val="{8AFB2F38-CF96-4B6C-A2A5-8DB73AA272CE}"/>
      </w:docPartPr>
      <w:docPartBody>
        <w:p w:rsidR="00B6056D" w:rsidRDefault="00B6056D">
          <w:pPr>
            <w:pStyle w:val="F4AB042E7A404CBBA186F9EE8F9DE2A0"/>
          </w:pPr>
          <w:r w:rsidRPr="006C405C">
            <w:rPr>
              <w:rStyle w:val="placeholder1Char"/>
              <w:rFonts w:hint="eastAsia"/>
            </w:rPr>
            <w:t>___________</w:t>
          </w:r>
        </w:p>
      </w:docPartBody>
    </w:docPart>
    <w:docPart>
      <w:docPartPr>
        <w:name w:val="EC97CD8663B140A7A7969D6644DE45A5"/>
        <w:category>
          <w:name w:val="常规"/>
          <w:gallery w:val="placeholder"/>
        </w:category>
        <w:types>
          <w:type w:val="bbPlcHdr"/>
        </w:types>
        <w:behaviors>
          <w:behavior w:val="content"/>
        </w:behaviors>
        <w:guid w:val="{078BDD0E-930A-4016-A85A-FDFAC3E42D48}"/>
      </w:docPartPr>
      <w:docPartBody>
        <w:p w:rsidR="00B6056D" w:rsidRDefault="00B6056D">
          <w:pPr>
            <w:pStyle w:val="EC97CD8663B140A7A7969D6644DE45A5"/>
          </w:pPr>
          <w:r w:rsidRPr="006C405C">
            <w:rPr>
              <w:rStyle w:val="placeholder1Char"/>
              <w:rFonts w:hint="eastAsia"/>
            </w:rPr>
            <w:t>___________</w:t>
          </w:r>
        </w:p>
      </w:docPartBody>
    </w:docPart>
    <w:docPart>
      <w:docPartPr>
        <w:name w:val="ECDDFFF520AB43FFA6A8B926AAD7EF06"/>
        <w:category>
          <w:name w:val="常规"/>
          <w:gallery w:val="placeholder"/>
        </w:category>
        <w:types>
          <w:type w:val="bbPlcHdr"/>
        </w:types>
        <w:behaviors>
          <w:behavior w:val="content"/>
        </w:behaviors>
        <w:guid w:val="{5B814EB4-E73C-4D6A-988A-AD6DFB846EF2}"/>
      </w:docPartPr>
      <w:docPartBody>
        <w:p w:rsidR="00B6056D" w:rsidRDefault="00B6056D">
          <w:pPr>
            <w:pStyle w:val="ECDDFFF520AB43FFA6A8B926AAD7EF06"/>
          </w:pPr>
          <w:r w:rsidRPr="006C405C">
            <w:rPr>
              <w:rStyle w:val="placeholder1Char"/>
            </w:rPr>
            <w:t>_____________</w:t>
          </w:r>
        </w:p>
      </w:docPartBody>
    </w:docPart>
    <w:docPart>
      <w:docPartPr>
        <w:name w:val="67ACFF084C5D4ACBBE2CB644D4EA4D1A"/>
        <w:category>
          <w:name w:val="常规"/>
          <w:gallery w:val="placeholder"/>
        </w:category>
        <w:types>
          <w:type w:val="bbPlcHdr"/>
        </w:types>
        <w:behaviors>
          <w:behavior w:val="content"/>
        </w:behaviors>
        <w:guid w:val="{5672B544-70B0-4284-8E16-79724292437D}"/>
      </w:docPartPr>
      <w:docPartBody>
        <w:p w:rsidR="00B6056D" w:rsidRDefault="00B6056D">
          <w:pPr>
            <w:pStyle w:val="67ACFF084C5D4ACBBE2CB644D4EA4D1A"/>
          </w:pPr>
          <w:r w:rsidRPr="006C405C">
            <w:rPr>
              <w:rStyle w:val="placeholder1Char"/>
            </w:rPr>
            <w:t>_____________</w:t>
          </w:r>
        </w:p>
      </w:docPartBody>
    </w:docPart>
    <w:docPart>
      <w:docPartPr>
        <w:name w:val="6EDE73F669124F8EB187886342AA39D7"/>
        <w:category>
          <w:name w:val="常规"/>
          <w:gallery w:val="placeholder"/>
        </w:category>
        <w:types>
          <w:type w:val="bbPlcHdr"/>
        </w:types>
        <w:behaviors>
          <w:behavior w:val="content"/>
        </w:behaviors>
        <w:guid w:val="{4AB5FE69-1813-4A8D-99EE-ED9DC07B04C8}"/>
      </w:docPartPr>
      <w:docPartBody>
        <w:p w:rsidR="00B6056D" w:rsidRDefault="00B6056D">
          <w:pPr>
            <w:pStyle w:val="6EDE73F669124F8EB187886342AA39D7"/>
          </w:pPr>
          <w:r w:rsidRPr="006C405C">
            <w:rPr>
              <w:rStyle w:val="placeholder1Char"/>
            </w:rPr>
            <w:t>_____________</w:t>
          </w:r>
        </w:p>
      </w:docPartBody>
    </w:docPart>
    <w:docPart>
      <w:docPartPr>
        <w:name w:val="E8943AFF40C642F2BBCB50C995CAAFBC"/>
        <w:category>
          <w:name w:val="常规"/>
          <w:gallery w:val="placeholder"/>
        </w:category>
        <w:types>
          <w:type w:val="bbPlcHdr"/>
        </w:types>
        <w:behaviors>
          <w:behavior w:val="content"/>
        </w:behaviors>
        <w:guid w:val="{6B375CF1-5E29-4548-A636-DF0DA756067A}"/>
      </w:docPartPr>
      <w:docPartBody>
        <w:p w:rsidR="00B6056D" w:rsidRDefault="00B6056D">
          <w:pPr>
            <w:pStyle w:val="E8943AFF40C642F2BBCB50C995CAAFBC"/>
          </w:pPr>
          <w:r w:rsidRPr="006C405C">
            <w:rPr>
              <w:rStyle w:val="placeholder1Char"/>
            </w:rPr>
            <w:t>_____________</w:t>
          </w:r>
        </w:p>
      </w:docPartBody>
    </w:docPart>
    <w:docPart>
      <w:docPartPr>
        <w:name w:val="D11380B80C72437890E8390FA2D2B6D2"/>
        <w:category>
          <w:name w:val="常规"/>
          <w:gallery w:val="placeholder"/>
        </w:category>
        <w:types>
          <w:type w:val="bbPlcHdr"/>
        </w:types>
        <w:behaviors>
          <w:behavior w:val="content"/>
        </w:behaviors>
        <w:guid w:val="{BB988938-93F9-44CC-83CD-2337AC1D943F}"/>
      </w:docPartPr>
      <w:docPartBody>
        <w:p w:rsidR="00B6056D" w:rsidRDefault="00B6056D">
          <w:pPr>
            <w:pStyle w:val="D11380B80C72437890E8390FA2D2B6D2"/>
          </w:pPr>
          <w:r w:rsidRPr="006C405C">
            <w:rPr>
              <w:rStyle w:val="placeholder1Char"/>
            </w:rPr>
            <w:t>_____________</w:t>
          </w:r>
        </w:p>
      </w:docPartBody>
    </w:docPart>
    <w:docPart>
      <w:docPartPr>
        <w:name w:val="5422EAED286146788409F0B7438AA56F"/>
        <w:category>
          <w:name w:val="常规"/>
          <w:gallery w:val="placeholder"/>
        </w:category>
        <w:types>
          <w:type w:val="bbPlcHdr"/>
        </w:types>
        <w:behaviors>
          <w:behavior w:val="content"/>
        </w:behaviors>
        <w:guid w:val="{68FB6B25-FBEB-471E-89E7-431D51DA15CD}"/>
      </w:docPartPr>
      <w:docPartBody>
        <w:p w:rsidR="00B6056D" w:rsidRDefault="00B6056D">
          <w:pPr>
            <w:pStyle w:val="5422EAED286146788409F0B7438AA56F"/>
          </w:pPr>
          <w:r w:rsidRPr="006C405C">
            <w:rPr>
              <w:rStyle w:val="placeholder1Char"/>
            </w:rPr>
            <w:t>_____________</w:t>
          </w:r>
        </w:p>
      </w:docPartBody>
    </w:docPart>
    <w:docPart>
      <w:docPartPr>
        <w:name w:val="CC0F70BEB30A4A3FAA81B36F08E48AE3"/>
        <w:category>
          <w:name w:val="常规"/>
          <w:gallery w:val="placeholder"/>
        </w:category>
        <w:types>
          <w:type w:val="bbPlcHdr"/>
        </w:types>
        <w:behaviors>
          <w:behavior w:val="content"/>
        </w:behaviors>
        <w:guid w:val="{2CDDA9FF-749C-46B3-BB8D-83AF3DE9FEF1}"/>
      </w:docPartPr>
      <w:docPartBody>
        <w:p w:rsidR="00B6056D" w:rsidRDefault="00B6056D">
          <w:pPr>
            <w:pStyle w:val="CC0F70BEB30A4A3FAA81B36F08E48AE3"/>
          </w:pPr>
          <w:r w:rsidRPr="006C405C">
            <w:rPr>
              <w:rStyle w:val="placeholder1Char"/>
            </w:rPr>
            <w:t>_____________</w:t>
          </w:r>
        </w:p>
      </w:docPartBody>
    </w:docPart>
    <w:docPart>
      <w:docPartPr>
        <w:name w:val="D9F4366187334F2D8958DCB02BC1041D"/>
        <w:category>
          <w:name w:val="常规"/>
          <w:gallery w:val="placeholder"/>
        </w:category>
        <w:types>
          <w:type w:val="bbPlcHdr"/>
        </w:types>
        <w:behaviors>
          <w:behavior w:val="content"/>
        </w:behaviors>
        <w:guid w:val="{F8771DB1-DA91-4FFE-A87C-EDBB7D18AF5D}"/>
      </w:docPartPr>
      <w:docPartBody>
        <w:p w:rsidR="00B6056D" w:rsidRDefault="00B6056D">
          <w:pPr>
            <w:pStyle w:val="D9F4366187334F2D8958DCB02BC1041D"/>
          </w:pPr>
          <w:r w:rsidRPr="006C405C">
            <w:rPr>
              <w:rStyle w:val="placeholder1Char"/>
            </w:rPr>
            <w:t>_____________</w:t>
          </w:r>
        </w:p>
      </w:docPartBody>
    </w:docPart>
    <w:docPart>
      <w:docPartPr>
        <w:name w:val="A91E78627DFF4793BDFC5487096AD84B"/>
        <w:category>
          <w:name w:val="常规"/>
          <w:gallery w:val="placeholder"/>
        </w:category>
        <w:types>
          <w:type w:val="bbPlcHdr"/>
        </w:types>
        <w:behaviors>
          <w:behavior w:val="content"/>
        </w:behaviors>
        <w:guid w:val="{CDE74109-AA81-493B-9E64-4DAF9D5FC3E8}"/>
      </w:docPartPr>
      <w:docPartBody>
        <w:p w:rsidR="00B6056D" w:rsidRDefault="00B6056D">
          <w:pPr>
            <w:pStyle w:val="A91E78627DFF4793BDFC5487096AD84B"/>
          </w:pPr>
          <w:r w:rsidRPr="006C405C">
            <w:rPr>
              <w:rStyle w:val="placeholder1Char"/>
            </w:rPr>
            <w:t>_____________</w:t>
          </w:r>
        </w:p>
      </w:docPartBody>
    </w:docPart>
    <w:docPart>
      <w:docPartPr>
        <w:name w:val="91DCF5C6E5A3499BBF1FCC01B1475129"/>
        <w:category>
          <w:name w:val="常规"/>
          <w:gallery w:val="placeholder"/>
        </w:category>
        <w:types>
          <w:type w:val="bbPlcHdr"/>
        </w:types>
        <w:behaviors>
          <w:behavior w:val="content"/>
        </w:behaviors>
        <w:guid w:val="{1ABAD75A-AF8A-4F51-BD23-AA94893C7742}"/>
      </w:docPartPr>
      <w:docPartBody>
        <w:p w:rsidR="00B6056D" w:rsidRDefault="00B6056D">
          <w:pPr>
            <w:pStyle w:val="91DCF5C6E5A3499BBF1FCC01B1475129"/>
          </w:pPr>
          <w:r w:rsidRPr="006C405C">
            <w:rPr>
              <w:rStyle w:val="placeholder1Char"/>
            </w:rPr>
            <w:t>_____________</w:t>
          </w:r>
        </w:p>
      </w:docPartBody>
    </w:docPart>
    <w:docPart>
      <w:docPartPr>
        <w:name w:val="5553A27DAE9F47AEBFAE2AD7D8691D4C"/>
        <w:category>
          <w:name w:val="常规"/>
          <w:gallery w:val="placeholder"/>
        </w:category>
        <w:types>
          <w:type w:val="bbPlcHdr"/>
        </w:types>
        <w:behaviors>
          <w:behavior w:val="content"/>
        </w:behaviors>
        <w:guid w:val="{1D31CF87-3609-4DA0-9677-EF675F870FB7}"/>
      </w:docPartPr>
      <w:docPartBody>
        <w:p w:rsidR="00B6056D" w:rsidRDefault="00B6056D">
          <w:pPr>
            <w:pStyle w:val="5553A27DAE9F47AEBFAE2AD7D8691D4C"/>
          </w:pPr>
          <w:r w:rsidRPr="006C405C">
            <w:rPr>
              <w:rStyle w:val="placeholder1Char"/>
            </w:rPr>
            <w:t>_____________</w:t>
          </w:r>
        </w:p>
      </w:docPartBody>
    </w:docPart>
    <w:docPart>
      <w:docPartPr>
        <w:name w:val="49B78515A6954C34BDE20F84DFDA641D"/>
        <w:category>
          <w:name w:val="常规"/>
          <w:gallery w:val="placeholder"/>
        </w:category>
        <w:types>
          <w:type w:val="bbPlcHdr"/>
        </w:types>
        <w:behaviors>
          <w:behavior w:val="content"/>
        </w:behaviors>
        <w:guid w:val="{C80D2601-680E-4EE3-86CE-3333E99EFF65}"/>
      </w:docPartPr>
      <w:docPartBody>
        <w:p w:rsidR="00B6056D" w:rsidRDefault="00B6056D">
          <w:pPr>
            <w:pStyle w:val="49B78515A6954C34BDE20F84DFDA641D"/>
          </w:pPr>
          <w:r w:rsidRPr="006C405C">
            <w:rPr>
              <w:rStyle w:val="placeholder1Char"/>
            </w:rPr>
            <w:t>_____________</w:t>
          </w:r>
        </w:p>
      </w:docPartBody>
    </w:docPart>
    <w:docPart>
      <w:docPartPr>
        <w:name w:val="8378D3B507AE471DA8253762BC228C91"/>
        <w:category>
          <w:name w:val="常规"/>
          <w:gallery w:val="placeholder"/>
        </w:category>
        <w:types>
          <w:type w:val="bbPlcHdr"/>
        </w:types>
        <w:behaviors>
          <w:behavior w:val="content"/>
        </w:behaviors>
        <w:guid w:val="{CF39BDDD-DE32-4A50-BB63-07C59DE81414}"/>
      </w:docPartPr>
      <w:docPartBody>
        <w:p w:rsidR="00B6056D" w:rsidRDefault="00B6056D">
          <w:pPr>
            <w:pStyle w:val="8378D3B507AE471DA8253762BC228C91"/>
          </w:pPr>
          <w:r w:rsidRPr="006C405C">
            <w:rPr>
              <w:rStyle w:val="placeholder1Char"/>
            </w:rPr>
            <w:t>_____________</w:t>
          </w:r>
        </w:p>
      </w:docPartBody>
    </w:docPart>
    <w:docPart>
      <w:docPartPr>
        <w:name w:val="F97F58A75F0648A983B6AF387CCB594D"/>
        <w:category>
          <w:name w:val="常规"/>
          <w:gallery w:val="placeholder"/>
        </w:category>
        <w:types>
          <w:type w:val="bbPlcHdr"/>
        </w:types>
        <w:behaviors>
          <w:behavior w:val="content"/>
        </w:behaviors>
        <w:guid w:val="{BEFC0D5B-17C8-43D5-948C-FB70C670E342}"/>
      </w:docPartPr>
      <w:docPartBody>
        <w:p w:rsidR="00B6056D" w:rsidRDefault="00B6056D">
          <w:pPr>
            <w:pStyle w:val="F97F58A75F0648A983B6AF387CCB594D"/>
          </w:pPr>
          <w:r w:rsidRPr="006C405C">
            <w:rPr>
              <w:rStyle w:val="placeholder1Char"/>
            </w:rPr>
            <w:t>_____________</w:t>
          </w:r>
        </w:p>
      </w:docPartBody>
    </w:docPart>
    <w:docPart>
      <w:docPartPr>
        <w:name w:val="15F86709685C4922A386D70283981068"/>
        <w:category>
          <w:name w:val="常规"/>
          <w:gallery w:val="placeholder"/>
        </w:category>
        <w:types>
          <w:type w:val="bbPlcHdr"/>
        </w:types>
        <w:behaviors>
          <w:behavior w:val="content"/>
        </w:behaviors>
        <w:guid w:val="{EEFDED64-4323-4BF7-B9BB-3F9E2826415F}"/>
      </w:docPartPr>
      <w:docPartBody>
        <w:p w:rsidR="00B6056D" w:rsidRDefault="00B6056D">
          <w:pPr>
            <w:pStyle w:val="15F86709685C4922A386D70283981068"/>
          </w:pPr>
          <w:r w:rsidRPr="006C405C">
            <w:rPr>
              <w:rStyle w:val="placeholder1Char"/>
            </w:rPr>
            <w:t>_____________</w:t>
          </w:r>
        </w:p>
      </w:docPartBody>
    </w:docPart>
    <w:docPart>
      <w:docPartPr>
        <w:name w:val="D956C2A244DD4DCBB0AE165FA10AE816"/>
        <w:category>
          <w:name w:val="常规"/>
          <w:gallery w:val="placeholder"/>
        </w:category>
        <w:types>
          <w:type w:val="bbPlcHdr"/>
        </w:types>
        <w:behaviors>
          <w:behavior w:val="content"/>
        </w:behaviors>
        <w:guid w:val="{B2BD4533-06EB-4635-B720-4E2B9818B1C4}"/>
      </w:docPartPr>
      <w:docPartBody>
        <w:p w:rsidR="00B6056D" w:rsidRDefault="00B6056D">
          <w:pPr>
            <w:pStyle w:val="D956C2A244DD4DCBB0AE165FA10AE816"/>
          </w:pPr>
          <w:r w:rsidRPr="006C405C">
            <w:rPr>
              <w:rStyle w:val="placeholder1Char"/>
            </w:rPr>
            <w:t>_____________</w:t>
          </w:r>
        </w:p>
      </w:docPartBody>
    </w:docPart>
    <w:docPart>
      <w:docPartPr>
        <w:name w:val="E5C08872A2BA498EB176571C8AE28FC0"/>
        <w:category>
          <w:name w:val="常规"/>
          <w:gallery w:val="placeholder"/>
        </w:category>
        <w:types>
          <w:type w:val="bbPlcHdr"/>
        </w:types>
        <w:behaviors>
          <w:behavior w:val="content"/>
        </w:behaviors>
        <w:guid w:val="{6C929E13-FE81-4EDE-BDD3-D0EA30100EEF}"/>
      </w:docPartPr>
      <w:docPartBody>
        <w:p w:rsidR="00B6056D" w:rsidRDefault="00B6056D">
          <w:pPr>
            <w:pStyle w:val="E5C08872A2BA498EB176571C8AE28FC0"/>
          </w:pPr>
          <w:r w:rsidRPr="006C405C">
            <w:rPr>
              <w:rStyle w:val="placeholder1Char"/>
            </w:rPr>
            <w:t>_____________</w:t>
          </w:r>
        </w:p>
      </w:docPartBody>
    </w:docPart>
    <w:docPart>
      <w:docPartPr>
        <w:name w:val="EA7B1B436D7049C4981516BE2C71C633"/>
        <w:category>
          <w:name w:val="常规"/>
          <w:gallery w:val="placeholder"/>
        </w:category>
        <w:types>
          <w:type w:val="bbPlcHdr"/>
        </w:types>
        <w:behaviors>
          <w:behavior w:val="content"/>
        </w:behaviors>
        <w:guid w:val="{48F9CAF0-F643-4F63-9612-A35B3DB37D14}"/>
      </w:docPartPr>
      <w:docPartBody>
        <w:p w:rsidR="00B6056D" w:rsidRDefault="00B6056D">
          <w:pPr>
            <w:pStyle w:val="EA7B1B436D7049C4981516BE2C71C633"/>
          </w:pPr>
          <w:r w:rsidRPr="006C405C">
            <w:rPr>
              <w:rStyle w:val="placeholder1Char"/>
            </w:rPr>
            <w:t>_____________</w:t>
          </w:r>
        </w:p>
      </w:docPartBody>
    </w:docPart>
    <w:docPart>
      <w:docPartPr>
        <w:name w:val="9E9377D33DC242D79407123E20500CA0"/>
        <w:category>
          <w:name w:val="常规"/>
          <w:gallery w:val="placeholder"/>
        </w:category>
        <w:types>
          <w:type w:val="bbPlcHdr"/>
        </w:types>
        <w:behaviors>
          <w:behavior w:val="content"/>
        </w:behaviors>
        <w:guid w:val="{29345F20-22A7-40EC-9951-C0F345A83ADC}"/>
      </w:docPartPr>
      <w:docPartBody>
        <w:p w:rsidR="00B6056D" w:rsidRDefault="00B6056D">
          <w:pPr>
            <w:pStyle w:val="9E9377D33DC242D79407123E20500CA0"/>
          </w:pPr>
          <w:r w:rsidRPr="006C405C">
            <w:rPr>
              <w:rStyle w:val="placeholder1Char"/>
            </w:rPr>
            <w:t>_____________</w:t>
          </w:r>
        </w:p>
      </w:docPartBody>
    </w:docPart>
    <w:docPart>
      <w:docPartPr>
        <w:name w:val="9F87F73E3A864844A0140B3F29EBCCE2"/>
        <w:category>
          <w:name w:val="常规"/>
          <w:gallery w:val="placeholder"/>
        </w:category>
        <w:types>
          <w:type w:val="bbPlcHdr"/>
        </w:types>
        <w:behaviors>
          <w:behavior w:val="content"/>
        </w:behaviors>
        <w:guid w:val="{CDDE0D4D-62EF-4AF3-8E6A-CF8F87A34BC4}"/>
      </w:docPartPr>
      <w:docPartBody>
        <w:p w:rsidR="00B6056D" w:rsidRDefault="00B6056D">
          <w:pPr>
            <w:pStyle w:val="9F87F73E3A864844A0140B3F29EBCCE2"/>
          </w:pPr>
          <w:r w:rsidRPr="006C405C">
            <w:rPr>
              <w:rStyle w:val="placeholder1Char"/>
            </w:rPr>
            <w:t>_____________</w:t>
          </w:r>
        </w:p>
      </w:docPartBody>
    </w:docPart>
    <w:docPart>
      <w:docPartPr>
        <w:name w:val="711C02B2D7004F18BC513D837676FED9"/>
        <w:category>
          <w:name w:val="常规"/>
          <w:gallery w:val="placeholder"/>
        </w:category>
        <w:types>
          <w:type w:val="bbPlcHdr"/>
        </w:types>
        <w:behaviors>
          <w:behavior w:val="content"/>
        </w:behaviors>
        <w:guid w:val="{14ABA10D-5F2E-4BEB-B728-4CE92F537A6A}"/>
      </w:docPartPr>
      <w:docPartBody>
        <w:p w:rsidR="00B6056D" w:rsidRDefault="00B6056D">
          <w:pPr>
            <w:pStyle w:val="711C02B2D7004F18BC513D837676FED9"/>
          </w:pPr>
          <w:r w:rsidRPr="006C405C">
            <w:rPr>
              <w:rStyle w:val="placeholder1Char"/>
            </w:rPr>
            <w:t>_____________</w:t>
          </w:r>
        </w:p>
      </w:docPartBody>
    </w:docPart>
    <w:docPart>
      <w:docPartPr>
        <w:name w:val="46823307FBEC45629897EE834125E0D5"/>
        <w:category>
          <w:name w:val="常规"/>
          <w:gallery w:val="placeholder"/>
        </w:category>
        <w:types>
          <w:type w:val="bbPlcHdr"/>
        </w:types>
        <w:behaviors>
          <w:behavior w:val="content"/>
        </w:behaviors>
        <w:guid w:val="{A83287AA-5EB2-497F-9159-86CC70AF494D}"/>
      </w:docPartPr>
      <w:docPartBody>
        <w:p w:rsidR="00B6056D" w:rsidRDefault="00B6056D">
          <w:pPr>
            <w:pStyle w:val="46823307FBEC45629897EE834125E0D5"/>
          </w:pPr>
          <w:r w:rsidRPr="006C405C">
            <w:rPr>
              <w:rStyle w:val="placeholder1Char"/>
            </w:rPr>
            <w:t>_____________</w:t>
          </w:r>
        </w:p>
      </w:docPartBody>
    </w:docPart>
    <w:docPart>
      <w:docPartPr>
        <w:name w:val="D31ABDEDC5A24DB18F4104298A01307D"/>
        <w:category>
          <w:name w:val="常规"/>
          <w:gallery w:val="placeholder"/>
        </w:category>
        <w:types>
          <w:type w:val="bbPlcHdr"/>
        </w:types>
        <w:behaviors>
          <w:behavior w:val="content"/>
        </w:behaviors>
        <w:guid w:val="{BA4753CA-9D4C-4426-9A25-05D9799937F6}"/>
      </w:docPartPr>
      <w:docPartBody>
        <w:p w:rsidR="00B6056D" w:rsidRDefault="00B6056D">
          <w:pPr>
            <w:pStyle w:val="D31ABDEDC5A24DB18F4104298A01307D"/>
          </w:pPr>
          <w:r w:rsidRPr="006C405C">
            <w:rPr>
              <w:rStyle w:val="placeholder1Char"/>
            </w:rPr>
            <w:t>_____________</w:t>
          </w:r>
        </w:p>
      </w:docPartBody>
    </w:docPart>
    <w:docPart>
      <w:docPartPr>
        <w:name w:val="4A553C49BB024284ADD55305634726F6"/>
        <w:category>
          <w:name w:val="常规"/>
          <w:gallery w:val="placeholder"/>
        </w:category>
        <w:types>
          <w:type w:val="bbPlcHdr"/>
        </w:types>
        <w:behaviors>
          <w:behavior w:val="content"/>
        </w:behaviors>
        <w:guid w:val="{C1C0D019-97A7-4B07-AF2B-FEAC418B81A2}"/>
      </w:docPartPr>
      <w:docPartBody>
        <w:p w:rsidR="00B6056D" w:rsidRDefault="00B6056D">
          <w:pPr>
            <w:pStyle w:val="4A553C49BB024284ADD55305634726F6"/>
          </w:pPr>
          <w:r w:rsidRPr="006C405C">
            <w:rPr>
              <w:rStyle w:val="placeholder1Char"/>
            </w:rPr>
            <w:t>_____________</w:t>
          </w:r>
        </w:p>
      </w:docPartBody>
    </w:docPart>
    <w:docPart>
      <w:docPartPr>
        <w:name w:val="F373D03F29BC487CAA9CE9535016288C"/>
        <w:category>
          <w:name w:val="常规"/>
          <w:gallery w:val="placeholder"/>
        </w:category>
        <w:types>
          <w:type w:val="bbPlcHdr"/>
        </w:types>
        <w:behaviors>
          <w:behavior w:val="content"/>
        </w:behaviors>
        <w:guid w:val="{5C552B29-DC04-4A07-9382-909CA2D427A9}"/>
      </w:docPartPr>
      <w:docPartBody>
        <w:p w:rsidR="00B6056D" w:rsidRDefault="00B6056D">
          <w:pPr>
            <w:pStyle w:val="F373D03F29BC487CAA9CE9535016288C"/>
          </w:pPr>
          <w:r w:rsidRPr="006C405C">
            <w:rPr>
              <w:rStyle w:val="placeholder1Char"/>
            </w:rPr>
            <w:t>_____________</w:t>
          </w:r>
        </w:p>
      </w:docPartBody>
    </w:docPart>
    <w:docPart>
      <w:docPartPr>
        <w:name w:val="4D65DFB3E54C426FAA0A2C6A1B4E82B1"/>
        <w:category>
          <w:name w:val="常规"/>
          <w:gallery w:val="placeholder"/>
        </w:category>
        <w:types>
          <w:type w:val="bbPlcHdr"/>
        </w:types>
        <w:behaviors>
          <w:behavior w:val="content"/>
        </w:behaviors>
        <w:guid w:val="{6D8AAFFD-8BB5-411C-8D3B-48603CD7A06A}"/>
      </w:docPartPr>
      <w:docPartBody>
        <w:p w:rsidR="00B6056D" w:rsidRDefault="00B6056D">
          <w:pPr>
            <w:pStyle w:val="4D65DFB3E54C426FAA0A2C6A1B4E82B1"/>
          </w:pPr>
          <w:r w:rsidRPr="006C405C">
            <w:rPr>
              <w:rStyle w:val="placeholder1Char"/>
            </w:rPr>
            <w:t>_____________</w:t>
          </w:r>
        </w:p>
      </w:docPartBody>
    </w:docPart>
    <w:docPart>
      <w:docPartPr>
        <w:name w:val="4222726E2ABE46F4AC5F36B81BE53EE7"/>
        <w:category>
          <w:name w:val="常规"/>
          <w:gallery w:val="placeholder"/>
        </w:category>
        <w:types>
          <w:type w:val="bbPlcHdr"/>
        </w:types>
        <w:behaviors>
          <w:behavior w:val="content"/>
        </w:behaviors>
        <w:guid w:val="{3E532240-3577-4222-AC2B-C7CDEFDCCBEE}"/>
      </w:docPartPr>
      <w:docPartBody>
        <w:p w:rsidR="00B6056D" w:rsidRDefault="00B6056D">
          <w:pPr>
            <w:pStyle w:val="4222726E2ABE46F4AC5F36B81BE53EE7"/>
          </w:pPr>
          <w:r w:rsidRPr="006C405C">
            <w:rPr>
              <w:rStyle w:val="placeholder1Char"/>
            </w:rPr>
            <w:t>_____________</w:t>
          </w:r>
        </w:p>
      </w:docPartBody>
    </w:docPart>
    <w:docPart>
      <w:docPartPr>
        <w:name w:val="8ADD1800B01C4B9490197C0AF52B82DD"/>
        <w:category>
          <w:name w:val="常规"/>
          <w:gallery w:val="placeholder"/>
        </w:category>
        <w:types>
          <w:type w:val="bbPlcHdr"/>
        </w:types>
        <w:behaviors>
          <w:behavior w:val="content"/>
        </w:behaviors>
        <w:guid w:val="{37CCD628-91E7-4107-9497-423F421CEA9A}"/>
      </w:docPartPr>
      <w:docPartBody>
        <w:p w:rsidR="00B6056D" w:rsidRDefault="00B6056D">
          <w:pPr>
            <w:pStyle w:val="8ADD1800B01C4B9490197C0AF52B82DD"/>
          </w:pPr>
          <w:r w:rsidRPr="006C405C">
            <w:rPr>
              <w:rStyle w:val="placeholder1Char"/>
            </w:rPr>
            <w:t>_____________</w:t>
          </w:r>
        </w:p>
      </w:docPartBody>
    </w:docPart>
    <w:docPart>
      <w:docPartPr>
        <w:name w:val="AB46E135AE694311998D2B8CDFD8AC15"/>
        <w:category>
          <w:name w:val="常规"/>
          <w:gallery w:val="placeholder"/>
        </w:category>
        <w:types>
          <w:type w:val="bbPlcHdr"/>
        </w:types>
        <w:behaviors>
          <w:behavior w:val="content"/>
        </w:behaviors>
        <w:guid w:val="{5FD5D2CC-2DF2-41B3-B03B-425214EF4A26}"/>
      </w:docPartPr>
      <w:docPartBody>
        <w:p w:rsidR="00B6056D" w:rsidRDefault="00B6056D">
          <w:pPr>
            <w:pStyle w:val="AB46E135AE694311998D2B8CDFD8AC15"/>
          </w:pPr>
          <w:r w:rsidRPr="006C405C">
            <w:rPr>
              <w:rStyle w:val="placeholder1Char"/>
            </w:rPr>
            <w:t>_____________</w:t>
          </w:r>
        </w:p>
      </w:docPartBody>
    </w:docPart>
    <w:docPart>
      <w:docPartPr>
        <w:name w:val="22A3050D31F94BA98D1821F56734F124"/>
        <w:category>
          <w:name w:val="常规"/>
          <w:gallery w:val="placeholder"/>
        </w:category>
        <w:types>
          <w:type w:val="bbPlcHdr"/>
        </w:types>
        <w:behaviors>
          <w:behavior w:val="content"/>
        </w:behaviors>
        <w:guid w:val="{07F6C4DF-1180-4A3D-AF3A-38FD8ADA47BB}"/>
      </w:docPartPr>
      <w:docPartBody>
        <w:p w:rsidR="00B6056D" w:rsidRDefault="00B6056D">
          <w:pPr>
            <w:pStyle w:val="22A3050D31F94BA98D1821F56734F124"/>
          </w:pPr>
          <w:r w:rsidRPr="006C405C">
            <w:rPr>
              <w:rStyle w:val="placeholder1Char"/>
            </w:rPr>
            <w:t>_____________</w:t>
          </w:r>
        </w:p>
      </w:docPartBody>
    </w:docPart>
    <w:docPart>
      <w:docPartPr>
        <w:name w:val="929B068B34164BB19C361041B1440D40"/>
        <w:category>
          <w:name w:val="常规"/>
          <w:gallery w:val="placeholder"/>
        </w:category>
        <w:types>
          <w:type w:val="bbPlcHdr"/>
        </w:types>
        <w:behaviors>
          <w:behavior w:val="content"/>
        </w:behaviors>
        <w:guid w:val="{AAF9583C-1DEF-4492-B1B9-9794FAFADE74}"/>
      </w:docPartPr>
      <w:docPartBody>
        <w:p w:rsidR="00B6056D" w:rsidRDefault="00B6056D">
          <w:pPr>
            <w:pStyle w:val="929B068B34164BB19C361041B1440D40"/>
          </w:pPr>
          <w:r w:rsidRPr="006C405C">
            <w:rPr>
              <w:rStyle w:val="placeholder1Char"/>
            </w:rPr>
            <w:t>_____________</w:t>
          </w:r>
        </w:p>
      </w:docPartBody>
    </w:docPart>
    <w:docPart>
      <w:docPartPr>
        <w:name w:val="3A2360CADB5B42849020F334CA44773A"/>
        <w:category>
          <w:name w:val="常规"/>
          <w:gallery w:val="placeholder"/>
        </w:category>
        <w:types>
          <w:type w:val="bbPlcHdr"/>
        </w:types>
        <w:behaviors>
          <w:behavior w:val="content"/>
        </w:behaviors>
        <w:guid w:val="{46AB495C-9FEF-4AA0-AC9D-5BC710BFB13B}"/>
      </w:docPartPr>
      <w:docPartBody>
        <w:p w:rsidR="00B6056D" w:rsidRDefault="00B6056D">
          <w:pPr>
            <w:pStyle w:val="3A2360CADB5B42849020F334CA44773A"/>
          </w:pPr>
          <w:r w:rsidRPr="006C405C">
            <w:rPr>
              <w:rStyle w:val="placeholder1Char"/>
            </w:rPr>
            <w:t>_____________</w:t>
          </w:r>
        </w:p>
      </w:docPartBody>
    </w:docPart>
    <w:docPart>
      <w:docPartPr>
        <w:name w:val="88F80A5652FF4C3E88F45820B0458F9D"/>
        <w:category>
          <w:name w:val="常规"/>
          <w:gallery w:val="placeholder"/>
        </w:category>
        <w:types>
          <w:type w:val="bbPlcHdr"/>
        </w:types>
        <w:behaviors>
          <w:behavior w:val="content"/>
        </w:behaviors>
        <w:guid w:val="{36D0BF73-AD84-41C3-8C6A-ADC9E8564FE4}"/>
      </w:docPartPr>
      <w:docPartBody>
        <w:p w:rsidR="00B6056D" w:rsidRDefault="00B6056D">
          <w:pPr>
            <w:pStyle w:val="88F80A5652FF4C3E88F45820B0458F9D"/>
          </w:pPr>
          <w:r w:rsidRPr="006C405C">
            <w:rPr>
              <w:rStyle w:val="placeholder1Char"/>
            </w:rPr>
            <w:t>_____________</w:t>
          </w:r>
        </w:p>
      </w:docPartBody>
    </w:docPart>
    <w:docPart>
      <w:docPartPr>
        <w:name w:val="9D8AA95CBB784F93AD424C3233F33A6F"/>
        <w:category>
          <w:name w:val="常规"/>
          <w:gallery w:val="placeholder"/>
        </w:category>
        <w:types>
          <w:type w:val="bbPlcHdr"/>
        </w:types>
        <w:behaviors>
          <w:behavior w:val="content"/>
        </w:behaviors>
        <w:guid w:val="{E03A6E36-642A-4F37-B9C9-19E91D700AC6}"/>
      </w:docPartPr>
      <w:docPartBody>
        <w:p w:rsidR="00B6056D" w:rsidRDefault="00B6056D">
          <w:pPr>
            <w:pStyle w:val="9D8AA95CBB784F93AD424C3233F33A6F"/>
          </w:pPr>
          <w:r w:rsidRPr="006C405C">
            <w:rPr>
              <w:rStyle w:val="placeholder1Char"/>
            </w:rPr>
            <w:t>_____________</w:t>
          </w:r>
        </w:p>
      </w:docPartBody>
    </w:docPart>
    <w:docPart>
      <w:docPartPr>
        <w:name w:val="7656A0567ED04984ABF70379768745C0"/>
        <w:category>
          <w:name w:val="常规"/>
          <w:gallery w:val="placeholder"/>
        </w:category>
        <w:types>
          <w:type w:val="bbPlcHdr"/>
        </w:types>
        <w:behaviors>
          <w:behavior w:val="content"/>
        </w:behaviors>
        <w:guid w:val="{316E0DE5-2731-446E-8BDC-04CA0C9CF937}"/>
      </w:docPartPr>
      <w:docPartBody>
        <w:p w:rsidR="00B6056D" w:rsidRDefault="00B6056D">
          <w:pPr>
            <w:pStyle w:val="7656A0567ED04984ABF70379768745C0"/>
          </w:pPr>
          <w:r w:rsidRPr="006C405C">
            <w:rPr>
              <w:rStyle w:val="placeholder1Char"/>
            </w:rPr>
            <w:t>_____________</w:t>
          </w:r>
        </w:p>
      </w:docPartBody>
    </w:docPart>
    <w:docPart>
      <w:docPartPr>
        <w:name w:val="7D902809ADF54375BF5E1ABCE91DC595"/>
        <w:category>
          <w:name w:val="常规"/>
          <w:gallery w:val="placeholder"/>
        </w:category>
        <w:types>
          <w:type w:val="bbPlcHdr"/>
        </w:types>
        <w:behaviors>
          <w:behavior w:val="content"/>
        </w:behaviors>
        <w:guid w:val="{60405E7D-2B8A-4721-BCAE-DBB359BC5348}"/>
      </w:docPartPr>
      <w:docPartBody>
        <w:p w:rsidR="00B6056D" w:rsidRDefault="00B6056D">
          <w:pPr>
            <w:pStyle w:val="7D902809ADF54375BF5E1ABCE91DC595"/>
          </w:pPr>
          <w:r w:rsidRPr="006C405C">
            <w:rPr>
              <w:rStyle w:val="placeholder1Char"/>
            </w:rPr>
            <w:t>_____________</w:t>
          </w:r>
        </w:p>
      </w:docPartBody>
    </w:docPart>
    <w:docPart>
      <w:docPartPr>
        <w:name w:val="2B70F39B483149DD9635B7138F840810"/>
        <w:category>
          <w:name w:val="常规"/>
          <w:gallery w:val="placeholder"/>
        </w:category>
        <w:types>
          <w:type w:val="bbPlcHdr"/>
        </w:types>
        <w:behaviors>
          <w:behavior w:val="content"/>
        </w:behaviors>
        <w:guid w:val="{F046BF88-5E11-425F-A4EF-0CBBF1D67214}"/>
      </w:docPartPr>
      <w:docPartBody>
        <w:p w:rsidR="00B6056D" w:rsidRDefault="00B6056D">
          <w:pPr>
            <w:pStyle w:val="2B70F39B483149DD9635B7138F840810"/>
          </w:pPr>
          <w:r w:rsidRPr="006C405C">
            <w:rPr>
              <w:rStyle w:val="placeholder1Char"/>
            </w:rPr>
            <w:t>_____________</w:t>
          </w:r>
        </w:p>
      </w:docPartBody>
    </w:docPart>
    <w:docPart>
      <w:docPartPr>
        <w:name w:val="A3B63E84F2974BCAA9E91C15AECC2FF3"/>
        <w:category>
          <w:name w:val="常规"/>
          <w:gallery w:val="placeholder"/>
        </w:category>
        <w:types>
          <w:type w:val="bbPlcHdr"/>
        </w:types>
        <w:behaviors>
          <w:behavior w:val="content"/>
        </w:behaviors>
        <w:guid w:val="{4907A9DF-A8C8-45B3-8145-F30046B99D80}"/>
      </w:docPartPr>
      <w:docPartBody>
        <w:p w:rsidR="00B6056D" w:rsidRDefault="00B6056D">
          <w:pPr>
            <w:pStyle w:val="A3B63E84F2974BCAA9E91C15AECC2FF3"/>
          </w:pPr>
          <w:r w:rsidRPr="006C405C">
            <w:rPr>
              <w:rStyle w:val="placeholder1Char"/>
            </w:rPr>
            <w:t>_____________</w:t>
          </w:r>
        </w:p>
      </w:docPartBody>
    </w:docPart>
    <w:docPart>
      <w:docPartPr>
        <w:name w:val="CA93BC154086488B8E1FB13A1C5C7591"/>
        <w:category>
          <w:name w:val="常规"/>
          <w:gallery w:val="placeholder"/>
        </w:category>
        <w:types>
          <w:type w:val="bbPlcHdr"/>
        </w:types>
        <w:behaviors>
          <w:behavior w:val="content"/>
        </w:behaviors>
        <w:guid w:val="{ED550D07-8031-4F6D-AAAA-54B8823917F2}"/>
      </w:docPartPr>
      <w:docPartBody>
        <w:p w:rsidR="00B6056D" w:rsidRDefault="00B6056D">
          <w:pPr>
            <w:pStyle w:val="CA93BC154086488B8E1FB13A1C5C7591"/>
          </w:pPr>
          <w:r w:rsidRPr="006C405C">
            <w:rPr>
              <w:rStyle w:val="placeholder1Char"/>
            </w:rPr>
            <w:t>_____________</w:t>
          </w:r>
        </w:p>
      </w:docPartBody>
    </w:docPart>
    <w:docPart>
      <w:docPartPr>
        <w:name w:val="B2103E79A3AE45EBA29B26C0174857BD"/>
        <w:category>
          <w:name w:val="常规"/>
          <w:gallery w:val="placeholder"/>
        </w:category>
        <w:types>
          <w:type w:val="bbPlcHdr"/>
        </w:types>
        <w:behaviors>
          <w:behavior w:val="content"/>
        </w:behaviors>
        <w:guid w:val="{671C1CD9-F011-47AF-8C43-CC82E2475A6D}"/>
      </w:docPartPr>
      <w:docPartBody>
        <w:p w:rsidR="00B6056D" w:rsidRDefault="00B6056D">
          <w:pPr>
            <w:pStyle w:val="B2103E79A3AE45EBA29B26C0174857BD"/>
          </w:pPr>
          <w:r w:rsidRPr="006C405C">
            <w:rPr>
              <w:rStyle w:val="placeholder1Char"/>
            </w:rPr>
            <w:t>_____________</w:t>
          </w:r>
        </w:p>
      </w:docPartBody>
    </w:docPart>
    <w:docPart>
      <w:docPartPr>
        <w:name w:val="B2BC2FEB581C48E79EF220E5E5F8EC6A"/>
        <w:category>
          <w:name w:val="常规"/>
          <w:gallery w:val="placeholder"/>
        </w:category>
        <w:types>
          <w:type w:val="bbPlcHdr"/>
        </w:types>
        <w:behaviors>
          <w:behavior w:val="content"/>
        </w:behaviors>
        <w:guid w:val="{50819EDD-203B-408D-90F3-33D83B885030}"/>
      </w:docPartPr>
      <w:docPartBody>
        <w:p w:rsidR="00B6056D" w:rsidRDefault="00B6056D">
          <w:pPr>
            <w:pStyle w:val="B2BC2FEB581C48E79EF220E5E5F8EC6A"/>
          </w:pPr>
          <w:r w:rsidRPr="006C405C">
            <w:rPr>
              <w:rStyle w:val="placeholder1Char"/>
            </w:rPr>
            <w:t>_____________</w:t>
          </w:r>
        </w:p>
      </w:docPartBody>
    </w:docPart>
    <w:docPart>
      <w:docPartPr>
        <w:name w:val="F0E1F8759D0E405A875B1CC0823FD1B5"/>
        <w:category>
          <w:name w:val="常规"/>
          <w:gallery w:val="placeholder"/>
        </w:category>
        <w:types>
          <w:type w:val="bbPlcHdr"/>
        </w:types>
        <w:behaviors>
          <w:behavior w:val="content"/>
        </w:behaviors>
        <w:guid w:val="{F223A95C-C419-4B8C-AA50-5A0BD3CF5A92}"/>
      </w:docPartPr>
      <w:docPartBody>
        <w:p w:rsidR="00B6056D" w:rsidRDefault="00B6056D">
          <w:pPr>
            <w:pStyle w:val="F0E1F8759D0E405A875B1CC0823FD1B5"/>
          </w:pPr>
          <w:r w:rsidRPr="006C405C">
            <w:rPr>
              <w:rStyle w:val="placeholder1Char"/>
            </w:rPr>
            <w:t>_____________</w:t>
          </w:r>
        </w:p>
      </w:docPartBody>
    </w:docPart>
    <w:docPart>
      <w:docPartPr>
        <w:name w:val="90104F17A8E44007842F733C68D1703A"/>
        <w:category>
          <w:name w:val="常规"/>
          <w:gallery w:val="placeholder"/>
        </w:category>
        <w:types>
          <w:type w:val="bbPlcHdr"/>
        </w:types>
        <w:behaviors>
          <w:behavior w:val="content"/>
        </w:behaviors>
        <w:guid w:val="{F49270D8-2F36-4FF4-8439-27E58B4D00E5}"/>
      </w:docPartPr>
      <w:docPartBody>
        <w:p w:rsidR="00B6056D" w:rsidRDefault="00B6056D">
          <w:pPr>
            <w:pStyle w:val="90104F17A8E44007842F733C68D1703A"/>
          </w:pPr>
          <w:r w:rsidRPr="006C405C">
            <w:rPr>
              <w:rStyle w:val="placeholder1Char"/>
            </w:rPr>
            <w:t>_____________</w:t>
          </w:r>
        </w:p>
      </w:docPartBody>
    </w:docPart>
    <w:docPart>
      <w:docPartPr>
        <w:name w:val="E19AE2CAD12D4B5BB768046CC518075E"/>
        <w:category>
          <w:name w:val="常规"/>
          <w:gallery w:val="placeholder"/>
        </w:category>
        <w:types>
          <w:type w:val="bbPlcHdr"/>
        </w:types>
        <w:behaviors>
          <w:behavior w:val="content"/>
        </w:behaviors>
        <w:guid w:val="{74F0133D-D323-444E-AF73-E53BF21ECD93}"/>
      </w:docPartPr>
      <w:docPartBody>
        <w:p w:rsidR="00B6056D" w:rsidRDefault="00B6056D">
          <w:pPr>
            <w:pStyle w:val="E19AE2CAD12D4B5BB768046CC518075E"/>
          </w:pPr>
          <w:r w:rsidRPr="006C405C">
            <w:rPr>
              <w:rStyle w:val="placeholder1Char"/>
            </w:rPr>
            <w:t>____________________</w:t>
          </w:r>
        </w:p>
      </w:docPartBody>
    </w:docPart>
    <w:docPart>
      <w:docPartPr>
        <w:name w:val="C5D29D58928142F4A839C5630BE68032"/>
        <w:category>
          <w:name w:val="常规"/>
          <w:gallery w:val="placeholder"/>
        </w:category>
        <w:types>
          <w:type w:val="bbPlcHdr"/>
        </w:types>
        <w:behaviors>
          <w:behavior w:val="content"/>
        </w:behaviors>
        <w:guid w:val="{5E6F4E24-4D4D-4460-9FEC-690C8AFF8442}"/>
      </w:docPartPr>
      <w:docPartBody>
        <w:p w:rsidR="00B6056D" w:rsidRDefault="00B6056D">
          <w:pPr>
            <w:pStyle w:val="C5D29D58928142F4A839C5630BE68032"/>
          </w:pPr>
          <w:r w:rsidRPr="006C405C">
            <w:rPr>
              <w:rStyle w:val="placeholder1Char"/>
            </w:rPr>
            <w:t>____________</w:t>
          </w:r>
        </w:p>
      </w:docPartBody>
    </w:docPart>
    <w:docPart>
      <w:docPartPr>
        <w:name w:val="E30EC9E22C2F463BB63651A1691D1120"/>
        <w:category>
          <w:name w:val="常规"/>
          <w:gallery w:val="placeholder"/>
        </w:category>
        <w:types>
          <w:type w:val="bbPlcHdr"/>
        </w:types>
        <w:behaviors>
          <w:behavior w:val="content"/>
        </w:behaviors>
        <w:guid w:val="{A011657C-7677-4F36-AA3E-18D52BAA72B7}"/>
      </w:docPartPr>
      <w:docPartBody>
        <w:p w:rsidR="00B6056D" w:rsidRDefault="00B6056D">
          <w:pPr>
            <w:pStyle w:val="E30EC9E22C2F463BB63651A1691D1120"/>
          </w:pPr>
          <w:r w:rsidRPr="006C405C">
            <w:rPr>
              <w:rStyle w:val="placeholder1Char"/>
            </w:rPr>
            <w:t>____________</w:t>
          </w:r>
        </w:p>
      </w:docPartBody>
    </w:docPart>
    <w:docPart>
      <w:docPartPr>
        <w:name w:val="F72114510D4B43F4AF18A808CAA7C60F"/>
        <w:category>
          <w:name w:val="常规"/>
          <w:gallery w:val="placeholder"/>
        </w:category>
        <w:types>
          <w:type w:val="bbPlcHdr"/>
        </w:types>
        <w:behaviors>
          <w:behavior w:val="content"/>
        </w:behaviors>
        <w:guid w:val="{AD2DCB64-CBFB-44AA-A1A2-CA614C7F5E49}"/>
      </w:docPartPr>
      <w:docPartBody>
        <w:p w:rsidR="00B6056D" w:rsidRDefault="00B6056D">
          <w:pPr>
            <w:pStyle w:val="F72114510D4B43F4AF18A808CAA7C60F"/>
          </w:pPr>
          <w:r w:rsidRPr="006C405C">
            <w:rPr>
              <w:rStyle w:val="placeholder1Char"/>
            </w:rPr>
            <w:t>____________</w:t>
          </w:r>
        </w:p>
      </w:docPartBody>
    </w:docPart>
    <w:docPart>
      <w:docPartPr>
        <w:name w:val="964E0DAFB03F48FDB657246C50AF1310"/>
        <w:category>
          <w:name w:val="常规"/>
          <w:gallery w:val="placeholder"/>
        </w:category>
        <w:types>
          <w:type w:val="bbPlcHdr"/>
        </w:types>
        <w:behaviors>
          <w:behavior w:val="content"/>
        </w:behaviors>
        <w:guid w:val="{23A3ED4E-F8A5-436B-8C48-DAC80A34A3F1}"/>
      </w:docPartPr>
      <w:docPartBody>
        <w:p w:rsidR="00B6056D" w:rsidRDefault="00B6056D">
          <w:pPr>
            <w:pStyle w:val="964E0DAFB03F48FDB657246C50AF1310"/>
          </w:pPr>
          <w:r w:rsidRPr="006C405C">
            <w:rPr>
              <w:rStyle w:val="placeholder1Char"/>
            </w:rPr>
            <w:t>____________</w:t>
          </w:r>
        </w:p>
      </w:docPartBody>
    </w:docPart>
    <w:docPart>
      <w:docPartPr>
        <w:name w:val="D627D44C60DA4391993E33DFB15BFAAA"/>
        <w:category>
          <w:name w:val="常规"/>
          <w:gallery w:val="placeholder"/>
        </w:category>
        <w:types>
          <w:type w:val="bbPlcHdr"/>
        </w:types>
        <w:behaviors>
          <w:behavior w:val="content"/>
        </w:behaviors>
        <w:guid w:val="{3BF74F22-521B-4D6F-82AD-B7B76B6467AD}"/>
      </w:docPartPr>
      <w:docPartBody>
        <w:p w:rsidR="00B6056D" w:rsidRDefault="00B6056D">
          <w:pPr>
            <w:pStyle w:val="D627D44C60DA4391993E33DFB15BFAAA"/>
          </w:pPr>
          <w:r w:rsidRPr="006C405C">
            <w:rPr>
              <w:rStyle w:val="placeholder1Char"/>
            </w:rPr>
            <w:t>____________</w:t>
          </w:r>
        </w:p>
      </w:docPartBody>
    </w:docPart>
    <w:docPart>
      <w:docPartPr>
        <w:name w:val="E70470371CD94F34A0E9CDBB4B5EC39E"/>
        <w:category>
          <w:name w:val="常规"/>
          <w:gallery w:val="placeholder"/>
        </w:category>
        <w:types>
          <w:type w:val="bbPlcHdr"/>
        </w:types>
        <w:behaviors>
          <w:behavior w:val="content"/>
        </w:behaviors>
        <w:guid w:val="{24C465FD-652A-4826-BFD9-A4AC7626F176}"/>
      </w:docPartPr>
      <w:docPartBody>
        <w:p w:rsidR="00B6056D" w:rsidRDefault="00B6056D">
          <w:pPr>
            <w:pStyle w:val="E70470371CD94F34A0E9CDBB4B5EC39E"/>
          </w:pPr>
          <w:r w:rsidRPr="00F254F3">
            <w:rPr>
              <w:rStyle w:val="a3"/>
              <w:rFonts w:hint="eastAsia"/>
            </w:rPr>
            <w:t>单击此处输入文字。</w:t>
          </w:r>
        </w:p>
      </w:docPartBody>
    </w:docPart>
    <w:docPart>
      <w:docPartPr>
        <w:name w:val="0F611AE401194910ACE02721DC53FFBE"/>
        <w:category>
          <w:name w:val="常规"/>
          <w:gallery w:val="placeholder"/>
        </w:category>
        <w:types>
          <w:type w:val="bbPlcHdr"/>
        </w:types>
        <w:behaviors>
          <w:behavior w:val="content"/>
        </w:behaviors>
        <w:guid w:val="{FBBDE8B0-9176-4D05-A25D-C305D7C98B41}"/>
      </w:docPartPr>
      <w:docPartBody>
        <w:p w:rsidR="00B6056D" w:rsidRDefault="00B6056D">
          <w:pPr>
            <w:pStyle w:val="0F611AE401194910ACE02721DC53FFBE"/>
          </w:pPr>
          <w:r w:rsidRPr="006C405C">
            <w:rPr>
              <w:rStyle w:val="placeholder1Char"/>
            </w:rPr>
            <w:t>_____________</w:t>
          </w:r>
        </w:p>
      </w:docPartBody>
    </w:docPart>
    <w:docPart>
      <w:docPartPr>
        <w:name w:val="FC839ABA22504F8A81FE96F942658258"/>
        <w:category>
          <w:name w:val="常规"/>
          <w:gallery w:val="placeholder"/>
        </w:category>
        <w:types>
          <w:type w:val="bbPlcHdr"/>
        </w:types>
        <w:behaviors>
          <w:behavior w:val="content"/>
        </w:behaviors>
        <w:guid w:val="{29578DFA-66D8-4D5D-AEF2-3C7A7D7F2999}"/>
      </w:docPartPr>
      <w:docPartBody>
        <w:p w:rsidR="00B6056D" w:rsidRDefault="00B6056D">
          <w:pPr>
            <w:pStyle w:val="FC839ABA22504F8A81FE96F942658258"/>
          </w:pPr>
          <w:r w:rsidRPr="008F432C">
            <w:rPr>
              <w:rStyle w:val="placeholder1Char"/>
              <w:rFonts w:hint="eastAsia"/>
            </w:rPr>
            <w:t>_</w:t>
          </w:r>
          <w:r w:rsidRPr="008F432C">
            <w:rPr>
              <w:rStyle w:val="placeholder1Char"/>
            </w:rPr>
            <w:t>___________</w:t>
          </w:r>
        </w:p>
      </w:docPartBody>
    </w:docPart>
    <w:docPart>
      <w:docPartPr>
        <w:name w:val="ACBC5EFBE4F9461FB7FE29F6F2D96373"/>
        <w:category>
          <w:name w:val="常规"/>
          <w:gallery w:val="placeholder"/>
        </w:category>
        <w:types>
          <w:type w:val="bbPlcHdr"/>
        </w:types>
        <w:behaviors>
          <w:behavior w:val="content"/>
        </w:behaviors>
        <w:guid w:val="{E8B65B92-7EC6-4040-8C27-D4A63AE7E164}"/>
      </w:docPartPr>
      <w:docPartBody>
        <w:p w:rsidR="00B6056D" w:rsidRDefault="00B6056D">
          <w:pPr>
            <w:pStyle w:val="ACBC5EFBE4F9461FB7FE29F6F2D96373"/>
          </w:pPr>
          <w:r w:rsidRPr="006C405C">
            <w:rPr>
              <w:rStyle w:val="placeholder1Char"/>
              <w:rFonts w:hint="eastAsia"/>
            </w:rPr>
            <w:t>____________</w:t>
          </w:r>
        </w:p>
      </w:docPartBody>
    </w:docPart>
    <w:docPart>
      <w:docPartPr>
        <w:name w:val="6C1F8E145C61431B9606F054C5E444F5"/>
        <w:category>
          <w:name w:val="常规"/>
          <w:gallery w:val="placeholder"/>
        </w:category>
        <w:types>
          <w:type w:val="bbPlcHdr"/>
        </w:types>
        <w:behaviors>
          <w:behavior w:val="content"/>
        </w:behaviors>
        <w:guid w:val="{59C067DF-7760-45F8-98FD-199BFC4D4960}"/>
      </w:docPartPr>
      <w:docPartBody>
        <w:p w:rsidR="00B6056D" w:rsidRDefault="00B6056D">
          <w:pPr>
            <w:pStyle w:val="6C1F8E145C61431B9606F054C5E444F5"/>
          </w:pPr>
          <w:r w:rsidRPr="006C405C">
            <w:rPr>
              <w:rStyle w:val="placeholder1Char"/>
              <w:rFonts w:hint="eastAsia"/>
            </w:rPr>
            <w:t>____________</w:t>
          </w:r>
        </w:p>
      </w:docPartBody>
    </w:docPart>
    <w:docPart>
      <w:docPartPr>
        <w:name w:val="8BC964E9479E442385B1ED43540DC2F9"/>
        <w:category>
          <w:name w:val="常规"/>
          <w:gallery w:val="placeholder"/>
        </w:category>
        <w:types>
          <w:type w:val="bbPlcHdr"/>
        </w:types>
        <w:behaviors>
          <w:behavior w:val="content"/>
        </w:behaviors>
        <w:guid w:val="{06BD3FE8-C251-450D-8E39-736240A4D8E5}"/>
      </w:docPartPr>
      <w:docPartBody>
        <w:p w:rsidR="00B6056D" w:rsidRDefault="00B6056D">
          <w:pPr>
            <w:pStyle w:val="8BC964E9479E442385B1ED43540DC2F9"/>
          </w:pPr>
          <w:r w:rsidRPr="006C405C">
            <w:rPr>
              <w:rStyle w:val="placeholder1Char"/>
              <w:rFonts w:hint="eastAsia"/>
            </w:rPr>
            <w:t>____________</w:t>
          </w:r>
        </w:p>
      </w:docPartBody>
    </w:docPart>
    <w:docPart>
      <w:docPartPr>
        <w:name w:val="2E576CE0D3524CC397524F897562921B"/>
        <w:category>
          <w:name w:val="常规"/>
          <w:gallery w:val="placeholder"/>
        </w:category>
        <w:types>
          <w:type w:val="bbPlcHdr"/>
        </w:types>
        <w:behaviors>
          <w:behavior w:val="content"/>
        </w:behaviors>
        <w:guid w:val="{EE2D04E9-2BB9-4F43-9580-07EAF72CA88A}"/>
      </w:docPartPr>
      <w:docPartBody>
        <w:p w:rsidR="00B6056D" w:rsidRDefault="00B6056D">
          <w:pPr>
            <w:pStyle w:val="2E576CE0D3524CC397524F897562921B"/>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05624B64620D494C8ED39E42140C2C04"/>
        <w:category>
          <w:name w:val="常规"/>
          <w:gallery w:val="placeholder"/>
        </w:category>
        <w:types>
          <w:type w:val="bbPlcHdr"/>
        </w:types>
        <w:behaviors>
          <w:behavior w:val="content"/>
        </w:behaviors>
        <w:guid w:val="{FCED924C-7DCF-4731-B02D-4FA969A05EC5}"/>
      </w:docPartPr>
      <w:docPartBody>
        <w:p w:rsidR="00B6056D" w:rsidRDefault="00B6056D">
          <w:pPr>
            <w:pStyle w:val="05624B64620D494C8ED39E42140C2C04"/>
          </w:pPr>
          <w:r w:rsidRPr="0043669D">
            <w:rPr>
              <w:rStyle w:val="placeholder1Char"/>
              <w:rFonts w:hint="eastAsia"/>
            </w:rPr>
            <w:t>选择</w:t>
          </w:r>
        </w:p>
      </w:docPartBody>
    </w:docPart>
    <w:docPart>
      <w:docPartPr>
        <w:name w:val="CDA60132F32D413F855D0A5F126C05DC"/>
        <w:category>
          <w:name w:val="常规"/>
          <w:gallery w:val="placeholder"/>
        </w:category>
        <w:types>
          <w:type w:val="bbPlcHdr"/>
        </w:types>
        <w:behaviors>
          <w:behavior w:val="content"/>
        </w:behaviors>
        <w:guid w:val="{744029FC-DFDF-4E20-B26E-D6E2A84AD6FA}"/>
      </w:docPartPr>
      <w:docPartBody>
        <w:p w:rsidR="00B6056D" w:rsidRDefault="00B6056D">
          <w:pPr>
            <w:pStyle w:val="CDA60132F32D413F855D0A5F126C05DC"/>
          </w:pPr>
          <w:r w:rsidRPr="008F432C">
            <w:rPr>
              <w:rStyle w:val="placeholder1Char"/>
              <w:rFonts w:hint="eastAsia"/>
            </w:rPr>
            <w:t>选择</w:t>
          </w:r>
        </w:p>
      </w:docPartBody>
    </w:docPart>
    <w:docPart>
      <w:docPartPr>
        <w:name w:val="F24FD8502CDD4A3C8ACB4EE00D3DF69D"/>
        <w:category>
          <w:name w:val="常规"/>
          <w:gallery w:val="placeholder"/>
        </w:category>
        <w:types>
          <w:type w:val="bbPlcHdr"/>
        </w:types>
        <w:behaviors>
          <w:behavior w:val="content"/>
        </w:behaviors>
        <w:guid w:val="{E3FF8CF8-13E4-4C94-9108-034CD9800A3F}"/>
      </w:docPartPr>
      <w:docPartBody>
        <w:p w:rsidR="00B6056D" w:rsidRDefault="00B6056D">
          <w:pPr>
            <w:pStyle w:val="F24FD8502CDD4A3C8ACB4EE00D3DF69D"/>
          </w:pPr>
          <w:r w:rsidRPr="008F432C">
            <w:rPr>
              <w:rStyle w:val="placeholder1Char"/>
              <w:rFonts w:hint="eastAsia"/>
            </w:rPr>
            <w:t>选择</w:t>
          </w:r>
        </w:p>
      </w:docPartBody>
    </w:docPart>
    <w:docPart>
      <w:docPartPr>
        <w:name w:val="156F836E395149C6AFB36B5C28ECE28E"/>
        <w:category>
          <w:name w:val="常规"/>
          <w:gallery w:val="placeholder"/>
        </w:category>
        <w:types>
          <w:type w:val="bbPlcHdr"/>
        </w:types>
        <w:behaviors>
          <w:behavior w:val="content"/>
        </w:behaviors>
        <w:guid w:val="{BC4592EF-2139-49D3-87FF-5F64C4FA8865}"/>
      </w:docPartPr>
      <w:docPartBody>
        <w:p w:rsidR="00B6056D" w:rsidRDefault="00B6056D">
          <w:pPr>
            <w:pStyle w:val="156F836E395149C6AFB36B5C28ECE28E"/>
          </w:pPr>
          <w:r w:rsidRPr="008F432C">
            <w:rPr>
              <w:rStyle w:val="placeholder1Char"/>
              <w:rFonts w:hint="eastAsia"/>
            </w:rPr>
            <w:t>选择</w:t>
          </w:r>
        </w:p>
      </w:docPartBody>
    </w:docPart>
    <w:docPart>
      <w:docPartPr>
        <w:name w:val="1E91F36777724E499546A7BCAC13B10D"/>
        <w:category>
          <w:name w:val="常规"/>
          <w:gallery w:val="placeholder"/>
        </w:category>
        <w:types>
          <w:type w:val="bbPlcHdr"/>
        </w:types>
        <w:behaviors>
          <w:behavior w:val="content"/>
        </w:behaviors>
        <w:guid w:val="{3476E352-EB33-4AF2-BD76-2B67A71F1E2A}"/>
      </w:docPartPr>
      <w:docPartBody>
        <w:p w:rsidR="00B6056D" w:rsidRDefault="00B6056D">
          <w:pPr>
            <w:pStyle w:val="1E91F36777724E499546A7BCAC13B10D"/>
          </w:pPr>
          <w:r w:rsidRPr="008F432C">
            <w:rPr>
              <w:rStyle w:val="placeholder1Char"/>
              <w:rFonts w:hint="eastAsia"/>
            </w:rPr>
            <w:t>选择</w:t>
          </w:r>
        </w:p>
      </w:docPartBody>
    </w:docPart>
    <w:docPart>
      <w:docPartPr>
        <w:name w:val="F48BDB507CC94CC8ACA724FD2EC1D68B"/>
        <w:category>
          <w:name w:val="常规"/>
          <w:gallery w:val="placeholder"/>
        </w:category>
        <w:types>
          <w:type w:val="bbPlcHdr"/>
        </w:types>
        <w:behaviors>
          <w:behavior w:val="content"/>
        </w:behaviors>
        <w:guid w:val="{10A65DA6-851D-4E77-ABB5-A197CD0ED3E9}"/>
      </w:docPartPr>
      <w:docPartBody>
        <w:p w:rsidR="00B6056D" w:rsidRDefault="00B6056D">
          <w:pPr>
            <w:pStyle w:val="F48BDB507CC94CC8ACA724FD2EC1D68B"/>
          </w:pPr>
          <w:r w:rsidRPr="008F432C">
            <w:rPr>
              <w:rStyle w:val="placeholder1Char"/>
              <w:rFonts w:hint="eastAsia"/>
            </w:rPr>
            <w:t>选择</w:t>
          </w:r>
        </w:p>
      </w:docPartBody>
    </w:docPart>
    <w:docPart>
      <w:docPartPr>
        <w:name w:val="AFC2119DE40D4A0A966DA61269CE7708"/>
        <w:category>
          <w:name w:val="常规"/>
          <w:gallery w:val="placeholder"/>
        </w:category>
        <w:types>
          <w:type w:val="bbPlcHdr"/>
        </w:types>
        <w:behaviors>
          <w:behavior w:val="content"/>
        </w:behaviors>
        <w:guid w:val="{A44CF19D-719D-4CF7-90FF-D0A81E976137}"/>
      </w:docPartPr>
      <w:docPartBody>
        <w:p w:rsidR="00B6056D" w:rsidRDefault="00B6056D">
          <w:pPr>
            <w:pStyle w:val="AFC2119DE40D4A0A966DA61269CE7708"/>
          </w:pPr>
          <w:r w:rsidRPr="008F432C">
            <w:rPr>
              <w:rStyle w:val="placeholder1Char"/>
              <w:rFonts w:hint="eastAsia"/>
            </w:rPr>
            <w:t>选择</w:t>
          </w:r>
        </w:p>
      </w:docPartBody>
    </w:docPart>
    <w:docPart>
      <w:docPartPr>
        <w:name w:val="7A9E050BC06C49ECA29891F189353CB9"/>
        <w:category>
          <w:name w:val="常规"/>
          <w:gallery w:val="placeholder"/>
        </w:category>
        <w:types>
          <w:type w:val="bbPlcHdr"/>
        </w:types>
        <w:behaviors>
          <w:behavior w:val="content"/>
        </w:behaviors>
        <w:guid w:val="{A99A5EB5-7EFD-4797-979D-9E40EF88317E}"/>
      </w:docPartPr>
      <w:docPartBody>
        <w:p w:rsidR="00B6056D" w:rsidRDefault="00B6056D">
          <w:pPr>
            <w:pStyle w:val="7A9E050BC06C49ECA29891F189353CB9"/>
          </w:pPr>
          <w:r w:rsidRPr="008F432C">
            <w:rPr>
              <w:rStyle w:val="placeholder1Char"/>
              <w:rFonts w:hint="eastAsia"/>
            </w:rPr>
            <w:t>选择</w:t>
          </w:r>
        </w:p>
      </w:docPartBody>
    </w:docPart>
    <w:docPart>
      <w:docPartPr>
        <w:name w:val="3AC9660066AA463093B54816890974E6"/>
        <w:category>
          <w:name w:val="常规"/>
          <w:gallery w:val="placeholder"/>
        </w:category>
        <w:types>
          <w:type w:val="bbPlcHdr"/>
        </w:types>
        <w:behaviors>
          <w:behavior w:val="content"/>
        </w:behaviors>
        <w:guid w:val="{65DA3FAF-E7BA-4BC3-B1D9-812C9CC3B51D}"/>
      </w:docPartPr>
      <w:docPartBody>
        <w:p w:rsidR="00B6056D" w:rsidRDefault="00B6056D">
          <w:pPr>
            <w:pStyle w:val="3AC9660066AA463093B54816890974E6"/>
          </w:pPr>
          <w:r w:rsidRPr="008F432C">
            <w:rPr>
              <w:rStyle w:val="placeholder2Char"/>
              <w:rFonts w:hint="eastAsia"/>
            </w:rPr>
            <w:t>介绍报告期内业务、产品或服务有关经营计划的实现情况，回顾年度内对企业经营有重大影响的事项</w:t>
          </w:r>
        </w:p>
      </w:docPartBody>
    </w:docPart>
    <w:docPart>
      <w:docPartPr>
        <w:name w:val="F49AB5404E1C4EB3B9AE9D07BD608BB4"/>
        <w:category>
          <w:name w:val="常规"/>
          <w:gallery w:val="placeholder"/>
        </w:category>
        <w:types>
          <w:type w:val="bbPlcHdr"/>
        </w:types>
        <w:behaviors>
          <w:behavior w:val="content"/>
        </w:behaviors>
        <w:guid w:val="{E238E177-3F8C-4D37-9373-9E324FC67A6B}"/>
      </w:docPartPr>
      <w:docPartBody>
        <w:p w:rsidR="00B6056D" w:rsidRDefault="00B6056D">
          <w:pPr>
            <w:pStyle w:val="F49AB5404E1C4EB3B9AE9D07BD608BB4"/>
          </w:pPr>
          <w:r w:rsidRPr="0043669D">
            <w:rPr>
              <w:rStyle w:val="placeholder1Char"/>
            </w:rPr>
            <w:t>__________</w:t>
          </w:r>
        </w:p>
      </w:docPartBody>
    </w:docPart>
    <w:docPart>
      <w:docPartPr>
        <w:name w:val="ECE1E2E4BE6B4EABB1CB4E453D2AAAB6"/>
        <w:category>
          <w:name w:val="常规"/>
          <w:gallery w:val="placeholder"/>
        </w:category>
        <w:types>
          <w:type w:val="bbPlcHdr"/>
        </w:types>
        <w:behaviors>
          <w:behavior w:val="content"/>
        </w:behaviors>
        <w:guid w:val="{2D39FFB6-0C10-4421-BFA7-C349911477EA}"/>
      </w:docPartPr>
      <w:docPartBody>
        <w:p w:rsidR="00B6056D" w:rsidRDefault="00B6056D">
          <w:pPr>
            <w:pStyle w:val="ECE1E2E4BE6B4EABB1CB4E453D2AAAB6"/>
          </w:pPr>
          <w:r w:rsidRPr="0043669D">
            <w:rPr>
              <w:rStyle w:val="placeholder1Char"/>
            </w:rPr>
            <w:t>__________</w:t>
          </w:r>
        </w:p>
      </w:docPartBody>
    </w:docPart>
    <w:docPart>
      <w:docPartPr>
        <w:name w:val="CE58E18E89844B4DA1784F9E7CC87AC2"/>
        <w:category>
          <w:name w:val="常规"/>
          <w:gallery w:val="placeholder"/>
        </w:category>
        <w:types>
          <w:type w:val="bbPlcHdr"/>
        </w:types>
        <w:behaviors>
          <w:behavior w:val="content"/>
        </w:behaviors>
        <w:guid w:val="{83A2986B-1666-4AFF-BAA9-DA11CE0D9ED2}"/>
      </w:docPartPr>
      <w:docPartBody>
        <w:p w:rsidR="00B6056D" w:rsidRDefault="00B6056D">
          <w:pPr>
            <w:pStyle w:val="CE58E18E89844B4DA1784F9E7CC87AC2"/>
          </w:pPr>
          <w:r w:rsidRPr="0043669D">
            <w:rPr>
              <w:rStyle w:val="placeholder1Char"/>
              <w:sz w:val="18"/>
              <w:szCs w:val="18"/>
            </w:rPr>
            <w:t>____________</w:t>
          </w:r>
        </w:p>
      </w:docPartBody>
    </w:docPart>
    <w:docPart>
      <w:docPartPr>
        <w:name w:val="4134F0A4C453481DA7E993151278C690"/>
        <w:category>
          <w:name w:val="常规"/>
          <w:gallery w:val="placeholder"/>
        </w:category>
        <w:types>
          <w:type w:val="bbPlcHdr"/>
        </w:types>
        <w:behaviors>
          <w:behavior w:val="content"/>
        </w:behaviors>
        <w:guid w:val="{C8E6E420-544B-48B1-AF5A-6A7E0884B42A}"/>
      </w:docPartPr>
      <w:docPartBody>
        <w:p w:rsidR="00B6056D" w:rsidRDefault="00B6056D">
          <w:pPr>
            <w:pStyle w:val="4134F0A4C453481DA7E993151278C690"/>
          </w:pPr>
          <w:r w:rsidRPr="0043669D">
            <w:rPr>
              <w:rStyle w:val="placeholder1Char"/>
              <w:sz w:val="18"/>
              <w:szCs w:val="18"/>
            </w:rPr>
            <w:t>____________</w:t>
          </w:r>
        </w:p>
      </w:docPartBody>
    </w:docPart>
    <w:docPart>
      <w:docPartPr>
        <w:name w:val="62A8A9F0058F48688E9D2917A5EF464F"/>
        <w:category>
          <w:name w:val="常规"/>
          <w:gallery w:val="placeholder"/>
        </w:category>
        <w:types>
          <w:type w:val="bbPlcHdr"/>
        </w:types>
        <w:behaviors>
          <w:behavior w:val="content"/>
        </w:behaviors>
        <w:guid w:val="{BBA935CD-1131-4572-8FFA-59FAF874D06E}"/>
      </w:docPartPr>
      <w:docPartBody>
        <w:p w:rsidR="00B6056D" w:rsidRDefault="00B6056D">
          <w:pPr>
            <w:pStyle w:val="62A8A9F0058F48688E9D2917A5EF464F"/>
          </w:pPr>
          <w:r w:rsidRPr="0043669D">
            <w:rPr>
              <w:rStyle w:val="placeholder1Char"/>
              <w:sz w:val="18"/>
              <w:szCs w:val="18"/>
            </w:rPr>
            <w:t>____________</w:t>
          </w:r>
        </w:p>
      </w:docPartBody>
    </w:docPart>
    <w:docPart>
      <w:docPartPr>
        <w:name w:val="A519064C1F914AA59223A875E6C3AB63"/>
        <w:category>
          <w:name w:val="常规"/>
          <w:gallery w:val="placeholder"/>
        </w:category>
        <w:types>
          <w:type w:val="bbPlcHdr"/>
        </w:types>
        <w:behaviors>
          <w:behavior w:val="content"/>
        </w:behaviors>
        <w:guid w:val="{28BF6438-B80A-467A-B872-531838F8008F}"/>
      </w:docPartPr>
      <w:docPartBody>
        <w:p w:rsidR="00B6056D" w:rsidRDefault="00B6056D">
          <w:pPr>
            <w:pStyle w:val="A519064C1F914AA59223A875E6C3AB63"/>
          </w:pPr>
          <w:r w:rsidRPr="0043669D">
            <w:rPr>
              <w:rStyle w:val="placeholder1Char"/>
              <w:sz w:val="18"/>
              <w:szCs w:val="18"/>
            </w:rPr>
            <w:t>____________</w:t>
          </w:r>
        </w:p>
      </w:docPartBody>
    </w:docPart>
    <w:docPart>
      <w:docPartPr>
        <w:name w:val="D5355489840348C5ADA19422F02E4835"/>
        <w:category>
          <w:name w:val="常规"/>
          <w:gallery w:val="placeholder"/>
        </w:category>
        <w:types>
          <w:type w:val="bbPlcHdr"/>
        </w:types>
        <w:behaviors>
          <w:behavior w:val="content"/>
        </w:behaviors>
        <w:guid w:val="{762CC09B-12C1-484C-B0EB-A7E8C4BFB7A5}"/>
      </w:docPartPr>
      <w:docPartBody>
        <w:p w:rsidR="00B6056D" w:rsidRDefault="00B6056D">
          <w:pPr>
            <w:pStyle w:val="D5355489840348C5ADA19422F02E4835"/>
          </w:pPr>
          <w:r w:rsidRPr="0043669D">
            <w:rPr>
              <w:rStyle w:val="placeholder1Char"/>
              <w:sz w:val="18"/>
              <w:szCs w:val="18"/>
            </w:rPr>
            <w:t>____________</w:t>
          </w:r>
        </w:p>
      </w:docPartBody>
    </w:docPart>
    <w:docPart>
      <w:docPartPr>
        <w:name w:val="5033489E5F144C02B53D4A5CE21AB7A9"/>
        <w:category>
          <w:name w:val="常规"/>
          <w:gallery w:val="placeholder"/>
        </w:category>
        <w:types>
          <w:type w:val="bbPlcHdr"/>
        </w:types>
        <w:behaviors>
          <w:behavior w:val="content"/>
        </w:behaviors>
        <w:guid w:val="{E215C19B-1E49-4EBC-819F-8A28B6A21CE7}"/>
      </w:docPartPr>
      <w:docPartBody>
        <w:p w:rsidR="00B6056D" w:rsidRDefault="00B6056D">
          <w:pPr>
            <w:pStyle w:val="5033489E5F144C02B53D4A5CE21AB7A9"/>
          </w:pPr>
          <w:r w:rsidRPr="0043669D">
            <w:rPr>
              <w:rStyle w:val="placeholder1Char"/>
              <w:sz w:val="18"/>
              <w:szCs w:val="18"/>
            </w:rPr>
            <w:t>____________</w:t>
          </w:r>
        </w:p>
      </w:docPartBody>
    </w:docPart>
    <w:docPart>
      <w:docPartPr>
        <w:name w:val="864EFD6C7F294C118369FA841F45AE4A"/>
        <w:category>
          <w:name w:val="常规"/>
          <w:gallery w:val="placeholder"/>
        </w:category>
        <w:types>
          <w:type w:val="bbPlcHdr"/>
        </w:types>
        <w:behaviors>
          <w:behavior w:val="content"/>
        </w:behaviors>
        <w:guid w:val="{60886F1B-0030-4A86-B37E-1FCEB8B1DAC2}"/>
      </w:docPartPr>
      <w:docPartBody>
        <w:p w:rsidR="00B6056D" w:rsidRDefault="00B6056D">
          <w:pPr>
            <w:pStyle w:val="864EFD6C7F294C118369FA841F45AE4A"/>
          </w:pPr>
          <w:r w:rsidRPr="0043669D">
            <w:rPr>
              <w:rStyle w:val="placeholder1Char"/>
              <w:sz w:val="18"/>
              <w:szCs w:val="18"/>
            </w:rPr>
            <w:t>____________</w:t>
          </w:r>
        </w:p>
      </w:docPartBody>
    </w:docPart>
    <w:docPart>
      <w:docPartPr>
        <w:name w:val="4285668B03CD4398941586D564C57B9C"/>
        <w:category>
          <w:name w:val="常规"/>
          <w:gallery w:val="placeholder"/>
        </w:category>
        <w:types>
          <w:type w:val="bbPlcHdr"/>
        </w:types>
        <w:behaviors>
          <w:behavior w:val="content"/>
        </w:behaviors>
        <w:guid w:val="{E1B1A203-8406-4A10-9E9C-91A449C2752A}"/>
      </w:docPartPr>
      <w:docPartBody>
        <w:p w:rsidR="00B6056D" w:rsidRDefault="00B6056D">
          <w:pPr>
            <w:pStyle w:val="4285668B03CD4398941586D564C57B9C"/>
          </w:pPr>
          <w:r w:rsidRPr="0043669D">
            <w:rPr>
              <w:rStyle w:val="placeholder1Char"/>
              <w:sz w:val="18"/>
              <w:szCs w:val="18"/>
            </w:rPr>
            <w:t>____________</w:t>
          </w:r>
        </w:p>
      </w:docPartBody>
    </w:docPart>
    <w:docPart>
      <w:docPartPr>
        <w:name w:val="95D1BF6B375A4042BED8F88D861E32CD"/>
        <w:category>
          <w:name w:val="常规"/>
          <w:gallery w:val="placeholder"/>
        </w:category>
        <w:types>
          <w:type w:val="bbPlcHdr"/>
        </w:types>
        <w:behaviors>
          <w:behavior w:val="content"/>
        </w:behaviors>
        <w:guid w:val="{E81A1D0E-2862-4896-BDAB-45D705741357}"/>
      </w:docPartPr>
      <w:docPartBody>
        <w:p w:rsidR="00B6056D" w:rsidRDefault="00B6056D">
          <w:pPr>
            <w:pStyle w:val="95D1BF6B375A4042BED8F88D861E32CD"/>
          </w:pPr>
          <w:r w:rsidRPr="0043669D">
            <w:rPr>
              <w:rStyle w:val="placeholder1Char"/>
              <w:sz w:val="18"/>
              <w:szCs w:val="18"/>
            </w:rPr>
            <w:t>____________</w:t>
          </w:r>
        </w:p>
      </w:docPartBody>
    </w:docPart>
    <w:docPart>
      <w:docPartPr>
        <w:name w:val="61398C4C2E724BB1878968B1BC20137D"/>
        <w:category>
          <w:name w:val="常规"/>
          <w:gallery w:val="placeholder"/>
        </w:category>
        <w:types>
          <w:type w:val="bbPlcHdr"/>
        </w:types>
        <w:behaviors>
          <w:behavior w:val="content"/>
        </w:behaviors>
        <w:guid w:val="{19D23BAF-92FF-4B25-AAF3-816365152F61}"/>
      </w:docPartPr>
      <w:docPartBody>
        <w:p w:rsidR="00B6056D" w:rsidRDefault="00B6056D">
          <w:pPr>
            <w:pStyle w:val="61398C4C2E724BB1878968B1BC20137D"/>
          </w:pPr>
          <w:r w:rsidRPr="0043669D">
            <w:rPr>
              <w:rStyle w:val="placeholder1Char"/>
              <w:sz w:val="18"/>
              <w:szCs w:val="18"/>
            </w:rPr>
            <w:t>____________</w:t>
          </w:r>
        </w:p>
      </w:docPartBody>
    </w:docPart>
    <w:docPart>
      <w:docPartPr>
        <w:name w:val="03D2C815F71B4E14AB95C399E9C6A119"/>
        <w:category>
          <w:name w:val="常规"/>
          <w:gallery w:val="placeholder"/>
        </w:category>
        <w:types>
          <w:type w:val="bbPlcHdr"/>
        </w:types>
        <w:behaviors>
          <w:behavior w:val="content"/>
        </w:behaviors>
        <w:guid w:val="{C6E3E0FE-97A2-469F-A267-4D201A838DA2}"/>
      </w:docPartPr>
      <w:docPartBody>
        <w:p w:rsidR="00B6056D" w:rsidRDefault="00B6056D">
          <w:pPr>
            <w:pStyle w:val="03D2C815F71B4E14AB95C399E9C6A119"/>
          </w:pPr>
          <w:r w:rsidRPr="0043669D">
            <w:rPr>
              <w:rStyle w:val="placeholder1Char"/>
              <w:sz w:val="18"/>
              <w:szCs w:val="18"/>
            </w:rPr>
            <w:t>____________</w:t>
          </w:r>
        </w:p>
      </w:docPartBody>
    </w:docPart>
    <w:docPart>
      <w:docPartPr>
        <w:name w:val="E566B894CA0A4D6699B835061013F16B"/>
        <w:category>
          <w:name w:val="常规"/>
          <w:gallery w:val="placeholder"/>
        </w:category>
        <w:types>
          <w:type w:val="bbPlcHdr"/>
        </w:types>
        <w:behaviors>
          <w:behavior w:val="content"/>
        </w:behaviors>
        <w:guid w:val="{2214AC5D-6A1D-43C6-8022-4242F71B91A4}"/>
      </w:docPartPr>
      <w:docPartBody>
        <w:p w:rsidR="00B6056D" w:rsidRDefault="00B6056D">
          <w:pPr>
            <w:pStyle w:val="E566B894CA0A4D6699B835061013F16B"/>
          </w:pPr>
          <w:r w:rsidRPr="0043669D">
            <w:rPr>
              <w:rStyle w:val="placeholder1Char"/>
              <w:sz w:val="18"/>
              <w:szCs w:val="18"/>
            </w:rPr>
            <w:t>____________</w:t>
          </w:r>
        </w:p>
      </w:docPartBody>
    </w:docPart>
    <w:docPart>
      <w:docPartPr>
        <w:name w:val="E160B834E55345AD8AC8A557DCD8DC19"/>
        <w:category>
          <w:name w:val="常规"/>
          <w:gallery w:val="placeholder"/>
        </w:category>
        <w:types>
          <w:type w:val="bbPlcHdr"/>
        </w:types>
        <w:behaviors>
          <w:behavior w:val="content"/>
        </w:behaviors>
        <w:guid w:val="{79325462-7A94-46F8-8C25-C55013F30571}"/>
      </w:docPartPr>
      <w:docPartBody>
        <w:p w:rsidR="00B6056D" w:rsidRDefault="00B6056D">
          <w:pPr>
            <w:pStyle w:val="E160B834E55345AD8AC8A557DCD8DC19"/>
          </w:pPr>
          <w:r w:rsidRPr="0043669D">
            <w:rPr>
              <w:rStyle w:val="placeholder1Char"/>
              <w:sz w:val="18"/>
              <w:szCs w:val="18"/>
            </w:rPr>
            <w:t>____________</w:t>
          </w:r>
        </w:p>
      </w:docPartBody>
    </w:docPart>
    <w:docPart>
      <w:docPartPr>
        <w:name w:val="7BEFB8124BCA4C49AAB081533EEBD482"/>
        <w:category>
          <w:name w:val="常规"/>
          <w:gallery w:val="placeholder"/>
        </w:category>
        <w:types>
          <w:type w:val="bbPlcHdr"/>
        </w:types>
        <w:behaviors>
          <w:behavior w:val="content"/>
        </w:behaviors>
        <w:guid w:val="{5524C04F-6AF3-4806-9D66-68753E65AE8D}"/>
      </w:docPartPr>
      <w:docPartBody>
        <w:p w:rsidR="00B6056D" w:rsidRDefault="00B6056D">
          <w:pPr>
            <w:pStyle w:val="7BEFB8124BCA4C49AAB081533EEBD482"/>
          </w:pPr>
          <w:r w:rsidRPr="0043669D">
            <w:rPr>
              <w:rStyle w:val="placeholder1Char"/>
              <w:sz w:val="18"/>
              <w:szCs w:val="18"/>
            </w:rPr>
            <w:t>____________</w:t>
          </w:r>
        </w:p>
      </w:docPartBody>
    </w:docPart>
    <w:docPart>
      <w:docPartPr>
        <w:name w:val="FD59BBE92C9A4C40AC6375A1D4B55D98"/>
        <w:category>
          <w:name w:val="常规"/>
          <w:gallery w:val="placeholder"/>
        </w:category>
        <w:types>
          <w:type w:val="bbPlcHdr"/>
        </w:types>
        <w:behaviors>
          <w:behavior w:val="content"/>
        </w:behaviors>
        <w:guid w:val="{75F7F391-3705-4E59-967E-3D72AB5EF54F}"/>
      </w:docPartPr>
      <w:docPartBody>
        <w:p w:rsidR="00B6056D" w:rsidRDefault="00B6056D">
          <w:pPr>
            <w:pStyle w:val="FD59BBE92C9A4C40AC6375A1D4B55D98"/>
          </w:pPr>
          <w:r w:rsidRPr="0043669D">
            <w:rPr>
              <w:rStyle w:val="placeholder1Char"/>
              <w:sz w:val="18"/>
              <w:szCs w:val="18"/>
            </w:rPr>
            <w:t>____________</w:t>
          </w:r>
        </w:p>
      </w:docPartBody>
    </w:docPart>
    <w:docPart>
      <w:docPartPr>
        <w:name w:val="92D3F235FB854D459AD45E14EBC98C34"/>
        <w:category>
          <w:name w:val="常规"/>
          <w:gallery w:val="placeholder"/>
        </w:category>
        <w:types>
          <w:type w:val="bbPlcHdr"/>
        </w:types>
        <w:behaviors>
          <w:behavior w:val="content"/>
        </w:behaviors>
        <w:guid w:val="{B6363F95-B6E4-4EA7-B007-6290B5140424}"/>
      </w:docPartPr>
      <w:docPartBody>
        <w:p w:rsidR="00B6056D" w:rsidRDefault="00B6056D">
          <w:pPr>
            <w:pStyle w:val="92D3F235FB854D459AD45E14EBC98C34"/>
          </w:pPr>
          <w:r w:rsidRPr="008F432C">
            <w:rPr>
              <w:rStyle w:val="placeholder1Char"/>
              <w:sz w:val="18"/>
            </w:rPr>
            <w:t>____________</w:t>
          </w:r>
        </w:p>
      </w:docPartBody>
    </w:docPart>
    <w:docPart>
      <w:docPartPr>
        <w:name w:val="0A47EA15D6FD4BFCB14A75A571E26985"/>
        <w:category>
          <w:name w:val="常规"/>
          <w:gallery w:val="placeholder"/>
        </w:category>
        <w:types>
          <w:type w:val="bbPlcHdr"/>
        </w:types>
        <w:behaviors>
          <w:behavior w:val="content"/>
        </w:behaviors>
        <w:guid w:val="{3E019789-34F7-4285-8E49-CC92A24039AB}"/>
      </w:docPartPr>
      <w:docPartBody>
        <w:p w:rsidR="00B6056D" w:rsidRDefault="00B6056D">
          <w:pPr>
            <w:pStyle w:val="0A47EA15D6FD4BFCB14A75A571E26985"/>
          </w:pPr>
          <w:r w:rsidRPr="0043669D">
            <w:rPr>
              <w:rStyle w:val="placeholder1Char"/>
              <w:sz w:val="18"/>
              <w:szCs w:val="18"/>
            </w:rPr>
            <w:t>____________</w:t>
          </w:r>
        </w:p>
      </w:docPartBody>
    </w:docPart>
    <w:docPart>
      <w:docPartPr>
        <w:name w:val="B05CF2523C5A40C3BBDE94F9B81D83F2"/>
        <w:category>
          <w:name w:val="常规"/>
          <w:gallery w:val="placeholder"/>
        </w:category>
        <w:types>
          <w:type w:val="bbPlcHdr"/>
        </w:types>
        <w:behaviors>
          <w:behavior w:val="content"/>
        </w:behaviors>
        <w:guid w:val="{EEC57325-F5A7-4295-9000-9EBAB62D6AB3}"/>
      </w:docPartPr>
      <w:docPartBody>
        <w:p w:rsidR="00B6056D" w:rsidRDefault="00B6056D">
          <w:pPr>
            <w:pStyle w:val="B05CF2523C5A40C3BBDE94F9B81D83F2"/>
          </w:pPr>
          <w:r w:rsidRPr="0043669D">
            <w:rPr>
              <w:rStyle w:val="placeholder1Char"/>
              <w:sz w:val="18"/>
              <w:szCs w:val="18"/>
            </w:rPr>
            <w:t>____________</w:t>
          </w:r>
        </w:p>
      </w:docPartBody>
    </w:docPart>
    <w:docPart>
      <w:docPartPr>
        <w:name w:val="D7714A06FC354E62B42F2FE9667D587B"/>
        <w:category>
          <w:name w:val="常规"/>
          <w:gallery w:val="placeholder"/>
        </w:category>
        <w:types>
          <w:type w:val="bbPlcHdr"/>
        </w:types>
        <w:behaviors>
          <w:behavior w:val="content"/>
        </w:behaviors>
        <w:guid w:val="{0BF2B159-2BC0-4A79-B8A5-3E897DA93D9E}"/>
      </w:docPartPr>
      <w:docPartBody>
        <w:p w:rsidR="00B6056D" w:rsidRDefault="00B6056D">
          <w:pPr>
            <w:pStyle w:val="D7714A06FC354E62B42F2FE9667D587B"/>
          </w:pPr>
          <w:r w:rsidRPr="0043669D">
            <w:rPr>
              <w:rStyle w:val="placeholder1Char"/>
              <w:sz w:val="18"/>
              <w:szCs w:val="18"/>
            </w:rPr>
            <w:t>____________</w:t>
          </w:r>
        </w:p>
      </w:docPartBody>
    </w:docPart>
    <w:docPart>
      <w:docPartPr>
        <w:name w:val="CC0BC2D4BBFC4ABC962001AE875593E2"/>
        <w:category>
          <w:name w:val="常规"/>
          <w:gallery w:val="placeholder"/>
        </w:category>
        <w:types>
          <w:type w:val="bbPlcHdr"/>
        </w:types>
        <w:behaviors>
          <w:behavior w:val="content"/>
        </w:behaviors>
        <w:guid w:val="{A0347416-4D0A-4A4A-ABEE-6E078D04EE72}"/>
      </w:docPartPr>
      <w:docPartBody>
        <w:p w:rsidR="00B6056D" w:rsidRDefault="00B6056D">
          <w:pPr>
            <w:pStyle w:val="CC0BC2D4BBFC4ABC962001AE875593E2"/>
          </w:pPr>
          <w:r w:rsidRPr="0043669D">
            <w:rPr>
              <w:rStyle w:val="placeholder1Char"/>
              <w:sz w:val="18"/>
              <w:szCs w:val="18"/>
            </w:rPr>
            <w:t>____________</w:t>
          </w:r>
        </w:p>
      </w:docPartBody>
    </w:docPart>
    <w:docPart>
      <w:docPartPr>
        <w:name w:val="53314C5C3ADD461FBDACB005DB5F4E54"/>
        <w:category>
          <w:name w:val="常规"/>
          <w:gallery w:val="placeholder"/>
        </w:category>
        <w:types>
          <w:type w:val="bbPlcHdr"/>
        </w:types>
        <w:behaviors>
          <w:behavior w:val="content"/>
        </w:behaviors>
        <w:guid w:val="{F4D72374-96A9-4FE1-907A-CD6F2BB42E3D}"/>
      </w:docPartPr>
      <w:docPartBody>
        <w:p w:rsidR="00B6056D" w:rsidRDefault="00B6056D">
          <w:pPr>
            <w:pStyle w:val="53314C5C3ADD461FBDACB005DB5F4E54"/>
          </w:pPr>
          <w:r w:rsidRPr="0043669D">
            <w:rPr>
              <w:rStyle w:val="placeholder1Char"/>
              <w:sz w:val="18"/>
              <w:szCs w:val="18"/>
            </w:rPr>
            <w:t>____________</w:t>
          </w:r>
        </w:p>
      </w:docPartBody>
    </w:docPart>
    <w:docPart>
      <w:docPartPr>
        <w:name w:val="9AC5E20FE2994AA1820208377EE8618B"/>
        <w:category>
          <w:name w:val="常规"/>
          <w:gallery w:val="placeholder"/>
        </w:category>
        <w:types>
          <w:type w:val="bbPlcHdr"/>
        </w:types>
        <w:behaviors>
          <w:behavior w:val="content"/>
        </w:behaviors>
        <w:guid w:val="{E8F756EB-A28B-4D09-82A4-ABC07BBD73F7}"/>
      </w:docPartPr>
      <w:docPartBody>
        <w:p w:rsidR="00B6056D" w:rsidRDefault="00B6056D">
          <w:pPr>
            <w:pStyle w:val="9AC5E20FE2994AA1820208377EE8618B"/>
          </w:pPr>
          <w:r w:rsidRPr="0043669D">
            <w:rPr>
              <w:rStyle w:val="placeholder1Char"/>
              <w:sz w:val="18"/>
              <w:szCs w:val="18"/>
            </w:rPr>
            <w:t>____________</w:t>
          </w:r>
        </w:p>
      </w:docPartBody>
    </w:docPart>
    <w:docPart>
      <w:docPartPr>
        <w:name w:val="7997939308C4423E86282BE904CB1B0A"/>
        <w:category>
          <w:name w:val="常规"/>
          <w:gallery w:val="placeholder"/>
        </w:category>
        <w:types>
          <w:type w:val="bbPlcHdr"/>
        </w:types>
        <w:behaviors>
          <w:behavior w:val="content"/>
        </w:behaviors>
        <w:guid w:val="{0E6A1E2E-7DD0-410B-9527-EBC1AC03085C}"/>
      </w:docPartPr>
      <w:docPartBody>
        <w:p w:rsidR="00B6056D" w:rsidRDefault="00B6056D">
          <w:pPr>
            <w:pStyle w:val="7997939308C4423E86282BE904CB1B0A"/>
          </w:pPr>
          <w:r w:rsidRPr="0043669D">
            <w:rPr>
              <w:rStyle w:val="placeholder1Char"/>
              <w:sz w:val="18"/>
              <w:szCs w:val="18"/>
            </w:rPr>
            <w:t>____________</w:t>
          </w:r>
        </w:p>
      </w:docPartBody>
    </w:docPart>
    <w:docPart>
      <w:docPartPr>
        <w:name w:val="F376B56A384C496C8D73EC0A68230F63"/>
        <w:category>
          <w:name w:val="常规"/>
          <w:gallery w:val="placeholder"/>
        </w:category>
        <w:types>
          <w:type w:val="bbPlcHdr"/>
        </w:types>
        <w:behaviors>
          <w:behavior w:val="content"/>
        </w:behaviors>
        <w:guid w:val="{36F6E9F2-ABED-4597-8D0E-941417D86E54}"/>
      </w:docPartPr>
      <w:docPartBody>
        <w:p w:rsidR="00B6056D" w:rsidRDefault="00B6056D">
          <w:pPr>
            <w:pStyle w:val="F376B56A384C496C8D73EC0A68230F63"/>
          </w:pPr>
          <w:r w:rsidRPr="0043669D">
            <w:rPr>
              <w:rStyle w:val="placeholder1Char"/>
              <w:sz w:val="18"/>
              <w:szCs w:val="18"/>
            </w:rPr>
            <w:t>____________</w:t>
          </w:r>
        </w:p>
      </w:docPartBody>
    </w:docPart>
    <w:docPart>
      <w:docPartPr>
        <w:name w:val="3573020827F64F938E59D0DA0C168F5F"/>
        <w:category>
          <w:name w:val="常规"/>
          <w:gallery w:val="placeholder"/>
        </w:category>
        <w:types>
          <w:type w:val="bbPlcHdr"/>
        </w:types>
        <w:behaviors>
          <w:behavior w:val="content"/>
        </w:behaviors>
        <w:guid w:val="{5EF1AA85-BCF7-4CD2-8715-706AC40AF742}"/>
      </w:docPartPr>
      <w:docPartBody>
        <w:p w:rsidR="00B6056D" w:rsidRDefault="00B6056D">
          <w:pPr>
            <w:pStyle w:val="3573020827F64F938E59D0DA0C168F5F"/>
          </w:pPr>
          <w:r w:rsidRPr="0043669D">
            <w:rPr>
              <w:rStyle w:val="placeholder1Char"/>
              <w:sz w:val="18"/>
              <w:szCs w:val="18"/>
            </w:rPr>
            <w:t>____________</w:t>
          </w:r>
        </w:p>
      </w:docPartBody>
    </w:docPart>
    <w:docPart>
      <w:docPartPr>
        <w:name w:val="963B9AADBE1740349297AFE738154F10"/>
        <w:category>
          <w:name w:val="常规"/>
          <w:gallery w:val="placeholder"/>
        </w:category>
        <w:types>
          <w:type w:val="bbPlcHdr"/>
        </w:types>
        <w:behaviors>
          <w:behavior w:val="content"/>
        </w:behaviors>
        <w:guid w:val="{ECEABB1D-AE58-40B9-9BDF-98FB311B9533}"/>
      </w:docPartPr>
      <w:docPartBody>
        <w:p w:rsidR="00B6056D" w:rsidRDefault="00B6056D">
          <w:pPr>
            <w:pStyle w:val="963B9AADBE1740349297AFE738154F10"/>
          </w:pPr>
          <w:r w:rsidRPr="0043669D">
            <w:rPr>
              <w:rStyle w:val="placeholder1Char"/>
              <w:sz w:val="18"/>
              <w:szCs w:val="18"/>
            </w:rPr>
            <w:t>____________</w:t>
          </w:r>
        </w:p>
      </w:docPartBody>
    </w:docPart>
    <w:docPart>
      <w:docPartPr>
        <w:name w:val="DC2FCD9F0860433BB7DEFE176263E010"/>
        <w:category>
          <w:name w:val="常规"/>
          <w:gallery w:val="placeholder"/>
        </w:category>
        <w:types>
          <w:type w:val="bbPlcHdr"/>
        </w:types>
        <w:behaviors>
          <w:behavior w:val="content"/>
        </w:behaviors>
        <w:guid w:val="{BBC9F402-920C-4F0A-AE74-678C4572A1D3}"/>
      </w:docPartPr>
      <w:docPartBody>
        <w:p w:rsidR="00B6056D" w:rsidRDefault="00B6056D">
          <w:pPr>
            <w:pStyle w:val="DC2FCD9F0860433BB7DEFE176263E010"/>
          </w:pPr>
          <w:r w:rsidRPr="0043669D">
            <w:rPr>
              <w:rStyle w:val="placeholder1Char"/>
              <w:sz w:val="18"/>
              <w:szCs w:val="18"/>
            </w:rPr>
            <w:t>____________</w:t>
          </w:r>
        </w:p>
      </w:docPartBody>
    </w:docPart>
    <w:docPart>
      <w:docPartPr>
        <w:name w:val="2868685DEB6944FB9B30D58767AC12BE"/>
        <w:category>
          <w:name w:val="常规"/>
          <w:gallery w:val="placeholder"/>
        </w:category>
        <w:types>
          <w:type w:val="bbPlcHdr"/>
        </w:types>
        <w:behaviors>
          <w:behavior w:val="content"/>
        </w:behaviors>
        <w:guid w:val="{0CBA2044-1B2B-4F87-B9B2-E6EAAC79B04A}"/>
      </w:docPartPr>
      <w:docPartBody>
        <w:p w:rsidR="00B6056D" w:rsidRDefault="00B6056D">
          <w:pPr>
            <w:pStyle w:val="2868685DEB6944FB9B30D58767AC12BE"/>
          </w:pPr>
          <w:r w:rsidRPr="0043669D">
            <w:rPr>
              <w:rStyle w:val="placeholder1Char"/>
              <w:sz w:val="18"/>
              <w:szCs w:val="18"/>
            </w:rPr>
            <w:t>____________</w:t>
          </w:r>
        </w:p>
      </w:docPartBody>
    </w:docPart>
    <w:docPart>
      <w:docPartPr>
        <w:name w:val="E5E2F11AA52A4E6FA64CD4F720307312"/>
        <w:category>
          <w:name w:val="常规"/>
          <w:gallery w:val="placeholder"/>
        </w:category>
        <w:types>
          <w:type w:val="bbPlcHdr"/>
        </w:types>
        <w:behaviors>
          <w:behavior w:val="content"/>
        </w:behaviors>
        <w:guid w:val="{DE0DA161-0883-4759-81FC-E901D46DC18B}"/>
      </w:docPartPr>
      <w:docPartBody>
        <w:p w:rsidR="00B6056D" w:rsidRDefault="00B6056D">
          <w:pPr>
            <w:pStyle w:val="E5E2F11AA52A4E6FA64CD4F720307312"/>
          </w:pPr>
          <w:r w:rsidRPr="0043669D">
            <w:rPr>
              <w:rStyle w:val="placeholder1Char"/>
              <w:sz w:val="18"/>
              <w:szCs w:val="18"/>
            </w:rPr>
            <w:t>____________</w:t>
          </w:r>
        </w:p>
      </w:docPartBody>
    </w:docPart>
    <w:docPart>
      <w:docPartPr>
        <w:name w:val="7C2AEFCBF7D54C86BFE049A94A596921"/>
        <w:category>
          <w:name w:val="常规"/>
          <w:gallery w:val="placeholder"/>
        </w:category>
        <w:types>
          <w:type w:val="bbPlcHdr"/>
        </w:types>
        <w:behaviors>
          <w:behavior w:val="content"/>
        </w:behaviors>
        <w:guid w:val="{602B615A-B2A5-4D76-9131-2A518BFB3C40}"/>
      </w:docPartPr>
      <w:docPartBody>
        <w:p w:rsidR="00B6056D" w:rsidRDefault="00B6056D">
          <w:pPr>
            <w:pStyle w:val="7C2AEFCBF7D54C86BFE049A94A596921"/>
          </w:pPr>
          <w:r w:rsidRPr="0043669D">
            <w:rPr>
              <w:rStyle w:val="placeholder1Char"/>
              <w:sz w:val="18"/>
              <w:szCs w:val="18"/>
            </w:rPr>
            <w:t>____________</w:t>
          </w:r>
        </w:p>
      </w:docPartBody>
    </w:docPart>
    <w:docPart>
      <w:docPartPr>
        <w:name w:val="5225F00017D2490791D81A3897CDCED9"/>
        <w:category>
          <w:name w:val="常规"/>
          <w:gallery w:val="placeholder"/>
        </w:category>
        <w:types>
          <w:type w:val="bbPlcHdr"/>
        </w:types>
        <w:behaviors>
          <w:behavior w:val="content"/>
        </w:behaviors>
        <w:guid w:val="{7301DCCA-C8E6-47DE-A5DE-FACD1D14426E}"/>
      </w:docPartPr>
      <w:docPartBody>
        <w:p w:rsidR="00B6056D" w:rsidRDefault="00B6056D">
          <w:pPr>
            <w:pStyle w:val="5225F00017D2490791D81A3897CDCED9"/>
          </w:pPr>
          <w:r w:rsidRPr="0043669D">
            <w:rPr>
              <w:rStyle w:val="placeholder1Char"/>
              <w:sz w:val="18"/>
              <w:szCs w:val="18"/>
            </w:rPr>
            <w:t>____________</w:t>
          </w:r>
        </w:p>
      </w:docPartBody>
    </w:docPart>
    <w:docPart>
      <w:docPartPr>
        <w:name w:val="ACC8317AD201467C8B8CBCF388036ED0"/>
        <w:category>
          <w:name w:val="常规"/>
          <w:gallery w:val="placeholder"/>
        </w:category>
        <w:types>
          <w:type w:val="bbPlcHdr"/>
        </w:types>
        <w:behaviors>
          <w:behavior w:val="content"/>
        </w:behaviors>
        <w:guid w:val="{1AE07E78-6A39-4983-AE07-5AEB2EB5D4F0}"/>
      </w:docPartPr>
      <w:docPartBody>
        <w:p w:rsidR="00B6056D" w:rsidRDefault="00B6056D">
          <w:pPr>
            <w:pStyle w:val="ACC8317AD201467C8B8CBCF388036ED0"/>
          </w:pPr>
          <w:r w:rsidRPr="0043669D">
            <w:rPr>
              <w:rStyle w:val="placeholder1Char"/>
              <w:sz w:val="18"/>
              <w:szCs w:val="18"/>
            </w:rPr>
            <w:t>____________</w:t>
          </w:r>
        </w:p>
      </w:docPartBody>
    </w:docPart>
    <w:docPart>
      <w:docPartPr>
        <w:name w:val="D838C4B57E184EE4BE9749C23ABD90EA"/>
        <w:category>
          <w:name w:val="常规"/>
          <w:gallery w:val="placeholder"/>
        </w:category>
        <w:types>
          <w:type w:val="bbPlcHdr"/>
        </w:types>
        <w:behaviors>
          <w:behavior w:val="content"/>
        </w:behaviors>
        <w:guid w:val="{F6950FB1-BAC0-422D-83E3-B6E606EBA7F7}"/>
      </w:docPartPr>
      <w:docPartBody>
        <w:p w:rsidR="00B6056D" w:rsidRDefault="00B6056D">
          <w:pPr>
            <w:pStyle w:val="D838C4B57E184EE4BE9749C23ABD90EA"/>
          </w:pPr>
          <w:r w:rsidRPr="0043669D">
            <w:rPr>
              <w:rStyle w:val="placeholder1Char"/>
              <w:sz w:val="18"/>
              <w:szCs w:val="18"/>
            </w:rPr>
            <w:t>____________</w:t>
          </w:r>
        </w:p>
      </w:docPartBody>
    </w:docPart>
    <w:docPart>
      <w:docPartPr>
        <w:name w:val="6501F9C71F8043588B18017BAD7A5247"/>
        <w:category>
          <w:name w:val="常规"/>
          <w:gallery w:val="placeholder"/>
        </w:category>
        <w:types>
          <w:type w:val="bbPlcHdr"/>
        </w:types>
        <w:behaviors>
          <w:behavior w:val="content"/>
        </w:behaviors>
        <w:guid w:val="{973F8818-574C-4C90-B501-80250D63B59B}"/>
      </w:docPartPr>
      <w:docPartBody>
        <w:p w:rsidR="00B6056D" w:rsidRDefault="00B6056D">
          <w:pPr>
            <w:pStyle w:val="6501F9C71F8043588B18017BAD7A5247"/>
          </w:pPr>
          <w:r w:rsidRPr="0043669D">
            <w:rPr>
              <w:rStyle w:val="placeholder1Char"/>
              <w:sz w:val="18"/>
              <w:szCs w:val="18"/>
            </w:rPr>
            <w:t>____________</w:t>
          </w:r>
        </w:p>
      </w:docPartBody>
    </w:docPart>
    <w:docPart>
      <w:docPartPr>
        <w:name w:val="1F10B84E1B6D4871B72C9410299D5711"/>
        <w:category>
          <w:name w:val="常规"/>
          <w:gallery w:val="placeholder"/>
        </w:category>
        <w:types>
          <w:type w:val="bbPlcHdr"/>
        </w:types>
        <w:behaviors>
          <w:behavior w:val="content"/>
        </w:behaviors>
        <w:guid w:val="{93DBE9E3-E007-4A6F-80F6-EC8249F461CE}"/>
      </w:docPartPr>
      <w:docPartBody>
        <w:p w:rsidR="00B6056D" w:rsidRDefault="00B6056D">
          <w:pPr>
            <w:pStyle w:val="1F10B84E1B6D4871B72C9410299D5711"/>
          </w:pPr>
          <w:r w:rsidRPr="008F432C">
            <w:rPr>
              <w:rStyle w:val="placeholder1Char"/>
              <w:sz w:val="18"/>
              <w:szCs w:val="18"/>
            </w:rPr>
            <w:t>____________</w:t>
          </w:r>
        </w:p>
      </w:docPartBody>
    </w:docPart>
    <w:docPart>
      <w:docPartPr>
        <w:name w:val="32903B60147048DEBAA02077AAECED10"/>
        <w:category>
          <w:name w:val="常规"/>
          <w:gallery w:val="placeholder"/>
        </w:category>
        <w:types>
          <w:type w:val="bbPlcHdr"/>
        </w:types>
        <w:behaviors>
          <w:behavior w:val="content"/>
        </w:behaviors>
        <w:guid w:val="{1FBC6959-2E7E-4F9F-ABA7-2F9F00629233}"/>
      </w:docPartPr>
      <w:docPartBody>
        <w:p w:rsidR="00B6056D" w:rsidRDefault="00B6056D">
          <w:pPr>
            <w:pStyle w:val="32903B60147048DEBAA02077AAECED10"/>
          </w:pPr>
          <w:r w:rsidRPr="0043669D">
            <w:rPr>
              <w:rStyle w:val="placeholder1Char"/>
              <w:sz w:val="18"/>
              <w:szCs w:val="18"/>
            </w:rPr>
            <w:t>____________</w:t>
          </w:r>
        </w:p>
      </w:docPartBody>
    </w:docPart>
    <w:docPart>
      <w:docPartPr>
        <w:name w:val="8A2017AE92464567A8C10D651B23D8B5"/>
        <w:category>
          <w:name w:val="常规"/>
          <w:gallery w:val="placeholder"/>
        </w:category>
        <w:types>
          <w:type w:val="bbPlcHdr"/>
        </w:types>
        <w:behaviors>
          <w:behavior w:val="content"/>
        </w:behaviors>
        <w:guid w:val="{56992E56-4C8E-463B-9A18-58EF34DA5FF5}"/>
      </w:docPartPr>
      <w:docPartBody>
        <w:p w:rsidR="00B6056D" w:rsidRDefault="00B6056D">
          <w:pPr>
            <w:pStyle w:val="8A2017AE92464567A8C10D651B23D8B5"/>
          </w:pPr>
          <w:r w:rsidRPr="0043669D">
            <w:rPr>
              <w:rStyle w:val="placeholder1Char"/>
              <w:sz w:val="18"/>
              <w:szCs w:val="18"/>
            </w:rPr>
            <w:t>____________</w:t>
          </w:r>
        </w:p>
      </w:docPartBody>
    </w:docPart>
    <w:docPart>
      <w:docPartPr>
        <w:name w:val="95AE1B7F48AE439C90F1134F5FA958E8"/>
        <w:category>
          <w:name w:val="常规"/>
          <w:gallery w:val="placeholder"/>
        </w:category>
        <w:types>
          <w:type w:val="bbPlcHdr"/>
        </w:types>
        <w:behaviors>
          <w:behavior w:val="content"/>
        </w:behaviors>
        <w:guid w:val="{09859B01-39AA-48A7-993A-D36096DFA75F}"/>
      </w:docPartPr>
      <w:docPartBody>
        <w:p w:rsidR="00B6056D" w:rsidRDefault="00B6056D">
          <w:pPr>
            <w:pStyle w:val="95AE1B7F48AE439C90F1134F5FA958E8"/>
          </w:pPr>
          <w:r w:rsidRPr="0043669D">
            <w:rPr>
              <w:rStyle w:val="placeholder1Char"/>
              <w:sz w:val="18"/>
              <w:szCs w:val="18"/>
            </w:rPr>
            <w:t>____________</w:t>
          </w:r>
        </w:p>
      </w:docPartBody>
    </w:docPart>
    <w:docPart>
      <w:docPartPr>
        <w:name w:val="89F0BA2FBF804763B2F0F891CB7E7390"/>
        <w:category>
          <w:name w:val="常规"/>
          <w:gallery w:val="placeholder"/>
        </w:category>
        <w:types>
          <w:type w:val="bbPlcHdr"/>
        </w:types>
        <w:behaviors>
          <w:behavior w:val="content"/>
        </w:behaviors>
        <w:guid w:val="{4285FE5D-81D8-419B-BB23-D492BCF33EE5}"/>
      </w:docPartPr>
      <w:docPartBody>
        <w:p w:rsidR="00B6056D" w:rsidRDefault="00B6056D">
          <w:pPr>
            <w:pStyle w:val="89F0BA2FBF804763B2F0F891CB7E7390"/>
          </w:pPr>
          <w:r w:rsidRPr="0043669D">
            <w:rPr>
              <w:rStyle w:val="placeholder1Char"/>
              <w:sz w:val="18"/>
              <w:szCs w:val="18"/>
            </w:rPr>
            <w:t>____________</w:t>
          </w:r>
        </w:p>
      </w:docPartBody>
    </w:docPart>
    <w:docPart>
      <w:docPartPr>
        <w:name w:val="BB07D71B7659421F82A3F8D467112B6E"/>
        <w:category>
          <w:name w:val="常规"/>
          <w:gallery w:val="placeholder"/>
        </w:category>
        <w:types>
          <w:type w:val="bbPlcHdr"/>
        </w:types>
        <w:behaviors>
          <w:behavior w:val="content"/>
        </w:behaviors>
        <w:guid w:val="{DCCF4DFF-2433-40C2-86E3-70D6C1AFACCF}"/>
      </w:docPartPr>
      <w:docPartBody>
        <w:p w:rsidR="00B6056D" w:rsidRDefault="00B6056D">
          <w:pPr>
            <w:pStyle w:val="BB07D71B7659421F82A3F8D467112B6E"/>
          </w:pPr>
          <w:r w:rsidRPr="0043669D">
            <w:rPr>
              <w:rStyle w:val="placeholder1Char"/>
              <w:sz w:val="18"/>
              <w:szCs w:val="18"/>
            </w:rPr>
            <w:t>____________</w:t>
          </w:r>
        </w:p>
      </w:docPartBody>
    </w:docPart>
    <w:docPart>
      <w:docPartPr>
        <w:name w:val="0BEDF9982B924765AAAEAA522337EC21"/>
        <w:category>
          <w:name w:val="常规"/>
          <w:gallery w:val="placeholder"/>
        </w:category>
        <w:types>
          <w:type w:val="bbPlcHdr"/>
        </w:types>
        <w:behaviors>
          <w:behavior w:val="content"/>
        </w:behaviors>
        <w:guid w:val="{589D110F-F346-4345-BD24-91B5212753D3}"/>
      </w:docPartPr>
      <w:docPartBody>
        <w:p w:rsidR="00B6056D" w:rsidRDefault="00B6056D">
          <w:pPr>
            <w:pStyle w:val="0BEDF9982B924765AAAEAA522337EC21"/>
          </w:pPr>
          <w:r w:rsidRPr="0043669D">
            <w:rPr>
              <w:rStyle w:val="placeholder1Char"/>
              <w:sz w:val="18"/>
              <w:szCs w:val="18"/>
            </w:rPr>
            <w:t>____________</w:t>
          </w:r>
        </w:p>
      </w:docPartBody>
    </w:docPart>
    <w:docPart>
      <w:docPartPr>
        <w:name w:val="10D7882F6D8D4B01BADCA34E5DE8B9ED"/>
        <w:category>
          <w:name w:val="常规"/>
          <w:gallery w:val="placeholder"/>
        </w:category>
        <w:types>
          <w:type w:val="bbPlcHdr"/>
        </w:types>
        <w:behaviors>
          <w:behavior w:val="content"/>
        </w:behaviors>
        <w:guid w:val="{0B832A82-9903-44D8-B3B5-21A6E06B8349}"/>
      </w:docPartPr>
      <w:docPartBody>
        <w:p w:rsidR="00B6056D" w:rsidRDefault="00B6056D">
          <w:pPr>
            <w:pStyle w:val="10D7882F6D8D4B01BADCA34E5DE8B9ED"/>
          </w:pPr>
          <w:r w:rsidRPr="0043669D">
            <w:rPr>
              <w:rStyle w:val="placeholder1Char"/>
              <w:sz w:val="18"/>
              <w:szCs w:val="18"/>
            </w:rPr>
            <w:t>____________</w:t>
          </w:r>
        </w:p>
      </w:docPartBody>
    </w:docPart>
    <w:docPart>
      <w:docPartPr>
        <w:name w:val="BFEBB39FEC7E4706B6E4AB679488D196"/>
        <w:category>
          <w:name w:val="常规"/>
          <w:gallery w:val="placeholder"/>
        </w:category>
        <w:types>
          <w:type w:val="bbPlcHdr"/>
        </w:types>
        <w:behaviors>
          <w:behavior w:val="content"/>
        </w:behaviors>
        <w:guid w:val="{7E7C293E-9F1C-4DF9-9737-C035C5317CA4}"/>
      </w:docPartPr>
      <w:docPartBody>
        <w:p w:rsidR="00B6056D" w:rsidRDefault="00B6056D">
          <w:pPr>
            <w:pStyle w:val="BFEBB39FEC7E4706B6E4AB679488D196"/>
          </w:pPr>
          <w:r w:rsidRPr="0043669D">
            <w:rPr>
              <w:rStyle w:val="placeholder1Char"/>
              <w:sz w:val="18"/>
              <w:szCs w:val="18"/>
            </w:rPr>
            <w:t>____________</w:t>
          </w:r>
        </w:p>
      </w:docPartBody>
    </w:docPart>
    <w:docPart>
      <w:docPartPr>
        <w:name w:val="271480E87B7C4542B1C6674E494D9F8C"/>
        <w:category>
          <w:name w:val="常规"/>
          <w:gallery w:val="placeholder"/>
        </w:category>
        <w:types>
          <w:type w:val="bbPlcHdr"/>
        </w:types>
        <w:behaviors>
          <w:behavior w:val="content"/>
        </w:behaviors>
        <w:guid w:val="{151D7E1E-E10C-4431-9152-295E95D06203}"/>
      </w:docPartPr>
      <w:docPartBody>
        <w:p w:rsidR="00B6056D" w:rsidRDefault="00B6056D">
          <w:pPr>
            <w:pStyle w:val="271480E87B7C4542B1C6674E494D9F8C"/>
          </w:pPr>
          <w:r w:rsidRPr="0043669D">
            <w:rPr>
              <w:rStyle w:val="placeholder1Char"/>
              <w:sz w:val="18"/>
              <w:szCs w:val="18"/>
            </w:rPr>
            <w:t>____________</w:t>
          </w:r>
        </w:p>
      </w:docPartBody>
    </w:docPart>
    <w:docPart>
      <w:docPartPr>
        <w:name w:val="403A6D3252734C6AA0FDF3DDD903BD84"/>
        <w:category>
          <w:name w:val="常规"/>
          <w:gallery w:val="placeholder"/>
        </w:category>
        <w:types>
          <w:type w:val="bbPlcHdr"/>
        </w:types>
        <w:behaviors>
          <w:behavior w:val="content"/>
        </w:behaviors>
        <w:guid w:val="{C98F5296-A36E-4B40-95E4-94074F20B53F}"/>
      </w:docPartPr>
      <w:docPartBody>
        <w:p w:rsidR="00B6056D" w:rsidRDefault="00B6056D">
          <w:pPr>
            <w:pStyle w:val="403A6D3252734C6AA0FDF3DDD903BD84"/>
          </w:pPr>
          <w:r w:rsidRPr="0043669D">
            <w:rPr>
              <w:rStyle w:val="placeholder1Char"/>
              <w:sz w:val="18"/>
              <w:szCs w:val="18"/>
            </w:rPr>
            <w:t>____________</w:t>
          </w:r>
        </w:p>
      </w:docPartBody>
    </w:docPart>
    <w:docPart>
      <w:docPartPr>
        <w:name w:val="B89A72E4AEB444CB9D06BBA1A0810FB5"/>
        <w:category>
          <w:name w:val="常规"/>
          <w:gallery w:val="placeholder"/>
        </w:category>
        <w:types>
          <w:type w:val="bbPlcHdr"/>
        </w:types>
        <w:behaviors>
          <w:behavior w:val="content"/>
        </w:behaviors>
        <w:guid w:val="{E03C49E0-11FB-4C9B-A2FD-C2AE5D41C6E3}"/>
      </w:docPartPr>
      <w:docPartBody>
        <w:p w:rsidR="00B6056D" w:rsidRDefault="00B6056D">
          <w:pPr>
            <w:pStyle w:val="B89A72E4AEB444CB9D06BBA1A0810FB5"/>
          </w:pPr>
          <w:r w:rsidRPr="0043669D">
            <w:rPr>
              <w:rStyle w:val="placeholder1Char"/>
              <w:sz w:val="18"/>
              <w:szCs w:val="18"/>
            </w:rPr>
            <w:t>____________</w:t>
          </w:r>
        </w:p>
      </w:docPartBody>
    </w:docPart>
    <w:docPart>
      <w:docPartPr>
        <w:name w:val="D4700DD3E70446D894003AC0E3D32A3E"/>
        <w:category>
          <w:name w:val="常规"/>
          <w:gallery w:val="placeholder"/>
        </w:category>
        <w:types>
          <w:type w:val="bbPlcHdr"/>
        </w:types>
        <w:behaviors>
          <w:behavior w:val="content"/>
        </w:behaviors>
        <w:guid w:val="{55FAEDD2-F241-41B6-B7EB-D51FAB8CBA4E}"/>
      </w:docPartPr>
      <w:docPartBody>
        <w:p w:rsidR="00B6056D" w:rsidRDefault="00B6056D">
          <w:pPr>
            <w:pStyle w:val="D4700DD3E70446D894003AC0E3D32A3E"/>
          </w:pPr>
          <w:r w:rsidRPr="0043669D">
            <w:rPr>
              <w:rStyle w:val="placeholder1Char"/>
              <w:sz w:val="18"/>
              <w:szCs w:val="18"/>
            </w:rPr>
            <w:t>____________</w:t>
          </w:r>
        </w:p>
      </w:docPartBody>
    </w:docPart>
    <w:docPart>
      <w:docPartPr>
        <w:name w:val="7233F243BD794E919CA5BBD138610CBB"/>
        <w:category>
          <w:name w:val="常规"/>
          <w:gallery w:val="placeholder"/>
        </w:category>
        <w:types>
          <w:type w:val="bbPlcHdr"/>
        </w:types>
        <w:behaviors>
          <w:behavior w:val="content"/>
        </w:behaviors>
        <w:guid w:val="{75CE1A61-B659-4471-B013-E9BDBF65340A}"/>
      </w:docPartPr>
      <w:docPartBody>
        <w:p w:rsidR="00B6056D" w:rsidRDefault="00B6056D">
          <w:pPr>
            <w:pStyle w:val="7233F243BD794E919CA5BBD138610CBB"/>
          </w:pPr>
          <w:r w:rsidRPr="0043669D">
            <w:rPr>
              <w:rStyle w:val="placeholder1Char"/>
              <w:sz w:val="18"/>
              <w:szCs w:val="18"/>
            </w:rPr>
            <w:t>____________</w:t>
          </w:r>
        </w:p>
      </w:docPartBody>
    </w:docPart>
    <w:docPart>
      <w:docPartPr>
        <w:name w:val="C2E62FFDCAFA4B4F8D4A298498985B78"/>
        <w:category>
          <w:name w:val="常规"/>
          <w:gallery w:val="placeholder"/>
        </w:category>
        <w:types>
          <w:type w:val="bbPlcHdr"/>
        </w:types>
        <w:behaviors>
          <w:behavior w:val="content"/>
        </w:behaviors>
        <w:guid w:val="{775BDC1E-467E-4DBB-8CAF-2F5AB2EB2BA9}"/>
      </w:docPartPr>
      <w:docPartBody>
        <w:p w:rsidR="00B6056D" w:rsidRDefault="00B6056D">
          <w:pPr>
            <w:pStyle w:val="C2E62FFDCAFA4B4F8D4A298498985B78"/>
          </w:pPr>
          <w:r w:rsidRPr="0043669D">
            <w:rPr>
              <w:rStyle w:val="placeholder1Char"/>
              <w:sz w:val="18"/>
              <w:szCs w:val="18"/>
            </w:rPr>
            <w:t>____________</w:t>
          </w:r>
        </w:p>
      </w:docPartBody>
    </w:docPart>
    <w:docPart>
      <w:docPartPr>
        <w:name w:val="4562D09ED79247A987C1CE8E75071EB5"/>
        <w:category>
          <w:name w:val="常规"/>
          <w:gallery w:val="placeholder"/>
        </w:category>
        <w:types>
          <w:type w:val="bbPlcHdr"/>
        </w:types>
        <w:behaviors>
          <w:behavior w:val="content"/>
        </w:behaviors>
        <w:guid w:val="{A91BC091-3803-4B86-8417-CD1F54EB5A39}"/>
      </w:docPartPr>
      <w:docPartBody>
        <w:p w:rsidR="00B6056D" w:rsidRDefault="00B6056D">
          <w:pPr>
            <w:pStyle w:val="4562D09ED79247A987C1CE8E75071EB5"/>
          </w:pPr>
          <w:r w:rsidRPr="0043669D">
            <w:rPr>
              <w:rStyle w:val="placeholder1Char"/>
              <w:sz w:val="18"/>
              <w:szCs w:val="18"/>
            </w:rPr>
            <w:t>____________</w:t>
          </w:r>
        </w:p>
      </w:docPartBody>
    </w:docPart>
    <w:docPart>
      <w:docPartPr>
        <w:name w:val="5BAABB1B10A34915A107382B845BC718"/>
        <w:category>
          <w:name w:val="常规"/>
          <w:gallery w:val="placeholder"/>
        </w:category>
        <w:types>
          <w:type w:val="bbPlcHdr"/>
        </w:types>
        <w:behaviors>
          <w:behavior w:val="content"/>
        </w:behaviors>
        <w:guid w:val="{F7465D10-5802-4AFB-8AE6-CB94D785903A}"/>
      </w:docPartPr>
      <w:docPartBody>
        <w:p w:rsidR="00B6056D" w:rsidRDefault="00B6056D">
          <w:pPr>
            <w:pStyle w:val="5BAABB1B10A34915A107382B845BC718"/>
          </w:pPr>
          <w:r w:rsidRPr="0043669D">
            <w:rPr>
              <w:rStyle w:val="placeholder1Char"/>
              <w:sz w:val="18"/>
              <w:szCs w:val="18"/>
            </w:rPr>
            <w:t>____________</w:t>
          </w:r>
        </w:p>
      </w:docPartBody>
    </w:docPart>
    <w:docPart>
      <w:docPartPr>
        <w:name w:val="1278E35A695D4B90B99C04CE6D82D6B4"/>
        <w:category>
          <w:name w:val="常规"/>
          <w:gallery w:val="placeholder"/>
        </w:category>
        <w:types>
          <w:type w:val="bbPlcHdr"/>
        </w:types>
        <w:behaviors>
          <w:behavior w:val="content"/>
        </w:behaviors>
        <w:guid w:val="{2CC39CD9-6B48-4D4E-932B-7E54D7C78555}"/>
      </w:docPartPr>
      <w:docPartBody>
        <w:p w:rsidR="00B6056D" w:rsidRDefault="00B6056D">
          <w:pPr>
            <w:pStyle w:val="1278E35A695D4B90B99C04CE6D82D6B4"/>
          </w:pPr>
          <w:r w:rsidRPr="0043669D">
            <w:rPr>
              <w:rStyle w:val="placeholder1Char"/>
              <w:sz w:val="18"/>
              <w:szCs w:val="18"/>
            </w:rPr>
            <w:t>____________</w:t>
          </w:r>
        </w:p>
      </w:docPartBody>
    </w:docPart>
    <w:docPart>
      <w:docPartPr>
        <w:name w:val="6F14F89DCEB8486098D2E98D6E0E9F6A"/>
        <w:category>
          <w:name w:val="常规"/>
          <w:gallery w:val="placeholder"/>
        </w:category>
        <w:types>
          <w:type w:val="bbPlcHdr"/>
        </w:types>
        <w:behaviors>
          <w:behavior w:val="content"/>
        </w:behaviors>
        <w:guid w:val="{6D243F3A-7D63-4824-B571-1C35A245725E}"/>
      </w:docPartPr>
      <w:docPartBody>
        <w:p w:rsidR="00B6056D" w:rsidRDefault="00B6056D">
          <w:pPr>
            <w:pStyle w:val="6F14F89DCEB8486098D2E98D6E0E9F6A"/>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24550CE7B45E4EF59EB8F67EAD73062B"/>
        <w:category>
          <w:name w:val="常规"/>
          <w:gallery w:val="placeholder"/>
        </w:category>
        <w:types>
          <w:type w:val="bbPlcHdr"/>
        </w:types>
        <w:behaviors>
          <w:behavior w:val="content"/>
        </w:behaviors>
        <w:guid w:val="{31577462-D2E9-4BA0-8F6C-2D169B6A5DD7}"/>
      </w:docPartPr>
      <w:docPartBody>
        <w:p w:rsidR="00B6056D" w:rsidRDefault="00B6056D">
          <w:pPr>
            <w:pStyle w:val="24550CE7B45E4EF59EB8F67EAD73062B"/>
          </w:pPr>
          <w:r w:rsidRPr="0043669D">
            <w:rPr>
              <w:rStyle w:val="placeholder1Char"/>
              <w:sz w:val="18"/>
              <w:szCs w:val="18"/>
            </w:rPr>
            <w:t>____________</w:t>
          </w:r>
        </w:p>
      </w:docPartBody>
    </w:docPart>
    <w:docPart>
      <w:docPartPr>
        <w:name w:val="A2984159775A4472ABFBE0DE213A95D8"/>
        <w:category>
          <w:name w:val="常规"/>
          <w:gallery w:val="placeholder"/>
        </w:category>
        <w:types>
          <w:type w:val="bbPlcHdr"/>
        </w:types>
        <w:behaviors>
          <w:behavior w:val="content"/>
        </w:behaviors>
        <w:guid w:val="{A79F7713-C60B-411D-813B-8E315D696BF4}"/>
      </w:docPartPr>
      <w:docPartBody>
        <w:p w:rsidR="00B6056D" w:rsidRDefault="00B6056D">
          <w:pPr>
            <w:pStyle w:val="A2984159775A4472ABFBE0DE213A95D8"/>
          </w:pPr>
          <w:r w:rsidRPr="0043669D">
            <w:rPr>
              <w:rStyle w:val="placeholder1Char"/>
              <w:sz w:val="18"/>
              <w:szCs w:val="18"/>
            </w:rPr>
            <w:t>____________</w:t>
          </w:r>
        </w:p>
      </w:docPartBody>
    </w:docPart>
    <w:docPart>
      <w:docPartPr>
        <w:name w:val="86797A0EB77343E6AA639FBCAAB0BC6E"/>
        <w:category>
          <w:name w:val="常规"/>
          <w:gallery w:val="placeholder"/>
        </w:category>
        <w:types>
          <w:type w:val="bbPlcHdr"/>
        </w:types>
        <w:behaviors>
          <w:behavior w:val="content"/>
        </w:behaviors>
        <w:guid w:val="{2EDDAA19-3B6D-4159-A01C-8B4699AC856C}"/>
      </w:docPartPr>
      <w:docPartBody>
        <w:p w:rsidR="00B6056D" w:rsidRDefault="00B6056D">
          <w:pPr>
            <w:pStyle w:val="86797A0EB77343E6AA639FBCAAB0BC6E"/>
          </w:pPr>
          <w:r w:rsidRPr="0043669D">
            <w:rPr>
              <w:rStyle w:val="placeholder1Char"/>
              <w:sz w:val="18"/>
              <w:szCs w:val="18"/>
            </w:rPr>
            <w:t>____________</w:t>
          </w:r>
        </w:p>
      </w:docPartBody>
    </w:docPart>
    <w:docPart>
      <w:docPartPr>
        <w:name w:val="F221BF1E385241FCA242B32929D77A79"/>
        <w:category>
          <w:name w:val="常规"/>
          <w:gallery w:val="placeholder"/>
        </w:category>
        <w:types>
          <w:type w:val="bbPlcHdr"/>
        </w:types>
        <w:behaviors>
          <w:behavior w:val="content"/>
        </w:behaviors>
        <w:guid w:val="{4C1BD9D5-C221-4A94-86A6-DCB8D2659431}"/>
      </w:docPartPr>
      <w:docPartBody>
        <w:p w:rsidR="00B6056D" w:rsidRDefault="00B6056D">
          <w:pPr>
            <w:pStyle w:val="F221BF1E385241FCA242B32929D77A79"/>
          </w:pPr>
          <w:r w:rsidRPr="0043669D">
            <w:rPr>
              <w:rStyle w:val="placeholder1Char"/>
              <w:sz w:val="18"/>
              <w:szCs w:val="18"/>
            </w:rPr>
            <w:t>____________</w:t>
          </w:r>
        </w:p>
      </w:docPartBody>
    </w:docPart>
    <w:docPart>
      <w:docPartPr>
        <w:name w:val="1FEE8C115E7B432A8CA339DC28E9F13B"/>
        <w:category>
          <w:name w:val="常规"/>
          <w:gallery w:val="placeholder"/>
        </w:category>
        <w:types>
          <w:type w:val="bbPlcHdr"/>
        </w:types>
        <w:behaviors>
          <w:behavior w:val="content"/>
        </w:behaviors>
        <w:guid w:val="{B90EDC88-A9D1-4748-A7B4-2AADD5685FB2}"/>
      </w:docPartPr>
      <w:docPartBody>
        <w:p w:rsidR="00B6056D" w:rsidRDefault="00B6056D">
          <w:pPr>
            <w:pStyle w:val="1FEE8C115E7B432A8CA339DC28E9F13B"/>
          </w:pPr>
          <w:r w:rsidRPr="0043669D">
            <w:rPr>
              <w:rStyle w:val="placeholder1Char"/>
              <w:sz w:val="18"/>
              <w:szCs w:val="18"/>
            </w:rPr>
            <w:t>____________</w:t>
          </w:r>
        </w:p>
      </w:docPartBody>
    </w:docPart>
    <w:docPart>
      <w:docPartPr>
        <w:name w:val="0A844A01F75F469EBEABDECCDFC5BBC3"/>
        <w:category>
          <w:name w:val="常规"/>
          <w:gallery w:val="placeholder"/>
        </w:category>
        <w:types>
          <w:type w:val="bbPlcHdr"/>
        </w:types>
        <w:behaviors>
          <w:behavior w:val="content"/>
        </w:behaviors>
        <w:guid w:val="{DE6FDA11-05B9-47DC-A3AF-6796EC647D34}"/>
      </w:docPartPr>
      <w:docPartBody>
        <w:p w:rsidR="00B6056D" w:rsidRDefault="00B6056D">
          <w:pPr>
            <w:pStyle w:val="0A844A01F75F469EBEABDECCDFC5BBC3"/>
          </w:pPr>
          <w:r w:rsidRPr="0043669D">
            <w:rPr>
              <w:rStyle w:val="placeholder1Char"/>
              <w:sz w:val="18"/>
              <w:szCs w:val="18"/>
            </w:rPr>
            <w:t>____________</w:t>
          </w:r>
        </w:p>
      </w:docPartBody>
    </w:docPart>
    <w:docPart>
      <w:docPartPr>
        <w:name w:val="D95720670332488196FD31B9B14DD532"/>
        <w:category>
          <w:name w:val="常规"/>
          <w:gallery w:val="placeholder"/>
        </w:category>
        <w:types>
          <w:type w:val="bbPlcHdr"/>
        </w:types>
        <w:behaviors>
          <w:behavior w:val="content"/>
        </w:behaviors>
        <w:guid w:val="{A16BE6D1-663E-4DB0-993A-46E8858B0B6A}"/>
      </w:docPartPr>
      <w:docPartBody>
        <w:p w:rsidR="00B6056D" w:rsidRDefault="00B6056D">
          <w:pPr>
            <w:pStyle w:val="D95720670332488196FD31B9B14DD532"/>
          </w:pPr>
          <w:r w:rsidRPr="0043669D">
            <w:rPr>
              <w:rStyle w:val="placeholder1Char"/>
              <w:sz w:val="18"/>
              <w:szCs w:val="18"/>
            </w:rPr>
            <w:t>____________</w:t>
          </w:r>
        </w:p>
      </w:docPartBody>
    </w:docPart>
    <w:docPart>
      <w:docPartPr>
        <w:name w:val="00F8C416A24B4E52B8F2B0952FB4D3CB"/>
        <w:category>
          <w:name w:val="常规"/>
          <w:gallery w:val="placeholder"/>
        </w:category>
        <w:types>
          <w:type w:val="bbPlcHdr"/>
        </w:types>
        <w:behaviors>
          <w:behavior w:val="content"/>
        </w:behaviors>
        <w:guid w:val="{7D197B47-7C92-4C7D-B058-F50F70054334}"/>
      </w:docPartPr>
      <w:docPartBody>
        <w:p w:rsidR="00B6056D" w:rsidRDefault="00B6056D">
          <w:pPr>
            <w:pStyle w:val="00F8C416A24B4E52B8F2B0952FB4D3CB"/>
          </w:pPr>
          <w:r w:rsidRPr="0043669D">
            <w:rPr>
              <w:rStyle w:val="placeholder1Char"/>
              <w:sz w:val="18"/>
              <w:szCs w:val="18"/>
            </w:rPr>
            <w:t>____________</w:t>
          </w:r>
        </w:p>
      </w:docPartBody>
    </w:docPart>
    <w:docPart>
      <w:docPartPr>
        <w:name w:val="C39FA442FBC14BB8BECE85CE4F14A964"/>
        <w:category>
          <w:name w:val="常规"/>
          <w:gallery w:val="placeholder"/>
        </w:category>
        <w:types>
          <w:type w:val="bbPlcHdr"/>
        </w:types>
        <w:behaviors>
          <w:behavior w:val="content"/>
        </w:behaviors>
        <w:guid w:val="{A88C4BA5-B7D3-459E-A426-12038EAB5E5A}"/>
      </w:docPartPr>
      <w:docPartBody>
        <w:p w:rsidR="00B6056D" w:rsidRDefault="00B6056D">
          <w:pPr>
            <w:pStyle w:val="C39FA442FBC14BB8BECE85CE4F14A964"/>
          </w:pPr>
          <w:r w:rsidRPr="00A54D1F">
            <w:rPr>
              <w:rStyle w:val="placeholder1Char"/>
            </w:rPr>
            <w:t>____________</w:t>
          </w:r>
        </w:p>
      </w:docPartBody>
    </w:docPart>
    <w:docPart>
      <w:docPartPr>
        <w:name w:val="DAB9DC32A95E4475A3E9876630C6625F"/>
        <w:category>
          <w:name w:val="常规"/>
          <w:gallery w:val="placeholder"/>
        </w:category>
        <w:types>
          <w:type w:val="bbPlcHdr"/>
        </w:types>
        <w:behaviors>
          <w:behavior w:val="content"/>
        </w:behaviors>
        <w:guid w:val="{0E06FF3F-D929-4060-A5BC-BC2539F20B1D}"/>
      </w:docPartPr>
      <w:docPartBody>
        <w:p w:rsidR="00B6056D" w:rsidRDefault="00B6056D">
          <w:pPr>
            <w:pStyle w:val="DAB9DC32A95E4475A3E9876630C6625F"/>
          </w:pPr>
          <w:r w:rsidRPr="00A54D1F">
            <w:rPr>
              <w:rStyle w:val="placeholder1Char"/>
            </w:rPr>
            <w:t>____________</w:t>
          </w:r>
        </w:p>
      </w:docPartBody>
    </w:docPart>
    <w:docPart>
      <w:docPartPr>
        <w:name w:val="40F031CDF52741AB9DF7442D3225A22D"/>
        <w:category>
          <w:name w:val="常规"/>
          <w:gallery w:val="placeholder"/>
        </w:category>
        <w:types>
          <w:type w:val="bbPlcHdr"/>
        </w:types>
        <w:behaviors>
          <w:behavior w:val="content"/>
        </w:behaviors>
        <w:guid w:val="{8A1BEBD3-A79F-43FF-B124-8C5B87E7B29D}"/>
      </w:docPartPr>
      <w:docPartBody>
        <w:p w:rsidR="00B6056D" w:rsidRDefault="00B6056D">
          <w:pPr>
            <w:pStyle w:val="40F031CDF52741AB9DF7442D3225A22D"/>
          </w:pPr>
          <w:r w:rsidRPr="00A54D1F">
            <w:rPr>
              <w:rStyle w:val="placeholder1Char"/>
            </w:rPr>
            <w:t>____________</w:t>
          </w:r>
        </w:p>
      </w:docPartBody>
    </w:docPart>
    <w:docPart>
      <w:docPartPr>
        <w:name w:val="C2CFF45C86604A9D99408CEB25B36923"/>
        <w:category>
          <w:name w:val="常规"/>
          <w:gallery w:val="placeholder"/>
        </w:category>
        <w:types>
          <w:type w:val="bbPlcHdr"/>
        </w:types>
        <w:behaviors>
          <w:behavior w:val="content"/>
        </w:behaviors>
        <w:guid w:val="{3E4A8ADE-365D-4AA5-83F4-4D5060D77311}"/>
      </w:docPartPr>
      <w:docPartBody>
        <w:p w:rsidR="00B6056D" w:rsidRDefault="00B6056D">
          <w:pPr>
            <w:pStyle w:val="C2CFF45C86604A9D99408CEB25B36923"/>
          </w:pPr>
          <w:r w:rsidRPr="00A54D1F">
            <w:rPr>
              <w:rStyle w:val="placeholder1Char"/>
            </w:rPr>
            <w:t>____________</w:t>
          </w:r>
        </w:p>
      </w:docPartBody>
    </w:docPart>
    <w:docPart>
      <w:docPartPr>
        <w:name w:val="E417695BEDC3461F98BC05B9E06B6E29"/>
        <w:category>
          <w:name w:val="常规"/>
          <w:gallery w:val="placeholder"/>
        </w:category>
        <w:types>
          <w:type w:val="bbPlcHdr"/>
        </w:types>
        <w:behaviors>
          <w:behavior w:val="content"/>
        </w:behaviors>
        <w:guid w:val="{BF741942-FFC7-41A1-950C-C8DD6F84AEA5}"/>
      </w:docPartPr>
      <w:docPartBody>
        <w:p w:rsidR="00B6056D" w:rsidRDefault="00B6056D">
          <w:pPr>
            <w:pStyle w:val="E417695BEDC3461F98BC05B9E06B6E29"/>
          </w:pPr>
          <w:r w:rsidRPr="008F432C">
            <w:rPr>
              <w:rStyle w:val="placeholder1Char"/>
            </w:rPr>
            <w:t>____________</w:t>
          </w:r>
          <w:r w:rsidRPr="008F432C">
            <w:rPr>
              <w:rStyle w:val="placeholder1Char"/>
              <w:rFonts w:hint="eastAsia"/>
            </w:rPr>
            <w:t>______</w:t>
          </w:r>
        </w:p>
      </w:docPartBody>
    </w:docPart>
    <w:docPart>
      <w:docPartPr>
        <w:name w:val="EFE3A02A888C4FB7B6537838853A9320"/>
        <w:category>
          <w:name w:val="常规"/>
          <w:gallery w:val="placeholder"/>
        </w:category>
        <w:types>
          <w:type w:val="bbPlcHdr"/>
        </w:types>
        <w:behaviors>
          <w:behavior w:val="content"/>
        </w:behaviors>
        <w:guid w:val="{BA30FA45-81F2-4BD7-908F-4FEAC9D1B8EF}"/>
      </w:docPartPr>
      <w:docPartBody>
        <w:p w:rsidR="00B6056D" w:rsidRDefault="00B6056D">
          <w:pPr>
            <w:pStyle w:val="EFE3A02A888C4FB7B6537838853A9320"/>
          </w:pPr>
          <w:r w:rsidRPr="0043669D">
            <w:rPr>
              <w:rStyle w:val="placeholder1Char"/>
              <w:sz w:val="18"/>
              <w:szCs w:val="18"/>
            </w:rPr>
            <w:t>____________</w:t>
          </w:r>
        </w:p>
      </w:docPartBody>
    </w:docPart>
    <w:docPart>
      <w:docPartPr>
        <w:name w:val="5A1E59EBF8894B67BEF7DC9C7F807B34"/>
        <w:category>
          <w:name w:val="常规"/>
          <w:gallery w:val="placeholder"/>
        </w:category>
        <w:types>
          <w:type w:val="bbPlcHdr"/>
        </w:types>
        <w:behaviors>
          <w:behavior w:val="content"/>
        </w:behaviors>
        <w:guid w:val="{A4F44460-B18E-4E3D-B535-B66A7636809A}"/>
      </w:docPartPr>
      <w:docPartBody>
        <w:p w:rsidR="00B6056D" w:rsidRDefault="00B6056D">
          <w:pPr>
            <w:pStyle w:val="5A1E59EBF8894B67BEF7DC9C7F807B34"/>
          </w:pPr>
          <w:r w:rsidRPr="0043669D">
            <w:rPr>
              <w:rStyle w:val="placeholder1Char"/>
              <w:sz w:val="18"/>
              <w:szCs w:val="18"/>
            </w:rPr>
            <w:t>____________</w:t>
          </w:r>
        </w:p>
      </w:docPartBody>
    </w:docPart>
    <w:docPart>
      <w:docPartPr>
        <w:name w:val="3AC6B2AE162C421EA0AB398308093BD0"/>
        <w:category>
          <w:name w:val="常规"/>
          <w:gallery w:val="placeholder"/>
        </w:category>
        <w:types>
          <w:type w:val="bbPlcHdr"/>
        </w:types>
        <w:behaviors>
          <w:behavior w:val="content"/>
        </w:behaviors>
        <w:guid w:val="{AAF3A75D-D52A-41C3-A7E5-CE9E560AA5C9}"/>
      </w:docPartPr>
      <w:docPartBody>
        <w:p w:rsidR="00B6056D" w:rsidRDefault="00B6056D">
          <w:pPr>
            <w:pStyle w:val="3AC6B2AE162C421EA0AB398308093BD0"/>
          </w:pPr>
          <w:r w:rsidRPr="0043669D">
            <w:rPr>
              <w:rStyle w:val="placeholder1Char"/>
              <w:sz w:val="18"/>
              <w:szCs w:val="18"/>
            </w:rPr>
            <w:t>____________</w:t>
          </w:r>
        </w:p>
      </w:docPartBody>
    </w:docPart>
    <w:docPart>
      <w:docPartPr>
        <w:name w:val="8A5D771870F1480CA4D7812DDA4166B9"/>
        <w:category>
          <w:name w:val="常规"/>
          <w:gallery w:val="placeholder"/>
        </w:category>
        <w:types>
          <w:type w:val="bbPlcHdr"/>
        </w:types>
        <w:behaviors>
          <w:behavior w:val="content"/>
        </w:behaviors>
        <w:guid w:val="{DD46D290-DCB8-41B5-94E8-3DD6ABED0B63}"/>
      </w:docPartPr>
      <w:docPartBody>
        <w:p w:rsidR="00B6056D" w:rsidRDefault="00B6056D">
          <w:pPr>
            <w:pStyle w:val="8A5D771870F1480CA4D7812DDA4166B9"/>
          </w:pPr>
          <w:r w:rsidRPr="0043669D">
            <w:rPr>
              <w:rStyle w:val="placeholder1Char"/>
              <w:sz w:val="18"/>
              <w:szCs w:val="18"/>
            </w:rPr>
            <w:t>____________</w:t>
          </w:r>
        </w:p>
      </w:docPartBody>
    </w:docPart>
    <w:docPart>
      <w:docPartPr>
        <w:name w:val="6D74D09B817C42CDAD3BD51F2C91C7B0"/>
        <w:category>
          <w:name w:val="常规"/>
          <w:gallery w:val="placeholder"/>
        </w:category>
        <w:types>
          <w:type w:val="bbPlcHdr"/>
        </w:types>
        <w:behaviors>
          <w:behavior w:val="content"/>
        </w:behaviors>
        <w:guid w:val="{A62F37F6-AB65-43B8-9966-328A1043F0F4}"/>
      </w:docPartPr>
      <w:docPartBody>
        <w:p w:rsidR="00B6056D" w:rsidRDefault="00B6056D">
          <w:pPr>
            <w:pStyle w:val="6D74D09B817C42CDAD3BD51F2C91C7B0"/>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F826A2E4204845C98CE31D48CC92F602"/>
        <w:category>
          <w:name w:val="常规"/>
          <w:gallery w:val="placeholder"/>
        </w:category>
        <w:types>
          <w:type w:val="bbPlcHdr"/>
        </w:types>
        <w:behaviors>
          <w:behavior w:val="content"/>
        </w:behaviors>
        <w:guid w:val="{CD1C40CE-CE1E-44E4-B78E-FED1AEA73938}"/>
      </w:docPartPr>
      <w:docPartBody>
        <w:p w:rsidR="00B6056D" w:rsidRDefault="00B6056D">
          <w:pPr>
            <w:pStyle w:val="F826A2E4204845C98CE31D48CC92F602"/>
          </w:pPr>
          <w:r w:rsidRPr="0043669D">
            <w:rPr>
              <w:rStyle w:val="placeholder1Char"/>
              <w:sz w:val="18"/>
              <w:szCs w:val="18"/>
            </w:rPr>
            <w:t>____________</w:t>
          </w:r>
        </w:p>
      </w:docPartBody>
    </w:docPart>
    <w:docPart>
      <w:docPartPr>
        <w:name w:val="E763BC2CC5414072AB9F6AA1A45A23E2"/>
        <w:category>
          <w:name w:val="常规"/>
          <w:gallery w:val="placeholder"/>
        </w:category>
        <w:types>
          <w:type w:val="bbPlcHdr"/>
        </w:types>
        <w:behaviors>
          <w:behavior w:val="content"/>
        </w:behaviors>
        <w:guid w:val="{FAB80000-FCDB-4680-B0C6-F748EC8022B1}"/>
      </w:docPartPr>
      <w:docPartBody>
        <w:p w:rsidR="00B6056D" w:rsidRDefault="00B6056D">
          <w:pPr>
            <w:pStyle w:val="E763BC2CC5414072AB9F6AA1A45A23E2"/>
          </w:pPr>
          <w:r w:rsidRPr="0043669D">
            <w:rPr>
              <w:rStyle w:val="placeholder1Char"/>
              <w:sz w:val="18"/>
              <w:szCs w:val="18"/>
            </w:rPr>
            <w:t>___________</w:t>
          </w:r>
        </w:p>
      </w:docPartBody>
    </w:docPart>
    <w:docPart>
      <w:docPartPr>
        <w:name w:val="A092F86F21AF41A2A511E5672BB8776A"/>
        <w:category>
          <w:name w:val="常规"/>
          <w:gallery w:val="placeholder"/>
        </w:category>
        <w:types>
          <w:type w:val="bbPlcHdr"/>
        </w:types>
        <w:behaviors>
          <w:behavior w:val="content"/>
        </w:behaviors>
        <w:guid w:val="{4575381C-39A1-4B91-AEBD-B0478E3CBE91}"/>
      </w:docPartPr>
      <w:docPartBody>
        <w:p w:rsidR="00B6056D" w:rsidRDefault="00B6056D">
          <w:pPr>
            <w:pStyle w:val="A092F86F21AF41A2A511E5672BB8776A"/>
          </w:pPr>
          <w:r w:rsidRPr="0043669D">
            <w:rPr>
              <w:rStyle w:val="placeholder1Char"/>
              <w:sz w:val="18"/>
              <w:szCs w:val="18"/>
            </w:rPr>
            <w:t>____________</w:t>
          </w:r>
        </w:p>
      </w:docPartBody>
    </w:docPart>
    <w:docPart>
      <w:docPartPr>
        <w:name w:val="12A67B2243B84D4F8C5CF90EE0525E1E"/>
        <w:category>
          <w:name w:val="常规"/>
          <w:gallery w:val="placeholder"/>
        </w:category>
        <w:types>
          <w:type w:val="bbPlcHdr"/>
        </w:types>
        <w:behaviors>
          <w:behavior w:val="content"/>
        </w:behaviors>
        <w:guid w:val="{B58958CE-69BE-43F8-B7CF-EAB5605E4EA3}"/>
      </w:docPartPr>
      <w:docPartBody>
        <w:p w:rsidR="00B6056D" w:rsidRDefault="00B6056D">
          <w:pPr>
            <w:pStyle w:val="12A67B2243B84D4F8C5CF90EE0525E1E"/>
          </w:pPr>
          <w:r w:rsidRPr="0043669D">
            <w:rPr>
              <w:rStyle w:val="placeholder1Char"/>
              <w:sz w:val="18"/>
              <w:szCs w:val="18"/>
            </w:rPr>
            <w:t>___________</w:t>
          </w:r>
        </w:p>
      </w:docPartBody>
    </w:docPart>
    <w:docPart>
      <w:docPartPr>
        <w:name w:val="5865692AEEE24CBDAF81E98ED50C0BC4"/>
        <w:category>
          <w:name w:val="常规"/>
          <w:gallery w:val="placeholder"/>
        </w:category>
        <w:types>
          <w:type w:val="bbPlcHdr"/>
        </w:types>
        <w:behaviors>
          <w:behavior w:val="content"/>
        </w:behaviors>
        <w:guid w:val="{A394B965-6F7D-4018-9CD0-E0F8F3082FD2}"/>
      </w:docPartPr>
      <w:docPartBody>
        <w:p w:rsidR="00B6056D" w:rsidRDefault="00B6056D">
          <w:pPr>
            <w:pStyle w:val="5865692AEEE24CBDAF81E98ED50C0BC4"/>
          </w:pPr>
          <w:r w:rsidRPr="0043669D">
            <w:rPr>
              <w:rStyle w:val="placeholder1Char"/>
              <w:sz w:val="18"/>
              <w:szCs w:val="18"/>
            </w:rPr>
            <w:t>____________</w:t>
          </w:r>
        </w:p>
      </w:docPartBody>
    </w:docPart>
    <w:docPart>
      <w:docPartPr>
        <w:name w:val="13759DB7AF7C4686BAA8CECE2F325EBE"/>
        <w:category>
          <w:name w:val="常规"/>
          <w:gallery w:val="placeholder"/>
        </w:category>
        <w:types>
          <w:type w:val="bbPlcHdr"/>
        </w:types>
        <w:behaviors>
          <w:behavior w:val="content"/>
        </w:behaviors>
        <w:guid w:val="{C56769A2-3811-44D1-A72E-9EBF98DAED11}"/>
      </w:docPartPr>
      <w:docPartBody>
        <w:p w:rsidR="00B6056D" w:rsidRDefault="00B6056D">
          <w:pPr>
            <w:pStyle w:val="13759DB7AF7C4686BAA8CECE2F325EBE"/>
          </w:pPr>
          <w:r w:rsidRPr="0043669D">
            <w:rPr>
              <w:rStyle w:val="placeholder1Char"/>
              <w:sz w:val="18"/>
              <w:szCs w:val="18"/>
            </w:rPr>
            <w:t>___________</w:t>
          </w:r>
        </w:p>
      </w:docPartBody>
    </w:docPart>
    <w:docPart>
      <w:docPartPr>
        <w:name w:val="D973237D73FE4256BA2741CA11553A78"/>
        <w:category>
          <w:name w:val="常规"/>
          <w:gallery w:val="placeholder"/>
        </w:category>
        <w:types>
          <w:type w:val="bbPlcHdr"/>
        </w:types>
        <w:behaviors>
          <w:behavior w:val="content"/>
        </w:behaviors>
        <w:guid w:val="{C7F729B4-B1D5-40BB-A8A3-1551F5487DDD}"/>
      </w:docPartPr>
      <w:docPartBody>
        <w:p w:rsidR="00B6056D" w:rsidRDefault="00B6056D">
          <w:pPr>
            <w:pStyle w:val="D973237D73FE4256BA2741CA11553A78"/>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18647941FA3649C7A2A87E08A52D3E20"/>
        <w:category>
          <w:name w:val="常规"/>
          <w:gallery w:val="placeholder"/>
        </w:category>
        <w:types>
          <w:type w:val="bbPlcHdr"/>
        </w:types>
        <w:behaviors>
          <w:behavior w:val="content"/>
        </w:behaviors>
        <w:guid w:val="{35460ACD-F4D7-4CA5-8293-BC41EC0A45EE}"/>
      </w:docPartPr>
      <w:docPartBody>
        <w:p w:rsidR="00B6056D" w:rsidRDefault="00B6056D">
          <w:pPr>
            <w:pStyle w:val="18647941FA3649C7A2A87E08A52D3E20"/>
          </w:pPr>
          <w:r w:rsidRPr="00F254F3">
            <w:rPr>
              <w:rStyle w:val="a3"/>
              <w:rFonts w:hint="eastAsia"/>
            </w:rPr>
            <w:t>单击此处输入文字。</w:t>
          </w:r>
        </w:p>
      </w:docPartBody>
    </w:docPart>
    <w:docPart>
      <w:docPartPr>
        <w:name w:val="EFB75B16ADEE4E59843F81FC082B61F2"/>
        <w:category>
          <w:name w:val="常规"/>
          <w:gallery w:val="placeholder"/>
        </w:category>
        <w:types>
          <w:type w:val="bbPlcHdr"/>
        </w:types>
        <w:behaviors>
          <w:behavior w:val="content"/>
        </w:behaviors>
        <w:guid w:val="{BC956184-67C5-407B-9C3D-EF0FB70A3DCF}"/>
      </w:docPartPr>
      <w:docPartBody>
        <w:p w:rsidR="00B6056D" w:rsidRDefault="00B6056D">
          <w:pPr>
            <w:pStyle w:val="EFB75B16ADEE4E59843F81FC082B61F2"/>
          </w:pPr>
          <w:r w:rsidRPr="008F432C">
            <w:rPr>
              <w:rStyle w:val="placeholder1Char"/>
              <w:rFonts w:hint="eastAsia"/>
            </w:rPr>
            <w:t>_</w:t>
          </w:r>
          <w:r w:rsidRPr="008F432C">
            <w:rPr>
              <w:rStyle w:val="placeholder1Char"/>
            </w:rPr>
            <w:t>_</w:t>
          </w:r>
        </w:p>
      </w:docPartBody>
    </w:docPart>
    <w:docPart>
      <w:docPartPr>
        <w:name w:val="A52F1377ACF74125A47F89BD942C5B74"/>
        <w:category>
          <w:name w:val="常规"/>
          <w:gallery w:val="placeholder"/>
        </w:category>
        <w:types>
          <w:type w:val="bbPlcHdr"/>
        </w:types>
        <w:behaviors>
          <w:behavior w:val="content"/>
        </w:behaviors>
        <w:guid w:val="{2795B04B-CF8D-491A-9565-9404F544091C}"/>
      </w:docPartPr>
      <w:docPartBody>
        <w:p w:rsidR="00B6056D" w:rsidRDefault="00B6056D">
          <w:pPr>
            <w:pStyle w:val="A52F1377ACF74125A47F89BD942C5B74"/>
          </w:pPr>
          <w:r w:rsidRPr="008F432C">
            <w:rPr>
              <w:rStyle w:val="placeholder1Char"/>
            </w:rPr>
            <w:t>______________</w:t>
          </w:r>
          <w:r w:rsidRPr="008F432C">
            <w:rPr>
              <w:rStyle w:val="placeholder1Char"/>
              <w:rFonts w:hint="eastAsia"/>
            </w:rPr>
            <w:t>___</w:t>
          </w:r>
        </w:p>
      </w:docPartBody>
    </w:docPart>
    <w:docPart>
      <w:docPartPr>
        <w:name w:val="E085074331FB4AA19C45DA9F077CDDD5"/>
        <w:category>
          <w:name w:val="常规"/>
          <w:gallery w:val="placeholder"/>
        </w:category>
        <w:types>
          <w:type w:val="bbPlcHdr"/>
        </w:types>
        <w:behaviors>
          <w:behavior w:val="content"/>
        </w:behaviors>
        <w:guid w:val="{90C909AB-24F9-4508-BBE9-D9B6919AE182}"/>
      </w:docPartPr>
      <w:docPartBody>
        <w:p w:rsidR="00B6056D" w:rsidRDefault="00B6056D">
          <w:pPr>
            <w:pStyle w:val="E085074331FB4AA19C45DA9F077CDDD5"/>
          </w:pPr>
          <w:r w:rsidRPr="009E5B73">
            <w:rPr>
              <w:rStyle w:val="placeholder1Char"/>
            </w:rPr>
            <w:t>____________</w:t>
          </w:r>
        </w:p>
      </w:docPartBody>
    </w:docPart>
    <w:docPart>
      <w:docPartPr>
        <w:name w:val="1EB1BFDA1EDC40548DEBCFE0416310C6"/>
        <w:category>
          <w:name w:val="常规"/>
          <w:gallery w:val="placeholder"/>
        </w:category>
        <w:types>
          <w:type w:val="bbPlcHdr"/>
        </w:types>
        <w:behaviors>
          <w:behavior w:val="content"/>
        </w:behaviors>
        <w:guid w:val="{13E60DA2-35DA-4C27-8664-418EEF79FB05}"/>
      </w:docPartPr>
      <w:docPartBody>
        <w:p w:rsidR="00B6056D" w:rsidRDefault="00B6056D">
          <w:pPr>
            <w:pStyle w:val="1EB1BFDA1EDC40548DEBCFE0416310C6"/>
          </w:pPr>
          <w:r w:rsidRPr="009E5B73">
            <w:rPr>
              <w:rStyle w:val="placeholder1Char"/>
            </w:rPr>
            <w:t>____________</w:t>
          </w:r>
        </w:p>
      </w:docPartBody>
    </w:docPart>
    <w:docPart>
      <w:docPartPr>
        <w:name w:val="BDB52DF71F504A0D90D88B901F722977"/>
        <w:category>
          <w:name w:val="常规"/>
          <w:gallery w:val="placeholder"/>
        </w:category>
        <w:types>
          <w:type w:val="bbPlcHdr"/>
        </w:types>
        <w:behaviors>
          <w:behavior w:val="content"/>
        </w:behaviors>
        <w:guid w:val="{1FEE8D9E-FEB1-43FC-A8C6-224A7C89C2EA}"/>
      </w:docPartPr>
      <w:docPartBody>
        <w:p w:rsidR="00B6056D" w:rsidRDefault="00B6056D">
          <w:pPr>
            <w:pStyle w:val="BDB52DF71F504A0D90D88B901F722977"/>
          </w:pPr>
          <w:r w:rsidRPr="008F432C">
            <w:rPr>
              <w:rStyle w:val="placeholder1Char"/>
              <w:rFonts w:hint="eastAsia"/>
            </w:rPr>
            <w:t>选择</w:t>
          </w:r>
        </w:p>
      </w:docPartBody>
    </w:docPart>
    <w:docPart>
      <w:docPartPr>
        <w:name w:val="5A5526CF2B8A44B0BB38DC52CB230090"/>
        <w:category>
          <w:name w:val="常规"/>
          <w:gallery w:val="placeholder"/>
        </w:category>
        <w:types>
          <w:type w:val="bbPlcHdr"/>
        </w:types>
        <w:behaviors>
          <w:behavior w:val="content"/>
        </w:behaviors>
        <w:guid w:val="{39D756A0-EECF-4D71-9FA4-27BD2E403203}"/>
      </w:docPartPr>
      <w:docPartBody>
        <w:p w:rsidR="00B6056D" w:rsidRDefault="00B6056D">
          <w:pPr>
            <w:pStyle w:val="5A5526CF2B8A44B0BB38DC52CB230090"/>
          </w:pPr>
          <w:r w:rsidRPr="009E5B73">
            <w:rPr>
              <w:rStyle w:val="placeholder1Char"/>
            </w:rPr>
            <w:t>____________</w:t>
          </w:r>
        </w:p>
      </w:docPartBody>
    </w:docPart>
    <w:docPart>
      <w:docPartPr>
        <w:name w:val="B4120440FEB942DD8212A8ACDA3197ED"/>
        <w:category>
          <w:name w:val="常规"/>
          <w:gallery w:val="placeholder"/>
        </w:category>
        <w:types>
          <w:type w:val="bbPlcHdr"/>
        </w:types>
        <w:behaviors>
          <w:behavior w:val="content"/>
        </w:behaviors>
        <w:guid w:val="{62589C70-2AA4-43BF-B29A-84396CE9AA9E}"/>
      </w:docPartPr>
      <w:docPartBody>
        <w:p w:rsidR="00B6056D" w:rsidRDefault="00B6056D">
          <w:pPr>
            <w:pStyle w:val="B4120440FEB942DD8212A8ACDA3197ED"/>
          </w:pPr>
          <w:r w:rsidRPr="009E5B73">
            <w:rPr>
              <w:rStyle w:val="placeholder1Char"/>
            </w:rPr>
            <w:t>____________</w:t>
          </w:r>
        </w:p>
      </w:docPartBody>
    </w:docPart>
    <w:docPart>
      <w:docPartPr>
        <w:name w:val="2E610277CB984A8BB4A900F382232B72"/>
        <w:category>
          <w:name w:val="常规"/>
          <w:gallery w:val="placeholder"/>
        </w:category>
        <w:types>
          <w:type w:val="bbPlcHdr"/>
        </w:types>
        <w:behaviors>
          <w:behavior w:val="content"/>
        </w:behaviors>
        <w:guid w:val="{B4A5FE07-5F43-4336-BFEF-F40A47AE9480}"/>
      </w:docPartPr>
      <w:docPartBody>
        <w:p w:rsidR="00B6056D" w:rsidRDefault="00B6056D">
          <w:pPr>
            <w:pStyle w:val="2E610277CB984A8BB4A900F382232B72"/>
          </w:pPr>
          <w:r w:rsidRPr="008F432C">
            <w:rPr>
              <w:rStyle w:val="placeholder1Char"/>
              <w:rFonts w:hint="eastAsia"/>
            </w:rPr>
            <w:t>_</w:t>
          </w:r>
          <w:r w:rsidRPr="008F432C">
            <w:rPr>
              <w:rStyle w:val="placeholder1Char"/>
            </w:rPr>
            <w:t>_</w:t>
          </w:r>
        </w:p>
      </w:docPartBody>
    </w:docPart>
    <w:docPart>
      <w:docPartPr>
        <w:name w:val="A81D303DCF474EA39F16867EC027E051"/>
        <w:category>
          <w:name w:val="常规"/>
          <w:gallery w:val="placeholder"/>
        </w:category>
        <w:types>
          <w:type w:val="bbPlcHdr"/>
        </w:types>
        <w:behaviors>
          <w:behavior w:val="content"/>
        </w:behaviors>
        <w:guid w:val="{102D6CD2-5341-4E4A-8BE8-48080C4F0061}"/>
      </w:docPartPr>
      <w:docPartBody>
        <w:p w:rsidR="00B6056D" w:rsidRDefault="00B6056D">
          <w:pPr>
            <w:pStyle w:val="A81D303DCF474EA39F16867EC027E051"/>
          </w:pPr>
          <w:r w:rsidRPr="008F432C">
            <w:rPr>
              <w:rStyle w:val="placeholder1Char"/>
            </w:rPr>
            <w:t>______________</w:t>
          </w:r>
          <w:r w:rsidRPr="008F432C">
            <w:rPr>
              <w:rStyle w:val="placeholder1Char"/>
              <w:rFonts w:hint="eastAsia"/>
            </w:rPr>
            <w:t>___</w:t>
          </w:r>
        </w:p>
      </w:docPartBody>
    </w:docPart>
    <w:docPart>
      <w:docPartPr>
        <w:name w:val="714CD4CF2A79458B9CB7B33D06230E23"/>
        <w:category>
          <w:name w:val="常规"/>
          <w:gallery w:val="placeholder"/>
        </w:category>
        <w:types>
          <w:type w:val="bbPlcHdr"/>
        </w:types>
        <w:behaviors>
          <w:behavior w:val="content"/>
        </w:behaviors>
        <w:guid w:val="{2DBEBFBE-AD6F-43FD-9176-60F4A3A7E84A}"/>
      </w:docPartPr>
      <w:docPartBody>
        <w:p w:rsidR="00B6056D" w:rsidRDefault="00B6056D">
          <w:pPr>
            <w:pStyle w:val="714CD4CF2A79458B9CB7B33D06230E23"/>
          </w:pPr>
          <w:r w:rsidRPr="007B4B57">
            <w:rPr>
              <w:rStyle w:val="placeholder1Char"/>
            </w:rPr>
            <w:t>____________</w:t>
          </w:r>
        </w:p>
      </w:docPartBody>
    </w:docPart>
    <w:docPart>
      <w:docPartPr>
        <w:name w:val="2DC7DB9941454F7CBAFA49AA9EBE3B45"/>
        <w:category>
          <w:name w:val="常规"/>
          <w:gallery w:val="placeholder"/>
        </w:category>
        <w:types>
          <w:type w:val="bbPlcHdr"/>
        </w:types>
        <w:behaviors>
          <w:behavior w:val="content"/>
        </w:behaviors>
        <w:guid w:val="{9E35E99F-8155-444B-B494-702123FA2978}"/>
      </w:docPartPr>
      <w:docPartBody>
        <w:p w:rsidR="00B6056D" w:rsidRDefault="00B6056D">
          <w:pPr>
            <w:pStyle w:val="2DC7DB9941454F7CBAFA49AA9EBE3B45"/>
          </w:pPr>
          <w:r w:rsidRPr="007B4B57">
            <w:rPr>
              <w:rStyle w:val="placeholder1Char"/>
            </w:rPr>
            <w:t>____________</w:t>
          </w:r>
        </w:p>
      </w:docPartBody>
    </w:docPart>
    <w:docPart>
      <w:docPartPr>
        <w:name w:val="CE303DDDF13244DBBA5C7471EB4D90A4"/>
        <w:category>
          <w:name w:val="常规"/>
          <w:gallery w:val="placeholder"/>
        </w:category>
        <w:types>
          <w:type w:val="bbPlcHdr"/>
        </w:types>
        <w:behaviors>
          <w:behavior w:val="content"/>
        </w:behaviors>
        <w:guid w:val="{F3B1FCB5-3E49-4D89-BE98-DE4AB203DB47}"/>
      </w:docPartPr>
      <w:docPartBody>
        <w:p w:rsidR="00B6056D" w:rsidRDefault="00B6056D">
          <w:pPr>
            <w:pStyle w:val="CE303DDDF13244DBBA5C7471EB4D90A4"/>
          </w:pPr>
          <w:r w:rsidRPr="008F432C">
            <w:rPr>
              <w:rStyle w:val="placeholder1Char"/>
              <w:rFonts w:hint="eastAsia"/>
            </w:rPr>
            <w:t>选择</w:t>
          </w:r>
        </w:p>
      </w:docPartBody>
    </w:docPart>
    <w:docPart>
      <w:docPartPr>
        <w:name w:val="2BAB1F5458D34AFAB8EBFC61E1495D70"/>
        <w:category>
          <w:name w:val="常规"/>
          <w:gallery w:val="placeholder"/>
        </w:category>
        <w:types>
          <w:type w:val="bbPlcHdr"/>
        </w:types>
        <w:behaviors>
          <w:behavior w:val="content"/>
        </w:behaviors>
        <w:guid w:val="{704321EB-FA53-4C6A-A92D-98F5EFC6A48D}"/>
      </w:docPartPr>
      <w:docPartBody>
        <w:p w:rsidR="00B6056D" w:rsidRDefault="00B6056D">
          <w:pPr>
            <w:pStyle w:val="2BAB1F5458D34AFAB8EBFC61E1495D70"/>
          </w:pPr>
          <w:r w:rsidRPr="007B4B57">
            <w:rPr>
              <w:rStyle w:val="placeholder1Char"/>
              <w:szCs w:val="18"/>
            </w:rPr>
            <w:t>____________</w:t>
          </w:r>
        </w:p>
      </w:docPartBody>
    </w:docPart>
    <w:docPart>
      <w:docPartPr>
        <w:name w:val="EF8EE8003B1A464EBB349C506EB78906"/>
        <w:category>
          <w:name w:val="常规"/>
          <w:gallery w:val="placeholder"/>
        </w:category>
        <w:types>
          <w:type w:val="bbPlcHdr"/>
        </w:types>
        <w:behaviors>
          <w:behavior w:val="content"/>
        </w:behaviors>
        <w:guid w:val="{6247D297-CBC6-4D82-9BBD-AA3445A9B8D9}"/>
      </w:docPartPr>
      <w:docPartBody>
        <w:p w:rsidR="00B6056D" w:rsidRDefault="00B6056D">
          <w:pPr>
            <w:pStyle w:val="EF8EE8003B1A464EBB349C506EB78906"/>
          </w:pPr>
          <w:r w:rsidRPr="007B4B57">
            <w:rPr>
              <w:rStyle w:val="placeholder1Char"/>
              <w:szCs w:val="18"/>
            </w:rPr>
            <w:t>____________</w:t>
          </w:r>
        </w:p>
      </w:docPartBody>
    </w:docPart>
    <w:docPart>
      <w:docPartPr>
        <w:name w:val="4A4C7263B2944B62B364B203F7771877"/>
        <w:category>
          <w:name w:val="常规"/>
          <w:gallery w:val="placeholder"/>
        </w:category>
        <w:types>
          <w:type w:val="bbPlcHdr"/>
        </w:types>
        <w:behaviors>
          <w:behavior w:val="content"/>
        </w:behaviors>
        <w:guid w:val="{68C61FED-F419-40CA-A9AD-3A12357BB7C2}"/>
      </w:docPartPr>
      <w:docPartBody>
        <w:p w:rsidR="00B6056D" w:rsidRDefault="00B6056D">
          <w:pPr>
            <w:pStyle w:val="4A4C7263B2944B62B364B203F7771877"/>
          </w:pPr>
          <w:r w:rsidRPr="0043669D">
            <w:rPr>
              <w:rStyle w:val="placeholder1Char"/>
              <w:sz w:val="18"/>
              <w:szCs w:val="18"/>
            </w:rPr>
            <w:t>____________</w:t>
          </w:r>
        </w:p>
      </w:docPartBody>
    </w:docPart>
    <w:docPart>
      <w:docPartPr>
        <w:name w:val="63E64550D95D4F3EBBC3A9759E99092D"/>
        <w:category>
          <w:name w:val="常规"/>
          <w:gallery w:val="placeholder"/>
        </w:category>
        <w:types>
          <w:type w:val="bbPlcHdr"/>
        </w:types>
        <w:behaviors>
          <w:behavior w:val="content"/>
        </w:behaviors>
        <w:guid w:val="{03D449EE-9919-46DE-8AFA-3EB802262784}"/>
      </w:docPartPr>
      <w:docPartBody>
        <w:p w:rsidR="00B6056D" w:rsidRDefault="00B6056D">
          <w:pPr>
            <w:pStyle w:val="63E64550D95D4F3EBBC3A9759E99092D"/>
          </w:pPr>
          <w:r w:rsidRPr="0043669D">
            <w:rPr>
              <w:rStyle w:val="placeholder1Char"/>
              <w:sz w:val="18"/>
              <w:szCs w:val="18"/>
            </w:rPr>
            <w:t>____________</w:t>
          </w:r>
        </w:p>
      </w:docPartBody>
    </w:docPart>
    <w:docPart>
      <w:docPartPr>
        <w:name w:val="D1A41549EF674B63807B013E44DBDA64"/>
        <w:category>
          <w:name w:val="常规"/>
          <w:gallery w:val="placeholder"/>
        </w:category>
        <w:types>
          <w:type w:val="bbPlcHdr"/>
        </w:types>
        <w:behaviors>
          <w:behavior w:val="content"/>
        </w:behaviors>
        <w:guid w:val="{2F534635-3DA5-4230-8484-6DDDF6C51CA1}"/>
      </w:docPartPr>
      <w:docPartBody>
        <w:p w:rsidR="00B6056D" w:rsidRDefault="00B6056D">
          <w:pPr>
            <w:pStyle w:val="D1A41549EF674B63807B013E44DBDA64"/>
          </w:pPr>
          <w:r w:rsidRPr="0043669D">
            <w:rPr>
              <w:rStyle w:val="placeholder1Char"/>
              <w:sz w:val="18"/>
              <w:szCs w:val="18"/>
            </w:rPr>
            <w:t>____________</w:t>
          </w:r>
        </w:p>
      </w:docPartBody>
    </w:docPart>
    <w:docPart>
      <w:docPartPr>
        <w:name w:val="8458821E8E4440FCB12CFDD03F8C4BAA"/>
        <w:category>
          <w:name w:val="常规"/>
          <w:gallery w:val="placeholder"/>
        </w:category>
        <w:types>
          <w:type w:val="bbPlcHdr"/>
        </w:types>
        <w:behaviors>
          <w:behavior w:val="content"/>
        </w:behaviors>
        <w:guid w:val="{1158F1AF-5818-4ADB-8DE9-71F252600C08}"/>
      </w:docPartPr>
      <w:docPartBody>
        <w:p w:rsidR="00B6056D" w:rsidRDefault="00B6056D">
          <w:pPr>
            <w:pStyle w:val="8458821E8E4440FCB12CFDD03F8C4BAA"/>
          </w:pPr>
          <w:r w:rsidRPr="0043669D">
            <w:rPr>
              <w:rStyle w:val="placeholder1Char"/>
              <w:sz w:val="18"/>
              <w:szCs w:val="18"/>
            </w:rPr>
            <w:t>____________</w:t>
          </w:r>
        </w:p>
      </w:docPartBody>
    </w:docPart>
    <w:docPart>
      <w:docPartPr>
        <w:name w:val="C6D3F4397E804E009606038636A9EAB4"/>
        <w:category>
          <w:name w:val="常规"/>
          <w:gallery w:val="placeholder"/>
        </w:category>
        <w:types>
          <w:type w:val="bbPlcHdr"/>
        </w:types>
        <w:behaviors>
          <w:behavior w:val="content"/>
        </w:behaviors>
        <w:guid w:val="{98A5FBCE-C6D4-49AD-9F77-15B8336EA2C7}"/>
      </w:docPartPr>
      <w:docPartBody>
        <w:p w:rsidR="00B6056D" w:rsidRDefault="00B6056D">
          <w:pPr>
            <w:pStyle w:val="C6D3F4397E804E009606038636A9EAB4"/>
          </w:pPr>
          <w:r w:rsidRPr="0043669D">
            <w:rPr>
              <w:rStyle w:val="placeholder1Char"/>
              <w:sz w:val="18"/>
              <w:szCs w:val="18"/>
            </w:rPr>
            <w:t>____________</w:t>
          </w:r>
        </w:p>
      </w:docPartBody>
    </w:docPart>
    <w:docPart>
      <w:docPartPr>
        <w:name w:val="59376BAD1167485BA9D15FFF278BFB88"/>
        <w:category>
          <w:name w:val="常规"/>
          <w:gallery w:val="placeholder"/>
        </w:category>
        <w:types>
          <w:type w:val="bbPlcHdr"/>
        </w:types>
        <w:behaviors>
          <w:behavior w:val="content"/>
        </w:behaviors>
        <w:guid w:val="{C16C3662-9E1A-46BC-9ECC-636621F0A76F}"/>
      </w:docPartPr>
      <w:docPartBody>
        <w:p w:rsidR="00B6056D" w:rsidRDefault="00B6056D">
          <w:pPr>
            <w:pStyle w:val="59376BAD1167485BA9D15FFF278BFB88"/>
          </w:pPr>
          <w:r w:rsidRPr="0043669D">
            <w:rPr>
              <w:rStyle w:val="placeholder1Char"/>
              <w:sz w:val="18"/>
              <w:szCs w:val="18"/>
            </w:rPr>
            <w:t>________</w:t>
          </w:r>
        </w:p>
      </w:docPartBody>
    </w:docPart>
    <w:docPart>
      <w:docPartPr>
        <w:name w:val="2CE37390A3CB4FF38B3DB1C8358E5036"/>
        <w:category>
          <w:name w:val="常规"/>
          <w:gallery w:val="placeholder"/>
        </w:category>
        <w:types>
          <w:type w:val="bbPlcHdr"/>
        </w:types>
        <w:behaviors>
          <w:behavior w:val="content"/>
        </w:behaviors>
        <w:guid w:val="{E8E06F88-AEC7-4609-B384-F07A836C59BA}"/>
      </w:docPartPr>
      <w:docPartBody>
        <w:p w:rsidR="00B6056D" w:rsidRDefault="00B6056D">
          <w:pPr>
            <w:pStyle w:val="2CE37390A3CB4FF38B3DB1C8358E5036"/>
          </w:pPr>
          <w:r w:rsidRPr="0043669D">
            <w:rPr>
              <w:rStyle w:val="placeholder1Char"/>
              <w:sz w:val="18"/>
              <w:szCs w:val="18"/>
            </w:rPr>
            <w:t>________</w:t>
          </w:r>
        </w:p>
      </w:docPartBody>
    </w:docPart>
    <w:docPart>
      <w:docPartPr>
        <w:name w:val="330F7C11B2304AA1B72AABE3242AE5D3"/>
        <w:category>
          <w:name w:val="常规"/>
          <w:gallery w:val="placeholder"/>
        </w:category>
        <w:types>
          <w:type w:val="bbPlcHdr"/>
        </w:types>
        <w:behaviors>
          <w:behavior w:val="content"/>
        </w:behaviors>
        <w:guid w:val="{6E1D80A0-ACD5-4178-B008-836ABD2910DA}"/>
      </w:docPartPr>
      <w:docPartBody>
        <w:p w:rsidR="00B6056D" w:rsidRDefault="00B6056D">
          <w:pPr>
            <w:pStyle w:val="330F7C11B2304AA1B72AABE3242AE5D3"/>
          </w:pPr>
          <w:r w:rsidRPr="0043669D">
            <w:rPr>
              <w:rStyle w:val="placeholder1Char"/>
              <w:sz w:val="18"/>
              <w:szCs w:val="18"/>
            </w:rPr>
            <w:t>____________</w:t>
          </w:r>
        </w:p>
      </w:docPartBody>
    </w:docPart>
    <w:docPart>
      <w:docPartPr>
        <w:name w:val="177C41737441428FABBBEE218140ED2F"/>
        <w:category>
          <w:name w:val="常规"/>
          <w:gallery w:val="placeholder"/>
        </w:category>
        <w:types>
          <w:type w:val="bbPlcHdr"/>
        </w:types>
        <w:behaviors>
          <w:behavior w:val="content"/>
        </w:behaviors>
        <w:guid w:val="{76058375-A773-4565-A375-B512349647C7}"/>
      </w:docPartPr>
      <w:docPartBody>
        <w:p w:rsidR="00B6056D" w:rsidRDefault="00B6056D">
          <w:pPr>
            <w:pStyle w:val="177C41737441428FABBBEE218140ED2F"/>
          </w:pPr>
          <w:r w:rsidRPr="0043669D">
            <w:rPr>
              <w:rStyle w:val="placeholder1Char"/>
              <w:sz w:val="18"/>
              <w:szCs w:val="18"/>
            </w:rPr>
            <w:t>________</w:t>
          </w:r>
        </w:p>
      </w:docPartBody>
    </w:docPart>
    <w:docPart>
      <w:docPartPr>
        <w:name w:val="8822B206B3514FB593DE6599933BB037"/>
        <w:category>
          <w:name w:val="常规"/>
          <w:gallery w:val="placeholder"/>
        </w:category>
        <w:types>
          <w:type w:val="bbPlcHdr"/>
        </w:types>
        <w:behaviors>
          <w:behavior w:val="content"/>
        </w:behaviors>
        <w:guid w:val="{B045807A-0B3D-4BB7-88A9-0F3C44D43C75}"/>
      </w:docPartPr>
      <w:docPartBody>
        <w:p w:rsidR="00B6056D" w:rsidRDefault="00B6056D">
          <w:pPr>
            <w:pStyle w:val="8822B206B3514FB593DE6599933BB037"/>
          </w:pPr>
          <w:r w:rsidRPr="0043669D">
            <w:rPr>
              <w:rStyle w:val="placeholder1Char"/>
              <w:sz w:val="18"/>
              <w:szCs w:val="18"/>
            </w:rPr>
            <w:t>________</w:t>
          </w:r>
        </w:p>
      </w:docPartBody>
    </w:docPart>
    <w:docPart>
      <w:docPartPr>
        <w:name w:val="8542000532F54841B9B9980090663547"/>
        <w:category>
          <w:name w:val="常规"/>
          <w:gallery w:val="placeholder"/>
        </w:category>
        <w:types>
          <w:type w:val="bbPlcHdr"/>
        </w:types>
        <w:behaviors>
          <w:behavior w:val="content"/>
        </w:behaviors>
        <w:guid w:val="{05238D17-E439-4D2C-B8D4-47DB029CEFBD}"/>
      </w:docPartPr>
      <w:docPartBody>
        <w:p w:rsidR="00B6056D" w:rsidRDefault="00B6056D">
          <w:pPr>
            <w:pStyle w:val="8542000532F54841B9B9980090663547"/>
          </w:pPr>
          <w:r w:rsidRPr="0043669D">
            <w:rPr>
              <w:rStyle w:val="placeholder1Char"/>
              <w:sz w:val="18"/>
              <w:szCs w:val="18"/>
            </w:rPr>
            <w:t>________</w:t>
          </w:r>
        </w:p>
      </w:docPartBody>
    </w:docPart>
    <w:docPart>
      <w:docPartPr>
        <w:name w:val="872FC59A3C594DFE87D2566965568212"/>
        <w:category>
          <w:name w:val="常规"/>
          <w:gallery w:val="placeholder"/>
        </w:category>
        <w:types>
          <w:type w:val="bbPlcHdr"/>
        </w:types>
        <w:behaviors>
          <w:behavior w:val="content"/>
        </w:behaviors>
        <w:guid w:val="{2489384A-90C4-4073-B1DD-ECB16B3CA33E}"/>
      </w:docPartPr>
      <w:docPartBody>
        <w:p w:rsidR="00B6056D" w:rsidRDefault="00B6056D">
          <w:pPr>
            <w:pStyle w:val="872FC59A3C594DFE87D2566965568212"/>
          </w:pPr>
          <w:r w:rsidRPr="0043669D">
            <w:rPr>
              <w:rStyle w:val="placeholder1Char"/>
              <w:sz w:val="18"/>
              <w:szCs w:val="18"/>
            </w:rPr>
            <w:t>____________</w:t>
          </w:r>
        </w:p>
      </w:docPartBody>
    </w:docPart>
    <w:docPart>
      <w:docPartPr>
        <w:name w:val="2D7AC9BDEC824466BCDDD08CF6665A69"/>
        <w:category>
          <w:name w:val="常规"/>
          <w:gallery w:val="placeholder"/>
        </w:category>
        <w:types>
          <w:type w:val="bbPlcHdr"/>
        </w:types>
        <w:behaviors>
          <w:behavior w:val="content"/>
        </w:behaviors>
        <w:guid w:val="{0066922F-AC96-4500-830A-52369F3A6E50}"/>
      </w:docPartPr>
      <w:docPartBody>
        <w:p w:rsidR="00B6056D" w:rsidRDefault="00B6056D">
          <w:pPr>
            <w:pStyle w:val="2D7AC9BDEC824466BCDDD08CF6665A69"/>
          </w:pPr>
          <w:r w:rsidRPr="0043669D">
            <w:rPr>
              <w:rStyle w:val="placeholder1Char"/>
              <w:sz w:val="18"/>
              <w:szCs w:val="18"/>
            </w:rPr>
            <w:t>________</w:t>
          </w:r>
        </w:p>
      </w:docPartBody>
    </w:docPart>
    <w:docPart>
      <w:docPartPr>
        <w:name w:val="23D2095DBFE841CCB2E8F5B42C0685D8"/>
        <w:category>
          <w:name w:val="常规"/>
          <w:gallery w:val="placeholder"/>
        </w:category>
        <w:types>
          <w:type w:val="bbPlcHdr"/>
        </w:types>
        <w:behaviors>
          <w:behavior w:val="content"/>
        </w:behaviors>
        <w:guid w:val="{0FD5D2A2-43F2-4430-ABE9-3399EF5E234D}"/>
      </w:docPartPr>
      <w:docPartBody>
        <w:p w:rsidR="00B6056D" w:rsidRDefault="00B6056D">
          <w:pPr>
            <w:pStyle w:val="23D2095DBFE841CCB2E8F5B42C0685D8"/>
          </w:pPr>
          <w:r w:rsidRPr="0043669D">
            <w:rPr>
              <w:rStyle w:val="placeholder1Char"/>
              <w:sz w:val="18"/>
              <w:szCs w:val="18"/>
            </w:rPr>
            <w:t>________</w:t>
          </w:r>
        </w:p>
      </w:docPartBody>
    </w:docPart>
    <w:docPart>
      <w:docPartPr>
        <w:name w:val="CAD257CBF3134A0DA7E0ECA232802897"/>
        <w:category>
          <w:name w:val="常规"/>
          <w:gallery w:val="placeholder"/>
        </w:category>
        <w:types>
          <w:type w:val="bbPlcHdr"/>
        </w:types>
        <w:behaviors>
          <w:behavior w:val="content"/>
        </w:behaviors>
        <w:guid w:val="{51770695-BE10-450C-97D8-71BB11874412}"/>
      </w:docPartPr>
      <w:docPartBody>
        <w:p w:rsidR="00B6056D" w:rsidRDefault="00B6056D">
          <w:pPr>
            <w:pStyle w:val="CAD257CBF3134A0DA7E0ECA232802897"/>
          </w:pPr>
          <w:r w:rsidRPr="0043669D">
            <w:rPr>
              <w:rStyle w:val="placeholder1Char"/>
              <w:sz w:val="18"/>
              <w:szCs w:val="18"/>
            </w:rPr>
            <w:t>____________</w:t>
          </w:r>
        </w:p>
      </w:docPartBody>
    </w:docPart>
    <w:docPart>
      <w:docPartPr>
        <w:name w:val="3EE3E3B006AB42A689694AED8DAB3287"/>
        <w:category>
          <w:name w:val="常规"/>
          <w:gallery w:val="placeholder"/>
        </w:category>
        <w:types>
          <w:type w:val="bbPlcHdr"/>
        </w:types>
        <w:behaviors>
          <w:behavior w:val="content"/>
        </w:behaviors>
        <w:guid w:val="{AD491ACB-2483-4F6D-9461-A7AB73B0D901}"/>
      </w:docPartPr>
      <w:docPartBody>
        <w:p w:rsidR="00B6056D" w:rsidRDefault="00B6056D">
          <w:pPr>
            <w:pStyle w:val="3EE3E3B006AB42A689694AED8DAB3287"/>
          </w:pPr>
          <w:r w:rsidRPr="0043669D">
            <w:rPr>
              <w:rStyle w:val="placeholder1Char"/>
              <w:sz w:val="18"/>
              <w:szCs w:val="18"/>
            </w:rPr>
            <w:t>________</w:t>
          </w:r>
        </w:p>
      </w:docPartBody>
    </w:docPart>
    <w:docPart>
      <w:docPartPr>
        <w:name w:val="58FA6611AE494E83B25295B385179DED"/>
        <w:category>
          <w:name w:val="常规"/>
          <w:gallery w:val="placeholder"/>
        </w:category>
        <w:types>
          <w:type w:val="bbPlcHdr"/>
        </w:types>
        <w:behaviors>
          <w:behavior w:val="content"/>
        </w:behaviors>
        <w:guid w:val="{DAFFA5A6-250D-4E6A-B1B7-DBC51A9F2D38}"/>
      </w:docPartPr>
      <w:docPartBody>
        <w:p w:rsidR="00B6056D" w:rsidRDefault="00B6056D">
          <w:pPr>
            <w:pStyle w:val="58FA6611AE494E83B25295B385179DED"/>
          </w:pPr>
          <w:r w:rsidRPr="0043669D">
            <w:rPr>
              <w:rStyle w:val="placeholder1Char"/>
              <w:sz w:val="18"/>
              <w:szCs w:val="18"/>
            </w:rPr>
            <w:t>________</w:t>
          </w:r>
        </w:p>
      </w:docPartBody>
    </w:docPart>
    <w:docPart>
      <w:docPartPr>
        <w:name w:val="F807E43E27D74AAA8A16FC3B2405FC13"/>
        <w:category>
          <w:name w:val="常规"/>
          <w:gallery w:val="placeholder"/>
        </w:category>
        <w:types>
          <w:type w:val="bbPlcHdr"/>
        </w:types>
        <w:behaviors>
          <w:behavior w:val="content"/>
        </w:behaviors>
        <w:guid w:val="{4E78952A-3085-4A02-9C98-F7515AD5D829}"/>
      </w:docPartPr>
      <w:docPartBody>
        <w:p w:rsidR="00B6056D" w:rsidRDefault="00B6056D">
          <w:pPr>
            <w:pStyle w:val="F807E43E27D74AAA8A16FC3B2405FC13"/>
          </w:pPr>
          <w:r w:rsidRPr="0043669D">
            <w:rPr>
              <w:rStyle w:val="placeholder1Char"/>
              <w:sz w:val="18"/>
              <w:szCs w:val="18"/>
            </w:rPr>
            <w:t>________</w:t>
          </w:r>
        </w:p>
      </w:docPartBody>
    </w:docPart>
    <w:docPart>
      <w:docPartPr>
        <w:name w:val="8D0C2A1C752A4C98A7BD7FF87832C0E4"/>
        <w:category>
          <w:name w:val="常规"/>
          <w:gallery w:val="placeholder"/>
        </w:category>
        <w:types>
          <w:type w:val="bbPlcHdr"/>
        </w:types>
        <w:behaviors>
          <w:behavior w:val="content"/>
        </w:behaviors>
        <w:guid w:val="{90A9BFC9-0DDE-4382-9F8C-103986AA036A}"/>
      </w:docPartPr>
      <w:docPartBody>
        <w:p w:rsidR="00B6056D" w:rsidRDefault="00B6056D">
          <w:pPr>
            <w:pStyle w:val="8D0C2A1C752A4C98A7BD7FF87832C0E4"/>
          </w:pPr>
          <w:r w:rsidRPr="0043669D">
            <w:rPr>
              <w:rStyle w:val="placeholder1Char"/>
              <w:sz w:val="18"/>
              <w:szCs w:val="18"/>
            </w:rPr>
            <w:t>____________</w:t>
          </w:r>
        </w:p>
      </w:docPartBody>
    </w:docPart>
    <w:docPart>
      <w:docPartPr>
        <w:name w:val="76F24508E9104F26A87D5ED0CE80026F"/>
        <w:category>
          <w:name w:val="常规"/>
          <w:gallery w:val="placeholder"/>
        </w:category>
        <w:types>
          <w:type w:val="bbPlcHdr"/>
        </w:types>
        <w:behaviors>
          <w:behavior w:val="content"/>
        </w:behaviors>
        <w:guid w:val="{C32F1DDB-5A58-429C-8B4B-1FA40A6C23DE}"/>
      </w:docPartPr>
      <w:docPartBody>
        <w:p w:rsidR="00B6056D" w:rsidRDefault="00B6056D">
          <w:pPr>
            <w:pStyle w:val="76F24508E9104F26A87D5ED0CE80026F"/>
          </w:pPr>
          <w:r w:rsidRPr="0043669D">
            <w:rPr>
              <w:rStyle w:val="placeholder1Char"/>
              <w:sz w:val="18"/>
              <w:szCs w:val="18"/>
            </w:rPr>
            <w:t>________</w:t>
          </w:r>
        </w:p>
      </w:docPartBody>
    </w:docPart>
    <w:docPart>
      <w:docPartPr>
        <w:name w:val="8955E3BFB9844B72BFC6A3D26007D29C"/>
        <w:category>
          <w:name w:val="常规"/>
          <w:gallery w:val="placeholder"/>
        </w:category>
        <w:types>
          <w:type w:val="bbPlcHdr"/>
        </w:types>
        <w:behaviors>
          <w:behavior w:val="content"/>
        </w:behaviors>
        <w:guid w:val="{47A594A7-4F76-4490-836B-B65F3CD78C41}"/>
      </w:docPartPr>
      <w:docPartBody>
        <w:p w:rsidR="00B6056D" w:rsidRDefault="00B6056D">
          <w:pPr>
            <w:pStyle w:val="8955E3BFB9844B72BFC6A3D26007D29C"/>
          </w:pPr>
          <w:r w:rsidRPr="0043669D">
            <w:rPr>
              <w:rStyle w:val="placeholder1Char"/>
              <w:sz w:val="18"/>
              <w:szCs w:val="18"/>
            </w:rPr>
            <w:t>________</w:t>
          </w:r>
        </w:p>
      </w:docPartBody>
    </w:docPart>
    <w:docPart>
      <w:docPartPr>
        <w:name w:val="97226E63EE7F44FAB02AE70AEB6A7D83"/>
        <w:category>
          <w:name w:val="常规"/>
          <w:gallery w:val="placeholder"/>
        </w:category>
        <w:types>
          <w:type w:val="bbPlcHdr"/>
        </w:types>
        <w:behaviors>
          <w:behavior w:val="content"/>
        </w:behaviors>
        <w:guid w:val="{E56032E1-AB15-4BE1-B197-58275AA647BE}"/>
      </w:docPartPr>
      <w:docPartBody>
        <w:p w:rsidR="00B6056D" w:rsidRDefault="00B6056D">
          <w:pPr>
            <w:pStyle w:val="97226E63EE7F44FAB02AE70AEB6A7D83"/>
          </w:pPr>
          <w:r w:rsidRPr="0043669D">
            <w:rPr>
              <w:rStyle w:val="placeholder1Char"/>
              <w:sz w:val="18"/>
              <w:szCs w:val="18"/>
            </w:rPr>
            <w:t>____________</w:t>
          </w:r>
        </w:p>
      </w:docPartBody>
    </w:docPart>
    <w:docPart>
      <w:docPartPr>
        <w:name w:val="A2864504675A4BD3A37326C457830945"/>
        <w:category>
          <w:name w:val="常规"/>
          <w:gallery w:val="placeholder"/>
        </w:category>
        <w:types>
          <w:type w:val="bbPlcHdr"/>
        </w:types>
        <w:behaviors>
          <w:behavior w:val="content"/>
        </w:behaviors>
        <w:guid w:val="{EE18E6C9-89BF-41ED-8023-C8337475136F}"/>
      </w:docPartPr>
      <w:docPartBody>
        <w:p w:rsidR="00B6056D" w:rsidRDefault="00B6056D">
          <w:pPr>
            <w:pStyle w:val="A2864504675A4BD3A37326C457830945"/>
          </w:pPr>
          <w:r w:rsidRPr="0043669D">
            <w:rPr>
              <w:rStyle w:val="placeholder1Char"/>
              <w:sz w:val="18"/>
              <w:szCs w:val="18"/>
            </w:rPr>
            <w:t>________</w:t>
          </w:r>
        </w:p>
      </w:docPartBody>
    </w:docPart>
    <w:docPart>
      <w:docPartPr>
        <w:name w:val="F8754C12CF7E48C08C52B4412B2055AB"/>
        <w:category>
          <w:name w:val="常规"/>
          <w:gallery w:val="placeholder"/>
        </w:category>
        <w:types>
          <w:type w:val="bbPlcHdr"/>
        </w:types>
        <w:behaviors>
          <w:behavior w:val="content"/>
        </w:behaviors>
        <w:guid w:val="{D71C787D-4BFA-4673-BBA9-3248EAD93EEF}"/>
      </w:docPartPr>
      <w:docPartBody>
        <w:p w:rsidR="00B6056D" w:rsidRDefault="00B6056D">
          <w:pPr>
            <w:pStyle w:val="F8754C12CF7E48C08C52B4412B2055AB"/>
          </w:pPr>
          <w:r w:rsidRPr="0043669D">
            <w:rPr>
              <w:rStyle w:val="placeholder1Char"/>
              <w:sz w:val="18"/>
              <w:szCs w:val="18"/>
            </w:rPr>
            <w:t>________</w:t>
          </w:r>
        </w:p>
      </w:docPartBody>
    </w:docPart>
    <w:docPart>
      <w:docPartPr>
        <w:name w:val="3B3665BF0C3645C28B0E4259F74F0EFC"/>
        <w:category>
          <w:name w:val="常规"/>
          <w:gallery w:val="placeholder"/>
        </w:category>
        <w:types>
          <w:type w:val="bbPlcHdr"/>
        </w:types>
        <w:behaviors>
          <w:behavior w:val="content"/>
        </w:behaviors>
        <w:guid w:val="{6B60A9C8-FC5D-43E6-BEA4-D035517056D1}"/>
      </w:docPartPr>
      <w:docPartBody>
        <w:p w:rsidR="00B6056D" w:rsidRDefault="00B6056D">
          <w:pPr>
            <w:pStyle w:val="3B3665BF0C3645C28B0E4259F74F0EFC"/>
          </w:pPr>
          <w:r w:rsidRPr="0043669D">
            <w:rPr>
              <w:rStyle w:val="placeholder1Char"/>
              <w:sz w:val="18"/>
              <w:szCs w:val="18"/>
            </w:rPr>
            <w:t>________</w:t>
          </w:r>
        </w:p>
      </w:docPartBody>
    </w:docPart>
    <w:docPart>
      <w:docPartPr>
        <w:name w:val="336BBAB58EDC49D09BF9A11D06BEC876"/>
        <w:category>
          <w:name w:val="常规"/>
          <w:gallery w:val="placeholder"/>
        </w:category>
        <w:types>
          <w:type w:val="bbPlcHdr"/>
        </w:types>
        <w:behaviors>
          <w:behavior w:val="content"/>
        </w:behaviors>
        <w:guid w:val="{287F62D0-A530-4213-A525-9D2DB5516C29}"/>
      </w:docPartPr>
      <w:docPartBody>
        <w:p w:rsidR="00B6056D" w:rsidRDefault="00B6056D">
          <w:pPr>
            <w:pStyle w:val="336BBAB58EDC49D09BF9A11D06BEC876"/>
          </w:pPr>
          <w:r w:rsidRPr="0043669D">
            <w:rPr>
              <w:rStyle w:val="placeholder1Char"/>
              <w:sz w:val="18"/>
              <w:szCs w:val="18"/>
            </w:rPr>
            <w:t>____________</w:t>
          </w:r>
        </w:p>
      </w:docPartBody>
    </w:docPart>
    <w:docPart>
      <w:docPartPr>
        <w:name w:val="DA87AE75F6CA41739FC7E0B4ACA19765"/>
        <w:category>
          <w:name w:val="常规"/>
          <w:gallery w:val="placeholder"/>
        </w:category>
        <w:types>
          <w:type w:val="bbPlcHdr"/>
        </w:types>
        <w:behaviors>
          <w:behavior w:val="content"/>
        </w:behaviors>
        <w:guid w:val="{548B394E-2540-4461-903B-594B2470C1A1}"/>
      </w:docPartPr>
      <w:docPartBody>
        <w:p w:rsidR="00B6056D" w:rsidRDefault="00B6056D">
          <w:pPr>
            <w:pStyle w:val="DA87AE75F6CA41739FC7E0B4ACA19765"/>
          </w:pPr>
          <w:r w:rsidRPr="0043669D">
            <w:rPr>
              <w:rStyle w:val="placeholder1Char"/>
              <w:sz w:val="18"/>
              <w:szCs w:val="18"/>
            </w:rPr>
            <w:t>________</w:t>
          </w:r>
        </w:p>
      </w:docPartBody>
    </w:docPart>
    <w:docPart>
      <w:docPartPr>
        <w:name w:val="4157AA4A1ABC454681BD999821C322C5"/>
        <w:category>
          <w:name w:val="常规"/>
          <w:gallery w:val="placeholder"/>
        </w:category>
        <w:types>
          <w:type w:val="bbPlcHdr"/>
        </w:types>
        <w:behaviors>
          <w:behavior w:val="content"/>
        </w:behaviors>
        <w:guid w:val="{E2465100-68A7-4206-99D9-CF97815AA7B1}"/>
      </w:docPartPr>
      <w:docPartBody>
        <w:p w:rsidR="00B6056D" w:rsidRDefault="00B6056D">
          <w:pPr>
            <w:pStyle w:val="4157AA4A1ABC454681BD999821C322C5"/>
          </w:pPr>
          <w:r w:rsidRPr="0043669D">
            <w:rPr>
              <w:rStyle w:val="placeholder1Char"/>
              <w:sz w:val="18"/>
              <w:szCs w:val="18"/>
            </w:rPr>
            <w:t>________</w:t>
          </w:r>
        </w:p>
      </w:docPartBody>
    </w:docPart>
    <w:docPart>
      <w:docPartPr>
        <w:name w:val="5923761A1ADE40F2927EBC2A12EB73F7"/>
        <w:category>
          <w:name w:val="常规"/>
          <w:gallery w:val="placeholder"/>
        </w:category>
        <w:types>
          <w:type w:val="bbPlcHdr"/>
        </w:types>
        <w:behaviors>
          <w:behavior w:val="content"/>
        </w:behaviors>
        <w:guid w:val="{E268A464-4DA8-4522-B797-7DF703509645}"/>
      </w:docPartPr>
      <w:docPartBody>
        <w:p w:rsidR="00B6056D" w:rsidRDefault="00B6056D">
          <w:pPr>
            <w:pStyle w:val="5923761A1ADE40F2927EBC2A12EB73F7"/>
          </w:pPr>
          <w:r w:rsidRPr="0043669D">
            <w:rPr>
              <w:rStyle w:val="placeholder1Char"/>
              <w:sz w:val="18"/>
              <w:szCs w:val="18"/>
            </w:rPr>
            <w:t>____________</w:t>
          </w:r>
        </w:p>
      </w:docPartBody>
    </w:docPart>
    <w:docPart>
      <w:docPartPr>
        <w:name w:val="52723C5992BD4D29B617EBADCA5393FD"/>
        <w:category>
          <w:name w:val="常规"/>
          <w:gallery w:val="placeholder"/>
        </w:category>
        <w:types>
          <w:type w:val="bbPlcHdr"/>
        </w:types>
        <w:behaviors>
          <w:behavior w:val="content"/>
        </w:behaviors>
        <w:guid w:val="{6A62A1B3-7FD5-4C0C-8BF0-6A5679F38A9D}"/>
      </w:docPartPr>
      <w:docPartBody>
        <w:p w:rsidR="00B6056D" w:rsidRDefault="00B6056D">
          <w:pPr>
            <w:pStyle w:val="52723C5992BD4D29B617EBADCA5393FD"/>
          </w:pPr>
          <w:r w:rsidRPr="0043669D">
            <w:rPr>
              <w:rStyle w:val="placeholder1Char"/>
              <w:sz w:val="18"/>
              <w:szCs w:val="18"/>
            </w:rPr>
            <w:t>________</w:t>
          </w:r>
        </w:p>
      </w:docPartBody>
    </w:docPart>
    <w:docPart>
      <w:docPartPr>
        <w:name w:val="865C31DC0311424A8A7142687C4007BE"/>
        <w:category>
          <w:name w:val="常规"/>
          <w:gallery w:val="placeholder"/>
        </w:category>
        <w:types>
          <w:type w:val="bbPlcHdr"/>
        </w:types>
        <w:behaviors>
          <w:behavior w:val="content"/>
        </w:behaviors>
        <w:guid w:val="{9101D572-EC60-421D-A553-2A8449C79235}"/>
      </w:docPartPr>
      <w:docPartBody>
        <w:p w:rsidR="00B6056D" w:rsidRDefault="00B6056D">
          <w:pPr>
            <w:pStyle w:val="865C31DC0311424A8A7142687C4007BE"/>
          </w:pPr>
          <w:r w:rsidRPr="0043669D">
            <w:rPr>
              <w:rStyle w:val="placeholder1Char"/>
              <w:sz w:val="18"/>
              <w:szCs w:val="18"/>
            </w:rPr>
            <w:t>________</w:t>
          </w:r>
        </w:p>
      </w:docPartBody>
    </w:docPart>
    <w:docPart>
      <w:docPartPr>
        <w:name w:val="F149AE99C763479BA503F07EAD986413"/>
        <w:category>
          <w:name w:val="常规"/>
          <w:gallery w:val="placeholder"/>
        </w:category>
        <w:types>
          <w:type w:val="bbPlcHdr"/>
        </w:types>
        <w:behaviors>
          <w:behavior w:val="content"/>
        </w:behaviors>
        <w:guid w:val="{67800997-D74E-4A24-8488-115518529943}"/>
      </w:docPartPr>
      <w:docPartBody>
        <w:p w:rsidR="00B6056D" w:rsidRDefault="00B6056D">
          <w:pPr>
            <w:pStyle w:val="F149AE99C763479BA503F07EAD986413"/>
          </w:pPr>
          <w:r w:rsidRPr="0043669D">
            <w:rPr>
              <w:rStyle w:val="placeholder1Char"/>
              <w:sz w:val="18"/>
              <w:szCs w:val="18"/>
            </w:rPr>
            <w:t>________</w:t>
          </w:r>
        </w:p>
      </w:docPartBody>
    </w:docPart>
    <w:docPart>
      <w:docPartPr>
        <w:name w:val="5551D8A7290049528FD3D4F08663EB65"/>
        <w:category>
          <w:name w:val="常规"/>
          <w:gallery w:val="placeholder"/>
        </w:category>
        <w:types>
          <w:type w:val="bbPlcHdr"/>
        </w:types>
        <w:behaviors>
          <w:behavior w:val="content"/>
        </w:behaviors>
        <w:guid w:val="{6487B4CC-0F62-406B-8C55-373237A74271}"/>
      </w:docPartPr>
      <w:docPartBody>
        <w:p w:rsidR="00B6056D" w:rsidRDefault="00B6056D">
          <w:pPr>
            <w:pStyle w:val="5551D8A7290049528FD3D4F08663EB65"/>
          </w:pPr>
          <w:r w:rsidRPr="0043669D">
            <w:rPr>
              <w:rStyle w:val="placeholder1Char"/>
              <w:sz w:val="18"/>
              <w:szCs w:val="18"/>
            </w:rPr>
            <w:t>____________</w:t>
          </w:r>
        </w:p>
      </w:docPartBody>
    </w:docPart>
    <w:docPart>
      <w:docPartPr>
        <w:name w:val="D32906C4EA70458AB6A84F59A4B871A8"/>
        <w:category>
          <w:name w:val="常规"/>
          <w:gallery w:val="placeholder"/>
        </w:category>
        <w:types>
          <w:type w:val="bbPlcHdr"/>
        </w:types>
        <w:behaviors>
          <w:behavior w:val="content"/>
        </w:behaviors>
        <w:guid w:val="{C9D9F75F-9E76-4993-B8A6-940A736BD1C9}"/>
      </w:docPartPr>
      <w:docPartBody>
        <w:p w:rsidR="00B6056D" w:rsidRDefault="00B6056D">
          <w:pPr>
            <w:pStyle w:val="D32906C4EA70458AB6A84F59A4B871A8"/>
          </w:pPr>
          <w:r w:rsidRPr="0043669D">
            <w:rPr>
              <w:rStyle w:val="placeholder1Char"/>
              <w:sz w:val="18"/>
              <w:szCs w:val="18"/>
            </w:rPr>
            <w:t>________</w:t>
          </w:r>
        </w:p>
      </w:docPartBody>
    </w:docPart>
    <w:docPart>
      <w:docPartPr>
        <w:name w:val="806789F7468F4ACC9C404015CF15D919"/>
        <w:category>
          <w:name w:val="常规"/>
          <w:gallery w:val="placeholder"/>
        </w:category>
        <w:types>
          <w:type w:val="bbPlcHdr"/>
        </w:types>
        <w:behaviors>
          <w:behavior w:val="content"/>
        </w:behaviors>
        <w:guid w:val="{1F085A29-B873-4247-9D25-0E5997C0960F}"/>
      </w:docPartPr>
      <w:docPartBody>
        <w:p w:rsidR="00B6056D" w:rsidRDefault="00B6056D">
          <w:pPr>
            <w:pStyle w:val="806789F7468F4ACC9C404015CF15D919"/>
          </w:pPr>
          <w:r w:rsidRPr="0043669D">
            <w:rPr>
              <w:rStyle w:val="placeholder1Char"/>
              <w:sz w:val="18"/>
              <w:szCs w:val="18"/>
            </w:rPr>
            <w:t>________</w:t>
          </w:r>
        </w:p>
      </w:docPartBody>
    </w:docPart>
    <w:docPart>
      <w:docPartPr>
        <w:name w:val="319E8752945942A68B97F0CFA4110022"/>
        <w:category>
          <w:name w:val="常规"/>
          <w:gallery w:val="placeholder"/>
        </w:category>
        <w:types>
          <w:type w:val="bbPlcHdr"/>
        </w:types>
        <w:behaviors>
          <w:behavior w:val="content"/>
        </w:behaviors>
        <w:guid w:val="{DCD06AA4-7F4B-478E-8749-E3FEE1B6F370}"/>
      </w:docPartPr>
      <w:docPartBody>
        <w:p w:rsidR="00B6056D" w:rsidRDefault="00B6056D">
          <w:pPr>
            <w:pStyle w:val="319E8752945942A68B97F0CFA4110022"/>
          </w:pPr>
          <w:r w:rsidRPr="0043669D">
            <w:rPr>
              <w:rStyle w:val="placeholder1Char"/>
              <w:sz w:val="18"/>
              <w:szCs w:val="18"/>
            </w:rPr>
            <w:t>____________</w:t>
          </w:r>
        </w:p>
      </w:docPartBody>
    </w:docPart>
    <w:docPart>
      <w:docPartPr>
        <w:name w:val="69607AD55F2944D5BF0E5F1B43D5747E"/>
        <w:category>
          <w:name w:val="常规"/>
          <w:gallery w:val="placeholder"/>
        </w:category>
        <w:types>
          <w:type w:val="bbPlcHdr"/>
        </w:types>
        <w:behaviors>
          <w:behavior w:val="content"/>
        </w:behaviors>
        <w:guid w:val="{51A6AB18-69AB-4D2E-8AE1-FFBFA9FBE7C8}"/>
      </w:docPartPr>
      <w:docPartBody>
        <w:p w:rsidR="00B6056D" w:rsidRDefault="00B6056D">
          <w:pPr>
            <w:pStyle w:val="69607AD55F2944D5BF0E5F1B43D5747E"/>
          </w:pPr>
          <w:r w:rsidRPr="0043669D">
            <w:rPr>
              <w:rStyle w:val="placeholder1Char"/>
              <w:sz w:val="18"/>
              <w:szCs w:val="18"/>
            </w:rPr>
            <w:t>________</w:t>
          </w:r>
        </w:p>
      </w:docPartBody>
    </w:docPart>
    <w:docPart>
      <w:docPartPr>
        <w:name w:val="B0932A2691EE4610877A0A5F3A02604E"/>
        <w:category>
          <w:name w:val="常规"/>
          <w:gallery w:val="placeholder"/>
        </w:category>
        <w:types>
          <w:type w:val="bbPlcHdr"/>
        </w:types>
        <w:behaviors>
          <w:behavior w:val="content"/>
        </w:behaviors>
        <w:guid w:val="{5019C5CC-368F-41F4-A712-490F8E584281}"/>
      </w:docPartPr>
      <w:docPartBody>
        <w:p w:rsidR="00B6056D" w:rsidRDefault="00B6056D">
          <w:pPr>
            <w:pStyle w:val="B0932A2691EE4610877A0A5F3A02604E"/>
          </w:pPr>
          <w:r w:rsidRPr="0043669D">
            <w:rPr>
              <w:rStyle w:val="placeholder1Char"/>
              <w:sz w:val="18"/>
              <w:szCs w:val="18"/>
            </w:rPr>
            <w:t>________</w:t>
          </w:r>
        </w:p>
      </w:docPartBody>
    </w:docPart>
    <w:docPart>
      <w:docPartPr>
        <w:name w:val="5D996EBF22114E2EB5D46BE8A16F895A"/>
        <w:category>
          <w:name w:val="常规"/>
          <w:gallery w:val="placeholder"/>
        </w:category>
        <w:types>
          <w:type w:val="bbPlcHdr"/>
        </w:types>
        <w:behaviors>
          <w:behavior w:val="content"/>
        </w:behaviors>
        <w:guid w:val="{8A0EEDF1-1BD2-49CA-ACE9-FC46FBEEA4E0}"/>
      </w:docPartPr>
      <w:docPartBody>
        <w:p w:rsidR="00B6056D" w:rsidRDefault="00B6056D">
          <w:pPr>
            <w:pStyle w:val="5D996EBF22114E2EB5D46BE8A16F895A"/>
          </w:pPr>
          <w:r w:rsidRPr="0043669D">
            <w:rPr>
              <w:rStyle w:val="placeholder1Char"/>
              <w:sz w:val="18"/>
              <w:szCs w:val="18"/>
            </w:rPr>
            <w:t>________</w:t>
          </w:r>
        </w:p>
      </w:docPartBody>
    </w:docPart>
    <w:docPart>
      <w:docPartPr>
        <w:name w:val="353249DB31BD4C69BBE55EC7833C14BE"/>
        <w:category>
          <w:name w:val="常规"/>
          <w:gallery w:val="placeholder"/>
        </w:category>
        <w:types>
          <w:type w:val="bbPlcHdr"/>
        </w:types>
        <w:behaviors>
          <w:behavior w:val="content"/>
        </w:behaviors>
        <w:guid w:val="{8859EEBE-B9DA-46BE-8A21-6CB5222F5646}"/>
      </w:docPartPr>
      <w:docPartBody>
        <w:p w:rsidR="00B6056D" w:rsidRDefault="00B6056D">
          <w:pPr>
            <w:pStyle w:val="353249DB31BD4C69BBE55EC7833C14BE"/>
          </w:pPr>
          <w:r w:rsidRPr="0043669D">
            <w:rPr>
              <w:rStyle w:val="placeholder1Char"/>
              <w:sz w:val="18"/>
              <w:szCs w:val="18"/>
            </w:rPr>
            <w:t>____________</w:t>
          </w:r>
        </w:p>
      </w:docPartBody>
    </w:docPart>
    <w:docPart>
      <w:docPartPr>
        <w:name w:val="7271E0D1FBED4AC08614FC479861D485"/>
        <w:category>
          <w:name w:val="常规"/>
          <w:gallery w:val="placeholder"/>
        </w:category>
        <w:types>
          <w:type w:val="bbPlcHdr"/>
        </w:types>
        <w:behaviors>
          <w:behavior w:val="content"/>
        </w:behaviors>
        <w:guid w:val="{2006D44B-53E0-4CE5-90C5-030FAF2454C2}"/>
      </w:docPartPr>
      <w:docPartBody>
        <w:p w:rsidR="00B6056D" w:rsidRDefault="00B6056D">
          <w:pPr>
            <w:pStyle w:val="7271E0D1FBED4AC08614FC479861D485"/>
          </w:pPr>
          <w:r w:rsidRPr="0043669D">
            <w:rPr>
              <w:rStyle w:val="placeholder1Char"/>
              <w:sz w:val="18"/>
              <w:szCs w:val="18"/>
            </w:rPr>
            <w:t>________</w:t>
          </w:r>
        </w:p>
      </w:docPartBody>
    </w:docPart>
    <w:docPart>
      <w:docPartPr>
        <w:name w:val="654C0472B8F546288F60ABBF9DB060D5"/>
        <w:category>
          <w:name w:val="常规"/>
          <w:gallery w:val="placeholder"/>
        </w:category>
        <w:types>
          <w:type w:val="bbPlcHdr"/>
        </w:types>
        <w:behaviors>
          <w:behavior w:val="content"/>
        </w:behaviors>
        <w:guid w:val="{917084E1-3B59-407E-9795-1F885E658B8F}"/>
      </w:docPartPr>
      <w:docPartBody>
        <w:p w:rsidR="00B6056D" w:rsidRDefault="00B6056D">
          <w:pPr>
            <w:pStyle w:val="654C0472B8F546288F60ABBF9DB060D5"/>
          </w:pPr>
          <w:r w:rsidRPr="0043669D">
            <w:rPr>
              <w:rStyle w:val="placeholder1Char"/>
              <w:sz w:val="18"/>
              <w:szCs w:val="18"/>
            </w:rPr>
            <w:t>________</w:t>
          </w:r>
        </w:p>
      </w:docPartBody>
    </w:docPart>
    <w:docPart>
      <w:docPartPr>
        <w:name w:val="7E9DA96826DD4338B209E017BA1E1A29"/>
        <w:category>
          <w:name w:val="常规"/>
          <w:gallery w:val="placeholder"/>
        </w:category>
        <w:types>
          <w:type w:val="bbPlcHdr"/>
        </w:types>
        <w:behaviors>
          <w:behavior w:val="content"/>
        </w:behaviors>
        <w:guid w:val="{896A4637-DE95-49EB-A00B-3DF560329BFE}"/>
      </w:docPartPr>
      <w:docPartBody>
        <w:p w:rsidR="00B6056D" w:rsidRDefault="00B6056D">
          <w:pPr>
            <w:pStyle w:val="7E9DA96826DD4338B209E017BA1E1A29"/>
          </w:pPr>
          <w:r w:rsidRPr="0043669D">
            <w:rPr>
              <w:rStyle w:val="placeholder1Char"/>
              <w:sz w:val="18"/>
              <w:szCs w:val="18"/>
            </w:rPr>
            <w:t>____________</w:t>
          </w:r>
        </w:p>
      </w:docPartBody>
    </w:docPart>
    <w:docPart>
      <w:docPartPr>
        <w:name w:val="C3050D01B7AB4898BD78CEAFBDDDA47D"/>
        <w:category>
          <w:name w:val="常规"/>
          <w:gallery w:val="placeholder"/>
        </w:category>
        <w:types>
          <w:type w:val="bbPlcHdr"/>
        </w:types>
        <w:behaviors>
          <w:behavior w:val="content"/>
        </w:behaviors>
        <w:guid w:val="{75354689-ED7C-45DF-8722-02946F4F0E5B}"/>
      </w:docPartPr>
      <w:docPartBody>
        <w:p w:rsidR="00B6056D" w:rsidRDefault="00B6056D">
          <w:pPr>
            <w:pStyle w:val="C3050D01B7AB4898BD78CEAFBDDDA47D"/>
          </w:pPr>
          <w:r w:rsidRPr="0043669D">
            <w:rPr>
              <w:rStyle w:val="placeholder1Char"/>
              <w:sz w:val="18"/>
              <w:szCs w:val="18"/>
            </w:rPr>
            <w:t>________</w:t>
          </w:r>
        </w:p>
      </w:docPartBody>
    </w:docPart>
    <w:docPart>
      <w:docPartPr>
        <w:name w:val="8F89E212CB514067AECBFA8EE69B22D4"/>
        <w:category>
          <w:name w:val="常规"/>
          <w:gallery w:val="placeholder"/>
        </w:category>
        <w:types>
          <w:type w:val="bbPlcHdr"/>
        </w:types>
        <w:behaviors>
          <w:behavior w:val="content"/>
        </w:behaviors>
        <w:guid w:val="{49FC4318-BCF9-4AC9-9DC7-8D2AE1C68268}"/>
      </w:docPartPr>
      <w:docPartBody>
        <w:p w:rsidR="00B6056D" w:rsidRDefault="00B6056D">
          <w:pPr>
            <w:pStyle w:val="8F89E212CB514067AECBFA8EE69B22D4"/>
          </w:pPr>
          <w:r w:rsidRPr="0043669D">
            <w:rPr>
              <w:rStyle w:val="placeholder1Char"/>
              <w:sz w:val="18"/>
              <w:szCs w:val="18"/>
            </w:rPr>
            <w:t>________</w:t>
          </w:r>
        </w:p>
      </w:docPartBody>
    </w:docPart>
    <w:docPart>
      <w:docPartPr>
        <w:name w:val="28EA5C88B6EE43019CE0B9BA9B38981B"/>
        <w:category>
          <w:name w:val="常规"/>
          <w:gallery w:val="placeholder"/>
        </w:category>
        <w:types>
          <w:type w:val="bbPlcHdr"/>
        </w:types>
        <w:behaviors>
          <w:behavior w:val="content"/>
        </w:behaviors>
        <w:guid w:val="{B9741D3B-04D7-4D66-BEFF-59BDF6448050}"/>
      </w:docPartPr>
      <w:docPartBody>
        <w:p w:rsidR="00B6056D" w:rsidRDefault="00B6056D">
          <w:pPr>
            <w:pStyle w:val="28EA5C88B6EE43019CE0B9BA9B38981B"/>
          </w:pPr>
          <w:r w:rsidRPr="0043669D">
            <w:rPr>
              <w:rStyle w:val="placeholder1Char"/>
              <w:sz w:val="18"/>
              <w:szCs w:val="18"/>
            </w:rPr>
            <w:t>________</w:t>
          </w:r>
        </w:p>
      </w:docPartBody>
    </w:docPart>
    <w:docPart>
      <w:docPartPr>
        <w:name w:val="8786EC5567FA49C4809E09EA0C3AEF38"/>
        <w:category>
          <w:name w:val="常规"/>
          <w:gallery w:val="placeholder"/>
        </w:category>
        <w:types>
          <w:type w:val="bbPlcHdr"/>
        </w:types>
        <w:behaviors>
          <w:behavior w:val="content"/>
        </w:behaviors>
        <w:guid w:val="{ECD1C685-7528-4F3B-AE3C-02DFEFE3ED5E}"/>
      </w:docPartPr>
      <w:docPartBody>
        <w:p w:rsidR="00B6056D" w:rsidRDefault="00B6056D">
          <w:pPr>
            <w:pStyle w:val="8786EC5567FA49C4809E09EA0C3AEF38"/>
          </w:pPr>
          <w:r w:rsidRPr="0043669D">
            <w:rPr>
              <w:rStyle w:val="placeholder1Char"/>
              <w:sz w:val="18"/>
              <w:szCs w:val="18"/>
            </w:rPr>
            <w:t>____________</w:t>
          </w:r>
        </w:p>
      </w:docPartBody>
    </w:docPart>
    <w:docPart>
      <w:docPartPr>
        <w:name w:val="8B27DB09E98348E7B7B948EE9A08579E"/>
        <w:category>
          <w:name w:val="常规"/>
          <w:gallery w:val="placeholder"/>
        </w:category>
        <w:types>
          <w:type w:val="bbPlcHdr"/>
        </w:types>
        <w:behaviors>
          <w:behavior w:val="content"/>
        </w:behaviors>
        <w:guid w:val="{0C7971DD-97DA-4151-AC52-CBD99B7D3A9F}"/>
      </w:docPartPr>
      <w:docPartBody>
        <w:p w:rsidR="00B6056D" w:rsidRDefault="00B6056D">
          <w:pPr>
            <w:pStyle w:val="8B27DB09E98348E7B7B948EE9A08579E"/>
          </w:pPr>
          <w:r w:rsidRPr="0043669D">
            <w:rPr>
              <w:rStyle w:val="placeholder1Char"/>
              <w:sz w:val="18"/>
              <w:szCs w:val="18"/>
            </w:rPr>
            <w:t>________</w:t>
          </w:r>
        </w:p>
      </w:docPartBody>
    </w:docPart>
    <w:docPart>
      <w:docPartPr>
        <w:name w:val="2420ABBC69D742BBA233196FB307CF6B"/>
        <w:category>
          <w:name w:val="常规"/>
          <w:gallery w:val="placeholder"/>
        </w:category>
        <w:types>
          <w:type w:val="bbPlcHdr"/>
        </w:types>
        <w:behaviors>
          <w:behavior w:val="content"/>
        </w:behaviors>
        <w:guid w:val="{D79BDB6D-012F-4808-9DFA-A06D4EAFB8B2}"/>
      </w:docPartPr>
      <w:docPartBody>
        <w:p w:rsidR="00B6056D" w:rsidRDefault="00B6056D">
          <w:pPr>
            <w:pStyle w:val="2420ABBC69D742BBA233196FB307CF6B"/>
          </w:pPr>
          <w:r w:rsidRPr="0043669D">
            <w:rPr>
              <w:rStyle w:val="placeholder1Char"/>
              <w:sz w:val="18"/>
              <w:szCs w:val="18"/>
            </w:rPr>
            <w:t>________</w:t>
          </w:r>
        </w:p>
      </w:docPartBody>
    </w:docPart>
    <w:docPart>
      <w:docPartPr>
        <w:name w:val="B414652BBB29464D86ACE5BD5D2A072D"/>
        <w:category>
          <w:name w:val="常规"/>
          <w:gallery w:val="placeholder"/>
        </w:category>
        <w:types>
          <w:type w:val="bbPlcHdr"/>
        </w:types>
        <w:behaviors>
          <w:behavior w:val="content"/>
        </w:behaviors>
        <w:guid w:val="{53780310-9481-437B-A69E-D80213994755}"/>
      </w:docPartPr>
      <w:docPartBody>
        <w:p w:rsidR="00B6056D" w:rsidRDefault="00B6056D">
          <w:pPr>
            <w:pStyle w:val="B414652BBB29464D86ACE5BD5D2A072D"/>
          </w:pPr>
          <w:r w:rsidRPr="0043669D">
            <w:rPr>
              <w:rStyle w:val="placeholder1Char"/>
              <w:sz w:val="18"/>
              <w:szCs w:val="18"/>
            </w:rPr>
            <w:t>____________</w:t>
          </w:r>
        </w:p>
      </w:docPartBody>
    </w:docPart>
    <w:docPart>
      <w:docPartPr>
        <w:name w:val="4FB04AC5CE93410591322BD4367B0F06"/>
        <w:category>
          <w:name w:val="常规"/>
          <w:gallery w:val="placeholder"/>
        </w:category>
        <w:types>
          <w:type w:val="bbPlcHdr"/>
        </w:types>
        <w:behaviors>
          <w:behavior w:val="content"/>
        </w:behaviors>
        <w:guid w:val="{EB1EF9CC-D978-4861-B18E-0AAD15FB8D5E}"/>
      </w:docPartPr>
      <w:docPartBody>
        <w:p w:rsidR="00B6056D" w:rsidRDefault="00B6056D">
          <w:pPr>
            <w:pStyle w:val="4FB04AC5CE93410591322BD4367B0F06"/>
          </w:pPr>
          <w:r w:rsidRPr="0043669D">
            <w:rPr>
              <w:rStyle w:val="placeholder1Char"/>
              <w:sz w:val="18"/>
              <w:szCs w:val="18"/>
            </w:rPr>
            <w:t>________</w:t>
          </w:r>
        </w:p>
      </w:docPartBody>
    </w:docPart>
    <w:docPart>
      <w:docPartPr>
        <w:name w:val="4E60CD7A333840D5BCED109FD7FC4ECE"/>
        <w:category>
          <w:name w:val="常规"/>
          <w:gallery w:val="placeholder"/>
        </w:category>
        <w:types>
          <w:type w:val="bbPlcHdr"/>
        </w:types>
        <w:behaviors>
          <w:behavior w:val="content"/>
        </w:behaviors>
        <w:guid w:val="{FFD2A7F8-8C6D-443C-BD9C-9FC36CA68434}"/>
      </w:docPartPr>
      <w:docPartBody>
        <w:p w:rsidR="00B6056D" w:rsidRDefault="00B6056D">
          <w:pPr>
            <w:pStyle w:val="4E60CD7A333840D5BCED109FD7FC4ECE"/>
          </w:pPr>
          <w:r w:rsidRPr="0043669D">
            <w:rPr>
              <w:rStyle w:val="placeholder1Char"/>
              <w:sz w:val="18"/>
              <w:szCs w:val="18"/>
            </w:rPr>
            <w:t>________</w:t>
          </w:r>
        </w:p>
      </w:docPartBody>
    </w:docPart>
    <w:docPart>
      <w:docPartPr>
        <w:name w:val="40D989693D5D448AA3803480C2097834"/>
        <w:category>
          <w:name w:val="常规"/>
          <w:gallery w:val="placeholder"/>
        </w:category>
        <w:types>
          <w:type w:val="bbPlcHdr"/>
        </w:types>
        <w:behaviors>
          <w:behavior w:val="content"/>
        </w:behaviors>
        <w:guid w:val="{D7F62A99-8B70-4CDA-9979-5B114E115343}"/>
      </w:docPartPr>
      <w:docPartBody>
        <w:p w:rsidR="00B6056D" w:rsidRDefault="00B6056D">
          <w:pPr>
            <w:pStyle w:val="40D989693D5D448AA3803480C2097834"/>
          </w:pPr>
          <w:r w:rsidRPr="0043669D">
            <w:rPr>
              <w:rStyle w:val="placeholder1Char"/>
              <w:sz w:val="18"/>
              <w:szCs w:val="18"/>
            </w:rPr>
            <w:t>________</w:t>
          </w:r>
        </w:p>
      </w:docPartBody>
    </w:docPart>
    <w:docPart>
      <w:docPartPr>
        <w:name w:val="BF4A606893F2403B86DBD5B046063754"/>
        <w:category>
          <w:name w:val="常规"/>
          <w:gallery w:val="placeholder"/>
        </w:category>
        <w:types>
          <w:type w:val="bbPlcHdr"/>
        </w:types>
        <w:behaviors>
          <w:behavior w:val="content"/>
        </w:behaviors>
        <w:guid w:val="{1AA96B0E-EF49-4ECA-8D77-D36EBE066909}"/>
      </w:docPartPr>
      <w:docPartBody>
        <w:p w:rsidR="00B6056D" w:rsidRDefault="00B6056D">
          <w:pPr>
            <w:pStyle w:val="BF4A606893F2403B86DBD5B046063754"/>
          </w:pPr>
          <w:r w:rsidRPr="0043669D">
            <w:rPr>
              <w:rStyle w:val="placeholder1Char"/>
              <w:sz w:val="18"/>
              <w:szCs w:val="18"/>
            </w:rPr>
            <w:t>____________</w:t>
          </w:r>
        </w:p>
      </w:docPartBody>
    </w:docPart>
    <w:docPart>
      <w:docPartPr>
        <w:name w:val="317AE1B8B5394A03B154C2D7818EAE6E"/>
        <w:category>
          <w:name w:val="常规"/>
          <w:gallery w:val="placeholder"/>
        </w:category>
        <w:types>
          <w:type w:val="bbPlcHdr"/>
        </w:types>
        <w:behaviors>
          <w:behavior w:val="content"/>
        </w:behaviors>
        <w:guid w:val="{7CB32D93-0341-4ACD-A33E-E4081B13BA31}"/>
      </w:docPartPr>
      <w:docPartBody>
        <w:p w:rsidR="00B6056D" w:rsidRDefault="00B6056D">
          <w:pPr>
            <w:pStyle w:val="317AE1B8B5394A03B154C2D7818EAE6E"/>
          </w:pPr>
          <w:r w:rsidRPr="0043669D">
            <w:rPr>
              <w:rStyle w:val="placeholder1Char"/>
              <w:sz w:val="18"/>
              <w:szCs w:val="18"/>
            </w:rPr>
            <w:t>________</w:t>
          </w:r>
        </w:p>
      </w:docPartBody>
    </w:docPart>
    <w:docPart>
      <w:docPartPr>
        <w:name w:val="96E599D4A96B4B30BBD6DDBA41FDB7E3"/>
        <w:category>
          <w:name w:val="常规"/>
          <w:gallery w:val="placeholder"/>
        </w:category>
        <w:types>
          <w:type w:val="bbPlcHdr"/>
        </w:types>
        <w:behaviors>
          <w:behavior w:val="content"/>
        </w:behaviors>
        <w:guid w:val="{2926507E-C32D-48F6-8EEB-A05FA114C80B}"/>
      </w:docPartPr>
      <w:docPartBody>
        <w:p w:rsidR="00B6056D" w:rsidRDefault="00B6056D">
          <w:pPr>
            <w:pStyle w:val="96E599D4A96B4B30BBD6DDBA41FDB7E3"/>
          </w:pPr>
          <w:r w:rsidRPr="0043669D">
            <w:rPr>
              <w:rStyle w:val="placeholder1Char"/>
              <w:sz w:val="18"/>
              <w:szCs w:val="18"/>
            </w:rPr>
            <w:t>________</w:t>
          </w:r>
        </w:p>
      </w:docPartBody>
    </w:docPart>
    <w:docPart>
      <w:docPartPr>
        <w:name w:val="20FF402C995A4982BB583AAD18047CB4"/>
        <w:category>
          <w:name w:val="常规"/>
          <w:gallery w:val="placeholder"/>
        </w:category>
        <w:types>
          <w:type w:val="bbPlcHdr"/>
        </w:types>
        <w:behaviors>
          <w:behavior w:val="content"/>
        </w:behaviors>
        <w:guid w:val="{8DDFE40E-C8CB-42FE-8452-9278630F1268}"/>
      </w:docPartPr>
      <w:docPartBody>
        <w:p w:rsidR="00B6056D" w:rsidRDefault="00B6056D">
          <w:pPr>
            <w:pStyle w:val="20FF402C995A4982BB583AAD18047CB4"/>
          </w:pPr>
          <w:r w:rsidRPr="0043669D">
            <w:rPr>
              <w:rStyle w:val="placeholder1Char"/>
              <w:sz w:val="18"/>
              <w:szCs w:val="18"/>
            </w:rPr>
            <w:t>____________</w:t>
          </w:r>
        </w:p>
      </w:docPartBody>
    </w:docPart>
    <w:docPart>
      <w:docPartPr>
        <w:name w:val="21DE7EE82E5B4BB593925A86E940D5AB"/>
        <w:category>
          <w:name w:val="常规"/>
          <w:gallery w:val="placeholder"/>
        </w:category>
        <w:types>
          <w:type w:val="bbPlcHdr"/>
        </w:types>
        <w:behaviors>
          <w:behavior w:val="content"/>
        </w:behaviors>
        <w:guid w:val="{6F8CF5C3-33EC-4A22-A46B-8F8B50D99C2A}"/>
      </w:docPartPr>
      <w:docPartBody>
        <w:p w:rsidR="00B6056D" w:rsidRDefault="00B6056D">
          <w:pPr>
            <w:pStyle w:val="21DE7EE82E5B4BB593925A86E940D5AB"/>
          </w:pPr>
          <w:r w:rsidRPr="0043669D">
            <w:rPr>
              <w:rStyle w:val="placeholder1Char"/>
              <w:sz w:val="18"/>
              <w:szCs w:val="18"/>
            </w:rPr>
            <w:t>________</w:t>
          </w:r>
        </w:p>
      </w:docPartBody>
    </w:docPart>
    <w:docPart>
      <w:docPartPr>
        <w:name w:val="04BFD2B6C7EA4525B473493A21CA869A"/>
        <w:category>
          <w:name w:val="常规"/>
          <w:gallery w:val="placeholder"/>
        </w:category>
        <w:types>
          <w:type w:val="bbPlcHdr"/>
        </w:types>
        <w:behaviors>
          <w:behavior w:val="content"/>
        </w:behaviors>
        <w:guid w:val="{715E1D93-90F0-4990-AC8F-BDAF28AB30ED}"/>
      </w:docPartPr>
      <w:docPartBody>
        <w:p w:rsidR="00B6056D" w:rsidRDefault="00B6056D">
          <w:pPr>
            <w:pStyle w:val="04BFD2B6C7EA4525B473493A21CA869A"/>
          </w:pPr>
          <w:r w:rsidRPr="0043669D">
            <w:rPr>
              <w:rStyle w:val="placeholder1Char"/>
              <w:sz w:val="18"/>
              <w:szCs w:val="18"/>
            </w:rPr>
            <w:t>________</w:t>
          </w:r>
        </w:p>
      </w:docPartBody>
    </w:docPart>
    <w:docPart>
      <w:docPartPr>
        <w:name w:val="01FA99F1AAC1448DA4AF5BF0D9CACA7A"/>
        <w:category>
          <w:name w:val="常规"/>
          <w:gallery w:val="placeholder"/>
        </w:category>
        <w:types>
          <w:type w:val="bbPlcHdr"/>
        </w:types>
        <w:behaviors>
          <w:behavior w:val="content"/>
        </w:behaviors>
        <w:guid w:val="{B4FA5B07-4A5D-43EE-ADBE-E1A1C27BBAF8}"/>
      </w:docPartPr>
      <w:docPartBody>
        <w:p w:rsidR="00B6056D" w:rsidRDefault="00B6056D">
          <w:pPr>
            <w:pStyle w:val="01FA99F1AAC1448DA4AF5BF0D9CACA7A"/>
          </w:pPr>
          <w:r w:rsidRPr="0043669D">
            <w:rPr>
              <w:rStyle w:val="placeholder1Char"/>
              <w:sz w:val="18"/>
              <w:szCs w:val="18"/>
            </w:rPr>
            <w:t>________</w:t>
          </w:r>
        </w:p>
      </w:docPartBody>
    </w:docPart>
    <w:docPart>
      <w:docPartPr>
        <w:name w:val="BB7FC1229D3C47EFB0C4DB613EF25F59"/>
        <w:category>
          <w:name w:val="常规"/>
          <w:gallery w:val="placeholder"/>
        </w:category>
        <w:types>
          <w:type w:val="bbPlcHdr"/>
        </w:types>
        <w:behaviors>
          <w:behavior w:val="content"/>
        </w:behaviors>
        <w:guid w:val="{BACDA8DC-871F-4501-84D6-F39B222AFDA6}"/>
      </w:docPartPr>
      <w:docPartBody>
        <w:p w:rsidR="00B6056D" w:rsidRDefault="00B6056D">
          <w:pPr>
            <w:pStyle w:val="BB7FC1229D3C47EFB0C4DB613EF25F59"/>
          </w:pPr>
          <w:r w:rsidRPr="0043669D">
            <w:rPr>
              <w:rStyle w:val="placeholder1Char"/>
              <w:sz w:val="18"/>
              <w:szCs w:val="18"/>
            </w:rPr>
            <w:t>____________</w:t>
          </w:r>
        </w:p>
      </w:docPartBody>
    </w:docPart>
    <w:docPart>
      <w:docPartPr>
        <w:name w:val="9641F394761243919097E48EAF7FA4FD"/>
        <w:category>
          <w:name w:val="常规"/>
          <w:gallery w:val="placeholder"/>
        </w:category>
        <w:types>
          <w:type w:val="bbPlcHdr"/>
        </w:types>
        <w:behaviors>
          <w:behavior w:val="content"/>
        </w:behaviors>
        <w:guid w:val="{98F2A66C-FFB2-45F8-8B43-FA77A2675930}"/>
      </w:docPartPr>
      <w:docPartBody>
        <w:p w:rsidR="00B6056D" w:rsidRDefault="00B6056D">
          <w:pPr>
            <w:pStyle w:val="9641F394761243919097E48EAF7FA4FD"/>
          </w:pPr>
          <w:r w:rsidRPr="0043669D">
            <w:rPr>
              <w:rStyle w:val="placeholder1Char"/>
              <w:sz w:val="18"/>
              <w:szCs w:val="18"/>
            </w:rPr>
            <w:t>________</w:t>
          </w:r>
        </w:p>
      </w:docPartBody>
    </w:docPart>
    <w:docPart>
      <w:docPartPr>
        <w:name w:val="B31E474E47B5476ABAE9F33208835D8B"/>
        <w:category>
          <w:name w:val="常规"/>
          <w:gallery w:val="placeholder"/>
        </w:category>
        <w:types>
          <w:type w:val="bbPlcHdr"/>
        </w:types>
        <w:behaviors>
          <w:behavior w:val="content"/>
        </w:behaviors>
        <w:guid w:val="{B3A39CC7-0EBA-4AC0-BBBE-5F3E997EC1E1}"/>
      </w:docPartPr>
      <w:docPartBody>
        <w:p w:rsidR="00B6056D" w:rsidRDefault="00B6056D">
          <w:pPr>
            <w:pStyle w:val="B31E474E47B5476ABAE9F33208835D8B"/>
          </w:pPr>
          <w:r w:rsidRPr="0043669D">
            <w:rPr>
              <w:rStyle w:val="placeholder1Char"/>
              <w:sz w:val="18"/>
              <w:szCs w:val="18"/>
            </w:rPr>
            <w:t>____________</w:t>
          </w:r>
        </w:p>
      </w:docPartBody>
    </w:docPart>
    <w:docPart>
      <w:docPartPr>
        <w:name w:val="79236AA77C3841CDA436995FD688ABA6"/>
        <w:category>
          <w:name w:val="常规"/>
          <w:gallery w:val="placeholder"/>
        </w:category>
        <w:types>
          <w:type w:val="bbPlcHdr"/>
        </w:types>
        <w:behaviors>
          <w:behavior w:val="content"/>
        </w:behaviors>
        <w:guid w:val="{2BDDFD89-19CA-4CBB-8DBC-E4D2A025740B}"/>
      </w:docPartPr>
      <w:docPartBody>
        <w:p w:rsidR="00B6056D" w:rsidRDefault="00B6056D">
          <w:pPr>
            <w:pStyle w:val="79236AA77C3841CDA436995FD688ABA6"/>
          </w:pPr>
          <w:r w:rsidRPr="0043669D">
            <w:rPr>
              <w:rStyle w:val="placeholder1Char"/>
              <w:sz w:val="18"/>
              <w:szCs w:val="18"/>
            </w:rPr>
            <w:t>________</w:t>
          </w:r>
        </w:p>
      </w:docPartBody>
    </w:docPart>
    <w:docPart>
      <w:docPartPr>
        <w:name w:val="879C84AF3E554EBFB27EFA483A908CAB"/>
        <w:category>
          <w:name w:val="常规"/>
          <w:gallery w:val="placeholder"/>
        </w:category>
        <w:types>
          <w:type w:val="bbPlcHdr"/>
        </w:types>
        <w:behaviors>
          <w:behavior w:val="content"/>
        </w:behaviors>
        <w:guid w:val="{51EB1091-A2DA-4E74-AD8D-CC6F92E1C6C8}"/>
      </w:docPartPr>
      <w:docPartBody>
        <w:p w:rsidR="00B6056D" w:rsidRDefault="00B6056D">
          <w:pPr>
            <w:pStyle w:val="879C84AF3E554EBFB27EFA483A908CAB"/>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88C9250CED724CFB9AF5D1A6081976E0"/>
        <w:category>
          <w:name w:val="常规"/>
          <w:gallery w:val="placeholder"/>
        </w:category>
        <w:types>
          <w:type w:val="bbPlcHdr"/>
        </w:types>
        <w:behaviors>
          <w:behavior w:val="content"/>
        </w:behaviors>
        <w:guid w:val="{A172E1A2-FCE1-457B-A619-D675ECDA1F90}"/>
      </w:docPartPr>
      <w:docPartBody>
        <w:p w:rsidR="00B6056D" w:rsidRDefault="00B6056D">
          <w:pPr>
            <w:pStyle w:val="88C9250CED724CFB9AF5D1A6081976E0"/>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66C5F41BEF1742E28B8574470B59165B"/>
        <w:category>
          <w:name w:val="常规"/>
          <w:gallery w:val="placeholder"/>
        </w:category>
        <w:types>
          <w:type w:val="bbPlcHdr"/>
        </w:types>
        <w:behaviors>
          <w:behavior w:val="content"/>
        </w:behaviors>
        <w:guid w:val="{952C16B8-69F7-453F-8318-AF4C8A497D26}"/>
      </w:docPartPr>
      <w:docPartBody>
        <w:p w:rsidR="00B6056D" w:rsidRDefault="00B6056D">
          <w:pPr>
            <w:pStyle w:val="66C5F41BEF1742E28B8574470B59165B"/>
          </w:pPr>
          <w:r w:rsidRPr="00F71542">
            <w:rPr>
              <w:rStyle w:val="placeholder2Char"/>
              <w:rFonts w:hint="eastAsia"/>
            </w:rPr>
            <w:t>说明报告期内委托理财、委托贷款、衍生品投资情况。</w:t>
          </w:r>
        </w:p>
      </w:docPartBody>
    </w:docPart>
    <w:docPart>
      <w:docPartPr>
        <w:name w:val="8FABC9C96AAA4BE39DBFFDF2DE4F2A85"/>
        <w:category>
          <w:name w:val="常规"/>
          <w:gallery w:val="placeholder"/>
        </w:category>
        <w:types>
          <w:type w:val="bbPlcHdr"/>
        </w:types>
        <w:behaviors>
          <w:behavior w:val="content"/>
        </w:behaviors>
        <w:guid w:val="{CB1046D8-65ED-4219-AEDE-5C8677B4062B}"/>
      </w:docPartPr>
      <w:docPartBody>
        <w:p w:rsidR="00B6056D" w:rsidRDefault="00B6056D">
          <w:pPr>
            <w:pStyle w:val="8FABC9C96AAA4BE39DBFFDF2DE4F2A85"/>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9C98D3511F7E4FE9929F23D7235F32E8"/>
        <w:category>
          <w:name w:val="常规"/>
          <w:gallery w:val="placeholder"/>
        </w:category>
        <w:types>
          <w:type w:val="bbPlcHdr"/>
        </w:types>
        <w:behaviors>
          <w:behavior w:val="content"/>
        </w:behaviors>
        <w:guid w:val="{E688AF60-72C3-4598-BD2B-1C80686BBF15}"/>
      </w:docPartPr>
      <w:docPartBody>
        <w:p w:rsidR="00B6056D" w:rsidRDefault="00B6056D">
          <w:pPr>
            <w:pStyle w:val="9C98D3511F7E4FE9929F23D7235F32E8"/>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72E1991630F44958A2F11A0C685462D8"/>
        <w:category>
          <w:name w:val="常规"/>
          <w:gallery w:val="placeholder"/>
        </w:category>
        <w:types>
          <w:type w:val="bbPlcHdr"/>
        </w:types>
        <w:behaviors>
          <w:behavior w:val="content"/>
        </w:behaviors>
        <w:guid w:val="{9FA3223A-9943-4BE5-9912-4D7EC635E8A3}"/>
      </w:docPartPr>
      <w:docPartBody>
        <w:p w:rsidR="00B6056D" w:rsidRDefault="00B6056D">
          <w:pPr>
            <w:pStyle w:val="72E1991630F44958A2F11A0C685462D8"/>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2383CAE4BF2F4CF5BBA3B14CCE20FD8C"/>
        <w:category>
          <w:name w:val="常规"/>
          <w:gallery w:val="placeholder"/>
        </w:category>
        <w:types>
          <w:type w:val="bbPlcHdr"/>
        </w:types>
        <w:behaviors>
          <w:behavior w:val="content"/>
        </w:behaviors>
        <w:guid w:val="{794BA961-80FE-423D-A9AE-869E9C15B9F9}"/>
      </w:docPartPr>
      <w:docPartBody>
        <w:p w:rsidR="00B6056D" w:rsidRDefault="00B6056D">
          <w:pPr>
            <w:pStyle w:val="2383CAE4BF2F4CF5BBA3B14CCE20FD8C"/>
          </w:pPr>
          <w:r w:rsidRPr="0017757A">
            <w:rPr>
              <w:rStyle w:val="a3"/>
              <w:rFonts w:hint="eastAsia"/>
            </w:rPr>
            <w:t>单击此处输入文字。</w:t>
          </w:r>
        </w:p>
      </w:docPartBody>
    </w:docPart>
    <w:docPart>
      <w:docPartPr>
        <w:name w:val="EB857F0711174E748027716ABC194C46"/>
        <w:category>
          <w:name w:val="常规"/>
          <w:gallery w:val="placeholder"/>
        </w:category>
        <w:types>
          <w:type w:val="bbPlcHdr"/>
        </w:types>
        <w:behaviors>
          <w:behavior w:val="content"/>
        </w:behaviors>
        <w:guid w:val="{40CD980A-FA7C-4564-AFF3-BD4DACB9975A}"/>
      </w:docPartPr>
      <w:docPartBody>
        <w:p w:rsidR="00B6056D" w:rsidRDefault="00B6056D">
          <w:pPr>
            <w:pStyle w:val="EB857F0711174E748027716ABC194C46"/>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E0EF0B56752C43BE8B50C76F99711CD5"/>
        <w:category>
          <w:name w:val="常规"/>
          <w:gallery w:val="placeholder"/>
        </w:category>
        <w:types>
          <w:type w:val="bbPlcHdr"/>
        </w:types>
        <w:behaviors>
          <w:behavior w:val="content"/>
        </w:behaviors>
        <w:guid w:val="{45F112D1-9ECE-49DB-90AC-4DED5DEBD905}"/>
      </w:docPartPr>
      <w:docPartBody>
        <w:p w:rsidR="00B6056D" w:rsidRDefault="00B6056D">
          <w:pPr>
            <w:pStyle w:val="E0EF0B56752C43BE8B50C76F99711CD5"/>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455CDDC1395E49BAB8910EE35B32F55D"/>
        <w:category>
          <w:name w:val="常规"/>
          <w:gallery w:val="placeholder"/>
        </w:category>
        <w:types>
          <w:type w:val="bbPlcHdr"/>
        </w:types>
        <w:behaviors>
          <w:behavior w:val="content"/>
        </w:behaviors>
        <w:guid w:val="{4FBFCA26-31BE-45AE-938F-45566753BCC8}"/>
      </w:docPartPr>
      <w:docPartBody>
        <w:p w:rsidR="00B6056D" w:rsidRDefault="00B6056D">
          <w:pPr>
            <w:pStyle w:val="455CDDC1395E49BAB8910EE35B32F55D"/>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6403084C1D594126996681E9CF941941"/>
        <w:category>
          <w:name w:val="常规"/>
          <w:gallery w:val="placeholder"/>
        </w:category>
        <w:types>
          <w:type w:val="bbPlcHdr"/>
        </w:types>
        <w:behaviors>
          <w:behavior w:val="content"/>
        </w:behaviors>
        <w:guid w:val="{8F400310-3755-470A-9F14-A5BA17D6C95F}"/>
      </w:docPartPr>
      <w:docPartBody>
        <w:p w:rsidR="00B6056D" w:rsidRDefault="00B6056D">
          <w:pPr>
            <w:pStyle w:val="6403084C1D594126996681E9CF941941"/>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51F90CCE161344F3B1CBF0B6360C7D69"/>
        <w:category>
          <w:name w:val="常规"/>
          <w:gallery w:val="placeholder"/>
        </w:category>
        <w:types>
          <w:type w:val="bbPlcHdr"/>
        </w:types>
        <w:behaviors>
          <w:behavior w:val="content"/>
        </w:behaviors>
        <w:guid w:val="{DBA90CDD-F875-490C-87F1-46559BCC0DBD}"/>
      </w:docPartPr>
      <w:docPartBody>
        <w:p w:rsidR="00B6056D" w:rsidRDefault="00B6056D">
          <w:pPr>
            <w:pStyle w:val="51F90CCE161344F3B1CBF0B6360C7D69"/>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CA9D95516BD64CAEB25FB701BCAB0770"/>
        <w:category>
          <w:name w:val="常规"/>
          <w:gallery w:val="placeholder"/>
        </w:category>
        <w:types>
          <w:type w:val="bbPlcHdr"/>
        </w:types>
        <w:behaviors>
          <w:behavior w:val="content"/>
        </w:behaviors>
        <w:guid w:val="{DF663B30-6A3C-4CE6-A6FF-EDF803E7901D}"/>
      </w:docPartPr>
      <w:docPartBody>
        <w:p w:rsidR="00B6056D" w:rsidRDefault="00B6056D">
          <w:pPr>
            <w:pStyle w:val="CA9D95516BD64CAEB25FB701BCAB0770"/>
          </w:pPr>
          <w:r w:rsidRPr="008F432C">
            <w:rPr>
              <w:rStyle w:val="placeholder2Char"/>
              <w:rFonts w:hint="eastAsia"/>
            </w:rPr>
            <w:t>列示风险因素的名称、持续的原因、对公司的影响，已经采取及风险管理效果，或拟采取的措施。</w:t>
          </w:r>
        </w:p>
      </w:docPartBody>
    </w:docPart>
    <w:docPart>
      <w:docPartPr>
        <w:name w:val="F4F4E63CD71D42858DA370DA97644835"/>
        <w:category>
          <w:name w:val="常规"/>
          <w:gallery w:val="placeholder"/>
        </w:category>
        <w:types>
          <w:type w:val="bbPlcHdr"/>
        </w:types>
        <w:behaviors>
          <w:behavior w:val="content"/>
        </w:behaviors>
        <w:guid w:val="{7ED07ADD-150C-473F-8DB1-0F323C699A4C}"/>
      </w:docPartPr>
      <w:docPartBody>
        <w:p w:rsidR="00B6056D" w:rsidRDefault="00B6056D">
          <w:pPr>
            <w:pStyle w:val="F4F4E63CD71D42858DA370DA97644835"/>
          </w:pPr>
          <w:r w:rsidRPr="008F432C">
            <w:rPr>
              <w:rStyle w:val="placeholder2Char"/>
              <w:rFonts w:hint="eastAsia"/>
            </w:rPr>
            <w:t>列示风险因素的名称、产生的原因、对公司的影响，已经采取及风险管理效果，或拟采取的措施。</w:t>
          </w:r>
        </w:p>
      </w:docPartBody>
    </w:docPart>
    <w:docPart>
      <w:docPartPr>
        <w:name w:val="23538618188B4B3AA6CC8731AACFFBF9"/>
        <w:category>
          <w:name w:val="常规"/>
          <w:gallery w:val="placeholder"/>
        </w:category>
        <w:types>
          <w:type w:val="bbPlcHdr"/>
        </w:types>
        <w:behaviors>
          <w:behavior w:val="content"/>
        </w:behaviors>
        <w:guid w:val="{C279C8E3-DD5A-4DB5-BCD0-82CBFD46D7AE}"/>
      </w:docPartPr>
      <w:docPartBody>
        <w:p w:rsidR="00B6056D" w:rsidRDefault="00B6056D">
          <w:pPr>
            <w:pStyle w:val="23538618188B4B3AA6CC8731AACFFBF9"/>
          </w:pPr>
          <w:r w:rsidRPr="008F432C">
            <w:rPr>
              <w:rStyle w:val="placeholder1Char"/>
            </w:rPr>
            <w:t>选择</w:t>
          </w:r>
        </w:p>
      </w:docPartBody>
    </w:docPart>
    <w:docPart>
      <w:docPartPr>
        <w:name w:val="9752E6C142DB43628C17A3531698210A"/>
        <w:category>
          <w:name w:val="常规"/>
          <w:gallery w:val="placeholder"/>
        </w:category>
        <w:types>
          <w:type w:val="bbPlcHdr"/>
        </w:types>
        <w:behaviors>
          <w:behavior w:val="content"/>
        </w:behaviors>
        <w:guid w:val="{7E56FE5B-64BE-4832-BBB7-2F67C8DA339F}"/>
      </w:docPartPr>
      <w:docPartBody>
        <w:p w:rsidR="00B6056D" w:rsidRDefault="00B6056D">
          <w:pPr>
            <w:pStyle w:val="9752E6C142DB43628C17A3531698210A"/>
          </w:pPr>
          <w:r w:rsidRPr="0043669D">
            <w:rPr>
              <w:rStyle w:val="placeholder1Char"/>
              <w:rFonts w:hint="eastAsia"/>
              <w:sz w:val="18"/>
              <w:szCs w:val="18"/>
            </w:rPr>
            <w:t>____________</w:t>
          </w:r>
        </w:p>
      </w:docPartBody>
    </w:docPart>
    <w:docPart>
      <w:docPartPr>
        <w:name w:val="71CC5865A5ED437A90A0C84888FF1B36"/>
        <w:category>
          <w:name w:val="常规"/>
          <w:gallery w:val="placeholder"/>
        </w:category>
        <w:types>
          <w:type w:val="bbPlcHdr"/>
        </w:types>
        <w:behaviors>
          <w:behavior w:val="content"/>
        </w:behaviors>
        <w:guid w:val="{2DB7204C-815B-4DE5-B767-49F3DC0FAC65}"/>
      </w:docPartPr>
      <w:docPartBody>
        <w:p w:rsidR="00B6056D" w:rsidRDefault="00B6056D">
          <w:pPr>
            <w:pStyle w:val="71CC5865A5ED437A90A0C84888FF1B36"/>
          </w:pPr>
          <w:r w:rsidRPr="00F71542">
            <w:rPr>
              <w:rStyle w:val="placeholder1Char"/>
            </w:rPr>
            <w:t>_____________________________________________</w:t>
          </w:r>
        </w:p>
      </w:docPartBody>
    </w:docPart>
    <w:docPart>
      <w:docPartPr>
        <w:name w:val="41491742465849F890ACC3A43885476C"/>
        <w:category>
          <w:name w:val="常规"/>
          <w:gallery w:val="placeholder"/>
        </w:category>
        <w:types>
          <w:type w:val="bbPlcHdr"/>
        </w:types>
        <w:behaviors>
          <w:behavior w:val="content"/>
        </w:behaviors>
        <w:guid w:val="{875219F2-2D9D-464A-B2DC-E21D22A3A638}"/>
      </w:docPartPr>
      <w:docPartBody>
        <w:p w:rsidR="00B6056D" w:rsidRDefault="00B6056D">
          <w:pPr>
            <w:pStyle w:val="41491742465849F890ACC3A43885476C"/>
          </w:pPr>
          <w:r w:rsidRPr="008F432C">
            <w:rPr>
              <w:rStyle w:val="placeholder1Char"/>
            </w:rPr>
            <w:t>选择</w:t>
          </w:r>
        </w:p>
      </w:docPartBody>
    </w:docPart>
    <w:docPart>
      <w:docPartPr>
        <w:name w:val="835A146EA73A4F5BA96054A2B8A912C0"/>
        <w:category>
          <w:name w:val="常规"/>
          <w:gallery w:val="placeholder"/>
        </w:category>
        <w:types>
          <w:type w:val="bbPlcHdr"/>
        </w:types>
        <w:behaviors>
          <w:behavior w:val="content"/>
        </w:behaviors>
        <w:guid w:val="{2CB273FA-3DBB-4FBC-A81B-F80BD2617AE6}"/>
      </w:docPartPr>
      <w:docPartBody>
        <w:p w:rsidR="00B6056D" w:rsidRDefault="00B6056D">
          <w:pPr>
            <w:pStyle w:val="835A146EA73A4F5BA96054A2B8A912C0"/>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263F32B2BD8648248E4B8AE06B9B1A14"/>
        <w:category>
          <w:name w:val="常规"/>
          <w:gallery w:val="placeholder"/>
        </w:category>
        <w:types>
          <w:type w:val="bbPlcHdr"/>
        </w:types>
        <w:behaviors>
          <w:behavior w:val="content"/>
        </w:behaviors>
        <w:guid w:val="{B07821BA-1E44-41F5-92DC-E0A4D9C6445D}"/>
      </w:docPartPr>
      <w:docPartBody>
        <w:p w:rsidR="00B6056D" w:rsidRDefault="00B6056D">
          <w:pPr>
            <w:pStyle w:val="263F32B2BD8648248E4B8AE06B9B1A14"/>
          </w:pPr>
          <w:r w:rsidRPr="008F432C">
            <w:rPr>
              <w:rStyle w:val="placeholder1Char"/>
            </w:rPr>
            <w:t>选择</w:t>
          </w:r>
        </w:p>
      </w:docPartBody>
    </w:docPart>
    <w:docPart>
      <w:docPartPr>
        <w:name w:val="83209734D5264E13831C1FDCE1B4C423"/>
        <w:category>
          <w:name w:val="常规"/>
          <w:gallery w:val="placeholder"/>
        </w:category>
        <w:types>
          <w:type w:val="bbPlcHdr"/>
        </w:types>
        <w:behaviors>
          <w:behavior w:val="content"/>
        </w:behaviors>
        <w:guid w:val="{69B9CE3E-D1E1-4077-B5FF-CC26A004CB5D}"/>
      </w:docPartPr>
      <w:docPartBody>
        <w:p w:rsidR="00B6056D" w:rsidRDefault="00B6056D">
          <w:pPr>
            <w:pStyle w:val="83209734D5264E13831C1FDCE1B4C423"/>
          </w:pPr>
          <w:r w:rsidRPr="008F432C">
            <w:rPr>
              <w:rStyle w:val="placeholder1Char"/>
            </w:rPr>
            <w:t>__________</w:t>
          </w:r>
        </w:p>
      </w:docPartBody>
    </w:docPart>
    <w:docPart>
      <w:docPartPr>
        <w:name w:val="BCFA6B8E7E434A60BA10B233E047FC68"/>
        <w:category>
          <w:name w:val="常规"/>
          <w:gallery w:val="placeholder"/>
        </w:category>
        <w:types>
          <w:type w:val="bbPlcHdr"/>
        </w:types>
        <w:behaviors>
          <w:behavior w:val="content"/>
        </w:behaviors>
        <w:guid w:val="{80352DEF-ED18-457A-8FB0-54C62307BD4F}"/>
      </w:docPartPr>
      <w:docPartBody>
        <w:p w:rsidR="00B6056D" w:rsidRDefault="00B6056D">
          <w:pPr>
            <w:pStyle w:val="BCFA6B8E7E434A60BA10B233E047FC68"/>
          </w:pPr>
          <w:r w:rsidRPr="008F432C">
            <w:rPr>
              <w:rStyle w:val="placeholder1Char"/>
            </w:rPr>
            <w:t>选择</w:t>
          </w:r>
        </w:p>
      </w:docPartBody>
    </w:docPart>
    <w:docPart>
      <w:docPartPr>
        <w:name w:val="0FB9EC098ED747DA9A084D63CEAE0D00"/>
        <w:category>
          <w:name w:val="常规"/>
          <w:gallery w:val="placeholder"/>
        </w:category>
        <w:types>
          <w:type w:val="bbPlcHdr"/>
        </w:types>
        <w:behaviors>
          <w:behavior w:val="content"/>
        </w:behaviors>
        <w:guid w:val="{505AB478-71F4-4049-B7E4-668697951DE1}"/>
      </w:docPartPr>
      <w:docPartBody>
        <w:p w:rsidR="00B6056D" w:rsidRDefault="00B6056D">
          <w:pPr>
            <w:pStyle w:val="0FB9EC098ED747DA9A084D63CEAE0D00"/>
          </w:pPr>
          <w:r w:rsidRPr="008F432C">
            <w:rPr>
              <w:rStyle w:val="placeholder1Char"/>
            </w:rPr>
            <w:t>__________</w:t>
          </w:r>
        </w:p>
      </w:docPartBody>
    </w:docPart>
    <w:docPart>
      <w:docPartPr>
        <w:name w:val="BD937AB18709477B9172BA89D8CE0E3E"/>
        <w:category>
          <w:name w:val="常规"/>
          <w:gallery w:val="placeholder"/>
        </w:category>
        <w:types>
          <w:type w:val="bbPlcHdr"/>
        </w:types>
        <w:behaviors>
          <w:behavior w:val="content"/>
        </w:behaviors>
        <w:guid w:val="{7DA7E664-1D00-46CA-9216-B651DFBFB00D}"/>
      </w:docPartPr>
      <w:docPartBody>
        <w:p w:rsidR="00B6056D" w:rsidRDefault="00B6056D">
          <w:pPr>
            <w:pStyle w:val="BD937AB18709477B9172BA89D8CE0E3E"/>
          </w:pPr>
          <w:r w:rsidRPr="008F432C">
            <w:rPr>
              <w:rStyle w:val="placeholder1Char"/>
            </w:rPr>
            <w:t>选择</w:t>
          </w:r>
        </w:p>
      </w:docPartBody>
    </w:docPart>
    <w:docPart>
      <w:docPartPr>
        <w:name w:val="671AA73F8F914F0D9613637D497F1D6A"/>
        <w:category>
          <w:name w:val="常规"/>
          <w:gallery w:val="placeholder"/>
        </w:category>
        <w:types>
          <w:type w:val="bbPlcHdr"/>
        </w:types>
        <w:behaviors>
          <w:behavior w:val="content"/>
        </w:behaviors>
        <w:guid w:val="{0131F36B-41FE-4845-8657-1B5D2C07FE54}"/>
      </w:docPartPr>
      <w:docPartBody>
        <w:p w:rsidR="00B6056D" w:rsidRDefault="00B6056D">
          <w:pPr>
            <w:pStyle w:val="671AA73F8F914F0D9613637D497F1D6A"/>
          </w:pPr>
          <w:r w:rsidRPr="00C63B67">
            <w:rPr>
              <w:rStyle w:val="placeholder1Char"/>
            </w:rPr>
            <w:t>__________</w:t>
          </w:r>
        </w:p>
      </w:docPartBody>
    </w:docPart>
    <w:docPart>
      <w:docPartPr>
        <w:name w:val="0E2CB15AC4FB4A4A85423666D3F92B16"/>
        <w:category>
          <w:name w:val="常规"/>
          <w:gallery w:val="placeholder"/>
        </w:category>
        <w:types>
          <w:type w:val="bbPlcHdr"/>
        </w:types>
        <w:behaviors>
          <w:behavior w:val="content"/>
        </w:behaviors>
        <w:guid w:val="{86AE39C8-2312-497D-A5B7-3F4BFACE1776}"/>
      </w:docPartPr>
      <w:docPartBody>
        <w:p w:rsidR="00B6056D" w:rsidRDefault="00B6056D">
          <w:pPr>
            <w:pStyle w:val="0E2CB15AC4FB4A4A85423666D3F92B16"/>
          </w:pPr>
          <w:r w:rsidRPr="008F432C">
            <w:rPr>
              <w:rStyle w:val="placeholder1Char"/>
            </w:rPr>
            <w:t>选择</w:t>
          </w:r>
        </w:p>
      </w:docPartBody>
    </w:docPart>
    <w:docPart>
      <w:docPartPr>
        <w:name w:val="87E5D572FF5D4951A4B92E9DA51E6672"/>
        <w:category>
          <w:name w:val="常规"/>
          <w:gallery w:val="placeholder"/>
        </w:category>
        <w:types>
          <w:type w:val="bbPlcHdr"/>
        </w:types>
        <w:behaviors>
          <w:behavior w:val="content"/>
        </w:behaviors>
        <w:guid w:val="{FFFD6F40-86F3-471B-9ECA-1A5FA314C422}"/>
      </w:docPartPr>
      <w:docPartBody>
        <w:p w:rsidR="00B6056D" w:rsidRDefault="00B6056D">
          <w:pPr>
            <w:pStyle w:val="87E5D572FF5D4951A4B92E9DA51E6672"/>
          </w:pPr>
          <w:r w:rsidRPr="00C63B67">
            <w:rPr>
              <w:rStyle w:val="placeholder1Char"/>
            </w:rPr>
            <w:t>__________</w:t>
          </w:r>
        </w:p>
      </w:docPartBody>
    </w:docPart>
    <w:docPart>
      <w:docPartPr>
        <w:name w:val="84C44A91558D4486AA6BA7207C4125E3"/>
        <w:category>
          <w:name w:val="常规"/>
          <w:gallery w:val="placeholder"/>
        </w:category>
        <w:types>
          <w:type w:val="bbPlcHdr"/>
        </w:types>
        <w:behaviors>
          <w:behavior w:val="content"/>
        </w:behaviors>
        <w:guid w:val="{DB365663-2E55-4DF2-B39F-3E888C285BD0}"/>
      </w:docPartPr>
      <w:docPartBody>
        <w:p w:rsidR="00B6056D" w:rsidRDefault="00B6056D">
          <w:pPr>
            <w:pStyle w:val="84C44A91558D4486AA6BA7207C4125E3"/>
          </w:pPr>
          <w:r w:rsidRPr="008F432C">
            <w:rPr>
              <w:rStyle w:val="placeholder1Char"/>
            </w:rPr>
            <w:t>选择</w:t>
          </w:r>
        </w:p>
      </w:docPartBody>
    </w:docPart>
    <w:docPart>
      <w:docPartPr>
        <w:name w:val="78C58DF9691D4695950680F74D770F78"/>
        <w:category>
          <w:name w:val="常规"/>
          <w:gallery w:val="placeholder"/>
        </w:category>
        <w:types>
          <w:type w:val="bbPlcHdr"/>
        </w:types>
        <w:behaviors>
          <w:behavior w:val="content"/>
        </w:behaviors>
        <w:guid w:val="{514A0E56-5C71-4886-9C53-F564E87EAACD}"/>
      </w:docPartPr>
      <w:docPartBody>
        <w:p w:rsidR="00B6056D" w:rsidRDefault="00B6056D">
          <w:pPr>
            <w:pStyle w:val="78C58DF9691D4695950680F74D770F78"/>
          </w:pPr>
          <w:r w:rsidRPr="00C63B67">
            <w:rPr>
              <w:rStyle w:val="placeholder1Char"/>
            </w:rPr>
            <w:t>__________</w:t>
          </w:r>
        </w:p>
      </w:docPartBody>
    </w:docPart>
    <w:docPart>
      <w:docPartPr>
        <w:name w:val="63E49BC93A144A3C936DFD69B4515C08"/>
        <w:category>
          <w:name w:val="常规"/>
          <w:gallery w:val="placeholder"/>
        </w:category>
        <w:types>
          <w:type w:val="bbPlcHdr"/>
        </w:types>
        <w:behaviors>
          <w:behavior w:val="content"/>
        </w:behaviors>
        <w:guid w:val="{4466C523-D10C-4E22-AB08-476D0A645F11}"/>
      </w:docPartPr>
      <w:docPartBody>
        <w:p w:rsidR="00B6056D" w:rsidRDefault="00B6056D">
          <w:pPr>
            <w:pStyle w:val="63E49BC93A144A3C936DFD69B4515C08"/>
          </w:pPr>
          <w:r w:rsidRPr="008F432C">
            <w:rPr>
              <w:rStyle w:val="placeholder1Char"/>
            </w:rPr>
            <w:t>选择</w:t>
          </w:r>
        </w:p>
      </w:docPartBody>
    </w:docPart>
    <w:docPart>
      <w:docPartPr>
        <w:name w:val="4C9A8C3FED0A458BB8E460C6DA8FF19D"/>
        <w:category>
          <w:name w:val="常规"/>
          <w:gallery w:val="placeholder"/>
        </w:category>
        <w:types>
          <w:type w:val="bbPlcHdr"/>
        </w:types>
        <w:behaviors>
          <w:behavior w:val="content"/>
        </w:behaviors>
        <w:guid w:val="{6F23E95F-39B4-4BB5-A6FC-C78D03C08479}"/>
      </w:docPartPr>
      <w:docPartBody>
        <w:p w:rsidR="00B6056D" w:rsidRDefault="00B6056D">
          <w:pPr>
            <w:pStyle w:val="4C9A8C3FED0A458BB8E460C6DA8FF19D"/>
          </w:pPr>
          <w:r w:rsidRPr="00C63B67">
            <w:rPr>
              <w:rStyle w:val="placeholder1Char"/>
            </w:rPr>
            <w:t>__________</w:t>
          </w:r>
        </w:p>
      </w:docPartBody>
    </w:docPart>
    <w:docPart>
      <w:docPartPr>
        <w:name w:val="A6870D3F6D6249D1A05DC65E10F4620D"/>
        <w:category>
          <w:name w:val="常规"/>
          <w:gallery w:val="placeholder"/>
        </w:category>
        <w:types>
          <w:type w:val="bbPlcHdr"/>
        </w:types>
        <w:behaviors>
          <w:behavior w:val="content"/>
        </w:behaviors>
        <w:guid w:val="{EEA41FF7-2968-4625-A136-3F390B3F879D}"/>
      </w:docPartPr>
      <w:docPartBody>
        <w:p w:rsidR="00B6056D" w:rsidRDefault="00B6056D">
          <w:pPr>
            <w:pStyle w:val="A6870D3F6D6249D1A05DC65E10F4620D"/>
          </w:pPr>
          <w:r w:rsidRPr="008F432C">
            <w:rPr>
              <w:rStyle w:val="placeholder1Char"/>
            </w:rPr>
            <w:t>选择</w:t>
          </w:r>
        </w:p>
      </w:docPartBody>
    </w:docPart>
    <w:docPart>
      <w:docPartPr>
        <w:name w:val="A4902C7C6BD345928E512D37A8C25261"/>
        <w:category>
          <w:name w:val="常规"/>
          <w:gallery w:val="placeholder"/>
        </w:category>
        <w:types>
          <w:type w:val="bbPlcHdr"/>
        </w:types>
        <w:behaviors>
          <w:behavior w:val="content"/>
        </w:behaviors>
        <w:guid w:val="{D585927E-F694-47E7-8AB5-D13C2DEEC688}"/>
      </w:docPartPr>
      <w:docPartBody>
        <w:p w:rsidR="00B6056D" w:rsidRDefault="00B6056D">
          <w:pPr>
            <w:pStyle w:val="A4902C7C6BD345928E512D37A8C25261"/>
          </w:pPr>
          <w:r w:rsidRPr="00C63B67">
            <w:rPr>
              <w:rStyle w:val="placeholder1Char"/>
            </w:rPr>
            <w:t>__________</w:t>
          </w:r>
        </w:p>
      </w:docPartBody>
    </w:docPart>
    <w:docPart>
      <w:docPartPr>
        <w:name w:val="F2424EE04A9E43C781AE461FF45C93BB"/>
        <w:category>
          <w:name w:val="常规"/>
          <w:gallery w:val="placeholder"/>
        </w:category>
        <w:types>
          <w:type w:val="bbPlcHdr"/>
        </w:types>
        <w:behaviors>
          <w:behavior w:val="content"/>
        </w:behaviors>
        <w:guid w:val="{F856BE00-B900-4E90-B961-F231316A15D8}"/>
      </w:docPartPr>
      <w:docPartBody>
        <w:p w:rsidR="00B6056D" w:rsidRDefault="00B6056D">
          <w:pPr>
            <w:pStyle w:val="F2424EE04A9E43C781AE461FF45C93BB"/>
          </w:pPr>
          <w:r w:rsidRPr="008F432C">
            <w:rPr>
              <w:rStyle w:val="placeholder1Char"/>
            </w:rPr>
            <w:t>选择</w:t>
          </w:r>
        </w:p>
      </w:docPartBody>
    </w:docPart>
    <w:docPart>
      <w:docPartPr>
        <w:name w:val="BD85AE83739C453DB55C4C654B70D1CD"/>
        <w:category>
          <w:name w:val="常规"/>
          <w:gallery w:val="placeholder"/>
        </w:category>
        <w:types>
          <w:type w:val="bbPlcHdr"/>
        </w:types>
        <w:behaviors>
          <w:behavior w:val="content"/>
        </w:behaviors>
        <w:guid w:val="{8A153039-F7DE-4958-986F-21CE1B198898}"/>
      </w:docPartPr>
      <w:docPartBody>
        <w:p w:rsidR="00B6056D" w:rsidRDefault="00B6056D">
          <w:pPr>
            <w:pStyle w:val="BD85AE83739C453DB55C4C654B70D1CD"/>
          </w:pPr>
          <w:r w:rsidRPr="00C63B67">
            <w:rPr>
              <w:rStyle w:val="placeholder1Char"/>
            </w:rPr>
            <w:t>__________</w:t>
          </w:r>
        </w:p>
      </w:docPartBody>
    </w:docPart>
    <w:docPart>
      <w:docPartPr>
        <w:name w:val="0AB6EF73EFD240818653D0F207C9F6D0"/>
        <w:category>
          <w:name w:val="常规"/>
          <w:gallery w:val="placeholder"/>
        </w:category>
        <w:types>
          <w:type w:val="bbPlcHdr"/>
        </w:types>
        <w:behaviors>
          <w:behavior w:val="content"/>
        </w:behaviors>
        <w:guid w:val="{B2873E35-6ED6-4940-AFFF-99F7D264E5A9}"/>
      </w:docPartPr>
      <w:docPartBody>
        <w:p w:rsidR="00B6056D" w:rsidRDefault="00B6056D">
          <w:pPr>
            <w:pStyle w:val="0AB6EF73EFD240818653D0F207C9F6D0"/>
          </w:pPr>
          <w:r w:rsidRPr="008F432C">
            <w:rPr>
              <w:rStyle w:val="placeholder1Char"/>
            </w:rPr>
            <w:t>选择</w:t>
          </w:r>
        </w:p>
      </w:docPartBody>
    </w:docPart>
    <w:docPart>
      <w:docPartPr>
        <w:name w:val="8E2A191451F54DE59E40D3FFE1AB57D5"/>
        <w:category>
          <w:name w:val="常规"/>
          <w:gallery w:val="placeholder"/>
        </w:category>
        <w:types>
          <w:type w:val="bbPlcHdr"/>
        </w:types>
        <w:behaviors>
          <w:behavior w:val="content"/>
        </w:behaviors>
        <w:guid w:val="{904EA728-0030-4500-9446-B05545AAD7C0}"/>
      </w:docPartPr>
      <w:docPartBody>
        <w:p w:rsidR="00B6056D" w:rsidRDefault="00B6056D">
          <w:pPr>
            <w:pStyle w:val="8E2A191451F54DE59E40D3FFE1AB57D5"/>
          </w:pPr>
          <w:r w:rsidRPr="00C63B67">
            <w:rPr>
              <w:rStyle w:val="placeholder1Char"/>
            </w:rPr>
            <w:t>__________</w:t>
          </w:r>
        </w:p>
      </w:docPartBody>
    </w:docPart>
    <w:docPart>
      <w:docPartPr>
        <w:name w:val="F231B51CA16B488EABE2B12145564586"/>
        <w:category>
          <w:name w:val="常规"/>
          <w:gallery w:val="placeholder"/>
        </w:category>
        <w:types>
          <w:type w:val="bbPlcHdr"/>
        </w:types>
        <w:behaviors>
          <w:behavior w:val="content"/>
        </w:behaviors>
        <w:guid w:val="{CA12616C-A12D-4054-AF38-48BAF15CB601}"/>
      </w:docPartPr>
      <w:docPartBody>
        <w:p w:rsidR="00B6056D" w:rsidRDefault="00B6056D">
          <w:pPr>
            <w:pStyle w:val="F231B51CA16B488EABE2B12145564586"/>
          </w:pPr>
          <w:r w:rsidRPr="008F432C">
            <w:rPr>
              <w:rStyle w:val="placeholder1Char"/>
            </w:rPr>
            <w:t>选择</w:t>
          </w:r>
        </w:p>
      </w:docPartBody>
    </w:docPart>
    <w:docPart>
      <w:docPartPr>
        <w:name w:val="8DD381B996BF4292B29578E540DD7835"/>
        <w:category>
          <w:name w:val="常规"/>
          <w:gallery w:val="placeholder"/>
        </w:category>
        <w:types>
          <w:type w:val="bbPlcHdr"/>
        </w:types>
        <w:behaviors>
          <w:behavior w:val="content"/>
        </w:behaviors>
        <w:guid w:val="{BF58209E-74EB-4CB8-B044-A3EB2694AED9}"/>
      </w:docPartPr>
      <w:docPartBody>
        <w:p w:rsidR="00B6056D" w:rsidRDefault="00B6056D">
          <w:pPr>
            <w:pStyle w:val="8DD381B996BF4292B29578E540DD7835"/>
          </w:pPr>
          <w:r w:rsidRPr="00C63B67">
            <w:rPr>
              <w:rStyle w:val="placeholder1Char"/>
            </w:rPr>
            <w:t>__________</w:t>
          </w:r>
        </w:p>
      </w:docPartBody>
    </w:docPart>
    <w:docPart>
      <w:docPartPr>
        <w:name w:val="451CC2606E96437CA6687EE595A723B7"/>
        <w:category>
          <w:name w:val="常规"/>
          <w:gallery w:val="placeholder"/>
        </w:category>
        <w:types>
          <w:type w:val="bbPlcHdr"/>
        </w:types>
        <w:behaviors>
          <w:behavior w:val="content"/>
        </w:behaviors>
        <w:guid w:val="{81C50B46-1939-41EB-AEA6-A82990381B37}"/>
      </w:docPartPr>
      <w:docPartBody>
        <w:p w:rsidR="00B6056D" w:rsidRDefault="00B6056D">
          <w:pPr>
            <w:pStyle w:val="451CC2606E96437CA6687EE595A723B7"/>
          </w:pPr>
          <w:r w:rsidRPr="008F432C">
            <w:rPr>
              <w:rStyle w:val="placeholder1Char"/>
            </w:rPr>
            <w:t>选择</w:t>
          </w:r>
        </w:p>
      </w:docPartBody>
    </w:docPart>
    <w:docPart>
      <w:docPartPr>
        <w:name w:val="F380726424CA4884BE343785E7178B31"/>
        <w:category>
          <w:name w:val="常规"/>
          <w:gallery w:val="placeholder"/>
        </w:category>
        <w:types>
          <w:type w:val="bbPlcHdr"/>
        </w:types>
        <w:behaviors>
          <w:behavior w:val="content"/>
        </w:behaviors>
        <w:guid w:val="{7360F183-5A05-43E1-AFB2-22EEBE0C4F8C}"/>
      </w:docPartPr>
      <w:docPartBody>
        <w:p w:rsidR="00B6056D" w:rsidRDefault="00B6056D">
          <w:pPr>
            <w:pStyle w:val="F380726424CA4884BE343785E7178B31"/>
          </w:pPr>
          <w:r w:rsidRPr="00C63B67">
            <w:rPr>
              <w:rStyle w:val="placeholder1Char"/>
            </w:rPr>
            <w:t>__________</w:t>
          </w:r>
        </w:p>
      </w:docPartBody>
    </w:docPart>
    <w:docPart>
      <w:docPartPr>
        <w:name w:val="61030DFC3EAC4AB5A47DDF5102FCCAA8"/>
        <w:category>
          <w:name w:val="常规"/>
          <w:gallery w:val="placeholder"/>
        </w:category>
        <w:types>
          <w:type w:val="bbPlcHdr"/>
        </w:types>
        <w:behaviors>
          <w:behavior w:val="content"/>
        </w:behaviors>
        <w:guid w:val="{50DC823F-ED2E-4233-954A-BD322B414D14}"/>
      </w:docPartPr>
      <w:docPartBody>
        <w:p w:rsidR="00B6056D" w:rsidRDefault="00B6056D">
          <w:pPr>
            <w:pStyle w:val="61030DFC3EAC4AB5A47DDF5102FCCAA8"/>
          </w:pPr>
          <w:r w:rsidRPr="008F432C">
            <w:rPr>
              <w:rStyle w:val="placeholder1Char"/>
            </w:rPr>
            <w:t>选择</w:t>
          </w:r>
        </w:p>
      </w:docPartBody>
    </w:docPart>
    <w:docPart>
      <w:docPartPr>
        <w:name w:val="405C81FFF6294DA2888B0D6213F15080"/>
        <w:category>
          <w:name w:val="常规"/>
          <w:gallery w:val="placeholder"/>
        </w:category>
        <w:types>
          <w:type w:val="bbPlcHdr"/>
        </w:types>
        <w:behaviors>
          <w:behavior w:val="content"/>
        </w:behaviors>
        <w:guid w:val="{A73F4432-4DF2-4356-A729-3BE5DA13E240}"/>
      </w:docPartPr>
      <w:docPartBody>
        <w:p w:rsidR="00B6056D" w:rsidRDefault="00B6056D">
          <w:pPr>
            <w:pStyle w:val="405C81FFF6294DA2888B0D6213F15080"/>
          </w:pPr>
          <w:r w:rsidRPr="00C63B67">
            <w:rPr>
              <w:rStyle w:val="placeholder1Char"/>
            </w:rPr>
            <w:t>__________</w:t>
          </w:r>
        </w:p>
      </w:docPartBody>
    </w:docPart>
    <w:docPart>
      <w:docPartPr>
        <w:name w:val="E9DD74985DD64E8C99A7CB8B46D69038"/>
        <w:category>
          <w:name w:val="常规"/>
          <w:gallery w:val="placeholder"/>
        </w:category>
        <w:types>
          <w:type w:val="bbPlcHdr"/>
        </w:types>
        <w:behaviors>
          <w:behavior w:val="content"/>
        </w:behaviors>
        <w:guid w:val="{2F17596E-1A9F-460B-BE74-90436B2F0B07}"/>
      </w:docPartPr>
      <w:docPartBody>
        <w:p w:rsidR="00B6056D" w:rsidRDefault="00B6056D">
          <w:pPr>
            <w:pStyle w:val="E9DD74985DD64E8C99A7CB8B46D69038"/>
          </w:pPr>
          <w:r w:rsidRPr="008F432C">
            <w:rPr>
              <w:rStyle w:val="placeholder1Char"/>
            </w:rPr>
            <w:t>选择</w:t>
          </w:r>
        </w:p>
      </w:docPartBody>
    </w:docPart>
    <w:docPart>
      <w:docPartPr>
        <w:name w:val="E58E0A8BFAB9400FB9E652EFF362BAFC"/>
        <w:category>
          <w:name w:val="常规"/>
          <w:gallery w:val="placeholder"/>
        </w:category>
        <w:types>
          <w:type w:val="bbPlcHdr"/>
        </w:types>
        <w:behaviors>
          <w:behavior w:val="content"/>
        </w:behaviors>
        <w:guid w:val="{C69EDB7F-D1C6-4354-9B37-1B2690FE8D57}"/>
      </w:docPartPr>
      <w:docPartBody>
        <w:p w:rsidR="00B6056D" w:rsidRDefault="00B6056D">
          <w:pPr>
            <w:pStyle w:val="E58E0A8BFAB9400FB9E652EFF362BAFC"/>
          </w:pPr>
          <w:r w:rsidRPr="00C63B67">
            <w:rPr>
              <w:rStyle w:val="placeholder1Char"/>
            </w:rPr>
            <w:t>__________</w:t>
          </w:r>
        </w:p>
      </w:docPartBody>
    </w:docPart>
    <w:docPart>
      <w:docPartPr>
        <w:name w:val="290042A11EE6459AA78CEA2F8B633B7C"/>
        <w:category>
          <w:name w:val="常规"/>
          <w:gallery w:val="placeholder"/>
        </w:category>
        <w:types>
          <w:type w:val="bbPlcHdr"/>
        </w:types>
        <w:behaviors>
          <w:behavior w:val="content"/>
        </w:behaviors>
        <w:guid w:val="{2DF96C88-5714-4ED1-BC51-2E425C5A4CB7}"/>
      </w:docPartPr>
      <w:docPartBody>
        <w:p w:rsidR="00B6056D" w:rsidRDefault="00B6056D">
          <w:pPr>
            <w:pStyle w:val="290042A11EE6459AA78CEA2F8B633B7C"/>
          </w:pPr>
          <w:r w:rsidRPr="00C63B67">
            <w:rPr>
              <w:rStyle w:val="placeholder1Char"/>
            </w:rPr>
            <w:t>____________</w:t>
          </w:r>
        </w:p>
      </w:docPartBody>
    </w:docPart>
    <w:docPart>
      <w:docPartPr>
        <w:name w:val="04F6CB5ABE984B7AAC91FE7EF99E6B7D"/>
        <w:category>
          <w:name w:val="常规"/>
          <w:gallery w:val="placeholder"/>
        </w:category>
        <w:types>
          <w:type w:val="bbPlcHdr"/>
        </w:types>
        <w:behaviors>
          <w:behavior w:val="content"/>
        </w:behaviors>
        <w:guid w:val="{96356578-9ADA-4759-80D5-97ECF65DB12E}"/>
      </w:docPartPr>
      <w:docPartBody>
        <w:p w:rsidR="00B6056D" w:rsidRDefault="00B6056D">
          <w:pPr>
            <w:pStyle w:val="04F6CB5ABE984B7AAC91FE7EF99E6B7D"/>
          </w:pPr>
          <w:r w:rsidRPr="00C63B67">
            <w:rPr>
              <w:rStyle w:val="placeholder1Char"/>
            </w:rPr>
            <w:t>____________</w:t>
          </w:r>
        </w:p>
      </w:docPartBody>
    </w:docPart>
    <w:docPart>
      <w:docPartPr>
        <w:name w:val="BF696AF0A86D4D39917AD49555C967C3"/>
        <w:category>
          <w:name w:val="常规"/>
          <w:gallery w:val="placeholder"/>
        </w:category>
        <w:types>
          <w:type w:val="bbPlcHdr"/>
        </w:types>
        <w:behaviors>
          <w:behavior w:val="content"/>
        </w:behaviors>
        <w:guid w:val="{3FDABE56-7C03-4125-A1A6-E01A87F8CFC7}"/>
      </w:docPartPr>
      <w:docPartBody>
        <w:p w:rsidR="00B6056D" w:rsidRDefault="00B6056D">
          <w:pPr>
            <w:pStyle w:val="BF696AF0A86D4D39917AD49555C967C3"/>
          </w:pPr>
          <w:r w:rsidRPr="00C63B67">
            <w:rPr>
              <w:rStyle w:val="placeholder1Char"/>
            </w:rPr>
            <w:t>________</w:t>
          </w:r>
        </w:p>
      </w:docPartBody>
    </w:docPart>
    <w:docPart>
      <w:docPartPr>
        <w:name w:val="E95FC7B5AE2B4F3882DD8E770578ED08"/>
        <w:category>
          <w:name w:val="常规"/>
          <w:gallery w:val="placeholder"/>
        </w:category>
        <w:types>
          <w:type w:val="bbPlcHdr"/>
        </w:types>
        <w:behaviors>
          <w:behavior w:val="content"/>
        </w:behaviors>
        <w:guid w:val="{BB0FD8A9-4B99-40AE-9CF8-DE28BBA36B62}"/>
      </w:docPartPr>
      <w:docPartBody>
        <w:p w:rsidR="00B6056D" w:rsidRDefault="00B6056D">
          <w:pPr>
            <w:pStyle w:val="E95FC7B5AE2B4F3882DD8E770578ED08"/>
          </w:pPr>
          <w:r w:rsidRPr="00C63B67">
            <w:rPr>
              <w:rStyle w:val="placeholder1Char"/>
            </w:rPr>
            <w:t>选择</w:t>
          </w:r>
        </w:p>
      </w:docPartBody>
    </w:docPart>
    <w:docPart>
      <w:docPartPr>
        <w:name w:val="8F0C1DC08C8B4DA4BDB821E537DA36E3"/>
        <w:category>
          <w:name w:val="常规"/>
          <w:gallery w:val="placeholder"/>
        </w:category>
        <w:types>
          <w:type w:val="bbPlcHdr"/>
        </w:types>
        <w:behaviors>
          <w:behavior w:val="content"/>
        </w:behaviors>
        <w:guid w:val="{E2CD4A13-63E4-4173-B05A-4D37DF4A45B5}"/>
      </w:docPartPr>
      <w:docPartBody>
        <w:p w:rsidR="00B6056D" w:rsidRDefault="00B6056D">
          <w:pPr>
            <w:pStyle w:val="8F0C1DC08C8B4DA4BDB821E537DA36E3"/>
          </w:pPr>
          <w:r w:rsidRPr="00C63B67">
            <w:rPr>
              <w:rStyle w:val="placeholder1Char"/>
            </w:rPr>
            <w:t>____________</w:t>
          </w:r>
        </w:p>
      </w:docPartBody>
    </w:docPart>
    <w:docPart>
      <w:docPartPr>
        <w:name w:val="EFE07856A6444F2BACF3FA72C35F002A"/>
        <w:category>
          <w:name w:val="常规"/>
          <w:gallery w:val="placeholder"/>
        </w:category>
        <w:types>
          <w:type w:val="bbPlcHdr"/>
        </w:types>
        <w:behaviors>
          <w:behavior w:val="content"/>
        </w:behaviors>
        <w:guid w:val="{37796178-5619-46BC-8949-55C305BEAB0C}"/>
      </w:docPartPr>
      <w:docPartBody>
        <w:p w:rsidR="00B6056D" w:rsidRDefault="00B6056D">
          <w:pPr>
            <w:pStyle w:val="EFE07856A6444F2BACF3FA72C35F002A"/>
          </w:pPr>
          <w:r w:rsidRPr="00C63B67">
            <w:rPr>
              <w:rStyle w:val="placeholder1Char"/>
            </w:rPr>
            <w:t>__________</w:t>
          </w:r>
        </w:p>
      </w:docPartBody>
    </w:docPart>
    <w:docPart>
      <w:docPartPr>
        <w:name w:val="0EF35B68ED5C48FE9B33274296381C17"/>
        <w:category>
          <w:name w:val="常规"/>
          <w:gallery w:val="placeholder"/>
        </w:category>
        <w:types>
          <w:type w:val="bbPlcHdr"/>
        </w:types>
        <w:behaviors>
          <w:behavior w:val="content"/>
        </w:behaviors>
        <w:guid w:val="{DBDAA6DF-48BF-4CC9-8F57-3BE61BFE1086}"/>
      </w:docPartPr>
      <w:docPartBody>
        <w:p w:rsidR="00B6056D" w:rsidRDefault="00B6056D">
          <w:pPr>
            <w:pStyle w:val="0EF35B68ED5C48FE9B33274296381C17"/>
          </w:pPr>
          <w:r w:rsidRPr="00C63B67">
            <w:rPr>
              <w:rStyle w:val="placeholder1Char"/>
            </w:rPr>
            <w:t>________</w:t>
          </w:r>
        </w:p>
      </w:docPartBody>
    </w:docPart>
    <w:docPart>
      <w:docPartPr>
        <w:name w:val="7C8BAC9D5D02493FB926764E5777B415"/>
        <w:category>
          <w:name w:val="常规"/>
          <w:gallery w:val="placeholder"/>
        </w:category>
        <w:types>
          <w:type w:val="bbPlcHdr"/>
        </w:types>
        <w:behaviors>
          <w:behavior w:val="content"/>
        </w:behaviors>
        <w:guid w:val="{57A264AF-0FBF-4F0B-BB3E-D3763B895727}"/>
      </w:docPartPr>
      <w:docPartBody>
        <w:p w:rsidR="00B6056D" w:rsidRDefault="00B6056D">
          <w:pPr>
            <w:pStyle w:val="7C8BAC9D5D02493FB926764E5777B415"/>
          </w:pPr>
          <w:r w:rsidRPr="00F71542">
            <w:rPr>
              <w:rStyle w:val="placeholder1Char"/>
            </w:rPr>
            <w:t>_____________________________________________</w:t>
          </w:r>
        </w:p>
      </w:docPartBody>
    </w:docPart>
    <w:docPart>
      <w:docPartPr>
        <w:name w:val="52CDC805E6334E4C9AC8A4BE4678F0F4"/>
        <w:category>
          <w:name w:val="常规"/>
          <w:gallery w:val="placeholder"/>
        </w:category>
        <w:types>
          <w:type w:val="bbPlcHdr"/>
        </w:types>
        <w:behaviors>
          <w:behavior w:val="content"/>
        </w:behaviors>
        <w:guid w:val="{31C72308-EC47-4F3C-B957-091BE1EC44B9}"/>
      </w:docPartPr>
      <w:docPartBody>
        <w:p w:rsidR="00B6056D" w:rsidRDefault="00B6056D">
          <w:pPr>
            <w:pStyle w:val="52CDC805E6334E4C9AC8A4BE4678F0F4"/>
          </w:pPr>
          <w:r w:rsidRPr="00C63B67">
            <w:rPr>
              <w:rStyle w:val="placeholder1Char"/>
            </w:rPr>
            <w:t>________</w:t>
          </w:r>
        </w:p>
      </w:docPartBody>
    </w:docPart>
    <w:docPart>
      <w:docPartPr>
        <w:name w:val="27652DD7A0AC4C6099EB3838D5337186"/>
        <w:category>
          <w:name w:val="常规"/>
          <w:gallery w:val="placeholder"/>
        </w:category>
        <w:types>
          <w:type w:val="bbPlcHdr"/>
        </w:types>
        <w:behaviors>
          <w:behavior w:val="content"/>
        </w:behaviors>
        <w:guid w:val="{1E3A2DEB-F447-471A-B9CD-E1A77007942C}"/>
      </w:docPartPr>
      <w:docPartBody>
        <w:p w:rsidR="00B6056D" w:rsidRDefault="00B6056D">
          <w:pPr>
            <w:pStyle w:val="27652DD7A0AC4C6099EB3838D5337186"/>
          </w:pPr>
          <w:r w:rsidRPr="00C63B67">
            <w:rPr>
              <w:rStyle w:val="placeholder1Char"/>
            </w:rPr>
            <w:t>__________</w:t>
          </w:r>
        </w:p>
      </w:docPartBody>
    </w:docPart>
    <w:docPart>
      <w:docPartPr>
        <w:name w:val="98CD7E8D4A2547D899F2E55AD0933EA1"/>
        <w:category>
          <w:name w:val="常规"/>
          <w:gallery w:val="placeholder"/>
        </w:category>
        <w:types>
          <w:type w:val="bbPlcHdr"/>
        </w:types>
        <w:behaviors>
          <w:behavior w:val="content"/>
        </w:behaviors>
        <w:guid w:val="{B4D22016-8AD8-4771-BE72-44E342FEF118}"/>
      </w:docPartPr>
      <w:docPartBody>
        <w:p w:rsidR="00B6056D" w:rsidRDefault="00B6056D">
          <w:pPr>
            <w:pStyle w:val="98CD7E8D4A2547D899F2E55AD0933EA1"/>
          </w:pPr>
          <w:r w:rsidRPr="00C63B67">
            <w:rPr>
              <w:rStyle w:val="placeholder1Char"/>
            </w:rPr>
            <w:t>________</w:t>
          </w:r>
        </w:p>
      </w:docPartBody>
    </w:docPart>
    <w:docPart>
      <w:docPartPr>
        <w:name w:val="0A134A81AD6A4E1388F4C8C491EBF173"/>
        <w:category>
          <w:name w:val="常规"/>
          <w:gallery w:val="placeholder"/>
        </w:category>
        <w:types>
          <w:type w:val="bbPlcHdr"/>
        </w:types>
        <w:behaviors>
          <w:behavior w:val="content"/>
        </w:behaviors>
        <w:guid w:val="{5B495C3F-9403-4B3F-BB61-900A6CA2CC74}"/>
      </w:docPartPr>
      <w:docPartBody>
        <w:p w:rsidR="00B6056D" w:rsidRDefault="00B6056D">
          <w:pPr>
            <w:pStyle w:val="0A134A81AD6A4E1388F4C8C491EBF173"/>
          </w:pPr>
          <w:r w:rsidRPr="00C63B67">
            <w:rPr>
              <w:rStyle w:val="placeholder1Char"/>
              <w:rFonts w:hint="eastAsia"/>
            </w:rPr>
            <w:t>选择一项</w:t>
          </w:r>
        </w:p>
      </w:docPartBody>
    </w:docPart>
    <w:docPart>
      <w:docPartPr>
        <w:name w:val="32A4928E4BC8496393F926DE8280B834"/>
        <w:category>
          <w:name w:val="常规"/>
          <w:gallery w:val="placeholder"/>
        </w:category>
        <w:types>
          <w:type w:val="bbPlcHdr"/>
        </w:types>
        <w:behaviors>
          <w:behavior w:val="content"/>
        </w:behaviors>
        <w:guid w:val="{1E1C0BCA-6839-4C2A-8AE3-B826AEE983F4}"/>
      </w:docPartPr>
      <w:docPartBody>
        <w:p w:rsidR="00B6056D" w:rsidRDefault="00B6056D">
          <w:pPr>
            <w:pStyle w:val="32A4928E4BC8496393F926DE8280B834"/>
          </w:pPr>
          <w:r w:rsidRPr="00C63B67">
            <w:rPr>
              <w:rStyle w:val="placeholder1Char"/>
              <w:rFonts w:hint="eastAsia"/>
            </w:rPr>
            <w:t>选择一项</w:t>
          </w:r>
        </w:p>
      </w:docPartBody>
    </w:docPart>
    <w:docPart>
      <w:docPartPr>
        <w:name w:val="C47714A818874CDDB82C5B13F80ED72D"/>
        <w:category>
          <w:name w:val="常规"/>
          <w:gallery w:val="placeholder"/>
        </w:category>
        <w:types>
          <w:type w:val="bbPlcHdr"/>
        </w:types>
        <w:behaviors>
          <w:behavior w:val="content"/>
        </w:behaviors>
        <w:guid w:val="{FE32012A-3138-4B61-A3F8-FBCB0A4AAD73}"/>
      </w:docPartPr>
      <w:docPartBody>
        <w:p w:rsidR="00B6056D" w:rsidRDefault="00B6056D">
          <w:pPr>
            <w:pStyle w:val="C47714A818874CDDB82C5B13F80ED72D"/>
          </w:pPr>
          <w:r w:rsidRPr="00C63B67">
            <w:rPr>
              <w:rStyle w:val="placeholder1Char"/>
              <w:rFonts w:hint="eastAsia"/>
            </w:rPr>
            <w:t>选择</w:t>
          </w:r>
        </w:p>
      </w:docPartBody>
    </w:docPart>
    <w:docPart>
      <w:docPartPr>
        <w:name w:val="3EC20142B4214F26BB4C077CFB772DB2"/>
        <w:category>
          <w:name w:val="常规"/>
          <w:gallery w:val="placeholder"/>
        </w:category>
        <w:types>
          <w:type w:val="bbPlcHdr"/>
        </w:types>
        <w:behaviors>
          <w:behavior w:val="content"/>
        </w:behaviors>
        <w:guid w:val="{585380C8-2047-4900-AAAA-6956BCCCC8D0}"/>
      </w:docPartPr>
      <w:docPartBody>
        <w:p w:rsidR="00B6056D" w:rsidRDefault="00B6056D">
          <w:pPr>
            <w:pStyle w:val="3EC20142B4214F26BB4C077CFB772DB2"/>
          </w:pPr>
          <w:r w:rsidRPr="00C63B67">
            <w:rPr>
              <w:rStyle w:val="placeholder1Char"/>
              <w:rFonts w:hint="eastAsia"/>
            </w:rPr>
            <w:t>选择</w:t>
          </w:r>
        </w:p>
      </w:docPartBody>
    </w:docPart>
    <w:docPart>
      <w:docPartPr>
        <w:name w:val="9653B0E76C0C476392E325E8891168D0"/>
        <w:category>
          <w:name w:val="常规"/>
          <w:gallery w:val="placeholder"/>
        </w:category>
        <w:types>
          <w:type w:val="bbPlcHdr"/>
        </w:types>
        <w:behaviors>
          <w:behavior w:val="content"/>
        </w:behaviors>
        <w:guid w:val="{896F6376-9737-47CE-870E-6206D4332D23}"/>
      </w:docPartPr>
      <w:docPartBody>
        <w:p w:rsidR="00B6056D" w:rsidRDefault="00B6056D">
          <w:pPr>
            <w:pStyle w:val="9653B0E76C0C476392E325E8891168D0"/>
          </w:pPr>
          <w:r w:rsidRPr="00C63B67">
            <w:rPr>
              <w:rStyle w:val="placeholder1Char"/>
            </w:rPr>
            <w:t>__________</w:t>
          </w:r>
        </w:p>
      </w:docPartBody>
    </w:docPart>
    <w:docPart>
      <w:docPartPr>
        <w:name w:val="0E9DF6A75FF541C4A5B66992811C45D8"/>
        <w:category>
          <w:name w:val="常规"/>
          <w:gallery w:val="placeholder"/>
        </w:category>
        <w:types>
          <w:type w:val="bbPlcHdr"/>
        </w:types>
        <w:behaviors>
          <w:behavior w:val="content"/>
        </w:behaviors>
        <w:guid w:val="{2CBC0963-889B-4E54-A842-09F609A4A73F}"/>
      </w:docPartPr>
      <w:docPartBody>
        <w:p w:rsidR="00B6056D" w:rsidRDefault="00B6056D">
          <w:pPr>
            <w:pStyle w:val="0E9DF6A75FF541C4A5B66992811C45D8"/>
          </w:pPr>
          <w:r w:rsidRPr="00C63B67">
            <w:rPr>
              <w:rStyle w:val="placeholder1Char"/>
            </w:rPr>
            <w:t>__________</w:t>
          </w:r>
        </w:p>
      </w:docPartBody>
    </w:docPart>
    <w:docPart>
      <w:docPartPr>
        <w:name w:val="F6885B8F6BC64205876AE486C0E84FBB"/>
        <w:category>
          <w:name w:val="常规"/>
          <w:gallery w:val="placeholder"/>
        </w:category>
        <w:types>
          <w:type w:val="bbPlcHdr"/>
        </w:types>
        <w:behaviors>
          <w:behavior w:val="content"/>
        </w:behaviors>
        <w:guid w:val="{4E854F8E-9DB5-421D-A5A0-FF000F44D1B2}"/>
      </w:docPartPr>
      <w:docPartBody>
        <w:p w:rsidR="00B6056D" w:rsidRDefault="00B6056D">
          <w:pPr>
            <w:pStyle w:val="F6885B8F6BC64205876AE486C0E84FBB"/>
          </w:pPr>
          <w:r w:rsidRPr="00C63B67">
            <w:rPr>
              <w:rStyle w:val="placeholder1Char"/>
            </w:rPr>
            <w:t>__________</w:t>
          </w:r>
        </w:p>
      </w:docPartBody>
    </w:docPart>
    <w:docPart>
      <w:docPartPr>
        <w:name w:val="8CEAEE6B179A4E61A00F1D4686FA8DDB"/>
        <w:category>
          <w:name w:val="常规"/>
          <w:gallery w:val="placeholder"/>
        </w:category>
        <w:types>
          <w:type w:val="bbPlcHdr"/>
        </w:types>
        <w:behaviors>
          <w:behavior w:val="content"/>
        </w:behaviors>
        <w:guid w:val="{28EB1558-1D4A-4618-95CA-FB3CEA0B86E9}"/>
      </w:docPartPr>
      <w:docPartBody>
        <w:p w:rsidR="00B6056D" w:rsidRDefault="00B6056D">
          <w:pPr>
            <w:pStyle w:val="8CEAEE6B179A4E61A00F1D4686FA8DDB"/>
          </w:pPr>
          <w:r w:rsidRPr="00C63B67">
            <w:rPr>
              <w:rStyle w:val="placeholder1Char"/>
            </w:rPr>
            <w:t>__________</w:t>
          </w:r>
        </w:p>
      </w:docPartBody>
    </w:docPart>
    <w:docPart>
      <w:docPartPr>
        <w:name w:val="F57EAB9A9E154C3EAB941C431E8D5F32"/>
        <w:category>
          <w:name w:val="常规"/>
          <w:gallery w:val="placeholder"/>
        </w:category>
        <w:types>
          <w:type w:val="bbPlcHdr"/>
        </w:types>
        <w:behaviors>
          <w:behavior w:val="content"/>
        </w:behaviors>
        <w:guid w:val="{956A1DA3-2487-4AA6-AB11-052C2423C115}"/>
      </w:docPartPr>
      <w:docPartBody>
        <w:p w:rsidR="00B6056D" w:rsidRDefault="00B6056D">
          <w:pPr>
            <w:pStyle w:val="F57EAB9A9E154C3EAB941C431E8D5F32"/>
          </w:pPr>
          <w:r w:rsidRPr="00C63B67">
            <w:rPr>
              <w:rStyle w:val="placeholder1Char"/>
            </w:rPr>
            <w:t>__________</w:t>
          </w:r>
        </w:p>
      </w:docPartBody>
    </w:docPart>
    <w:docPart>
      <w:docPartPr>
        <w:name w:val="1C5BA8F5B179400E9C462126AC5974DF"/>
        <w:category>
          <w:name w:val="常规"/>
          <w:gallery w:val="placeholder"/>
        </w:category>
        <w:types>
          <w:type w:val="bbPlcHdr"/>
        </w:types>
        <w:behaviors>
          <w:behavior w:val="content"/>
        </w:behaviors>
        <w:guid w:val="{A9A99B1B-E71E-4647-AC15-BB0051398EEC}"/>
      </w:docPartPr>
      <w:docPartBody>
        <w:p w:rsidR="00B6056D" w:rsidRDefault="00B6056D">
          <w:pPr>
            <w:pStyle w:val="1C5BA8F5B179400E9C462126AC5974DF"/>
          </w:pPr>
          <w:r w:rsidRPr="00C63B67">
            <w:rPr>
              <w:rStyle w:val="placeholder1Char"/>
            </w:rPr>
            <w:t>____________</w:t>
          </w:r>
        </w:p>
      </w:docPartBody>
    </w:docPart>
    <w:docPart>
      <w:docPartPr>
        <w:name w:val="45D6F729AF104C85A26CF50FDB04CC49"/>
        <w:category>
          <w:name w:val="常规"/>
          <w:gallery w:val="placeholder"/>
        </w:category>
        <w:types>
          <w:type w:val="bbPlcHdr"/>
        </w:types>
        <w:behaviors>
          <w:behavior w:val="content"/>
        </w:behaviors>
        <w:guid w:val="{441795CF-8B9C-40F0-ACF7-255D0EB5E4B4}"/>
      </w:docPartPr>
      <w:docPartBody>
        <w:p w:rsidR="00B6056D" w:rsidRDefault="00B6056D">
          <w:pPr>
            <w:pStyle w:val="45D6F729AF104C85A26CF50FDB04CC49"/>
          </w:pPr>
          <w:r w:rsidRPr="00C63B67">
            <w:rPr>
              <w:rStyle w:val="placeholder1Char"/>
              <w:rFonts w:hint="eastAsia"/>
            </w:rPr>
            <w:t>选择</w:t>
          </w:r>
        </w:p>
      </w:docPartBody>
    </w:docPart>
    <w:docPart>
      <w:docPartPr>
        <w:name w:val="11FF6CCA957A448A91DA32F1DF2979AE"/>
        <w:category>
          <w:name w:val="常规"/>
          <w:gallery w:val="placeholder"/>
        </w:category>
        <w:types>
          <w:type w:val="bbPlcHdr"/>
        </w:types>
        <w:behaviors>
          <w:behavior w:val="content"/>
        </w:behaviors>
        <w:guid w:val="{2C5556F1-2434-4F77-9ACC-FC960A63A8C6}"/>
      </w:docPartPr>
      <w:docPartBody>
        <w:p w:rsidR="00B6056D" w:rsidRDefault="00B6056D">
          <w:pPr>
            <w:pStyle w:val="11FF6CCA957A448A91DA32F1DF2979AE"/>
          </w:pPr>
          <w:r w:rsidRPr="00C63B67">
            <w:rPr>
              <w:rStyle w:val="placeholder1Char"/>
            </w:rPr>
            <w:t>__________</w:t>
          </w:r>
        </w:p>
      </w:docPartBody>
    </w:docPart>
    <w:docPart>
      <w:docPartPr>
        <w:name w:val="ADA761DDD83D4328A3A5D6FD0EAAA96F"/>
        <w:category>
          <w:name w:val="常规"/>
          <w:gallery w:val="placeholder"/>
        </w:category>
        <w:types>
          <w:type w:val="bbPlcHdr"/>
        </w:types>
        <w:behaviors>
          <w:behavior w:val="content"/>
        </w:behaviors>
        <w:guid w:val="{571AE1A7-6C98-46C7-B9BA-DD619BE2054A}"/>
      </w:docPartPr>
      <w:docPartBody>
        <w:p w:rsidR="00B6056D" w:rsidRDefault="00B6056D">
          <w:pPr>
            <w:pStyle w:val="ADA761DDD83D4328A3A5D6FD0EAAA96F"/>
          </w:pPr>
          <w:r w:rsidRPr="00C63B67">
            <w:rPr>
              <w:rStyle w:val="placeholder1Char"/>
            </w:rPr>
            <w:t>__________</w:t>
          </w:r>
        </w:p>
      </w:docPartBody>
    </w:docPart>
    <w:docPart>
      <w:docPartPr>
        <w:name w:val="1897EA9C5896409880DDE845D15F2E85"/>
        <w:category>
          <w:name w:val="常规"/>
          <w:gallery w:val="placeholder"/>
        </w:category>
        <w:types>
          <w:type w:val="bbPlcHdr"/>
        </w:types>
        <w:behaviors>
          <w:behavior w:val="content"/>
        </w:behaviors>
        <w:guid w:val="{1CD4A373-9DCC-4060-AC6C-F9116FDFD761}"/>
      </w:docPartPr>
      <w:docPartBody>
        <w:p w:rsidR="00B6056D" w:rsidRDefault="00B6056D">
          <w:pPr>
            <w:pStyle w:val="1897EA9C5896409880DDE845D15F2E85"/>
          </w:pPr>
          <w:r w:rsidRPr="00C63B67">
            <w:rPr>
              <w:rStyle w:val="placeholder1Char"/>
              <w:rFonts w:hint="eastAsia"/>
            </w:rPr>
            <w:t>选择</w:t>
          </w:r>
        </w:p>
      </w:docPartBody>
    </w:docPart>
    <w:docPart>
      <w:docPartPr>
        <w:name w:val="86328F1DA991441FB6C717B434B16023"/>
        <w:category>
          <w:name w:val="常规"/>
          <w:gallery w:val="placeholder"/>
        </w:category>
        <w:types>
          <w:type w:val="bbPlcHdr"/>
        </w:types>
        <w:behaviors>
          <w:behavior w:val="content"/>
        </w:behaviors>
        <w:guid w:val="{2D5438D4-0CF0-43E3-AE15-745E26BFEE6A}"/>
      </w:docPartPr>
      <w:docPartBody>
        <w:p w:rsidR="00B6056D" w:rsidRDefault="00B6056D">
          <w:pPr>
            <w:pStyle w:val="86328F1DA991441FB6C717B434B16023"/>
          </w:pPr>
          <w:r w:rsidRPr="00C63B67">
            <w:rPr>
              <w:rStyle w:val="placeholder1Char"/>
              <w:rFonts w:hint="eastAsia"/>
            </w:rPr>
            <w:t>选择</w:t>
          </w:r>
        </w:p>
      </w:docPartBody>
    </w:docPart>
    <w:docPart>
      <w:docPartPr>
        <w:name w:val="35A9FB8E95744662AA54C6713E88503F"/>
        <w:category>
          <w:name w:val="常规"/>
          <w:gallery w:val="placeholder"/>
        </w:category>
        <w:types>
          <w:type w:val="bbPlcHdr"/>
        </w:types>
        <w:behaviors>
          <w:behavior w:val="content"/>
        </w:behaviors>
        <w:guid w:val="{493A5630-6941-401E-8BA6-D082315039AE}"/>
      </w:docPartPr>
      <w:docPartBody>
        <w:p w:rsidR="00B6056D" w:rsidRDefault="00B6056D">
          <w:pPr>
            <w:pStyle w:val="35A9FB8E95744662AA54C6713E88503F"/>
          </w:pPr>
          <w:r w:rsidRPr="00C63B67">
            <w:rPr>
              <w:rStyle w:val="placeholder1Char"/>
            </w:rPr>
            <w:t>__________</w:t>
          </w:r>
        </w:p>
      </w:docPartBody>
    </w:docPart>
    <w:docPart>
      <w:docPartPr>
        <w:name w:val="6A9507997A5948B7AA926E367A6DF481"/>
        <w:category>
          <w:name w:val="常规"/>
          <w:gallery w:val="placeholder"/>
        </w:category>
        <w:types>
          <w:type w:val="bbPlcHdr"/>
        </w:types>
        <w:behaviors>
          <w:behavior w:val="content"/>
        </w:behaviors>
        <w:guid w:val="{A39A32EE-3CD5-4035-83A8-9BBAD6F5FB4B}"/>
      </w:docPartPr>
      <w:docPartBody>
        <w:p w:rsidR="00B6056D" w:rsidRDefault="00B6056D">
          <w:pPr>
            <w:pStyle w:val="6A9507997A5948B7AA926E367A6DF481"/>
          </w:pPr>
          <w:r w:rsidRPr="00C63B67">
            <w:rPr>
              <w:rStyle w:val="placeholder1Char"/>
            </w:rPr>
            <w:t>__________</w:t>
          </w:r>
        </w:p>
      </w:docPartBody>
    </w:docPart>
    <w:docPart>
      <w:docPartPr>
        <w:name w:val="2F52D50D40BB4ECB92DCA333ADC5C27A"/>
        <w:category>
          <w:name w:val="常规"/>
          <w:gallery w:val="placeholder"/>
        </w:category>
        <w:types>
          <w:type w:val="bbPlcHdr"/>
        </w:types>
        <w:behaviors>
          <w:behavior w:val="content"/>
        </w:behaviors>
        <w:guid w:val="{9BD3529C-4C38-4307-A72C-C7E3B7AB0AC6}"/>
      </w:docPartPr>
      <w:docPartBody>
        <w:p w:rsidR="00B6056D" w:rsidRDefault="00B6056D">
          <w:pPr>
            <w:pStyle w:val="2F52D50D40BB4ECB92DCA333ADC5C27A"/>
          </w:pPr>
          <w:r w:rsidRPr="00425093">
            <w:rPr>
              <w:rStyle w:val="placeholder1Char"/>
            </w:rPr>
            <w:t>_____________________________________________</w:t>
          </w:r>
        </w:p>
      </w:docPartBody>
    </w:docPart>
    <w:docPart>
      <w:docPartPr>
        <w:name w:val="C5E49F53CA9B43768ACDBF63FDF44E21"/>
        <w:category>
          <w:name w:val="常规"/>
          <w:gallery w:val="placeholder"/>
        </w:category>
        <w:types>
          <w:type w:val="bbPlcHdr"/>
        </w:types>
        <w:behaviors>
          <w:behavior w:val="content"/>
        </w:behaviors>
        <w:guid w:val="{012A3074-468A-482A-A53F-6587A3DA6630}"/>
      </w:docPartPr>
      <w:docPartBody>
        <w:p w:rsidR="00B6056D" w:rsidRDefault="00B6056D">
          <w:pPr>
            <w:pStyle w:val="C5E49F53CA9B43768ACDBF63FDF44E21"/>
          </w:pPr>
          <w:r w:rsidRPr="00C63B67">
            <w:rPr>
              <w:rStyle w:val="placeholder1Char"/>
            </w:rPr>
            <w:t>__________</w:t>
          </w:r>
        </w:p>
      </w:docPartBody>
    </w:docPart>
    <w:docPart>
      <w:docPartPr>
        <w:name w:val="843DEE4241C44D0685A5C0D356ECAEB0"/>
        <w:category>
          <w:name w:val="常规"/>
          <w:gallery w:val="placeholder"/>
        </w:category>
        <w:types>
          <w:type w:val="bbPlcHdr"/>
        </w:types>
        <w:behaviors>
          <w:behavior w:val="content"/>
        </w:behaviors>
        <w:guid w:val="{C6CC1298-F262-48CC-BFF7-019A69F1AD87}"/>
      </w:docPartPr>
      <w:docPartBody>
        <w:p w:rsidR="00B6056D" w:rsidRDefault="00B6056D">
          <w:pPr>
            <w:pStyle w:val="843DEE4241C44D0685A5C0D356ECAEB0"/>
          </w:pPr>
          <w:r w:rsidRPr="00C63B67">
            <w:rPr>
              <w:rStyle w:val="placeholder1Char"/>
            </w:rPr>
            <w:t>__________</w:t>
          </w:r>
        </w:p>
      </w:docPartBody>
    </w:docPart>
    <w:docPart>
      <w:docPartPr>
        <w:name w:val="915E4BCF29304A7ABF3B6E8E046D7303"/>
        <w:category>
          <w:name w:val="常规"/>
          <w:gallery w:val="placeholder"/>
        </w:category>
        <w:types>
          <w:type w:val="bbPlcHdr"/>
        </w:types>
        <w:behaviors>
          <w:behavior w:val="content"/>
        </w:behaviors>
        <w:guid w:val="{7E171F34-9E9C-4A78-AED0-B5BEC815DBE5}"/>
      </w:docPartPr>
      <w:docPartBody>
        <w:p w:rsidR="00B6056D" w:rsidRDefault="00B6056D">
          <w:pPr>
            <w:pStyle w:val="915E4BCF29304A7ABF3B6E8E046D7303"/>
          </w:pPr>
          <w:r w:rsidRPr="00C63B67">
            <w:rPr>
              <w:rStyle w:val="placeholder1Char"/>
            </w:rPr>
            <w:t>__________</w:t>
          </w:r>
        </w:p>
      </w:docPartBody>
    </w:docPart>
    <w:docPart>
      <w:docPartPr>
        <w:name w:val="ADF5785B84AF47209E11F678D93D88FD"/>
        <w:category>
          <w:name w:val="常规"/>
          <w:gallery w:val="placeholder"/>
        </w:category>
        <w:types>
          <w:type w:val="bbPlcHdr"/>
        </w:types>
        <w:behaviors>
          <w:behavior w:val="content"/>
        </w:behaviors>
        <w:guid w:val="{6FC45C29-76E6-44DF-A5DC-E041098834A3}"/>
      </w:docPartPr>
      <w:docPartBody>
        <w:p w:rsidR="00B6056D" w:rsidRDefault="00B6056D">
          <w:pPr>
            <w:pStyle w:val="ADF5785B84AF47209E11F678D93D88FD"/>
          </w:pPr>
          <w:r w:rsidRPr="00C63B67">
            <w:rPr>
              <w:rStyle w:val="placeholder1Char"/>
            </w:rPr>
            <w:t>__________</w:t>
          </w:r>
        </w:p>
      </w:docPartBody>
    </w:docPart>
    <w:docPart>
      <w:docPartPr>
        <w:name w:val="D80C2436249E4A23BF84B783B1A69471"/>
        <w:category>
          <w:name w:val="常规"/>
          <w:gallery w:val="placeholder"/>
        </w:category>
        <w:types>
          <w:type w:val="bbPlcHdr"/>
        </w:types>
        <w:behaviors>
          <w:behavior w:val="content"/>
        </w:behaviors>
        <w:guid w:val="{D5CDC7B0-9580-4BC2-B875-0F41BC8FFFBE}"/>
      </w:docPartPr>
      <w:docPartBody>
        <w:p w:rsidR="00B6056D" w:rsidRDefault="00B6056D">
          <w:pPr>
            <w:pStyle w:val="D80C2436249E4A23BF84B783B1A69471"/>
          </w:pPr>
          <w:r w:rsidRPr="00C63B67">
            <w:rPr>
              <w:rStyle w:val="placeholder1Char"/>
            </w:rPr>
            <w:t>__________</w:t>
          </w:r>
        </w:p>
      </w:docPartBody>
    </w:docPart>
    <w:docPart>
      <w:docPartPr>
        <w:name w:val="7D7CF5DC50994E169BCF1835D7E4DA4B"/>
        <w:category>
          <w:name w:val="常规"/>
          <w:gallery w:val="placeholder"/>
        </w:category>
        <w:types>
          <w:type w:val="bbPlcHdr"/>
        </w:types>
        <w:behaviors>
          <w:behavior w:val="content"/>
        </w:behaviors>
        <w:guid w:val="{242F5116-A0F4-4896-9085-E3DDE1A417B1}"/>
      </w:docPartPr>
      <w:docPartBody>
        <w:p w:rsidR="00B6056D" w:rsidRDefault="00B6056D">
          <w:pPr>
            <w:pStyle w:val="7D7CF5DC50994E169BCF1835D7E4DA4B"/>
          </w:pPr>
          <w:r w:rsidRPr="00C63B67">
            <w:rPr>
              <w:rStyle w:val="placeholder1Char"/>
            </w:rPr>
            <w:t>__________</w:t>
          </w:r>
        </w:p>
      </w:docPartBody>
    </w:docPart>
    <w:docPart>
      <w:docPartPr>
        <w:name w:val="A7172C32557C42A980F1F58530935CCF"/>
        <w:category>
          <w:name w:val="常规"/>
          <w:gallery w:val="placeholder"/>
        </w:category>
        <w:types>
          <w:type w:val="bbPlcHdr"/>
        </w:types>
        <w:behaviors>
          <w:behavior w:val="content"/>
        </w:behaviors>
        <w:guid w:val="{C1054228-27EA-4A51-A528-0873A9BD573B}"/>
      </w:docPartPr>
      <w:docPartBody>
        <w:p w:rsidR="00B6056D" w:rsidRDefault="00B6056D">
          <w:pPr>
            <w:pStyle w:val="A7172C32557C42A980F1F58530935CCF"/>
          </w:pPr>
          <w:r w:rsidRPr="00C63B67">
            <w:rPr>
              <w:rStyle w:val="placeholder1Char"/>
            </w:rPr>
            <w:t>__________</w:t>
          </w:r>
        </w:p>
      </w:docPartBody>
    </w:docPart>
    <w:docPart>
      <w:docPartPr>
        <w:name w:val="D6842A0536184B7BA4CEB7F4AE8825F1"/>
        <w:category>
          <w:name w:val="常规"/>
          <w:gallery w:val="placeholder"/>
        </w:category>
        <w:types>
          <w:type w:val="bbPlcHdr"/>
        </w:types>
        <w:behaviors>
          <w:behavior w:val="content"/>
        </w:behaviors>
        <w:guid w:val="{92E40B13-0D33-428F-B718-DFED1C638B99}"/>
      </w:docPartPr>
      <w:docPartBody>
        <w:p w:rsidR="00B6056D" w:rsidRDefault="00B6056D">
          <w:pPr>
            <w:pStyle w:val="D6842A0536184B7BA4CEB7F4AE8825F1"/>
          </w:pPr>
          <w:r w:rsidRPr="00C63B67">
            <w:rPr>
              <w:rStyle w:val="placeholder1Char"/>
            </w:rPr>
            <w:t>__________</w:t>
          </w:r>
        </w:p>
      </w:docPartBody>
    </w:docPart>
    <w:docPart>
      <w:docPartPr>
        <w:name w:val="0A08ADD3C85B4921BF6324E3258DDE37"/>
        <w:category>
          <w:name w:val="常规"/>
          <w:gallery w:val="placeholder"/>
        </w:category>
        <w:types>
          <w:type w:val="bbPlcHdr"/>
        </w:types>
        <w:behaviors>
          <w:behavior w:val="content"/>
        </w:behaviors>
        <w:guid w:val="{8F22B2C0-A848-4184-879A-5E29D3986147}"/>
      </w:docPartPr>
      <w:docPartBody>
        <w:p w:rsidR="00B6056D" w:rsidRDefault="00B6056D">
          <w:pPr>
            <w:pStyle w:val="0A08ADD3C85B4921BF6324E3258DDE37"/>
          </w:pPr>
          <w:r w:rsidRPr="00C63B67">
            <w:rPr>
              <w:rStyle w:val="placeholder1Char"/>
            </w:rPr>
            <w:t>__________</w:t>
          </w:r>
        </w:p>
      </w:docPartBody>
    </w:docPart>
    <w:docPart>
      <w:docPartPr>
        <w:name w:val="65017A1257DD49C88E733F48311056DC"/>
        <w:category>
          <w:name w:val="常规"/>
          <w:gallery w:val="placeholder"/>
        </w:category>
        <w:types>
          <w:type w:val="bbPlcHdr"/>
        </w:types>
        <w:behaviors>
          <w:behavior w:val="content"/>
        </w:behaviors>
        <w:guid w:val="{6717816A-305A-4C83-A986-E7264A60C2B5}"/>
      </w:docPartPr>
      <w:docPartBody>
        <w:p w:rsidR="00B6056D" w:rsidRDefault="00B6056D">
          <w:pPr>
            <w:pStyle w:val="65017A1257DD49C88E733F48311056DC"/>
          </w:pPr>
          <w:r w:rsidRPr="00C63B67">
            <w:rPr>
              <w:rStyle w:val="placeholder1Char"/>
            </w:rPr>
            <w:t>__________</w:t>
          </w:r>
        </w:p>
      </w:docPartBody>
    </w:docPart>
    <w:docPart>
      <w:docPartPr>
        <w:name w:val="A7D628046BCB4429916B38299F420596"/>
        <w:category>
          <w:name w:val="常规"/>
          <w:gallery w:val="placeholder"/>
        </w:category>
        <w:types>
          <w:type w:val="bbPlcHdr"/>
        </w:types>
        <w:behaviors>
          <w:behavior w:val="content"/>
        </w:behaviors>
        <w:guid w:val="{FF7E58F9-FFFF-4454-B517-DD36B894ECC9}"/>
      </w:docPartPr>
      <w:docPartBody>
        <w:p w:rsidR="00B6056D" w:rsidRDefault="00B6056D">
          <w:pPr>
            <w:pStyle w:val="A7D628046BCB4429916B38299F420596"/>
          </w:pPr>
          <w:r w:rsidRPr="00C63B67">
            <w:rPr>
              <w:rStyle w:val="placeholder1Char"/>
            </w:rPr>
            <w:t>__________</w:t>
          </w:r>
        </w:p>
      </w:docPartBody>
    </w:docPart>
    <w:docPart>
      <w:docPartPr>
        <w:name w:val="1352257F9842466BAF921D51390A6C79"/>
        <w:category>
          <w:name w:val="常规"/>
          <w:gallery w:val="placeholder"/>
        </w:category>
        <w:types>
          <w:type w:val="bbPlcHdr"/>
        </w:types>
        <w:behaviors>
          <w:behavior w:val="content"/>
        </w:behaviors>
        <w:guid w:val="{453C26B7-CE06-4182-A3BE-EBAF9D35493E}"/>
      </w:docPartPr>
      <w:docPartBody>
        <w:p w:rsidR="00B6056D" w:rsidRDefault="00B6056D">
          <w:pPr>
            <w:pStyle w:val="1352257F9842466BAF921D51390A6C79"/>
          </w:pPr>
          <w:r w:rsidRPr="00C63B67">
            <w:rPr>
              <w:rStyle w:val="placeholder1Char"/>
            </w:rPr>
            <w:t>__________</w:t>
          </w:r>
        </w:p>
      </w:docPartBody>
    </w:docPart>
    <w:docPart>
      <w:docPartPr>
        <w:name w:val="EBFA163C834747E680BE67D767BAE879"/>
        <w:category>
          <w:name w:val="常规"/>
          <w:gallery w:val="placeholder"/>
        </w:category>
        <w:types>
          <w:type w:val="bbPlcHdr"/>
        </w:types>
        <w:behaviors>
          <w:behavior w:val="content"/>
        </w:behaviors>
        <w:guid w:val="{EA070F69-1BEC-453C-AB31-0B3969752521}"/>
      </w:docPartPr>
      <w:docPartBody>
        <w:p w:rsidR="00B6056D" w:rsidRDefault="00B6056D">
          <w:pPr>
            <w:pStyle w:val="EBFA163C834747E680BE67D767BAE879"/>
          </w:pPr>
          <w:r w:rsidRPr="00C63B67">
            <w:rPr>
              <w:rStyle w:val="placeholder1Char"/>
            </w:rPr>
            <w:t>__________</w:t>
          </w:r>
        </w:p>
      </w:docPartBody>
    </w:docPart>
    <w:docPart>
      <w:docPartPr>
        <w:name w:val="B622855D13E64472845F3FBBA9082BB0"/>
        <w:category>
          <w:name w:val="常规"/>
          <w:gallery w:val="placeholder"/>
        </w:category>
        <w:types>
          <w:type w:val="bbPlcHdr"/>
        </w:types>
        <w:behaviors>
          <w:behavior w:val="content"/>
        </w:behaviors>
        <w:guid w:val="{1940AF18-1562-4A00-90A9-6EBE7346B415}"/>
      </w:docPartPr>
      <w:docPartBody>
        <w:p w:rsidR="00B6056D" w:rsidRPr="00037766" w:rsidRDefault="00B6056D" w:rsidP="00B6056D">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B6056D" w:rsidRDefault="00B6056D">
          <w:pPr>
            <w:pStyle w:val="B622855D13E64472845F3FBBA9082BB0"/>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7EE7A98B4B474D9F8A5BBA7A20D0B64A"/>
        <w:category>
          <w:name w:val="常规"/>
          <w:gallery w:val="placeholder"/>
        </w:category>
        <w:types>
          <w:type w:val="bbPlcHdr"/>
        </w:types>
        <w:behaviors>
          <w:behavior w:val="content"/>
        </w:behaviors>
        <w:guid w:val="{4A885B1E-A688-4E8A-B424-B0A9E226A4BD}"/>
      </w:docPartPr>
      <w:docPartBody>
        <w:p w:rsidR="00B6056D" w:rsidRDefault="00B6056D">
          <w:pPr>
            <w:pStyle w:val="7EE7A98B4B474D9F8A5BBA7A20D0B64A"/>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92690A248ED848C2BABD094355188491"/>
        <w:category>
          <w:name w:val="常规"/>
          <w:gallery w:val="placeholder"/>
        </w:category>
        <w:types>
          <w:type w:val="bbPlcHdr"/>
        </w:types>
        <w:behaviors>
          <w:behavior w:val="content"/>
        </w:behaviors>
        <w:guid w:val="{B74C866B-D209-4CA9-AAF3-A77BE08015A3}"/>
      </w:docPartPr>
      <w:docPartBody>
        <w:p w:rsidR="00B6056D" w:rsidRDefault="00B6056D">
          <w:pPr>
            <w:pStyle w:val="92690A248ED848C2BABD094355188491"/>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A64FB8D8F63C456780E434BC739EDAF1"/>
        <w:category>
          <w:name w:val="常规"/>
          <w:gallery w:val="placeholder"/>
        </w:category>
        <w:types>
          <w:type w:val="bbPlcHdr"/>
        </w:types>
        <w:behaviors>
          <w:behavior w:val="content"/>
        </w:behaviors>
        <w:guid w:val="{FC936DD4-F0C2-439B-89CA-A5D31E29235D}"/>
      </w:docPartPr>
      <w:docPartBody>
        <w:p w:rsidR="00B6056D" w:rsidRDefault="00B6056D">
          <w:pPr>
            <w:pStyle w:val="A64FB8D8F63C456780E434BC739EDAF1"/>
          </w:pPr>
          <w:r w:rsidRPr="00C63B67">
            <w:rPr>
              <w:rStyle w:val="placeholder2Char"/>
              <w:rFonts w:hint="eastAsia"/>
            </w:rPr>
            <w:t>股权激励计划的模式、激励对象、激励对象考核情况、实施情况、调整情况等。</w:t>
          </w:r>
        </w:p>
      </w:docPartBody>
    </w:docPart>
    <w:docPart>
      <w:docPartPr>
        <w:name w:val="E0BC1A8072AE435CA25173F4756937EE"/>
        <w:category>
          <w:name w:val="常规"/>
          <w:gallery w:val="placeholder"/>
        </w:category>
        <w:types>
          <w:type w:val="bbPlcHdr"/>
        </w:types>
        <w:behaviors>
          <w:behavior w:val="content"/>
        </w:behaviors>
        <w:guid w:val="{EC74DF0E-E394-4D54-B04B-008CF385F923}"/>
      </w:docPartPr>
      <w:docPartBody>
        <w:p w:rsidR="00B6056D" w:rsidRDefault="00B6056D">
          <w:pPr>
            <w:pStyle w:val="E0BC1A8072AE435CA25173F4756937EE"/>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3B95C6819DA64A41AC102F097E8E1ECB"/>
        <w:category>
          <w:name w:val="常规"/>
          <w:gallery w:val="placeholder"/>
        </w:category>
        <w:types>
          <w:type w:val="bbPlcHdr"/>
        </w:types>
        <w:behaviors>
          <w:behavior w:val="content"/>
        </w:behaviors>
        <w:guid w:val="{08C4989A-53ED-4B26-91E8-907775D5456E}"/>
      </w:docPartPr>
      <w:docPartBody>
        <w:p w:rsidR="00B6056D" w:rsidRDefault="00B6056D">
          <w:pPr>
            <w:pStyle w:val="3B95C6819DA64A41AC102F097E8E1ECB"/>
          </w:pPr>
          <w:r w:rsidRPr="00C63B67">
            <w:rPr>
              <w:rStyle w:val="placeholder1Char"/>
            </w:rPr>
            <w:t>__________</w:t>
          </w:r>
        </w:p>
      </w:docPartBody>
    </w:docPart>
    <w:docPart>
      <w:docPartPr>
        <w:name w:val="79C6CE1D1B1C44BB890370E396B84AC0"/>
        <w:category>
          <w:name w:val="常规"/>
          <w:gallery w:val="placeholder"/>
        </w:category>
        <w:types>
          <w:type w:val="bbPlcHdr"/>
        </w:types>
        <w:behaviors>
          <w:behavior w:val="content"/>
        </w:behaviors>
        <w:guid w:val="{4827384F-010D-46A4-A342-6E663698B9C5}"/>
      </w:docPartPr>
      <w:docPartBody>
        <w:p w:rsidR="00B6056D" w:rsidRDefault="00B6056D">
          <w:pPr>
            <w:pStyle w:val="79C6CE1D1B1C44BB890370E396B84AC0"/>
          </w:pPr>
          <w:r w:rsidRPr="00C63B67">
            <w:rPr>
              <w:rStyle w:val="placeholder1Char"/>
              <w:rFonts w:hint="eastAsia"/>
            </w:rPr>
            <w:t>选择</w:t>
          </w:r>
        </w:p>
      </w:docPartBody>
    </w:docPart>
    <w:docPart>
      <w:docPartPr>
        <w:name w:val="E7F2D6052956446C8EA01A811915E9F5"/>
        <w:category>
          <w:name w:val="常规"/>
          <w:gallery w:val="placeholder"/>
        </w:category>
        <w:types>
          <w:type w:val="bbPlcHdr"/>
        </w:types>
        <w:behaviors>
          <w:behavior w:val="content"/>
        </w:behaviors>
        <w:guid w:val="{9F4B4339-1D8F-41CB-8A8B-AE2B07B6EB5D}"/>
      </w:docPartPr>
      <w:docPartBody>
        <w:p w:rsidR="00B6056D" w:rsidRDefault="00B6056D">
          <w:pPr>
            <w:pStyle w:val="E7F2D6052956446C8EA01A811915E9F5"/>
          </w:pPr>
          <w:r w:rsidRPr="00C63B67">
            <w:rPr>
              <w:rStyle w:val="placeholder1Char"/>
              <w:rFonts w:hint="eastAsia"/>
            </w:rPr>
            <w:t>_</w:t>
          </w:r>
          <w:r w:rsidRPr="00C63B67">
            <w:rPr>
              <w:rStyle w:val="placeholder1Char"/>
            </w:rPr>
            <w:t>__________</w:t>
          </w:r>
        </w:p>
      </w:docPartBody>
    </w:docPart>
    <w:docPart>
      <w:docPartPr>
        <w:name w:val="61D37CD9F501409FBDD41FC895CBB73D"/>
        <w:category>
          <w:name w:val="常规"/>
          <w:gallery w:val="placeholder"/>
        </w:category>
        <w:types>
          <w:type w:val="bbPlcHdr"/>
        </w:types>
        <w:behaviors>
          <w:behavior w:val="content"/>
        </w:behaviors>
        <w:guid w:val="{FAC7C6CC-92B3-4231-A18B-4F7788E44F77}"/>
      </w:docPartPr>
      <w:docPartBody>
        <w:p w:rsidR="00B6056D" w:rsidRDefault="00B6056D">
          <w:pPr>
            <w:pStyle w:val="61D37CD9F501409FBDD41FC895CBB73D"/>
          </w:pPr>
          <w:r w:rsidRPr="00C63B67">
            <w:rPr>
              <w:rStyle w:val="placeholder1Char"/>
              <w:rFonts w:hint="eastAsia"/>
            </w:rPr>
            <w:t>________</w:t>
          </w:r>
        </w:p>
      </w:docPartBody>
    </w:docPart>
    <w:docPart>
      <w:docPartPr>
        <w:name w:val="6A4AAE8A48F74D7AB324C1A024F88DCA"/>
        <w:category>
          <w:name w:val="常规"/>
          <w:gallery w:val="placeholder"/>
        </w:category>
        <w:types>
          <w:type w:val="bbPlcHdr"/>
        </w:types>
        <w:behaviors>
          <w:behavior w:val="content"/>
        </w:behaviors>
        <w:guid w:val="{AB0AA342-3327-484B-8097-B0363272E75F}"/>
      </w:docPartPr>
      <w:docPartBody>
        <w:p w:rsidR="00B6056D" w:rsidRDefault="00B6056D">
          <w:pPr>
            <w:pStyle w:val="6A4AAE8A48F74D7AB324C1A024F88DCA"/>
          </w:pPr>
          <w:r w:rsidRPr="00C63B67">
            <w:rPr>
              <w:rStyle w:val="placeholder1Char"/>
            </w:rPr>
            <w:t>__________</w:t>
          </w:r>
        </w:p>
      </w:docPartBody>
    </w:docPart>
    <w:docPart>
      <w:docPartPr>
        <w:name w:val="8F56CD07F5F241FF90CA69D7EEF196CA"/>
        <w:category>
          <w:name w:val="常规"/>
          <w:gallery w:val="placeholder"/>
        </w:category>
        <w:types>
          <w:type w:val="bbPlcHdr"/>
        </w:types>
        <w:behaviors>
          <w:behavior w:val="content"/>
        </w:behaviors>
        <w:guid w:val="{1A6E5D3E-28FE-4641-A500-F452E945140F}"/>
      </w:docPartPr>
      <w:docPartBody>
        <w:p w:rsidR="00B6056D" w:rsidRDefault="00B6056D">
          <w:pPr>
            <w:pStyle w:val="8F56CD07F5F241FF90CA69D7EEF196CA"/>
          </w:pPr>
          <w:r w:rsidRPr="00C63B67">
            <w:rPr>
              <w:rStyle w:val="placeholder1Char"/>
              <w:rFonts w:hint="eastAsia"/>
            </w:rPr>
            <w:t>_</w:t>
          </w:r>
          <w:r w:rsidRPr="00C63B67">
            <w:rPr>
              <w:rStyle w:val="placeholder1Char"/>
            </w:rPr>
            <w:t>__________</w:t>
          </w:r>
        </w:p>
      </w:docPartBody>
    </w:docPart>
    <w:docPart>
      <w:docPartPr>
        <w:name w:val="0ED58E6455D843B0BC3C0B133280887E"/>
        <w:category>
          <w:name w:val="常规"/>
          <w:gallery w:val="placeholder"/>
        </w:category>
        <w:types>
          <w:type w:val="bbPlcHdr"/>
        </w:types>
        <w:behaviors>
          <w:behavior w:val="content"/>
        </w:behaviors>
        <w:guid w:val="{62B73C96-47BA-4366-82B8-9753F625DCE8}"/>
      </w:docPartPr>
      <w:docPartBody>
        <w:p w:rsidR="00B6056D" w:rsidRDefault="00B6056D">
          <w:pPr>
            <w:pStyle w:val="0ED58E6455D843B0BC3C0B133280887E"/>
          </w:pPr>
          <w:r w:rsidRPr="00C63B67">
            <w:rPr>
              <w:rStyle w:val="placeholder1Char"/>
              <w:rFonts w:hint="eastAsia"/>
            </w:rPr>
            <w:t>________</w:t>
          </w:r>
        </w:p>
      </w:docPartBody>
    </w:docPart>
    <w:docPart>
      <w:docPartPr>
        <w:name w:val="866C8871BFA342C9A386B8AF24C7175C"/>
        <w:category>
          <w:name w:val="常规"/>
          <w:gallery w:val="placeholder"/>
        </w:category>
        <w:types>
          <w:type w:val="bbPlcHdr"/>
        </w:types>
        <w:behaviors>
          <w:behavior w:val="content"/>
        </w:behaviors>
        <w:guid w:val="{8B0617A8-ED59-4F5D-9C39-90291E87CE23}"/>
      </w:docPartPr>
      <w:docPartBody>
        <w:p w:rsidR="00B6056D" w:rsidRDefault="00B6056D">
          <w:pPr>
            <w:pStyle w:val="866C8871BFA342C9A386B8AF24C7175C"/>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594FD531E75C455DAE47047DC63CCA8B"/>
        <w:category>
          <w:name w:val="常规"/>
          <w:gallery w:val="placeholder"/>
        </w:category>
        <w:types>
          <w:type w:val="bbPlcHdr"/>
        </w:types>
        <w:behaviors>
          <w:behavior w:val="content"/>
        </w:behaviors>
        <w:guid w:val="{0432045C-F40A-4200-BA1D-D87DF9BCC2D8}"/>
      </w:docPartPr>
      <w:docPartBody>
        <w:p w:rsidR="00B6056D" w:rsidRDefault="00B6056D">
          <w:pPr>
            <w:pStyle w:val="594FD531E75C455DAE47047DC63CCA8B"/>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1305BF36239D4BA384EC605F4E5C8463"/>
        <w:category>
          <w:name w:val="常规"/>
          <w:gallery w:val="placeholder"/>
        </w:category>
        <w:types>
          <w:type w:val="bbPlcHdr"/>
        </w:types>
        <w:behaviors>
          <w:behavior w:val="content"/>
        </w:behaviors>
        <w:guid w:val="{F57FB620-F16C-407B-836E-8191DD7AB740}"/>
      </w:docPartPr>
      <w:docPartBody>
        <w:p w:rsidR="00B6056D" w:rsidRDefault="00B6056D">
          <w:pPr>
            <w:pStyle w:val="1305BF36239D4BA384EC605F4E5C8463"/>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69D66C327C264839B3522527EC9A13E7"/>
        <w:category>
          <w:name w:val="常规"/>
          <w:gallery w:val="placeholder"/>
        </w:category>
        <w:types>
          <w:type w:val="bbPlcHdr"/>
        </w:types>
        <w:behaviors>
          <w:behavior w:val="content"/>
        </w:behaviors>
        <w:guid w:val="{62A8D6E9-18C6-4B74-8E0A-86F626707AF0}"/>
      </w:docPartPr>
      <w:docPartBody>
        <w:p w:rsidR="00B6056D" w:rsidRDefault="00B6056D">
          <w:pPr>
            <w:pStyle w:val="69D66C327C264839B3522527EC9A13E7"/>
          </w:pPr>
          <w:r w:rsidRPr="00CF5FC9">
            <w:rPr>
              <w:rStyle w:val="placeholder2Char"/>
              <w:rFonts w:hint="eastAsia"/>
            </w:rPr>
            <w:t>自愿披露重要事项。</w:t>
          </w:r>
        </w:p>
      </w:docPartBody>
    </w:docPart>
    <w:docPart>
      <w:docPartPr>
        <w:name w:val="617B245CC2144BFC9B13CA44D0CEA019"/>
        <w:category>
          <w:name w:val="常规"/>
          <w:gallery w:val="placeholder"/>
        </w:category>
        <w:types>
          <w:type w:val="bbPlcHdr"/>
        </w:types>
        <w:behaviors>
          <w:behavior w:val="content"/>
        </w:behaviors>
        <w:guid w:val="{4422B8F9-2C0B-4DC3-B868-8CA5DFFB4625}"/>
      </w:docPartPr>
      <w:docPartBody>
        <w:p w:rsidR="00B6056D" w:rsidRDefault="00B6056D">
          <w:pPr>
            <w:pStyle w:val="617B245CC2144BFC9B13CA44D0CEA019"/>
          </w:pPr>
          <w:r w:rsidRPr="00C63B67">
            <w:rPr>
              <w:rStyle w:val="placeholder1Char"/>
            </w:rPr>
            <w:t>_______</w:t>
          </w:r>
        </w:p>
      </w:docPartBody>
    </w:docPart>
    <w:docPart>
      <w:docPartPr>
        <w:name w:val="36BFECAA007642D69213DC53688CDCFF"/>
        <w:category>
          <w:name w:val="常规"/>
          <w:gallery w:val="placeholder"/>
        </w:category>
        <w:types>
          <w:type w:val="bbPlcHdr"/>
        </w:types>
        <w:behaviors>
          <w:behavior w:val="content"/>
        </w:behaviors>
        <w:guid w:val="{01E11826-B9A0-4434-9AB6-C76F190125F2}"/>
      </w:docPartPr>
      <w:docPartBody>
        <w:p w:rsidR="00B6056D" w:rsidRDefault="00B6056D">
          <w:pPr>
            <w:pStyle w:val="36BFECAA007642D69213DC53688CDCFF"/>
          </w:pPr>
          <w:r w:rsidRPr="00C63B67">
            <w:rPr>
              <w:rStyle w:val="placeholder1Char"/>
            </w:rPr>
            <w:t>_______</w:t>
          </w:r>
        </w:p>
      </w:docPartBody>
    </w:docPart>
    <w:docPart>
      <w:docPartPr>
        <w:name w:val="7730809023B04C2DBBB66BB13738F700"/>
        <w:category>
          <w:name w:val="常规"/>
          <w:gallery w:val="placeholder"/>
        </w:category>
        <w:types>
          <w:type w:val="bbPlcHdr"/>
        </w:types>
        <w:behaviors>
          <w:behavior w:val="content"/>
        </w:behaviors>
        <w:guid w:val="{695ED018-0012-4B8E-8F85-22B5AE8FDD37}"/>
      </w:docPartPr>
      <w:docPartBody>
        <w:p w:rsidR="00B6056D" w:rsidRDefault="00B6056D">
          <w:pPr>
            <w:pStyle w:val="7730809023B04C2DBBB66BB13738F700"/>
          </w:pPr>
          <w:r w:rsidRPr="00C63B67">
            <w:rPr>
              <w:rStyle w:val="placeholder1Char"/>
            </w:rPr>
            <w:t>_______</w:t>
          </w:r>
        </w:p>
      </w:docPartBody>
    </w:docPart>
    <w:docPart>
      <w:docPartPr>
        <w:name w:val="2B7A13EE661D420A8FEFF15216F13032"/>
        <w:category>
          <w:name w:val="常规"/>
          <w:gallery w:val="placeholder"/>
        </w:category>
        <w:types>
          <w:type w:val="bbPlcHdr"/>
        </w:types>
        <w:behaviors>
          <w:behavior w:val="content"/>
        </w:behaviors>
        <w:guid w:val="{BD90115B-90A6-4EBD-BD1F-BDA4B1DC8888}"/>
      </w:docPartPr>
      <w:docPartBody>
        <w:p w:rsidR="00B6056D" w:rsidRDefault="00B6056D">
          <w:pPr>
            <w:pStyle w:val="2B7A13EE661D420A8FEFF15216F13032"/>
          </w:pPr>
          <w:r w:rsidRPr="00AD41E6">
            <w:rPr>
              <w:rStyle w:val="placeholder1Char"/>
            </w:rPr>
            <w:t>_______</w:t>
          </w:r>
        </w:p>
      </w:docPartBody>
    </w:docPart>
    <w:docPart>
      <w:docPartPr>
        <w:name w:val="768707F537364714892F39C68CAA450D"/>
        <w:category>
          <w:name w:val="常规"/>
          <w:gallery w:val="placeholder"/>
        </w:category>
        <w:types>
          <w:type w:val="bbPlcHdr"/>
        </w:types>
        <w:behaviors>
          <w:behavior w:val="content"/>
        </w:behaviors>
        <w:guid w:val="{91FB625B-F78A-484A-B72C-C5BAA6D8344A}"/>
      </w:docPartPr>
      <w:docPartBody>
        <w:p w:rsidR="00B6056D" w:rsidRDefault="00B6056D">
          <w:pPr>
            <w:pStyle w:val="768707F537364714892F39C68CAA450D"/>
          </w:pPr>
          <w:r w:rsidRPr="00AD41E6">
            <w:rPr>
              <w:rStyle w:val="placeholder1Char"/>
            </w:rPr>
            <w:t>_______</w:t>
          </w:r>
        </w:p>
      </w:docPartBody>
    </w:docPart>
    <w:docPart>
      <w:docPartPr>
        <w:name w:val="60D685D1D8D2466CBE2B786E680816F6"/>
        <w:category>
          <w:name w:val="常规"/>
          <w:gallery w:val="placeholder"/>
        </w:category>
        <w:types>
          <w:type w:val="bbPlcHdr"/>
        </w:types>
        <w:behaviors>
          <w:behavior w:val="content"/>
        </w:behaviors>
        <w:guid w:val="{24BDE2DE-E4BF-4428-8B56-44415F4B3C45}"/>
      </w:docPartPr>
      <w:docPartBody>
        <w:p w:rsidR="00B6056D" w:rsidRDefault="00B6056D">
          <w:pPr>
            <w:pStyle w:val="60D685D1D8D2466CBE2B786E680816F6"/>
          </w:pPr>
          <w:r w:rsidRPr="00C63B67">
            <w:rPr>
              <w:rStyle w:val="placeholder1Char"/>
            </w:rPr>
            <w:t>_______</w:t>
          </w:r>
        </w:p>
      </w:docPartBody>
    </w:docPart>
    <w:docPart>
      <w:docPartPr>
        <w:name w:val="BBE3B282DF0C429DBAAB1A662A1CF8A5"/>
        <w:category>
          <w:name w:val="常规"/>
          <w:gallery w:val="placeholder"/>
        </w:category>
        <w:types>
          <w:type w:val="bbPlcHdr"/>
        </w:types>
        <w:behaviors>
          <w:behavior w:val="content"/>
        </w:behaviors>
        <w:guid w:val="{A4D34F5A-BFBB-4199-8B39-AE195497CAB2}"/>
      </w:docPartPr>
      <w:docPartBody>
        <w:p w:rsidR="00B6056D" w:rsidRDefault="00B6056D">
          <w:pPr>
            <w:pStyle w:val="BBE3B282DF0C429DBAAB1A662A1CF8A5"/>
          </w:pPr>
          <w:r w:rsidRPr="00C63B67">
            <w:rPr>
              <w:rStyle w:val="placeholder1Char"/>
            </w:rPr>
            <w:t>_______</w:t>
          </w:r>
        </w:p>
      </w:docPartBody>
    </w:docPart>
    <w:docPart>
      <w:docPartPr>
        <w:name w:val="D8DF9A02BF8F41569E50CE304263B154"/>
        <w:category>
          <w:name w:val="常规"/>
          <w:gallery w:val="placeholder"/>
        </w:category>
        <w:types>
          <w:type w:val="bbPlcHdr"/>
        </w:types>
        <w:behaviors>
          <w:behavior w:val="content"/>
        </w:behaviors>
        <w:guid w:val="{9A114270-0CDC-4543-B52C-1A778DFA636B}"/>
      </w:docPartPr>
      <w:docPartBody>
        <w:p w:rsidR="00B6056D" w:rsidRDefault="00B6056D">
          <w:pPr>
            <w:pStyle w:val="D8DF9A02BF8F41569E50CE304263B154"/>
          </w:pPr>
          <w:r w:rsidRPr="00AD41E6">
            <w:rPr>
              <w:rStyle w:val="placeholder1Char"/>
            </w:rPr>
            <w:t>_______</w:t>
          </w:r>
        </w:p>
      </w:docPartBody>
    </w:docPart>
    <w:docPart>
      <w:docPartPr>
        <w:name w:val="8669513E80CB41F58A9342C3804AC95F"/>
        <w:category>
          <w:name w:val="常规"/>
          <w:gallery w:val="placeholder"/>
        </w:category>
        <w:types>
          <w:type w:val="bbPlcHdr"/>
        </w:types>
        <w:behaviors>
          <w:behavior w:val="content"/>
        </w:behaviors>
        <w:guid w:val="{50C37026-43CD-462B-B704-FDCD7CBF1FA9}"/>
      </w:docPartPr>
      <w:docPartBody>
        <w:p w:rsidR="00B6056D" w:rsidRDefault="00B6056D">
          <w:pPr>
            <w:pStyle w:val="8669513E80CB41F58A9342C3804AC95F"/>
          </w:pPr>
          <w:r w:rsidRPr="00AD41E6">
            <w:rPr>
              <w:rStyle w:val="placeholder1Char"/>
            </w:rPr>
            <w:t>_______</w:t>
          </w:r>
        </w:p>
      </w:docPartBody>
    </w:docPart>
    <w:docPart>
      <w:docPartPr>
        <w:name w:val="72DBA2B7C18D497FB6D7CDB9B4A9F00A"/>
        <w:category>
          <w:name w:val="常规"/>
          <w:gallery w:val="placeholder"/>
        </w:category>
        <w:types>
          <w:type w:val="bbPlcHdr"/>
        </w:types>
        <w:behaviors>
          <w:behavior w:val="content"/>
        </w:behaviors>
        <w:guid w:val="{0A7543F2-7FBD-479C-BFE5-9AFCCE4572BB}"/>
      </w:docPartPr>
      <w:docPartBody>
        <w:p w:rsidR="00B6056D" w:rsidRDefault="00B6056D">
          <w:pPr>
            <w:pStyle w:val="72DBA2B7C18D497FB6D7CDB9B4A9F00A"/>
          </w:pPr>
          <w:r w:rsidRPr="00AD41E6">
            <w:rPr>
              <w:rStyle w:val="placeholder1Char"/>
            </w:rPr>
            <w:t>_______</w:t>
          </w:r>
        </w:p>
      </w:docPartBody>
    </w:docPart>
    <w:docPart>
      <w:docPartPr>
        <w:name w:val="DCB1C9A543A84CDD80D4752DF635CF76"/>
        <w:category>
          <w:name w:val="常规"/>
          <w:gallery w:val="placeholder"/>
        </w:category>
        <w:types>
          <w:type w:val="bbPlcHdr"/>
        </w:types>
        <w:behaviors>
          <w:behavior w:val="content"/>
        </w:behaviors>
        <w:guid w:val="{8ACE6B2F-6FF3-4018-9357-240BC54DDF34}"/>
      </w:docPartPr>
      <w:docPartBody>
        <w:p w:rsidR="00B6056D" w:rsidRDefault="00B6056D">
          <w:pPr>
            <w:pStyle w:val="DCB1C9A543A84CDD80D4752DF635CF76"/>
          </w:pPr>
          <w:r w:rsidRPr="00AD41E6">
            <w:rPr>
              <w:rStyle w:val="placeholder1Char"/>
            </w:rPr>
            <w:t>_______</w:t>
          </w:r>
        </w:p>
      </w:docPartBody>
    </w:docPart>
    <w:docPart>
      <w:docPartPr>
        <w:name w:val="7945A7627EA54BA6A52D0C4FE176C85C"/>
        <w:category>
          <w:name w:val="常规"/>
          <w:gallery w:val="placeholder"/>
        </w:category>
        <w:types>
          <w:type w:val="bbPlcHdr"/>
        </w:types>
        <w:behaviors>
          <w:behavior w:val="content"/>
        </w:behaviors>
        <w:guid w:val="{C6C2398E-4459-434C-A9D2-FCC41CEAD503}"/>
      </w:docPartPr>
      <w:docPartBody>
        <w:p w:rsidR="00B6056D" w:rsidRDefault="00B6056D">
          <w:pPr>
            <w:pStyle w:val="7945A7627EA54BA6A52D0C4FE176C85C"/>
          </w:pPr>
          <w:r w:rsidRPr="00AD41E6">
            <w:rPr>
              <w:rStyle w:val="placeholder1Char"/>
            </w:rPr>
            <w:t>_______</w:t>
          </w:r>
        </w:p>
      </w:docPartBody>
    </w:docPart>
    <w:docPart>
      <w:docPartPr>
        <w:name w:val="8A196D1307834C209AF31B1F25695E91"/>
        <w:category>
          <w:name w:val="常规"/>
          <w:gallery w:val="placeholder"/>
        </w:category>
        <w:types>
          <w:type w:val="bbPlcHdr"/>
        </w:types>
        <w:behaviors>
          <w:behavior w:val="content"/>
        </w:behaviors>
        <w:guid w:val="{BD090B59-EACA-4993-808E-47D4CA315998}"/>
      </w:docPartPr>
      <w:docPartBody>
        <w:p w:rsidR="00B6056D" w:rsidRDefault="00B6056D">
          <w:pPr>
            <w:pStyle w:val="8A196D1307834C209AF31B1F25695E91"/>
          </w:pPr>
          <w:r w:rsidRPr="00AD41E6">
            <w:rPr>
              <w:rStyle w:val="placeholder1Char"/>
            </w:rPr>
            <w:t>_______</w:t>
          </w:r>
        </w:p>
      </w:docPartBody>
    </w:docPart>
    <w:docPart>
      <w:docPartPr>
        <w:name w:val="B7DFB480793049D1A2655EA0304ECEEB"/>
        <w:category>
          <w:name w:val="常规"/>
          <w:gallery w:val="placeholder"/>
        </w:category>
        <w:types>
          <w:type w:val="bbPlcHdr"/>
        </w:types>
        <w:behaviors>
          <w:behavior w:val="content"/>
        </w:behaviors>
        <w:guid w:val="{F153CEE0-FAD5-4270-8396-CA60D1C0DE5D}"/>
      </w:docPartPr>
      <w:docPartBody>
        <w:p w:rsidR="00B6056D" w:rsidRDefault="00B6056D">
          <w:pPr>
            <w:pStyle w:val="B7DFB480793049D1A2655EA0304ECEEB"/>
          </w:pPr>
          <w:r w:rsidRPr="00AD41E6">
            <w:rPr>
              <w:rStyle w:val="placeholder1Char"/>
            </w:rPr>
            <w:t>_______</w:t>
          </w:r>
        </w:p>
      </w:docPartBody>
    </w:docPart>
    <w:docPart>
      <w:docPartPr>
        <w:name w:val="6D841FB4553B492FBA014164734FACCA"/>
        <w:category>
          <w:name w:val="常规"/>
          <w:gallery w:val="placeholder"/>
        </w:category>
        <w:types>
          <w:type w:val="bbPlcHdr"/>
        </w:types>
        <w:behaviors>
          <w:behavior w:val="content"/>
        </w:behaviors>
        <w:guid w:val="{A9C2F4D4-9A37-47E7-A3E8-BE5505AE0FC7}"/>
      </w:docPartPr>
      <w:docPartBody>
        <w:p w:rsidR="00B6056D" w:rsidRDefault="00B6056D">
          <w:pPr>
            <w:pStyle w:val="6D841FB4553B492FBA014164734FACCA"/>
          </w:pPr>
          <w:r w:rsidRPr="00AD41E6">
            <w:rPr>
              <w:rStyle w:val="placeholder1Char"/>
            </w:rPr>
            <w:t>_______</w:t>
          </w:r>
        </w:p>
      </w:docPartBody>
    </w:docPart>
    <w:docPart>
      <w:docPartPr>
        <w:name w:val="5D23AD3506EA4816AFF994442F032480"/>
        <w:category>
          <w:name w:val="常规"/>
          <w:gallery w:val="placeholder"/>
        </w:category>
        <w:types>
          <w:type w:val="bbPlcHdr"/>
        </w:types>
        <w:behaviors>
          <w:behavior w:val="content"/>
        </w:behaviors>
        <w:guid w:val="{4E100047-EACC-40B0-8953-8D13A2FB0FFD}"/>
      </w:docPartPr>
      <w:docPartBody>
        <w:p w:rsidR="00B6056D" w:rsidRDefault="00B6056D">
          <w:pPr>
            <w:pStyle w:val="5D23AD3506EA4816AFF994442F032480"/>
          </w:pPr>
          <w:r w:rsidRPr="00AD41E6">
            <w:rPr>
              <w:rStyle w:val="placeholder1Char"/>
            </w:rPr>
            <w:t>_______</w:t>
          </w:r>
        </w:p>
      </w:docPartBody>
    </w:docPart>
    <w:docPart>
      <w:docPartPr>
        <w:name w:val="516C74E93DE749249677556C2306583F"/>
        <w:category>
          <w:name w:val="常规"/>
          <w:gallery w:val="placeholder"/>
        </w:category>
        <w:types>
          <w:type w:val="bbPlcHdr"/>
        </w:types>
        <w:behaviors>
          <w:behavior w:val="content"/>
        </w:behaviors>
        <w:guid w:val="{01AAA389-A3A9-4CDA-A8A3-389D2D790ACC}"/>
      </w:docPartPr>
      <w:docPartBody>
        <w:p w:rsidR="00B6056D" w:rsidRDefault="00B6056D">
          <w:pPr>
            <w:pStyle w:val="516C74E93DE749249677556C2306583F"/>
          </w:pPr>
          <w:r w:rsidRPr="00AD41E6">
            <w:rPr>
              <w:rStyle w:val="placeholder1Char"/>
            </w:rPr>
            <w:t>_______</w:t>
          </w:r>
        </w:p>
      </w:docPartBody>
    </w:docPart>
    <w:docPart>
      <w:docPartPr>
        <w:name w:val="EC315F6FA2324A2B84C4872259098224"/>
        <w:category>
          <w:name w:val="常规"/>
          <w:gallery w:val="placeholder"/>
        </w:category>
        <w:types>
          <w:type w:val="bbPlcHdr"/>
        </w:types>
        <w:behaviors>
          <w:behavior w:val="content"/>
        </w:behaviors>
        <w:guid w:val="{B21F310A-410B-4C37-B2CE-E44ADF848501}"/>
      </w:docPartPr>
      <w:docPartBody>
        <w:p w:rsidR="00B6056D" w:rsidRDefault="00B6056D">
          <w:pPr>
            <w:pStyle w:val="EC315F6FA2324A2B84C4872259098224"/>
          </w:pPr>
          <w:r w:rsidRPr="00AD41E6">
            <w:rPr>
              <w:rStyle w:val="placeholder1Char"/>
            </w:rPr>
            <w:t>_______</w:t>
          </w:r>
        </w:p>
      </w:docPartBody>
    </w:docPart>
    <w:docPart>
      <w:docPartPr>
        <w:name w:val="817E543C22824D6983E7A535CBB3787D"/>
        <w:category>
          <w:name w:val="常规"/>
          <w:gallery w:val="placeholder"/>
        </w:category>
        <w:types>
          <w:type w:val="bbPlcHdr"/>
        </w:types>
        <w:behaviors>
          <w:behavior w:val="content"/>
        </w:behaviors>
        <w:guid w:val="{0395879C-65FD-4B1B-8BD6-1DADAB9FDCA8}"/>
      </w:docPartPr>
      <w:docPartBody>
        <w:p w:rsidR="00B6056D" w:rsidRDefault="00B6056D">
          <w:pPr>
            <w:pStyle w:val="817E543C22824D6983E7A535CBB3787D"/>
          </w:pPr>
          <w:r w:rsidRPr="00AD41E6">
            <w:rPr>
              <w:rStyle w:val="placeholder1Char"/>
            </w:rPr>
            <w:t>_______</w:t>
          </w:r>
        </w:p>
      </w:docPartBody>
    </w:docPart>
    <w:docPart>
      <w:docPartPr>
        <w:name w:val="CA5091D1F650484980365A3D80B12232"/>
        <w:category>
          <w:name w:val="常规"/>
          <w:gallery w:val="placeholder"/>
        </w:category>
        <w:types>
          <w:type w:val="bbPlcHdr"/>
        </w:types>
        <w:behaviors>
          <w:behavior w:val="content"/>
        </w:behaviors>
        <w:guid w:val="{DA236F88-C24A-4CEC-9D99-DB52AE3FE429}"/>
      </w:docPartPr>
      <w:docPartBody>
        <w:p w:rsidR="00B6056D" w:rsidRDefault="00B6056D">
          <w:pPr>
            <w:pStyle w:val="CA5091D1F650484980365A3D80B12232"/>
          </w:pPr>
          <w:r w:rsidRPr="00AD41E6">
            <w:rPr>
              <w:rStyle w:val="placeholder1Char"/>
            </w:rPr>
            <w:t>_______</w:t>
          </w:r>
        </w:p>
      </w:docPartBody>
    </w:docPart>
    <w:docPart>
      <w:docPartPr>
        <w:name w:val="BCA1678802D6412499C1CABE7D26762B"/>
        <w:category>
          <w:name w:val="常规"/>
          <w:gallery w:val="placeholder"/>
        </w:category>
        <w:types>
          <w:type w:val="bbPlcHdr"/>
        </w:types>
        <w:behaviors>
          <w:behavior w:val="content"/>
        </w:behaviors>
        <w:guid w:val="{57337A51-BD8B-4746-98F0-F50D08B3C03C}"/>
      </w:docPartPr>
      <w:docPartBody>
        <w:p w:rsidR="00B6056D" w:rsidRDefault="00B6056D">
          <w:pPr>
            <w:pStyle w:val="BCA1678802D6412499C1CABE7D26762B"/>
          </w:pPr>
          <w:r w:rsidRPr="00AD41E6">
            <w:rPr>
              <w:rStyle w:val="placeholder1Char"/>
            </w:rPr>
            <w:t>_______</w:t>
          </w:r>
        </w:p>
      </w:docPartBody>
    </w:docPart>
    <w:docPart>
      <w:docPartPr>
        <w:name w:val="C555B1B19AB24DA3BCFB94BB7134BEE6"/>
        <w:category>
          <w:name w:val="常规"/>
          <w:gallery w:val="placeholder"/>
        </w:category>
        <w:types>
          <w:type w:val="bbPlcHdr"/>
        </w:types>
        <w:behaviors>
          <w:behavior w:val="content"/>
        </w:behaviors>
        <w:guid w:val="{5D661315-BB9C-4972-B7EC-37BE88EA6CFE}"/>
      </w:docPartPr>
      <w:docPartBody>
        <w:p w:rsidR="00B6056D" w:rsidRDefault="00B6056D">
          <w:pPr>
            <w:pStyle w:val="C555B1B19AB24DA3BCFB94BB7134BEE6"/>
          </w:pPr>
          <w:r w:rsidRPr="00AD41E6">
            <w:rPr>
              <w:rStyle w:val="placeholder1Char"/>
            </w:rPr>
            <w:t>_______</w:t>
          </w:r>
        </w:p>
      </w:docPartBody>
    </w:docPart>
    <w:docPart>
      <w:docPartPr>
        <w:name w:val="B181044E8C1344E2923F5584752256ED"/>
        <w:category>
          <w:name w:val="常规"/>
          <w:gallery w:val="placeholder"/>
        </w:category>
        <w:types>
          <w:type w:val="bbPlcHdr"/>
        </w:types>
        <w:behaviors>
          <w:behavior w:val="content"/>
        </w:behaviors>
        <w:guid w:val="{166286EC-69E0-45D3-971B-5BA3B0974CCF}"/>
      </w:docPartPr>
      <w:docPartBody>
        <w:p w:rsidR="00B6056D" w:rsidRDefault="00B6056D">
          <w:pPr>
            <w:pStyle w:val="B181044E8C1344E2923F5584752256ED"/>
          </w:pPr>
          <w:r w:rsidRPr="00AD41E6">
            <w:rPr>
              <w:rStyle w:val="placeholder1Char"/>
            </w:rPr>
            <w:t>_______</w:t>
          </w:r>
        </w:p>
      </w:docPartBody>
    </w:docPart>
    <w:docPart>
      <w:docPartPr>
        <w:name w:val="0D0F51B866364381897DC7E9552311C8"/>
        <w:category>
          <w:name w:val="常规"/>
          <w:gallery w:val="placeholder"/>
        </w:category>
        <w:types>
          <w:type w:val="bbPlcHdr"/>
        </w:types>
        <w:behaviors>
          <w:behavior w:val="content"/>
        </w:behaviors>
        <w:guid w:val="{5F87C8B3-4DBE-460C-A3E1-606FC1909609}"/>
      </w:docPartPr>
      <w:docPartBody>
        <w:p w:rsidR="00B6056D" w:rsidRDefault="00B6056D">
          <w:pPr>
            <w:pStyle w:val="0D0F51B866364381897DC7E9552311C8"/>
          </w:pPr>
          <w:r w:rsidRPr="00AD41E6">
            <w:rPr>
              <w:rStyle w:val="placeholder1Char"/>
            </w:rPr>
            <w:t>_______</w:t>
          </w:r>
        </w:p>
      </w:docPartBody>
    </w:docPart>
    <w:docPart>
      <w:docPartPr>
        <w:name w:val="DF982D6DFF6241DF8D47DEE27071C3A1"/>
        <w:category>
          <w:name w:val="常规"/>
          <w:gallery w:val="placeholder"/>
        </w:category>
        <w:types>
          <w:type w:val="bbPlcHdr"/>
        </w:types>
        <w:behaviors>
          <w:behavior w:val="content"/>
        </w:behaviors>
        <w:guid w:val="{83A7B10E-7D4E-4E5D-9A12-46E6987554D9}"/>
      </w:docPartPr>
      <w:docPartBody>
        <w:p w:rsidR="00B6056D" w:rsidRDefault="00B6056D">
          <w:pPr>
            <w:pStyle w:val="DF982D6DFF6241DF8D47DEE27071C3A1"/>
          </w:pPr>
          <w:r w:rsidRPr="00AD41E6">
            <w:rPr>
              <w:rStyle w:val="placeholder1Char"/>
            </w:rPr>
            <w:t>_______</w:t>
          </w:r>
        </w:p>
      </w:docPartBody>
    </w:docPart>
    <w:docPart>
      <w:docPartPr>
        <w:name w:val="51DDEF7589554B089CE48A440520E5AC"/>
        <w:category>
          <w:name w:val="常规"/>
          <w:gallery w:val="placeholder"/>
        </w:category>
        <w:types>
          <w:type w:val="bbPlcHdr"/>
        </w:types>
        <w:behaviors>
          <w:behavior w:val="content"/>
        </w:behaviors>
        <w:guid w:val="{F8C9BD04-68D1-48E1-8BD2-7C514FC61D76}"/>
      </w:docPartPr>
      <w:docPartBody>
        <w:p w:rsidR="00B6056D" w:rsidRDefault="00B6056D">
          <w:pPr>
            <w:pStyle w:val="51DDEF7589554B089CE48A440520E5AC"/>
          </w:pPr>
          <w:r w:rsidRPr="00AD41E6">
            <w:rPr>
              <w:rStyle w:val="placeholder1Char"/>
            </w:rPr>
            <w:t>_______</w:t>
          </w:r>
        </w:p>
      </w:docPartBody>
    </w:docPart>
    <w:docPart>
      <w:docPartPr>
        <w:name w:val="A2DFF27DBAB04F29AD32F850400E24A6"/>
        <w:category>
          <w:name w:val="常规"/>
          <w:gallery w:val="placeholder"/>
        </w:category>
        <w:types>
          <w:type w:val="bbPlcHdr"/>
        </w:types>
        <w:behaviors>
          <w:behavior w:val="content"/>
        </w:behaviors>
        <w:guid w:val="{4FF86006-7D8C-40A6-9CA2-A8E0D7C2FEF3}"/>
      </w:docPartPr>
      <w:docPartBody>
        <w:p w:rsidR="00B6056D" w:rsidRDefault="00B6056D">
          <w:pPr>
            <w:pStyle w:val="A2DFF27DBAB04F29AD32F850400E24A6"/>
          </w:pPr>
          <w:r w:rsidRPr="00AD41E6">
            <w:rPr>
              <w:rStyle w:val="placeholder1Char"/>
            </w:rPr>
            <w:t>_______</w:t>
          </w:r>
        </w:p>
      </w:docPartBody>
    </w:docPart>
    <w:docPart>
      <w:docPartPr>
        <w:name w:val="D939872FA19F453086FCD41D779ADDD3"/>
        <w:category>
          <w:name w:val="常规"/>
          <w:gallery w:val="placeholder"/>
        </w:category>
        <w:types>
          <w:type w:val="bbPlcHdr"/>
        </w:types>
        <w:behaviors>
          <w:behavior w:val="content"/>
        </w:behaviors>
        <w:guid w:val="{3A232599-ABA7-4F52-9FFD-188A52FE2F83}"/>
      </w:docPartPr>
      <w:docPartBody>
        <w:p w:rsidR="00B6056D" w:rsidRDefault="00B6056D">
          <w:pPr>
            <w:pStyle w:val="D939872FA19F453086FCD41D779ADDD3"/>
          </w:pPr>
          <w:r w:rsidRPr="00AD41E6">
            <w:rPr>
              <w:rStyle w:val="placeholder1Char"/>
            </w:rPr>
            <w:t>_______</w:t>
          </w:r>
        </w:p>
      </w:docPartBody>
    </w:docPart>
    <w:docPart>
      <w:docPartPr>
        <w:name w:val="DD0A4D756D6C4F40BFBE40D8E72F7C22"/>
        <w:category>
          <w:name w:val="常规"/>
          <w:gallery w:val="placeholder"/>
        </w:category>
        <w:types>
          <w:type w:val="bbPlcHdr"/>
        </w:types>
        <w:behaviors>
          <w:behavior w:val="content"/>
        </w:behaviors>
        <w:guid w:val="{3E50104C-DC22-4027-8550-BD5E0D8F310D}"/>
      </w:docPartPr>
      <w:docPartBody>
        <w:p w:rsidR="00B6056D" w:rsidRDefault="00B6056D">
          <w:pPr>
            <w:pStyle w:val="DD0A4D756D6C4F40BFBE40D8E72F7C22"/>
          </w:pPr>
          <w:r w:rsidRPr="00AD41E6">
            <w:rPr>
              <w:rStyle w:val="placeholder1Char"/>
            </w:rPr>
            <w:t>_______</w:t>
          </w:r>
        </w:p>
      </w:docPartBody>
    </w:docPart>
    <w:docPart>
      <w:docPartPr>
        <w:name w:val="8D59ABDA73574816958490CBA6F34378"/>
        <w:category>
          <w:name w:val="常规"/>
          <w:gallery w:val="placeholder"/>
        </w:category>
        <w:types>
          <w:type w:val="bbPlcHdr"/>
        </w:types>
        <w:behaviors>
          <w:behavior w:val="content"/>
        </w:behaviors>
        <w:guid w:val="{C7C6A3E9-953E-410F-828A-35F7DFB5C7BD}"/>
      </w:docPartPr>
      <w:docPartBody>
        <w:p w:rsidR="00B6056D" w:rsidRDefault="00B6056D">
          <w:pPr>
            <w:pStyle w:val="8D59ABDA73574816958490CBA6F34378"/>
          </w:pPr>
          <w:r w:rsidRPr="00AD41E6">
            <w:rPr>
              <w:rStyle w:val="placeholder1Char"/>
            </w:rPr>
            <w:t>_______</w:t>
          </w:r>
        </w:p>
      </w:docPartBody>
    </w:docPart>
    <w:docPart>
      <w:docPartPr>
        <w:name w:val="E643D9C4E7E74C05B881580096397538"/>
        <w:category>
          <w:name w:val="常规"/>
          <w:gallery w:val="placeholder"/>
        </w:category>
        <w:types>
          <w:type w:val="bbPlcHdr"/>
        </w:types>
        <w:behaviors>
          <w:behavior w:val="content"/>
        </w:behaviors>
        <w:guid w:val="{BAC2846B-85BF-4BBE-A907-FD13988C6004}"/>
      </w:docPartPr>
      <w:docPartBody>
        <w:p w:rsidR="00B6056D" w:rsidRDefault="00B6056D">
          <w:pPr>
            <w:pStyle w:val="E643D9C4E7E74C05B881580096397538"/>
          </w:pPr>
          <w:r w:rsidRPr="00AD41E6">
            <w:rPr>
              <w:rStyle w:val="placeholder1Char"/>
            </w:rPr>
            <w:t>_______</w:t>
          </w:r>
        </w:p>
      </w:docPartBody>
    </w:docPart>
    <w:docPart>
      <w:docPartPr>
        <w:name w:val="D3D189AE14D6407F88D13E85064F19E6"/>
        <w:category>
          <w:name w:val="常规"/>
          <w:gallery w:val="placeholder"/>
        </w:category>
        <w:types>
          <w:type w:val="bbPlcHdr"/>
        </w:types>
        <w:behaviors>
          <w:behavior w:val="content"/>
        </w:behaviors>
        <w:guid w:val="{E205571C-5B8D-4A76-ADD8-7F702E121BE4}"/>
      </w:docPartPr>
      <w:docPartBody>
        <w:p w:rsidR="00B6056D" w:rsidRDefault="00B6056D">
          <w:pPr>
            <w:pStyle w:val="D3D189AE14D6407F88D13E85064F19E6"/>
          </w:pPr>
          <w:r w:rsidRPr="00AD41E6">
            <w:rPr>
              <w:rStyle w:val="placeholder1Char"/>
            </w:rPr>
            <w:t>_______</w:t>
          </w:r>
        </w:p>
      </w:docPartBody>
    </w:docPart>
    <w:docPart>
      <w:docPartPr>
        <w:name w:val="CF64A9B8368E4589983AE9A9929EF1D2"/>
        <w:category>
          <w:name w:val="常规"/>
          <w:gallery w:val="placeholder"/>
        </w:category>
        <w:types>
          <w:type w:val="bbPlcHdr"/>
        </w:types>
        <w:behaviors>
          <w:behavior w:val="content"/>
        </w:behaviors>
        <w:guid w:val="{DE6A1BF6-C4F1-415E-9D08-A8ED21220A04}"/>
      </w:docPartPr>
      <w:docPartBody>
        <w:p w:rsidR="00B6056D" w:rsidRDefault="00B6056D">
          <w:pPr>
            <w:pStyle w:val="CF64A9B8368E4589983AE9A9929EF1D2"/>
          </w:pPr>
          <w:r w:rsidRPr="00AD41E6">
            <w:rPr>
              <w:rStyle w:val="placeholder1Char"/>
            </w:rPr>
            <w:t>_______</w:t>
          </w:r>
        </w:p>
      </w:docPartBody>
    </w:docPart>
    <w:docPart>
      <w:docPartPr>
        <w:name w:val="78137B27035145FE882AEB9BE502A24A"/>
        <w:category>
          <w:name w:val="常规"/>
          <w:gallery w:val="placeholder"/>
        </w:category>
        <w:types>
          <w:type w:val="bbPlcHdr"/>
        </w:types>
        <w:behaviors>
          <w:behavior w:val="content"/>
        </w:behaviors>
        <w:guid w:val="{E2BB1837-8723-406F-AAB1-2F4B8478B1AB}"/>
      </w:docPartPr>
      <w:docPartBody>
        <w:p w:rsidR="00B6056D" w:rsidRDefault="00B6056D">
          <w:pPr>
            <w:pStyle w:val="78137B27035145FE882AEB9BE502A24A"/>
          </w:pPr>
          <w:r w:rsidRPr="00AD41E6">
            <w:rPr>
              <w:rStyle w:val="placeholder1Char"/>
            </w:rPr>
            <w:t>_______</w:t>
          </w:r>
        </w:p>
      </w:docPartBody>
    </w:docPart>
    <w:docPart>
      <w:docPartPr>
        <w:name w:val="736B6EE4252E45F6A6666F9D01402CC9"/>
        <w:category>
          <w:name w:val="常规"/>
          <w:gallery w:val="placeholder"/>
        </w:category>
        <w:types>
          <w:type w:val="bbPlcHdr"/>
        </w:types>
        <w:behaviors>
          <w:behavior w:val="content"/>
        </w:behaviors>
        <w:guid w:val="{5D456229-5FFA-4D37-BF16-DF1A7F182795}"/>
      </w:docPartPr>
      <w:docPartBody>
        <w:p w:rsidR="00B6056D" w:rsidRDefault="00B6056D">
          <w:pPr>
            <w:pStyle w:val="736B6EE4252E45F6A6666F9D01402CC9"/>
          </w:pPr>
          <w:r w:rsidRPr="00AD41E6">
            <w:rPr>
              <w:rStyle w:val="placeholder1Char"/>
            </w:rPr>
            <w:t>_______</w:t>
          </w:r>
        </w:p>
      </w:docPartBody>
    </w:docPart>
    <w:docPart>
      <w:docPartPr>
        <w:name w:val="6A717FA264FB43D087F8F165C81E9E75"/>
        <w:category>
          <w:name w:val="常规"/>
          <w:gallery w:val="placeholder"/>
        </w:category>
        <w:types>
          <w:type w:val="bbPlcHdr"/>
        </w:types>
        <w:behaviors>
          <w:behavior w:val="content"/>
        </w:behaviors>
        <w:guid w:val="{3D15AB66-F5AF-4BB8-A70A-972A912A5972}"/>
      </w:docPartPr>
      <w:docPartBody>
        <w:p w:rsidR="00B6056D" w:rsidRDefault="00B6056D">
          <w:pPr>
            <w:pStyle w:val="6A717FA264FB43D087F8F165C81E9E75"/>
          </w:pPr>
          <w:r w:rsidRPr="00AD41E6">
            <w:rPr>
              <w:rStyle w:val="placeholder1Char"/>
            </w:rPr>
            <w:t>_______</w:t>
          </w:r>
        </w:p>
      </w:docPartBody>
    </w:docPart>
    <w:docPart>
      <w:docPartPr>
        <w:name w:val="57214030B37046599868B18B793570B2"/>
        <w:category>
          <w:name w:val="常规"/>
          <w:gallery w:val="placeholder"/>
        </w:category>
        <w:types>
          <w:type w:val="bbPlcHdr"/>
        </w:types>
        <w:behaviors>
          <w:behavior w:val="content"/>
        </w:behaviors>
        <w:guid w:val="{D633D7B9-6BEE-4647-A5FA-9098D9B215CF}"/>
      </w:docPartPr>
      <w:docPartBody>
        <w:p w:rsidR="00B6056D" w:rsidRDefault="00B6056D">
          <w:pPr>
            <w:pStyle w:val="57214030B37046599868B18B793570B2"/>
          </w:pPr>
          <w:r w:rsidRPr="00AD41E6">
            <w:rPr>
              <w:rStyle w:val="placeholder1Char"/>
            </w:rPr>
            <w:t>_______</w:t>
          </w:r>
        </w:p>
      </w:docPartBody>
    </w:docPart>
    <w:docPart>
      <w:docPartPr>
        <w:name w:val="D8441729DC0340A7B1982BA9A1AECB93"/>
        <w:category>
          <w:name w:val="常规"/>
          <w:gallery w:val="placeholder"/>
        </w:category>
        <w:types>
          <w:type w:val="bbPlcHdr"/>
        </w:types>
        <w:behaviors>
          <w:behavior w:val="content"/>
        </w:behaviors>
        <w:guid w:val="{89BDD073-437D-4D1D-B646-5E608F0AE5B8}"/>
      </w:docPartPr>
      <w:docPartBody>
        <w:p w:rsidR="00B6056D" w:rsidRDefault="00B6056D">
          <w:pPr>
            <w:pStyle w:val="D8441729DC0340A7B1982BA9A1AECB93"/>
          </w:pPr>
          <w:r w:rsidRPr="00AD41E6">
            <w:rPr>
              <w:rStyle w:val="placeholder1Char"/>
            </w:rPr>
            <w:t>_______</w:t>
          </w:r>
        </w:p>
      </w:docPartBody>
    </w:docPart>
    <w:docPart>
      <w:docPartPr>
        <w:name w:val="229605FAA8C741E79EC2EFA526DD5046"/>
        <w:category>
          <w:name w:val="常规"/>
          <w:gallery w:val="placeholder"/>
        </w:category>
        <w:types>
          <w:type w:val="bbPlcHdr"/>
        </w:types>
        <w:behaviors>
          <w:behavior w:val="content"/>
        </w:behaviors>
        <w:guid w:val="{BA8F006C-9C45-4CC1-A1B2-C363BF507ADC}"/>
      </w:docPartPr>
      <w:docPartBody>
        <w:p w:rsidR="00B6056D" w:rsidRDefault="00B6056D">
          <w:pPr>
            <w:pStyle w:val="229605FAA8C741E79EC2EFA526DD5046"/>
          </w:pPr>
          <w:r w:rsidRPr="00AD41E6">
            <w:rPr>
              <w:rStyle w:val="placeholder1Char"/>
            </w:rPr>
            <w:t>_______</w:t>
          </w:r>
        </w:p>
      </w:docPartBody>
    </w:docPart>
    <w:docPart>
      <w:docPartPr>
        <w:name w:val="A7AFC87DE2B24BB28344D12E074C375A"/>
        <w:category>
          <w:name w:val="常规"/>
          <w:gallery w:val="placeholder"/>
        </w:category>
        <w:types>
          <w:type w:val="bbPlcHdr"/>
        </w:types>
        <w:behaviors>
          <w:behavior w:val="content"/>
        </w:behaviors>
        <w:guid w:val="{FEC27931-E03E-481B-B07A-D83A0469F0F6}"/>
      </w:docPartPr>
      <w:docPartBody>
        <w:p w:rsidR="00B6056D" w:rsidRDefault="00B6056D">
          <w:pPr>
            <w:pStyle w:val="A7AFC87DE2B24BB28344D12E074C375A"/>
          </w:pPr>
          <w:r w:rsidRPr="00AD41E6">
            <w:rPr>
              <w:rStyle w:val="placeholder1Char"/>
            </w:rPr>
            <w:t>_______</w:t>
          </w:r>
        </w:p>
      </w:docPartBody>
    </w:docPart>
    <w:docPart>
      <w:docPartPr>
        <w:name w:val="568B30B611EA40F49D8602611DB10B83"/>
        <w:category>
          <w:name w:val="常规"/>
          <w:gallery w:val="placeholder"/>
        </w:category>
        <w:types>
          <w:type w:val="bbPlcHdr"/>
        </w:types>
        <w:behaviors>
          <w:behavior w:val="content"/>
        </w:behaviors>
        <w:guid w:val="{64CA13A0-035E-4E07-85AB-7B6D2990876F}"/>
      </w:docPartPr>
      <w:docPartBody>
        <w:p w:rsidR="00B6056D" w:rsidRDefault="00B6056D">
          <w:pPr>
            <w:pStyle w:val="568B30B611EA40F49D8602611DB10B83"/>
          </w:pPr>
          <w:r w:rsidRPr="00AD41E6">
            <w:rPr>
              <w:rStyle w:val="placeholder1Char"/>
            </w:rPr>
            <w:t>_______</w:t>
          </w:r>
        </w:p>
      </w:docPartBody>
    </w:docPart>
    <w:docPart>
      <w:docPartPr>
        <w:name w:val="3B1E8A9FAE5144C9BA9E5CFE07C3FB09"/>
        <w:category>
          <w:name w:val="常规"/>
          <w:gallery w:val="placeholder"/>
        </w:category>
        <w:types>
          <w:type w:val="bbPlcHdr"/>
        </w:types>
        <w:behaviors>
          <w:behavior w:val="content"/>
        </w:behaviors>
        <w:guid w:val="{C39EAB8F-BAE0-497A-B383-99970FC26585}"/>
      </w:docPartPr>
      <w:docPartBody>
        <w:p w:rsidR="00B6056D" w:rsidRDefault="00B6056D">
          <w:pPr>
            <w:pStyle w:val="3B1E8A9FAE5144C9BA9E5CFE07C3FB09"/>
          </w:pPr>
          <w:r w:rsidRPr="00AD41E6">
            <w:rPr>
              <w:rStyle w:val="placeholder1Char"/>
            </w:rPr>
            <w:t>_______</w:t>
          </w:r>
        </w:p>
      </w:docPartBody>
    </w:docPart>
    <w:docPart>
      <w:docPartPr>
        <w:name w:val="705A6B4249F14A048CD3C438B6CB502C"/>
        <w:category>
          <w:name w:val="常规"/>
          <w:gallery w:val="placeholder"/>
        </w:category>
        <w:types>
          <w:type w:val="bbPlcHdr"/>
        </w:types>
        <w:behaviors>
          <w:behavior w:val="content"/>
        </w:behaviors>
        <w:guid w:val="{EBA8B804-4D90-4BE4-9A2D-B8853827503D}"/>
      </w:docPartPr>
      <w:docPartBody>
        <w:p w:rsidR="00B6056D" w:rsidRDefault="00B6056D">
          <w:pPr>
            <w:pStyle w:val="705A6B4249F14A048CD3C438B6CB502C"/>
          </w:pPr>
          <w:r w:rsidRPr="00AD41E6">
            <w:rPr>
              <w:rStyle w:val="placeholder1Char"/>
            </w:rPr>
            <w:t>_______</w:t>
          </w:r>
        </w:p>
      </w:docPartBody>
    </w:docPart>
    <w:docPart>
      <w:docPartPr>
        <w:name w:val="22401B25E4A3405F9430471E788AE2F9"/>
        <w:category>
          <w:name w:val="常规"/>
          <w:gallery w:val="placeholder"/>
        </w:category>
        <w:types>
          <w:type w:val="bbPlcHdr"/>
        </w:types>
        <w:behaviors>
          <w:behavior w:val="content"/>
        </w:behaviors>
        <w:guid w:val="{E96682C0-7208-4ACF-91B9-A74B3ADA06B5}"/>
      </w:docPartPr>
      <w:docPartBody>
        <w:p w:rsidR="00B6056D" w:rsidRDefault="00B6056D">
          <w:pPr>
            <w:pStyle w:val="22401B25E4A3405F9430471E788AE2F9"/>
          </w:pPr>
          <w:r w:rsidRPr="008971FC">
            <w:rPr>
              <w:rStyle w:val="placeholder1Char"/>
            </w:rPr>
            <w:t>_______</w:t>
          </w:r>
        </w:p>
      </w:docPartBody>
    </w:docPart>
    <w:docPart>
      <w:docPartPr>
        <w:name w:val="2D663646CF594C7FAFE153C583D34F47"/>
        <w:category>
          <w:name w:val="常规"/>
          <w:gallery w:val="placeholder"/>
        </w:category>
        <w:types>
          <w:type w:val="bbPlcHdr"/>
        </w:types>
        <w:behaviors>
          <w:behavior w:val="content"/>
        </w:behaviors>
        <w:guid w:val="{DEBFA6C0-6942-46B8-9759-DC254CA7A13E}"/>
      </w:docPartPr>
      <w:docPartBody>
        <w:p w:rsidR="00B6056D" w:rsidRDefault="00B6056D">
          <w:pPr>
            <w:pStyle w:val="2D663646CF594C7FAFE153C583D34F47"/>
          </w:pPr>
          <w:r w:rsidRPr="00B10548">
            <w:rPr>
              <w:rStyle w:val="placeholder1Char"/>
            </w:rPr>
            <w:t>____</w:t>
          </w:r>
        </w:p>
      </w:docPartBody>
    </w:docPart>
    <w:docPart>
      <w:docPartPr>
        <w:name w:val="4E19A278FB224771A24F2C93137C1C17"/>
        <w:category>
          <w:name w:val="常规"/>
          <w:gallery w:val="placeholder"/>
        </w:category>
        <w:types>
          <w:type w:val="bbPlcHdr"/>
        </w:types>
        <w:behaviors>
          <w:behavior w:val="content"/>
        </w:behaviors>
        <w:guid w:val="{DD688B64-6031-4736-B534-206ABA4B9126}"/>
      </w:docPartPr>
      <w:docPartBody>
        <w:p w:rsidR="00B6056D" w:rsidRDefault="00B6056D">
          <w:pPr>
            <w:pStyle w:val="4E19A278FB224771A24F2C93137C1C17"/>
          </w:pPr>
          <w:r w:rsidRPr="00B10548">
            <w:rPr>
              <w:rStyle w:val="placeholder1Char"/>
              <w:rFonts w:hint="eastAsia"/>
            </w:rPr>
            <w:t>__________</w:t>
          </w:r>
        </w:p>
      </w:docPartBody>
    </w:docPart>
    <w:docPart>
      <w:docPartPr>
        <w:name w:val="1DD2D209DA4A4B22AA727F55ACD520A0"/>
        <w:category>
          <w:name w:val="常规"/>
          <w:gallery w:val="placeholder"/>
        </w:category>
        <w:types>
          <w:type w:val="bbPlcHdr"/>
        </w:types>
        <w:behaviors>
          <w:behavior w:val="content"/>
        </w:behaviors>
        <w:guid w:val="{225B2BA3-8FD2-4DAC-A91F-C622E61E1ADD}"/>
      </w:docPartPr>
      <w:docPartBody>
        <w:p w:rsidR="00B6056D" w:rsidRDefault="00B6056D">
          <w:pPr>
            <w:pStyle w:val="1DD2D209DA4A4B22AA727F55ACD520A0"/>
          </w:pPr>
          <w:r w:rsidRPr="00B10548">
            <w:rPr>
              <w:rStyle w:val="placeholder1Char"/>
            </w:rPr>
            <w:t>________</w:t>
          </w:r>
        </w:p>
      </w:docPartBody>
    </w:docPart>
    <w:docPart>
      <w:docPartPr>
        <w:name w:val="A03DB769B7224D0481B32711CD054DC7"/>
        <w:category>
          <w:name w:val="常规"/>
          <w:gallery w:val="placeholder"/>
        </w:category>
        <w:types>
          <w:type w:val="bbPlcHdr"/>
        </w:types>
        <w:behaviors>
          <w:behavior w:val="content"/>
        </w:behaviors>
        <w:guid w:val="{C49335FD-5F73-42EC-983B-9AC0035FA475}"/>
      </w:docPartPr>
      <w:docPartBody>
        <w:p w:rsidR="00B6056D" w:rsidRDefault="00B6056D">
          <w:pPr>
            <w:pStyle w:val="A03DB769B7224D0481B32711CD054DC7"/>
          </w:pPr>
          <w:r w:rsidRPr="00B10548">
            <w:rPr>
              <w:rStyle w:val="placeholder1Char"/>
            </w:rPr>
            <w:t>________</w:t>
          </w:r>
        </w:p>
      </w:docPartBody>
    </w:docPart>
    <w:docPart>
      <w:docPartPr>
        <w:name w:val="091F275BF81D485AA0A6B62F855895BC"/>
        <w:category>
          <w:name w:val="常规"/>
          <w:gallery w:val="placeholder"/>
        </w:category>
        <w:types>
          <w:type w:val="bbPlcHdr"/>
        </w:types>
        <w:behaviors>
          <w:behavior w:val="content"/>
        </w:behaviors>
        <w:guid w:val="{2EAE8B8A-5AF5-4CBC-8322-53C3EC339EE2}"/>
      </w:docPartPr>
      <w:docPartBody>
        <w:p w:rsidR="00B6056D" w:rsidRDefault="00B6056D">
          <w:pPr>
            <w:pStyle w:val="091F275BF81D485AA0A6B62F855895BC"/>
          </w:pPr>
          <w:r w:rsidRPr="00B10548">
            <w:rPr>
              <w:rStyle w:val="placeholder1Char"/>
            </w:rPr>
            <w:t>________</w:t>
          </w:r>
        </w:p>
      </w:docPartBody>
    </w:docPart>
    <w:docPart>
      <w:docPartPr>
        <w:name w:val="3D8FABD25CFC46EABC455D294C514655"/>
        <w:category>
          <w:name w:val="常规"/>
          <w:gallery w:val="placeholder"/>
        </w:category>
        <w:types>
          <w:type w:val="bbPlcHdr"/>
        </w:types>
        <w:behaviors>
          <w:behavior w:val="content"/>
        </w:behaviors>
        <w:guid w:val="{5C9F3C13-C795-438B-841D-0C818E4FC994}"/>
      </w:docPartPr>
      <w:docPartBody>
        <w:p w:rsidR="00B6056D" w:rsidRDefault="00B6056D">
          <w:pPr>
            <w:pStyle w:val="3D8FABD25CFC46EABC455D294C514655"/>
          </w:pPr>
          <w:r w:rsidRPr="00B10548">
            <w:rPr>
              <w:rStyle w:val="placeholder1Char"/>
              <w:rFonts w:hint="eastAsia"/>
            </w:rPr>
            <w:t>_______</w:t>
          </w:r>
        </w:p>
      </w:docPartBody>
    </w:docPart>
    <w:docPart>
      <w:docPartPr>
        <w:name w:val="1E047BD8E89E4993BDEC3CA82D23592F"/>
        <w:category>
          <w:name w:val="常规"/>
          <w:gallery w:val="placeholder"/>
        </w:category>
        <w:types>
          <w:type w:val="bbPlcHdr"/>
        </w:types>
        <w:behaviors>
          <w:behavior w:val="content"/>
        </w:behaviors>
        <w:guid w:val="{D4796C34-B5B0-4419-BC23-AD0E73043708}"/>
      </w:docPartPr>
      <w:docPartBody>
        <w:p w:rsidR="00B6056D" w:rsidRDefault="00B6056D">
          <w:pPr>
            <w:pStyle w:val="1E047BD8E89E4993BDEC3CA82D23592F"/>
          </w:pPr>
          <w:r w:rsidRPr="00B10548">
            <w:rPr>
              <w:rStyle w:val="placeholder1Char"/>
            </w:rPr>
            <w:t>________</w:t>
          </w:r>
        </w:p>
      </w:docPartBody>
    </w:docPart>
    <w:docPart>
      <w:docPartPr>
        <w:name w:val="1B4250801F244F63881BC4465890EC70"/>
        <w:category>
          <w:name w:val="常规"/>
          <w:gallery w:val="placeholder"/>
        </w:category>
        <w:types>
          <w:type w:val="bbPlcHdr"/>
        </w:types>
        <w:behaviors>
          <w:behavior w:val="content"/>
        </w:behaviors>
        <w:guid w:val="{E2AE5B36-46DF-4D6B-860A-5B2488003D22}"/>
      </w:docPartPr>
      <w:docPartBody>
        <w:p w:rsidR="00B6056D" w:rsidRDefault="00B6056D">
          <w:pPr>
            <w:pStyle w:val="1B4250801F244F63881BC4465890EC70"/>
          </w:pPr>
          <w:r w:rsidRPr="00B10548">
            <w:rPr>
              <w:rStyle w:val="placeholder1Char"/>
            </w:rPr>
            <w:t>________</w:t>
          </w:r>
        </w:p>
      </w:docPartBody>
    </w:docPart>
    <w:docPart>
      <w:docPartPr>
        <w:name w:val="CA433FADD0794E3F8E93D07A0B39C9AB"/>
        <w:category>
          <w:name w:val="常规"/>
          <w:gallery w:val="placeholder"/>
        </w:category>
        <w:types>
          <w:type w:val="bbPlcHdr"/>
        </w:types>
        <w:behaviors>
          <w:behavior w:val="content"/>
        </w:behaviors>
        <w:guid w:val="{B9E07484-0001-49FC-A9B9-63F99ABED0FD}"/>
      </w:docPartPr>
      <w:docPartBody>
        <w:p w:rsidR="00B6056D" w:rsidRDefault="00B6056D">
          <w:pPr>
            <w:pStyle w:val="CA433FADD0794E3F8E93D07A0B39C9AB"/>
          </w:pPr>
          <w:r w:rsidRPr="00B10548">
            <w:rPr>
              <w:rStyle w:val="placeholder1Char"/>
            </w:rPr>
            <w:t>________</w:t>
          </w:r>
        </w:p>
      </w:docPartBody>
    </w:docPart>
    <w:docPart>
      <w:docPartPr>
        <w:name w:val="9629A81E43054D33AA70CD1060D9822E"/>
        <w:category>
          <w:name w:val="常规"/>
          <w:gallery w:val="placeholder"/>
        </w:category>
        <w:types>
          <w:type w:val="bbPlcHdr"/>
        </w:types>
        <w:behaviors>
          <w:behavior w:val="content"/>
        </w:behaviors>
        <w:guid w:val="{5FB70E0A-FCA4-4A87-AB41-B3DE5D8C11A3}"/>
      </w:docPartPr>
      <w:docPartBody>
        <w:p w:rsidR="00B6056D" w:rsidRDefault="00B6056D">
          <w:pPr>
            <w:pStyle w:val="9629A81E43054D33AA70CD1060D9822E"/>
          </w:pPr>
          <w:r w:rsidRPr="00B10548">
            <w:rPr>
              <w:rStyle w:val="placeholder1Char"/>
            </w:rPr>
            <w:t>________</w:t>
          </w:r>
        </w:p>
      </w:docPartBody>
    </w:docPart>
    <w:docPart>
      <w:docPartPr>
        <w:name w:val="221D709EA5434624AC43C1FD964BA8E1"/>
        <w:category>
          <w:name w:val="常规"/>
          <w:gallery w:val="placeholder"/>
        </w:category>
        <w:types>
          <w:type w:val="bbPlcHdr"/>
        </w:types>
        <w:behaviors>
          <w:behavior w:val="content"/>
        </w:behaviors>
        <w:guid w:val="{014AD0D0-0FAE-4B9E-B2F1-0E314814A777}"/>
      </w:docPartPr>
      <w:docPartBody>
        <w:p w:rsidR="00B6056D" w:rsidRDefault="00B6056D">
          <w:pPr>
            <w:pStyle w:val="221D709EA5434624AC43C1FD964BA8E1"/>
          </w:pPr>
          <w:r w:rsidRPr="00B10548">
            <w:rPr>
              <w:rStyle w:val="placeholder1Char"/>
            </w:rPr>
            <w:t>________</w:t>
          </w:r>
        </w:p>
      </w:docPartBody>
    </w:docPart>
    <w:docPart>
      <w:docPartPr>
        <w:name w:val="5C43320B038F4D4EA99A6869CB4B0FB3"/>
        <w:category>
          <w:name w:val="常规"/>
          <w:gallery w:val="placeholder"/>
        </w:category>
        <w:types>
          <w:type w:val="bbPlcHdr"/>
        </w:types>
        <w:behaviors>
          <w:behavior w:val="content"/>
        </w:behaviors>
        <w:guid w:val="{9CCA753C-3E4A-4D49-96C1-14D840C0FD31}"/>
      </w:docPartPr>
      <w:docPartBody>
        <w:p w:rsidR="00B6056D" w:rsidRDefault="00B6056D">
          <w:pPr>
            <w:pStyle w:val="5C43320B038F4D4EA99A6869CB4B0FB3"/>
          </w:pPr>
          <w:r w:rsidRPr="00B10548">
            <w:rPr>
              <w:rStyle w:val="placeholder1Char"/>
              <w:rFonts w:hint="eastAsia"/>
            </w:rPr>
            <w:t>_______</w:t>
          </w:r>
        </w:p>
      </w:docPartBody>
    </w:docPart>
    <w:docPart>
      <w:docPartPr>
        <w:name w:val="40AD78BB3D9144F3B29B31229289B047"/>
        <w:category>
          <w:name w:val="常规"/>
          <w:gallery w:val="placeholder"/>
        </w:category>
        <w:types>
          <w:type w:val="bbPlcHdr"/>
        </w:types>
        <w:behaviors>
          <w:behavior w:val="content"/>
        </w:behaviors>
        <w:guid w:val="{04AF8FB7-6C5E-46ED-89C7-0C5B98DCDA2C}"/>
      </w:docPartPr>
      <w:docPartBody>
        <w:p w:rsidR="00B6056D" w:rsidRDefault="00B6056D">
          <w:pPr>
            <w:pStyle w:val="40AD78BB3D9144F3B29B31229289B047"/>
          </w:pPr>
          <w:r w:rsidRPr="00B10548">
            <w:rPr>
              <w:rStyle w:val="placeholder1Char"/>
            </w:rPr>
            <w:t>________</w:t>
          </w:r>
        </w:p>
      </w:docPartBody>
    </w:docPart>
    <w:docPart>
      <w:docPartPr>
        <w:name w:val="AED4E7B07799492A9710721D2C768724"/>
        <w:category>
          <w:name w:val="常规"/>
          <w:gallery w:val="placeholder"/>
        </w:category>
        <w:types>
          <w:type w:val="bbPlcHdr"/>
        </w:types>
        <w:behaviors>
          <w:behavior w:val="content"/>
        </w:behaviors>
        <w:guid w:val="{8F777F42-56E6-43CB-A0F8-0F9D0D377AF3}"/>
      </w:docPartPr>
      <w:docPartBody>
        <w:p w:rsidR="00B6056D" w:rsidRDefault="00B6056D">
          <w:pPr>
            <w:pStyle w:val="AED4E7B07799492A9710721D2C768724"/>
          </w:pPr>
          <w:r w:rsidRPr="00B10548">
            <w:rPr>
              <w:rStyle w:val="placeholder1Char"/>
            </w:rPr>
            <w:t>________</w:t>
          </w:r>
        </w:p>
      </w:docPartBody>
    </w:docPart>
    <w:docPart>
      <w:docPartPr>
        <w:name w:val="0F223D6CF37C418CB5FE01C47060EAEE"/>
        <w:category>
          <w:name w:val="常规"/>
          <w:gallery w:val="placeholder"/>
        </w:category>
        <w:types>
          <w:type w:val="bbPlcHdr"/>
        </w:types>
        <w:behaviors>
          <w:behavior w:val="content"/>
        </w:behaviors>
        <w:guid w:val="{917FD363-D08C-4FA6-BA1C-AD721022D1AB}"/>
      </w:docPartPr>
      <w:docPartBody>
        <w:p w:rsidR="00B6056D" w:rsidRDefault="00B6056D">
          <w:pPr>
            <w:pStyle w:val="0F223D6CF37C418CB5FE01C47060EAEE"/>
          </w:pPr>
          <w:r w:rsidRPr="001524D6">
            <w:rPr>
              <w:rStyle w:val="placeholder1Char"/>
            </w:rPr>
            <w:t>___________________________________________________________________</w:t>
          </w:r>
        </w:p>
      </w:docPartBody>
    </w:docPart>
    <w:docPart>
      <w:docPartPr>
        <w:name w:val="2D603CD32D40496F92EAFD2E7BB620F0"/>
        <w:category>
          <w:name w:val="常规"/>
          <w:gallery w:val="placeholder"/>
        </w:category>
        <w:types>
          <w:type w:val="bbPlcHdr"/>
        </w:types>
        <w:behaviors>
          <w:behavior w:val="content"/>
        </w:behaviors>
        <w:guid w:val="{7CF525E8-3962-4138-B2AD-B0334FD0F301}"/>
      </w:docPartPr>
      <w:docPartBody>
        <w:p w:rsidR="00B6056D" w:rsidRDefault="00B6056D">
          <w:pPr>
            <w:pStyle w:val="2D603CD32D40496F92EAFD2E7BB620F0"/>
          </w:pPr>
          <w:r w:rsidRPr="00B10548">
            <w:rPr>
              <w:rStyle w:val="placeholder1Char"/>
              <w:rFonts w:hint="eastAsia"/>
            </w:rPr>
            <w:t>__________</w:t>
          </w:r>
        </w:p>
      </w:docPartBody>
    </w:docPart>
    <w:docPart>
      <w:docPartPr>
        <w:name w:val="2CE3909FC7FC48DDBAD5A1CF96D46EEC"/>
        <w:category>
          <w:name w:val="常规"/>
          <w:gallery w:val="placeholder"/>
        </w:category>
        <w:types>
          <w:type w:val="bbPlcHdr"/>
        </w:types>
        <w:behaviors>
          <w:behavior w:val="content"/>
        </w:behaviors>
        <w:guid w:val="{773244EF-3D57-4EFB-8F7A-EDFBA7A733B0}"/>
      </w:docPartPr>
      <w:docPartBody>
        <w:p w:rsidR="00B6056D" w:rsidRDefault="00B6056D">
          <w:pPr>
            <w:pStyle w:val="2CE3909FC7FC48DDBAD5A1CF96D46EEC"/>
          </w:pPr>
          <w:r w:rsidRPr="00B10548">
            <w:rPr>
              <w:rStyle w:val="placeholder1Char"/>
              <w:rFonts w:hint="eastAsia"/>
            </w:rPr>
            <w:t>__________</w:t>
          </w:r>
        </w:p>
      </w:docPartBody>
    </w:docPart>
    <w:docPart>
      <w:docPartPr>
        <w:name w:val="8BFF0C5838444611B8C94DD9372F5AD8"/>
        <w:category>
          <w:name w:val="常规"/>
          <w:gallery w:val="placeholder"/>
        </w:category>
        <w:types>
          <w:type w:val="bbPlcHdr"/>
        </w:types>
        <w:behaviors>
          <w:behavior w:val="content"/>
        </w:behaviors>
        <w:guid w:val="{0256A489-A4D1-434A-8CE9-B9EED160BF7B}"/>
      </w:docPartPr>
      <w:docPartBody>
        <w:p w:rsidR="00B6056D" w:rsidRDefault="00B6056D">
          <w:pPr>
            <w:pStyle w:val="8BFF0C5838444611B8C94DD9372F5AD8"/>
          </w:pPr>
          <w:r w:rsidRPr="00B10548">
            <w:rPr>
              <w:rStyle w:val="placeholder1Char"/>
              <w:rFonts w:hint="eastAsia"/>
            </w:rPr>
            <w:t>__________</w:t>
          </w:r>
        </w:p>
      </w:docPartBody>
    </w:docPart>
    <w:docPart>
      <w:docPartPr>
        <w:name w:val="AFA0BD0B0BFD46F7A37614EDA5745A33"/>
        <w:category>
          <w:name w:val="常规"/>
          <w:gallery w:val="placeholder"/>
        </w:category>
        <w:types>
          <w:type w:val="bbPlcHdr"/>
        </w:types>
        <w:behaviors>
          <w:behavior w:val="content"/>
        </w:behaviors>
        <w:guid w:val="{6ABD8138-5B8E-4A03-8A10-AF2CFE5EDC03}"/>
      </w:docPartPr>
      <w:docPartBody>
        <w:p w:rsidR="00B6056D" w:rsidRDefault="00B6056D">
          <w:pPr>
            <w:pStyle w:val="AFA0BD0B0BFD46F7A37614EDA5745A33"/>
          </w:pPr>
          <w:r w:rsidRPr="00B10548">
            <w:rPr>
              <w:rStyle w:val="placeholder1Char"/>
              <w:rFonts w:hint="eastAsia"/>
            </w:rPr>
            <w:t>__________</w:t>
          </w:r>
        </w:p>
      </w:docPartBody>
    </w:docPart>
    <w:docPart>
      <w:docPartPr>
        <w:name w:val="87638ECA65EA49B89B3E1CDE5AC3BA87"/>
        <w:category>
          <w:name w:val="常规"/>
          <w:gallery w:val="placeholder"/>
        </w:category>
        <w:types>
          <w:type w:val="bbPlcHdr"/>
        </w:types>
        <w:behaviors>
          <w:behavior w:val="content"/>
        </w:behaviors>
        <w:guid w:val="{5C338413-5A9F-48C7-AE56-F58E0F58C440}"/>
      </w:docPartPr>
      <w:docPartBody>
        <w:p w:rsidR="00B6056D" w:rsidRDefault="00B6056D">
          <w:pPr>
            <w:pStyle w:val="87638ECA65EA49B89B3E1CDE5AC3BA87"/>
          </w:pPr>
          <w:r w:rsidRPr="00B10548">
            <w:rPr>
              <w:rStyle w:val="placeholder1Char"/>
              <w:rFonts w:hint="eastAsia"/>
            </w:rPr>
            <w:t>__________</w:t>
          </w:r>
        </w:p>
      </w:docPartBody>
    </w:docPart>
    <w:docPart>
      <w:docPartPr>
        <w:name w:val="95C8344A362F4AB7B78F708F19531F77"/>
        <w:category>
          <w:name w:val="常规"/>
          <w:gallery w:val="placeholder"/>
        </w:category>
        <w:types>
          <w:type w:val="bbPlcHdr"/>
        </w:types>
        <w:behaviors>
          <w:behavior w:val="content"/>
        </w:behaviors>
        <w:guid w:val="{A2B4F941-AC89-4B8F-A5B9-CDD689A9149E}"/>
      </w:docPartPr>
      <w:docPartBody>
        <w:p w:rsidR="00B6056D" w:rsidRDefault="00B6056D">
          <w:pPr>
            <w:pStyle w:val="95C8344A362F4AB7B78F708F19531F77"/>
          </w:pPr>
          <w:r w:rsidRPr="00B10548">
            <w:rPr>
              <w:rStyle w:val="placeholder1Char"/>
              <w:rFonts w:hint="eastAsia"/>
            </w:rPr>
            <w:t>__________</w:t>
          </w:r>
        </w:p>
      </w:docPartBody>
    </w:docPart>
    <w:docPart>
      <w:docPartPr>
        <w:name w:val="414136574B554E92B35A50F1E5CA1C1C"/>
        <w:category>
          <w:name w:val="常规"/>
          <w:gallery w:val="placeholder"/>
        </w:category>
        <w:types>
          <w:type w:val="bbPlcHdr"/>
        </w:types>
        <w:behaviors>
          <w:behavior w:val="content"/>
        </w:behaviors>
        <w:guid w:val="{2C6E8377-5336-4866-95AA-1C6486591495}"/>
      </w:docPartPr>
      <w:docPartBody>
        <w:p w:rsidR="00B6056D" w:rsidRDefault="00B6056D">
          <w:pPr>
            <w:pStyle w:val="414136574B554E92B35A50F1E5CA1C1C"/>
          </w:pPr>
          <w:r w:rsidRPr="00B10548">
            <w:rPr>
              <w:rStyle w:val="placeholder1Char"/>
              <w:rFonts w:hint="eastAsia"/>
            </w:rPr>
            <w:t>__________</w:t>
          </w:r>
        </w:p>
      </w:docPartBody>
    </w:docPart>
    <w:docPart>
      <w:docPartPr>
        <w:name w:val="4E2302276F284CD9AD4E37EB85B6EB77"/>
        <w:category>
          <w:name w:val="常规"/>
          <w:gallery w:val="placeholder"/>
        </w:category>
        <w:types>
          <w:type w:val="bbPlcHdr"/>
        </w:types>
        <w:behaviors>
          <w:behavior w:val="content"/>
        </w:behaviors>
        <w:guid w:val="{E059B2BF-7DC6-49EB-9FA9-B3CB3AF4BF36}"/>
      </w:docPartPr>
      <w:docPartBody>
        <w:p w:rsidR="00B6056D" w:rsidRDefault="00B6056D">
          <w:pPr>
            <w:pStyle w:val="4E2302276F284CD9AD4E37EB85B6EB77"/>
          </w:pPr>
          <w:r w:rsidRPr="00B10548">
            <w:rPr>
              <w:rStyle w:val="placeholder1Char"/>
              <w:rFonts w:hint="eastAsia"/>
            </w:rPr>
            <w:t>__________</w:t>
          </w:r>
        </w:p>
      </w:docPartBody>
    </w:docPart>
    <w:docPart>
      <w:docPartPr>
        <w:name w:val="BAFF3BB5F1CA49279AE927D10A58B70C"/>
        <w:category>
          <w:name w:val="常规"/>
          <w:gallery w:val="placeholder"/>
        </w:category>
        <w:types>
          <w:type w:val="bbPlcHdr"/>
        </w:types>
        <w:behaviors>
          <w:behavior w:val="content"/>
        </w:behaviors>
        <w:guid w:val="{AD286E71-EB3A-49F0-A300-BD948ECA4B51}"/>
      </w:docPartPr>
      <w:docPartBody>
        <w:p w:rsidR="00B6056D" w:rsidRDefault="00B6056D">
          <w:pPr>
            <w:pStyle w:val="BAFF3BB5F1CA49279AE927D10A58B70C"/>
          </w:pPr>
          <w:r w:rsidRPr="00B10548">
            <w:rPr>
              <w:rStyle w:val="placeholder1Char"/>
              <w:rFonts w:hint="eastAsia"/>
            </w:rPr>
            <w:t>__________</w:t>
          </w:r>
        </w:p>
      </w:docPartBody>
    </w:docPart>
    <w:docPart>
      <w:docPartPr>
        <w:name w:val="9506E38757B04B62B0A9AC4CA070050B"/>
        <w:category>
          <w:name w:val="常规"/>
          <w:gallery w:val="placeholder"/>
        </w:category>
        <w:types>
          <w:type w:val="bbPlcHdr"/>
        </w:types>
        <w:behaviors>
          <w:behavior w:val="content"/>
        </w:behaviors>
        <w:guid w:val="{6F2E9927-614C-4267-95AC-08ADCD29DA72}"/>
      </w:docPartPr>
      <w:docPartBody>
        <w:p w:rsidR="00B6056D" w:rsidRPr="00525FD5" w:rsidRDefault="00B6056D" w:rsidP="00B6056D">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B6056D" w:rsidRDefault="00B6056D">
          <w:pPr>
            <w:pStyle w:val="9506E38757B04B62B0A9AC4CA070050B"/>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8C3668E3F91F41958D0A92AEA877A758"/>
        <w:category>
          <w:name w:val="常规"/>
          <w:gallery w:val="placeholder"/>
        </w:category>
        <w:types>
          <w:type w:val="bbPlcHdr"/>
        </w:types>
        <w:behaviors>
          <w:behavior w:val="content"/>
        </w:behaviors>
        <w:guid w:val="{3119C30B-BD9D-4A4E-BBF7-D9F3A806B724}"/>
      </w:docPartPr>
      <w:docPartBody>
        <w:p w:rsidR="00B6056D" w:rsidRPr="00525FD5" w:rsidRDefault="00B6056D" w:rsidP="00B6056D">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B6056D" w:rsidRPr="00525FD5" w:rsidRDefault="00B6056D" w:rsidP="00B6056D">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B6056D" w:rsidRPr="00525FD5" w:rsidRDefault="00B6056D" w:rsidP="00B6056D">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B6056D" w:rsidRDefault="00B6056D">
          <w:pPr>
            <w:pStyle w:val="8C3668E3F91F41958D0A92AEA877A758"/>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DB9B4933278442A486EF68D9C2F308F3"/>
        <w:category>
          <w:name w:val="常规"/>
          <w:gallery w:val="placeholder"/>
        </w:category>
        <w:types>
          <w:type w:val="bbPlcHdr"/>
        </w:types>
        <w:behaviors>
          <w:behavior w:val="content"/>
        </w:behaviors>
        <w:guid w:val="{A3E78889-0FF2-47E3-BF3C-D64B2116E69C}"/>
      </w:docPartPr>
      <w:docPartBody>
        <w:p w:rsidR="00B6056D" w:rsidRDefault="00B6056D">
          <w:pPr>
            <w:pStyle w:val="DB9B4933278442A486EF68D9C2F308F3"/>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1E52EDE89AA146D1BAF17F682BE5D9BE"/>
        <w:category>
          <w:name w:val="常规"/>
          <w:gallery w:val="placeholder"/>
        </w:category>
        <w:types>
          <w:type w:val="bbPlcHdr"/>
        </w:types>
        <w:behaviors>
          <w:behavior w:val="content"/>
        </w:behaviors>
        <w:guid w:val="{26C66A7C-425F-4470-BDEF-77E113231F23}"/>
      </w:docPartPr>
      <w:docPartBody>
        <w:p w:rsidR="00B6056D" w:rsidRDefault="00B6056D">
          <w:pPr>
            <w:pStyle w:val="1E52EDE89AA146D1BAF17F682BE5D9BE"/>
          </w:pPr>
          <w:r w:rsidRPr="00511FDF">
            <w:rPr>
              <w:rStyle w:val="placeholder2Char"/>
              <w:rFonts w:hint="eastAsia"/>
            </w:rPr>
            <w:t>选择</w:t>
          </w:r>
          <w:r w:rsidRPr="00511FDF">
            <w:rPr>
              <w:rStyle w:val="placeholder2Char"/>
            </w:rPr>
            <w:t>日期</w:t>
          </w:r>
        </w:p>
      </w:docPartBody>
    </w:docPart>
    <w:docPart>
      <w:docPartPr>
        <w:name w:val="0EB54BF2ECA3424F8388D7C7DA0DF077"/>
        <w:category>
          <w:name w:val="常规"/>
          <w:gallery w:val="placeholder"/>
        </w:category>
        <w:types>
          <w:type w:val="bbPlcHdr"/>
        </w:types>
        <w:behaviors>
          <w:behavior w:val="content"/>
        </w:behaviors>
        <w:guid w:val="{2489682C-38C7-416A-A69B-F69C85372E87}"/>
      </w:docPartPr>
      <w:docPartBody>
        <w:p w:rsidR="00B6056D" w:rsidRDefault="00B6056D">
          <w:pPr>
            <w:pStyle w:val="0EB54BF2ECA3424F8388D7C7DA0DF077"/>
          </w:pPr>
          <w:r w:rsidRPr="00511FDF">
            <w:rPr>
              <w:rStyle w:val="placeholder2Char"/>
            </w:rPr>
            <w:t>选择日期</w:t>
          </w:r>
        </w:p>
      </w:docPartBody>
    </w:docPart>
    <w:docPart>
      <w:docPartPr>
        <w:name w:val="F9D459F0CF1F4C698AA982CAB5508F8E"/>
        <w:category>
          <w:name w:val="常规"/>
          <w:gallery w:val="placeholder"/>
        </w:category>
        <w:types>
          <w:type w:val="bbPlcHdr"/>
        </w:types>
        <w:behaviors>
          <w:behavior w:val="content"/>
        </w:behaviors>
        <w:guid w:val="{A2E5633D-ADEE-4973-B3C7-C53C07D3B136}"/>
      </w:docPartPr>
      <w:docPartBody>
        <w:p w:rsidR="00B6056D" w:rsidRDefault="00B6056D">
          <w:pPr>
            <w:pStyle w:val="F9D459F0CF1F4C698AA982CAB5508F8E"/>
          </w:pPr>
          <w:r w:rsidRPr="00511FDF">
            <w:rPr>
              <w:rStyle w:val="placeholder1Char"/>
            </w:rPr>
            <w:t>______</w:t>
          </w:r>
        </w:p>
      </w:docPartBody>
    </w:docPart>
    <w:docPart>
      <w:docPartPr>
        <w:name w:val="31848A11FFF548579A71D19700698F5E"/>
        <w:category>
          <w:name w:val="常规"/>
          <w:gallery w:val="placeholder"/>
        </w:category>
        <w:types>
          <w:type w:val="bbPlcHdr"/>
        </w:types>
        <w:behaviors>
          <w:behavior w:val="content"/>
        </w:behaviors>
        <w:guid w:val="{56AAB8AE-0732-4B9D-A279-270B2B1FBC71}"/>
      </w:docPartPr>
      <w:docPartBody>
        <w:p w:rsidR="00B6056D" w:rsidRDefault="00B6056D">
          <w:pPr>
            <w:pStyle w:val="31848A11FFF548579A71D19700698F5E"/>
          </w:pPr>
          <w:r w:rsidRPr="00511FDF">
            <w:rPr>
              <w:rStyle w:val="placeholder1Char"/>
              <w:rFonts w:hint="eastAsia"/>
            </w:rPr>
            <w:t>____</w:t>
          </w:r>
        </w:p>
      </w:docPartBody>
    </w:docPart>
    <w:docPart>
      <w:docPartPr>
        <w:name w:val="36269F5154A14EF3A0490E406C16A0BE"/>
        <w:category>
          <w:name w:val="常规"/>
          <w:gallery w:val="placeholder"/>
        </w:category>
        <w:types>
          <w:type w:val="bbPlcHdr"/>
        </w:types>
        <w:behaviors>
          <w:behavior w:val="content"/>
        </w:behaviors>
        <w:guid w:val="{427130E2-A223-401D-A8A1-130FD3766B5C}"/>
      </w:docPartPr>
      <w:docPartBody>
        <w:p w:rsidR="00B6056D" w:rsidRDefault="00B6056D">
          <w:pPr>
            <w:pStyle w:val="36269F5154A14EF3A0490E406C16A0BE"/>
          </w:pPr>
          <w:r w:rsidRPr="00511FDF">
            <w:rPr>
              <w:rStyle w:val="placeholder1Char"/>
            </w:rPr>
            <w:t>____</w:t>
          </w:r>
        </w:p>
      </w:docPartBody>
    </w:docPart>
    <w:docPart>
      <w:docPartPr>
        <w:name w:val="06631B53AECE40C591794C79AAE43EE5"/>
        <w:category>
          <w:name w:val="常规"/>
          <w:gallery w:val="placeholder"/>
        </w:category>
        <w:types>
          <w:type w:val="bbPlcHdr"/>
        </w:types>
        <w:behaviors>
          <w:behavior w:val="content"/>
        </w:behaviors>
        <w:guid w:val="{AA2325E3-0167-4FD4-AB0D-75B520EFC0D2}"/>
      </w:docPartPr>
      <w:docPartBody>
        <w:p w:rsidR="00B6056D" w:rsidRDefault="00B6056D">
          <w:pPr>
            <w:pStyle w:val="06631B53AECE40C591794C79AAE43EE5"/>
          </w:pPr>
          <w:r w:rsidRPr="00511FDF">
            <w:rPr>
              <w:rStyle w:val="placeholder1Char"/>
              <w:rFonts w:hint="eastAsia"/>
            </w:rPr>
            <w:t>____</w:t>
          </w:r>
        </w:p>
      </w:docPartBody>
    </w:docPart>
    <w:docPart>
      <w:docPartPr>
        <w:name w:val="61A9B201B5344D92BAE7197CF6EE305B"/>
        <w:category>
          <w:name w:val="常规"/>
          <w:gallery w:val="placeholder"/>
        </w:category>
        <w:types>
          <w:type w:val="bbPlcHdr"/>
        </w:types>
        <w:behaviors>
          <w:behavior w:val="content"/>
        </w:behaviors>
        <w:guid w:val="{9974BF45-E822-446B-91E5-89291216822B}"/>
      </w:docPartPr>
      <w:docPartBody>
        <w:p w:rsidR="00B6056D" w:rsidRDefault="00B6056D">
          <w:pPr>
            <w:pStyle w:val="61A9B201B5344D92BAE7197CF6EE305B"/>
          </w:pPr>
          <w:r w:rsidRPr="00511FDF">
            <w:rPr>
              <w:rStyle w:val="placeholder1Char"/>
            </w:rPr>
            <w:t>____</w:t>
          </w:r>
        </w:p>
      </w:docPartBody>
    </w:docPart>
    <w:docPart>
      <w:docPartPr>
        <w:name w:val="F9F7C4E556684833B756336176E724D6"/>
        <w:category>
          <w:name w:val="常规"/>
          <w:gallery w:val="placeholder"/>
        </w:category>
        <w:types>
          <w:type w:val="bbPlcHdr"/>
        </w:types>
        <w:behaviors>
          <w:behavior w:val="content"/>
        </w:behaviors>
        <w:guid w:val="{9550F570-050B-4F71-9542-220E6B762BA8}"/>
      </w:docPartPr>
      <w:docPartBody>
        <w:p w:rsidR="00B6056D" w:rsidRDefault="00B6056D">
          <w:pPr>
            <w:pStyle w:val="F9F7C4E556684833B756336176E724D6"/>
          </w:pPr>
          <w:r w:rsidRPr="00511FDF">
            <w:rPr>
              <w:rStyle w:val="placeholder1Char"/>
            </w:rPr>
            <w:t>____</w:t>
          </w:r>
        </w:p>
      </w:docPartBody>
    </w:docPart>
    <w:docPart>
      <w:docPartPr>
        <w:name w:val="73EA930A42C44C5DACF669BC6A345B76"/>
        <w:category>
          <w:name w:val="常规"/>
          <w:gallery w:val="placeholder"/>
        </w:category>
        <w:types>
          <w:type w:val="bbPlcHdr"/>
        </w:types>
        <w:behaviors>
          <w:behavior w:val="content"/>
        </w:behaviors>
        <w:guid w:val="{E9CF4721-52B4-4D37-85FB-827870187E8F}"/>
      </w:docPartPr>
      <w:docPartBody>
        <w:p w:rsidR="00B6056D" w:rsidRDefault="00B6056D">
          <w:pPr>
            <w:pStyle w:val="73EA930A42C44C5DACF669BC6A345B76"/>
          </w:pPr>
          <w:r w:rsidRPr="00511FDF">
            <w:rPr>
              <w:rStyle w:val="placeholder1Char"/>
            </w:rPr>
            <w:t>____</w:t>
          </w:r>
        </w:p>
      </w:docPartBody>
    </w:docPart>
    <w:docPart>
      <w:docPartPr>
        <w:name w:val="6FA82E8E051C4B18B88B29EB6EE66A5C"/>
        <w:category>
          <w:name w:val="常规"/>
          <w:gallery w:val="placeholder"/>
        </w:category>
        <w:types>
          <w:type w:val="bbPlcHdr"/>
        </w:types>
        <w:behaviors>
          <w:behavior w:val="content"/>
        </w:behaviors>
        <w:guid w:val="{8DD363A9-2440-4560-B282-2867159122FA}"/>
      </w:docPartPr>
      <w:docPartBody>
        <w:p w:rsidR="00B6056D" w:rsidRDefault="00B6056D">
          <w:pPr>
            <w:pStyle w:val="6FA82E8E051C4B18B88B29EB6EE66A5C"/>
          </w:pPr>
          <w:r w:rsidRPr="00511FDF">
            <w:rPr>
              <w:rStyle w:val="placeholder1Char"/>
            </w:rPr>
            <w:t>____</w:t>
          </w:r>
        </w:p>
      </w:docPartBody>
    </w:docPart>
    <w:docPart>
      <w:docPartPr>
        <w:name w:val="88DAE3E03CD04567960A4C5C9F43CAF2"/>
        <w:category>
          <w:name w:val="常规"/>
          <w:gallery w:val="placeholder"/>
        </w:category>
        <w:types>
          <w:type w:val="bbPlcHdr"/>
        </w:types>
        <w:behaviors>
          <w:behavior w:val="content"/>
        </w:behaviors>
        <w:guid w:val="{47817F13-53E8-457E-B6F7-D02DB467A56A}"/>
      </w:docPartPr>
      <w:docPartBody>
        <w:p w:rsidR="00B6056D" w:rsidRDefault="00B6056D">
          <w:pPr>
            <w:pStyle w:val="88DAE3E03CD04567960A4C5C9F43CAF2"/>
          </w:pPr>
          <w:r w:rsidRPr="00511FDF">
            <w:rPr>
              <w:rStyle w:val="placeholder1Char"/>
            </w:rPr>
            <w:t>_______</w:t>
          </w:r>
        </w:p>
      </w:docPartBody>
    </w:docPart>
    <w:docPart>
      <w:docPartPr>
        <w:name w:val="8E6E1ED976AC4BBB8CB18D7B22AED858"/>
        <w:category>
          <w:name w:val="常规"/>
          <w:gallery w:val="placeholder"/>
        </w:category>
        <w:types>
          <w:type w:val="bbPlcHdr"/>
        </w:types>
        <w:behaviors>
          <w:behavior w:val="content"/>
        </w:behaviors>
        <w:guid w:val="{B81C093F-68A6-4057-8AC0-ECEE91009FDE}"/>
      </w:docPartPr>
      <w:docPartBody>
        <w:p w:rsidR="00B6056D" w:rsidRDefault="00B6056D">
          <w:pPr>
            <w:pStyle w:val="8E6E1ED976AC4BBB8CB18D7B22AED858"/>
          </w:pPr>
          <w:r w:rsidRPr="00511FDF">
            <w:rPr>
              <w:rStyle w:val="placeholder1Char"/>
              <w:rFonts w:hint="eastAsia"/>
            </w:rPr>
            <w:t>选择</w:t>
          </w:r>
        </w:p>
      </w:docPartBody>
    </w:docPart>
    <w:docPart>
      <w:docPartPr>
        <w:name w:val="3256D5C7C7FC44649845E2D3AA595BBF"/>
        <w:category>
          <w:name w:val="常规"/>
          <w:gallery w:val="placeholder"/>
        </w:category>
        <w:types>
          <w:type w:val="bbPlcHdr"/>
        </w:types>
        <w:behaviors>
          <w:behavior w:val="content"/>
        </w:behaviors>
        <w:guid w:val="{73BFD51D-3660-4936-BCC9-926E5A9F369F}"/>
      </w:docPartPr>
      <w:docPartBody>
        <w:p w:rsidR="00B6056D" w:rsidRDefault="00B6056D">
          <w:pPr>
            <w:pStyle w:val="3256D5C7C7FC44649845E2D3AA595BBF"/>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19042BEC8B3A4744B61F208A71B8DE33"/>
        <w:category>
          <w:name w:val="常规"/>
          <w:gallery w:val="placeholder"/>
        </w:category>
        <w:types>
          <w:type w:val="bbPlcHdr"/>
        </w:types>
        <w:behaviors>
          <w:behavior w:val="content"/>
        </w:behaviors>
        <w:guid w:val="{5EFF8D2A-5BC4-4759-8B4D-C1B1031067DD}"/>
      </w:docPartPr>
      <w:docPartBody>
        <w:p w:rsidR="00B6056D" w:rsidRDefault="00B6056D">
          <w:pPr>
            <w:pStyle w:val="19042BEC8B3A4744B61F208A71B8DE33"/>
          </w:pPr>
          <w:r w:rsidRPr="00511FDF">
            <w:rPr>
              <w:rStyle w:val="placeholder1Char"/>
              <w:rFonts w:hint="eastAsia"/>
            </w:rPr>
            <w:t>________</w:t>
          </w:r>
        </w:p>
      </w:docPartBody>
    </w:docPart>
    <w:docPart>
      <w:docPartPr>
        <w:name w:val="E50E7C23153B407D9AF81FCAE21FD824"/>
        <w:category>
          <w:name w:val="常规"/>
          <w:gallery w:val="placeholder"/>
        </w:category>
        <w:types>
          <w:type w:val="bbPlcHdr"/>
        </w:types>
        <w:behaviors>
          <w:behavior w:val="content"/>
        </w:behaviors>
        <w:guid w:val="{7F9EAD41-AAEA-4260-813B-60C8C52B3C0D}"/>
      </w:docPartPr>
      <w:docPartBody>
        <w:p w:rsidR="00B6056D" w:rsidRDefault="00B6056D">
          <w:pPr>
            <w:pStyle w:val="E50E7C23153B407D9AF81FCAE21FD824"/>
          </w:pPr>
          <w:r w:rsidRPr="00511FDF">
            <w:rPr>
              <w:rStyle w:val="placeholder1Char"/>
            </w:rPr>
            <w:t>________</w:t>
          </w:r>
        </w:p>
      </w:docPartBody>
    </w:docPart>
    <w:docPart>
      <w:docPartPr>
        <w:name w:val="0D1BB3CCAF094568B8E25D145B5F3F0A"/>
        <w:category>
          <w:name w:val="常规"/>
          <w:gallery w:val="placeholder"/>
        </w:category>
        <w:types>
          <w:type w:val="bbPlcHdr"/>
        </w:types>
        <w:behaviors>
          <w:behavior w:val="content"/>
        </w:behaviors>
        <w:guid w:val="{2F821BF1-1CC6-4737-9D49-F2CFBF3A590B}"/>
      </w:docPartPr>
      <w:docPartBody>
        <w:p w:rsidR="00B6056D" w:rsidRDefault="00B6056D">
          <w:pPr>
            <w:pStyle w:val="0D1BB3CCAF094568B8E25D145B5F3F0A"/>
          </w:pPr>
          <w:r w:rsidRPr="00511FDF">
            <w:rPr>
              <w:rStyle w:val="placeholder1Char"/>
              <w:rFonts w:hint="eastAsia"/>
            </w:rPr>
            <w:t>________</w:t>
          </w:r>
        </w:p>
      </w:docPartBody>
    </w:docPart>
    <w:docPart>
      <w:docPartPr>
        <w:name w:val="1EFB9F24FCD54ABDB2FABD053B1ED02A"/>
        <w:category>
          <w:name w:val="常规"/>
          <w:gallery w:val="placeholder"/>
        </w:category>
        <w:types>
          <w:type w:val="bbPlcHdr"/>
        </w:types>
        <w:behaviors>
          <w:behavior w:val="content"/>
        </w:behaviors>
        <w:guid w:val="{FE1C13C7-9246-4CB4-829E-7BA96CC01C22}"/>
      </w:docPartPr>
      <w:docPartBody>
        <w:p w:rsidR="00B6056D" w:rsidRDefault="00B6056D">
          <w:pPr>
            <w:pStyle w:val="1EFB9F24FCD54ABDB2FABD053B1ED02A"/>
          </w:pPr>
          <w:r w:rsidRPr="00511FDF">
            <w:rPr>
              <w:rStyle w:val="placeholder1Char"/>
              <w:rFonts w:hint="eastAsia"/>
            </w:rPr>
            <w:t>______</w:t>
          </w:r>
        </w:p>
      </w:docPartBody>
    </w:docPart>
    <w:docPart>
      <w:docPartPr>
        <w:name w:val="A3E01DDC91A845659A90F8AFFAEAF3AA"/>
        <w:category>
          <w:name w:val="常规"/>
          <w:gallery w:val="placeholder"/>
        </w:category>
        <w:types>
          <w:type w:val="bbPlcHdr"/>
        </w:types>
        <w:behaviors>
          <w:behavior w:val="content"/>
        </w:behaviors>
        <w:guid w:val="{448648BD-7D3B-4C60-B864-DD4AFF3F4C4A}"/>
      </w:docPartPr>
      <w:docPartBody>
        <w:p w:rsidR="00B6056D" w:rsidRDefault="00B6056D">
          <w:pPr>
            <w:pStyle w:val="A3E01DDC91A845659A90F8AFFAEAF3AA"/>
          </w:pPr>
          <w:r w:rsidRPr="00511FDF">
            <w:rPr>
              <w:rStyle w:val="placeholder1Char"/>
            </w:rPr>
            <w:t>______</w:t>
          </w:r>
        </w:p>
      </w:docPartBody>
    </w:docPart>
    <w:docPart>
      <w:docPartPr>
        <w:name w:val="05421835FA0C46A6A3B279021E813EDA"/>
        <w:category>
          <w:name w:val="常规"/>
          <w:gallery w:val="placeholder"/>
        </w:category>
        <w:types>
          <w:type w:val="bbPlcHdr"/>
        </w:types>
        <w:behaviors>
          <w:behavior w:val="content"/>
        </w:behaviors>
        <w:guid w:val="{6CA44B4A-0C8F-4D04-BC92-FB48B9F3A8B5}"/>
      </w:docPartPr>
      <w:docPartBody>
        <w:p w:rsidR="00B6056D" w:rsidRDefault="00B6056D">
          <w:pPr>
            <w:pStyle w:val="05421835FA0C46A6A3B279021E813EDA"/>
          </w:pPr>
          <w:r w:rsidRPr="00511FDF">
            <w:rPr>
              <w:rStyle w:val="placeholder1Char"/>
            </w:rPr>
            <w:t>____</w:t>
          </w:r>
        </w:p>
      </w:docPartBody>
    </w:docPart>
    <w:docPart>
      <w:docPartPr>
        <w:name w:val="6AFF02CBD1A44923BF09C0A13A72FAC3"/>
        <w:category>
          <w:name w:val="常规"/>
          <w:gallery w:val="placeholder"/>
        </w:category>
        <w:types>
          <w:type w:val="bbPlcHdr"/>
        </w:types>
        <w:behaviors>
          <w:behavior w:val="content"/>
        </w:behaviors>
        <w:guid w:val="{5A03DC0F-194F-44FF-8B58-5E2A7790FE72}"/>
      </w:docPartPr>
      <w:docPartBody>
        <w:p w:rsidR="00B6056D" w:rsidRDefault="00B6056D">
          <w:pPr>
            <w:pStyle w:val="6AFF02CBD1A44923BF09C0A13A72FAC3"/>
          </w:pPr>
          <w:r w:rsidRPr="00511FDF">
            <w:rPr>
              <w:rStyle w:val="placeholder2Char"/>
              <w:rFonts w:hint="eastAsia"/>
              <w:sz w:val="18"/>
              <w:szCs w:val="18"/>
            </w:rPr>
            <w:t>选择</w:t>
          </w:r>
          <w:r w:rsidRPr="00511FDF">
            <w:rPr>
              <w:rStyle w:val="placeholder2Char"/>
              <w:sz w:val="18"/>
              <w:szCs w:val="18"/>
            </w:rPr>
            <w:t>日期</w:t>
          </w:r>
        </w:p>
      </w:docPartBody>
    </w:docPart>
    <w:docPart>
      <w:docPartPr>
        <w:name w:val="56B9D81F68634F93925916483B063686"/>
        <w:category>
          <w:name w:val="常规"/>
          <w:gallery w:val="placeholder"/>
        </w:category>
        <w:types>
          <w:type w:val="bbPlcHdr"/>
        </w:types>
        <w:behaviors>
          <w:behavior w:val="content"/>
        </w:behaviors>
        <w:guid w:val="{4EB10436-BA34-4FDC-821A-49CD49EBA314}"/>
      </w:docPartPr>
      <w:docPartBody>
        <w:p w:rsidR="00B6056D" w:rsidRDefault="00B6056D">
          <w:pPr>
            <w:pStyle w:val="56B9D81F68634F93925916483B063686"/>
          </w:pPr>
          <w:r w:rsidRPr="00511FDF">
            <w:rPr>
              <w:rStyle w:val="placeholder2Char"/>
              <w:rFonts w:hint="eastAsia"/>
              <w:sz w:val="18"/>
              <w:szCs w:val="18"/>
            </w:rPr>
            <w:t>选择日期</w:t>
          </w:r>
        </w:p>
      </w:docPartBody>
    </w:docPart>
    <w:docPart>
      <w:docPartPr>
        <w:name w:val="99E238B322EB4707ABF63BB56F4E8C95"/>
        <w:category>
          <w:name w:val="常规"/>
          <w:gallery w:val="placeholder"/>
        </w:category>
        <w:types>
          <w:type w:val="bbPlcHdr"/>
        </w:types>
        <w:behaviors>
          <w:behavior w:val="content"/>
        </w:behaviors>
        <w:guid w:val="{933FE6AA-D96D-4A6E-AB17-083D3ED182B8}"/>
      </w:docPartPr>
      <w:docPartBody>
        <w:p w:rsidR="00B6056D" w:rsidRDefault="00B6056D">
          <w:pPr>
            <w:pStyle w:val="99E238B322EB4707ABF63BB56F4E8C95"/>
          </w:pPr>
          <w:r w:rsidRPr="00511FDF">
            <w:rPr>
              <w:rStyle w:val="placeholder1Char"/>
              <w:rFonts w:hint="eastAsia"/>
            </w:rPr>
            <w:t>__________</w:t>
          </w:r>
        </w:p>
      </w:docPartBody>
    </w:docPart>
    <w:docPart>
      <w:docPartPr>
        <w:name w:val="8DA22870FC7946AB8047CEEE00E0B663"/>
        <w:category>
          <w:name w:val="常规"/>
          <w:gallery w:val="placeholder"/>
        </w:category>
        <w:types>
          <w:type w:val="bbPlcHdr"/>
        </w:types>
        <w:behaviors>
          <w:behavior w:val="content"/>
        </w:behaviors>
        <w:guid w:val="{3BE12740-011B-4B8A-A2BC-7382730AB096}"/>
      </w:docPartPr>
      <w:docPartBody>
        <w:p w:rsidR="00B6056D" w:rsidRDefault="00B6056D">
          <w:pPr>
            <w:pStyle w:val="8DA22870FC7946AB8047CEEE00E0B663"/>
          </w:pPr>
          <w:r w:rsidRPr="00511FDF">
            <w:rPr>
              <w:rStyle w:val="placeholder1Char"/>
            </w:rPr>
            <w:t>____________</w:t>
          </w:r>
        </w:p>
      </w:docPartBody>
    </w:docPart>
    <w:docPart>
      <w:docPartPr>
        <w:name w:val="3B37CF68A80F433896BD1340FD9ED790"/>
        <w:category>
          <w:name w:val="常规"/>
          <w:gallery w:val="placeholder"/>
        </w:category>
        <w:types>
          <w:type w:val="bbPlcHdr"/>
        </w:types>
        <w:behaviors>
          <w:behavior w:val="content"/>
        </w:behaviors>
        <w:guid w:val="{E865F784-8543-4464-A93D-4E10B29CE85F}"/>
      </w:docPartPr>
      <w:docPartBody>
        <w:p w:rsidR="00B6056D" w:rsidRDefault="00B6056D">
          <w:pPr>
            <w:pStyle w:val="3B37CF68A80F433896BD1340FD9ED790"/>
          </w:pPr>
          <w:r w:rsidRPr="00511FDF">
            <w:rPr>
              <w:rStyle w:val="placeholder1Char"/>
              <w:rFonts w:hint="eastAsia"/>
            </w:rPr>
            <w:t>____</w:t>
          </w:r>
        </w:p>
      </w:docPartBody>
    </w:docPart>
    <w:docPart>
      <w:docPartPr>
        <w:name w:val="023FAF24D24F4353AE1B3BD38D487731"/>
        <w:category>
          <w:name w:val="常规"/>
          <w:gallery w:val="placeholder"/>
        </w:category>
        <w:types>
          <w:type w:val="bbPlcHdr"/>
        </w:types>
        <w:behaviors>
          <w:behavior w:val="content"/>
        </w:behaviors>
        <w:guid w:val="{158A11E7-5A64-4B15-AC29-EA4087BF61C0}"/>
      </w:docPartPr>
      <w:docPartBody>
        <w:p w:rsidR="00B6056D" w:rsidRDefault="00B6056D">
          <w:pPr>
            <w:pStyle w:val="023FAF24D24F4353AE1B3BD38D487731"/>
          </w:pPr>
          <w:r w:rsidRPr="00511FDF">
            <w:rPr>
              <w:rStyle w:val="placeholder1Char"/>
            </w:rPr>
            <w:t>____</w:t>
          </w:r>
        </w:p>
      </w:docPartBody>
    </w:docPart>
    <w:docPart>
      <w:docPartPr>
        <w:name w:val="BFA1F921DBEC4C7C96B0F36DC7C1C011"/>
        <w:category>
          <w:name w:val="常规"/>
          <w:gallery w:val="placeholder"/>
        </w:category>
        <w:types>
          <w:type w:val="bbPlcHdr"/>
        </w:types>
        <w:behaviors>
          <w:behavior w:val="content"/>
        </w:behaviors>
        <w:guid w:val="{BD58D24B-97B3-456C-96F4-C50B174C0C2E}"/>
      </w:docPartPr>
      <w:docPartBody>
        <w:p w:rsidR="00B6056D" w:rsidRDefault="00B6056D">
          <w:pPr>
            <w:pStyle w:val="BFA1F921DBEC4C7C96B0F36DC7C1C011"/>
          </w:pPr>
          <w:r w:rsidRPr="00511FDF">
            <w:rPr>
              <w:rStyle w:val="placeholder1Char"/>
            </w:rPr>
            <w:t>____________</w:t>
          </w:r>
        </w:p>
      </w:docPartBody>
    </w:docPart>
    <w:docPart>
      <w:docPartPr>
        <w:name w:val="673D938C1C894E38814F3B7D6306570D"/>
        <w:category>
          <w:name w:val="常规"/>
          <w:gallery w:val="placeholder"/>
        </w:category>
        <w:types>
          <w:type w:val="bbPlcHdr"/>
        </w:types>
        <w:behaviors>
          <w:behavior w:val="content"/>
        </w:behaviors>
        <w:guid w:val="{6EEBFA00-2DEA-4268-B341-F63E7530CEE2}"/>
      </w:docPartPr>
      <w:docPartBody>
        <w:p w:rsidR="00B6056D" w:rsidRDefault="00B6056D">
          <w:pPr>
            <w:pStyle w:val="673D938C1C894E38814F3B7D6306570D"/>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9E8B492735A546CD89828D49F2D08AF2"/>
        <w:category>
          <w:name w:val="常规"/>
          <w:gallery w:val="placeholder"/>
        </w:category>
        <w:types>
          <w:type w:val="bbPlcHdr"/>
        </w:types>
        <w:behaviors>
          <w:behavior w:val="content"/>
        </w:behaviors>
        <w:guid w:val="{B92D3329-B113-4721-9293-E0389970D9ED}"/>
      </w:docPartPr>
      <w:docPartBody>
        <w:p w:rsidR="00B6056D" w:rsidRDefault="00B6056D">
          <w:pPr>
            <w:pStyle w:val="9E8B492735A546CD89828D49F2D08AF2"/>
          </w:pPr>
          <w:r w:rsidRPr="00511FDF">
            <w:rPr>
              <w:rStyle w:val="placeholder1Char"/>
            </w:rPr>
            <w:t>____</w:t>
          </w:r>
          <w:r w:rsidRPr="00511FDF">
            <w:rPr>
              <w:rStyle w:val="placeholder1Char"/>
              <w:rFonts w:hint="eastAsia"/>
            </w:rPr>
            <w:t>______</w:t>
          </w:r>
        </w:p>
      </w:docPartBody>
    </w:docPart>
    <w:docPart>
      <w:docPartPr>
        <w:name w:val="923D7AAFBB214B51BFA21F4A44A7DB5D"/>
        <w:category>
          <w:name w:val="常规"/>
          <w:gallery w:val="placeholder"/>
        </w:category>
        <w:types>
          <w:type w:val="bbPlcHdr"/>
        </w:types>
        <w:behaviors>
          <w:behavior w:val="content"/>
        </w:behaviors>
        <w:guid w:val="{077FC84B-3698-4544-84E5-AA406FD623FC}"/>
      </w:docPartPr>
      <w:docPartBody>
        <w:p w:rsidR="00B6056D" w:rsidRDefault="00B6056D">
          <w:pPr>
            <w:pStyle w:val="923D7AAFBB214B51BFA21F4A44A7DB5D"/>
          </w:pPr>
          <w:r w:rsidRPr="00511FDF">
            <w:rPr>
              <w:rStyle w:val="placeholder1Char"/>
            </w:rPr>
            <w:t>____</w:t>
          </w:r>
          <w:r w:rsidRPr="00511FDF">
            <w:rPr>
              <w:rStyle w:val="placeholder1Char"/>
              <w:rFonts w:hint="eastAsia"/>
            </w:rPr>
            <w:t>__</w:t>
          </w:r>
        </w:p>
      </w:docPartBody>
    </w:docPart>
    <w:docPart>
      <w:docPartPr>
        <w:name w:val="D8E66A2BD7C04F9CA572F8495B3FF0BD"/>
        <w:category>
          <w:name w:val="常规"/>
          <w:gallery w:val="placeholder"/>
        </w:category>
        <w:types>
          <w:type w:val="bbPlcHdr"/>
        </w:types>
        <w:behaviors>
          <w:behavior w:val="content"/>
        </w:behaviors>
        <w:guid w:val="{6B0DA5EC-FA1D-4951-A8B6-3D27FCAE9652}"/>
      </w:docPartPr>
      <w:docPartBody>
        <w:p w:rsidR="00B6056D" w:rsidRDefault="00B6056D">
          <w:pPr>
            <w:pStyle w:val="D8E66A2BD7C04F9CA572F8495B3FF0BD"/>
          </w:pPr>
          <w:r w:rsidRPr="00511FDF">
            <w:rPr>
              <w:rStyle w:val="placeholder1Char"/>
            </w:rPr>
            <w:t>_______</w:t>
          </w:r>
        </w:p>
      </w:docPartBody>
    </w:docPart>
    <w:docPart>
      <w:docPartPr>
        <w:name w:val="EE2782702B0143629A6A2534CB114B01"/>
        <w:category>
          <w:name w:val="常规"/>
          <w:gallery w:val="placeholder"/>
        </w:category>
        <w:types>
          <w:type w:val="bbPlcHdr"/>
        </w:types>
        <w:behaviors>
          <w:behavior w:val="content"/>
        </w:behaviors>
        <w:guid w:val="{61788BF3-79D6-40D6-B477-C481E773EEA7}"/>
      </w:docPartPr>
      <w:docPartBody>
        <w:p w:rsidR="00B6056D" w:rsidRDefault="00B6056D">
          <w:pPr>
            <w:pStyle w:val="EE2782702B0143629A6A2534CB114B01"/>
          </w:pPr>
          <w:r w:rsidRPr="00511FDF">
            <w:rPr>
              <w:rStyle w:val="placeholder1Char"/>
            </w:rPr>
            <w:t>_________</w:t>
          </w:r>
        </w:p>
      </w:docPartBody>
    </w:docPart>
    <w:docPart>
      <w:docPartPr>
        <w:name w:val="BCF7D4350E9A40DC966F29AEAB2A5B2A"/>
        <w:category>
          <w:name w:val="常规"/>
          <w:gallery w:val="placeholder"/>
        </w:category>
        <w:types>
          <w:type w:val="bbPlcHdr"/>
        </w:types>
        <w:behaviors>
          <w:behavior w:val="content"/>
        </w:behaviors>
        <w:guid w:val="{B45C0FED-63A4-46BF-955D-AE694417780D}"/>
      </w:docPartPr>
      <w:docPartBody>
        <w:p w:rsidR="00B6056D" w:rsidRDefault="00B6056D">
          <w:pPr>
            <w:pStyle w:val="BCF7D4350E9A40DC966F29AEAB2A5B2A"/>
          </w:pPr>
          <w:r w:rsidRPr="00511FDF">
            <w:rPr>
              <w:rStyle w:val="placeholder1Char"/>
            </w:rPr>
            <w:t>______</w:t>
          </w:r>
        </w:p>
      </w:docPartBody>
    </w:docPart>
    <w:docPart>
      <w:docPartPr>
        <w:name w:val="11172A9B0EBD4F1380F222B8C097CC4F"/>
        <w:category>
          <w:name w:val="常规"/>
          <w:gallery w:val="placeholder"/>
        </w:category>
        <w:types>
          <w:type w:val="bbPlcHdr"/>
        </w:types>
        <w:behaviors>
          <w:behavior w:val="content"/>
        </w:behaviors>
        <w:guid w:val="{C92D3149-031C-4D43-93DB-BAC159C4CEA3}"/>
      </w:docPartPr>
      <w:docPartBody>
        <w:p w:rsidR="00B6056D" w:rsidRDefault="00B6056D">
          <w:pPr>
            <w:pStyle w:val="11172A9B0EBD4F1380F222B8C097CC4F"/>
          </w:pPr>
          <w:r w:rsidRPr="00511FDF">
            <w:rPr>
              <w:rStyle w:val="placeholder1Char"/>
            </w:rPr>
            <w:t>________</w:t>
          </w:r>
        </w:p>
      </w:docPartBody>
    </w:docPart>
    <w:docPart>
      <w:docPartPr>
        <w:name w:val="DBCCAD7B844A4578AB04F9D44C29D4B9"/>
        <w:category>
          <w:name w:val="常规"/>
          <w:gallery w:val="placeholder"/>
        </w:category>
        <w:types>
          <w:type w:val="bbPlcHdr"/>
        </w:types>
        <w:behaviors>
          <w:behavior w:val="content"/>
        </w:behaviors>
        <w:guid w:val="{089B09BC-2CD4-457F-877D-C70DE025A4C5}"/>
      </w:docPartPr>
      <w:docPartBody>
        <w:p w:rsidR="00B6056D" w:rsidRDefault="00B6056D">
          <w:pPr>
            <w:pStyle w:val="DBCCAD7B844A4578AB04F9D44C29D4B9"/>
          </w:pPr>
          <w:r w:rsidRPr="00511FDF">
            <w:rPr>
              <w:rStyle w:val="placeholder1Char"/>
              <w:rFonts w:hint="eastAsia"/>
            </w:rPr>
            <w:t>选择</w:t>
          </w:r>
        </w:p>
      </w:docPartBody>
    </w:docPart>
    <w:docPart>
      <w:docPartPr>
        <w:name w:val="C27D740EB8544D1D8CC76B68707AAC0E"/>
        <w:category>
          <w:name w:val="常规"/>
          <w:gallery w:val="placeholder"/>
        </w:category>
        <w:types>
          <w:type w:val="bbPlcHdr"/>
        </w:types>
        <w:behaviors>
          <w:behavior w:val="content"/>
        </w:behaviors>
        <w:guid w:val="{F37FD7C9-FA8E-4FE3-BCEF-6187893275D0}"/>
      </w:docPartPr>
      <w:docPartBody>
        <w:p w:rsidR="00B6056D" w:rsidRDefault="00B6056D">
          <w:pPr>
            <w:pStyle w:val="C27D740EB8544D1D8CC76B68707AAC0E"/>
          </w:pPr>
          <w:r w:rsidRPr="00511FDF">
            <w:rPr>
              <w:rStyle w:val="placeholder1Char"/>
            </w:rPr>
            <w:t>_______</w:t>
          </w:r>
        </w:p>
      </w:docPartBody>
    </w:docPart>
    <w:docPart>
      <w:docPartPr>
        <w:name w:val="36735214F40B4C368982BACF06B2918A"/>
        <w:category>
          <w:name w:val="常规"/>
          <w:gallery w:val="placeholder"/>
        </w:category>
        <w:types>
          <w:type w:val="bbPlcHdr"/>
        </w:types>
        <w:behaviors>
          <w:behavior w:val="content"/>
        </w:behaviors>
        <w:guid w:val="{F640AC52-8B6D-43CC-A2F4-199561F4902A}"/>
      </w:docPartPr>
      <w:docPartBody>
        <w:p w:rsidR="00B6056D" w:rsidRDefault="00B6056D">
          <w:pPr>
            <w:pStyle w:val="36735214F40B4C368982BACF06B2918A"/>
          </w:pPr>
          <w:r w:rsidRPr="00511FDF">
            <w:rPr>
              <w:rStyle w:val="placeholder1Char"/>
              <w:rFonts w:hint="eastAsia"/>
            </w:rPr>
            <w:t>选择</w:t>
          </w:r>
        </w:p>
      </w:docPartBody>
    </w:docPart>
    <w:docPart>
      <w:docPartPr>
        <w:name w:val="E40CC0AF6D0E4A4797BC4577DF8A00EF"/>
        <w:category>
          <w:name w:val="常规"/>
          <w:gallery w:val="placeholder"/>
        </w:category>
        <w:types>
          <w:type w:val="bbPlcHdr"/>
        </w:types>
        <w:behaviors>
          <w:behavior w:val="content"/>
        </w:behaviors>
        <w:guid w:val="{905899DD-D3B9-40E2-BB68-5864B4CD28E7}"/>
      </w:docPartPr>
      <w:docPartBody>
        <w:p w:rsidR="00B6056D" w:rsidRDefault="00B6056D">
          <w:pPr>
            <w:pStyle w:val="E40CC0AF6D0E4A4797BC4577DF8A00EF"/>
          </w:pPr>
          <w:r w:rsidRPr="00511FDF">
            <w:rPr>
              <w:rStyle w:val="placeholder1Char"/>
            </w:rPr>
            <w:t>__________</w:t>
          </w:r>
        </w:p>
      </w:docPartBody>
    </w:docPart>
    <w:docPart>
      <w:docPartPr>
        <w:name w:val="91498C42CA354818A7EB8E5C07373E0F"/>
        <w:category>
          <w:name w:val="常规"/>
          <w:gallery w:val="placeholder"/>
        </w:category>
        <w:types>
          <w:type w:val="bbPlcHdr"/>
        </w:types>
        <w:behaviors>
          <w:behavior w:val="content"/>
        </w:behaviors>
        <w:guid w:val="{87DBDC81-C5E0-471A-97F7-E8E3B3070854}"/>
      </w:docPartPr>
      <w:docPartBody>
        <w:p w:rsidR="00B6056D" w:rsidRDefault="00B6056D">
          <w:pPr>
            <w:pStyle w:val="91498C42CA354818A7EB8E5C07373E0F"/>
          </w:pPr>
          <w:r w:rsidRPr="00511FDF">
            <w:rPr>
              <w:rStyle w:val="placeholder1Char"/>
            </w:rPr>
            <w:t>_______</w:t>
          </w:r>
        </w:p>
      </w:docPartBody>
    </w:docPart>
    <w:docPart>
      <w:docPartPr>
        <w:name w:val="BEE52602C1E54B6FAB68AF7C01179C0E"/>
        <w:category>
          <w:name w:val="常规"/>
          <w:gallery w:val="placeholder"/>
        </w:category>
        <w:types>
          <w:type w:val="bbPlcHdr"/>
        </w:types>
        <w:behaviors>
          <w:behavior w:val="content"/>
        </w:behaviors>
        <w:guid w:val="{A8A745D8-4388-4D8F-AE8E-7F2852D33D8B}"/>
      </w:docPartPr>
      <w:docPartBody>
        <w:p w:rsidR="00B6056D" w:rsidRDefault="00B6056D">
          <w:pPr>
            <w:pStyle w:val="BEE52602C1E54B6FAB68AF7C01179C0E"/>
          </w:pPr>
          <w:r w:rsidRPr="00511FDF">
            <w:rPr>
              <w:rStyle w:val="placeholder1Char"/>
            </w:rPr>
            <w:t>_______</w:t>
          </w:r>
        </w:p>
      </w:docPartBody>
    </w:docPart>
    <w:docPart>
      <w:docPartPr>
        <w:name w:val="F4AAAD57E241400EB90594A480149D86"/>
        <w:category>
          <w:name w:val="常规"/>
          <w:gallery w:val="placeholder"/>
        </w:category>
        <w:types>
          <w:type w:val="bbPlcHdr"/>
        </w:types>
        <w:behaviors>
          <w:behavior w:val="content"/>
        </w:behaviors>
        <w:guid w:val="{B66F47AA-6851-4F27-AAC6-E396492D3050}"/>
      </w:docPartPr>
      <w:docPartBody>
        <w:p w:rsidR="00B6056D" w:rsidRDefault="00B6056D">
          <w:pPr>
            <w:pStyle w:val="F4AAAD57E241400EB90594A480149D86"/>
          </w:pPr>
          <w:r w:rsidRPr="00511FDF">
            <w:rPr>
              <w:rStyle w:val="placeholder1Char"/>
            </w:rPr>
            <w:t>___________</w:t>
          </w:r>
        </w:p>
      </w:docPartBody>
    </w:docPart>
    <w:docPart>
      <w:docPartPr>
        <w:name w:val="9F032939B1BF4B988B218818472DCEF4"/>
        <w:category>
          <w:name w:val="常规"/>
          <w:gallery w:val="placeholder"/>
        </w:category>
        <w:types>
          <w:type w:val="bbPlcHdr"/>
        </w:types>
        <w:behaviors>
          <w:behavior w:val="content"/>
        </w:behaviors>
        <w:guid w:val="{9380E84F-BBD9-4430-9BC6-5EC3FA3B0D4D}"/>
      </w:docPartPr>
      <w:docPartBody>
        <w:p w:rsidR="00B6056D" w:rsidRDefault="00B6056D">
          <w:pPr>
            <w:pStyle w:val="9F032939B1BF4B988B218818472DCEF4"/>
          </w:pPr>
          <w:r w:rsidRPr="00511FDF">
            <w:rPr>
              <w:rStyle w:val="placeholder1Char"/>
            </w:rPr>
            <w:t>______</w:t>
          </w:r>
          <w:r w:rsidRPr="00511FDF">
            <w:rPr>
              <w:rStyle w:val="placeholder1Char"/>
              <w:rFonts w:hint="eastAsia"/>
            </w:rPr>
            <w:t>__</w:t>
          </w:r>
        </w:p>
      </w:docPartBody>
    </w:docPart>
    <w:docPart>
      <w:docPartPr>
        <w:name w:val="804308775FA24759ACA70F55BD14B5FE"/>
        <w:category>
          <w:name w:val="常规"/>
          <w:gallery w:val="placeholder"/>
        </w:category>
        <w:types>
          <w:type w:val="bbPlcHdr"/>
        </w:types>
        <w:behaviors>
          <w:behavior w:val="content"/>
        </w:behaviors>
        <w:guid w:val="{C2D8D415-19F9-42D2-9E3D-48691447A1C1}"/>
      </w:docPartPr>
      <w:docPartBody>
        <w:p w:rsidR="00B6056D" w:rsidRDefault="00B6056D">
          <w:pPr>
            <w:pStyle w:val="804308775FA24759ACA70F55BD14B5FE"/>
          </w:pPr>
          <w:r w:rsidRPr="00511FDF">
            <w:rPr>
              <w:rStyle w:val="placeholder1Char"/>
            </w:rPr>
            <w:t>________</w:t>
          </w:r>
        </w:p>
      </w:docPartBody>
    </w:docPart>
    <w:docPart>
      <w:docPartPr>
        <w:name w:val="956F58315A984339A9EECFC2FCC8480F"/>
        <w:category>
          <w:name w:val="常规"/>
          <w:gallery w:val="placeholder"/>
        </w:category>
        <w:types>
          <w:type w:val="bbPlcHdr"/>
        </w:types>
        <w:behaviors>
          <w:behavior w:val="content"/>
        </w:behaviors>
        <w:guid w:val="{7D2EE2F4-4702-4B0A-B15A-D5ED1E81BF36}"/>
      </w:docPartPr>
      <w:docPartBody>
        <w:p w:rsidR="00B6056D" w:rsidRDefault="00B6056D">
          <w:pPr>
            <w:pStyle w:val="956F58315A984339A9EECFC2FCC8480F"/>
          </w:pPr>
          <w:r w:rsidRPr="00511FDF">
            <w:rPr>
              <w:rStyle w:val="placeholder1Char"/>
            </w:rPr>
            <w:t>______</w:t>
          </w:r>
        </w:p>
      </w:docPartBody>
    </w:docPart>
    <w:docPart>
      <w:docPartPr>
        <w:name w:val="B125A215A3F34CB49A8D0CB58A9B7F50"/>
        <w:category>
          <w:name w:val="常规"/>
          <w:gallery w:val="placeholder"/>
        </w:category>
        <w:types>
          <w:type w:val="bbPlcHdr"/>
        </w:types>
        <w:behaviors>
          <w:behavior w:val="content"/>
        </w:behaviors>
        <w:guid w:val="{5DB91903-3EC6-4D84-8FD7-0AFA240B2B19}"/>
      </w:docPartPr>
      <w:docPartBody>
        <w:p w:rsidR="00B6056D" w:rsidRDefault="00B6056D">
          <w:pPr>
            <w:pStyle w:val="B125A215A3F34CB49A8D0CB58A9B7F50"/>
          </w:pPr>
          <w:r w:rsidRPr="00511FDF">
            <w:rPr>
              <w:rStyle w:val="placeholder1Char"/>
            </w:rPr>
            <w:t>________</w:t>
          </w:r>
        </w:p>
      </w:docPartBody>
    </w:docPart>
    <w:docPart>
      <w:docPartPr>
        <w:name w:val="17289D3A2F0E4D6C9058D86A6B702052"/>
        <w:category>
          <w:name w:val="常规"/>
          <w:gallery w:val="placeholder"/>
        </w:category>
        <w:types>
          <w:type w:val="bbPlcHdr"/>
        </w:types>
        <w:behaviors>
          <w:behavior w:val="content"/>
        </w:behaviors>
        <w:guid w:val="{6514A205-5BE4-456D-9F2F-6D5246548063}"/>
      </w:docPartPr>
      <w:docPartBody>
        <w:p w:rsidR="00B6056D" w:rsidRDefault="00B6056D">
          <w:pPr>
            <w:pStyle w:val="17289D3A2F0E4D6C9058D86A6B702052"/>
          </w:pPr>
          <w:r w:rsidRPr="00511FDF">
            <w:rPr>
              <w:rStyle w:val="placeholder1Char"/>
            </w:rPr>
            <w:t>________</w:t>
          </w:r>
        </w:p>
      </w:docPartBody>
    </w:docPart>
    <w:docPart>
      <w:docPartPr>
        <w:name w:val="EBDC7BB10FEB424EBD09ABA77E3B1E21"/>
        <w:category>
          <w:name w:val="常规"/>
          <w:gallery w:val="placeholder"/>
        </w:category>
        <w:types>
          <w:type w:val="bbPlcHdr"/>
        </w:types>
        <w:behaviors>
          <w:behavior w:val="content"/>
        </w:behaviors>
        <w:guid w:val="{BD6A2A34-2CAE-49F6-A202-619B934AD70C}"/>
      </w:docPartPr>
      <w:docPartBody>
        <w:p w:rsidR="00B6056D" w:rsidRDefault="00B6056D">
          <w:pPr>
            <w:pStyle w:val="EBDC7BB10FEB424EBD09ABA77E3B1E21"/>
          </w:pPr>
          <w:r w:rsidRPr="00511FDF">
            <w:rPr>
              <w:rStyle w:val="placeholder1Char"/>
            </w:rPr>
            <w:t>__________</w:t>
          </w:r>
        </w:p>
      </w:docPartBody>
    </w:docPart>
    <w:docPart>
      <w:docPartPr>
        <w:name w:val="37F946B800674ED090AE8998115232FC"/>
        <w:category>
          <w:name w:val="常规"/>
          <w:gallery w:val="placeholder"/>
        </w:category>
        <w:types>
          <w:type w:val="bbPlcHdr"/>
        </w:types>
        <w:behaviors>
          <w:behavior w:val="content"/>
        </w:behaviors>
        <w:guid w:val="{557F0B70-D690-4F98-AD26-41CD76523F8C}"/>
      </w:docPartPr>
      <w:docPartBody>
        <w:p w:rsidR="00B6056D" w:rsidRDefault="00B6056D">
          <w:pPr>
            <w:pStyle w:val="37F946B800674ED090AE8998115232FC"/>
          </w:pPr>
          <w:r w:rsidRPr="00511FDF">
            <w:rPr>
              <w:rStyle w:val="placeholder1Char"/>
            </w:rPr>
            <w:t>__________</w:t>
          </w:r>
        </w:p>
      </w:docPartBody>
    </w:docPart>
    <w:docPart>
      <w:docPartPr>
        <w:name w:val="6C9F86DE23AC447A901DC215FD47B723"/>
        <w:category>
          <w:name w:val="常规"/>
          <w:gallery w:val="placeholder"/>
        </w:category>
        <w:types>
          <w:type w:val="bbPlcHdr"/>
        </w:types>
        <w:behaviors>
          <w:behavior w:val="content"/>
        </w:behaviors>
        <w:guid w:val="{D4563B7B-47B2-422F-A4E0-88F8E12F0372}"/>
      </w:docPartPr>
      <w:docPartBody>
        <w:p w:rsidR="00B6056D" w:rsidRDefault="00B6056D">
          <w:pPr>
            <w:pStyle w:val="6C9F86DE23AC447A901DC215FD47B723"/>
          </w:pPr>
          <w:r w:rsidRPr="00511FDF">
            <w:rPr>
              <w:rStyle w:val="placeholder1Char"/>
            </w:rPr>
            <w:t>________</w:t>
          </w:r>
        </w:p>
      </w:docPartBody>
    </w:docPart>
    <w:docPart>
      <w:docPartPr>
        <w:name w:val="BD3591637A77464588294969D1CDEB16"/>
        <w:category>
          <w:name w:val="常规"/>
          <w:gallery w:val="placeholder"/>
        </w:category>
        <w:types>
          <w:type w:val="bbPlcHdr"/>
        </w:types>
        <w:behaviors>
          <w:behavior w:val="content"/>
        </w:behaviors>
        <w:guid w:val="{D4D5C060-9326-48CF-82AE-DA2A1A0430BF}"/>
      </w:docPartPr>
      <w:docPartBody>
        <w:p w:rsidR="00B6056D" w:rsidRDefault="00B6056D">
          <w:pPr>
            <w:pStyle w:val="BD3591637A77464588294969D1CDEB16"/>
          </w:pPr>
          <w:r w:rsidRPr="00511FDF">
            <w:rPr>
              <w:rStyle w:val="placeholder1Char"/>
            </w:rPr>
            <w:t>__________</w:t>
          </w:r>
        </w:p>
      </w:docPartBody>
    </w:docPart>
    <w:docPart>
      <w:docPartPr>
        <w:name w:val="780243A3D98B4D8EB0CA2C4AEB8C2EF0"/>
        <w:category>
          <w:name w:val="常规"/>
          <w:gallery w:val="placeholder"/>
        </w:category>
        <w:types>
          <w:type w:val="bbPlcHdr"/>
        </w:types>
        <w:behaviors>
          <w:behavior w:val="content"/>
        </w:behaviors>
        <w:guid w:val="{DB442287-A208-48FA-8378-DB4BEB6EC573}"/>
      </w:docPartPr>
      <w:docPartBody>
        <w:p w:rsidR="00B6056D" w:rsidRDefault="00B6056D">
          <w:pPr>
            <w:pStyle w:val="780243A3D98B4D8EB0CA2C4AEB8C2EF0"/>
          </w:pPr>
          <w:r w:rsidRPr="00511FDF">
            <w:rPr>
              <w:rStyle w:val="placeholder1Char"/>
              <w:rFonts w:hint="eastAsia"/>
            </w:rPr>
            <w:t>__________</w:t>
          </w:r>
        </w:p>
      </w:docPartBody>
    </w:docPart>
    <w:docPart>
      <w:docPartPr>
        <w:name w:val="2E3247784F3942EFA28E6FD14B0477D6"/>
        <w:category>
          <w:name w:val="常规"/>
          <w:gallery w:val="placeholder"/>
        </w:category>
        <w:types>
          <w:type w:val="bbPlcHdr"/>
        </w:types>
        <w:behaviors>
          <w:behavior w:val="content"/>
        </w:behaviors>
        <w:guid w:val="{01A376B2-97B5-4EE1-8E5C-07C17E74A88A}"/>
      </w:docPartPr>
      <w:docPartBody>
        <w:p w:rsidR="00B6056D" w:rsidRDefault="00B6056D">
          <w:pPr>
            <w:pStyle w:val="2E3247784F3942EFA28E6FD14B0477D6"/>
          </w:pPr>
          <w:r w:rsidRPr="00511FDF">
            <w:rPr>
              <w:rStyle w:val="placeholder1Char"/>
            </w:rPr>
            <w:t>________</w:t>
          </w:r>
        </w:p>
      </w:docPartBody>
    </w:docPart>
    <w:docPart>
      <w:docPartPr>
        <w:name w:val="9103CDE4562848CF8BFA1ED72FD99497"/>
        <w:category>
          <w:name w:val="常规"/>
          <w:gallery w:val="placeholder"/>
        </w:category>
        <w:types>
          <w:type w:val="bbPlcHdr"/>
        </w:types>
        <w:behaviors>
          <w:behavior w:val="content"/>
        </w:behaviors>
        <w:guid w:val="{E0D490C8-EC18-4FF8-9F01-59009C651B42}"/>
      </w:docPartPr>
      <w:docPartBody>
        <w:p w:rsidR="00B6056D" w:rsidRDefault="00B6056D">
          <w:pPr>
            <w:pStyle w:val="9103CDE4562848CF8BFA1ED72FD99497"/>
          </w:pPr>
          <w:r w:rsidRPr="00511FDF">
            <w:rPr>
              <w:rStyle w:val="placeholder1Char"/>
            </w:rPr>
            <w:t>__________</w:t>
          </w:r>
        </w:p>
      </w:docPartBody>
    </w:docPart>
    <w:docPart>
      <w:docPartPr>
        <w:name w:val="745DB54E4E1347A98F0C8900917703DA"/>
        <w:category>
          <w:name w:val="常规"/>
          <w:gallery w:val="placeholder"/>
        </w:category>
        <w:types>
          <w:type w:val="bbPlcHdr"/>
        </w:types>
        <w:behaviors>
          <w:behavior w:val="content"/>
        </w:behaviors>
        <w:guid w:val="{45E78F81-4720-4354-BF62-8B5692DCE260}"/>
      </w:docPartPr>
      <w:docPartBody>
        <w:p w:rsidR="00B6056D" w:rsidRDefault="00B6056D">
          <w:pPr>
            <w:pStyle w:val="745DB54E4E1347A98F0C8900917703DA"/>
          </w:pPr>
          <w:r w:rsidRPr="00511FDF">
            <w:rPr>
              <w:rStyle w:val="placeholder1Char"/>
            </w:rPr>
            <w:t>__________</w:t>
          </w:r>
        </w:p>
      </w:docPartBody>
    </w:docPart>
    <w:docPart>
      <w:docPartPr>
        <w:name w:val="7742BE3D78804F3C90B932C51111127E"/>
        <w:category>
          <w:name w:val="常规"/>
          <w:gallery w:val="placeholder"/>
        </w:category>
        <w:types>
          <w:type w:val="bbPlcHdr"/>
        </w:types>
        <w:behaviors>
          <w:behavior w:val="content"/>
        </w:behaviors>
        <w:guid w:val="{BBBE9B88-2498-4AE7-85F5-2488840D2D73}"/>
      </w:docPartPr>
      <w:docPartBody>
        <w:p w:rsidR="00B6056D" w:rsidRDefault="00B6056D">
          <w:pPr>
            <w:pStyle w:val="7742BE3D78804F3C90B932C51111127E"/>
          </w:pPr>
          <w:r w:rsidRPr="00511FDF">
            <w:rPr>
              <w:rStyle w:val="placeholder1Char"/>
            </w:rPr>
            <w:t>__________</w:t>
          </w:r>
        </w:p>
      </w:docPartBody>
    </w:docPart>
    <w:docPart>
      <w:docPartPr>
        <w:name w:val="5CC9EE2E85374D119F714BF2B2100E77"/>
        <w:category>
          <w:name w:val="常规"/>
          <w:gallery w:val="placeholder"/>
        </w:category>
        <w:types>
          <w:type w:val="bbPlcHdr"/>
        </w:types>
        <w:behaviors>
          <w:behavior w:val="content"/>
        </w:behaviors>
        <w:guid w:val="{5DE7F6FC-AE34-4FC6-912C-8AE7F78CB943}"/>
      </w:docPartPr>
      <w:docPartBody>
        <w:p w:rsidR="00B6056D" w:rsidRDefault="00B6056D">
          <w:pPr>
            <w:pStyle w:val="5CC9EE2E85374D119F714BF2B2100E77"/>
          </w:pPr>
          <w:r w:rsidRPr="00511FDF">
            <w:rPr>
              <w:rStyle w:val="placeholder1Char"/>
            </w:rPr>
            <w:t>__________</w:t>
          </w:r>
        </w:p>
      </w:docPartBody>
    </w:docPart>
    <w:docPart>
      <w:docPartPr>
        <w:name w:val="717D4B5C71814397B77583B1B7661EA4"/>
        <w:category>
          <w:name w:val="常规"/>
          <w:gallery w:val="placeholder"/>
        </w:category>
        <w:types>
          <w:type w:val="bbPlcHdr"/>
        </w:types>
        <w:behaviors>
          <w:behavior w:val="content"/>
        </w:behaviors>
        <w:guid w:val="{0AF08898-3F58-44D8-8849-8B426C03D7BC}"/>
      </w:docPartPr>
      <w:docPartBody>
        <w:p w:rsidR="00B6056D" w:rsidRDefault="00B6056D">
          <w:pPr>
            <w:pStyle w:val="717D4B5C71814397B77583B1B7661EA4"/>
          </w:pPr>
          <w:r w:rsidRPr="00511FDF">
            <w:rPr>
              <w:rStyle w:val="placeholder1Char"/>
            </w:rPr>
            <w:t>________</w:t>
          </w:r>
        </w:p>
      </w:docPartBody>
    </w:docPart>
    <w:docPart>
      <w:docPartPr>
        <w:name w:val="0EA7D63BC087461BA3A652CB203ED2B3"/>
        <w:category>
          <w:name w:val="常规"/>
          <w:gallery w:val="placeholder"/>
        </w:category>
        <w:types>
          <w:type w:val="bbPlcHdr"/>
        </w:types>
        <w:behaviors>
          <w:behavior w:val="content"/>
        </w:behaviors>
        <w:guid w:val="{EF0C9983-E8BB-4D9A-9F48-27A3EE794B80}"/>
      </w:docPartPr>
      <w:docPartBody>
        <w:p w:rsidR="00B6056D" w:rsidRDefault="00B6056D">
          <w:pPr>
            <w:pStyle w:val="0EA7D63BC087461BA3A652CB203ED2B3"/>
          </w:pPr>
          <w:r w:rsidRPr="00511FDF">
            <w:rPr>
              <w:rStyle w:val="placeholder1Char"/>
            </w:rPr>
            <w:t>__________</w:t>
          </w:r>
        </w:p>
      </w:docPartBody>
    </w:docPart>
    <w:docPart>
      <w:docPartPr>
        <w:name w:val="28B5A1714FE34ABF9EEF139AC9836AE3"/>
        <w:category>
          <w:name w:val="常规"/>
          <w:gallery w:val="placeholder"/>
        </w:category>
        <w:types>
          <w:type w:val="bbPlcHdr"/>
        </w:types>
        <w:behaviors>
          <w:behavior w:val="content"/>
        </w:behaviors>
        <w:guid w:val="{ABD99584-77CF-416B-BAB4-F0AE263621FB}"/>
      </w:docPartPr>
      <w:docPartBody>
        <w:p w:rsidR="00B6056D" w:rsidRDefault="00B6056D">
          <w:pPr>
            <w:pStyle w:val="28B5A1714FE34ABF9EEF139AC9836AE3"/>
          </w:pPr>
          <w:r w:rsidRPr="00511FDF">
            <w:rPr>
              <w:rStyle w:val="placeholder1Char"/>
            </w:rPr>
            <w:t>__________</w:t>
          </w:r>
        </w:p>
      </w:docPartBody>
    </w:docPart>
    <w:docPart>
      <w:docPartPr>
        <w:name w:val="E6B8FE3CD9DB4103A6BDD56BEA3FEFF8"/>
        <w:category>
          <w:name w:val="常规"/>
          <w:gallery w:val="placeholder"/>
        </w:category>
        <w:types>
          <w:type w:val="bbPlcHdr"/>
        </w:types>
        <w:behaviors>
          <w:behavior w:val="content"/>
        </w:behaviors>
        <w:guid w:val="{5C817E6E-D735-44D6-ADF9-E366B7AF6054}"/>
      </w:docPartPr>
      <w:docPartBody>
        <w:p w:rsidR="00B6056D" w:rsidRDefault="00B6056D">
          <w:pPr>
            <w:pStyle w:val="E6B8FE3CD9DB4103A6BDD56BEA3FEFF8"/>
          </w:pPr>
          <w:r w:rsidRPr="00511FDF">
            <w:rPr>
              <w:rStyle w:val="placeholder1Char"/>
            </w:rPr>
            <w:t>__________</w:t>
          </w:r>
        </w:p>
      </w:docPartBody>
    </w:docPart>
    <w:docPart>
      <w:docPartPr>
        <w:name w:val="FF9824C10EFB4A4787B7E60CCE7D9DD6"/>
        <w:category>
          <w:name w:val="常规"/>
          <w:gallery w:val="placeholder"/>
        </w:category>
        <w:types>
          <w:type w:val="bbPlcHdr"/>
        </w:types>
        <w:behaviors>
          <w:behavior w:val="content"/>
        </w:behaviors>
        <w:guid w:val="{BD26BC8F-6D4B-49A7-9D97-05D06B951AEB}"/>
      </w:docPartPr>
      <w:docPartBody>
        <w:p w:rsidR="00B6056D" w:rsidRDefault="00B6056D">
          <w:pPr>
            <w:pStyle w:val="FF9824C10EFB4A4787B7E60CCE7D9DD6"/>
          </w:pPr>
          <w:r w:rsidRPr="00511FDF">
            <w:rPr>
              <w:rStyle w:val="placeholder1Char"/>
            </w:rPr>
            <w:t>________</w:t>
          </w:r>
        </w:p>
      </w:docPartBody>
    </w:docPart>
    <w:docPart>
      <w:docPartPr>
        <w:name w:val="BC75D0D01F8B403B8E98F4CFB6F51EBD"/>
        <w:category>
          <w:name w:val="常规"/>
          <w:gallery w:val="placeholder"/>
        </w:category>
        <w:types>
          <w:type w:val="bbPlcHdr"/>
        </w:types>
        <w:behaviors>
          <w:behavior w:val="content"/>
        </w:behaviors>
        <w:guid w:val="{6AE95671-49E4-4E8B-B6F6-639D0AAA5FD3}"/>
      </w:docPartPr>
      <w:docPartBody>
        <w:p w:rsidR="00B6056D" w:rsidRDefault="00B6056D">
          <w:pPr>
            <w:pStyle w:val="BC75D0D01F8B403B8E98F4CFB6F51EBD"/>
          </w:pPr>
          <w:r w:rsidRPr="00511FDF">
            <w:rPr>
              <w:rStyle w:val="placeholder1Char"/>
            </w:rPr>
            <w:t>__________</w:t>
          </w:r>
        </w:p>
      </w:docPartBody>
    </w:docPart>
    <w:docPart>
      <w:docPartPr>
        <w:name w:val="42CAF1239D6549B28EACE18ABE4594CB"/>
        <w:category>
          <w:name w:val="常规"/>
          <w:gallery w:val="placeholder"/>
        </w:category>
        <w:types>
          <w:type w:val="bbPlcHdr"/>
        </w:types>
        <w:behaviors>
          <w:behavior w:val="content"/>
        </w:behaviors>
        <w:guid w:val="{18CCE482-98A6-4EBF-B6EC-606E0B396316}"/>
      </w:docPartPr>
      <w:docPartBody>
        <w:p w:rsidR="00B6056D" w:rsidRDefault="00B6056D">
          <w:pPr>
            <w:pStyle w:val="42CAF1239D6549B28EACE18ABE4594CB"/>
          </w:pPr>
          <w:r w:rsidRPr="00511FDF">
            <w:rPr>
              <w:rStyle w:val="placeholder1Char"/>
              <w:rFonts w:hint="eastAsia"/>
            </w:rPr>
            <w:t>选择</w:t>
          </w:r>
        </w:p>
      </w:docPartBody>
    </w:docPart>
    <w:docPart>
      <w:docPartPr>
        <w:name w:val="D84710C4B9054F6AA3E5FC76EA79A4C8"/>
        <w:category>
          <w:name w:val="常规"/>
          <w:gallery w:val="placeholder"/>
        </w:category>
        <w:types>
          <w:type w:val="bbPlcHdr"/>
        </w:types>
        <w:behaviors>
          <w:behavior w:val="content"/>
        </w:behaviors>
        <w:guid w:val="{665F5D5D-C1A9-46C2-9061-0CFD9D9FE017}"/>
      </w:docPartPr>
      <w:docPartBody>
        <w:p w:rsidR="00B6056D" w:rsidRDefault="00B6056D">
          <w:pPr>
            <w:pStyle w:val="D84710C4B9054F6AA3E5FC76EA79A4C8"/>
          </w:pPr>
          <w:r w:rsidRPr="00511FDF">
            <w:rPr>
              <w:rStyle w:val="placeholder1Char"/>
            </w:rPr>
            <w:t>__________</w:t>
          </w:r>
        </w:p>
      </w:docPartBody>
    </w:docPart>
    <w:docPart>
      <w:docPartPr>
        <w:name w:val="3637127ABF784915BEF6E4A46D06DF8F"/>
        <w:category>
          <w:name w:val="常规"/>
          <w:gallery w:val="placeholder"/>
        </w:category>
        <w:types>
          <w:type w:val="bbPlcHdr"/>
        </w:types>
        <w:behaviors>
          <w:behavior w:val="content"/>
        </w:behaviors>
        <w:guid w:val="{CE77C64B-A608-492F-B467-3E185E55D12D}"/>
      </w:docPartPr>
      <w:docPartBody>
        <w:p w:rsidR="00B6056D" w:rsidRDefault="00B6056D">
          <w:pPr>
            <w:pStyle w:val="3637127ABF784915BEF6E4A46D06DF8F"/>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3CA2790F82654320982AB2E6AFDEDBBF"/>
        <w:category>
          <w:name w:val="常规"/>
          <w:gallery w:val="placeholder"/>
        </w:category>
        <w:types>
          <w:type w:val="bbPlcHdr"/>
        </w:types>
        <w:behaviors>
          <w:behavior w:val="content"/>
        </w:behaviors>
        <w:guid w:val="{D6AF308C-8E97-4A80-A014-0ABD4C3ACC41}"/>
      </w:docPartPr>
      <w:docPartBody>
        <w:p w:rsidR="00B6056D" w:rsidRDefault="00B6056D">
          <w:pPr>
            <w:pStyle w:val="3CA2790F82654320982AB2E6AFDEDBBF"/>
          </w:pPr>
          <w:r w:rsidRPr="00261BF4">
            <w:rPr>
              <w:rStyle w:val="placeholder2Char"/>
              <w:rFonts w:hint="eastAsia"/>
            </w:rPr>
            <w:t>点击选择日期</w:t>
          </w:r>
        </w:p>
      </w:docPartBody>
    </w:docPart>
    <w:docPart>
      <w:docPartPr>
        <w:name w:val="CA10EB55E6404B1BBDF8D07318180956"/>
        <w:category>
          <w:name w:val="常规"/>
          <w:gallery w:val="placeholder"/>
        </w:category>
        <w:types>
          <w:type w:val="bbPlcHdr"/>
        </w:types>
        <w:behaviors>
          <w:behavior w:val="content"/>
        </w:behaviors>
        <w:guid w:val="{19394B6C-7CF9-4493-9D04-C836B95AA04E}"/>
      </w:docPartPr>
      <w:docPartBody>
        <w:p w:rsidR="00B6056D" w:rsidRDefault="00B6056D">
          <w:pPr>
            <w:pStyle w:val="CA10EB55E6404B1BBDF8D07318180956"/>
          </w:pPr>
          <w:r>
            <w:rPr>
              <w:rStyle w:val="placeholder1Char"/>
            </w:rPr>
            <w:t>_______</w:t>
          </w:r>
        </w:p>
      </w:docPartBody>
    </w:docPart>
    <w:docPart>
      <w:docPartPr>
        <w:name w:val="2DF82977BD284D6E979005A56B320009"/>
        <w:category>
          <w:name w:val="常规"/>
          <w:gallery w:val="placeholder"/>
        </w:category>
        <w:types>
          <w:type w:val="bbPlcHdr"/>
        </w:types>
        <w:behaviors>
          <w:behavior w:val="content"/>
        </w:behaviors>
        <w:guid w:val="{45256D44-67A5-4257-B4AC-DC3F7E86C3EB}"/>
      </w:docPartPr>
      <w:docPartBody>
        <w:p w:rsidR="00B6056D" w:rsidRDefault="00B6056D">
          <w:pPr>
            <w:pStyle w:val="2DF82977BD284D6E979005A56B320009"/>
          </w:pPr>
          <w:r>
            <w:rPr>
              <w:rStyle w:val="placeholder1Char"/>
            </w:rPr>
            <w:t>_______</w:t>
          </w:r>
        </w:p>
      </w:docPartBody>
    </w:docPart>
    <w:docPart>
      <w:docPartPr>
        <w:name w:val="59A253831285417480F9EEF0933598DF"/>
        <w:category>
          <w:name w:val="常规"/>
          <w:gallery w:val="placeholder"/>
        </w:category>
        <w:types>
          <w:type w:val="bbPlcHdr"/>
        </w:types>
        <w:behaviors>
          <w:behavior w:val="content"/>
        </w:behaviors>
        <w:guid w:val="{86426C23-5E69-4881-A892-48E3B369B22E}"/>
      </w:docPartPr>
      <w:docPartBody>
        <w:p w:rsidR="00B6056D" w:rsidRDefault="00B6056D">
          <w:pPr>
            <w:pStyle w:val="59A253831285417480F9EEF0933598DF"/>
          </w:pPr>
          <w:r>
            <w:rPr>
              <w:rStyle w:val="placeholder1Char"/>
            </w:rPr>
            <w:t>_______</w:t>
          </w:r>
        </w:p>
      </w:docPartBody>
    </w:docPart>
    <w:docPart>
      <w:docPartPr>
        <w:name w:val="0D25EAE4A0844FF39E51D3B913DE6D00"/>
        <w:category>
          <w:name w:val="常规"/>
          <w:gallery w:val="placeholder"/>
        </w:category>
        <w:types>
          <w:type w:val="bbPlcHdr"/>
        </w:types>
        <w:behaviors>
          <w:behavior w:val="content"/>
        </w:behaviors>
        <w:guid w:val="{F46BBF7F-FAC3-46A5-A9F8-B96C20249A2D}"/>
      </w:docPartPr>
      <w:docPartBody>
        <w:p w:rsidR="00B6056D" w:rsidRDefault="00B6056D">
          <w:pPr>
            <w:pStyle w:val="0D25EAE4A0844FF39E51D3B913DE6D00"/>
          </w:pPr>
          <w:r w:rsidRPr="004441D5">
            <w:rPr>
              <w:rStyle w:val="placeholder2Char"/>
              <w:rFonts w:hint="eastAsia"/>
            </w:rPr>
            <w:t>点击选择日期</w:t>
          </w:r>
        </w:p>
      </w:docPartBody>
    </w:docPart>
    <w:docPart>
      <w:docPartPr>
        <w:name w:val="7F724E0CCD004196B456709D2C542190"/>
        <w:category>
          <w:name w:val="常规"/>
          <w:gallery w:val="placeholder"/>
        </w:category>
        <w:types>
          <w:type w:val="bbPlcHdr"/>
        </w:types>
        <w:behaviors>
          <w:behavior w:val="content"/>
        </w:behaviors>
        <w:guid w:val="{F4593F89-F61F-4399-BA4E-D95D071D2382}"/>
      </w:docPartPr>
      <w:docPartBody>
        <w:p w:rsidR="00B6056D" w:rsidRDefault="00B6056D">
          <w:pPr>
            <w:pStyle w:val="7F724E0CCD004196B456709D2C542190"/>
          </w:pPr>
          <w:r>
            <w:rPr>
              <w:rStyle w:val="placeholder1Char"/>
            </w:rPr>
            <w:t>_______</w:t>
          </w:r>
        </w:p>
      </w:docPartBody>
    </w:docPart>
    <w:docPart>
      <w:docPartPr>
        <w:name w:val="991FB1D5DEEE40F9A679F0DCCDA2C68F"/>
        <w:category>
          <w:name w:val="常规"/>
          <w:gallery w:val="placeholder"/>
        </w:category>
        <w:types>
          <w:type w:val="bbPlcHdr"/>
        </w:types>
        <w:behaviors>
          <w:behavior w:val="content"/>
        </w:behaviors>
        <w:guid w:val="{C26BA170-0BFD-4F63-817E-27A0C700B4D2}"/>
      </w:docPartPr>
      <w:docPartBody>
        <w:p w:rsidR="00B6056D" w:rsidRDefault="00B6056D">
          <w:pPr>
            <w:pStyle w:val="991FB1D5DEEE40F9A679F0DCCDA2C68F"/>
          </w:pPr>
          <w:r w:rsidRPr="004441D5">
            <w:rPr>
              <w:rStyle w:val="placeholder1Char"/>
            </w:rPr>
            <w:t>_______</w:t>
          </w:r>
        </w:p>
      </w:docPartBody>
    </w:docPart>
    <w:docPart>
      <w:docPartPr>
        <w:name w:val="DA63FB0DB25D435D8ACF0A04048DC64F"/>
        <w:category>
          <w:name w:val="常规"/>
          <w:gallery w:val="placeholder"/>
        </w:category>
        <w:types>
          <w:type w:val="bbPlcHdr"/>
        </w:types>
        <w:behaviors>
          <w:behavior w:val="content"/>
        </w:behaviors>
        <w:guid w:val="{2795E1F4-0775-4850-B3E4-3ABB342BCC01}"/>
      </w:docPartPr>
      <w:docPartBody>
        <w:p w:rsidR="00B6056D" w:rsidRDefault="00B6056D">
          <w:pPr>
            <w:pStyle w:val="DA63FB0DB25D435D8ACF0A04048DC64F"/>
          </w:pPr>
          <w:r>
            <w:rPr>
              <w:rStyle w:val="placeholder1Char"/>
            </w:rPr>
            <w:t>_______</w:t>
          </w:r>
        </w:p>
      </w:docPartBody>
    </w:docPart>
    <w:docPart>
      <w:docPartPr>
        <w:name w:val="6D5AF94DEFFD44FB952C42AB7F3C465D"/>
        <w:category>
          <w:name w:val="常规"/>
          <w:gallery w:val="placeholder"/>
        </w:category>
        <w:types>
          <w:type w:val="bbPlcHdr"/>
        </w:types>
        <w:behaviors>
          <w:behavior w:val="content"/>
        </w:behaviors>
        <w:guid w:val="{3FEDE0D4-EB8C-442E-849A-89AFA790FB1D}"/>
      </w:docPartPr>
      <w:docPartBody>
        <w:p w:rsidR="00B6056D" w:rsidRDefault="00B6056D">
          <w:pPr>
            <w:pStyle w:val="6D5AF94DEFFD44FB952C42AB7F3C465D"/>
          </w:pPr>
          <w:r w:rsidRPr="00261BF4">
            <w:rPr>
              <w:rStyle w:val="placeholder1Char"/>
            </w:rPr>
            <w:t>_________</w:t>
          </w:r>
        </w:p>
      </w:docPartBody>
    </w:docPart>
    <w:docPart>
      <w:docPartPr>
        <w:name w:val="1CAED8284E1E4287B1A9B318BC47CB68"/>
        <w:category>
          <w:name w:val="常规"/>
          <w:gallery w:val="placeholder"/>
        </w:category>
        <w:types>
          <w:type w:val="bbPlcHdr"/>
        </w:types>
        <w:behaviors>
          <w:behavior w:val="content"/>
        </w:behaviors>
        <w:guid w:val="{7C30CA08-CA7D-4233-A658-2B8E5E16D2C3}"/>
      </w:docPartPr>
      <w:docPartBody>
        <w:p w:rsidR="00B6056D" w:rsidRDefault="00B6056D">
          <w:pPr>
            <w:pStyle w:val="1CAED8284E1E4287B1A9B318BC47CB68"/>
          </w:pPr>
          <w:r w:rsidRPr="00261BF4">
            <w:rPr>
              <w:rStyle w:val="placeholder1Char"/>
            </w:rPr>
            <w:t>__________</w:t>
          </w:r>
        </w:p>
      </w:docPartBody>
    </w:docPart>
    <w:docPart>
      <w:docPartPr>
        <w:name w:val="AE5073B814F44665946689AD31954988"/>
        <w:category>
          <w:name w:val="常规"/>
          <w:gallery w:val="placeholder"/>
        </w:category>
        <w:types>
          <w:type w:val="bbPlcHdr"/>
        </w:types>
        <w:behaviors>
          <w:behavior w:val="content"/>
        </w:behaviors>
        <w:guid w:val="{B9A1B31A-8EB2-4869-BACD-26C61B49789B}"/>
      </w:docPartPr>
      <w:docPartBody>
        <w:p w:rsidR="00B6056D" w:rsidRDefault="00B6056D">
          <w:pPr>
            <w:pStyle w:val="AE5073B814F44665946689AD31954988"/>
          </w:pPr>
          <w:r w:rsidRPr="00261BF4">
            <w:rPr>
              <w:rStyle w:val="placeholder2Char"/>
              <w:rFonts w:hint="eastAsia"/>
            </w:rPr>
            <w:t>选择</w:t>
          </w:r>
        </w:p>
      </w:docPartBody>
    </w:docPart>
    <w:docPart>
      <w:docPartPr>
        <w:name w:val="1286D6C9F87E44BEBE48BAA3DE6EFA15"/>
        <w:category>
          <w:name w:val="常规"/>
          <w:gallery w:val="placeholder"/>
        </w:category>
        <w:types>
          <w:type w:val="bbPlcHdr"/>
        </w:types>
        <w:behaviors>
          <w:behavior w:val="content"/>
        </w:behaviors>
        <w:guid w:val="{A62FCFAD-F3DA-406A-BB30-D0F317D8C16C}"/>
      </w:docPartPr>
      <w:docPartBody>
        <w:p w:rsidR="00B6056D" w:rsidRDefault="00B6056D">
          <w:pPr>
            <w:pStyle w:val="1286D6C9F87E44BEBE48BAA3DE6EFA15"/>
          </w:pPr>
          <w:r w:rsidRPr="00261BF4">
            <w:rPr>
              <w:rStyle w:val="placeholder1Char"/>
              <w:rFonts w:hint="eastAsia"/>
            </w:rPr>
            <w:t>____</w:t>
          </w:r>
        </w:p>
      </w:docPartBody>
    </w:docPart>
    <w:docPart>
      <w:docPartPr>
        <w:name w:val="3B4391E3FCFB45A68830D5CF30BAADE4"/>
        <w:category>
          <w:name w:val="常规"/>
          <w:gallery w:val="placeholder"/>
        </w:category>
        <w:types>
          <w:type w:val="bbPlcHdr"/>
        </w:types>
        <w:behaviors>
          <w:behavior w:val="content"/>
        </w:behaviors>
        <w:guid w:val="{77954E37-3497-4B06-9879-E74E682A7297}"/>
      </w:docPartPr>
      <w:docPartBody>
        <w:p w:rsidR="00B6056D" w:rsidRDefault="00B6056D">
          <w:pPr>
            <w:pStyle w:val="3B4391E3FCFB45A68830D5CF30BAADE4"/>
          </w:pPr>
          <w:r w:rsidRPr="00261BF4">
            <w:rPr>
              <w:rStyle w:val="placeholder1Char"/>
            </w:rPr>
            <w:t>______</w:t>
          </w:r>
        </w:p>
      </w:docPartBody>
    </w:docPart>
    <w:docPart>
      <w:docPartPr>
        <w:name w:val="01DC618A8019453E8CDA785522380D12"/>
        <w:category>
          <w:name w:val="常规"/>
          <w:gallery w:val="placeholder"/>
        </w:category>
        <w:types>
          <w:type w:val="bbPlcHdr"/>
        </w:types>
        <w:behaviors>
          <w:behavior w:val="content"/>
        </w:behaviors>
        <w:guid w:val="{A09E1A0B-094D-44F7-A5C5-97604579BFD9}"/>
      </w:docPartPr>
      <w:docPartBody>
        <w:p w:rsidR="00B6056D" w:rsidRDefault="00B6056D">
          <w:pPr>
            <w:pStyle w:val="01DC618A8019453E8CDA785522380D12"/>
          </w:pPr>
          <w:r w:rsidRPr="00261BF4">
            <w:rPr>
              <w:rStyle w:val="placeholder1Char"/>
            </w:rPr>
            <w:t>__________</w:t>
          </w:r>
        </w:p>
      </w:docPartBody>
    </w:docPart>
    <w:docPart>
      <w:docPartPr>
        <w:name w:val="6A475CF2CAA54FDAA221BBB97EE3E077"/>
        <w:category>
          <w:name w:val="常规"/>
          <w:gallery w:val="placeholder"/>
        </w:category>
        <w:types>
          <w:type w:val="bbPlcHdr"/>
        </w:types>
        <w:behaviors>
          <w:behavior w:val="content"/>
        </w:behaviors>
        <w:guid w:val="{58D8FA27-006A-44E5-A83A-666560A8E66F}"/>
      </w:docPartPr>
      <w:docPartBody>
        <w:p w:rsidR="00B6056D" w:rsidRDefault="00B6056D">
          <w:pPr>
            <w:pStyle w:val="6A475CF2CAA54FDAA221BBB97EE3E077"/>
          </w:pPr>
          <w:r w:rsidRPr="005A4913">
            <w:rPr>
              <w:rStyle w:val="placeholder1Char"/>
              <w:rFonts w:hint="eastAsia"/>
            </w:rPr>
            <w:t>选择</w:t>
          </w:r>
        </w:p>
      </w:docPartBody>
    </w:docPart>
    <w:docPart>
      <w:docPartPr>
        <w:name w:val="D03425CFABB247BBA65E65208A6F9E0E"/>
        <w:category>
          <w:name w:val="常规"/>
          <w:gallery w:val="placeholder"/>
        </w:category>
        <w:types>
          <w:type w:val="bbPlcHdr"/>
        </w:types>
        <w:behaviors>
          <w:behavior w:val="content"/>
        </w:behaviors>
        <w:guid w:val="{21C22909-BFE8-4FCE-95AC-8BC80D5D8134}"/>
      </w:docPartPr>
      <w:docPartBody>
        <w:p w:rsidR="00B6056D" w:rsidRDefault="00B6056D">
          <w:pPr>
            <w:pStyle w:val="D03425CFABB247BBA65E65208A6F9E0E"/>
          </w:pPr>
          <w:r w:rsidRPr="00D45443">
            <w:rPr>
              <w:rStyle w:val="placeholder1Char"/>
              <w:rFonts w:hint="eastAsia"/>
            </w:rPr>
            <w:t>____</w:t>
          </w:r>
        </w:p>
      </w:docPartBody>
    </w:docPart>
    <w:docPart>
      <w:docPartPr>
        <w:name w:val="319972A541004E769FA8BCF5C982D7D7"/>
        <w:category>
          <w:name w:val="常规"/>
          <w:gallery w:val="placeholder"/>
        </w:category>
        <w:types>
          <w:type w:val="bbPlcHdr"/>
        </w:types>
        <w:behaviors>
          <w:behavior w:val="content"/>
        </w:behaviors>
        <w:guid w:val="{4CBA158F-A7AF-4CDB-BF0D-76DE94298CE7}"/>
      </w:docPartPr>
      <w:docPartBody>
        <w:p w:rsidR="00B6056D" w:rsidRDefault="00B6056D">
          <w:pPr>
            <w:pStyle w:val="319972A541004E769FA8BCF5C982D7D7"/>
          </w:pPr>
          <w:r w:rsidRPr="00D45443">
            <w:rPr>
              <w:rStyle w:val="placeholder1Char"/>
              <w:rFonts w:hint="eastAsia"/>
            </w:rPr>
            <w:t>____</w:t>
          </w:r>
        </w:p>
      </w:docPartBody>
    </w:docPart>
    <w:docPart>
      <w:docPartPr>
        <w:name w:val="BFBC60D10A324A3ABB0337C94CCC91EB"/>
        <w:category>
          <w:name w:val="常规"/>
          <w:gallery w:val="placeholder"/>
        </w:category>
        <w:types>
          <w:type w:val="bbPlcHdr"/>
        </w:types>
        <w:behaviors>
          <w:behavior w:val="content"/>
        </w:behaviors>
        <w:guid w:val="{B53A2741-56EF-41AD-B8E0-501583E1A88E}"/>
      </w:docPartPr>
      <w:docPartBody>
        <w:p w:rsidR="00B6056D" w:rsidRDefault="00B6056D">
          <w:pPr>
            <w:pStyle w:val="BFBC60D10A324A3ABB0337C94CCC91EB"/>
          </w:pPr>
          <w:r w:rsidRPr="00D45443">
            <w:rPr>
              <w:rStyle w:val="placeholder1Char"/>
              <w:rFonts w:hint="eastAsia"/>
            </w:rPr>
            <w:t>____</w:t>
          </w:r>
        </w:p>
      </w:docPartBody>
    </w:docPart>
    <w:docPart>
      <w:docPartPr>
        <w:name w:val="4F401F8D49FF4DDBACA61026907A0F81"/>
        <w:category>
          <w:name w:val="常规"/>
          <w:gallery w:val="placeholder"/>
        </w:category>
        <w:types>
          <w:type w:val="bbPlcHdr"/>
        </w:types>
        <w:behaviors>
          <w:behavior w:val="content"/>
        </w:behaviors>
        <w:guid w:val="{5AC51635-9ABC-4772-B340-20FF6B7281AD}"/>
      </w:docPartPr>
      <w:docPartBody>
        <w:p w:rsidR="00B6056D" w:rsidRDefault="00B6056D">
          <w:pPr>
            <w:pStyle w:val="4F401F8D49FF4DDBACA61026907A0F81"/>
          </w:pPr>
          <w:r w:rsidRPr="00A82D54">
            <w:rPr>
              <w:rStyle w:val="placeholder1Char"/>
              <w:rFonts w:hint="eastAsia"/>
            </w:rPr>
            <w:t>___________________________________________________________________</w:t>
          </w:r>
        </w:p>
      </w:docPartBody>
    </w:docPart>
    <w:docPart>
      <w:docPartPr>
        <w:name w:val="DA22D91C105E4D07A99242F18646B59E"/>
        <w:category>
          <w:name w:val="常规"/>
          <w:gallery w:val="placeholder"/>
        </w:category>
        <w:types>
          <w:type w:val="bbPlcHdr"/>
        </w:types>
        <w:behaviors>
          <w:behavior w:val="content"/>
        </w:behaviors>
        <w:guid w:val="{96A6EDE5-10D5-4657-A9A3-8DC8334CBAE5}"/>
      </w:docPartPr>
      <w:docPartBody>
        <w:p w:rsidR="00B6056D" w:rsidRDefault="00B6056D">
          <w:pPr>
            <w:pStyle w:val="DA22D91C105E4D07A99242F18646B59E"/>
          </w:pPr>
          <w:r w:rsidRPr="00D45443">
            <w:rPr>
              <w:rStyle w:val="placeholder1Char"/>
            </w:rPr>
            <w:t>________</w:t>
          </w:r>
        </w:p>
      </w:docPartBody>
    </w:docPart>
    <w:docPart>
      <w:docPartPr>
        <w:name w:val="EACF8285B70845769E53A8457FB220CB"/>
        <w:category>
          <w:name w:val="常规"/>
          <w:gallery w:val="placeholder"/>
        </w:category>
        <w:types>
          <w:type w:val="bbPlcHdr"/>
        </w:types>
        <w:behaviors>
          <w:behavior w:val="content"/>
        </w:behaviors>
        <w:guid w:val="{AEDD0DB9-16E7-4EF7-A528-55847F419C94}"/>
      </w:docPartPr>
      <w:docPartBody>
        <w:p w:rsidR="00B6056D" w:rsidRDefault="00B6056D">
          <w:pPr>
            <w:pStyle w:val="EACF8285B70845769E53A8457FB220CB"/>
          </w:pPr>
          <w:r w:rsidRPr="00D45443">
            <w:rPr>
              <w:rStyle w:val="placeholder1Char"/>
            </w:rPr>
            <w:t>__________</w:t>
          </w:r>
        </w:p>
      </w:docPartBody>
    </w:docPart>
    <w:docPart>
      <w:docPartPr>
        <w:name w:val="A80C701E1DDD41059559B9ABBBFCD286"/>
        <w:category>
          <w:name w:val="常规"/>
          <w:gallery w:val="placeholder"/>
        </w:category>
        <w:types>
          <w:type w:val="bbPlcHdr"/>
        </w:types>
        <w:behaviors>
          <w:behavior w:val="content"/>
        </w:behaviors>
        <w:guid w:val="{1FFBBB09-6565-4809-94F3-CA300B08DD51}"/>
      </w:docPartPr>
      <w:docPartBody>
        <w:p w:rsidR="00B6056D" w:rsidRDefault="00B6056D">
          <w:pPr>
            <w:pStyle w:val="A80C701E1DDD41059559B9ABBBFCD286"/>
          </w:pPr>
          <w:r w:rsidRPr="00D45443">
            <w:rPr>
              <w:rStyle w:val="placeholder1Char"/>
            </w:rPr>
            <w:t>______</w:t>
          </w:r>
        </w:p>
      </w:docPartBody>
    </w:docPart>
    <w:docPart>
      <w:docPartPr>
        <w:name w:val="55CA329A3F7B4468BB2E475365E7EC9D"/>
        <w:category>
          <w:name w:val="常规"/>
          <w:gallery w:val="placeholder"/>
        </w:category>
        <w:types>
          <w:type w:val="bbPlcHdr"/>
        </w:types>
        <w:behaviors>
          <w:behavior w:val="content"/>
        </w:behaviors>
        <w:guid w:val="{78DD11D3-AD57-462A-BACC-9DA43E454734}"/>
      </w:docPartPr>
      <w:docPartBody>
        <w:p w:rsidR="00B6056D" w:rsidRDefault="00B6056D">
          <w:pPr>
            <w:pStyle w:val="55CA329A3F7B4468BB2E475365E7EC9D"/>
          </w:pPr>
          <w:r w:rsidRPr="00D45443">
            <w:rPr>
              <w:rStyle w:val="placeholder1Char"/>
            </w:rPr>
            <w:t>______</w:t>
          </w:r>
        </w:p>
      </w:docPartBody>
    </w:docPart>
    <w:docPart>
      <w:docPartPr>
        <w:name w:val="6F0321BB4DDD40BDA1588811520D75FC"/>
        <w:category>
          <w:name w:val="常规"/>
          <w:gallery w:val="placeholder"/>
        </w:category>
        <w:types>
          <w:type w:val="bbPlcHdr"/>
        </w:types>
        <w:behaviors>
          <w:behavior w:val="content"/>
        </w:behaviors>
        <w:guid w:val="{7F847812-99E6-4770-8A84-CB32659A779B}"/>
      </w:docPartPr>
      <w:docPartBody>
        <w:p w:rsidR="00B6056D" w:rsidRDefault="00B6056D">
          <w:pPr>
            <w:pStyle w:val="6F0321BB4DDD40BDA1588811520D75FC"/>
          </w:pPr>
          <w:r w:rsidRPr="00D45443">
            <w:rPr>
              <w:rStyle w:val="placeholder1Char"/>
            </w:rPr>
            <w:t>______</w:t>
          </w:r>
        </w:p>
      </w:docPartBody>
    </w:docPart>
    <w:docPart>
      <w:docPartPr>
        <w:name w:val="F794955F95274D5B8565B70F504152C2"/>
        <w:category>
          <w:name w:val="常规"/>
          <w:gallery w:val="placeholder"/>
        </w:category>
        <w:types>
          <w:type w:val="bbPlcHdr"/>
        </w:types>
        <w:behaviors>
          <w:behavior w:val="content"/>
        </w:behaviors>
        <w:guid w:val="{783DFAF3-3328-4814-95F9-88FB246E14C1}"/>
      </w:docPartPr>
      <w:docPartBody>
        <w:p w:rsidR="00B6056D" w:rsidRDefault="00B6056D">
          <w:pPr>
            <w:pStyle w:val="F794955F95274D5B8565B70F504152C2"/>
          </w:pPr>
          <w:r w:rsidRPr="00D45443">
            <w:rPr>
              <w:rStyle w:val="placeholder1Char"/>
            </w:rPr>
            <w:t>______</w:t>
          </w:r>
        </w:p>
      </w:docPartBody>
    </w:docPart>
    <w:docPart>
      <w:docPartPr>
        <w:name w:val="029CD3AAF2834477AE7A2CE25E66597B"/>
        <w:category>
          <w:name w:val="常规"/>
          <w:gallery w:val="placeholder"/>
        </w:category>
        <w:types>
          <w:type w:val="bbPlcHdr"/>
        </w:types>
        <w:behaviors>
          <w:behavior w:val="content"/>
        </w:behaviors>
        <w:guid w:val="{74D72DFB-09AB-4EA7-8DB9-8FDFBB7F0449}"/>
      </w:docPartPr>
      <w:docPartBody>
        <w:p w:rsidR="00B6056D" w:rsidRDefault="00B6056D">
          <w:pPr>
            <w:pStyle w:val="029CD3AAF2834477AE7A2CE25E66597B"/>
          </w:pPr>
          <w:r w:rsidRPr="00D45443">
            <w:rPr>
              <w:rStyle w:val="placeholder1Char"/>
            </w:rPr>
            <w:t>______</w:t>
          </w:r>
        </w:p>
      </w:docPartBody>
    </w:docPart>
    <w:docPart>
      <w:docPartPr>
        <w:name w:val="7BF22E232F034C669F86F436A103CACA"/>
        <w:category>
          <w:name w:val="常规"/>
          <w:gallery w:val="placeholder"/>
        </w:category>
        <w:types>
          <w:type w:val="bbPlcHdr"/>
        </w:types>
        <w:behaviors>
          <w:behavior w:val="content"/>
        </w:behaviors>
        <w:guid w:val="{F45F8052-121F-4688-8852-707D5C29A965}"/>
      </w:docPartPr>
      <w:docPartBody>
        <w:p w:rsidR="00B6056D" w:rsidRDefault="00B6056D">
          <w:pPr>
            <w:pStyle w:val="7BF22E232F034C669F86F436A103CACA"/>
          </w:pPr>
          <w:r w:rsidRPr="00D45443">
            <w:rPr>
              <w:rStyle w:val="placeholder1Char"/>
            </w:rPr>
            <w:t>______</w:t>
          </w:r>
        </w:p>
      </w:docPartBody>
    </w:docPart>
    <w:docPart>
      <w:docPartPr>
        <w:name w:val="92BA53B85E4F4D15B08144E5F776533F"/>
        <w:category>
          <w:name w:val="常规"/>
          <w:gallery w:val="placeholder"/>
        </w:category>
        <w:types>
          <w:type w:val="bbPlcHdr"/>
        </w:types>
        <w:behaviors>
          <w:behavior w:val="content"/>
        </w:behaviors>
        <w:guid w:val="{C992FFA3-C842-46CA-BB5F-BCE8E5523285}"/>
      </w:docPartPr>
      <w:docPartBody>
        <w:p w:rsidR="00B6056D" w:rsidRDefault="00B6056D">
          <w:pPr>
            <w:pStyle w:val="92BA53B85E4F4D15B08144E5F776533F"/>
          </w:pPr>
          <w:r w:rsidRPr="00D45443">
            <w:rPr>
              <w:rStyle w:val="placeholder1Char"/>
            </w:rPr>
            <w:t>______</w:t>
          </w:r>
        </w:p>
      </w:docPartBody>
    </w:docPart>
    <w:docPart>
      <w:docPartPr>
        <w:name w:val="D8C2A462A47645738DB87EBD61B853A7"/>
        <w:category>
          <w:name w:val="常规"/>
          <w:gallery w:val="placeholder"/>
        </w:category>
        <w:types>
          <w:type w:val="bbPlcHdr"/>
        </w:types>
        <w:behaviors>
          <w:behavior w:val="content"/>
        </w:behaviors>
        <w:guid w:val="{9D699BC2-138E-484F-AC6D-0E65BFE1CD5C}"/>
      </w:docPartPr>
      <w:docPartBody>
        <w:p w:rsidR="00B6056D" w:rsidRDefault="00B6056D">
          <w:pPr>
            <w:pStyle w:val="D8C2A462A47645738DB87EBD61B853A7"/>
          </w:pPr>
          <w:r w:rsidRPr="00D45443">
            <w:rPr>
              <w:rStyle w:val="placeholder1Char"/>
            </w:rPr>
            <w:t>______</w:t>
          </w:r>
        </w:p>
      </w:docPartBody>
    </w:docPart>
    <w:docPart>
      <w:docPartPr>
        <w:name w:val="C500A73812D2437C9B9C4417A714D8A0"/>
        <w:category>
          <w:name w:val="常规"/>
          <w:gallery w:val="placeholder"/>
        </w:category>
        <w:types>
          <w:type w:val="bbPlcHdr"/>
        </w:types>
        <w:behaviors>
          <w:behavior w:val="content"/>
        </w:behaviors>
        <w:guid w:val="{EDCBBCB3-D100-464D-913A-677D5334D38F}"/>
      </w:docPartPr>
      <w:docPartBody>
        <w:p w:rsidR="00B6056D" w:rsidRDefault="00B6056D">
          <w:pPr>
            <w:pStyle w:val="C500A73812D2437C9B9C4417A714D8A0"/>
          </w:pPr>
          <w:r w:rsidRPr="00D45443">
            <w:rPr>
              <w:rStyle w:val="placeholder1Char"/>
            </w:rPr>
            <w:t>______</w:t>
          </w:r>
        </w:p>
      </w:docPartBody>
    </w:docPart>
    <w:docPart>
      <w:docPartPr>
        <w:name w:val="E76529A593C34C36909C1AE7573DEB13"/>
        <w:category>
          <w:name w:val="常规"/>
          <w:gallery w:val="placeholder"/>
        </w:category>
        <w:types>
          <w:type w:val="bbPlcHdr"/>
        </w:types>
        <w:behaviors>
          <w:behavior w:val="content"/>
        </w:behaviors>
        <w:guid w:val="{4591D651-69F3-469D-B155-DF0BF0186B13}"/>
      </w:docPartPr>
      <w:docPartBody>
        <w:p w:rsidR="00B6056D" w:rsidRDefault="00B6056D">
          <w:pPr>
            <w:pStyle w:val="E76529A593C34C36909C1AE7573DEB13"/>
          </w:pPr>
          <w:r w:rsidRPr="00D45443">
            <w:rPr>
              <w:rStyle w:val="placeholder1Char"/>
            </w:rPr>
            <w:t>______</w:t>
          </w:r>
        </w:p>
      </w:docPartBody>
    </w:docPart>
    <w:docPart>
      <w:docPartPr>
        <w:name w:val="4E958D252D344188BC54C41DCF1B49E2"/>
        <w:category>
          <w:name w:val="常规"/>
          <w:gallery w:val="placeholder"/>
        </w:category>
        <w:types>
          <w:type w:val="bbPlcHdr"/>
        </w:types>
        <w:behaviors>
          <w:behavior w:val="content"/>
        </w:behaviors>
        <w:guid w:val="{F8BC1078-C7FF-4BBF-9B45-548A50850AEE}"/>
      </w:docPartPr>
      <w:docPartBody>
        <w:p w:rsidR="00B6056D" w:rsidRDefault="00B6056D">
          <w:pPr>
            <w:pStyle w:val="4E958D252D344188BC54C41DCF1B49E2"/>
          </w:pPr>
          <w:r w:rsidRPr="00D45443">
            <w:rPr>
              <w:rStyle w:val="placeholder1Char"/>
              <w:rFonts w:hint="eastAsia"/>
            </w:rPr>
            <w:t>选择</w:t>
          </w:r>
        </w:p>
      </w:docPartBody>
    </w:docPart>
    <w:docPart>
      <w:docPartPr>
        <w:name w:val="12475EBC085144D58536C8158F3698B2"/>
        <w:category>
          <w:name w:val="常规"/>
          <w:gallery w:val="placeholder"/>
        </w:category>
        <w:types>
          <w:type w:val="bbPlcHdr"/>
        </w:types>
        <w:behaviors>
          <w:behavior w:val="content"/>
        </w:behaviors>
        <w:guid w:val="{993CF8D1-DF0D-4402-A554-605FB66AAC61}"/>
      </w:docPartPr>
      <w:docPartBody>
        <w:p w:rsidR="00B6056D" w:rsidRDefault="00B6056D">
          <w:pPr>
            <w:pStyle w:val="12475EBC085144D58536C8158F3698B2"/>
          </w:pPr>
          <w:r w:rsidRPr="00D45443">
            <w:rPr>
              <w:rStyle w:val="placeholder1Char"/>
              <w:rFonts w:hint="eastAsia"/>
            </w:rPr>
            <w:t>选择</w:t>
          </w:r>
        </w:p>
      </w:docPartBody>
    </w:docPart>
    <w:docPart>
      <w:docPartPr>
        <w:name w:val="DC917C612E73444E96C4F792320585B3"/>
        <w:category>
          <w:name w:val="常规"/>
          <w:gallery w:val="placeholder"/>
        </w:category>
        <w:types>
          <w:type w:val="bbPlcHdr"/>
        </w:types>
        <w:behaviors>
          <w:behavior w:val="content"/>
        </w:behaviors>
        <w:guid w:val="{9AF9836F-B652-483E-AA35-77CD212CB356}"/>
      </w:docPartPr>
      <w:docPartBody>
        <w:p w:rsidR="00B6056D" w:rsidRDefault="00B6056D">
          <w:pPr>
            <w:pStyle w:val="DC917C612E73444E96C4F792320585B3"/>
          </w:pPr>
          <w:r w:rsidRPr="00D45443">
            <w:rPr>
              <w:rStyle w:val="placeholder1Char"/>
              <w:rFonts w:hint="eastAsia"/>
            </w:rPr>
            <w:t>选择</w:t>
          </w:r>
        </w:p>
      </w:docPartBody>
    </w:docPart>
    <w:docPart>
      <w:docPartPr>
        <w:name w:val="9E56686F4E42493B93BCB75A02B8BEB1"/>
        <w:category>
          <w:name w:val="常规"/>
          <w:gallery w:val="placeholder"/>
        </w:category>
        <w:types>
          <w:type w:val="bbPlcHdr"/>
        </w:types>
        <w:behaviors>
          <w:behavior w:val="content"/>
        </w:behaviors>
        <w:guid w:val="{DFB47821-F80B-4DBD-AE7B-C2172EE16DFA}"/>
      </w:docPartPr>
      <w:docPartBody>
        <w:p w:rsidR="00B6056D" w:rsidRDefault="00B6056D">
          <w:pPr>
            <w:pStyle w:val="9E56686F4E42493B93BCB75A02B8BEB1"/>
          </w:pPr>
          <w:r w:rsidRPr="00D45443">
            <w:rPr>
              <w:rStyle w:val="placeholder1Char"/>
              <w:rFonts w:hint="eastAsia"/>
            </w:rPr>
            <w:t>选择</w:t>
          </w:r>
        </w:p>
      </w:docPartBody>
    </w:docPart>
    <w:docPart>
      <w:docPartPr>
        <w:name w:val="98AA694F44104A089F59611170B687DE"/>
        <w:category>
          <w:name w:val="常规"/>
          <w:gallery w:val="placeholder"/>
        </w:category>
        <w:types>
          <w:type w:val="bbPlcHdr"/>
        </w:types>
        <w:behaviors>
          <w:behavior w:val="content"/>
        </w:behaviors>
        <w:guid w:val="{B95BA99B-04F2-4A01-8BB7-1CC20A9AFB2B}"/>
      </w:docPartPr>
      <w:docPartBody>
        <w:p w:rsidR="00B6056D" w:rsidRDefault="00B6056D">
          <w:pPr>
            <w:pStyle w:val="98AA694F44104A089F59611170B687DE"/>
          </w:pPr>
          <w:r w:rsidRPr="00D45443">
            <w:rPr>
              <w:rStyle w:val="placeholder1Char"/>
            </w:rPr>
            <w:t>__________</w:t>
          </w:r>
        </w:p>
      </w:docPartBody>
    </w:docPart>
    <w:docPart>
      <w:docPartPr>
        <w:name w:val="11D47480A20B4B7E9E8B09E06401B43A"/>
        <w:category>
          <w:name w:val="常规"/>
          <w:gallery w:val="placeholder"/>
        </w:category>
        <w:types>
          <w:type w:val="bbPlcHdr"/>
        </w:types>
        <w:behaviors>
          <w:behavior w:val="content"/>
        </w:behaviors>
        <w:guid w:val="{18260495-80F9-443A-9EE7-577EEDE9FF39}"/>
      </w:docPartPr>
      <w:docPartBody>
        <w:p w:rsidR="00B6056D" w:rsidRDefault="00B6056D">
          <w:pPr>
            <w:pStyle w:val="11D47480A20B4B7E9E8B09E06401B43A"/>
          </w:pPr>
          <w:r w:rsidRPr="00D45443">
            <w:rPr>
              <w:rStyle w:val="placeholder1Char"/>
            </w:rPr>
            <w:t>__________</w:t>
          </w:r>
        </w:p>
      </w:docPartBody>
    </w:docPart>
    <w:docPart>
      <w:docPartPr>
        <w:name w:val="3A117F7C4B924AE1A556A4844325F421"/>
        <w:category>
          <w:name w:val="常规"/>
          <w:gallery w:val="placeholder"/>
        </w:category>
        <w:types>
          <w:type w:val="bbPlcHdr"/>
        </w:types>
        <w:behaviors>
          <w:behavior w:val="content"/>
        </w:behaviors>
        <w:guid w:val="{9DB515E7-B3C1-42C4-BBE1-B7C01C140322}"/>
      </w:docPartPr>
      <w:docPartBody>
        <w:p w:rsidR="00B6056D" w:rsidRDefault="00B6056D">
          <w:pPr>
            <w:pStyle w:val="3A117F7C4B924AE1A556A4844325F421"/>
          </w:pPr>
          <w:r w:rsidRPr="00D45443">
            <w:rPr>
              <w:rStyle w:val="placeholder1Char"/>
            </w:rPr>
            <w:t>__________</w:t>
          </w:r>
        </w:p>
      </w:docPartBody>
    </w:docPart>
    <w:docPart>
      <w:docPartPr>
        <w:name w:val="5FE233009F994359AD1E3046FD1DAED3"/>
        <w:category>
          <w:name w:val="常规"/>
          <w:gallery w:val="placeholder"/>
        </w:category>
        <w:types>
          <w:type w:val="bbPlcHdr"/>
        </w:types>
        <w:behaviors>
          <w:behavior w:val="content"/>
        </w:behaviors>
        <w:guid w:val="{FBB32BAF-A84C-48CB-8392-8929A48F2002}"/>
      </w:docPartPr>
      <w:docPartBody>
        <w:p w:rsidR="00B6056D" w:rsidRDefault="00B6056D">
          <w:pPr>
            <w:pStyle w:val="5FE233009F994359AD1E3046FD1DAED3"/>
          </w:pPr>
          <w:r w:rsidRPr="00D45443">
            <w:rPr>
              <w:rStyle w:val="placeholder1Char"/>
            </w:rPr>
            <w:t>__________</w:t>
          </w:r>
        </w:p>
      </w:docPartBody>
    </w:docPart>
    <w:docPart>
      <w:docPartPr>
        <w:name w:val="9AF974C24A40412C92D22CF7F5CC43D7"/>
        <w:category>
          <w:name w:val="常规"/>
          <w:gallery w:val="placeholder"/>
        </w:category>
        <w:types>
          <w:type w:val="bbPlcHdr"/>
        </w:types>
        <w:behaviors>
          <w:behavior w:val="content"/>
        </w:behaviors>
        <w:guid w:val="{ECD26E4D-80DC-48AF-A2E8-D3E32BD8D94F}"/>
      </w:docPartPr>
      <w:docPartBody>
        <w:p w:rsidR="00B6056D" w:rsidRDefault="00B6056D">
          <w:pPr>
            <w:pStyle w:val="9AF974C24A40412C92D22CF7F5CC43D7"/>
          </w:pPr>
          <w:r w:rsidRPr="00D45443">
            <w:rPr>
              <w:rStyle w:val="placeholder1Char"/>
            </w:rPr>
            <w:t>________________</w:t>
          </w:r>
        </w:p>
      </w:docPartBody>
    </w:docPart>
    <w:docPart>
      <w:docPartPr>
        <w:name w:val="ADC3F1E76A73452C93829070338E234B"/>
        <w:category>
          <w:name w:val="常规"/>
          <w:gallery w:val="placeholder"/>
        </w:category>
        <w:types>
          <w:type w:val="bbPlcHdr"/>
        </w:types>
        <w:behaviors>
          <w:behavior w:val="content"/>
        </w:behaviors>
        <w:guid w:val="{AA0B70CA-F418-4114-BE99-2E9F0C76AFE8}"/>
      </w:docPartPr>
      <w:docPartBody>
        <w:p w:rsidR="00B6056D" w:rsidRDefault="00B6056D">
          <w:pPr>
            <w:pStyle w:val="ADC3F1E76A73452C93829070338E234B"/>
          </w:pPr>
          <w:r w:rsidRPr="00480354">
            <w:rPr>
              <w:rStyle w:val="placeholder1Char"/>
            </w:rPr>
            <w:t>_____________________________________________</w:t>
          </w:r>
        </w:p>
      </w:docPartBody>
    </w:docPart>
    <w:docPart>
      <w:docPartPr>
        <w:name w:val="F0DC24F906D84FFB835A524775AF1A87"/>
        <w:category>
          <w:name w:val="常规"/>
          <w:gallery w:val="placeholder"/>
        </w:category>
        <w:types>
          <w:type w:val="bbPlcHdr"/>
        </w:types>
        <w:behaviors>
          <w:behavior w:val="content"/>
        </w:behaviors>
        <w:guid w:val="{672993FA-0F53-4021-BDE1-1384E333ED4C}"/>
      </w:docPartPr>
      <w:docPartBody>
        <w:p w:rsidR="00B6056D" w:rsidRDefault="00B6056D">
          <w:pPr>
            <w:pStyle w:val="F0DC24F906D84FFB835A524775AF1A87"/>
          </w:pPr>
          <w:r w:rsidRPr="00D45443">
            <w:rPr>
              <w:rStyle w:val="placeholder1Char"/>
            </w:rPr>
            <w:t>__________</w:t>
          </w:r>
        </w:p>
      </w:docPartBody>
    </w:docPart>
    <w:docPart>
      <w:docPartPr>
        <w:name w:val="B5F87E55D4F84A528448B466D377457A"/>
        <w:category>
          <w:name w:val="常规"/>
          <w:gallery w:val="placeholder"/>
        </w:category>
        <w:types>
          <w:type w:val="bbPlcHdr"/>
        </w:types>
        <w:behaviors>
          <w:behavior w:val="content"/>
        </w:behaviors>
        <w:guid w:val="{54E47FBC-3E17-404E-B387-245D3456D481}"/>
      </w:docPartPr>
      <w:docPartBody>
        <w:p w:rsidR="00B6056D" w:rsidRDefault="00B6056D">
          <w:pPr>
            <w:pStyle w:val="B5F87E55D4F84A528448B466D377457A"/>
          </w:pPr>
          <w:r w:rsidRPr="00D45443">
            <w:rPr>
              <w:rStyle w:val="placeholder1Char"/>
            </w:rPr>
            <w:t>__________</w:t>
          </w:r>
        </w:p>
      </w:docPartBody>
    </w:docPart>
    <w:docPart>
      <w:docPartPr>
        <w:name w:val="621B23CE1AEF41599A9E56F29A73023A"/>
        <w:category>
          <w:name w:val="常规"/>
          <w:gallery w:val="placeholder"/>
        </w:category>
        <w:types>
          <w:type w:val="bbPlcHdr"/>
        </w:types>
        <w:behaviors>
          <w:behavior w:val="content"/>
        </w:behaviors>
        <w:guid w:val="{1E40834A-9F3F-45D2-B374-3F6A0110B14F}"/>
      </w:docPartPr>
      <w:docPartBody>
        <w:p w:rsidR="00B6056D" w:rsidRDefault="00B6056D">
          <w:pPr>
            <w:pStyle w:val="621B23CE1AEF41599A9E56F29A73023A"/>
          </w:pPr>
          <w:r w:rsidRPr="00D45443">
            <w:rPr>
              <w:rStyle w:val="placeholder1Char"/>
            </w:rPr>
            <w:t>__________</w:t>
          </w:r>
        </w:p>
      </w:docPartBody>
    </w:docPart>
    <w:docPart>
      <w:docPartPr>
        <w:name w:val="BACD3555B6B1489B8AE97D140FE7D7F1"/>
        <w:category>
          <w:name w:val="常规"/>
          <w:gallery w:val="placeholder"/>
        </w:category>
        <w:types>
          <w:type w:val="bbPlcHdr"/>
        </w:types>
        <w:behaviors>
          <w:behavior w:val="content"/>
        </w:behaviors>
        <w:guid w:val="{56B5127B-B399-4BA6-9704-21D5CEE5B863}"/>
      </w:docPartPr>
      <w:docPartBody>
        <w:p w:rsidR="00B6056D" w:rsidRDefault="00B6056D">
          <w:pPr>
            <w:pStyle w:val="BACD3555B6B1489B8AE97D140FE7D7F1"/>
          </w:pPr>
          <w:r w:rsidRPr="00FB7304">
            <w:rPr>
              <w:rStyle w:val="placeholder1Char"/>
            </w:rPr>
            <w:t>__________</w:t>
          </w:r>
        </w:p>
      </w:docPartBody>
    </w:docPart>
    <w:docPart>
      <w:docPartPr>
        <w:name w:val="8FEC70047B1E45E084EDB97EAE3173E7"/>
        <w:category>
          <w:name w:val="常规"/>
          <w:gallery w:val="placeholder"/>
        </w:category>
        <w:types>
          <w:type w:val="bbPlcHdr"/>
        </w:types>
        <w:behaviors>
          <w:behavior w:val="content"/>
        </w:behaviors>
        <w:guid w:val="{091714D5-2E8A-4FF3-8A75-3CC556AE2E84}"/>
      </w:docPartPr>
      <w:docPartBody>
        <w:p w:rsidR="00B6056D" w:rsidRDefault="00B6056D">
          <w:pPr>
            <w:pStyle w:val="8FEC70047B1E45E084EDB97EAE3173E7"/>
          </w:pPr>
          <w:r w:rsidRPr="00FB7304">
            <w:rPr>
              <w:rStyle w:val="placeholder1Char"/>
            </w:rPr>
            <w:t>__________</w:t>
          </w:r>
        </w:p>
      </w:docPartBody>
    </w:docPart>
    <w:docPart>
      <w:docPartPr>
        <w:name w:val="EFF27DAF9C3342B0A8753D923B9E42E1"/>
        <w:category>
          <w:name w:val="常规"/>
          <w:gallery w:val="placeholder"/>
        </w:category>
        <w:types>
          <w:type w:val="bbPlcHdr"/>
        </w:types>
        <w:behaviors>
          <w:behavior w:val="content"/>
        </w:behaviors>
        <w:guid w:val="{3BD1EDF6-22E3-4424-A573-4E14AAA9B6B5}"/>
      </w:docPartPr>
      <w:docPartBody>
        <w:p w:rsidR="00B6056D" w:rsidRDefault="00B6056D">
          <w:pPr>
            <w:pStyle w:val="EFF27DAF9C3342B0A8753D923B9E42E1"/>
          </w:pPr>
          <w:r w:rsidRPr="00FB7304">
            <w:rPr>
              <w:rStyle w:val="placeholder1Char"/>
            </w:rPr>
            <w:t>__________</w:t>
          </w:r>
        </w:p>
      </w:docPartBody>
    </w:docPart>
    <w:docPart>
      <w:docPartPr>
        <w:name w:val="2067BAB0350241E2B989173CA29B2616"/>
        <w:category>
          <w:name w:val="常规"/>
          <w:gallery w:val="placeholder"/>
        </w:category>
        <w:types>
          <w:type w:val="bbPlcHdr"/>
        </w:types>
        <w:behaviors>
          <w:behavior w:val="content"/>
        </w:behaviors>
        <w:guid w:val="{9DA21574-B37B-4E2D-878D-15FD3AFDB5E8}"/>
      </w:docPartPr>
      <w:docPartBody>
        <w:p w:rsidR="00B6056D" w:rsidRDefault="00B6056D">
          <w:pPr>
            <w:pStyle w:val="2067BAB0350241E2B989173CA29B2616"/>
          </w:pPr>
          <w:r w:rsidRPr="00FB7304">
            <w:rPr>
              <w:rStyle w:val="placeholder1Char"/>
            </w:rPr>
            <w:t>__________</w:t>
          </w:r>
        </w:p>
      </w:docPartBody>
    </w:docPart>
    <w:docPart>
      <w:docPartPr>
        <w:name w:val="0929491B4809450C9AB25516A43C27A6"/>
        <w:category>
          <w:name w:val="常规"/>
          <w:gallery w:val="placeholder"/>
        </w:category>
        <w:types>
          <w:type w:val="bbPlcHdr"/>
        </w:types>
        <w:behaviors>
          <w:behavior w:val="content"/>
        </w:behaviors>
        <w:guid w:val="{2565AEDC-CB84-453B-904D-7935419C2983}"/>
      </w:docPartPr>
      <w:docPartBody>
        <w:p w:rsidR="00B6056D" w:rsidRDefault="00B6056D">
          <w:pPr>
            <w:pStyle w:val="0929491B4809450C9AB25516A43C27A6"/>
          </w:pPr>
          <w:r w:rsidRPr="00FB7304">
            <w:rPr>
              <w:rStyle w:val="placeholder1Char"/>
            </w:rPr>
            <w:t>__________</w:t>
          </w:r>
        </w:p>
      </w:docPartBody>
    </w:docPart>
    <w:docPart>
      <w:docPartPr>
        <w:name w:val="39EF5B6C3865418A9B26D26587C2EC13"/>
        <w:category>
          <w:name w:val="常规"/>
          <w:gallery w:val="placeholder"/>
        </w:category>
        <w:types>
          <w:type w:val="bbPlcHdr"/>
        </w:types>
        <w:behaviors>
          <w:behavior w:val="content"/>
        </w:behaviors>
        <w:guid w:val="{85BCB28A-D7E6-4559-BE1F-C5E3079F0EFB}"/>
      </w:docPartPr>
      <w:docPartBody>
        <w:p w:rsidR="00B6056D" w:rsidRDefault="00B6056D">
          <w:pPr>
            <w:pStyle w:val="39EF5B6C3865418A9B26D26587C2EC13"/>
          </w:pPr>
          <w:r w:rsidRPr="00FB7304">
            <w:rPr>
              <w:rStyle w:val="placeholder1Char"/>
            </w:rPr>
            <w:t>__________</w:t>
          </w:r>
        </w:p>
      </w:docPartBody>
    </w:docPart>
    <w:docPart>
      <w:docPartPr>
        <w:name w:val="FB3B728F0FA44EFC92F80E2D3849DBEE"/>
        <w:category>
          <w:name w:val="常规"/>
          <w:gallery w:val="placeholder"/>
        </w:category>
        <w:types>
          <w:type w:val="bbPlcHdr"/>
        </w:types>
        <w:behaviors>
          <w:behavior w:val="content"/>
        </w:behaviors>
        <w:guid w:val="{C5734263-C321-4154-99E3-544785ECC3BB}"/>
      </w:docPartPr>
      <w:docPartBody>
        <w:p w:rsidR="00B6056D" w:rsidRDefault="00B6056D">
          <w:pPr>
            <w:pStyle w:val="FB3B728F0FA44EFC92F80E2D3849DBEE"/>
          </w:pPr>
          <w:r w:rsidRPr="0008334C">
            <w:rPr>
              <w:rStyle w:val="placeholder1Char"/>
            </w:rPr>
            <w:t>__________</w:t>
          </w:r>
        </w:p>
      </w:docPartBody>
    </w:docPart>
    <w:docPart>
      <w:docPartPr>
        <w:name w:val="EFDE56FBA6FF42C8BBE2DD54C52995E0"/>
        <w:category>
          <w:name w:val="常规"/>
          <w:gallery w:val="placeholder"/>
        </w:category>
        <w:types>
          <w:type w:val="bbPlcHdr"/>
        </w:types>
        <w:behaviors>
          <w:behavior w:val="content"/>
        </w:behaviors>
        <w:guid w:val="{243CED4B-4159-4E18-AE03-62446A672EF2}"/>
      </w:docPartPr>
      <w:docPartBody>
        <w:p w:rsidR="00B6056D" w:rsidRDefault="00B6056D">
          <w:pPr>
            <w:pStyle w:val="EFDE56FBA6FF42C8BBE2DD54C52995E0"/>
          </w:pPr>
          <w:r w:rsidRPr="0008334C">
            <w:rPr>
              <w:rStyle w:val="placeholder1Char"/>
            </w:rPr>
            <w:t>__________</w:t>
          </w:r>
        </w:p>
      </w:docPartBody>
    </w:docPart>
    <w:docPart>
      <w:docPartPr>
        <w:name w:val="840DD2AE2AF04FFA80CEB0922C11C242"/>
        <w:category>
          <w:name w:val="常规"/>
          <w:gallery w:val="placeholder"/>
        </w:category>
        <w:types>
          <w:type w:val="bbPlcHdr"/>
        </w:types>
        <w:behaviors>
          <w:behavior w:val="content"/>
        </w:behaviors>
        <w:guid w:val="{1D460487-E768-4CC5-B790-8DF88A236119}"/>
      </w:docPartPr>
      <w:docPartBody>
        <w:p w:rsidR="00B6056D" w:rsidRDefault="00B6056D">
          <w:pPr>
            <w:pStyle w:val="840DD2AE2AF04FFA80CEB0922C11C242"/>
          </w:pPr>
          <w:r w:rsidRPr="005A4913">
            <w:rPr>
              <w:rStyle w:val="placeholder1Char"/>
            </w:rPr>
            <w:t>__________</w:t>
          </w:r>
        </w:p>
      </w:docPartBody>
    </w:docPart>
    <w:docPart>
      <w:docPartPr>
        <w:name w:val="54AE6784333D469DB0B9C2EED8C61592"/>
        <w:category>
          <w:name w:val="常规"/>
          <w:gallery w:val="placeholder"/>
        </w:category>
        <w:types>
          <w:type w:val="bbPlcHdr"/>
        </w:types>
        <w:behaviors>
          <w:behavior w:val="content"/>
        </w:behaviors>
        <w:guid w:val="{3553B299-4238-4568-A119-821D9A2C1F2F}"/>
      </w:docPartPr>
      <w:docPartBody>
        <w:p w:rsidR="00B6056D" w:rsidRDefault="00B6056D">
          <w:pPr>
            <w:pStyle w:val="54AE6784333D469DB0B9C2EED8C61592"/>
          </w:pPr>
          <w:r w:rsidRPr="005A4913">
            <w:rPr>
              <w:rStyle w:val="placeholder1Char"/>
            </w:rPr>
            <w:t>__________</w:t>
          </w:r>
        </w:p>
      </w:docPartBody>
    </w:docPart>
    <w:docPart>
      <w:docPartPr>
        <w:name w:val="E51C53F7443D472C9E3F41E629BD0308"/>
        <w:category>
          <w:name w:val="常规"/>
          <w:gallery w:val="placeholder"/>
        </w:category>
        <w:types>
          <w:type w:val="bbPlcHdr"/>
        </w:types>
        <w:behaviors>
          <w:behavior w:val="content"/>
        </w:behaviors>
        <w:guid w:val="{41979AA3-5F74-4E3F-B710-84075DA164FC}"/>
      </w:docPartPr>
      <w:docPartBody>
        <w:p w:rsidR="00B6056D" w:rsidRDefault="00B6056D">
          <w:pPr>
            <w:pStyle w:val="E51C53F7443D472C9E3F41E629BD0308"/>
          </w:pPr>
          <w:r w:rsidRPr="005A4913">
            <w:rPr>
              <w:rStyle w:val="placeholder1Char"/>
            </w:rPr>
            <w:t>__________</w:t>
          </w:r>
        </w:p>
      </w:docPartBody>
    </w:docPart>
    <w:docPart>
      <w:docPartPr>
        <w:name w:val="D66F2A0376C44A59BCCDF1378410AB64"/>
        <w:category>
          <w:name w:val="常规"/>
          <w:gallery w:val="placeholder"/>
        </w:category>
        <w:types>
          <w:type w:val="bbPlcHdr"/>
        </w:types>
        <w:behaviors>
          <w:behavior w:val="content"/>
        </w:behaviors>
        <w:guid w:val="{A54AF159-BF9F-45EA-B673-DCB7A5406906}"/>
      </w:docPartPr>
      <w:docPartBody>
        <w:p w:rsidR="00B6056D" w:rsidRDefault="00B6056D">
          <w:pPr>
            <w:pStyle w:val="D66F2A0376C44A59BCCDF1378410AB64"/>
          </w:pPr>
          <w:r w:rsidRPr="005A4913">
            <w:rPr>
              <w:rStyle w:val="placeholder1Char"/>
            </w:rPr>
            <w:t>__________</w:t>
          </w:r>
        </w:p>
      </w:docPartBody>
    </w:docPart>
    <w:docPart>
      <w:docPartPr>
        <w:name w:val="E142C0D3E7CA43908DC8452F0A93B544"/>
        <w:category>
          <w:name w:val="常规"/>
          <w:gallery w:val="placeholder"/>
        </w:category>
        <w:types>
          <w:type w:val="bbPlcHdr"/>
        </w:types>
        <w:behaviors>
          <w:behavior w:val="content"/>
        </w:behaviors>
        <w:guid w:val="{60B80F01-6F9D-4EB8-BBF7-FCC1D54A8CAC}"/>
      </w:docPartPr>
      <w:docPartBody>
        <w:p w:rsidR="00B6056D" w:rsidRDefault="00B6056D">
          <w:pPr>
            <w:pStyle w:val="E142C0D3E7CA43908DC8452F0A93B544"/>
          </w:pPr>
          <w:r w:rsidRPr="00A95EFC">
            <w:rPr>
              <w:rStyle w:val="placeholder1Char"/>
            </w:rPr>
            <w:t>____________________________________________________________</w:t>
          </w:r>
        </w:p>
      </w:docPartBody>
    </w:docPart>
    <w:docPart>
      <w:docPartPr>
        <w:name w:val="B02CE8A1196D47C7B4660568ED79AE70"/>
        <w:category>
          <w:name w:val="常规"/>
          <w:gallery w:val="placeholder"/>
        </w:category>
        <w:types>
          <w:type w:val="bbPlcHdr"/>
        </w:types>
        <w:behaviors>
          <w:behavior w:val="content"/>
        </w:behaviors>
        <w:guid w:val="{27AA3BDF-8F8B-437E-991A-E6A5FB45C544}"/>
      </w:docPartPr>
      <w:docPartBody>
        <w:p w:rsidR="00B6056D" w:rsidRDefault="00B6056D">
          <w:pPr>
            <w:pStyle w:val="B02CE8A1196D47C7B4660568ED79AE70"/>
          </w:pPr>
          <w:r w:rsidRPr="005A4913">
            <w:rPr>
              <w:rStyle w:val="placeholder1Char"/>
            </w:rPr>
            <w:t>_______</w:t>
          </w:r>
        </w:p>
      </w:docPartBody>
    </w:docPart>
    <w:docPart>
      <w:docPartPr>
        <w:name w:val="ACA88ADCBD57407297B24560F110DDDB"/>
        <w:category>
          <w:name w:val="常规"/>
          <w:gallery w:val="placeholder"/>
        </w:category>
        <w:types>
          <w:type w:val="bbPlcHdr"/>
        </w:types>
        <w:behaviors>
          <w:behavior w:val="content"/>
        </w:behaviors>
        <w:guid w:val="{7B848B21-236F-427D-A79E-9C7B371B3DD2}"/>
      </w:docPartPr>
      <w:docPartBody>
        <w:p w:rsidR="00B6056D" w:rsidRDefault="00B6056D">
          <w:pPr>
            <w:pStyle w:val="ACA88ADCBD57407297B24560F110DDDB"/>
          </w:pPr>
          <w:r w:rsidRPr="005A4913">
            <w:rPr>
              <w:rStyle w:val="placeholder1Char"/>
            </w:rPr>
            <w:t>________</w:t>
          </w:r>
        </w:p>
      </w:docPartBody>
    </w:docPart>
    <w:docPart>
      <w:docPartPr>
        <w:name w:val="864CFF80F64B426AA5A55752410EF348"/>
        <w:category>
          <w:name w:val="常规"/>
          <w:gallery w:val="placeholder"/>
        </w:category>
        <w:types>
          <w:type w:val="bbPlcHdr"/>
        </w:types>
        <w:behaviors>
          <w:behavior w:val="content"/>
        </w:behaviors>
        <w:guid w:val="{A89B67DC-6BA8-491D-BB06-11763419EF5F}"/>
      </w:docPartPr>
      <w:docPartBody>
        <w:p w:rsidR="00B6056D" w:rsidRDefault="00B6056D">
          <w:pPr>
            <w:pStyle w:val="864CFF80F64B426AA5A55752410EF348"/>
          </w:pPr>
          <w:r w:rsidRPr="005A4913">
            <w:rPr>
              <w:rStyle w:val="placeholder1Char"/>
            </w:rPr>
            <w:t>________</w:t>
          </w:r>
        </w:p>
      </w:docPartBody>
    </w:docPart>
    <w:docPart>
      <w:docPartPr>
        <w:name w:val="5C42D6B232584D9AA2AA7DA226367505"/>
        <w:category>
          <w:name w:val="常规"/>
          <w:gallery w:val="placeholder"/>
        </w:category>
        <w:types>
          <w:type w:val="bbPlcHdr"/>
        </w:types>
        <w:behaviors>
          <w:behavior w:val="content"/>
        </w:behaviors>
        <w:guid w:val="{5B6E0253-9149-4C80-AB85-13C3899F4213}"/>
      </w:docPartPr>
      <w:docPartBody>
        <w:p w:rsidR="00B6056D" w:rsidRDefault="00B6056D">
          <w:pPr>
            <w:pStyle w:val="5C42D6B232584D9AA2AA7DA226367505"/>
          </w:pPr>
          <w:r w:rsidRPr="005A4913">
            <w:rPr>
              <w:rStyle w:val="placeholder1Char"/>
            </w:rPr>
            <w:t>________</w:t>
          </w:r>
        </w:p>
      </w:docPartBody>
    </w:docPart>
    <w:docPart>
      <w:docPartPr>
        <w:name w:val="C82B128F66804464AAAD64AFB01FCE60"/>
        <w:category>
          <w:name w:val="常规"/>
          <w:gallery w:val="placeholder"/>
        </w:category>
        <w:types>
          <w:type w:val="bbPlcHdr"/>
        </w:types>
        <w:behaviors>
          <w:behavior w:val="content"/>
        </w:behaviors>
        <w:guid w:val="{692A4CD2-D664-45DA-84C8-BC34A5781024}"/>
      </w:docPartPr>
      <w:docPartBody>
        <w:p w:rsidR="00B6056D" w:rsidRDefault="00B6056D">
          <w:pPr>
            <w:pStyle w:val="C82B128F66804464AAAD64AFB01FCE60"/>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ACE29CCBE5274027B7C2E0DC4B4EA1ED"/>
        <w:category>
          <w:name w:val="常规"/>
          <w:gallery w:val="placeholder"/>
        </w:category>
        <w:types>
          <w:type w:val="bbPlcHdr"/>
        </w:types>
        <w:behaviors>
          <w:behavior w:val="content"/>
        </w:behaviors>
        <w:guid w:val="{9E8B1108-4045-4350-9959-767BC3063A65}"/>
      </w:docPartPr>
      <w:docPartBody>
        <w:p w:rsidR="00B6056D" w:rsidRDefault="00B6056D">
          <w:pPr>
            <w:pStyle w:val="ACE29CCBE5274027B7C2E0DC4B4EA1ED"/>
          </w:pPr>
          <w:r w:rsidRPr="005A4913">
            <w:rPr>
              <w:rStyle w:val="placeholder1Char"/>
              <w:rFonts w:hint="eastAsia"/>
            </w:rPr>
            <w:t>选择</w:t>
          </w:r>
        </w:p>
      </w:docPartBody>
    </w:docPart>
    <w:docPart>
      <w:docPartPr>
        <w:name w:val="005A099695EB4A86A23D376ADBA712B0"/>
        <w:category>
          <w:name w:val="常规"/>
          <w:gallery w:val="placeholder"/>
        </w:category>
        <w:types>
          <w:type w:val="bbPlcHdr"/>
        </w:types>
        <w:behaviors>
          <w:behavior w:val="content"/>
        </w:behaviors>
        <w:guid w:val="{8B190B67-2965-4614-8B13-C8BA8F8C4D92}"/>
      </w:docPartPr>
      <w:docPartBody>
        <w:p w:rsidR="00B6056D" w:rsidRDefault="00B6056D">
          <w:pPr>
            <w:pStyle w:val="005A099695EB4A86A23D376ADBA712B0"/>
          </w:pPr>
          <w:r w:rsidRPr="005A4913">
            <w:rPr>
              <w:rStyle w:val="placeholder1Char"/>
              <w:rFonts w:hint="eastAsia"/>
            </w:rPr>
            <w:t>选择</w:t>
          </w:r>
        </w:p>
      </w:docPartBody>
    </w:docPart>
    <w:docPart>
      <w:docPartPr>
        <w:name w:val="22D48E718F77405E94173C55F31365D5"/>
        <w:category>
          <w:name w:val="常规"/>
          <w:gallery w:val="placeholder"/>
        </w:category>
        <w:types>
          <w:type w:val="bbPlcHdr"/>
        </w:types>
        <w:behaviors>
          <w:behavior w:val="content"/>
        </w:behaviors>
        <w:guid w:val="{C1CF25BD-8753-42F1-9F13-8B11EBB11385}"/>
      </w:docPartPr>
      <w:docPartBody>
        <w:p w:rsidR="00B6056D" w:rsidRDefault="00B6056D">
          <w:pPr>
            <w:pStyle w:val="22D48E718F77405E94173C55F31365D5"/>
          </w:pPr>
          <w:r w:rsidRPr="005A4913">
            <w:rPr>
              <w:rStyle w:val="placeholder1Char"/>
              <w:rFonts w:hint="eastAsia"/>
            </w:rPr>
            <w:t>选择</w:t>
          </w:r>
        </w:p>
      </w:docPartBody>
    </w:docPart>
    <w:docPart>
      <w:docPartPr>
        <w:name w:val="F80D64ACA5874D84BA2E01E91219AB3A"/>
        <w:category>
          <w:name w:val="常规"/>
          <w:gallery w:val="placeholder"/>
        </w:category>
        <w:types>
          <w:type w:val="bbPlcHdr"/>
        </w:types>
        <w:behaviors>
          <w:behavior w:val="content"/>
        </w:behaviors>
        <w:guid w:val="{8059E729-DA8A-47BA-82DF-FEC4689670B7}"/>
      </w:docPartPr>
      <w:docPartBody>
        <w:p w:rsidR="00B6056D" w:rsidRDefault="00B6056D">
          <w:pPr>
            <w:pStyle w:val="F80D64ACA5874D84BA2E01E91219AB3A"/>
          </w:pPr>
          <w:r w:rsidRPr="005A4913">
            <w:rPr>
              <w:rStyle w:val="placeholder1Char"/>
              <w:rFonts w:hint="eastAsia"/>
            </w:rPr>
            <w:t>选择</w:t>
          </w:r>
        </w:p>
      </w:docPartBody>
    </w:docPart>
    <w:docPart>
      <w:docPartPr>
        <w:name w:val="5537CBD2D90D4CD9AE18C982116593CE"/>
        <w:category>
          <w:name w:val="常规"/>
          <w:gallery w:val="placeholder"/>
        </w:category>
        <w:types>
          <w:type w:val="bbPlcHdr"/>
        </w:types>
        <w:behaviors>
          <w:behavior w:val="content"/>
        </w:behaviors>
        <w:guid w:val="{1BD25AB2-105D-4876-AD29-36BEFDDEB3DB}"/>
      </w:docPartPr>
      <w:docPartBody>
        <w:p w:rsidR="00B6056D" w:rsidRDefault="00B6056D">
          <w:pPr>
            <w:pStyle w:val="5537CBD2D90D4CD9AE18C982116593CE"/>
          </w:pPr>
          <w:r w:rsidRPr="005A4913">
            <w:rPr>
              <w:rStyle w:val="placeholder1Char"/>
              <w:rFonts w:hint="eastAsia"/>
            </w:rPr>
            <w:t>选择</w:t>
          </w:r>
        </w:p>
      </w:docPartBody>
    </w:docPart>
    <w:docPart>
      <w:docPartPr>
        <w:name w:val="0D0C2854CB3E4C739D44B790A1665EEC"/>
        <w:category>
          <w:name w:val="常规"/>
          <w:gallery w:val="placeholder"/>
        </w:category>
        <w:types>
          <w:type w:val="bbPlcHdr"/>
        </w:types>
        <w:behaviors>
          <w:behavior w:val="content"/>
        </w:behaviors>
        <w:guid w:val="{499FF0DB-0D03-4B01-978F-17057CA00609}"/>
      </w:docPartPr>
      <w:docPartBody>
        <w:p w:rsidR="00B6056D" w:rsidRDefault="00B6056D">
          <w:pPr>
            <w:pStyle w:val="0D0C2854CB3E4C739D44B790A1665EEC"/>
          </w:pPr>
          <w:r w:rsidRPr="005A4913">
            <w:rPr>
              <w:rStyle w:val="placeholder1Char"/>
              <w:rFonts w:hint="eastAsia"/>
            </w:rPr>
            <w:t>选择</w:t>
          </w:r>
        </w:p>
      </w:docPartBody>
    </w:docPart>
    <w:docPart>
      <w:docPartPr>
        <w:name w:val="4F6BC7D193CC4E87BF6BB4CF355A22E3"/>
        <w:category>
          <w:name w:val="常规"/>
          <w:gallery w:val="placeholder"/>
        </w:category>
        <w:types>
          <w:type w:val="bbPlcHdr"/>
        </w:types>
        <w:behaviors>
          <w:behavior w:val="content"/>
        </w:behaviors>
        <w:guid w:val="{20148EEC-C2A8-4F77-AAD1-309CC7CF4F3F}"/>
      </w:docPartPr>
      <w:docPartBody>
        <w:p w:rsidR="00B6056D" w:rsidRDefault="00B6056D">
          <w:pPr>
            <w:pStyle w:val="4F6BC7D193CC4E87BF6BB4CF355A22E3"/>
          </w:pPr>
          <w:r w:rsidRPr="005A4913">
            <w:rPr>
              <w:rStyle w:val="placeholder1Char"/>
              <w:rFonts w:hint="eastAsia"/>
            </w:rPr>
            <w:t>选择</w:t>
          </w:r>
        </w:p>
      </w:docPartBody>
    </w:docPart>
    <w:docPart>
      <w:docPartPr>
        <w:name w:val="2B70989027494AA1B9BB26721E76B3E5"/>
        <w:category>
          <w:name w:val="常规"/>
          <w:gallery w:val="placeholder"/>
        </w:category>
        <w:types>
          <w:type w:val="bbPlcHdr"/>
        </w:types>
        <w:behaviors>
          <w:behavior w:val="content"/>
        </w:behaviors>
        <w:guid w:val="{85E0D8CF-D91E-47FA-ABAF-21D9C848B504}"/>
      </w:docPartPr>
      <w:docPartBody>
        <w:p w:rsidR="00B6056D" w:rsidRDefault="00B6056D">
          <w:pPr>
            <w:pStyle w:val="2B70989027494AA1B9BB26721E76B3E5"/>
          </w:pPr>
          <w:r w:rsidRPr="005A4913">
            <w:rPr>
              <w:rStyle w:val="placeholder1Char"/>
              <w:rFonts w:hint="eastAsia"/>
            </w:rPr>
            <w:t>选择</w:t>
          </w:r>
        </w:p>
      </w:docPartBody>
    </w:docPart>
    <w:docPart>
      <w:docPartPr>
        <w:name w:val="295CBBEC93FB4B179223D9FC560B6785"/>
        <w:category>
          <w:name w:val="常规"/>
          <w:gallery w:val="placeholder"/>
        </w:category>
        <w:types>
          <w:type w:val="bbPlcHdr"/>
        </w:types>
        <w:behaviors>
          <w:behavior w:val="content"/>
        </w:behaviors>
        <w:guid w:val="{73CED507-6F78-4464-82D7-2C0255E5041A}"/>
      </w:docPartPr>
      <w:docPartBody>
        <w:p w:rsidR="00B6056D" w:rsidRDefault="00B6056D">
          <w:pPr>
            <w:pStyle w:val="295CBBEC93FB4B179223D9FC560B6785"/>
          </w:pPr>
          <w:r w:rsidRPr="00A83070">
            <w:rPr>
              <w:rStyle w:val="placeholder2Char"/>
              <w:rFonts w:hint="eastAsia"/>
            </w:rPr>
            <w:t>挂牌公司应当披露公司治理的基本状况，列示公司本年度内建立的各项公司治理制度。</w:t>
          </w:r>
        </w:p>
      </w:docPartBody>
    </w:docPart>
    <w:docPart>
      <w:docPartPr>
        <w:name w:val="2B20A53E09F04208A86A8BEBBDA30FD0"/>
        <w:category>
          <w:name w:val="常规"/>
          <w:gallery w:val="placeholder"/>
        </w:category>
        <w:types>
          <w:type w:val="bbPlcHdr"/>
        </w:types>
        <w:behaviors>
          <w:behavior w:val="content"/>
        </w:behaviors>
        <w:guid w:val="{C9EECF11-D587-494A-B7FF-E02360754417}"/>
      </w:docPartPr>
      <w:docPartBody>
        <w:p w:rsidR="00B6056D" w:rsidRDefault="00B6056D">
          <w:pPr>
            <w:pStyle w:val="2B20A53E09F04208A86A8BEBBDA30FD0"/>
          </w:pPr>
          <w:r w:rsidRPr="00A83070">
            <w:rPr>
              <w:rStyle w:val="placeholder2Char"/>
              <w:rFonts w:hint="eastAsia"/>
            </w:rPr>
            <w:t>说明治理结构如何确保所有股东，特别是中小股东充分行使其合法权利。</w:t>
          </w:r>
        </w:p>
      </w:docPartBody>
    </w:docPart>
    <w:docPart>
      <w:docPartPr>
        <w:name w:val="F835D9BA51314B719ACD9EEC0D53ED18"/>
        <w:category>
          <w:name w:val="常规"/>
          <w:gallery w:val="placeholder"/>
        </w:category>
        <w:types>
          <w:type w:val="bbPlcHdr"/>
        </w:types>
        <w:behaviors>
          <w:behavior w:val="content"/>
        </w:behaviors>
        <w:guid w:val="{C92F241C-8F31-4C3E-94CE-D3893C9D8255}"/>
      </w:docPartPr>
      <w:docPartBody>
        <w:p w:rsidR="00B6056D" w:rsidRDefault="00B6056D">
          <w:pPr>
            <w:pStyle w:val="F835D9BA51314B719ACD9EEC0D53ED18"/>
          </w:pPr>
          <w:r w:rsidRPr="00A83070">
            <w:rPr>
              <w:rStyle w:val="placeholder2Char"/>
              <w:rFonts w:hint="eastAsia"/>
            </w:rPr>
            <w:t>说明公司重要的人事变动、对外投资、融资、关联交易、担保等事项履行规定程序的评估意见。</w:t>
          </w:r>
        </w:p>
      </w:docPartBody>
    </w:docPart>
    <w:docPart>
      <w:docPartPr>
        <w:name w:val="8080BF25AF0E46D19EF9C1760B99D3E9"/>
        <w:category>
          <w:name w:val="常规"/>
          <w:gallery w:val="placeholder"/>
        </w:category>
        <w:types>
          <w:type w:val="bbPlcHdr"/>
        </w:types>
        <w:behaviors>
          <w:behavior w:val="content"/>
        </w:behaviors>
        <w:guid w:val="{2A8FB6BF-CA95-499D-9D9A-5E24088BD44B}"/>
      </w:docPartPr>
      <w:docPartBody>
        <w:p w:rsidR="00B6056D" w:rsidRDefault="00B6056D">
          <w:pPr>
            <w:pStyle w:val="8080BF25AF0E46D19EF9C1760B99D3E9"/>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F2E1A146A8F94BD2B89E5C36AD8E1011"/>
        <w:category>
          <w:name w:val="常规"/>
          <w:gallery w:val="placeholder"/>
        </w:category>
        <w:types>
          <w:type w:val="bbPlcHdr"/>
        </w:types>
        <w:behaviors>
          <w:behavior w:val="content"/>
        </w:behaviors>
        <w:guid w:val="{8859436A-3007-400E-AC76-2F0B48BF314E}"/>
      </w:docPartPr>
      <w:docPartBody>
        <w:p w:rsidR="00B6056D" w:rsidRDefault="00B6056D">
          <w:pPr>
            <w:pStyle w:val="F2E1A146A8F94BD2B89E5C36AD8E1011"/>
          </w:pPr>
          <w:r w:rsidRPr="005A4913">
            <w:rPr>
              <w:rStyle w:val="placeholder1Char"/>
            </w:rPr>
            <w:t>____________</w:t>
          </w:r>
        </w:p>
      </w:docPartBody>
    </w:docPart>
    <w:docPart>
      <w:docPartPr>
        <w:name w:val="05AD66B1D6384244944784AA2546916F"/>
        <w:category>
          <w:name w:val="常规"/>
          <w:gallery w:val="placeholder"/>
        </w:category>
        <w:types>
          <w:type w:val="bbPlcHdr"/>
        </w:types>
        <w:behaviors>
          <w:behavior w:val="content"/>
        </w:behaviors>
        <w:guid w:val="{D0EAC9AA-BBC6-4D16-BB68-C5975ABCFEDB}"/>
      </w:docPartPr>
      <w:docPartBody>
        <w:p w:rsidR="00B6056D" w:rsidRDefault="00B6056D">
          <w:pPr>
            <w:pStyle w:val="05AD66B1D6384244944784AA2546916F"/>
          </w:pPr>
          <w:r w:rsidRPr="005A4913">
            <w:rPr>
              <w:rStyle w:val="placeholder1Char"/>
            </w:rPr>
            <w:t>_______</w:t>
          </w:r>
        </w:p>
      </w:docPartBody>
    </w:docPart>
    <w:docPart>
      <w:docPartPr>
        <w:name w:val="AFC11306ACA64712A4B527C67E911B06"/>
        <w:category>
          <w:name w:val="常规"/>
          <w:gallery w:val="placeholder"/>
        </w:category>
        <w:types>
          <w:type w:val="bbPlcHdr"/>
        </w:types>
        <w:behaviors>
          <w:behavior w:val="content"/>
        </w:behaviors>
        <w:guid w:val="{577CDFF1-4CEE-47B1-9104-BF015CA28C22}"/>
      </w:docPartPr>
      <w:docPartBody>
        <w:p w:rsidR="00B6056D" w:rsidRDefault="00B6056D">
          <w:pPr>
            <w:pStyle w:val="AFC11306ACA64712A4B527C67E911B06"/>
          </w:pPr>
          <w:r w:rsidRPr="005A4913">
            <w:rPr>
              <w:rStyle w:val="placeholder1Char"/>
            </w:rPr>
            <w:t>________________________</w:t>
          </w:r>
        </w:p>
      </w:docPartBody>
    </w:docPart>
    <w:docPart>
      <w:docPartPr>
        <w:name w:val="A8E8B6DC9A5745CEA206DED2F6561F2A"/>
        <w:category>
          <w:name w:val="常规"/>
          <w:gallery w:val="placeholder"/>
        </w:category>
        <w:types>
          <w:type w:val="bbPlcHdr"/>
        </w:types>
        <w:behaviors>
          <w:behavior w:val="content"/>
        </w:behaviors>
        <w:guid w:val="{12B602FB-7620-48D7-BCA6-2233CAF0B4A4}"/>
      </w:docPartPr>
      <w:docPartBody>
        <w:p w:rsidR="00B6056D" w:rsidRDefault="00B6056D">
          <w:pPr>
            <w:pStyle w:val="A8E8B6DC9A5745CEA206DED2F6561F2A"/>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6F89C620FCD24DF98201CA5E0C62D34B"/>
        <w:category>
          <w:name w:val="常规"/>
          <w:gallery w:val="placeholder"/>
        </w:category>
        <w:types>
          <w:type w:val="bbPlcHdr"/>
        </w:types>
        <w:behaviors>
          <w:behavior w:val="content"/>
        </w:behaviors>
        <w:guid w:val="{F006D73C-C796-44B3-A80C-5397AF743018}"/>
      </w:docPartPr>
      <w:docPartBody>
        <w:p w:rsidR="00B6056D" w:rsidRDefault="00B6056D">
          <w:pPr>
            <w:pStyle w:val="6F89C620FCD24DF98201CA5E0C62D34B"/>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2F2C8319DCE64B829E9A223F392B78FE"/>
        <w:category>
          <w:name w:val="常规"/>
          <w:gallery w:val="placeholder"/>
        </w:category>
        <w:types>
          <w:type w:val="bbPlcHdr"/>
        </w:types>
        <w:behaviors>
          <w:behavior w:val="content"/>
        </w:behaviors>
        <w:guid w:val="{73033AB5-3A42-44C1-9978-C9CAD7DF5F55}"/>
      </w:docPartPr>
      <w:docPartBody>
        <w:p w:rsidR="00B6056D" w:rsidRDefault="00B6056D">
          <w:pPr>
            <w:pStyle w:val="2F2C8319DCE64B829E9A223F392B78FE"/>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5DC3E2EB937141D1BD5B3DFCBA25A537"/>
        <w:category>
          <w:name w:val="常规"/>
          <w:gallery w:val="placeholder"/>
        </w:category>
        <w:types>
          <w:type w:val="bbPlcHdr"/>
        </w:types>
        <w:behaviors>
          <w:behavior w:val="content"/>
        </w:behaviors>
        <w:guid w:val="{B6101CBE-B2B6-42B0-ABC6-F5FD7FE290AD}"/>
      </w:docPartPr>
      <w:docPartBody>
        <w:p w:rsidR="00B6056D" w:rsidRDefault="00B6056D">
          <w:pPr>
            <w:pStyle w:val="5DC3E2EB937141D1BD5B3DFCBA25A537"/>
          </w:pPr>
          <w:r w:rsidRPr="00A83070">
            <w:rPr>
              <w:rStyle w:val="placeholder1Char"/>
              <w:rFonts w:hint="eastAsia"/>
            </w:rPr>
            <w:t>_____________________________________</w:t>
          </w:r>
        </w:p>
      </w:docPartBody>
    </w:docPart>
    <w:docPart>
      <w:docPartPr>
        <w:name w:val="804E6D78F0324112AEA1B9C9F445E319"/>
        <w:category>
          <w:name w:val="常规"/>
          <w:gallery w:val="placeholder"/>
        </w:category>
        <w:types>
          <w:type w:val="bbPlcHdr"/>
        </w:types>
        <w:behaviors>
          <w:behavior w:val="content"/>
        </w:behaviors>
        <w:guid w:val="{769AA4CF-2A02-4473-8B0D-54EF0E024C3D}"/>
      </w:docPartPr>
      <w:docPartBody>
        <w:p w:rsidR="00B6056D" w:rsidRDefault="00B6056D">
          <w:pPr>
            <w:pStyle w:val="804E6D78F0324112AEA1B9C9F445E319"/>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3068D0D5F0C149318A3ED7D552337B4C"/>
        <w:category>
          <w:name w:val="常规"/>
          <w:gallery w:val="placeholder"/>
        </w:category>
        <w:types>
          <w:type w:val="bbPlcHdr"/>
        </w:types>
        <w:behaviors>
          <w:behavior w:val="content"/>
        </w:behaviors>
        <w:guid w:val="{57FCB648-B611-4E78-BCCE-95FC0EDE0F8F}"/>
      </w:docPartPr>
      <w:docPartBody>
        <w:p w:rsidR="00B6056D" w:rsidRDefault="00B6056D">
          <w:pPr>
            <w:pStyle w:val="3068D0D5F0C149318A3ED7D552337B4C"/>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A6F9B95F2F9F4D97AAB604A522F5B4FE"/>
        <w:category>
          <w:name w:val="常规"/>
          <w:gallery w:val="placeholder"/>
        </w:category>
        <w:types>
          <w:type w:val="bbPlcHdr"/>
        </w:types>
        <w:behaviors>
          <w:behavior w:val="content"/>
        </w:behaviors>
        <w:guid w:val="{B13602CA-2859-4DFB-A236-D8BCD6BF950C}"/>
      </w:docPartPr>
      <w:docPartBody>
        <w:p w:rsidR="00B6056D" w:rsidRDefault="00B6056D">
          <w:pPr>
            <w:pStyle w:val="A6F9B95F2F9F4D97AAB604A522F5B4FE"/>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C48BB0E3D4FF450D98318FB5A67AD442"/>
        <w:category>
          <w:name w:val="常规"/>
          <w:gallery w:val="placeholder"/>
        </w:category>
        <w:types>
          <w:type w:val="bbPlcHdr"/>
        </w:types>
        <w:behaviors>
          <w:behavior w:val="content"/>
        </w:behaviors>
        <w:guid w:val="{5A83282F-BDFF-4314-AF0D-CD3D3D82FD86}"/>
      </w:docPartPr>
      <w:docPartBody>
        <w:p w:rsidR="00B6056D" w:rsidRDefault="00B6056D">
          <w:pPr>
            <w:pStyle w:val="C48BB0E3D4FF450D98318FB5A67AD442"/>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FC03A89862274B0AB936BD05C3A856BC"/>
        <w:category>
          <w:name w:val="常规"/>
          <w:gallery w:val="placeholder"/>
        </w:category>
        <w:types>
          <w:type w:val="bbPlcHdr"/>
        </w:types>
        <w:behaviors>
          <w:behavior w:val="content"/>
        </w:behaviors>
        <w:guid w:val="{0829AC05-CB17-4376-B4DB-D7A3EE9ABEE4}"/>
      </w:docPartPr>
      <w:docPartBody>
        <w:p w:rsidR="00B6056D" w:rsidRDefault="00B6056D">
          <w:pPr>
            <w:pStyle w:val="FC03A89862274B0AB936BD05C3A856BC"/>
          </w:pPr>
          <w:r w:rsidRPr="005A4913">
            <w:rPr>
              <w:rStyle w:val="placeholder1Char"/>
              <w:rFonts w:hint="eastAsia"/>
            </w:rPr>
            <w:t>选择</w:t>
          </w:r>
        </w:p>
      </w:docPartBody>
    </w:docPart>
    <w:docPart>
      <w:docPartPr>
        <w:name w:val="89295BBD1B8C4C49925DD23F58867E82"/>
        <w:category>
          <w:name w:val="常规"/>
          <w:gallery w:val="placeholder"/>
        </w:category>
        <w:types>
          <w:type w:val="bbPlcHdr"/>
        </w:types>
        <w:behaviors>
          <w:behavior w:val="content"/>
        </w:behaviors>
        <w:guid w:val="{99554E08-63F5-4E25-8332-F5D588DA4DAE}"/>
      </w:docPartPr>
      <w:docPartBody>
        <w:p w:rsidR="00B6056D" w:rsidRDefault="00B6056D">
          <w:pPr>
            <w:pStyle w:val="89295BBD1B8C4C49925DD23F58867E82"/>
          </w:pPr>
          <w:r w:rsidRPr="005A4913">
            <w:rPr>
              <w:rStyle w:val="placeholder1Char"/>
            </w:rPr>
            <w:t>____________</w:t>
          </w:r>
        </w:p>
      </w:docPartBody>
    </w:docPart>
    <w:docPart>
      <w:docPartPr>
        <w:name w:val="8FDF073348BD4BCC890D3353E72BB1A0"/>
        <w:category>
          <w:name w:val="常规"/>
          <w:gallery w:val="placeholder"/>
        </w:category>
        <w:types>
          <w:type w:val="bbPlcHdr"/>
        </w:types>
        <w:behaviors>
          <w:behavior w:val="content"/>
        </w:behaviors>
        <w:guid w:val="{9058B7DE-1D35-4C27-ADD6-6B42C1CEAE27}"/>
      </w:docPartPr>
      <w:docPartBody>
        <w:p w:rsidR="00B6056D" w:rsidRDefault="00B6056D">
          <w:pPr>
            <w:pStyle w:val="8FDF073348BD4BCC890D3353E72BB1A0"/>
          </w:pPr>
          <w:r w:rsidRPr="005A4913">
            <w:rPr>
              <w:rStyle w:val="placeholder1Char"/>
            </w:rPr>
            <w:t>____________</w:t>
          </w:r>
        </w:p>
      </w:docPartBody>
    </w:docPart>
    <w:docPart>
      <w:docPartPr>
        <w:name w:val="A2AF0BE4A1A348B0AD4AC0732BA2E6D6"/>
        <w:category>
          <w:name w:val="常规"/>
          <w:gallery w:val="placeholder"/>
        </w:category>
        <w:types>
          <w:type w:val="bbPlcHdr"/>
        </w:types>
        <w:behaviors>
          <w:behavior w:val="content"/>
        </w:behaviors>
        <w:guid w:val="{BE094997-5A01-4654-B93F-B8A38EC6F297}"/>
      </w:docPartPr>
      <w:docPartBody>
        <w:p w:rsidR="00B6056D" w:rsidRDefault="00B6056D">
          <w:pPr>
            <w:pStyle w:val="A2AF0BE4A1A348B0AD4AC0732BA2E6D6"/>
          </w:pPr>
          <w:r w:rsidRPr="005A4913">
            <w:rPr>
              <w:rStyle w:val="placeholder1Char"/>
            </w:rPr>
            <w:t>____________</w:t>
          </w:r>
        </w:p>
      </w:docPartBody>
    </w:docPart>
    <w:docPart>
      <w:docPartPr>
        <w:name w:val="D0904747E21044C6A0907BE1B542FF2C"/>
        <w:category>
          <w:name w:val="常规"/>
          <w:gallery w:val="placeholder"/>
        </w:category>
        <w:types>
          <w:type w:val="bbPlcHdr"/>
        </w:types>
        <w:behaviors>
          <w:behavior w:val="content"/>
        </w:behaviors>
        <w:guid w:val="{C7CA0E8C-42C1-48F2-8945-352C025C74DD}"/>
      </w:docPartPr>
      <w:docPartBody>
        <w:p w:rsidR="00B6056D" w:rsidRDefault="00B6056D">
          <w:pPr>
            <w:pStyle w:val="D0904747E21044C6A0907BE1B542FF2C"/>
          </w:pPr>
          <w:r w:rsidRPr="005A4913">
            <w:rPr>
              <w:rStyle w:val="placeholder1Char"/>
            </w:rPr>
            <w:t>____________</w:t>
          </w:r>
        </w:p>
      </w:docPartBody>
    </w:docPart>
    <w:docPart>
      <w:docPartPr>
        <w:name w:val="DE34EC494A3344B38DFD6971CE883099"/>
        <w:category>
          <w:name w:val="常规"/>
          <w:gallery w:val="placeholder"/>
        </w:category>
        <w:types>
          <w:type w:val="bbPlcHdr"/>
        </w:types>
        <w:behaviors>
          <w:behavior w:val="content"/>
        </w:behaviors>
        <w:guid w:val="{62DB9891-B615-4BBE-B364-39DBBD663FEE}"/>
      </w:docPartPr>
      <w:docPartBody>
        <w:p w:rsidR="00B6056D" w:rsidRDefault="00B6056D">
          <w:pPr>
            <w:pStyle w:val="DE34EC494A3344B38DFD6971CE883099"/>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30446A46619A43E19DA0CA134D5335C4"/>
        <w:category>
          <w:name w:val="常规"/>
          <w:gallery w:val="placeholder"/>
        </w:category>
        <w:types>
          <w:type w:val="bbPlcHdr"/>
        </w:types>
        <w:behaviors>
          <w:behavior w:val="content"/>
        </w:behaviors>
        <w:guid w:val="{818F52C5-1F0B-4C44-9CFE-D0635ADD1AFF}"/>
      </w:docPartPr>
      <w:docPartBody>
        <w:p w:rsidR="00B6056D" w:rsidRDefault="00B6056D">
          <w:pPr>
            <w:pStyle w:val="30446A46619A43E19DA0CA134D5335C4"/>
          </w:pPr>
          <w:r w:rsidRPr="005A4913">
            <w:rPr>
              <w:rStyle w:val="placeholder1Char"/>
            </w:rPr>
            <w:t>____________</w:t>
          </w:r>
        </w:p>
      </w:docPartBody>
    </w:docPart>
    <w:docPart>
      <w:docPartPr>
        <w:name w:val="D622DEE6ED014C2F8255624151202D39"/>
        <w:category>
          <w:name w:val="常规"/>
          <w:gallery w:val="placeholder"/>
        </w:category>
        <w:types>
          <w:type w:val="bbPlcHdr"/>
        </w:types>
        <w:behaviors>
          <w:behavior w:val="content"/>
        </w:behaviors>
        <w:guid w:val="{BB5ACCC3-7158-454A-955E-2B4EB7AA17D7}"/>
      </w:docPartPr>
      <w:docPartBody>
        <w:p w:rsidR="00B6056D" w:rsidRDefault="00B6056D">
          <w:pPr>
            <w:pStyle w:val="D622DEE6ED014C2F8255624151202D39"/>
          </w:pPr>
          <w:r w:rsidRPr="005A4913">
            <w:rPr>
              <w:rStyle w:val="placeholder1Char"/>
              <w:rFonts w:hint="eastAsia"/>
            </w:rPr>
            <w:t>选择</w:t>
          </w:r>
        </w:p>
      </w:docPartBody>
    </w:docPart>
    <w:docPart>
      <w:docPartPr>
        <w:name w:val="C7F46A220C8D45CA8B50618D147331D5"/>
        <w:category>
          <w:name w:val="常规"/>
          <w:gallery w:val="placeholder"/>
        </w:category>
        <w:types>
          <w:type w:val="bbPlcHdr"/>
        </w:types>
        <w:behaviors>
          <w:behavior w:val="content"/>
        </w:behaviors>
        <w:guid w:val="{D52C364C-E5BD-4DBA-A502-AAD33A872806}"/>
      </w:docPartPr>
      <w:docPartBody>
        <w:p w:rsidR="00B6056D" w:rsidRDefault="00B6056D">
          <w:pPr>
            <w:pStyle w:val="C7F46A220C8D45CA8B50618D147331D5"/>
          </w:pPr>
          <w:r w:rsidRPr="005A4913">
            <w:rPr>
              <w:rStyle w:val="placeholder1Char"/>
            </w:rPr>
            <w:t>_____</w:t>
          </w:r>
        </w:p>
      </w:docPartBody>
    </w:docPart>
    <w:docPart>
      <w:docPartPr>
        <w:name w:val="332433223C074847A0B26A14CC15A711"/>
        <w:category>
          <w:name w:val="常规"/>
          <w:gallery w:val="placeholder"/>
        </w:category>
        <w:types>
          <w:type w:val="bbPlcHdr"/>
        </w:types>
        <w:behaviors>
          <w:behavior w:val="content"/>
        </w:behaviors>
        <w:guid w:val="{83BCB9B4-E53A-4B8F-A28D-C4F53DF44050}"/>
      </w:docPartPr>
      <w:docPartBody>
        <w:p w:rsidR="00B6056D" w:rsidRDefault="00B6056D">
          <w:pPr>
            <w:pStyle w:val="332433223C074847A0B26A14CC15A711"/>
          </w:pPr>
          <w:r w:rsidRPr="005A4913">
            <w:rPr>
              <w:rStyle w:val="placeholder1Char"/>
              <w:rFonts w:hint="eastAsia"/>
            </w:rPr>
            <w:t>__________________________________________________________________</w:t>
          </w:r>
        </w:p>
      </w:docPartBody>
    </w:docPart>
    <w:docPart>
      <w:docPartPr>
        <w:name w:val="513933AE4590459DA758286F4520DF85"/>
        <w:category>
          <w:name w:val="常规"/>
          <w:gallery w:val="placeholder"/>
        </w:category>
        <w:types>
          <w:type w:val="bbPlcHdr"/>
        </w:types>
        <w:behaviors>
          <w:behavior w:val="content"/>
        </w:behaviors>
        <w:guid w:val="{C2D0F33D-5FC3-4187-9CDC-EA7F66FC85AF}"/>
      </w:docPartPr>
      <w:docPartBody>
        <w:p w:rsidR="00B6056D" w:rsidRDefault="00B6056D">
          <w:pPr>
            <w:pStyle w:val="513933AE4590459DA758286F4520DF85"/>
          </w:pPr>
          <w:r w:rsidRPr="005A4913">
            <w:rPr>
              <w:rStyle w:val="placeholder1Char"/>
            </w:rPr>
            <w:t>_______________________________________________</w:t>
          </w:r>
        </w:p>
      </w:docPartBody>
    </w:docPart>
    <w:docPart>
      <w:docPartPr>
        <w:name w:val="511D6557173644FC8C43003588A408B1"/>
        <w:category>
          <w:name w:val="常规"/>
          <w:gallery w:val="placeholder"/>
        </w:category>
        <w:types>
          <w:type w:val="bbPlcHdr"/>
        </w:types>
        <w:behaviors>
          <w:behavior w:val="content"/>
        </w:behaviors>
        <w:guid w:val="{556AC509-DCC8-4FB5-A1F3-054A2FC4E9D8}"/>
      </w:docPartPr>
      <w:docPartBody>
        <w:p w:rsidR="00B6056D" w:rsidRDefault="00B6056D" w:rsidP="00B6056D">
          <w:pPr>
            <w:pStyle w:val="511D6557173644FC8C43003588A408B1"/>
          </w:pPr>
          <w:r>
            <w:rPr>
              <w:rStyle w:val="placeholder1Char"/>
              <w:rFonts w:hint="eastAsia"/>
            </w:rPr>
            <w:t>____________</w:t>
          </w:r>
        </w:p>
      </w:docPartBody>
    </w:docPart>
    <w:docPart>
      <w:docPartPr>
        <w:name w:val="A908EB04F35246FCB9AC2B1BF9D976C3"/>
        <w:category>
          <w:name w:val="常规"/>
          <w:gallery w:val="placeholder"/>
        </w:category>
        <w:types>
          <w:type w:val="bbPlcHdr"/>
        </w:types>
        <w:behaviors>
          <w:behavior w:val="content"/>
        </w:behaviors>
        <w:guid w:val="{2A3E7C01-F197-4D0C-A9A7-6AA83911EBD0}"/>
      </w:docPartPr>
      <w:docPartBody>
        <w:p w:rsidR="00B6056D" w:rsidRDefault="00B6056D" w:rsidP="00B6056D">
          <w:pPr>
            <w:pStyle w:val="A908EB04F35246FCB9AC2B1BF9D976C3"/>
          </w:pPr>
          <w:r>
            <w:rPr>
              <w:rStyle w:val="placeholder1Char"/>
              <w:rFonts w:hint="eastAsia"/>
            </w:rPr>
            <w:t>____________</w:t>
          </w:r>
        </w:p>
      </w:docPartBody>
    </w:docPart>
    <w:docPart>
      <w:docPartPr>
        <w:name w:val="D0A5250EF8D34613BA738A1307F04E41"/>
        <w:category>
          <w:name w:val="常规"/>
          <w:gallery w:val="placeholder"/>
        </w:category>
        <w:types>
          <w:type w:val="bbPlcHdr"/>
        </w:types>
        <w:behaviors>
          <w:behavior w:val="content"/>
        </w:behaviors>
        <w:guid w:val="{096BA6EC-0BB0-4DED-BB4A-F22252E17B7F}"/>
      </w:docPartPr>
      <w:docPartBody>
        <w:p w:rsidR="00B6056D" w:rsidRDefault="00B6056D" w:rsidP="00B6056D">
          <w:pPr>
            <w:pStyle w:val="D0A5250EF8D34613BA738A1307F04E41"/>
          </w:pPr>
          <w:r>
            <w:rPr>
              <w:rStyle w:val="placeholder1Char"/>
              <w:rFonts w:hint="eastAsia"/>
            </w:rPr>
            <w:t>____________</w:t>
          </w:r>
        </w:p>
      </w:docPartBody>
    </w:docPart>
    <w:docPart>
      <w:docPartPr>
        <w:name w:val="4A4F59A0B9254CD89360969E99348055"/>
        <w:category>
          <w:name w:val="常规"/>
          <w:gallery w:val="placeholder"/>
        </w:category>
        <w:types>
          <w:type w:val="bbPlcHdr"/>
        </w:types>
        <w:behaviors>
          <w:behavior w:val="content"/>
        </w:behaviors>
        <w:guid w:val="{166F3AB6-C9FD-4A4D-A816-8B9AEFFA923F}"/>
      </w:docPartPr>
      <w:docPartBody>
        <w:p w:rsidR="00B6056D" w:rsidRDefault="00B6056D" w:rsidP="00B6056D">
          <w:pPr>
            <w:pStyle w:val="4A4F59A0B9254CD89360969E99348055"/>
          </w:pPr>
          <w:r>
            <w:rPr>
              <w:rStyle w:val="placeholder1Char"/>
              <w:rFonts w:hint="eastAsia"/>
            </w:rPr>
            <w:t>____________</w:t>
          </w:r>
        </w:p>
      </w:docPartBody>
    </w:docPart>
    <w:docPart>
      <w:docPartPr>
        <w:name w:val="43916DA10BA44CD0AD1F39DE658AC105"/>
        <w:category>
          <w:name w:val="常规"/>
          <w:gallery w:val="placeholder"/>
        </w:category>
        <w:types>
          <w:type w:val="bbPlcHdr"/>
        </w:types>
        <w:behaviors>
          <w:behavior w:val="content"/>
        </w:behaviors>
        <w:guid w:val="{ECD13814-66C0-449D-8958-12740AAA1844}"/>
      </w:docPartPr>
      <w:docPartBody>
        <w:p w:rsidR="00B6056D" w:rsidRDefault="00B6056D" w:rsidP="00B6056D">
          <w:pPr>
            <w:pStyle w:val="43916DA10BA44CD0AD1F39DE658AC105"/>
          </w:pPr>
          <w:r>
            <w:rPr>
              <w:rStyle w:val="placeholder1Char"/>
              <w:rFonts w:hint="eastAsia"/>
            </w:rPr>
            <w:t>____________</w:t>
          </w:r>
        </w:p>
      </w:docPartBody>
    </w:docPart>
    <w:docPart>
      <w:docPartPr>
        <w:name w:val="EB105DB2A6284967B857B9558E406A86"/>
        <w:category>
          <w:name w:val="常规"/>
          <w:gallery w:val="placeholder"/>
        </w:category>
        <w:types>
          <w:type w:val="bbPlcHdr"/>
        </w:types>
        <w:behaviors>
          <w:behavior w:val="content"/>
        </w:behaviors>
        <w:guid w:val="{770C713E-F738-41B0-AF5D-D81BCDE9A8C0}"/>
      </w:docPartPr>
      <w:docPartBody>
        <w:p w:rsidR="00B6056D" w:rsidRDefault="00B6056D" w:rsidP="00B6056D">
          <w:pPr>
            <w:pStyle w:val="EB105DB2A6284967B857B9558E406A86"/>
          </w:pPr>
          <w:r>
            <w:rPr>
              <w:rStyle w:val="placeholder1Char"/>
              <w:rFonts w:hint="eastAsia"/>
            </w:rPr>
            <w:t>____________</w:t>
          </w:r>
        </w:p>
      </w:docPartBody>
    </w:docPart>
    <w:docPart>
      <w:docPartPr>
        <w:name w:val="D890028D6B4D45DEB9D37CD903C73376"/>
        <w:category>
          <w:name w:val="常规"/>
          <w:gallery w:val="placeholder"/>
        </w:category>
        <w:types>
          <w:type w:val="bbPlcHdr"/>
        </w:types>
        <w:behaviors>
          <w:behavior w:val="content"/>
        </w:behaviors>
        <w:guid w:val="{10649D68-1DBF-498E-991F-C574CD05047F}"/>
      </w:docPartPr>
      <w:docPartBody>
        <w:p w:rsidR="00B6056D" w:rsidRDefault="00B6056D" w:rsidP="00B6056D">
          <w:pPr>
            <w:pStyle w:val="D890028D6B4D45DEB9D37CD903C73376"/>
          </w:pPr>
          <w:r>
            <w:rPr>
              <w:rStyle w:val="placeholder1Char"/>
              <w:rFonts w:hint="eastAsia"/>
            </w:rPr>
            <w:t>____________</w:t>
          </w:r>
        </w:p>
      </w:docPartBody>
    </w:docPart>
    <w:docPart>
      <w:docPartPr>
        <w:name w:val="D90750DCA2AE4E6DAF0FFE4F806BB0DA"/>
        <w:category>
          <w:name w:val="常规"/>
          <w:gallery w:val="placeholder"/>
        </w:category>
        <w:types>
          <w:type w:val="bbPlcHdr"/>
        </w:types>
        <w:behaviors>
          <w:behavior w:val="content"/>
        </w:behaviors>
        <w:guid w:val="{B1E949AC-E034-486E-BDA3-F080970CBB95}"/>
      </w:docPartPr>
      <w:docPartBody>
        <w:p w:rsidR="00B6056D" w:rsidRDefault="00B6056D" w:rsidP="00B6056D">
          <w:pPr>
            <w:pStyle w:val="D90750DCA2AE4E6DAF0FFE4F806BB0DA"/>
          </w:pPr>
          <w:r>
            <w:rPr>
              <w:rStyle w:val="placeholder1Char"/>
              <w:rFonts w:hint="eastAsia"/>
            </w:rPr>
            <w:t>____________</w:t>
          </w:r>
        </w:p>
      </w:docPartBody>
    </w:docPart>
    <w:docPart>
      <w:docPartPr>
        <w:name w:val="14C2A54E2BC744FE986FF5CA46FC3C2F"/>
        <w:category>
          <w:name w:val="常规"/>
          <w:gallery w:val="placeholder"/>
        </w:category>
        <w:types>
          <w:type w:val="bbPlcHdr"/>
        </w:types>
        <w:behaviors>
          <w:behavior w:val="content"/>
        </w:behaviors>
        <w:guid w:val="{968AE827-3E7B-483F-85EB-DBD743DC92F4}"/>
      </w:docPartPr>
      <w:docPartBody>
        <w:p w:rsidR="00B6056D" w:rsidRDefault="00B6056D" w:rsidP="00B6056D">
          <w:pPr>
            <w:pStyle w:val="14C2A54E2BC744FE986FF5CA46FC3C2F"/>
          </w:pPr>
          <w:r>
            <w:rPr>
              <w:rStyle w:val="placeholder1Char"/>
              <w:rFonts w:hint="eastAsia"/>
            </w:rPr>
            <w:t>____________</w:t>
          </w:r>
        </w:p>
      </w:docPartBody>
    </w:docPart>
    <w:docPart>
      <w:docPartPr>
        <w:name w:val="1853ADC060DF4FC6833F3981CE29B048"/>
        <w:category>
          <w:name w:val="常规"/>
          <w:gallery w:val="placeholder"/>
        </w:category>
        <w:types>
          <w:type w:val="bbPlcHdr"/>
        </w:types>
        <w:behaviors>
          <w:behavior w:val="content"/>
        </w:behaviors>
        <w:guid w:val="{90B0335B-227A-42B4-93F0-D459A2386342}"/>
      </w:docPartPr>
      <w:docPartBody>
        <w:p w:rsidR="00B6056D" w:rsidRDefault="00B6056D" w:rsidP="00B6056D">
          <w:pPr>
            <w:pStyle w:val="1853ADC060DF4FC6833F3981CE29B048"/>
          </w:pPr>
          <w:r>
            <w:rPr>
              <w:rStyle w:val="placeholder1Char"/>
              <w:rFonts w:hint="eastAsia"/>
            </w:rPr>
            <w:t>____________</w:t>
          </w:r>
        </w:p>
      </w:docPartBody>
    </w:docPart>
    <w:docPart>
      <w:docPartPr>
        <w:name w:val="5FCBE1197FA449CC9AA9EBC1ED1FAEB8"/>
        <w:category>
          <w:name w:val="常规"/>
          <w:gallery w:val="placeholder"/>
        </w:category>
        <w:types>
          <w:type w:val="bbPlcHdr"/>
        </w:types>
        <w:behaviors>
          <w:behavior w:val="content"/>
        </w:behaviors>
        <w:guid w:val="{ABD2BE54-699F-48D4-93DD-9F530E8F143C}"/>
      </w:docPartPr>
      <w:docPartBody>
        <w:p w:rsidR="00B6056D" w:rsidRDefault="00B6056D" w:rsidP="00B6056D">
          <w:pPr>
            <w:pStyle w:val="5FCBE1197FA449CC9AA9EBC1ED1FAEB8"/>
          </w:pPr>
          <w:r>
            <w:rPr>
              <w:rStyle w:val="placeholder1Char"/>
              <w:rFonts w:hint="eastAsia"/>
            </w:rPr>
            <w:t>____________</w:t>
          </w:r>
        </w:p>
      </w:docPartBody>
    </w:docPart>
    <w:docPart>
      <w:docPartPr>
        <w:name w:val="C1661946042A4A7BA2943CD622BCDEA0"/>
        <w:category>
          <w:name w:val="常规"/>
          <w:gallery w:val="placeholder"/>
        </w:category>
        <w:types>
          <w:type w:val="bbPlcHdr"/>
        </w:types>
        <w:behaviors>
          <w:behavior w:val="content"/>
        </w:behaviors>
        <w:guid w:val="{7FF78445-E39A-4FDD-99D6-9894CD3FCA52}"/>
      </w:docPartPr>
      <w:docPartBody>
        <w:p w:rsidR="00B6056D" w:rsidRDefault="00B6056D" w:rsidP="00B6056D">
          <w:pPr>
            <w:pStyle w:val="C1661946042A4A7BA2943CD622BCDEA0"/>
          </w:pPr>
          <w:r>
            <w:rPr>
              <w:rStyle w:val="placeholder1Char"/>
              <w:rFonts w:hint="eastAsia"/>
            </w:rPr>
            <w:t>____________</w:t>
          </w:r>
        </w:p>
      </w:docPartBody>
    </w:docPart>
    <w:docPart>
      <w:docPartPr>
        <w:name w:val="2C8CE0CCD0BF428D8DDE10608E89775E"/>
        <w:category>
          <w:name w:val="常规"/>
          <w:gallery w:val="placeholder"/>
        </w:category>
        <w:types>
          <w:type w:val="bbPlcHdr"/>
        </w:types>
        <w:behaviors>
          <w:behavior w:val="content"/>
        </w:behaviors>
        <w:guid w:val="{65D86BAA-0D92-4200-942A-4E8434452D66}"/>
      </w:docPartPr>
      <w:docPartBody>
        <w:p w:rsidR="00B6056D" w:rsidRDefault="00B6056D" w:rsidP="00B6056D">
          <w:pPr>
            <w:pStyle w:val="2C8CE0CCD0BF428D8DDE10608E89775E"/>
          </w:pPr>
          <w:r>
            <w:rPr>
              <w:rStyle w:val="placeholder1Char"/>
              <w:rFonts w:hint="eastAsia"/>
            </w:rPr>
            <w:t>____________</w:t>
          </w:r>
        </w:p>
      </w:docPartBody>
    </w:docPart>
    <w:docPart>
      <w:docPartPr>
        <w:name w:val="50AF772FECEE4AFB8574E1436DC997D0"/>
        <w:category>
          <w:name w:val="常规"/>
          <w:gallery w:val="placeholder"/>
        </w:category>
        <w:types>
          <w:type w:val="bbPlcHdr"/>
        </w:types>
        <w:behaviors>
          <w:behavior w:val="content"/>
        </w:behaviors>
        <w:guid w:val="{31A49052-CB3E-4A34-8482-01F5E9E01FF1}"/>
      </w:docPartPr>
      <w:docPartBody>
        <w:p w:rsidR="00B6056D" w:rsidRDefault="00B6056D" w:rsidP="00B6056D">
          <w:pPr>
            <w:pStyle w:val="50AF772FECEE4AFB8574E1436DC997D0"/>
          </w:pPr>
          <w:r>
            <w:rPr>
              <w:rStyle w:val="placeholder1Char"/>
              <w:rFonts w:hint="eastAsia"/>
            </w:rPr>
            <w:t>____________</w:t>
          </w:r>
        </w:p>
      </w:docPartBody>
    </w:docPart>
    <w:docPart>
      <w:docPartPr>
        <w:name w:val="E8FAA468C7C548528EE66298FBC22827"/>
        <w:category>
          <w:name w:val="常规"/>
          <w:gallery w:val="placeholder"/>
        </w:category>
        <w:types>
          <w:type w:val="bbPlcHdr"/>
        </w:types>
        <w:behaviors>
          <w:behavior w:val="content"/>
        </w:behaviors>
        <w:guid w:val="{7E165208-1B96-4BA5-A080-A1590168910E}"/>
      </w:docPartPr>
      <w:docPartBody>
        <w:p w:rsidR="00B6056D" w:rsidRDefault="00B6056D" w:rsidP="00B6056D">
          <w:pPr>
            <w:pStyle w:val="E8FAA468C7C548528EE66298FBC22827"/>
          </w:pPr>
          <w:r>
            <w:rPr>
              <w:rStyle w:val="placeholder1Char"/>
              <w:rFonts w:hint="eastAsia"/>
            </w:rPr>
            <w:t>____________</w:t>
          </w:r>
        </w:p>
      </w:docPartBody>
    </w:docPart>
    <w:docPart>
      <w:docPartPr>
        <w:name w:val="CC9770FE928049F9988600418D03D421"/>
        <w:category>
          <w:name w:val="常规"/>
          <w:gallery w:val="placeholder"/>
        </w:category>
        <w:types>
          <w:type w:val="bbPlcHdr"/>
        </w:types>
        <w:behaviors>
          <w:behavior w:val="content"/>
        </w:behaviors>
        <w:guid w:val="{E67EA264-9C4C-4639-8F89-ED7273A73E90}"/>
      </w:docPartPr>
      <w:docPartBody>
        <w:p w:rsidR="00B6056D" w:rsidRDefault="00B6056D" w:rsidP="00B6056D">
          <w:pPr>
            <w:pStyle w:val="CC9770FE928049F9988600418D03D421"/>
          </w:pPr>
          <w:r>
            <w:rPr>
              <w:rStyle w:val="placeholder1Char"/>
              <w:rFonts w:hint="eastAsia"/>
            </w:rPr>
            <w:t>____________</w:t>
          </w:r>
        </w:p>
      </w:docPartBody>
    </w:docPart>
    <w:docPart>
      <w:docPartPr>
        <w:name w:val="7C740846D37344BF8AB7E06D3DEBFEDB"/>
        <w:category>
          <w:name w:val="常规"/>
          <w:gallery w:val="placeholder"/>
        </w:category>
        <w:types>
          <w:type w:val="bbPlcHdr"/>
        </w:types>
        <w:behaviors>
          <w:behavior w:val="content"/>
        </w:behaviors>
        <w:guid w:val="{573A3D06-EA12-49A9-8289-FD58A8D3CCAC}"/>
      </w:docPartPr>
      <w:docPartBody>
        <w:p w:rsidR="00B6056D" w:rsidRDefault="00B6056D" w:rsidP="00B6056D">
          <w:pPr>
            <w:pStyle w:val="7C740846D37344BF8AB7E06D3DEBFEDB"/>
          </w:pPr>
          <w:r>
            <w:rPr>
              <w:rStyle w:val="placeholder1Char"/>
              <w:rFonts w:hint="eastAsia"/>
            </w:rPr>
            <w:t>____________</w:t>
          </w:r>
        </w:p>
      </w:docPartBody>
    </w:docPart>
    <w:docPart>
      <w:docPartPr>
        <w:name w:val="5DE553F7F6114C30A9C72D7A74148000"/>
        <w:category>
          <w:name w:val="常规"/>
          <w:gallery w:val="placeholder"/>
        </w:category>
        <w:types>
          <w:type w:val="bbPlcHdr"/>
        </w:types>
        <w:behaviors>
          <w:behavior w:val="content"/>
        </w:behaviors>
        <w:guid w:val="{01B38704-3CED-4CE9-AD42-6495C56D0D85}"/>
      </w:docPartPr>
      <w:docPartBody>
        <w:p w:rsidR="00B6056D" w:rsidRDefault="00B6056D" w:rsidP="00B6056D">
          <w:pPr>
            <w:pStyle w:val="5DE553F7F6114C30A9C72D7A74148000"/>
          </w:pPr>
          <w:r>
            <w:rPr>
              <w:rStyle w:val="placeholder1Char"/>
              <w:rFonts w:hint="eastAsia"/>
            </w:rPr>
            <w:t>____________</w:t>
          </w:r>
        </w:p>
      </w:docPartBody>
    </w:docPart>
    <w:docPart>
      <w:docPartPr>
        <w:name w:val="F9ECE9BB981A424A99C0A4C03694BDCD"/>
        <w:category>
          <w:name w:val="常规"/>
          <w:gallery w:val="placeholder"/>
        </w:category>
        <w:types>
          <w:type w:val="bbPlcHdr"/>
        </w:types>
        <w:behaviors>
          <w:behavior w:val="content"/>
        </w:behaviors>
        <w:guid w:val="{83CDA051-2F50-407B-A4A0-F1A53D3194E2}"/>
      </w:docPartPr>
      <w:docPartBody>
        <w:p w:rsidR="00B6056D" w:rsidRDefault="00B6056D" w:rsidP="00B6056D">
          <w:pPr>
            <w:pStyle w:val="F9ECE9BB981A424A99C0A4C03694BDCD"/>
          </w:pPr>
          <w:r>
            <w:rPr>
              <w:rStyle w:val="placeholder1Char"/>
              <w:rFonts w:hint="eastAsia"/>
            </w:rPr>
            <w:t>____________</w:t>
          </w:r>
        </w:p>
      </w:docPartBody>
    </w:docPart>
    <w:docPart>
      <w:docPartPr>
        <w:name w:val="E84C7BF4232546329694F99495DCEAD0"/>
        <w:category>
          <w:name w:val="常规"/>
          <w:gallery w:val="placeholder"/>
        </w:category>
        <w:types>
          <w:type w:val="bbPlcHdr"/>
        </w:types>
        <w:behaviors>
          <w:behavior w:val="content"/>
        </w:behaviors>
        <w:guid w:val="{A07C193A-271C-4746-AE8E-4BA9CAF2761F}"/>
      </w:docPartPr>
      <w:docPartBody>
        <w:p w:rsidR="00B6056D" w:rsidRDefault="00B6056D" w:rsidP="00B6056D">
          <w:pPr>
            <w:pStyle w:val="E84C7BF4232546329694F99495DCEAD0"/>
          </w:pPr>
          <w:r>
            <w:rPr>
              <w:rStyle w:val="placeholder1Char"/>
              <w:rFonts w:hint="eastAsia"/>
            </w:rPr>
            <w:t>____________</w:t>
          </w:r>
        </w:p>
      </w:docPartBody>
    </w:docPart>
    <w:docPart>
      <w:docPartPr>
        <w:name w:val="690CDA8D40DE40D8B899E58143D9D50B"/>
        <w:category>
          <w:name w:val="常规"/>
          <w:gallery w:val="placeholder"/>
        </w:category>
        <w:types>
          <w:type w:val="bbPlcHdr"/>
        </w:types>
        <w:behaviors>
          <w:behavior w:val="content"/>
        </w:behaviors>
        <w:guid w:val="{6E63377F-E97E-4F51-AADE-E663B4371743}"/>
      </w:docPartPr>
      <w:docPartBody>
        <w:p w:rsidR="00B6056D" w:rsidRDefault="00B6056D" w:rsidP="00B6056D">
          <w:pPr>
            <w:pStyle w:val="690CDA8D40DE40D8B899E58143D9D50B"/>
          </w:pPr>
          <w:r>
            <w:rPr>
              <w:rStyle w:val="placeholder1Char"/>
              <w:rFonts w:hint="eastAsia"/>
            </w:rPr>
            <w:t>____________</w:t>
          </w:r>
        </w:p>
      </w:docPartBody>
    </w:docPart>
    <w:docPart>
      <w:docPartPr>
        <w:name w:val="D2C6763EA5FF4B0D95EAD1AC3A974D1C"/>
        <w:category>
          <w:name w:val="常规"/>
          <w:gallery w:val="placeholder"/>
        </w:category>
        <w:types>
          <w:type w:val="bbPlcHdr"/>
        </w:types>
        <w:behaviors>
          <w:behavior w:val="content"/>
        </w:behaviors>
        <w:guid w:val="{8A03BD93-D4EE-426A-953E-44423713376C}"/>
      </w:docPartPr>
      <w:docPartBody>
        <w:p w:rsidR="00B6056D" w:rsidRDefault="00B6056D" w:rsidP="00B6056D">
          <w:pPr>
            <w:pStyle w:val="D2C6763EA5FF4B0D95EAD1AC3A974D1C"/>
          </w:pPr>
          <w:r>
            <w:rPr>
              <w:rStyle w:val="placeholder1Char"/>
              <w:rFonts w:hint="eastAsia"/>
            </w:rPr>
            <w:t>____________</w:t>
          </w:r>
        </w:p>
      </w:docPartBody>
    </w:docPart>
    <w:docPart>
      <w:docPartPr>
        <w:name w:val="D4454B3D72574FA6B4012611A945F458"/>
        <w:category>
          <w:name w:val="常规"/>
          <w:gallery w:val="placeholder"/>
        </w:category>
        <w:types>
          <w:type w:val="bbPlcHdr"/>
        </w:types>
        <w:behaviors>
          <w:behavior w:val="content"/>
        </w:behaviors>
        <w:guid w:val="{C0BB62E1-0B54-4760-9126-A397F5B06790}"/>
      </w:docPartPr>
      <w:docPartBody>
        <w:p w:rsidR="00B6056D" w:rsidRDefault="00B6056D" w:rsidP="00B6056D">
          <w:pPr>
            <w:pStyle w:val="D4454B3D72574FA6B4012611A945F458"/>
          </w:pPr>
          <w:r>
            <w:rPr>
              <w:rStyle w:val="placeholder1Char"/>
              <w:rFonts w:hint="eastAsia"/>
            </w:rPr>
            <w:t>____________</w:t>
          </w:r>
        </w:p>
      </w:docPartBody>
    </w:docPart>
    <w:docPart>
      <w:docPartPr>
        <w:name w:val="683B9EF28F974B6EB0903A33F4D0EA90"/>
        <w:category>
          <w:name w:val="常规"/>
          <w:gallery w:val="placeholder"/>
        </w:category>
        <w:types>
          <w:type w:val="bbPlcHdr"/>
        </w:types>
        <w:behaviors>
          <w:behavior w:val="content"/>
        </w:behaviors>
        <w:guid w:val="{E506D870-E298-4BA0-8D7D-5488C57D58B7}"/>
      </w:docPartPr>
      <w:docPartBody>
        <w:p w:rsidR="00B6056D" w:rsidRDefault="00B6056D" w:rsidP="00B6056D">
          <w:pPr>
            <w:pStyle w:val="683B9EF28F974B6EB0903A33F4D0EA90"/>
          </w:pPr>
          <w:r>
            <w:rPr>
              <w:rStyle w:val="placeholder1Char"/>
              <w:rFonts w:hint="eastAsia"/>
            </w:rPr>
            <w:t>____________</w:t>
          </w:r>
        </w:p>
      </w:docPartBody>
    </w:docPart>
    <w:docPart>
      <w:docPartPr>
        <w:name w:val="8049711F6E2246C6A6700A1C5B51D1B2"/>
        <w:category>
          <w:name w:val="常规"/>
          <w:gallery w:val="placeholder"/>
        </w:category>
        <w:types>
          <w:type w:val="bbPlcHdr"/>
        </w:types>
        <w:behaviors>
          <w:behavior w:val="content"/>
        </w:behaviors>
        <w:guid w:val="{5678A258-979E-421D-B109-A86770823458}"/>
      </w:docPartPr>
      <w:docPartBody>
        <w:p w:rsidR="00B6056D" w:rsidRDefault="00B6056D" w:rsidP="00B6056D">
          <w:pPr>
            <w:pStyle w:val="8049711F6E2246C6A6700A1C5B51D1B2"/>
          </w:pPr>
          <w:r>
            <w:rPr>
              <w:rStyle w:val="placeholder1Char"/>
              <w:rFonts w:hint="eastAsia"/>
            </w:rPr>
            <w:t>____________</w:t>
          </w:r>
        </w:p>
      </w:docPartBody>
    </w:docPart>
    <w:docPart>
      <w:docPartPr>
        <w:name w:val="82AAA80AF42D4FCDBB9F177F6F796740"/>
        <w:category>
          <w:name w:val="常规"/>
          <w:gallery w:val="placeholder"/>
        </w:category>
        <w:types>
          <w:type w:val="bbPlcHdr"/>
        </w:types>
        <w:behaviors>
          <w:behavior w:val="content"/>
        </w:behaviors>
        <w:guid w:val="{CEC1B46F-C3B9-4ED6-A93B-B3CDEF929FC0}"/>
      </w:docPartPr>
      <w:docPartBody>
        <w:p w:rsidR="00B6056D" w:rsidRDefault="00B6056D" w:rsidP="00B6056D">
          <w:pPr>
            <w:pStyle w:val="82AAA80AF42D4FCDBB9F177F6F796740"/>
          </w:pPr>
          <w:r>
            <w:rPr>
              <w:rStyle w:val="placeholder1Char"/>
              <w:rFonts w:hint="eastAsia"/>
            </w:rPr>
            <w:t>____________</w:t>
          </w:r>
        </w:p>
      </w:docPartBody>
    </w:docPart>
    <w:docPart>
      <w:docPartPr>
        <w:name w:val="802945FC967844888111E8ABFDD8AA73"/>
        <w:category>
          <w:name w:val="常规"/>
          <w:gallery w:val="placeholder"/>
        </w:category>
        <w:types>
          <w:type w:val="bbPlcHdr"/>
        </w:types>
        <w:behaviors>
          <w:behavior w:val="content"/>
        </w:behaviors>
        <w:guid w:val="{9DD68BC6-BAD0-47B5-902F-9B84B06F4DD6}"/>
      </w:docPartPr>
      <w:docPartBody>
        <w:p w:rsidR="00B6056D" w:rsidRDefault="00B6056D" w:rsidP="00B6056D">
          <w:pPr>
            <w:pStyle w:val="802945FC967844888111E8ABFDD8AA73"/>
          </w:pPr>
          <w:r>
            <w:rPr>
              <w:rStyle w:val="placeholder1Char"/>
              <w:rFonts w:hint="eastAsia"/>
            </w:rPr>
            <w:t>____________</w:t>
          </w:r>
        </w:p>
      </w:docPartBody>
    </w:docPart>
    <w:docPart>
      <w:docPartPr>
        <w:name w:val="445C091B3F834E389688B54114F22B89"/>
        <w:category>
          <w:name w:val="常规"/>
          <w:gallery w:val="placeholder"/>
        </w:category>
        <w:types>
          <w:type w:val="bbPlcHdr"/>
        </w:types>
        <w:behaviors>
          <w:behavior w:val="content"/>
        </w:behaviors>
        <w:guid w:val="{B9134E0A-01A1-4B7C-812F-3E76F7E31D3B}"/>
      </w:docPartPr>
      <w:docPartBody>
        <w:p w:rsidR="00B6056D" w:rsidRDefault="00B6056D" w:rsidP="00B6056D">
          <w:pPr>
            <w:pStyle w:val="445C091B3F834E389688B54114F22B89"/>
          </w:pPr>
          <w:r>
            <w:rPr>
              <w:rStyle w:val="placeholder1Char"/>
              <w:rFonts w:hint="eastAsia"/>
            </w:rPr>
            <w:t>____________</w:t>
          </w:r>
        </w:p>
      </w:docPartBody>
    </w:docPart>
    <w:docPart>
      <w:docPartPr>
        <w:name w:val="52BE881DC9CE4BF380B41EBFC50215BF"/>
        <w:category>
          <w:name w:val="常规"/>
          <w:gallery w:val="placeholder"/>
        </w:category>
        <w:types>
          <w:type w:val="bbPlcHdr"/>
        </w:types>
        <w:behaviors>
          <w:behavior w:val="content"/>
        </w:behaviors>
        <w:guid w:val="{0123D4CA-CC51-4BD7-B7A3-3EAD3D2057CD}"/>
      </w:docPartPr>
      <w:docPartBody>
        <w:p w:rsidR="00B6056D" w:rsidRDefault="00B6056D" w:rsidP="00B6056D">
          <w:pPr>
            <w:pStyle w:val="52BE881DC9CE4BF380B41EBFC50215BF"/>
          </w:pPr>
          <w:r>
            <w:rPr>
              <w:rStyle w:val="placeholder1Char"/>
              <w:rFonts w:hint="eastAsia"/>
            </w:rPr>
            <w:t>____________</w:t>
          </w:r>
        </w:p>
      </w:docPartBody>
    </w:docPart>
    <w:docPart>
      <w:docPartPr>
        <w:name w:val="5A8BE8F586E44156BBE176853E2A3481"/>
        <w:category>
          <w:name w:val="常规"/>
          <w:gallery w:val="placeholder"/>
        </w:category>
        <w:types>
          <w:type w:val="bbPlcHdr"/>
        </w:types>
        <w:behaviors>
          <w:behavior w:val="content"/>
        </w:behaviors>
        <w:guid w:val="{DFE0728D-C4E9-45D3-9C45-1F29516D924D}"/>
      </w:docPartPr>
      <w:docPartBody>
        <w:p w:rsidR="00B6056D" w:rsidRDefault="00B6056D" w:rsidP="00B6056D">
          <w:pPr>
            <w:pStyle w:val="5A8BE8F586E44156BBE176853E2A3481"/>
          </w:pPr>
          <w:r>
            <w:rPr>
              <w:rStyle w:val="placeholder1Char"/>
              <w:rFonts w:hint="eastAsia"/>
            </w:rPr>
            <w:t>____________</w:t>
          </w:r>
        </w:p>
      </w:docPartBody>
    </w:docPart>
    <w:docPart>
      <w:docPartPr>
        <w:name w:val="A560E705A15D420BB03EECCF58B203BA"/>
        <w:category>
          <w:name w:val="常规"/>
          <w:gallery w:val="placeholder"/>
        </w:category>
        <w:types>
          <w:type w:val="bbPlcHdr"/>
        </w:types>
        <w:behaviors>
          <w:behavior w:val="content"/>
        </w:behaviors>
        <w:guid w:val="{5E14287D-29D2-46D2-8249-C3858F445CDD}"/>
      </w:docPartPr>
      <w:docPartBody>
        <w:p w:rsidR="00B6056D" w:rsidRDefault="00B6056D" w:rsidP="00B6056D">
          <w:pPr>
            <w:pStyle w:val="A560E705A15D420BB03EECCF58B203BA"/>
          </w:pPr>
          <w:r>
            <w:rPr>
              <w:rStyle w:val="placeholder1Char"/>
              <w:rFonts w:hint="eastAsia"/>
            </w:rPr>
            <w:t>____________</w:t>
          </w:r>
        </w:p>
      </w:docPartBody>
    </w:docPart>
    <w:docPart>
      <w:docPartPr>
        <w:name w:val="5FFCA0743B27448BB5C82D6AD8843E5F"/>
        <w:category>
          <w:name w:val="常规"/>
          <w:gallery w:val="placeholder"/>
        </w:category>
        <w:types>
          <w:type w:val="bbPlcHdr"/>
        </w:types>
        <w:behaviors>
          <w:behavior w:val="content"/>
        </w:behaviors>
        <w:guid w:val="{5A1FB846-F759-4252-A4FA-0C682BDB8160}"/>
      </w:docPartPr>
      <w:docPartBody>
        <w:p w:rsidR="00B6056D" w:rsidRDefault="00B6056D" w:rsidP="00B6056D">
          <w:pPr>
            <w:pStyle w:val="5FFCA0743B27448BB5C82D6AD8843E5F"/>
          </w:pPr>
          <w:r>
            <w:rPr>
              <w:rStyle w:val="placeholder1Char"/>
              <w:rFonts w:hint="eastAsia"/>
            </w:rPr>
            <w:t>____________</w:t>
          </w:r>
        </w:p>
      </w:docPartBody>
    </w:docPart>
    <w:docPart>
      <w:docPartPr>
        <w:name w:val="C2B658298BEA4DC9A3D23CA325DB0FF4"/>
        <w:category>
          <w:name w:val="常规"/>
          <w:gallery w:val="placeholder"/>
        </w:category>
        <w:types>
          <w:type w:val="bbPlcHdr"/>
        </w:types>
        <w:behaviors>
          <w:behavior w:val="content"/>
        </w:behaviors>
        <w:guid w:val="{54C7171C-AF7E-435D-B76C-A654084D4042}"/>
      </w:docPartPr>
      <w:docPartBody>
        <w:p w:rsidR="00B6056D" w:rsidRDefault="00B6056D" w:rsidP="00B6056D">
          <w:pPr>
            <w:pStyle w:val="C2B658298BEA4DC9A3D23CA325DB0FF4"/>
          </w:pPr>
          <w:r>
            <w:rPr>
              <w:rStyle w:val="placeholder1Char"/>
              <w:rFonts w:hint="eastAsia"/>
            </w:rPr>
            <w:t>____________</w:t>
          </w:r>
        </w:p>
      </w:docPartBody>
    </w:docPart>
    <w:docPart>
      <w:docPartPr>
        <w:name w:val="9E4EDD118166455E83608A0BC9EA01F8"/>
        <w:category>
          <w:name w:val="常规"/>
          <w:gallery w:val="placeholder"/>
        </w:category>
        <w:types>
          <w:type w:val="bbPlcHdr"/>
        </w:types>
        <w:behaviors>
          <w:behavior w:val="content"/>
        </w:behaviors>
        <w:guid w:val="{DB2F5E9B-8DAE-4D43-BF70-2C7A89C2BFAA}"/>
      </w:docPartPr>
      <w:docPartBody>
        <w:p w:rsidR="00B6056D" w:rsidRDefault="00B6056D" w:rsidP="00B6056D">
          <w:pPr>
            <w:pStyle w:val="9E4EDD118166455E83608A0BC9EA01F8"/>
          </w:pPr>
          <w:r>
            <w:rPr>
              <w:rStyle w:val="placeholder1Char"/>
              <w:rFonts w:hint="eastAsia"/>
            </w:rPr>
            <w:t>____________</w:t>
          </w:r>
        </w:p>
      </w:docPartBody>
    </w:docPart>
    <w:docPart>
      <w:docPartPr>
        <w:name w:val="8907B5F8712148D094A74FA9429A19AD"/>
        <w:category>
          <w:name w:val="常规"/>
          <w:gallery w:val="placeholder"/>
        </w:category>
        <w:types>
          <w:type w:val="bbPlcHdr"/>
        </w:types>
        <w:behaviors>
          <w:behavior w:val="content"/>
        </w:behaviors>
        <w:guid w:val="{87FF5D84-EAC0-4845-A566-FB144C3682FC}"/>
      </w:docPartPr>
      <w:docPartBody>
        <w:p w:rsidR="00B6056D" w:rsidRDefault="00B6056D" w:rsidP="00B6056D">
          <w:pPr>
            <w:pStyle w:val="8907B5F8712148D094A74FA9429A19AD"/>
          </w:pPr>
          <w:r>
            <w:rPr>
              <w:rStyle w:val="placeholder1Char"/>
              <w:rFonts w:hint="eastAsia"/>
            </w:rPr>
            <w:t>____________</w:t>
          </w:r>
        </w:p>
      </w:docPartBody>
    </w:docPart>
    <w:docPart>
      <w:docPartPr>
        <w:name w:val="93CEB422406F4065B32CADE1CCFFC60D"/>
        <w:category>
          <w:name w:val="常规"/>
          <w:gallery w:val="placeholder"/>
        </w:category>
        <w:types>
          <w:type w:val="bbPlcHdr"/>
        </w:types>
        <w:behaviors>
          <w:behavior w:val="content"/>
        </w:behaviors>
        <w:guid w:val="{8BDA6DCD-085D-49A6-B608-EEF6FEB2E64B}"/>
      </w:docPartPr>
      <w:docPartBody>
        <w:p w:rsidR="00B6056D" w:rsidRDefault="00B6056D" w:rsidP="00B6056D">
          <w:pPr>
            <w:pStyle w:val="93CEB422406F4065B32CADE1CCFFC60D"/>
          </w:pPr>
          <w:r>
            <w:rPr>
              <w:rStyle w:val="placeholder1Char"/>
              <w:rFonts w:hint="eastAsia"/>
            </w:rPr>
            <w:t>____________</w:t>
          </w:r>
        </w:p>
      </w:docPartBody>
    </w:docPart>
    <w:docPart>
      <w:docPartPr>
        <w:name w:val="A2E035C2AD3A4E8D927509A300764857"/>
        <w:category>
          <w:name w:val="常规"/>
          <w:gallery w:val="placeholder"/>
        </w:category>
        <w:types>
          <w:type w:val="bbPlcHdr"/>
        </w:types>
        <w:behaviors>
          <w:behavior w:val="content"/>
        </w:behaviors>
        <w:guid w:val="{0D8A5221-38C6-4AA1-BF1D-B7B01FA50869}"/>
      </w:docPartPr>
      <w:docPartBody>
        <w:p w:rsidR="00B6056D" w:rsidRDefault="00B6056D" w:rsidP="00B6056D">
          <w:pPr>
            <w:pStyle w:val="A2E035C2AD3A4E8D927509A300764857"/>
          </w:pPr>
          <w:r>
            <w:rPr>
              <w:rStyle w:val="placeholder1Char"/>
              <w:rFonts w:hint="eastAsia"/>
            </w:rPr>
            <w:t>____________</w:t>
          </w:r>
        </w:p>
      </w:docPartBody>
    </w:docPart>
    <w:docPart>
      <w:docPartPr>
        <w:name w:val="9F06E315CEF547AFB75010D462ABED0A"/>
        <w:category>
          <w:name w:val="常规"/>
          <w:gallery w:val="placeholder"/>
        </w:category>
        <w:types>
          <w:type w:val="bbPlcHdr"/>
        </w:types>
        <w:behaviors>
          <w:behavior w:val="content"/>
        </w:behaviors>
        <w:guid w:val="{9C6E55EC-2C67-4F9E-96F5-9C2AFA563B93}"/>
      </w:docPartPr>
      <w:docPartBody>
        <w:p w:rsidR="00B6056D" w:rsidRDefault="00B6056D" w:rsidP="00B6056D">
          <w:pPr>
            <w:pStyle w:val="9F06E315CEF547AFB75010D462ABED0A"/>
          </w:pPr>
          <w:r>
            <w:rPr>
              <w:rStyle w:val="placeholder1Char"/>
              <w:rFonts w:hint="eastAsia"/>
            </w:rPr>
            <w:t>____________</w:t>
          </w:r>
        </w:p>
      </w:docPartBody>
    </w:docPart>
    <w:docPart>
      <w:docPartPr>
        <w:name w:val="5CFE1A21890144D7AFDC1D1FE64030B4"/>
        <w:category>
          <w:name w:val="常规"/>
          <w:gallery w:val="placeholder"/>
        </w:category>
        <w:types>
          <w:type w:val="bbPlcHdr"/>
        </w:types>
        <w:behaviors>
          <w:behavior w:val="content"/>
        </w:behaviors>
        <w:guid w:val="{A31CCA00-7D69-42CF-8667-62A92039A7F6}"/>
      </w:docPartPr>
      <w:docPartBody>
        <w:p w:rsidR="00B6056D" w:rsidRDefault="00B6056D" w:rsidP="00B6056D">
          <w:pPr>
            <w:pStyle w:val="5CFE1A21890144D7AFDC1D1FE64030B4"/>
          </w:pPr>
          <w:r>
            <w:rPr>
              <w:rStyle w:val="placeholder1Char"/>
              <w:rFonts w:hint="eastAsia"/>
            </w:rPr>
            <w:t>____________</w:t>
          </w:r>
        </w:p>
      </w:docPartBody>
    </w:docPart>
    <w:docPart>
      <w:docPartPr>
        <w:name w:val="E482528DA52044D9A46723E4E0A633BA"/>
        <w:category>
          <w:name w:val="常规"/>
          <w:gallery w:val="placeholder"/>
        </w:category>
        <w:types>
          <w:type w:val="bbPlcHdr"/>
        </w:types>
        <w:behaviors>
          <w:behavior w:val="content"/>
        </w:behaviors>
        <w:guid w:val="{04C17774-7E47-44C4-B062-2910B2A3EA7D}"/>
      </w:docPartPr>
      <w:docPartBody>
        <w:p w:rsidR="00B6056D" w:rsidRDefault="00B6056D" w:rsidP="00B6056D">
          <w:pPr>
            <w:pStyle w:val="E482528DA52044D9A46723E4E0A633BA"/>
          </w:pPr>
          <w:r>
            <w:rPr>
              <w:rStyle w:val="placeholder1Char"/>
              <w:rFonts w:hint="eastAsia"/>
            </w:rPr>
            <w:t>____________</w:t>
          </w:r>
        </w:p>
      </w:docPartBody>
    </w:docPart>
    <w:docPart>
      <w:docPartPr>
        <w:name w:val="F3C9C139ED5547389139CEB43609E8E4"/>
        <w:category>
          <w:name w:val="常规"/>
          <w:gallery w:val="placeholder"/>
        </w:category>
        <w:types>
          <w:type w:val="bbPlcHdr"/>
        </w:types>
        <w:behaviors>
          <w:behavior w:val="content"/>
        </w:behaviors>
        <w:guid w:val="{B4B64818-8022-497B-ADE3-D7632238115E}"/>
      </w:docPartPr>
      <w:docPartBody>
        <w:p w:rsidR="00B6056D" w:rsidRDefault="00B6056D" w:rsidP="00B6056D">
          <w:pPr>
            <w:pStyle w:val="F3C9C139ED5547389139CEB43609E8E4"/>
          </w:pPr>
          <w:r>
            <w:rPr>
              <w:rStyle w:val="placeholder1Char"/>
              <w:rFonts w:hint="eastAsia"/>
            </w:rPr>
            <w:t>____________</w:t>
          </w:r>
        </w:p>
      </w:docPartBody>
    </w:docPart>
    <w:docPart>
      <w:docPartPr>
        <w:name w:val="E0A30301F6C24F948A586309C8D0096F"/>
        <w:category>
          <w:name w:val="常规"/>
          <w:gallery w:val="placeholder"/>
        </w:category>
        <w:types>
          <w:type w:val="bbPlcHdr"/>
        </w:types>
        <w:behaviors>
          <w:behavior w:val="content"/>
        </w:behaviors>
        <w:guid w:val="{2F7AE0E7-30D0-4A0B-8FBF-172CA6293AA7}"/>
      </w:docPartPr>
      <w:docPartBody>
        <w:p w:rsidR="00B6056D" w:rsidRDefault="00B6056D" w:rsidP="00B6056D">
          <w:pPr>
            <w:pStyle w:val="E0A30301F6C24F948A586309C8D0096F"/>
          </w:pPr>
          <w:r>
            <w:rPr>
              <w:rStyle w:val="placeholder1Char"/>
              <w:rFonts w:hint="eastAsia"/>
            </w:rPr>
            <w:t>____________</w:t>
          </w:r>
        </w:p>
      </w:docPartBody>
    </w:docPart>
    <w:docPart>
      <w:docPartPr>
        <w:name w:val="979BE7B6A655418E8C5CC55F4BE24038"/>
        <w:category>
          <w:name w:val="常规"/>
          <w:gallery w:val="placeholder"/>
        </w:category>
        <w:types>
          <w:type w:val="bbPlcHdr"/>
        </w:types>
        <w:behaviors>
          <w:behavior w:val="content"/>
        </w:behaviors>
        <w:guid w:val="{BC5C3344-EB7D-4FD0-A904-AC83693F42EC}"/>
      </w:docPartPr>
      <w:docPartBody>
        <w:p w:rsidR="00B6056D" w:rsidRDefault="00B6056D" w:rsidP="00B6056D">
          <w:pPr>
            <w:pStyle w:val="979BE7B6A655418E8C5CC55F4BE24038"/>
          </w:pPr>
          <w:r>
            <w:rPr>
              <w:rStyle w:val="placeholder1Char"/>
              <w:rFonts w:hint="eastAsia"/>
            </w:rPr>
            <w:t>____________</w:t>
          </w:r>
        </w:p>
      </w:docPartBody>
    </w:docPart>
    <w:docPart>
      <w:docPartPr>
        <w:name w:val="8008A31582334A669ED6840F0216016B"/>
        <w:category>
          <w:name w:val="常规"/>
          <w:gallery w:val="placeholder"/>
        </w:category>
        <w:types>
          <w:type w:val="bbPlcHdr"/>
        </w:types>
        <w:behaviors>
          <w:behavior w:val="content"/>
        </w:behaviors>
        <w:guid w:val="{EF80B194-E411-4452-B0A3-032026D83609}"/>
      </w:docPartPr>
      <w:docPartBody>
        <w:p w:rsidR="00B6056D" w:rsidRDefault="00B6056D" w:rsidP="00B6056D">
          <w:pPr>
            <w:pStyle w:val="8008A31582334A669ED6840F0216016B"/>
          </w:pPr>
          <w:r>
            <w:rPr>
              <w:rStyle w:val="placeholder1Char"/>
              <w:rFonts w:hint="eastAsia"/>
            </w:rPr>
            <w:t>____________</w:t>
          </w:r>
        </w:p>
      </w:docPartBody>
    </w:docPart>
    <w:docPart>
      <w:docPartPr>
        <w:name w:val="FF3B12DD831A4D35A44F9008FA83255A"/>
        <w:category>
          <w:name w:val="常规"/>
          <w:gallery w:val="placeholder"/>
        </w:category>
        <w:types>
          <w:type w:val="bbPlcHdr"/>
        </w:types>
        <w:behaviors>
          <w:behavior w:val="content"/>
        </w:behaviors>
        <w:guid w:val="{EDEBC5FE-95A5-4B76-A209-79249CD1F37C}"/>
      </w:docPartPr>
      <w:docPartBody>
        <w:p w:rsidR="00B6056D" w:rsidRDefault="00B6056D" w:rsidP="00B6056D">
          <w:pPr>
            <w:pStyle w:val="FF3B12DD831A4D35A44F9008FA83255A"/>
          </w:pPr>
          <w:r>
            <w:rPr>
              <w:rStyle w:val="placeholder1Char"/>
              <w:rFonts w:hint="eastAsia"/>
            </w:rPr>
            <w:t>____________</w:t>
          </w:r>
        </w:p>
      </w:docPartBody>
    </w:docPart>
    <w:docPart>
      <w:docPartPr>
        <w:name w:val="DE73DA37F4EA43AE9474A9918E9E717C"/>
        <w:category>
          <w:name w:val="常规"/>
          <w:gallery w:val="placeholder"/>
        </w:category>
        <w:types>
          <w:type w:val="bbPlcHdr"/>
        </w:types>
        <w:behaviors>
          <w:behavior w:val="content"/>
        </w:behaviors>
        <w:guid w:val="{0BD0A941-ADC5-470D-95E5-8641DB887874}"/>
      </w:docPartPr>
      <w:docPartBody>
        <w:p w:rsidR="00B6056D" w:rsidRDefault="00B6056D" w:rsidP="00B6056D">
          <w:pPr>
            <w:pStyle w:val="DE73DA37F4EA43AE9474A9918E9E717C"/>
          </w:pPr>
          <w:r>
            <w:rPr>
              <w:rStyle w:val="placeholder1Char"/>
              <w:rFonts w:hint="eastAsia"/>
            </w:rPr>
            <w:t>____________</w:t>
          </w:r>
        </w:p>
      </w:docPartBody>
    </w:docPart>
    <w:docPart>
      <w:docPartPr>
        <w:name w:val="DE794B4EC50C48A5A73907B753DAEF87"/>
        <w:category>
          <w:name w:val="常规"/>
          <w:gallery w:val="placeholder"/>
        </w:category>
        <w:types>
          <w:type w:val="bbPlcHdr"/>
        </w:types>
        <w:behaviors>
          <w:behavior w:val="content"/>
        </w:behaviors>
        <w:guid w:val="{B215D1CF-D000-4242-8018-C63567F4D020}"/>
      </w:docPartPr>
      <w:docPartBody>
        <w:p w:rsidR="00B6056D" w:rsidRDefault="00B6056D" w:rsidP="00B6056D">
          <w:pPr>
            <w:pStyle w:val="DE794B4EC50C48A5A73907B753DAEF87"/>
          </w:pPr>
          <w:r>
            <w:rPr>
              <w:rStyle w:val="placeholder1Char"/>
              <w:rFonts w:hint="eastAsia"/>
            </w:rPr>
            <w:t>____________</w:t>
          </w:r>
        </w:p>
      </w:docPartBody>
    </w:docPart>
    <w:docPart>
      <w:docPartPr>
        <w:name w:val="31267DD73E764ED3BAFDD35D76EB9048"/>
        <w:category>
          <w:name w:val="常规"/>
          <w:gallery w:val="placeholder"/>
        </w:category>
        <w:types>
          <w:type w:val="bbPlcHdr"/>
        </w:types>
        <w:behaviors>
          <w:behavior w:val="content"/>
        </w:behaviors>
        <w:guid w:val="{F739F353-85FB-4B33-8A13-3C947EA2CE55}"/>
      </w:docPartPr>
      <w:docPartBody>
        <w:p w:rsidR="00B6056D" w:rsidRDefault="00B6056D" w:rsidP="00B6056D">
          <w:pPr>
            <w:pStyle w:val="31267DD73E764ED3BAFDD35D76EB9048"/>
          </w:pPr>
          <w:r>
            <w:rPr>
              <w:rStyle w:val="placeholder1Char"/>
              <w:rFonts w:hint="eastAsia"/>
            </w:rPr>
            <w:t>____________</w:t>
          </w:r>
        </w:p>
      </w:docPartBody>
    </w:docPart>
    <w:docPart>
      <w:docPartPr>
        <w:name w:val="103E17690A74465196202F87A50B5A4F"/>
        <w:category>
          <w:name w:val="常规"/>
          <w:gallery w:val="placeholder"/>
        </w:category>
        <w:types>
          <w:type w:val="bbPlcHdr"/>
        </w:types>
        <w:behaviors>
          <w:behavior w:val="content"/>
        </w:behaviors>
        <w:guid w:val="{746274CD-753C-4B6C-BAE0-CE35FB3A9993}"/>
      </w:docPartPr>
      <w:docPartBody>
        <w:p w:rsidR="00B6056D" w:rsidRDefault="00B6056D" w:rsidP="00B6056D">
          <w:pPr>
            <w:pStyle w:val="103E17690A74465196202F87A50B5A4F"/>
          </w:pPr>
          <w:r>
            <w:rPr>
              <w:rStyle w:val="placeholder1Char"/>
              <w:rFonts w:hint="eastAsia"/>
            </w:rPr>
            <w:t>____________</w:t>
          </w:r>
        </w:p>
      </w:docPartBody>
    </w:docPart>
    <w:docPart>
      <w:docPartPr>
        <w:name w:val="BE6871EB662941078FE4C4C17DB2B25B"/>
        <w:category>
          <w:name w:val="常规"/>
          <w:gallery w:val="placeholder"/>
        </w:category>
        <w:types>
          <w:type w:val="bbPlcHdr"/>
        </w:types>
        <w:behaviors>
          <w:behavior w:val="content"/>
        </w:behaviors>
        <w:guid w:val="{56675E7A-36E0-435E-AB63-E6C3897C8FA7}"/>
      </w:docPartPr>
      <w:docPartBody>
        <w:p w:rsidR="00B6056D" w:rsidRDefault="00B6056D" w:rsidP="00B6056D">
          <w:pPr>
            <w:pStyle w:val="BE6871EB662941078FE4C4C17DB2B25B"/>
          </w:pPr>
          <w:r>
            <w:rPr>
              <w:rStyle w:val="placeholder1Char"/>
              <w:rFonts w:hint="eastAsia"/>
            </w:rPr>
            <w:t>____________</w:t>
          </w:r>
        </w:p>
      </w:docPartBody>
    </w:docPart>
    <w:docPart>
      <w:docPartPr>
        <w:name w:val="87E0792295CB44949333FAA1AB4CA8A1"/>
        <w:category>
          <w:name w:val="常规"/>
          <w:gallery w:val="placeholder"/>
        </w:category>
        <w:types>
          <w:type w:val="bbPlcHdr"/>
        </w:types>
        <w:behaviors>
          <w:behavior w:val="content"/>
        </w:behaviors>
        <w:guid w:val="{95E83D16-2EEB-45FE-A59C-D71C709F9A12}"/>
      </w:docPartPr>
      <w:docPartBody>
        <w:p w:rsidR="00B6056D" w:rsidRDefault="00B6056D" w:rsidP="00B6056D">
          <w:pPr>
            <w:pStyle w:val="87E0792295CB44949333FAA1AB4CA8A1"/>
          </w:pPr>
          <w:r>
            <w:rPr>
              <w:rStyle w:val="placeholder1Char"/>
              <w:rFonts w:hint="eastAsia"/>
            </w:rPr>
            <w:t>____________</w:t>
          </w:r>
        </w:p>
      </w:docPartBody>
    </w:docPart>
    <w:docPart>
      <w:docPartPr>
        <w:name w:val="34A95CF15AC549A6A8021540D9F43CB6"/>
        <w:category>
          <w:name w:val="常规"/>
          <w:gallery w:val="placeholder"/>
        </w:category>
        <w:types>
          <w:type w:val="bbPlcHdr"/>
        </w:types>
        <w:behaviors>
          <w:behavior w:val="content"/>
        </w:behaviors>
        <w:guid w:val="{529CDCF6-AEBD-40C6-87D7-B2DD45A45523}"/>
      </w:docPartPr>
      <w:docPartBody>
        <w:p w:rsidR="00B6056D" w:rsidRDefault="00B6056D" w:rsidP="00B6056D">
          <w:pPr>
            <w:pStyle w:val="34A95CF15AC549A6A8021540D9F43CB6"/>
          </w:pPr>
          <w:r>
            <w:rPr>
              <w:rStyle w:val="placeholder1Char"/>
              <w:rFonts w:hint="eastAsia"/>
            </w:rPr>
            <w:t>____________</w:t>
          </w:r>
        </w:p>
      </w:docPartBody>
    </w:docPart>
    <w:docPart>
      <w:docPartPr>
        <w:name w:val="F1B3B429292943EB843A0A496E99AAFE"/>
        <w:category>
          <w:name w:val="常规"/>
          <w:gallery w:val="placeholder"/>
        </w:category>
        <w:types>
          <w:type w:val="bbPlcHdr"/>
        </w:types>
        <w:behaviors>
          <w:behavior w:val="content"/>
        </w:behaviors>
        <w:guid w:val="{7434D77B-E6D1-4C5D-BD87-31170E6A0943}"/>
      </w:docPartPr>
      <w:docPartBody>
        <w:p w:rsidR="00B6056D" w:rsidRDefault="00B6056D" w:rsidP="00B6056D">
          <w:pPr>
            <w:pStyle w:val="F1B3B429292943EB843A0A496E99AAFE"/>
          </w:pPr>
          <w:r>
            <w:rPr>
              <w:rStyle w:val="placeholder1Char"/>
              <w:rFonts w:hint="eastAsia"/>
            </w:rPr>
            <w:t>____________</w:t>
          </w:r>
        </w:p>
      </w:docPartBody>
    </w:docPart>
    <w:docPart>
      <w:docPartPr>
        <w:name w:val="539DCCCCADE04292ACD6A27467F79206"/>
        <w:category>
          <w:name w:val="常规"/>
          <w:gallery w:val="placeholder"/>
        </w:category>
        <w:types>
          <w:type w:val="bbPlcHdr"/>
        </w:types>
        <w:behaviors>
          <w:behavior w:val="content"/>
        </w:behaviors>
        <w:guid w:val="{60C2C29D-6D57-4BC7-AA98-3850AD1FF6DE}"/>
      </w:docPartPr>
      <w:docPartBody>
        <w:p w:rsidR="00B6056D" w:rsidRDefault="00B6056D" w:rsidP="00B6056D">
          <w:pPr>
            <w:pStyle w:val="539DCCCCADE04292ACD6A27467F79206"/>
          </w:pPr>
          <w:r>
            <w:rPr>
              <w:rStyle w:val="placeholder1Char"/>
              <w:rFonts w:hint="eastAsia"/>
            </w:rPr>
            <w:t>____________</w:t>
          </w:r>
        </w:p>
      </w:docPartBody>
    </w:docPart>
    <w:docPart>
      <w:docPartPr>
        <w:name w:val="D786AEC6F8804330A35152F769ECF795"/>
        <w:category>
          <w:name w:val="常规"/>
          <w:gallery w:val="placeholder"/>
        </w:category>
        <w:types>
          <w:type w:val="bbPlcHdr"/>
        </w:types>
        <w:behaviors>
          <w:behavior w:val="content"/>
        </w:behaviors>
        <w:guid w:val="{D708A29C-21F1-48FC-82F2-027B95AF0515}"/>
      </w:docPartPr>
      <w:docPartBody>
        <w:p w:rsidR="00B6056D" w:rsidRDefault="00B6056D" w:rsidP="00B6056D">
          <w:pPr>
            <w:pStyle w:val="D786AEC6F8804330A35152F769ECF795"/>
          </w:pPr>
          <w:r>
            <w:rPr>
              <w:rStyle w:val="placeholder1Char"/>
              <w:rFonts w:hint="eastAsia"/>
            </w:rPr>
            <w:t>____________</w:t>
          </w:r>
        </w:p>
      </w:docPartBody>
    </w:docPart>
    <w:docPart>
      <w:docPartPr>
        <w:name w:val="C1BD2C92346F4BDCB3073ADCBC8532B3"/>
        <w:category>
          <w:name w:val="常规"/>
          <w:gallery w:val="placeholder"/>
        </w:category>
        <w:types>
          <w:type w:val="bbPlcHdr"/>
        </w:types>
        <w:behaviors>
          <w:behavior w:val="content"/>
        </w:behaviors>
        <w:guid w:val="{C110C49A-9D8D-4BC6-8B70-3D5A4C4A66F9}"/>
      </w:docPartPr>
      <w:docPartBody>
        <w:p w:rsidR="00B6056D" w:rsidRDefault="00B6056D" w:rsidP="00B6056D">
          <w:pPr>
            <w:pStyle w:val="C1BD2C92346F4BDCB3073ADCBC8532B3"/>
          </w:pPr>
          <w:r>
            <w:rPr>
              <w:rStyle w:val="placeholder1Char"/>
              <w:rFonts w:hint="eastAsia"/>
            </w:rPr>
            <w:t>____________</w:t>
          </w:r>
        </w:p>
      </w:docPartBody>
    </w:docPart>
    <w:docPart>
      <w:docPartPr>
        <w:name w:val="52D1DACA078248BF8783D7D0275F79D9"/>
        <w:category>
          <w:name w:val="常规"/>
          <w:gallery w:val="placeholder"/>
        </w:category>
        <w:types>
          <w:type w:val="bbPlcHdr"/>
        </w:types>
        <w:behaviors>
          <w:behavior w:val="content"/>
        </w:behaviors>
        <w:guid w:val="{8B310401-2BA9-4519-99CC-EE41265A9E4F}"/>
      </w:docPartPr>
      <w:docPartBody>
        <w:p w:rsidR="00B6056D" w:rsidRDefault="00B6056D" w:rsidP="00B6056D">
          <w:pPr>
            <w:pStyle w:val="52D1DACA078248BF8783D7D0275F79D9"/>
          </w:pPr>
          <w:r>
            <w:rPr>
              <w:rStyle w:val="placeholder1Char"/>
              <w:rFonts w:hint="eastAsia"/>
            </w:rPr>
            <w:t>____________</w:t>
          </w:r>
        </w:p>
      </w:docPartBody>
    </w:docPart>
    <w:docPart>
      <w:docPartPr>
        <w:name w:val="3AAB768590B4447480B7662695214F40"/>
        <w:category>
          <w:name w:val="常规"/>
          <w:gallery w:val="placeholder"/>
        </w:category>
        <w:types>
          <w:type w:val="bbPlcHdr"/>
        </w:types>
        <w:behaviors>
          <w:behavior w:val="content"/>
        </w:behaviors>
        <w:guid w:val="{669C8F03-3228-4993-A806-A3F945A32845}"/>
      </w:docPartPr>
      <w:docPartBody>
        <w:p w:rsidR="00B6056D" w:rsidRDefault="00B6056D" w:rsidP="00B6056D">
          <w:pPr>
            <w:pStyle w:val="3AAB768590B4447480B7662695214F40"/>
          </w:pPr>
          <w:r>
            <w:rPr>
              <w:rStyle w:val="placeholder1Char"/>
              <w:rFonts w:hint="eastAsia"/>
            </w:rPr>
            <w:t>____________</w:t>
          </w:r>
        </w:p>
      </w:docPartBody>
    </w:docPart>
    <w:docPart>
      <w:docPartPr>
        <w:name w:val="46A136F0CC0B4C2A980DA607DB859D3A"/>
        <w:category>
          <w:name w:val="常规"/>
          <w:gallery w:val="placeholder"/>
        </w:category>
        <w:types>
          <w:type w:val="bbPlcHdr"/>
        </w:types>
        <w:behaviors>
          <w:behavior w:val="content"/>
        </w:behaviors>
        <w:guid w:val="{2C06847D-9375-4EDF-AA28-402FE0394F48}"/>
      </w:docPartPr>
      <w:docPartBody>
        <w:p w:rsidR="00B6056D" w:rsidRDefault="00B6056D" w:rsidP="00B6056D">
          <w:pPr>
            <w:pStyle w:val="46A136F0CC0B4C2A980DA607DB859D3A"/>
          </w:pPr>
          <w:r>
            <w:rPr>
              <w:rStyle w:val="placeholder1Char"/>
              <w:rFonts w:hint="eastAsia"/>
            </w:rPr>
            <w:t>____________</w:t>
          </w:r>
        </w:p>
      </w:docPartBody>
    </w:docPart>
    <w:docPart>
      <w:docPartPr>
        <w:name w:val="A8F9D89D21FC42609B19C5F5802EFB34"/>
        <w:category>
          <w:name w:val="常规"/>
          <w:gallery w:val="placeholder"/>
        </w:category>
        <w:types>
          <w:type w:val="bbPlcHdr"/>
        </w:types>
        <w:behaviors>
          <w:behavior w:val="content"/>
        </w:behaviors>
        <w:guid w:val="{4124DF0A-AF37-4975-98E7-7519C06AF915}"/>
      </w:docPartPr>
      <w:docPartBody>
        <w:p w:rsidR="00B6056D" w:rsidRDefault="00B6056D" w:rsidP="00B6056D">
          <w:pPr>
            <w:pStyle w:val="A8F9D89D21FC42609B19C5F5802EFB34"/>
          </w:pPr>
          <w:r>
            <w:rPr>
              <w:rStyle w:val="placeholder1Char"/>
              <w:rFonts w:hint="eastAsia"/>
            </w:rPr>
            <w:t>____________</w:t>
          </w:r>
        </w:p>
      </w:docPartBody>
    </w:docPart>
    <w:docPart>
      <w:docPartPr>
        <w:name w:val="4BE49A696926487F892493FFB5DD2998"/>
        <w:category>
          <w:name w:val="常规"/>
          <w:gallery w:val="placeholder"/>
        </w:category>
        <w:types>
          <w:type w:val="bbPlcHdr"/>
        </w:types>
        <w:behaviors>
          <w:behavior w:val="content"/>
        </w:behaviors>
        <w:guid w:val="{3831A4A3-82D2-4C7D-B40E-A6B3FD9EF9E0}"/>
      </w:docPartPr>
      <w:docPartBody>
        <w:p w:rsidR="00B6056D" w:rsidRDefault="00B6056D" w:rsidP="00B6056D">
          <w:pPr>
            <w:pStyle w:val="4BE49A696926487F892493FFB5DD2998"/>
          </w:pPr>
          <w:r>
            <w:rPr>
              <w:rStyle w:val="placeholder1Char"/>
              <w:rFonts w:hint="eastAsia"/>
            </w:rPr>
            <w:t>____________</w:t>
          </w:r>
        </w:p>
      </w:docPartBody>
    </w:docPart>
    <w:docPart>
      <w:docPartPr>
        <w:name w:val="C7D6EC309BB246B59B1DA889B95E6B8A"/>
        <w:category>
          <w:name w:val="常规"/>
          <w:gallery w:val="placeholder"/>
        </w:category>
        <w:types>
          <w:type w:val="bbPlcHdr"/>
        </w:types>
        <w:behaviors>
          <w:behavior w:val="content"/>
        </w:behaviors>
        <w:guid w:val="{2CE00AB6-F527-484F-9EB6-8AF5DE627318}"/>
      </w:docPartPr>
      <w:docPartBody>
        <w:p w:rsidR="00B6056D" w:rsidRDefault="00B6056D" w:rsidP="00B6056D">
          <w:pPr>
            <w:pStyle w:val="C7D6EC309BB246B59B1DA889B95E6B8A"/>
          </w:pPr>
          <w:r>
            <w:rPr>
              <w:rStyle w:val="placeholder1Char"/>
              <w:rFonts w:hint="eastAsia"/>
            </w:rPr>
            <w:t>____________</w:t>
          </w:r>
        </w:p>
      </w:docPartBody>
    </w:docPart>
    <w:docPart>
      <w:docPartPr>
        <w:name w:val="57A0ABF3D7304726A46A73709A5D9CBA"/>
        <w:category>
          <w:name w:val="常规"/>
          <w:gallery w:val="placeholder"/>
        </w:category>
        <w:types>
          <w:type w:val="bbPlcHdr"/>
        </w:types>
        <w:behaviors>
          <w:behavior w:val="content"/>
        </w:behaviors>
        <w:guid w:val="{A288B8EA-CE00-4E50-B82A-878D4E94CD6C}"/>
      </w:docPartPr>
      <w:docPartBody>
        <w:p w:rsidR="00B6056D" w:rsidRDefault="00B6056D" w:rsidP="00B6056D">
          <w:pPr>
            <w:pStyle w:val="57A0ABF3D7304726A46A73709A5D9CBA"/>
          </w:pPr>
          <w:r>
            <w:rPr>
              <w:rStyle w:val="placeholder1Char"/>
              <w:rFonts w:hint="eastAsia"/>
            </w:rPr>
            <w:t>____________</w:t>
          </w:r>
        </w:p>
      </w:docPartBody>
    </w:docPart>
    <w:docPart>
      <w:docPartPr>
        <w:name w:val="A7020D9E51274349BF4FE4EF2CDA94C1"/>
        <w:category>
          <w:name w:val="常规"/>
          <w:gallery w:val="placeholder"/>
        </w:category>
        <w:types>
          <w:type w:val="bbPlcHdr"/>
        </w:types>
        <w:behaviors>
          <w:behavior w:val="content"/>
        </w:behaviors>
        <w:guid w:val="{4C8DC321-7D2F-4C67-B8CA-81FB6614F1DA}"/>
      </w:docPartPr>
      <w:docPartBody>
        <w:p w:rsidR="00B6056D" w:rsidRDefault="00B6056D" w:rsidP="00B6056D">
          <w:pPr>
            <w:pStyle w:val="A7020D9E51274349BF4FE4EF2CDA94C1"/>
          </w:pPr>
          <w:r>
            <w:rPr>
              <w:rStyle w:val="placeholder1Char"/>
              <w:rFonts w:hint="eastAsia"/>
            </w:rPr>
            <w:t>____________</w:t>
          </w:r>
        </w:p>
      </w:docPartBody>
    </w:docPart>
    <w:docPart>
      <w:docPartPr>
        <w:name w:val="9705485BA36A497898E47A80BDE9010E"/>
        <w:category>
          <w:name w:val="常规"/>
          <w:gallery w:val="placeholder"/>
        </w:category>
        <w:types>
          <w:type w:val="bbPlcHdr"/>
        </w:types>
        <w:behaviors>
          <w:behavior w:val="content"/>
        </w:behaviors>
        <w:guid w:val="{1D7A907D-7BFB-49A7-B82A-C83A05192288}"/>
      </w:docPartPr>
      <w:docPartBody>
        <w:p w:rsidR="00B6056D" w:rsidRDefault="00B6056D" w:rsidP="00B6056D">
          <w:pPr>
            <w:pStyle w:val="9705485BA36A497898E47A80BDE9010E"/>
          </w:pPr>
          <w:r>
            <w:rPr>
              <w:rStyle w:val="placeholder1Char"/>
              <w:rFonts w:hint="eastAsia"/>
            </w:rPr>
            <w:t>____________</w:t>
          </w:r>
        </w:p>
      </w:docPartBody>
    </w:docPart>
    <w:docPart>
      <w:docPartPr>
        <w:name w:val="7517A84A046D4900863FAF632A5B1872"/>
        <w:category>
          <w:name w:val="常规"/>
          <w:gallery w:val="placeholder"/>
        </w:category>
        <w:types>
          <w:type w:val="bbPlcHdr"/>
        </w:types>
        <w:behaviors>
          <w:behavior w:val="content"/>
        </w:behaviors>
        <w:guid w:val="{5B5B4AF8-792C-4CA8-9C80-49F147EA3EDE}"/>
      </w:docPartPr>
      <w:docPartBody>
        <w:p w:rsidR="00B6056D" w:rsidRDefault="00B6056D" w:rsidP="00B6056D">
          <w:pPr>
            <w:pStyle w:val="7517A84A046D4900863FAF632A5B1872"/>
          </w:pPr>
          <w:r>
            <w:rPr>
              <w:rStyle w:val="placeholder1Char"/>
              <w:rFonts w:hint="eastAsia"/>
            </w:rPr>
            <w:t>____________</w:t>
          </w:r>
        </w:p>
      </w:docPartBody>
    </w:docPart>
    <w:docPart>
      <w:docPartPr>
        <w:name w:val="196E4F4671C84F799232CCCBF3BD3DDE"/>
        <w:category>
          <w:name w:val="常规"/>
          <w:gallery w:val="placeholder"/>
        </w:category>
        <w:types>
          <w:type w:val="bbPlcHdr"/>
        </w:types>
        <w:behaviors>
          <w:behavior w:val="content"/>
        </w:behaviors>
        <w:guid w:val="{A051BDC9-3B18-4475-B2ED-5E096CB892A5}"/>
      </w:docPartPr>
      <w:docPartBody>
        <w:p w:rsidR="00B6056D" w:rsidRDefault="00B6056D" w:rsidP="00B6056D">
          <w:pPr>
            <w:pStyle w:val="196E4F4671C84F799232CCCBF3BD3DDE"/>
          </w:pPr>
          <w:r>
            <w:rPr>
              <w:rStyle w:val="placeholder1Char"/>
              <w:rFonts w:hint="eastAsia"/>
            </w:rPr>
            <w:t>____________</w:t>
          </w:r>
        </w:p>
      </w:docPartBody>
    </w:docPart>
    <w:docPart>
      <w:docPartPr>
        <w:name w:val="318293B01D444068A633E616479FAEDC"/>
        <w:category>
          <w:name w:val="常规"/>
          <w:gallery w:val="placeholder"/>
        </w:category>
        <w:types>
          <w:type w:val="bbPlcHdr"/>
        </w:types>
        <w:behaviors>
          <w:behavior w:val="content"/>
        </w:behaviors>
        <w:guid w:val="{AFA6137A-1FDE-4183-927D-8C813D4A96CA}"/>
      </w:docPartPr>
      <w:docPartBody>
        <w:p w:rsidR="00B6056D" w:rsidRDefault="00B6056D" w:rsidP="00B6056D">
          <w:pPr>
            <w:pStyle w:val="318293B01D444068A633E616479FAEDC"/>
          </w:pPr>
          <w:r>
            <w:rPr>
              <w:rStyle w:val="placeholder1Char"/>
              <w:rFonts w:hint="eastAsia"/>
            </w:rPr>
            <w:t>____________</w:t>
          </w:r>
        </w:p>
      </w:docPartBody>
    </w:docPart>
    <w:docPart>
      <w:docPartPr>
        <w:name w:val="7557C7631FB44827AA2E74306F891ECB"/>
        <w:category>
          <w:name w:val="常规"/>
          <w:gallery w:val="placeholder"/>
        </w:category>
        <w:types>
          <w:type w:val="bbPlcHdr"/>
        </w:types>
        <w:behaviors>
          <w:behavior w:val="content"/>
        </w:behaviors>
        <w:guid w:val="{F569BBC7-91F6-4CDA-9BA0-D9D3ABD11C6F}"/>
      </w:docPartPr>
      <w:docPartBody>
        <w:p w:rsidR="00B6056D" w:rsidRDefault="00B6056D" w:rsidP="00B6056D">
          <w:pPr>
            <w:pStyle w:val="7557C7631FB44827AA2E74306F891ECB"/>
          </w:pPr>
          <w:r>
            <w:rPr>
              <w:rStyle w:val="placeholder1Char"/>
              <w:rFonts w:hint="eastAsia"/>
            </w:rPr>
            <w:t>____________</w:t>
          </w:r>
        </w:p>
      </w:docPartBody>
    </w:docPart>
    <w:docPart>
      <w:docPartPr>
        <w:name w:val="4DD258C04C18432699AE7A8E559C8616"/>
        <w:category>
          <w:name w:val="常规"/>
          <w:gallery w:val="placeholder"/>
        </w:category>
        <w:types>
          <w:type w:val="bbPlcHdr"/>
        </w:types>
        <w:behaviors>
          <w:behavior w:val="content"/>
        </w:behaviors>
        <w:guid w:val="{2CD3801C-38E4-4CE3-A64F-ADF5592C8EDF}"/>
      </w:docPartPr>
      <w:docPartBody>
        <w:p w:rsidR="00B6056D" w:rsidRDefault="00B6056D" w:rsidP="00B6056D">
          <w:pPr>
            <w:pStyle w:val="4DD258C04C18432699AE7A8E559C8616"/>
          </w:pPr>
          <w:r>
            <w:rPr>
              <w:rStyle w:val="placeholder1Char"/>
              <w:rFonts w:hint="eastAsia"/>
            </w:rPr>
            <w:t>____________</w:t>
          </w:r>
        </w:p>
      </w:docPartBody>
    </w:docPart>
    <w:docPart>
      <w:docPartPr>
        <w:name w:val="B44332B0795B431CA94689DFF18626E4"/>
        <w:category>
          <w:name w:val="常规"/>
          <w:gallery w:val="placeholder"/>
        </w:category>
        <w:types>
          <w:type w:val="bbPlcHdr"/>
        </w:types>
        <w:behaviors>
          <w:behavior w:val="content"/>
        </w:behaviors>
        <w:guid w:val="{C78442EB-D992-4EB0-A1A4-7030467EC5EB}"/>
      </w:docPartPr>
      <w:docPartBody>
        <w:p w:rsidR="00B6056D" w:rsidRDefault="00B6056D" w:rsidP="00B6056D">
          <w:pPr>
            <w:pStyle w:val="B44332B0795B431CA94689DFF18626E4"/>
          </w:pPr>
          <w:r>
            <w:rPr>
              <w:rStyle w:val="placeholder1Char"/>
              <w:rFonts w:hint="eastAsia"/>
            </w:rPr>
            <w:t>____________</w:t>
          </w:r>
        </w:p>
      </w:docPartBody>
    </w:docPart>
    <w:docPart>
      <w:docPartPr>
        <w:name w:val="E1DB3BA6E52D4AE298DF7320073F005C"/>
        <w:category>
          <w:name w:val="常规"/>
          <w:gallery w:val="placeholder"/>
        </w:category>
        <w:types>
          <w:type w:val="bbPlcHdr"/>
        </w:types>
        <w:behaviors>
          <w:behavior w:val="content"/>
        </w:behaviors>
        <w:guid w:val="{FDAA9772-2D22-4443-ABB4-7DD70EBA1F80}"/>
      </w:docPartPr>
      <w:docPartBody>
        <w:p w:rsidR="00B6056D" w:rsidRDefault="00B6056D" w:rsidP="00B6056D">
          <w:pPr>
            <w:pStyle w:val="E1DB3BA6E52D4AE298DF7320073F005C"/>
          </w:pPr>
          <w:r>
            <w:rPr>
              <w:rStyle w:val="placeholder1Char"/>
              <w:rFonts w:hint="eastAsia"/>
            </w:rPr>
            <w:t>____________</w:t>
          </w:r>
        </w:p>
      </w:docPartBody>
    </w:docPart>
    <w:docPart>
      <w:docPartPr>
        <w:name w:val="1C0D3946A569453CB08E96CC6000B7EC"/>
        <w:category>
          <w:name w:val="常规"/>
          <w:gallery w:val="placeholder"/>
        </w:category>
        <w:types>
          <w:type w:val="bbPlcHdr"/>
        </w:types>
        <w:behaviors>
          <w:behavior w:val="content"/>
        </w:behaviors>
        <w:guid w:val="{13409F46-B2F3-43BD-9552-B5183BE4684A}"/>
      </w:docPartPr>
      <w:docPartBody>
        <w:p w:rsidR="00B6056D" w:rsidRDefault="00B6056D" w:rsidP="00B6056D">
          <w:pPr>
            <w:pStyle w:val="1C0D3946A569453CB08E96CC6000B7EC"/>
          </w:pPr>
          <w:r>
            <w:rPr>
              <w:rStyle w:val="placeholder1Char"/>
              <w:rFonts w:hint="eastAsia"/>
            </w:rPr>
            <w:t>____________</w:t>
          </w:r>
        </w:p>
      </w:docPartBody>
    </w:docPart>
    <w:docPart>
      <w:docPartPr>
        <w:name w:val="B630283FFAFD41F4BC5729EE23F8FC65"/>
        <w:category>
          <w:name w:val="常规"/>
          <w:gallery w:val="placeholder"/>
        </w:category>
        <w:types>
          <w:type w:val="bbPlcHdr"/>
        </w:types>
        <w:behaviors>
          <w:behavior w:val="content"/>
        </w:behaviors>
        <w:guid w:val="{E0232BF3-9FF6-4302-9843-FB87401106B8}"/>
      </w:docPartPr>
      <w:docPartBody>
        <w:p w:rsidR="00B6056D" w:rsidRDefault="00B6056D" w:rsidP="00B6056D">
          <w:pPr>
            <w:pStyle w:val="B630283FFAFD41F4BC5729EE23F8FC65"/>
          </w:pPr>
          <w:r>
            <w:rPr>
              <w:rStyle w:val="placeholder1Char"/>
              <w:rFonts w:hint="eastAsia"/>
            </w:rPr>
            <w:t>____________</w:t>
          </w:r>
        </w:p>
      </w:docPartBody>
    </w:docPart>
    <w:docPart>
      <w:docPartPr>
        <w:name w:val="EC051646A2424F10B1BB89256D756312"/>
        <w:category>
          <w:name w:val="常规"/>
          <w:gallery w:val="placeholder"/>
        </w:category>
        <w:types>
          <w:type w:val="bbPlcHdr"/>
        </w:types>
        <w:behaviors>
          <w:behavior w:val="content"/>
        </w:behaviors>
        <w:guid w:val="{299CBAC1-5783-449F-8593-F90D046A657F}"/>
      </w:docPartPr>
      <w:docPartBody>
        <w:p w:rsidR="00B6056D" w:rsidRDefault="00B6056D" w:rsidP="00B6056D">
          <w:pPr>
            <w:pStyle w:val="EC051646A2424F10B1BB89256D756312"/>
          </w:pPr>
          <w:r>
            <w:rPr>
              <w:rStyle w:val="placeholder1Char"/>
              <w:rFonts w:hint="eastAsia"/>
            </w:rPr>
            <w:t>____________</w:t>
          </w:r>
        </w:p>
      </w:docPartBody>
    </w:docPart>
    <w:docPart>
      <w:docPartPr>
        <w:name w:val="42C04CF1FC1E46FA9937422BD6BBE531"/>
        <w:category>
          <w:name w:val="常规"/>
          <w:gallery w:val="placeholder"/>
        </w:category>
        <w:types>
          <w:type w:val="bbPlcHdr"/>
        </w:types>
        <w:behaviors>
          <w:behavior w:val="content"/>
        </w:behaviors>
        <w:guid w:val="{FC4B0F1B-6DD6-48AF-9C94-F92D7F17FDFD}"/>
      </w:docPartPr>
      <w:docPartBody>
        <w:p w:rsidR="00B6056D" w:rsidRDefault="00B6056D" w:rsidP="00B6056D">
          <w:pPr>
            <w:pStyle w:val="42C04CF1FC1E46FA9937422BD6BBE531"/>
          </w:pPr>
          <w:r>
            <w:rPr>
              <w:rStyle w:val="placeholder1Char"/>
              <w:rFonts w:hint="eastAsia"/>
            </w:rPr>
            <w:t>____________</w:t>
          </w:r>
        </w:p>
      </w:docPartBody>
    </w:docPart>
    <w:docPart>
      <w:docPartPr>
        <w:name w:val="4F18EBABEE254C4AA98C7E8CBDD33EA7"/>
        <w:category>
          <w:name w:val="常规"/>
          <w:gallery w:val="placeholder"/>
        </w:category>
        <w:types>
          <w:type w:val="bbPlcHdr"/>
        </w:types>
        <w:behaviors>
          <w:behavior w:val="content"/>
        </w:behaviors>
        <w:guid w:val="{1FD466E2-7897-4A49-B2CA-D569F8E38F2F}"/>
      </w:docPartPr>
      <w:docPartBody>
        <w:p w:rsidR="00B6056D" w:rsidRDefault="00B6056D" w:rsidP="00B6056D">
          <w:pPr>
            <w:pStyle w:val="4F18EBABEE254C4AA98C7E8CBDD33EA7"/>
          </w:pPr>
          <w:r>
            <w:rPr>
              <w:rStyle w:val="placeholder1Char"/>
              <w:rFonts w:hint="eastAsia"/>
            </w:rPr>
            <w:t>____________</w:t>
          </w:r>
        </w:p>
      </w:docPartBody>
    </w:docPart>
    <w:docPart>
      <w:docPartPr>
        <w:name w:val="EBC3D09DB3364F02801BB7ADC4709A01"/>
        <w:category>
          <w:name w:val="常规"/>
          <w:gallery w:val="placeholder"/>
        </w:category>
        <w:types>
          <w:type w:val="bbPlcHdr"/>
        </w:types>
        <w:behaviors>
          <w:behavior w:val="content"/>
        </w:behaviors>
        <w:guid w:val="{15753317-E155-4618-8F74-0172984F8D0A}"/>
      </w:docPartPr>
      <w:docPartBody>
        <w:p w:rsidR="00B6056D" w:rsidRDefault="00B6056D" w:rsidP="00B6056D">
          <w:pPr>
            <w:pStyle w:val="EBC3D09DB3364F02801BB7ADC4709A01"/>
          </w:pPr>
          <w:r>
            <w:rPr>
              <w:rStyle w:val="placeholder1Char"/>
              <w:rFonts w:hint="eastAsia"/>
            </w:rPr>
            <w:t>____________</w:t>
          </w:r>
        </w:p>
      </w:docPartBody>
    </w:docPart>
    <w:docPart>
      <w:docPartPr>
        <w:name w:val="E16BADBF7FCD4AE48479A897D399B17B"/>
        <w:category>
          <w:name w:val="常规"/>
          <w:gallery w:val="placeholder"/>
        </w:category>
        <w:types>
          <w:type w:val="bbPlcHdr"/>
        </w:types>
        <w:behaviors>
          <w:behavior w:val="content"/>
        </w:behaviors>
        <w:guid w:val="{493373BF-5833-41BD-9E5B-F9AB84718ACF}"/>
      </w:docPartPr>
      <w:docPartBody>
        <w:p w:rsidR="00B6056D" w:rsidRDefault="00B6056D" w:rsidP="00B6056D">
          <w:pPr>
            <w:pStyle w:val="E16BADBF7FCD4AE48479A897D399B17B"/>
          </w:pPr>
          <w:r>
            <w:rPr>
              <w:rStyle w:val="placeholder1Char"/>
              <w:rFonts w:hint="eastAsia"/>
            </w:rPr>
            <w:t>____________</w:t>
          </w:r>
        </w:p>
      </w:docPartBody>
    </w:docPart>
    <w:docPart>
      <w:docPartPr>
        <w:name w:val="FD9669D43359467E951F7DC897C9C008"/>
        <w:category>
          <w:name w:val="常规"/>
          <w:gallery w:val="placeholder"/>
        </w:category>
        <w:types>
          <w:type w:val="bbPlcHdr"/>
        </w:types>
        <w:behaviors>
          <w:behavior w:val="content"/>
        </w:behaviors>
        <w:guid w:val="{09E856C2-CCC9-4F6C-A885-F8D888CFC810}"/>
      </w:docPartPr>
      <w:docPartBody>
        <w:p w:rsidR="00B6056D" w:rsidRDefault="00B6056D" w:rsidP="00B6056D">
          <w:pPr>
            <w:pStyle w:val="FD9669D43359467E951F7DC897C9C008"/>
          </w:pPr>
          <w:r>
            <w:rPr>
              <w:rStyle w:val="placeholder1Char"/>
              <w:rFonts w:hint="eastAsia"/>
            </w:rPr>
            <w:t>____________</w:t>
          </w:r>
        </w:p>
      </w:docPartBody>
    </w:docPart>
    <w:docPart>
      <w:docPartPr>
        <w:name w:val="4F5E743DEF4C45DEA4FAD0E9738985CE"/>
        <w:category>
          <w:name w:val="常规"/>
          <w:gallery w:val="placeholder"/>
        </w:category>
        <w:types>
          <w:type w:val="bbPlcHdr"/>
        </w:types>
        <w:behaviors>
          <w:behavior w:val="content"/>
        </w:behaviors>
        <w:guid w:val="{90C1D56F-FC63-48B0-B38D-D715693546B5}"/>
      </w:docPartPr>
      <w:docPartBody>
        <w:p w:rsidR="00B6056D" w:rsidRDefault="00B6056D" w:rsidP="00B6056D">
          <w:pPr>
            <w:pStyle w:val="4F5E743DEF4C45DEA4FAD0E9738985CE"/>
          </w:pPr>
          <w:r>
            <w:rPr>
              <w:rStyle w:val="placeholder1Char"/>
              <w:rFonts w:hint="eastAsia"/>
            </w:rPr>
            <w:t>____________</w:t>
          </w:r>
        </w:p>
      </w:docPartBody>
    </w:docPart>
    <w:docPart>
      <w:docPartPr>
        <w:name w:val="4B3CEAC055AD4D3DAF78C3C6D4353B2C"/>
        <w:category>
          <w:name w:val="常规"/>
          <w:gallery w:val="placeholder"/>
        </w:category>
        <w:types>
          <w:type w:val="bbPlcHdr"/>
        </w:types>
        <w:behaviors>
          <w:behavior w:val="content"/>
        </w:behaviors>
        <w:guid w:val="{C684E1DC-1E78-4FC4-A660-26D6249E26C6}"/>
      </w:docPartPr>
      <w:docPartBody>
        <w:p w:rsidR="00B6056D" w:rsidRDefault="00B6056D" w:rsidP="00B6056D">
          <w:pPr>
            <w:pStyle w:val="4B3CEAC055AD4D3DAF78C3C6D4353B2C"/>
          </w:pPr>
          <w:r>
            <w:rPr>
              <w:rStyle w:val="placeholder1Char"/>
              <w:rFonts w:hint="eastAsia"/>
            </w:rPr>
            <w:t>____________</w:t>
          </w:r>
        </w:p>
      </w:docPartBody>
    </w:docPart>
    <w:docPart>
      <w:docPartPr>
        <w:name w:val="45462B4921F948A892DD175E39E1B04D"/>
        <w:category>
          <w:name w:val="常规"/>
          <w:gallery w:val="placeholder"/>
        </w:category>
        <w:types>
          <w:type w:val="bbPlcHdr"/>
        </w:types>
        <w:behaviors>
          <w:behavior w:val="content"/>
        </w:behaviors>
        <w:guid w:val="{FA14BB98-2D84-45F5-959C-502372277869}"/>
      </w:docPartPr>
      <w:docPartBody>
        <w:p w:rsidR="00B6056D" w:rsidRDefault="00B6056D" w:rsidP="00B6056D">
          <w:pPr>
            <w:pStyle w:val="45462B4921F948A892DD175E39E1B04D"/>
          </w:pPr>
          <w:r>
            <w:rPr>
              <w:rStyle w:val="placeholder1Char"/>
              <w:rFonts w:hint="eastAsia"/>
            </w:rPr>
            <w:t>____________</w:t>
          </w:r>
        </w:p>
      </w:docPartBody>
    </w:docPart>
    <w:docPart>
      <w:docPartPr>
        <w:name w:val="4CAF7B38217F42B5A2C5E9512BF35113"/>
        <w:category>
          <w:name w:val="常规"/>
          <w:gallery w:val="placeholder"/>
        </w:category>
        <w:types>
          <w:type w:val="bbPlcHdr"/>
        </w:types>
        <w:behaviors>
          <w:behavior w:val="content"/>
        </w:behaviors>
        <w:guid w:val="{7D7CFCEB-8FBD-4C9C-8857-A79191830066}"/>
      </w:docPartPr>
      <w:docPartBody>
        <w:p w:rsidR="00B6056D" w:rsidRDefault="00B6056D" w:rsidP="00B6056D">
          <w:pPr>
            <w:pStyle w:val="4CAF7B38217F42B5A2C5E9512BF35113"/>
          </w:pPr>
          <w:r>
            <w:rPr>
              <w:rStyle w:val="placeholder1Char"/>
              <w:rFonts w:hint="eastAsia"/>
            </w:rPr>
            <w:t>____________</w:t>
          </w:r>
        </w:p>
      </w:docPartBody>
    </w:docPart>
    <w:docPart>
      <w:docPartPr>
        <w:name w:val="E610CA51A0474F1CA1D2E6037B53D2A3"/>
        <w:category>
          <w:name w:val="常规"/>
          <w:gallery w:val="placeholder"/>
        </w:category>
        <w:types>
          <w:type w:val="bbPlcHdr"/>
        </w:types>
        <w:behaviors>
          <w:behavior w:val="content"/>
        </w:behaviors>
        <w:guid w:val="{59A850D8-F17E-404B-85CF-A22F52DF9EBB}"/>
      </w:docPartPr>
      <w:docPartBody>
        <w:p w:rsidR="00B6056D" w:rsidRDefault="00B6056D" w:rsidP="00B6056D">
          <w:pPr>
            <w:pStyle w:val="E610CA51A0474F1CA1D2E6037B53D2A3"/>
          </w:pPr>
          <w:r>
            <w:rPr>
              <w:rStyle w:val="placeholder1Char"/>
              <w:rFonts w:hint="eastAsia"/>
            </w:rPr>
            <w:t>____________</w:t>
          </w:r>
        </w:p>
      </w:docPartBody>
    </w:docPart>
    <w:docPart>
      <w:docPartPr>
        <w:name w:val="A03375026E7A4E5C818AF9098E6866A7"/>
        <w:category>
          <w:name w:val="常规"/>
          <w:gallery w:val="placeholder"/>
        </w:category>
        <w:types>
          <w:type w:val="bbPlcHdr"/>
        </w:types>
        <w:behaviors>
          <w:behavior w:val="content"/>
        </w:behaviors>
        <w:guid w:val="{B4C4A526-C3C9-4F48-AB19-3CEC02AA15A8}"/>
      </w:docPartPr>
      <w:docPartBody>
        <w:p w:rsidR="00B6056D" w:rsidRDefault="00B6056D" w:rsidP="00B6056D">
          <w:pPr>
            <w:pStyle w:val="A03375026E7A4E5C818AF9098E6866A7"/>
          </w:pPr>
          <w:r w:rsidRPr="001168E3">
            <w:rPr>
              <w:rStyle w:val="placeholder1Char"/>
              <w:rFonts w:hint="eastAsia"/>
            </w:rPr>
            <w:t>___________</w:t>
          </w:r>
        </w:p>
      </w:docPartBody>
    </w:docPart>
    <w:docPart>
      <w:docPartPr>
        <w:name w:val="A16520DDB2D74C6187BA2980AF279217"/>
        <w:category>
          <w:name w:val="常规"/>
          <w:gallery w:val="placeholder"/>
        </w:category>
        <w:types>
          <w:type w:val="bbPlcHdr"/>
        </w:types>
        <w:behaviors>
          <w:behavior w:val="content"/>
        </w:behaviors>
        <w:guid w:val="{6ECF59AF-0838-4A9C-A1BF-A21659578D10}"/>
      </w:docPartPr>
      <w:docPartBody>
        <w:p w:rsidR="00B6056D" w:rsidRDefault="00B6056D" w:rsidP="00B6056D">
          <w:pPr>
            <w:pStyle w:val="A16520DDB2D74C6187BA2980AF279217"/>
          </w:pPr>
          <w:r w:rsidRPr="001168E3">
            <w:rPr>
              <w:rStyle w:val="placeholder1Char"/>
              <w:rFonts w:hint="eastAsia"/>
            </w:rPr>
            <w:t>___________</w:t>
          </w:r>
        </w:p>
      </w:docPartBody>
    </w:docPart>
    <w:docPart>
      <w:docPartPr>
        <w:name w:val="7CF9417F767843B9BC678802CBC84A96"/>
        <w:category>
          <w:name w:val="常规"/>
          <w:gallery w:val="placeholder"/>
        </w:category>
        <w:types>
          <w:type w:val="bbPlcHdr"/>
        </w:types>
        <w:behaviors>
          <w:behavior w:val="content"/>
        </w:behaviors>
        <w:guid w:val="{54E09511-0F44-4813-8AAB-BE58B41DF480}"/>
      </w:docPartPr>
      <w:docPartBody>
        <w:p w:rsidR="00B6056D" w:rsidRDefault="00B6056D" w:rsidP="00B6056D">
          <w:pPr>
            <w:pStyle w:val="7CF9417F767843B9BC678802CBC84A96"/>
          </w:pPr>
          <w:r w:rsidRPr="001168E3">
            <w:rPr>
              <w:rStyle w:val="placeholder1Char"/>
              <w:rFonts w:hint="eastAsia"/>
            </w:rPr>
            <w:t>___________</w:t>
          </w:r>
        </w:p>
      </w:docPartBody>
    </w:docPart>
    <w:docPart>
      <w:docPartPr>
        <w:name w:val="F851AB77EF8E4F5791C3ACA197CACDFB"/>
        <w:category>
          <w:name w:val="常规"/>
          <w:gallery w:val="placeholder"/>
        </w:category>
        <w:types>
          <w:type w:val="bbPlcHdr"/>
        </w:types>
        <w:behaviors>
          <w:behavior w:val="content"/>
        </w:behaviors>
        <w:guid w:val="{07459449-EA41-4EDB-AB66-6D7D26B30446}"/>
      </w:docPartPr>
      <w:docPartBody>
        <w:p w:rsidR="00B6056D" w:rsidRDefault="00B6056D" w:rsidP="00B6056D">
          <w:pPr>
            <w:pStyle w:val="F851AB77EF8E4F5791C3ACA197CACDFB"/>
          </w:pPr>
          <w:r>
            <w:rPr>
              <w:rStyle w:val="placeholder1Char"/>
              <w:rFonts w:hint="eastAsia"/>
            </w:rPr>
            <w:t>____________</w:t>
          </w:r>
        </w:p>
      </w:docPartBody>
    </w:docPart>
    <w:docPart>
      <w:docPartPr>
        <w:name w:val="C13BDE9650284FEF9DB61449AE53C2E9"/>
        <w:category>
          <w:name w:val="常规"/>
          <w:gallery w:val="placeholder"/>
        </w:category>
        <w:types>
          <w:type w:val="bbPlcHdr"/>
        </w:types>
        <w:behaviors>
          <w:behavior w:val="content"/>
        </w:behaviors>
        <w:guid w:val="{21D73F06-BC14-4235-A0BF-0A7A6ECE586F}"/>
      </w:docPartPr>
      <w:docPartBody>
        <w:p w:rsidR="00B6056D" w:rsidRDefault="00B6056D" w:rsidP="00B6056D">
          <w:pPr>
            <w:pStyle w:val="C13BDE9650284FEF9DB61449AE53C2E9"/>
          </w:pPr>
          <w:r>
            <w:rPr>
              <w:rStyle w:val="placeholder1Char"/>
              <w:rFonts w:hint="eastAsia"/>
            </w:rPr>
            <w:t>____________</w:t>
          </w:r>
        </w:p>
      </w:docPartBody>
    </w:docPart>
    <w:docPart>
      <w:docPartPr>
        <w:name w:val="68445A349E1042DDBB60EDAADAB22A9C"/>
        <w:category>
          <w:name w:val="常规"/>
          <w:gallery w:val="placeholder"/>
        </w:category>
        <w:types>
          <w:type w:val="bbPlcHdr"/>
        </w:types>
        <w:behaviors>
          <w:behavior w:val="content"/>
        </w:behaviors>
        <w:guid w:val="{E94DE0CE-6BBE-4DF2-843D-925261BEA7DF}"/>
      </w:docPartPr>
      <w:docPartBody>
        <w:p w:rsidR="00B6056D" w:rsidRDefault="00B6056D" w:rsidP="00B6056D">
          <w:pPr>
            <w:pStyle w:val="68445A349E1042DDBB60EDAADAB22A9C"/>
          </w:pPr>
          <w:r>
            <w:rPr>
              <w:rStyle w:val="placeholder1Char"/>
              <w:rFonts w:hint="eastAsia"/>
            </w:rPr>
            <w:t>____________</w:t>
          </w:r>
        </w:p>
      </w:docPartBody>
    </w:docPart>
    <w:docPart>
      <w:docPartPr>
        <w:name w:val="C1D8D8092B6C47098547CDC6CC328768"/>
        <w:category>
          <w:name w:val="常规"/>
          <w:gallery w:val="placeholder"/>
        </w:category>
        <w:types>
          <w:type w:val="bbPlcHdr"/>
        </w:types>
        <w:behaviors>
          <w:behavior w:val="content"/>
        </w:behaviors>
        <w:guid w:val="{BD2F6427-488A-4EFF-AE6C-3D975707D91D}"/>
      </w:docPartPr>
      <w:docPartBody>
        <w:p w:rsidR="00B6056D" w:rsidRDefault="00B6056D" w:rsidP="00B6056D">
          <w:pPr>
            <w:pStyle w:val="C1D8D8092B6C47098547CDC6CC328768"/>
          </w:pPr>
          <w:r>
            <w:rPr>
              <w:rStyle w:val="placeholder1Char"/>
              <w:rFonts w:hint="eastAsia"/>
            </w:rPr>
            <w:t>____________</w:t>
          </w:r>
        </w:p>
      </w:docPartBody>
    </w:docPart>
    <w:docPart>
      <w:docPartPr>
        <w:name w:val="EEC23DA630264C98861555D4554D8D19"/>
        <w:category>
          <w:name w:val="常规"/>
          <w:gallery w:val="placeholder"/>
        </w:category>
        <w:types>
          <w:type w:val="bbPlcHdr"/>
        </w:types>
        <w:behaviors>
          <w:behavior w:val="content"/>
        </w:behaviors>
        <w:guid w:val="{CB0CAFEB-3515-4181-B626-B4A6C7874C85}"/>
      </w:docPartPr>
      <w:docPartBody>
        <w:p w:rsidR="00B6056D" w:rsidRDefault="00B6056D" w:rsidP="00B6056D">
          <w:pPr>
            <w:pStyle w:val="EEC23DA630264C98861555D4554D8D19"/>
          </w:pPr>
          <w:r>
            <w:rPr>
              <w:rStyle w:val="placeholder1Char"/>
              <w:rFonts w:hint="eastAsia"/>
            </w:rPr>
            <w:t>____________</w:t>
          </w:r>
        </w:p>
      </w:docPartBody>
    </w:docPart>
    <w:docPart>
      <w:docPartPr>
        <w:name w:val="F00BA3F08E5F477EA79B1618106BE958"/>
        <w:category>
          <w:name w:val="常规"/>
          <w:gallery w:val="placeholder"/>
        </w:category>
        <w:types>
          <w:type w:val="bbPlcHdr"/>
        </w:types>
        <w:behaviors>
          <w:behavior w:val="content"/>
        </w:behaviors>
        <w:guid w:val="{3CBE4360-3E80-4DBA-BE78-8DF020525614}"/>
      </w:docPartPr>
      <w:docPartBody>
        <w:p w:rsidR="00B6056D" w:rsidRDefault="00B6056D" w:rsidP="00B6056D">
          <w:pPr>
            <w:pStyle w:val="F00BA3F08E5F477EA79B1618106BE958"/>
          </w:pPr>
          <w:r>
            <w:rPr>
              <w:rStyle w:val="placeholder1Char"/>
              <w:rFonts w:hint="eastAsia"/>
            </w:rPr>
            <w:t>____________</w:t>
          </w:r>
        </w:p>
      </w:docPartBody>
    </w:docPart>
    <w:docPart>
      <w:docPartPr>
        <w:name w:val="A044D502C06047D697BB5CCC15281DD2"/>
        <w:category>
          <w:name w:val="常规"/>
          <w:gallery w:val="placeholder"/>
        </w:category>
        <w:types>
          <w:type w:val="bbPlcHdr"/>
        </w:types>
        <w:behaviors>
          <w:behavior w:val="content"/>
        </w:behaviors>
        <w:guid w:val="{B32B36CE-BA32-4F28-AE9A-21E0B712A495}"/>
      </w:docPartPr>
      <w:docPartBody>
        <w:p w:rsidR="00B6056D" w:rsidRDefault="00B6056D" w:rsidP="00B6056D">
          <w:pPr>
            <w:pStyle w:val="A044D502C06047D697BB5CCC15281DD2"/>
          </w:pPr>
          <w:r>
            <w:rPr>
              <w:rStyle w:val="placeholder1Char"/>
              <w:rFonts w:hint="eastAsia"/>
            </w:rPr>
            <w:t>____________</w:t>
          </w:r>
        </w:p>
      </w:docPartBody>
    </w:docPart>
    <w:docPart>
      <w:docPartPr>
        <w:name w:val="25A4D7B00CC541F5AA40D1D00BBAFCEF"/>
        <w:category>
          <w:name w:val="常规"/>
          <w:gallery w:val="placeholder"/>
        </w:category>
        <w:types>
          <w:type w:val="bbPlcHdr"/>
        </w:types>
        <w:behaviors>
          <w:behavior w:val="content"/>
        </w:behaviors>
        <w:guid w:val="{43F334FC-490C-4756-9F83-6DF6E0DDC761}"/>
      </w:docPartPr>
      <w:docPartBody>
        <w:p w:rsidR="00B6056D" w:rsidRDefault="00B6056D" w:rsidP="00B6056D">
          <w:pPr>
            <w:pStyle w:val="25A4D7B00CC541F5AA40D1D00BBAFCEF"/>
          </w:pPr>
          <w:r>
            <w:rPr>
              <w:rStyle w:val="placeholder1Char"/>
              <w:rFonts w:hint="eastAsia"/>
            </w:rPr>
            <w:t>____________</w:t>
          </w:r>
        </w:p>
      </w:docPartBody>
    </w:docPart>
    <w:docPart>
      <w:docPartPr>
        <w:name w:val="BEEF3161B8224D44AD4788EDA5D1118A"/>
        <w:category>
          <w:name w:val="常规"/>
          <w:gallery w:val="placeholder"/>
        </w:category>
        <w:types>
          <w:type w:val="bbPlcHdr"/>
        </w:types>
        <w:behaviors>
          <w:behavior w:val="content"/>
        </w:behaviors>
        <w:guid w:val="{AF1B7129-78E3-474E-AA43-8253A7B848E9}"/>
      </w:docPartPr>
      <w:docPartBody>
        <w:p w:rsidR="00B6056D" w:rsidRDefault="00B6056D" w:rsidP="00B6056D">
          <w:pPr>
            <w:pStyle w:val="BEEF3161B8224D44AD4788EDA5D1118A"/>
          </w:pPr>
          <w:r>
            <w:rPr>
              <w:rStyle w:val="placeholder1Char"/>
              <w:rFonts w:hint="eastAsia"/>
            </w:rPr>
            <w:t>____________</w:t>
          </w:r>
        </w:p>
      </w:docPartBody>
    </w:docPart>
    <w:docPart>
      <w:docPartPr>
        <w:name w:val="B0C23CA562784405BAF4546926B8DB09"/>
        <w:category>
          <w:name w:val="常规"/>
          <w:gallery w:val="placeholder"/>
        </w:category>
        <w:types>
          <w:type w:val="bbPlcHdr"/>
        </w:types>
        <w:behaviors>
          <w:behavior w:val="content"/>
        </w:behaviors>
        <w:guid w:val="{432D731E-D5F6-48A0-88D7-9E4CDB3C62A8}"/>
      </w:docPartPr>
      <w:docPartBody>
        <w:p w:rsidR="00B6056D" w:rsidRDefault="00B6056D" w:rsidP="00B6056D">
          <w:pPr>
            <w:pStyle w:val="B0C23CA562784405BAF4546926B8DB09"/>
          </w:pPr>
          <w:r>
            <w:rPr>
              <w:rStyle w:val="placeholder1Char"/>
              <w:rFonts w:hint="eastAsia"/>
            </w:rPr>
            <w:t>____________</w:t>
          </w:r>
        </w:p>
      </w:docPartBody>
    </w:docPart>
    <w:docPart>
      <w:docPartPr>
        <w:name w:val="C8B13CA6EA17495C8CD7A544FCB14C6C"/>
        <w:category>
          <w:name w:val="常规"/>
          <w:gallery w:val="placeholder"/>
        </w:category>
        <w:types>
          <w:type w:val="bbPlcHdr"/>
        </w:types>
        <w:behaviors>
          <w:behavior w:val="content"/>
        </w:behaviors>
        <w:guid w:val="{7C0DCF7E-96AC-4086-BDA1-5B1AEC782953}"/>
      </w:docPartPr>
      <w:docPartBody>
        <w:p w:rsidR="00B6056D" w:rsidRDefault="00B6056D" w:rsidP="00B6056D">
          <w:pPr>
            <w:pStyle w:val="C8B13CA6EA17495C8CD7A544FCB14C6C"/>
          </w:pPr>
          <w:r>
            <w:rPr>
              <w:rStyle w:val="placeholder1Char"/>
              <w:rFonts w:hint="eastAsia"/>
            </w:rPr>
            <w:t>____________</w:t>
          </w:r>
        </w:p>
      </w:docPartBody>
    </w:docPart>
    <w:docPart>
      <w:docPartPr>
        <w:name w:val="38CDE1B9C6CC42CC93556D8AB380F957"/>
        <w:category>
          <w:name w:val="常规"/>
          <w:gallery w:val="placeholder"/>
        </w:category>
        <w:types>
          <w:type w:val="bbPlcHdr"/>
        </w:types>
        <w:behaviors>
          <w:behavior w:val="content"/>
        </w:behaviors>
        <w:guid w:val="{2D0CB031-EBA2-4510-AB91-72C8B6C83141}"/>
      </w:docPartPr>
      <w:docPartBody>
        <w:p w:rsidR="00B6056D" w:rsidRDefault="00B6056D" w:rsidP="00B6056D">
          <w:pPr>
            <w:pStyle w:val="38CDE1B9C6CC42CC93556D8AB380F957"/>
          </w:pPr>
          <w:r>
            <w:rPr>
              <w:rStyle w:val="placeholder1Char"/>
              <w:rFonts w:hint="eastAsia"/>
            </w:rPr>
            <w:t>____________</w:t>
          </w:r>
        </w:p>
      </w:docPartBody>
    </w:docPart>
    <w:docPart>
      <w:docPartPr>
        <w:name w:val="405AD570F3044128B6A6F996DAB853BA"/>
        <w:category>
          <w:name w:val="常规"/>
          <w:gallery w:val="placeholder"/>
        </w:category>
        <w:types>
          <w:type w:val="bbPlcHdr"/>
        </w:types>
        <w:behaviors>
          <w:behavior w:val="content"/>
        </w:behaviors>
        <w:guid w:val="{A8FCA00B-DC74-489E-B878-12A6B047DEE3}"/>
      </w:docPartPr>
      <w:docPartBody>
        <w:p w:rsidR="00B6056D" w:rsidRDefault="00B6056D" w:rsidP="00B6056D">
          <w:pPr>
            <w:pStyle w:val="405AD570F3044128B6A6F996DAB853BA"/>
          </w:pPr>
          <w:r>
            <w:rPr>
              <w:rStyle w:val="placeholder1Char"/>
              <w:rFonts w:hint="eastAsia"/>
            </w:rPr>
            <w:t>____________</w:t>
          </w:r>
        </w:p>
      </w:docPartBody>
    </w:docPart>
    <w:docPart>
      <w:docPartPr>
        <w:name w:val="1C60B8494E914760A03238AE5492EADE"/>
        <w:category>
          <w:name w:val="常规"/>
          <w:gallery w:val="placeholder"/>
        </w:category>
        <w:types>
          <w:type w:val="bbPlcHdr"/>
        </w:types>
        <w:behaviors>
          <w:behavior w:val="content"/>
        </w:behaviors>
        <w:guid w:val="{036ED2AB-B19C-4C50-BB65-AAFF7FFC0F76}"/>
      </w:docPartPr>
      <w:docPartBody>
        <w:p w:rsidR="00B6056D" w:rsidRDefault="00B6056D" w:rsidP="00B6056D">
          <w:pPr>
            <w:pStyle w:val="1C60B8494E914760A03238AE5492EADE"/>
          </w:pPr>
          <w:r>
            <w:rPr>
              <w:rStyle w:val="placeholder1Char"/>
              <w:rFonts w:hint="eastAsia"/>
            </w:rPr>
            <w:t>____________</w:t>
          </w:r>
        </w:p>
      </w:docPartBody>
    </w:docPart>
    <w:docPart>
      <w:docPartPr>
        <w:name w:val="EB375328624F488C85BD4696A81A05EA"/>
        <w:category>
          <w:name w:val="常规"/>
          <w:gallery w:val="placeholder"/>
        </w:category>
        <w:types>
          <w:type w:val="bbPlcHdr"/>
        </w:types>
        <w:behaviors>
          <w:behavior w:val="content"/>
        </w:behaviors>
        <w:guid w:val="{FBD9496C-3C31-4165-BC7F-B068EE45D793}"/>
      </w:docPartPr>
      <w:docPartBody>
        <w:p w:rsidR="00B6056D" w:rsidRDefault="00B6056D" w:rsidP="00B6056D">
          <w:pPr>
            <w:pStyle w:val="EB375328624F488C85BD4696A81A05EA"/>
          </w:pPr>
          <w:r>
            <w:rPr>
              <w:rStyle w:val="placeholder1Char"/>
              <w:rFonts w:hint="eastAsia"/>
            </w:rPr>
            <w:t>____________</w:t>
          </w:r>
        </w:p>
      </w:docPartBody>
    </w:docPart>
    <w:docPart>
      <w:docPartPr>
        <w:name w:val="E9BF503FC37B4834B3E9A7368260FA76"/>
        <w:category>
          <w:name w:val="常规"/>
          <w:gallery w:val="placeholder"/>
        </w:category>
        <w:types>
          <w:type w:val="bbPlcHdr"/>
        </w:types>
        <w:behaviors>
          <w:behavior w:val="content"/>
        </w:behaviors>
        <w:guid w:val="{2B6EBC5B-3CF2-4999-B010-F512402EF5B3}"/>
      </w:docPartPr>
      <w:docPartBody>
        <w:p w:rsidR="00B6056D" w:rsidRDefault="00B6056D" w:rsidP="00B6056D">
          <w:pPr>
            <w:pStyle w:val="E9BF503FC37B4834B3E9A7368260FA76"/>
          </w:pPr>
          <w:r>
            <w:rPr>
              <w:rStyle w:val="placeholder1Char"/>
              <w:rFonts w:hint="eastAsia"/>
            </w:rPr>
            <w:t>____________</w:t>
          </w:r>
        </w:p>
      </w:docPartBody>
    </w:docPart>
    <w:docPart>
      <w:docPartPr>
        <w:name w:val="E876BC4AC99D4F60AAD49753A6B20235"/>
        <w:category>
          <w:name w:val="常规"/>
          <w:gallery w:val="placeholder"/>
        </w:category>
        <w:types>
          <w:type w:val="bbPlcHdr"/>
        </w:types>
        <w:behaviors>
          <w:behavior w:val="content"/>
        </w:behaviors>
        <w:guid w:val="{82C6D66B-9D74-4359-AE0A-FB94E6ACBED7}"/>
      </w:docPartPr>
      <w:docPartBody>
        <w:p w:rsidR="00B6056D" w:rsidRDefault="00B6056D" w:rsidP="00B6056D">
          <w:pPr>
            <w:pStyle w:val="E876BC4AC99D4F60AAD49753A6B20235"/>
          </w:pPr>
          <w:r>
            <w:rPr>
              <w:rStyle w:val="placeholder1Char"/>
              <w:rFonts w:hint="eastAsia"/>
            </w:rPr>
            <w:t>____________</w:t>
          </w:r>
        </w:p>
      </w:docPartBody>
    </w:docPart>
    <w:docPart>
      <w:docPartPr>
        <w:name w:val="EA1DD0DAC6244046817BFD52E9033F1F"/>
        <w:category>
          <w:name w:val="常规"/>
          <w:gallery w:val="placeholder"/>
        </w:category>
        <w:types>
          <w:type w:val="bbPlcHdr"/>
        </w:types>
        <w:behaviors>
          <w:behavior w:val="content"/>
        </w:behaviors>
        <w:guid w:val="{76D7AB1B-E25B-447D-BA7A-2C5DF6DD6B88}"/>
      </w:docPartPr>
      <w:docPartBody>
        <w:p w:rsidR="00B6056D" w:rsidRDefault="00B6056D" w:rsidP="00B6056D">
          <w:pPr>
            <w:pStyle w:val="EA1DD0DAC6244046817BFD52E9033F1F"/>
          </w:pPr>
          <w:r>
            <w:rPr>
              <w:rStyle w:val="placeholder1Char"/>
              <w:rFonts w:hint="eastAsia"/>
            </w:rPr>
            <w:t>____________</w:t>
          </w:r>
        </w:p>
      </w:docPartBody>
    </w:docPart>
    <w:docPart>
      <w:docPartPr>
        <w:name w:val="4F8A2AB5EF8A4442B26099CDC7322DCC"/>
        <w:category>
          <w:name w:val="常规"/>
          <w:gallery w:val="placeholder"/>
        </w:category>
        <w:types>
          <w:type w:val="bbPlcHdr"/>
        </w:types>
        <w:behaviors>
          <w:behavior w:val="content"/>
        </w:behaviors>
        <w:guid w:val="{C08859D2-A4E8-4C83-8C20-C06B2F19EBF6}"/>
      </w:docPartPr>
      <w:docPartBody>
        <w:p w:rsidR="00B6056D" w:rsidRDefault="00B6056D" w:rsidP="00B6056D">
          <w:pPr>
            <w:pStyle w:val="4F8A2AB5EF8A4442B26099CDC7322DCC"/>
          </w:pPr>
          <w:r>
            <w:rPr>
              <w:rStyle w:val="placeholder1Char"/>
              <w:rFonts w:hint="eastAsia"/>
            </w:rPr>
            <w:t>____________</w:t>
          </w:r>
        </w:p>
      </w:docPartBody>
    </w:docPart>
    <w:docPart>
      <w:docPartPr>
        <w:name w:val="087F3F7BC04E4EDC80B4F030185DB6EF"/>
        <w:category>
          <w:name w:val="常规"/>
          <w:gallery w:val="placeholder"/>
        </w:category>
        <w:types>
          <w:type w:val="bbPlcHdr"/>
        </w:types>
        <w:behaviors>
          <w:behavior w:val="content"/>
        </w:behaviors>
        <w:guid w:val="{B62A697B-8D8D-404D-958C-320DDD344906}"/>
      </w:docPartPr>
      <w:docPartBody>
        <w:p w:rsidR="00B6056D" w:rsidRDefault="00B6056D" w:rsidP="00B6056D">
          <w:pPr>
            <w:pStyle w:val="087F3F7BC04E4EDC80B4F030185DB6EF"/>
          </w:pPr>
          <w:r>
            <w:rPr>
              <w:rStyle w:val="placeholder1Char"/>
              <w:rFonts w:hint="eastAsia"/>
            </w:rPr>
            <w:t>____________</w:t>
          </w:r>
        </w:p>
      </w:docPartBody>
    </w:docPart>
    <w:docPart>
      <w:docPartPr>
        <w:name w:val="C920129CC4B247F1B65A5B9BDA22F287"/>
        <w:category>
          <w:name w:val="常规"/>
          <w:gallery w:val="placeholder"/>
        </w:category>
        <w:types>
          <w:type w:val="bbPlcHdr"/>
        </w:types>
        <w:behaviors>
          <w:behavior w:val="content"/>
        </w:behaviors>
        <w:guid w:val="{D109A769-4037-444A-B7BF-B1C2F57C140A}"/>
      </w:docPartPr>
      <w:docPartBody>
        <w:p w:rsidR="00B6056D" w:rsidRDefault="00B6056D" w:rsidP="00B6056D">
          <w:pPr>
            <w:pStyle w:val="C920129CC4B247F1B65A5B9BDA22F287"/>
          </w:pPr>
          <w:r>
            <w:rPr>
              <w:rStyle w:val="placeholder1Char"/>
              <w:rFonts w:hint="eastAsia"/>
            </w:rPr>
            <w:t>____________</w:t>
          </w:r>
        </w:p>
      </w:docPartBody>
    </w:docPart>
    <w:docPart>
      <w:docPartPr>
        <w:name w:val="2248D15834C04752B0D605A24A671A3D"/>
        <w:category>
          <w:name w:val="常规"/>
          <w:gallery w:val="placeholder"/>
        </w:category>
        <w:types>
          <w:type w:val="bbPlcHdr"/>
        </w:types>
        <w:behaviors>
          <w:behavior w:val="content"/>
        </w:behaviors>
        <w:guid w:val="{1D55D464-84DD-4A39-A503-DA6C5C501DD3}"/>
      </w:docPartPr>
      <w:docPartBody>
        <w:p w:rsidR="00B6056D" w:rsidRDefault="00B6056D" w:rsidP="00B6056D">
          <w:pPr>
            <w:pStyle w:val="2248D15834C04752B0D605A24A671A3D"/>
          </w:pPr>
          <w:r>
            <w:rPr>
              <w:rStyle w:val="placeholder1Char"/>
              <w:rFonts w:hint="eastAsia"/>
            </w:rPr>
            <w:t>____________</w:t>
          </w:r>
        </w:p>
      </w:docPartBody>
    </w:docPart>
    <w:docPart>
      <w:docPartPr>
        <w:name w:val="ED268D2970AA497A8BBA79A3211A786D"/>
        <w:category>
          <w:name w:val="常规"/>
          <w:gallery w:val="placeholder"/>
        </w:category>
        <w:types>
          <w:type w:val="bbPlcHdr"/>
        </w:types>
        <w:behaviors>
          <w:behavior w:val="content"/>
        </w:behaviors>
        <w:guid w:val="{84B59526-B051-4F0F-8912-155990A79DBC}"/>
      </w:docPartPr>
      <w:docPartBody>
        <w:p w:rsidR="00B6056D" w:rsidRDefault="00B6056D" w:rsidP="00B6056D">
          <w:pPr>
            <w:pStyle w:val="ED268D2970AA497A8BBA79A3211A786D"/>
          </w:pPr>
          <w:r>
            <w:rPr>
              <w:rStyle w:val="placeholder1Char"/>
              <w:rFonts w:hint="eastAsia"/>
            </w:rPr>
            <w:t>____________</w:t>
          </w:r>
        </w:p>
      </w:docPartBody>
    </w:docPart>
    <w:docPart>
      <w:docPartPr>
        <w:name w:val="8ACDAB767CE54C149945419E475259BA"/>
        <w:category>
          <w:name w:val="常规"/>
          <w:gallery w:val="placeholder"/>
        </w:category>
        <w:types>
          <w:type w:val="bbPlcHdr"/>
        </w:types>
        <w:behaviors>
          <w:behavior w:val="content"/>
        </w:behaviors>
        <w:guid w:val="{E7121F36-4C55-4F26-B9E6-8609DECD39FC}"/>
      </w:docPartPr>
      <w:docPartBody>
        <w:p w:rsidR="00B6056D" w:rsidRDefault="00B6056D" w:rsidP="00B6056D">
          <w:pPr>
            <w:pStyle w:val="8ACDAB767CE54C149945419E475259BA"/>
          </w:pPr>
          <w:r>
            <w:rPr>
              <w:rStyle w:val="placeholder1Char"/>
              <w:rFonts w:hint="eastAsia"/>
            </w:rPr>
            <w:t>____________</w:t>
          </w:r>
        </w:p>
      </w:docPartBody>
    </w:docPart>
    <w:docPart>
      <w:docPartPr>
        <w:name w:val="3453142CBD9444F59DD9955AAAD8960A"/>
        <w:category>
          <w:name w:val="常规"/>
          <w:gallery w:val="placeholder"/>
        </w:category>
        <w:types>
          <w:type w:val="bbPlcHdr"/>
        </w:types>
        <w:behaviors>
          <w:behavior w:val="content"/>
        </w:behaviors>
        <w:guid w:val="{831B2919-B1DC-4924-95E3-6256E012A192}"/>
      </w:docPartPr>
      <w:docPartBody>
        <w:p w:rsidR="00B6056D" w:rsidRDefault="00B6056D" w:rsidP="00B6056D">
          <w:pPr>
            <w:pStyle w:val="3453142CBD9444F59DD9955AAAD8960A"/>
          </w:pPr>
          <w:r>
            <w:rPr>
              <w:rStyle w:val="placeholder1Char"/>
              <w:rFonts w:hint="eastAsia"/>
            </w:rPr>
            <w:t>____________</w:t>
          </w:r>
        </w:p>
      </w:docPartBody>
    </w:docPart>
    <w:docPart>
      <w:docPartPr>
        <w:name w:val="CE64A69442E54303B3E67E8C695F8A29"/>
        <w:category>
          <w:name w:val="常规"/>
          <w:gallery w:val="placeholder"/>
        </w:category>
        <w:types>
          <w:type w:val="bbPlcHdr"/>
        </w:types>
        <w:behaviors>
          <w:behavior w:val="content"/>
        </w:behaviors>
        <w:guid w:val="{988D22F6-9B26-451F-8841-BA589BE0B3EB}"/>
      </w:docPartPr>
      <w:docPartBody>
        <w:p w:rsidR="00B6056D" w:rsidRDefault="00B6056D" w:rsidP="00B6056D">
          <w:pPr>
            <w:pStyle w:val="CE64A69442E54303B3E67E8C695F8A29"/>
          </w:pPr>
          <w:r>
            <w:rPr>
              <w:rStyle w:val="placeholder1Char"/>
              <w:rFonts w:hint="eastAsia"/>
            </w:rPr>
            <w:t>____________</w:t>
          </w:r>
        </w:p>
      </w:docPartBody>
    </w:docPart>
    <w:docPart>
      <w:docPartPr>
        <w:name w:val="B0C87580E7DE440EA2CB7C4E99F4E014"/>
        <w:category>
          <w:name w:val="常规"/>
          <w:gallery w:val="placeholder"/>
        </w:category>
        <w:types>
          <w:type w:val="bbPlcHdr"/>
        </w:types>
        <w:behaviors>
          <w:behavior w:val="content"/>
        </w:behaviors>
        <w:guid w:val="{C155985B-5842-437A-8187-58E386C956E4}"/>
      </w:docPartPr>
      <w:docPartBody>
        <w:p w:rsidR="00B6056D" w:rsidRDefault="00B6056D" w:rsidP="00B6056D">
          <w:pPr>
            <w:pStyle w:val="B0C87580E7DE440EA2CB7C4E99F4E014"/>
          </w:pPr>
          <w:r>
            <w:rPr>
              <w:rStyle w:val="placeholder1Char"/>
              <w:rFonts w:hint="eastAsia"/>
            </w:rPr>
            <w:t>____________</w:t>
          </w:r>
        </w:p>
      </w:docPartBody>
    </w:docPart>
    <w:docPart>
      <w:docPartPr>
        <w:name w:val="814F455DEE314644B8CEC71DEBEF67E3"/>
        <w:category>
          <w:name w:val="常规"/>
          <w:gallery w:val="placeholder"/>
        </w:category>
        <w:types>
          <w:type w:val="bbPlcHdr"/>
        </w:types>
        <w:behaviors>
          <w:behavior w:val="content"/>
        </w:behaviors>
        <w:guid w:val="{ABBD36EE-C8A0-46EC-88D5-B2CEF60FDC59}"/>
      </w:docPartPr>
      <w:docPartBody>
        <w:p w:rsidR="00B6056D" w:rsidRDefault="00B6056D" w:rsidP="00B6056D">
          <w:pPr>
            <w:pStyle w:val="814F455DEE314644B8CEC71DEBEF67E3"/>
          </w:pPr>
          <w:r>
            <w:rPr>
              <w:rStyle w:val="placeholder1Char"/>
              <w:rFonts w:hint="eastAsia"/>
            </w:rPr>
            <w:t>____________</w:t>
          </w:r>
        </w:p>
      </w:docPartBody>
    </w:docPart>
    <w:docPart>
      <w:docPartPr>
        <w:name w:val="5092E79F983E46F8B46BCAE387463695"/>
        <w:category>
          <w:name w:val="常规"/>
          <w:gallery w:val="placeholder"/>
        </w:category>
        <w:types>
          <w:type w:val="bbPlcHdr"/>
        </w:types>
        <w:behaviors>
          <w:behavior w:val="content"/>
        </w:behaviors>
        <w:guid w:val="{D56C62C7-C613-4E60-85D9-24F6C3A8F699}"/>
      </w:docPartPr>
      <w:docPartBody>
        <w:p w:rsidR="00B6056D" w:rsidRDefault="00B6056D" w:rsidP="00B6056D">
          <w:pPr>
            <w:pStyle w:val="5092E79F983E46F8B46BCAE387463695"/>
          </w:pPr>
          <w:r>
            <w:rPr>
              <w:rStyle w:val="placeholder1Char"/>
              <w:rFonts w:hint="eastAsia"/>
            </w:rPr>
            <w:t>____________</w:t>
          </w:r>
        </w:p>
      </w:docPartBody>
    </w:docPart>
    <w:docPart>
      <w:docPartPr>
        <w:name w:val="01E76101D9EC447CB09BCB7FDFD2040A"/>
        <w:category>
          <w:name w:val="常规"/>
          <w:gallery w:val="placeholder"/>
        </w:category>
        <w:types>
          <w:type w:val="bbPlcHdr"/>
        </w:types>
        <w:behaviors>
          <w:behavior w:val="content"/>
        </w:behaviors>
        <w:guid w:val="{D03B889B-C9BA-4337-8B2E-FB8176315B33}"/>
      </w:docPartPr>
      <w:docPartBody>
        <w:p w:rsidR="00B6056D" w:rsidRDefault="00B6056D" w:rsidP="00B6056D">
          <w:pPr>
            <w:pStyle w:val="01E76101D9EC447CB09BCB7FDFD2040A"/>
          </w:pPr>
          <w:r>
            <w:rPr>
              <w:rStyle w:val="placeholder1Char"/>
              <w:rFonts w:hint="eastAsia"/>
            </w:rPr>
            <w:t>____________</w:t>
          </w:r>
        </w:p>
      </w:docPartBody>
    </w:docPart>
    <w:docPart>
      <w:docPartPr>
        <w:name w:val="C0F4434A4EEE43D9A12C2AC8C6CA8C1C"/>
        <w:category>
          <w:name w:val="常规"/>
          <w:gallery w:val="placeholder"/>
        </w:category>
        <w:types>
          <w:type w:val="bbPlcHdr"/>
        </w:types>
        <w:behaviors>
          <w:behavior w:val="content"/>
        </w:behaviors>
        <w:guid w:val="{CD81C369-B3A9-42FE-A7A7-8DAECDE12C0B}"/>
      </w:docPartPr>
      <w:docPartBody>
        <w:p w:rsidR="00B6056D" w:rsidRDefault="00B6056D" w:rsidP="00B6056D">
          <w:pPr>
            <w:pStyle w:val="C0F4434A4EEE43D9A12C2AC8C6CA8C1C"/>
          </w:pPr>
          <w:r>
            <w:rPr>
              <w:rStyle w:val="placeholder1Char"/>
              <w:rFonts w:hint="eastAsia"/>
            </w:rPr>
            <w:t>____________</w:t>
          </w:r>
        </w:p>
      </w:docPartBody>
    </w:docPart>
    <w:docPart>
      <w:docPartPr>
        <w:name w:val="1FE7A85AC88C4D2BA64F6CEF63740B2C"/>
        <w:category>
          <w:name w:val="常规"/>
          <w:gallery w:val="placeholder"/>
        </w:category>
        <w:types>
          <w:type w:val="bbPlcHdr"/>
        </w:types>
        <w:behaviors>
          <w:behavior w:val="content"/>
        </w:behaviors>
        <w:guid w:val="{479E14AA-A140-490A-ACB1-CCBE4AF1F8A7}"/>
      </w:docPartPr>
      <w:docPartBody>
        <w:p w:rsidR="00B6056D" w:rsidRDefault="00B6056D" w:rsidP="00B6056D">
          <w:pPr>
            <w:pStyle w:val="1FE7A85AC88C4D2BA64F6CEF63740B2C"/>
          </w:pPr>
          <w:r>
            <w:rPr>
              <w:rStyle w:val="placeholder1Char"/>
              <w:rFonts w:hint="eastAsia"/>
            </w:rPr>
            <w:t>____________</w:t>
          </w:r>
        </w:p>
      </w:docPartBody>
    </w:docPart>
    <w:docPart>
      <w:docPartPr>
        <w:name w:val="113939C972F2444C8E94535A13F93542"/>
        <w:category>
          <w:name w:val="常规"/>
          <w:gallery w:val="placeholder"/>
        </w:category>
        <w:types>
          <w:type w:val="bbPlcHdr"/>
        </w:types>
        <w:behaviors>
          <w:behavior w:val="content"/>
        </w:behaviors>
        <w:guid w:val="{2CAC3D72-2186-4F9F-BCB7-62D9F573954F}"/>
      </w:docPartPr>
      <w:docPartBody>
        <w:p w:rsidR="00B6056D" w:rsidRDefault="00B6056D" w:rsidP="00B6056D">
          <w:pPr>
            <w:pStyle w:val="113939C972F2444C8E94535A13F93542"/>
          </w:pPr>
          <w:r>
            <w:rPr>
              <w:rStyle w:val="placeholder1Char"/>
              <w:rFonts w:hint="eastAsia"/>
            </w:rPr>
            <w:t>____________</w:t>
          </w:r>
        </w:p>
      </w:docPartBody>
    </w:docPart>
    <w:docPart>
      <w:docPartPr>
        <w:name w:val="C24A9F7FD11642F69171BC9A0ACFF3C4"/>
        <w:category>
          <w:name w:val="常规"/>
          <w:gallery w:val="placeholder"/>
        </w:category>
        <w:types>
          <w:type w:val="bbPlcHdr"/>
        </w:types>
        <w:behaviors>
          <w:behavior w:val="content"/>
        </w:behaviors>
        <w:guid w:val="{527F5723-2CAF-4B07-B83F-221D849FD1DB}"/>
      </w:docPartPr>
      <w:docPartBody>
        <w:p w:rsidR="00B6056D" w:rsidRDefault="00B6056D" w:rsidP="00B6056D">
          <w:pPr>
            <w:pStyle w:val="C24A9F7FD11642F69171BC9A0ACFF3C4"/>
          </w:pPr>
          <w:r>
            <w:rPr>
              <w:rStyle w:val="placeholder1Char"/>
              <w:rFonts w:hint="eastAsia"/>
            </w:rPr>
            <w:t>____________</w:t>
          </w:r>
        </w:p>
      </w:docPartBody>
    </w:docPart>
    <w:docPart>
      <w:docPartPr>
        <w:name w:val="F3B111157EBD40BCA474B99B8943955D"/>
        <w:category>
          <w:name w:val="常规"/>
          <w:gallery w:val="placeholder"/>
        </w:category>
        <w:types>
          <w:type w:val="bbPlcHdr"/>
        </w:types>
        <w:behaviors>
          <w:behavior w:val="content"/>
        </w:behaviors>
        <w:guid w:val="{AE9176E2-377F-4DDD-8DA5-080B98055E54}"/>
      </w:docPartPr>
      <w:docPartBody>
        <w:p w:rsidR="00B6056D" w:rsidRDefault="00B6056D" w:rsidP="00B6056D">
          <w:pPr>
            <w:pStyle w:val="F3B111157EBD40BCA474B99B8943955D"/>
          </w:pPr>
          <w:r>
            <w:rPr>
              <w:rStyle w:val="placeholder1Char"/>
              <w:rFonts w:hint="eastAsia"/>
            </w:rPr>
            <w:t>____________</w:t>
          </w:r>
        </w:p>
      </w:docPartBody>
    </w:docPart>
    <w:docPart>
      <w:docPartPr>
        <w:name w:val="98E8FF97C0874C1E97125613237134C6"/>
        <w:category>
          <w:name w:val="常规"/>
          <w:gallery w:val="placeholder"/>
        </w:category>
        <w:types>
          <w:type w:val="bbPlcHdr"/>
        </w:types>
        <w:behaviors>
          <w:behavior w:val="content"/>
        </w:behaviors>
        <w:guid w:val="{CDAA0592-D7A9-4D89-8E13-140F1F6128D6}"/>
      </w:docPartPr>
      <w:docPartBody>
        <w:p w:rsidR="00B6056D" w:rsidRDefault="00B6056D" w:rsidP="00B6056D">
          <w:pPr>
            <w:pStyle w:val="98E8FF97C0874C1E97125613237134C6"/>
          </w:pPr>
          <w:r>
            <w:rPr>
              <w:rStyle w:val="placeholder1Char"/>
              <w:rFonts w:hint="eastAsia"/>
            </w:rPr>
            <w:t>____________</w:t>
          </w:r>
        </w:p>
      </w:docPartBody>
    </w:docPart>
    <w:docPart>
      <w:docPartPr>
        <w:name w:val="EE848767555349DFAF772238AA0F6A48"/>
        <w:category>
          <w:name w:val="常规"/>
          <w:gallery w:val="placeholder"/>
        </w:category>
        <w:types>
          <w:type w:val="bbPlcHdr"/>
        </w:types>
        <w:behaviors>
          <w:behavior w:val="content"/>
        </w:behaviors>
        <w:guid w:val="{8BBECF78-340A-4577-B694-0475AC404602}"/>
      </w:docPartPr>
      <w:docPartBody>
        <w:p w:rsidR="00B6056D" w:rsidRDefault="00B6056D" w:rsidP="00B6056D">
          <w:pPr>
            <w:pStyle w:val="EE848767555349DFAF772238AA0F6A48"/>
          </w:pPr>
          <w:r>
            <w:rPr>
              <w:rStyle w:val="placeholder1Char"/>
              <w:rFonts w:hint="eastAsia"/>
            </w:rPr>
            <w:t>____________</w:t>
          </w:r>
        </w:p>
      </w:docPartBody>
    </w:docPart>
    <w:docPart>
      <w:docPartPr>
        <w:name w:val="9DFDCC2BEF4D489B835F115E0F1C8CDF"/>
        <w:category>
          <w:name w:val="常规"/>
          <w:gallery w:val="placeholder"/>
        </w:category>
        <w:types>
          <w:type w:val="bbPlcHdr"/>
        </w:types>
        <w:behaviors>
          <w:behavior w:val="content"/>
        </w:behaviors>
        <w:guid w:val="{C6E0BBC7-05B1-4FA9-8744-26EB85DE61DD}"/>
      </w:docPartPr>
      <w:docPartBody>
        <w:p w:rsidR="00B6056D" w:rsidRDefault="00B6056D" w:rsidP="00B6056D">
          <w:pPr>
            <w:pStyle w:val="9DFDCC2BEF4D489B835F115E0F1C8CDF"/>
          </w:pPr>
          <w:r>
            <w:rPr>
              <w:rStyle w:val="placeholder1Char"/>
              <w:rFonts w:hint="eastAsia"/>
            </w:rPr>
            <w:t>____________</w:t>
          </w:r>
        </w:p>
      </w:docPartBody>
    </w:docPart>
    <w:docPart>
      <w:docPartPr>
        <w:name w:val="6240A542DC1E409FA0FABCB2BB33E85D"/>
        <w:category>
          <w:name w:val="常规"/>
          <w:gallery w:val="placeholder"/>
        </w:category>
        <w:types>
          <w:type w:val="bbPlcHdr"/>
        </w:types>
        <w:behaviors>
          <w:behavior w:val="content"/>
        </w:behaviors>
        <w:guid w:val="{7477D8F2-7890-4214-9274-CE99B7E71BC8}"/>
      </w:docPartPr>
      <w:docPartBody>
        <w:p w:rsidR="00B6056D" w:rsidRDefault="00B6056D" w:rsidP="00B6056D">
          <w:pPr>
            <w:pStyle w:val="6240A542DC1E409FA0FABCB2BB33E85D"/>
          </w:pPr>
          <w:r>
            <w:rPr>
              <w:rStyle w:val="placeholder1Char"/>
              <w:rFonts w:hint="eastAsia"/>
            </w:rPr>
            <w:t>____________</w:t>
          </w:r>
        </w:p>
      </w:docPartBody>
    </w:docPart>
    <w:docPart>
      <w:docPartPr>
        <w:name w:val="7ACD694200A94ABAABA9AA7DC5CE625A"/>
        <w:category>
          <w:name w:val="常规"/>
          <w:gallery w:val="placeholder"/>
        </w:category>
        <w:types>
          <w:type w:val="bbPlcHdr"/>
        </w:types>
        <w:behaviors>
          <w:behavior w:val="content"/>
        </w:behaviors>
        <w:guid w:val="{EA801331-75FF-4E3B-A4B8-3EFC97B2EA7A}"/>
      </w:docPartPr>
      <w:docPartBody>
        <w:p w:rsidR="00B6056D" w:rsidRDefault="00B6056D" w:rsidP="00B6056D">
          <w:pPr>
            <w:pStyle w:val="7ACD694200A94ABAABA9AA7DC5CE625A"/>
          </w:pPr>
          <w:r>
            <w:rPr>
              <w:rStyle w:val="placeholder1Char"/>
              <w:rFonts w:hint="eastAsia"/>
            </w:rPr>
            <w:t>____________</w:t>
          </w:r>
        </w:p>
      </w:docPartBody>
    </w:docPart>
    <w:docPart>
      <w:docPartPr>
        <w:name w:val="CF3D91FE6188425D8A8FBAC23B0FEB1E"/>
        <w:category>
          <w:name w:val="常规"/>
          <w:gallery w:val="placeholder"/>
        </w:category>
        <w:types>
          <w:type w:val="bbPlcHdr"/>
        </w:types>
        <w:behaviors>
          <w:behavior w:val="content"/>
        </w:behaviors>
        <w:guid w:val="{4081B4D9-5445-4A1A-A366-BCA116A1A7FF}"/>
      </w:docPartPr>
      <w:docPartBody>
        <w:p w:rsidR="00B6056D" w:rsidRDefault="00B6056D" w:rsidP="00B6056D">
          <w:pPr>
            <w:pStyle w:val="CF3D91FE6188425D8A8FBAC23B0FEB1E"/>
          </w:pPr>
          <w:r>
            <w:rPr>
              <w:rStyle w:val="placeholder1Char"/>
              <w:rFonts w:hint="eastAsia"/>
            </w:rPr>
            <w:t>____________</w:t>
          </w:r>
        </w:p>
      </w:docPartBody>
    </w:docPart>
    <w:docPart>
      <w:docPartPr>
        <w:name w:val="4075DD9A694848AA8583AFA1EA01F956"/>
        <w:category>
          <w:name w:val="常规"/>
          <w:gallery w:val="placeholder"/>
        </w:category>
        <w:types>
          <w:type w:val="bbPlcHdr"/>
        </w:types>
        <w:behaviors>
          <w:behavior w:val="content"/>
        </w:behaviors>
        <w:guid w:val="{64956235-8278-4676-B8AE-29545C67DD8B}"/>
      </w:docPartPr>
      <w:docPartBody>
        <w:p w:rsidR="00B6056D" w:rsidRDefault="00B6056D" w:rsidP="00B6056D">
          <w:pPr>
            <w:pStyle w:val="4075DD9A694848AA8583AFA1EA01F956"/>
          </w:pPr>
          <w:r>
            <w:rPr>
              <w:rStyle w:val="placeholder1Char"/>
              <w:rFonts w:hint="eastAsia"/>
            </w:rPr>
            <w:t>____________</w:t>
          </w:r>
        </w:p>
      </w:docPartBody>
    </w:docPart>
    <w:docPart>
      <w:docPartPr>
        <w:name w:val="68FEAEE14D0C4108B69560633825F814"/>
        <w:category>
          <w:name w:val="常规"/>
          <w:gallery w:val="placeholder"/>
        </w:category>
        <w:types>
          <w:type w:val="bbPlcHdr"/>
        </w:types>
        <w:behaviors>
          <w:behavior w:val="content"/>
        </w:behaviors>
        <w:guid w:val="{3DAE0871-A178-4318-830D-9C4FE339E16A}"/>
      </w:docPartPr>
      <w:docPartBody>
        <w:p w:rsidR="00B6056D" w:rsidRDefault="00B6056D" w:rsidP="00B6056D">
          <w:pPr>
            <w:pStyle w:val="68FEAEE14D0C4108B69560633825F814"/>
          </w:pPr>
          <w:r>
            <w:rPr>
              <w:rStyle w:val="placeholder1Char"/>
              <w:rFonts w:hint="eastAsia"/>
            </w:rPr>
            <w:t>____________</w:t>
          </w:r>
        </w:p>
      </w:docPartBody>
    </w:docPart>
    <w:docPart>
      <w:docPartPr>
        <w:name w:val="EA8FB99370A745A9800B1E228BCE477A"/>
        <w:category>
          <w:name w:val="常规"/>
          <w:gallery w:val="placeholder"/>
        </w:category>
        <w:types>
          <w:type w:val="bbPlcHdr"/>
        </w:types>
        <w:behaviors>
          <w:behavior w:val="content"/>
        </w:behaviors>
        <w:guid w:val="{7297B4E9-19A4-48B6-8987-86E396F0321C}"/>
      </w:docPartPr>
      <w:docPartBody>
        <w:p w:rsidR="00B6056D" w:rsidRDefault="00B6056D" w:rsidP="00B6056D">
          <w:pPr>
            <w:pStyle w:val="EA8FB99370A745A9800B1E228BCE477A"/>
          </w:pPr>
          <w:r>
            <w:rPr>
              <w:rStyle w:val="placeholder1Char"/>
              <w:rFonts w:hint="eastAsia"/>
            </w:rPr>
            <w:t>____________</w:t>
          </w:r>
        </w:p>
      </w:docPartBody>
    </w:docPart>
    <w:docPart>
      <w:docPartPr>
        <w:name w:val="9336C38F06384E7F873266B1F2FB0699"/>
        <w:category>
          <w:name w:val="常规"/>
          <w:gallery w:val="placeholder"/>
        </w:category>
        <w:types>
          <w:type w:val="bbPlcHdr"/>
        </w:types>
        <w:behaviors>
          <w:behavior w:val="content"/>
        </w:behaviors>
        <w:guid w:val="{1561AB82-0D68-4861-9664-7ED63F67D773}"/>
      </w:docPartPr>
      <w:docPartBody>
        <w:p w:rsidR="00B6056D" w:rsidRDefault="00B6056D" w:rsidP="00B6056D">
          <w:pPr>
            <w:pStyle w:val="9336C38F06384E7F873266B1F2FB0699"/>
          </w:pPr>
          <w:r>
            <w:rPr>
              <w:rStyle w:val="placeholder1Char"/>
              <w:rFonts w:hint="eastAsia"/>
            </w:rPr>
            <w:t>____________</w:t>
          </w:r>
        </w:p>
      </w:docPartBody>
    </w:docPart>
    <w:docPart>
      <w:docPartPr>
        <w:name w:val="16D94C8453634BE2898FCA57E9697445"/>
        <w:category>
          <w:name w:val="常规"/>
          <w:gallery w:val="placeholder"/>
        </w:category>
        <w:types>
          <w:type w:val="bbPlcHdr"/>
        </w:types>
        <w:behaviors>
          <w:behavior w:val="content"/>
        </w:behaviors>
        <w:guid w:val="{3F990A04-F99C-4F55-94CF-912CAD743F44}"/>
      </w:docPartPr>
      <w:docPartBody>
        <w:p w:rsidR="00B6056D" w:rsidRDefault="00B6056D" w:rsidP="00B6056D">
          <w:pPr>
            <w:pStyle w:val="16D94C8453634BE2898FCA57E9697445"/>
          </w:pPr>
          <w:r>
            <w:rPr>
              <w:rStyle w:val="placeholder1Char"/>
              <w:rFonts w:hint="eastAsia"/>
            </w:rPr>
            <w:t>____________</w:t>
          </w:r>
        </w:p>
      </w:docPartBody>
    </w:docPart>
    <w:docPart>
      <w:docPartPr>
        <w:name w:val="52F84470862345B0934D34AA98864066"/>
        <w:category>
          <w:name w:val="常规"/>
          <w:gallery w:val="placeholder"/>
        </w:category>
        <w:types>
          <w:type w:val="bbPlcHdr"/>
        </w:types>
        <w:behaviors>
          <w:behavior w:val="content"/>
        </w:behaviors>
        <w:guid w:val="{5F2F1707-F985-46F3-B409-CACF342D6D84}"/>
      </w:docPartPr>
      <w:docPartBody>
        <w:p w:rsidR="00B6056D" w:rsidRDefault="00B6056D" w:rsidP="00B6056D">
          <w:pPr>
            <w:pStyle w:val="52F84470862345B0934D34AA98864066"/>
          </w:pPr>
          <w:r>
            <w:rPr>
              <w:rStyle w:val="placeholder1Char"/>
              <w:rFonts w:hint="eastAsia"/>
            </w:rPr>
            <w:t>____________</w:t>
          </w:r>
        </w:p>
      </w:docPartBody>
    </w:docPart>
    <w:docPart>
      <w:docPartPr>
        <w:name w:val="74D126D58F584449BDFF2D392D9644AA"/>
        <w:category>
          <w:name w:val="常规"/>
          <w:gallery w:val="placeholder"/>
        </w:category>
        <w:types>
          <w:type w:val="bbPlcHdr"/>
        </w:types>
        <w:behaviors>
          <w:behavior w:val="content"/>
        </w:behaviors>
        <w:guid w:val="{6D61869A-EF1D-4BAA-822B-0C7F18B4E866}"/>
      </w:docPartPr>
      <w:docPartBody>
        <w:p w:rsidR="00B6056D" w:rsidRDefault="00B6056D" w:rsidP="00B6056D">
          <w:pPr>
            <w:pStyle w:val="74D126D58F584449BDFF2D392D9644AA"/>
          </w:pPr>
          <w:r>
            <w:rPr>
              <w:rStyle w:val="placeholder1Char"/>
              <w:rFonts w:hint="eastAsia"/>
            </w:rPr>
            <w:t>____________</w:t>
          </w:r>
        </w:p>
      </w:docPartBody>
    </w:docPart>
    <w:docPart>
      <w:docPartPr>
        <w:name w:val="326B9FD462FD4362A843A6CE0818B3D6"/>
        <w:category>
          <w:name w:val="常规"/>
          <w:gallery w:val="placeholder"/>
        </w:category>
        <w:types>
          <w:type w:val="bbPlcHdr"/>
        </w:types>
        <w:behaviors>
          <w:behavior w:val="content"/>
        </w:behaviors>
        <w:guid w:val="{FCB303BE-A5DB-4521-8F4D-C604A75AC60D}"/>
      </w:docPartPr>
      <w:docPartBody>
        <w:p w:rsidR="00B6056D" w:rsidRDefault="00B6056D" w:rsidP="00B6056D">
          <w:pPr>
            <w:pStyle w:val="326B9FD462FD4362A843A6CE0818B3D6"/>
          </w:pPr>
          <w:r>
            <w:rPr>
              <w:rStyle w:val="placeholder1Char"/>
              <w:rFonts w:hint="eastAsia"/>
            </w:rPr>
            <w:t>____________</w:t>
          </w:r>
        </w:p>
      </w:docPartBody>
    </w:docPart>
    <w:docPart>
      <w:docPartPr>
        <w:name w:val="C69B9F10EB234D949A71DBE62406F405"/>
        <w:category>
          <w:name w:val="常规"/>
          <w:gallery w:val="placeholder"/>
        </w:category>
        <w:types>
          <w:type w:val="bbPlcHdr"/>
        </w:types>
        <w:behaviors>
          <w:behavior w:val="content"/>
        </w:behaviors>
        <w:guid w:val="{30D289F6-504C-4DFF-9F9F-CFC369C125A3}"/>
      </w:docPartPr>
      <w:docPartBody>
        <w:p w:rsidR="00B6056D" w:rsidRDefault="00B6056D" w:rsidP="00B6056D">
          <w:pPr>
            <w:pStyle w:val="C69B9F10EB234D949A71DBE62406F405"/>
          </w:pPr>
          <w:r>
            <w:rPr>
              <w:rStyle w:val="placeholder1Char"/>
              <w:rFonts w:hint="eastAsia"/>
            </w:rPr>
            <w:t>____________</w:t>
          </w:r>
        </w:p>
      </w:docPartBody>
    </w:docPart>
    <w:docPart>
      <w:docPartPr>
        <w:name w:val="333B32A16CEB459F9CF944047BFCE1D3"/>
        <w:category>
          <w:name w:val="常规"/>
          <w:gallery w:val="placeholder"/>
        </w:category>
        <w:types>
          <w:type w:val="bbPlcHdr"/>
        </w:types>
        <w:behaviors>
          <w:behavior w:val="content"/>
        </w:behaviors>
        <w:guid w:val="{60AD9207-4E64-4348-9B29-2324F13C6556}"/>
      </w:docPartPr>
      <w:docPartBody>
        <w:p w:rsidR="00B6056D" w:rsidRDefault="00B6056D" w:rsidP="00B6056D">
          <w:pPr>
            <w:pStyle w:val="333B32A16CEB459F9CF944047BFCE1D3"/>
          </w:pPr>
          <w:r>
            <w:rPr>
              <w:rStyle w:val="placeholder1Char"/>
              <w:rFonts w:hint="eastAsia"/>
            </w:rPr>
            <w:t>____________</w:t>
          </w:r>
        </w:p>
      </w:docPartBody>
    </w:docPart>
    <w:docPart>
      <w:docPartPr>
        <w:name w:val="8B9F0563AB3A4CB0843988FC0655429A"/>
        <w:category>
          <w:name w:val="常规"/>
          <w:gallery w:val="placeholder"/>
        </w:category>
        <w:types>
          <w:type w:val="bbPlcHdr"/>
        </w:types>
        <w:behaviors>
          <w:behavior w:val="content"/>
        </w:behaviors>
        <w:guid w:val="{686EBAD9-A925-4A0F-95A8-F8D675BCB2B7}"/>
      </w:docPartPr>
      <w:docPartBody>
        <w:p w:rsidR="00B6056D" w:rsidRDefault="00B6056D" w:rsidP="00B6056D">
          <w:pPr>
            <w:pStyle w:val="8B9F0563AB3A4CB0843988FC0655429A"/>
          </w:pPr>
          <w:r>
            <w:rPr>
              <w:rStyle w:val="placeholder1Char"/>
              <w:rFonts w:hint="eastAsia"/>
            </w:rPr>
            <w:t>____________</w:t>
          </w:r>
        </w:p>
      </w:docPartBody>
    </w:docPart>
    <w:docPart>
      <w:docPartPr>
        <w:name w:val="82C4B5CE74514387AFA1E3F0AD147B37"/>
        <w:category>
          <w:name w:val="常规"/>
          <w:gallery w:val="placeholder"/>
        </w:category>
        <w:types>
          <w:type w:val="bbPlcHdr"/>
        </w:types>
        <w:behaviors>
          <w:behavior w:val="content"/>
        </w:behaviors>
        <w:guid w:val="{AC24E320-CAAB-4E27-9DDE-67C5B5D8D049}"/>
      </w:docPartPr>
      <w:docPartBody>
        <w:p w:rsidR="00B6056D" w:rsidRDefault="00B6056D" w:rsidP="00B6056D">
          <w:pPr>
            <w:pStyle w:val="82C4B5CE74514387AFA1E3F0AD147B37"/>
          </w:pPr>
          <w:r>
            <w:rPr>
              <w:rStyle w:val="placeholder1Char"/>
              <w:rFonts w:hint="eastAsia"/>
            </w:rPr>
            <w:t>____________</w:t>
          </w:r>
        </w:p>
      </w:docPartBody>
    </w:docPart>
    <w:docPart>
      <w:docPartPr>
        <w:name w:val="D08BB346EE2342B9B3E4A1ED6B106B6E"/>
        <w:category>
          <w:name w:val="常规"/>
          <w:gallery w:val="placeholder"/>
        </w:category>
        <w:types>
          <w:type w:val="bbPlcHdr"/>
        </w:types>
        <w:behaviors>
          <w:behavior w:val="content"/>
        </w:behaviors>
        <w:guid w:val="{567EB35C-2A13-48A0-9C6C-D4386852BD63}"/>
      </w:docPartPr>
      <w:docPartBody>
        <w:p w:rsidR="00B6056D" w:rsidRDefault="00B6056D" w:rsidP="00B6056D">
          <w:pPr>
            <w:pStyle w:val="D08BB346EE2342B9B3E4A1ED6B106B6E"/>
          </w:pPr>
          <w:r>
            <w:rPr>
              <w:rStyle w:val="placeholder1Char"/>
              <w:rFonts w:hint="eastAsia"/>
            </w:rPr>
            <w:t>____________</w:t>
          </w:r>
        </w:p>
      </w:docPartBody>
    </w:docPart>
    <w:docPart>
      <w:docPartPr>
        <w:name w:val="0B3124EB615749539FCFFF0BB32E2A06"/>
        <w:category>
          <w:name w:val="常规"/>
          <w:gallery w:val="placeholder"/>
        </w:category>
        <w:types>
          <w:type w:val="bbPlcHdr"/>
        </w:types>
        <w:behaviors>
          <w:behavior w:val="content"/>
        </w:behaviors>
        <w:guid w:val="{36C58091-A922-49B3-A30F-39E6D6EDA61C}"/>
      </w:docPartPr>
      <w:docPartBody>
        <w:p w:rsidR="00B6056D" w:rsidRDefault="00B6056D" w:rsidP="00B6056D">
          <w:pPr>
            <w:pStyle w:val="0B3124EB615749539FCFFF0BB32E2A06"/>
          </w:pPr>
          <w:r>
            <w:rPr>
              <w:rStyle w:val="placeholder1Char"/>
              <w:rFonts w:hint="eastAsia"/>
            </w:rPr>
            <w:t>____________</w:t>
          </w:r>
        </w:p>
      </w:docPartBody>
    </w:docPart>
    <w:docPart>
      <w:docPartPr>
        <w:name w:val="6AC86D2A120B403BA666D2DE7CC1BE76"/>
        <w:category>
          <w:name w:val="常规"/>
          <w:gallery w:val="placeholder"/>
        </w:category>
        <w:types>
          <w:type w:val="bbPlcHdr"/>
        </w:types>
        <w:behaviors>
          <w:behavior w:val="content"/>
        </w:behaviors>
        <w:guid w:val="{B3D88F92-4FB8-416E-AEBF-844B238F5386}"/>
      </w:docPartPr>
      <w:docPartBody>
        <w:p w:rsidR="00B6056D" w:rsidRDefault="00B6056D" w:rsidP="00B6056D">
          <w:pPr>
            <w:pStyle w:val="6AC86D2A120B403BA666D2DE7CC1BE76"/>
          </w:pPr>
          <w:r>
            <w:rPr>
              <w:rStyle w:val="placeholder1Char"/>
              <w:rFonts w:hint="eastAsia"/>
            </w:rPr>
            <w:t>____________</w:t>
          </w:r>
        </w:p>
      </w:docPartBody>
    </w:docPart>
    <w:docPart>
      <w:docPartPr>
        <w:name w:val="A4BC8EDEF3774FAC8EBCB8D65D0E61AF"/>
        <w:category>
          <w:name w:val="常规"/>
          <w:gallery w:val="placeholder"/>
        </w:category>
        <w:types>
          <w:type w:val="bbPlcHdr"/>
        </w:types>
        <w:behaviors>
          <w:behavior w:val="content"/>
        </w:behaviors>
        <w:guid w:val="{1114760C-B7AF-40DB-BF88-EEEF17F1CA2E}"/>
      </w:docPartPr>
      <w:docPartBody>
        <w:p w:rsidR="00B6056D" w:rsidRDefault="00B6056D" w:rsidP="00B6056D">
          <w:pPr>
            <w:pStyle w:val="A4BC8EDEF3774FAC8EBCB8D65D0E61AF"/>
          </w:pPr>
          <w:r>
            <w:rPr>
              <w:rStyle w:val="placeholder1Char"/>
              <w:rFonts w:hint="eastAsia"/>
            </w:rPr>
            <w:t>____________</w:t>
          </w:r>
        </w:p>
      </w:docPartBody>
    </w:docPart>
    <w:docPart>
      <w:docPartPr>
        <w:name w:val="387F253C3433494793C4DDF3AB4D21AE"/>
        <w:category>
          <w:name w:val="常规"/>
          <w:gallery w:val="placeholder"/>
        </w:category>
        <w:types>
          <w:type w:val="bbPlcHdr"/>
        </w:types>
        <w:behaviors>
          <w:behavior w:val="content"/>
        </w:behaviors>
        <w:guid w:val="{FED25096-15A2-48FA-AE9C-6A2798ACCB92}"/>
      </w:docPartPr>
      <w:docPartBody>
        <w:p w:rsidR="00B6056D" w:rsidRDefault="00B6056D" w:rsidP="00B6056D">
          <w:pPr>
            <w:pStyle w:val="387F253C3433494793C4DDF3AB4D21AE"/>
          </w:pPr>
          <w:r>
            <w:rPr>
              <w:rStyle w:val="placeholder1Char"/>
              <w:rFonts w:hint="eastAsia"/>
            </w:rPr>
            <w:t>____________</w:t>
          </w:r>
        </w:p>
      </w:docPartBody>
    </w:docPart>
    <w:docPart>
      <w:docPartPr>
        <w:name w:val="B0C1A33F8AB14B6EA9B7E2D5BAC4DA08"/>
        <w:category>
          <w:name w:val="常规"/>
          <w:gallery w:val="placeholder"/>
        </w:category>
        <w:types>
          <w:type w:val="bbPlcHdr"/>
        </w:types>
        <w:behaviors>
          <w:behavior w:val="content"/>
        </w:behaviors>
        <w:guid w:val="{EAFFA3FE-E317-4F33-BACF-1B44857D3411}"/>
      </w:docPartPr>
      <w:docPartBody>
        <w:p w:rsidR="00B6056D" w:rsidRDefault="00B6056D" w:rsidP="00B6056D">
          <w:pPr>
            <w:pStyle w:val="B0C1A33F8AB14B6EA9B7E2D5BAC4DA08"/>
          </w:pPr>
          <w:r>
            <w:rPr>
              <w:rStyle w:val="placeholder1Char"/>
              <w:rFonts w:hint="eastAsia"/>
            </w:rPr>
            <w:t>____________</w:t>
          </w:r>
        </w:p>
      </w:docPartBody>
    </w:docPart>
    <w:docPart>
      <w:docPartPr>
        <w:name w:val="E77AF54A17EF4D868241011930F7F5D0"/>
        <w:category>
          <w:name w:val="常规"/>
          <w:gallery w:val="placeholder"/>
        </w:category>
        <w:types>
          <w:type w:val="bbPlcHdr"/>
        </w:types>
        <w:behaviors>
          <w:behavior w:val="content"/>
        </w:behaviors>
        <w:guid w:val="{7F143ED8-C3A8-41A7-9CF5-7C02B986B17E}"/>
      </w:docPartPr>
      <w:docPartBody>
        <w:p w:rsidR="00B6056D" w:rsidRDefault="00B6056D" w:rsidP="00B6056D">
          <w:pPr>
            <w:pStyle w:val="E77AF54A17EF4D868241011930F7F5D0"/>
          </w:pPr>
          <w:r>
            <w:rPr>
              <w:rStyle w:val="placeholder1Char"/>
              <w:rFonts w:hint="eastAsia"/>
            </w:rPr>
            <w:t>____________</w:t>
          </w:r>
        </w:p>
      </w:docPartBody>
    </w:docPart>
    <w:docPart>
      <w:docPartPr>
        <w:name w:val="04D27728AB894B2B852FA22BA448D478"/>
        <w:category>
          <w:name w:val="常规"/>
          <w:gallery w:val="placeholder"/>
        </w:category>
        <w:types>
          <w:type w:val="bbPlcHdr"/>
        </w:types>
        <w:behaviors>
          <w:behavior w:val="content"/>
        </w:behaviors>
        <w:guid w:val="{B9A9270A-7273-4367-8ED9-9AFD5CAA2C0D}"/>
      </w:docPartPr>
      <w:docPartBody>
        <w:p w:rsidR="00B6056D" w:rsidRDefault="00B6056D" w:rsidP="00B6056D">
          <w:pPr>
            <w:pStyle w:val="04D27728AB894B2B852FA22BA448D478"/>
          </w:pPr>
          <w:r>
            <w:rPr>
              <w:rStyle w:val="placeholder1Char"/>
              <w:rFonts w:hint="eastAsia"/>
            </w:rPr>
            <w:t>____________</w:t>
          </w:r>
        </w:p>
      </w:docPartBody>
    </w:docPart>
    <w:docPart>
      <w:docPartPr>
        <w:name w:val="C40AC51687A646E0927592BA56B678D1"/>
        <w:category>
          <w:name w:val="常规"/>
          <w:gallery w:val="placeholder"/>
        </w:category>
        <w:types>
          <w:type w:val="bbPlcHdr"/>
        </w:types>
        <w:behaviors>
          <w:behavior w:val="content"/>
        </w:behaviors>
        <w:guid w:val="{6ED0D55C-A039-4B30-8FCF-1B29B93F8D73}"/>
      </w:docPartPr>
      <w:docPartBody>
        <w:p w:rsidR="00B6056D" w:rsidRDefault="00B6056D" w:rsidP="00B6056D">
          <w:pPr>
            <w:pStyle w:val="C40AC51687A646E0927592BA56B678D1"/>
          </w:pPr>
          <w:r>
            <w:rPr>
              <w:rStyle w:val="placeholder1Char"/>
              <w:rFonts w:hint="eastAsia"/>
            </w:rPr>
            <w:t>____________</w:t>
          </w:r>
        </w:p>
      </w:docPartBody>
    </w:docPart>
    <w:docPart>
      <w:docPartPr>
        <w:name w:val="5FBB7C49A54940ED89617DA3185D8407"/>
        <w:category>
          <w:name w:val="常规"/>
          <w:gallery w:val="placeholder"/>
        </w:category>
        <w:types>
          <w:type w:val="bbPlcHdr"/>
        </w:types>
        <w:behaviors>
          <w:behavior w:val="content"/>
        </w:behaviors>
        <w:guid w:val="{4990C8E7-F578-4891-A770-76EEA95C3F89}"/>
      </w:docPartPr>
      <w:docPartBody>
        <w:p w:rsidR="00B6056D" w:rsidRDefault="00B6056D" w:rsidP="00B6056D">
          <w:pPr>
            <w:pStyle w:val="5FBB7C49A54940ED89617DA3185D8407"/>
          </w:pPr>
          <w:r>
            <w:rPr>
              <w:rStyle w:val="placeholder1Char"/>
              <w:rFonts w:hint="eastAsia"/>
            </w:rPr>
            <w:t>____________</w:t>
          </w:r>
        </w:p>
      </w:docPartBody>
    </w:docPart>
    <w:docPart>
      <w:docPartPr>
        <w:name w:val="F4CDD26EB7914E4089B6C355CBC4A71C"/>
        <w:category>
          <w:name w:val="常规"/>
          <w:gallery w:val="placeholder"/>
        </w:category>
        <w:types>
          <w:type w:val="bbPlcHdr"/>
        </w:types>
        <w:behaviors>
          <w:behavior w:val="content"/>
        </w:behaviors>
        <w:guid w:val="{16B68AF6-107F-488B-9814-8D1D30BDD223}"/>
      </w:docPartPr>
      <w:docPartBody>
        <w:p w:rsidR="00B6056D" w:rsidRDefault="00B6056D" w:rsidP="00B6056D">
          <w:pPr>
            <w:pStyle w:val="F4CDD26EB7914E4089B6C355CBC4A71C"/>
          </w:pPr>
          <w:r>
            <w:rPr>
              <w:rStyle w:val="placeholder1Char"/>
              <w:rFonts w:hint="eastAsia"/>
            </w:rPr>
            <w:t>____________</w:t>
          </w:r>
        </w:p>
      </w:docPartBody>
    </w:docPart>
    <w:docPart>
      <w:docPartPr>
        <w:name w:val="7A20C62EC0A749A7B980A190519F6998"/>
        <w:category>
          <w:name w:val="常规"/>
          <w:gallery w:val="placeholder"/>
        </w:category>
        <w:types>
          <w:type w:val="bbPlcHdr"/>
        </w:types>
        <w:behaviors>
          <w:behavior w:val="content"/>
        </w:behaviors>
        <w:guid w:val="{11B08040-47B3-47AE-901F-E570912B4EC4}"/>
      </w:docPartPr>
      <w:docPartBody>
        <w:p w:rsidR="00B6056D" w:rsidRDefault="00B6056D" w:rsidP="00B6056D">
          <w:pPr>
            <w:pStyle w:val="7A20C62EC0A749A7B980A190519F6998"/>
          </w:pPr>
          <w:r>
            <w:rPr>
              <w:rStyle w:val="placeholder1Char"/>
              <w:rFonts w:hint="eastAsia"/>
            </w:rPr>
            <w:t>____________</w:t>
          </w:r>
        </w:p>
      </w:docPartBody>
    </w:docPart>
    <w:docPart>
      <w:docPartPr>
        <w:name w:val="3C46EAE04A9043008F6F19AC496CD63F"/>
        <w:category>
          <w:name w:val="常规"/>
          <w:gallery w:val="placeholder"/>
        </w:category>
        <w:types>
          <w:type w:val="bbPlcHdr"/>
        </w:types>
        <w:behaviors>
          <w:behavior w:val="content"/>
        </w:behaviors>
        <w:guid w:val="{41D6F169-01C7-45D7-B0C8-194A4F82A940}"/>
      </w:docPartPr>
      <w:docPartBody>
        <w:p w:rsidR="00B6056D" w:rsidRDefault="00B6056D" w:rsidP="00B6056D">
          <w:pPr>
            <w:pStyle w:val="3C46EAE04A9043008F6F19AC496CD63F"/>
          </w:pPr>
          <w:r>
            <w:rPr>
              <w:rStyle w:val="placeholder1Char"/>
              <w:rFonts w:hint="eastAsia"/>
            </w:rPr>
            <w:t>____________</w:t>
          </w:r>
        </w:p>
      </w:docPartBody>
    </w:docPart>
    <w:docPart>
      <w:docPartPr>
        <w:name w:val="D1C903DFF7EF48249855D7894ABB56E0"/>
        <w:category>
          <w:name w:val="常规"/>
          <w:gallery w:val="placeholder"/>
        </w:category>
        <w:types>
          <w:type w:val="bbPlcHdr"/>
        </w:types>
        <w:behaviors>
          <w:behavior w:val="content"/>
        </w:behaviors>
        <w:guid w:val="{5E2B27C2-FB74-406D-BB49-31AE77A49648}"/>
      </w:docPartPr>
      <w:docPartBody>
        <w:p w:rsidR="00B6056D" w:rsidRDefault="00B6056D" w:rsidP="00B6056D">
          <w:pPr>
            <w:pStyle w:val="D1C903DFF7EF48249855D7894ABB56E0"/>
          </w:pPr>
          <w:r>
            <w:rPr>
              <w:rStyle w:val="placeholder1Char"/>
              <w:rFonts w:hint="eastAsia"/>
            </w:rPr>
            <w:t>____________</w:t>
          </w:r>
        </w:p>
      </w:docPartBody>
    </w:docPart>
    <w:docPart>
      <w:docPartPr>
        <w:name w:val="4E8B9771688C49418FE83B0B0C70FFBA"/>
        <w:category>
          <w:name w:val="常规"/>
          <w:gallery w:val="placeholder"/>
        </w:category>
        <w:types>
          <w:type w:val="bbPlcHdr"/>
        </w:types>
        <w:behaviors>
          <w:behavior w:val="content"/>
        </w:behaviors>
        <w:guid w:val="{500E5A7B-B2D9-4E91-8091-FC6E613193E4}"/>
      </w:docPartPr>
      <w:docPartBody>
        <w:p w:rsidR="00B6056D" w:rsidRDefault="00B6056D" w:rsidP="00B6056D">
          <w:pPr>
            <w:pStyle w:val="4E8B9771688C49418FE83B0B0C70FFBA"/>
          </w:pPr>
          <w:r>
            <w:rPr>
              <w:rStyle w:val="placeholder1Char"/>
              <w:rFonts w:hint="eastAsia"/>
            </w:rPr>
            <w:t>____________</w:t>
          </w:r>
        </w:p>
      </w:docPartBody>
    </w:docPart>
    <w:docPart>
      <w:docPartPr>
        <w:name w:val="2809A72C25214AD584C7F2CBCFF10BC1"/>
        <w:category>
          <w:name w:val="常规"/>
          <w:gallery w:val="placeholder"/>
        </w:category>
        <w:types>
          <w:type w:val="bbPlcHdr"/>
        </w:types>
        <w:behaviors>
          <w:behavior w:val="content"/>
        </w:behaviors>
        <w:guid w:val="{EFFF6652-9834-4784-9BC2-63069F38DDF2}"/>
      </w:docPartPr>
      <w:docPartBody>
        <w:p w:rsidR="00B6056D" w:rsidRDefault="00B6056D" w:rsidP="00B6056D">
          <w:pPr>
            <w:pStyle w:val="2809A72C25214AD584C7F2CBCFF10BC1"/>
          </w:pPr>
          <w:r>
            <w:rPr>
              <w:rStyle w:val="placeholder1Char"/>
              <w:rFonts w:hint="eastAsia"/>
            </w:rPr>
            <w:t>____________</w:t>
          </w:r>
        </w:p>
      </w:docPartBody>
    </w:docPart>
    <w:docPart>
      <w:docPartPr>
        <w:name w:val="E8F0D72D07CE4CA5A51A53218A03F1A7"/>
        <w:category>
          <w:name w:val="常规"/>
          <w:gallery w:val="placeholder"/>
        </w:category>
        <w:types>
          <w:type w:val="bbPlcHdr"/>
        </w:types>
        <w:behaviors>
          <w:behavior w:val="content"/>
        </w:behaviors>
        <w:guid w:val="{E9DB5D4F-9DCD-42FE-AD39-3EBD359ADEAC}"/>
      </w:docPartPr>
      <w:docPartBody>
        <w:p w:rsidR="00B6056D" w:rsidRDefault="00B6056D" w:rsidP="00B6056D">
          <w:pPr>
            <w:pStyle w:val="E8F0D72D07CE4CA5A51A53218A03F1A7"/>
          </w:pPr>
          <w:r>
            <w:rPr>
              <w:rStyle w:val="placeholder1Char"/>
              <w:rFonts w:hint="eastAsia"/>
            </w:rPr>
            <w:t>____________</w:t>
          </w:r>
        </w:p>
      </w:docPartBody>
    </w:docPart>
    <w:docPart>
      <w:docPartPr>
        <w:name w:val="F8E19C49A45A4C01B48BC137DB6E7587"/>
        <w:category>
          <w:name w:val="常规"/>
          <w:gallery w:val="placeholder"/>
        </w:category>
        <w:types>
          <w:type w:val="bbPlcHdr"/>
        </w:types>
        <w:behaviors>
          <w:behavior w:val="content"/>
        </w:behaviors>
        <w:guid w:val="{E02DF61B-09C6-4709-A082-2FAAA00785A8}"/>
      </w:docPartPr>
      <w:docPartBody>
        <w:p w:rsidR="00B6056D" w:rsidRDefault="00B6056D" w:rsidP="00B6056D">
          <w:pPr>
            <w:pStyle w:val="F8E19C49A45A4C01B48BC137DB6E7587"/>
          </w:pPr>
          <w:r>
            <w:rPr>
              <w:rStyle w:val="placeholder1Char"/>
              <w:rFonts w:hint="eastAsia"/>
            </w:rPr>
            <w:t>____________</w:t>
          </w:r>
        </w:p>
      </w:docPartBody>
    </w:docPart>
    <w:docPart>
      <w:docPartPr>
        <w:name w:val="D1241974F7A4477E8C49E33BC9D1DCFC"/>
        <w:category>
          <w:name w:val="常规"/>
          <w:gallery w:val="placeholder"/>
        </w:category>
        <w:types>
          <w:type w:val="bbPlcHdr"/>
        </w:types>
        <w:behaviors>
          <w:behavior w:val="content"/>
        </w:behaviors>
        <w:guid w:val="{A9751A88-CB9A-4A94-8380-29BF71A57B1C}"/>
      </w:docPartPr>
      <w:docPartBody>
        <w:p w:rsidR="00B6056D" w:rsidRDefault="00B6056D" w:rsidP="00B6056D">
          <w:pPr>
            <w:pStyle w:val="D1241974F7A4477E8C49E33BC9D1DCFC"/>
          </w:pPr>
          <w:r>
            <w:rPr>
              <w:rStyle w:val="placeholder1Char"/>
              <w:rFonts w:hint="eastAsia"/>
            </w:rPr>
            <w:t>____________</w:t>
          </w:r>
        </w:p>
      </w:docPartBody>
    </w:docPart>
    <w:docPart>
      <w:docPartPr>
        <w:name w:val="BDAC5C9793E841A1B43A1D61E6D42C26"/>
        <w:category>
          <w:name w:val="常规"/>
          <w:gallery w:val="placeholder"/>
        </w:category>
        <w:types>
          <w:type w:val="bbPlcHdr"/>
        </w:types>
        <w:behaviors>
          <w:behavior w:val="content"/>
        </w:behaviors>
        <w:guid w:val="{90D5EC2C-A14C-4A94-B1EE-B54657795005}"/>
      </w:docPartPr>
      <w:docPartBody>
        <w:p w:rsidR="00B6056D" w:rsidRDefault="00B6056D" w:rsidP="00B6056D">
          <w:pPr>
            <w:pStyle w:val="BDAC5C9793E841A1B43A1D61E6D42C26"/>
          </w:pPr>
          <w:r>
            <w:rPr>
              <w:rStyle w:val="placeholder1Char"/>
              <w:rFonts w:hint="eastAsia"/>
            </w:rPr>
            <w:t>____________</w:t>
          </w:r>
        </w:p>
      </w:docPartBody>
    </w:docPart>
    <w:docPart>
      <w:docPartPr>
        <w:name w:val="3F4B7937551C49F0AAA3D4C1C628235C"/>
        <w:category>
          <w:name w:val="常规"/>
          <w:gallery w:val="placeholder"/>
        </w:category>
        <w:types>
          <w:type w:val="bbPlcHdr"/>
        </w:types>
        <w:behaviors>
          <w:behavior w:val="content"/>
        </w:behaviors>
        <w:guid w:val="{D38686F9-CC81-4842-8920-8F14FC49AC75}"/>
      </w:docPartPr>
      <w:docPartBody>
        <w:p w:rsidR="00B6056D" w:rsidRDefault="00B6056D" w:rsidP="00B6056D">
          <w:pPr>
            <w:pStyle w:val="3F4B7937551C49F0AAA3D4C1C628235C"/>
          </w:pPr>
          <w:r>
            <w:rPr>
              <w:rStyle w:val="placeholder1Char"/>
              <w:rFonts w:hint="eastAsia"/>
            </w:rPr>
            <w:t>____________</w:t>
          </w:r>
        </w:p>
      </w:docPartBody>
    </w:docPart>
    <w:docPart>
      <w:docPartPr>
        <w:name w:val="1084CF6ACAC34F85A4B6EBC1AFAC8FD8"/>
        <w:category>
          <w:name w:val="常规"/>
          <w:gallery w:val="placeholder"/>
        </w:category>
        <w:types>
          <w:type w:val="bbPlcHdr"/>
        </w:types>
        <w:behaviors>
          <w:behavior w:val="content"/>
        </w:behaviors>
        <w:guid w:val="{D919C8A2-AD5A-40D0-8BA8-F053BB7C74EC}"/>
      </w:docPartPr>
      <w:docPartBody>
        <w:p w:rsidR="00B6056D" w:rsidRDefault="00B6056D" w:rsidP="00B6056D">
          <w:pPr>
            <w:pStyle w:val="1084CF6ACAC34F85A4B6EBC1AFAC8FD8"/>
          </w:pPr>
          <w:r>
            <w:rPr>
              <w:rStyle w:val="placeholder1Char"/>
              <w:rFonts w:hint="eastAsia"/>
            </w:rPr>
            <w:t>____________</w:t>
          </w:r>
        </w:p>
      </w:docPartBody>
    </w:docPart>
    <w:docPart>
      <w:docPartPr>
        <w:name w:val="DEF0969FA0F74E1B99F7ACC34356BF00"/>
        <w:category>
          <w:name w:val="常规"/>
          <w:gallery w:val="placeholder"/>
        </w:category>
        <w:types>
          <w:type w:val="bbPlcHdr"/>
        </w:types>
        <w:behaviors>
          <w:behavior w:val="content"/>
        </w:behaviors>
        <w:guid w:val="{60A0C371-4819-4F00-A3ED-513234084369}"/>
      </w:docPartPr>
      <w:docPartBody>
        <w:p w:rsidR="00B6056D" w:rsidRDefault="00B6056D" w:rsidP="00B6056D">
          <w:pPr>
            <w:pStyle w:val="DEF0969FA0F74E1B99F7ACC34356BF00"/>
          </w:pPr>
          <w:r>
            <w:rPr>
              <w:rStyle w:val="placeholder1Char"/>
              <w:rFonts w:hint="eastAsia"/>
            </w:rPr>
            <w:t>____________</w:t>
          </w:r>
        </w:p>
      </w:docPartBody>
    </w:docPart>
    <w:docPart>
      <w:docPartPr>
        <w:name w:val="77398D7384D64FE0AAD092AFC966A05D"/>
        <w:category>
          <w:name w:val="常规"/>
          <w:gallery w:val="placeholder"/>
        </w:category>
        <w:types>
          <w:type w:val="bbPlcHdr"/>
        </w:types>
        <w:behaviors>
          <w:behavior w:val="content"/>
        </w:behaviors>
        <w:guid w:val="{0F92304D-88DF-4F6E-BC4B-C50F41BA8621}"/>
      </w:docPartPr>
      <w:docPartBody>
        <w:p w:rsidR="00B6056D" w:rsidRDefault="00B6056D" w:rsidP="00B6056D">
          <w:pPr>
            <w:pStyle w:val="77398D7384D64FE0AAD092AFC966A05D"/>
          </w:pPr>
          <w:r>
            <w:rPr>
              <w:rStyle w:val="placeholder1Char"/>
              <w:rFonts w:hint="eastAsia"/>
            </w:rPr>
            <w:t>____________</w:t>
          </w:r>
        </w:p>
      </w:docPartBody>
    </w:docPart>
    <w:docPart>
      <w:docPartPr>
        <w:name w:val="E5C8D39473644808B8593DF8A3984325"/>
        <w:category>
          <w:name w:val="常规"/>
          <w:gallery w:val="placeholder"/>
        </w:category>
        <w:types>
          <w:type w:val="bbPlcHdr"/>
        </w:types>
        <w:behaviors>
          <w:behavior w:val="content"/>
        </w:behaviors>
        <w:guid w:val="{AD3E4521-FE8A-4515-A415-16F2A2400D42}"/>
      </w:docPartPr>
      <w:docPartBody>
        <w:p w:rsidR="00B6056D" w:rsidRDefault="00B6056D" w:rsidP="00B6056D">
          <w:pPr>
            <w:pStyle w:val="E5C8D39473644808B8593DF8A3984325"/>
          </w:pPr>
          <w:r>
            <w:rPr>
              <w:rStyle w:val="placeholder1Char"/>
              <w:rFonts w:hint="eastAsia"/>
            </w:rPr>
            <w:t>____________</w:t>
          </w:r>
        </w:p>
      </w:docPartBody>
    </w:docPart>
    <w:docPart>
      <w:docPartPr>
        <w:name w:val="A005BC4E8FF04B6E9F79AF487B290CBA"/>
        <w:category>
          <w:name w:val="常规"/>
          <w:gallery w:val="placeholder"/>
        </w:category>
        <w:types>
          <w:type w:val="bbPlcHdr"/>
        </w:types>
        <w:behaviors>
          <w:behavior w:val="content"/>
        </w:behaviors>
        <w:guid w:val="{0CBD5B18-D2FB-422E-A906-622A2F132B47}"/>
      </w:docPartPr>
      <w:docPartBody>
        <w:p w:rsidR="00B6056D" w:rsidRDefault="00B6056D" w:rsidP="00B6056D">
          <w:pPr>
            <w:pStyle w:val="A005BC4E8FF04B6E9F79AF487B290CBA"/>
          </w:pPr>
          <w:r>
            <w:rPr>
              <w:rStyle w:val="placeholder1Char"/>
              <w:rFonts w:hint="eastAsia"/>
            </w:rPr>
            <w:t>____________</w:t>
          </w:r>
        </w:p>
      </w:docPartBody>
    </w:docPart>
    <w:docPart>
      <w:docPartPr>
        <w:name w:val="1065E41495F94C618815F321BC7983B0"/>
        <w:category>
          <w:name w:val="常规"/>
          <w:gallery w:val="placeholder"/>
        </w:category>
        <w:types>
          <w:type w:val="bbPlcHdr"/>
        </w:types>
        <w:behaviors>
          <w:behavior w:val="content"/>
        </w:behaviors>
        <w:guid w:val="{AC8CB8F4-816D-4386-AEF1-135D55F4AEE7}"/>
      </w:docPartPr>
      <w:docPartBody>
        <w:p w:rsidR="00B6056D" w:rsidRDefault="00B6056D" w:rsidP="00B6056D">
          <w:pPr>
            <w:pStyle w:val="1065E41495F94C618815F321BC7983B0"/>
          </w:pPr>
          <w:r>
            <w:rPr>
              <w:rStyle w:val="placeholder1Char"/>
              <w:rFonts w:hint="eastAsia"/>
            </w:rPr>
            <w:t>____________</w:t>
          </w:r>
        </w:p>
      </w:docPartBody>
    </w:docPart>
    <w:docPart>
      <w:docPartPr>
        <w:name w:val="E4581031B3B14DF6816FA1B4A990981E"/>
        <w:category>
          <w:name w:val="常规"/>
          <w:gallery w:val="placeholder"/>
        </w:category>
        <w:types>
          <w:type w:val="bbPlcHdr"/>
        </w:types>
        <w:behaviors>
          <w:behavior w:val="content"/>
        </w:behaviors>
        <w:guid w:val="{0973FD19-B5CA-44F0-95A3-383430D58F89}"/>
      </w:docPartPr>
      <w:docPartBody>
        <w:p w:rsidR="00B6056D" w:rsidRDefault="00B6056D" w:rsidP="00B6056D">
          <w:pPr>
            <w:pStyle w:val="E4581031B3B14DF6816FA1B4A990981E"/>
          </w:pPr>
          <w:r>
            <w:rPr>
              <w:rStyle w:val="placeholder1Char"/>
              <w:rFonts w:hint="eastAsia"/>
            </w:rPr>
            <w:t>____________</w:t>
          </w:r>
        </w:p>
      </w:docPartBody>
    </w:docPart>
    <w:docPart>
      <w:docPartPr>
        <w:name w:val="5CCBFA3188CA4BCA9473B762F7C22A9E"/>
        <w:category>
          <w:name w:val="常规"/>
          <w:gallery w:val="placeholder"/>
        </w:category>
        <w:types>
          <w:type w:val="bbPlcHdr"/>
        </w:types>
        <w:behaviors>
          <w:behavior w:val="content"/>
        </w:behaviors>
        <w:guid w:val="{38809438-9BAA-4E6E-9B42-FB065EA35207}"/>
      </w:docPartPr>
      <w:docPartBody>
        <w:p w:rsidR="00B6056D" w:rsidRDefault="00B6056D" w:rsidP="00B6056D">
          <w:pPr>
            <w:pStyle w:val="5CCBFA3188CA4BCA9473B762F7C22A9E"/>
          </w:pPr>
          <w:r>
            <w:rPr>
              <w:rStyle w:val="placeholder1Char"/>
              <w:rFonts w:hint="eastAsia"/>
            </w:rPr>
            <w:t>____________</w:t>
          </w:r>
        </w:p>
      </w:docPartBody>
    </w:docPart>
    <w:docPart>
      <w:docPartPr>
        <w:name w:val="5D8CC66AE1B94C80A3C4F8B3ECC68343"/>
        <w:category>
          <w:name w:val="常规"/>
          <w:gallery w:val="placeholder"/>
        </w:category>
        <w:types>
          <w:type w:val="bbPlcHdr"/>
        </w:types>
        <w:behaviors>
          <w:behavior w:val="content"/>
        </w:behaviors>
        <w:guid w:val="{BADC3EF7-4D36-4340-BE30-0F38726DA19B}"/>
      </w:docPartPr>
      <w:docPartBody>
        <w:p w:rsidR="00B6056D" w:rsidRDefault="00B6056D" w:rsidP="00B6056D">
          <w:pPr>
            <w:pStyle w:val="5D8CC66AE1B94C80A3C4F8B3ECC68343"/>
          </w:pPr>
          <w:r>
            <w:rPr>
              <w:rStyle w:val="placeholder1Char"/>
              <w:rFonts w:hint="eastAsia"/>
            </w:rPr>
            <w:t>____________</w:t>
          </w:r>
        </w:p>
      </w:docPartBody>
    </w:docPart>
    <w:docPart>
      <w:docPartPr>
        <w:name w:val="9CE7C447449E455A9D78831737B25590"/>
        <w:category>
          <w:name w:val="常规"/>
          <w:gallery w:val="placeholder"/>
        </w:category>
        <w:types>
          <w:type w:val="bbPlcHdr"/>
        </w:types>
        <w:behaviors>
          <w:behavior w:val="content"/>
        </w:behaviors>
        <w:guid w:val="{F63738E0-69A8-4022-AB17-56C1DCD257A9}"/>
      </w:docPartPr>
      <w:docPartBody>
        <w:p w:rsidR="00B6056D" w:rsidRDefault="00B6056D" w:rsidP="00B6056D">
          <w:pPr>
            <w:pStyle w:val="9CE7C447449E455A9D78831737B25590"/>
          </w:pPr>
          <w:r>
            <w:rPr>
              <w:rStyle w:val="placeholder1Char"/>
              <w:rFonts w:hint="eastAsia"/>
            </w:rPr>
            <w:t>____________</w:t>
          </w:r>
        </w:p>
      </w:docPartBody>
    </w:docPart>
    <w:docPart>
      <w:docPartPr>
        <w:name w:val="A885FFC107D740B6B0003FEED797D77D"/>
        <w:category>
          <w:name w:val="常规"/>
          <w:gallery w:val="placeholder"/>
        </w:category>
        <w:types>
          <w:type w:val="bbPlcHdr"/>
        </w:types>
        <w:behaviors>
          <w:behavior w:val="content"/>
        </w:behaviors>
        <w:guid w:val="{461FECED-BBAF-4C35-BFEF-6C66EA11BA43}"/>
      </w:docPartPr>
      <w:docPartBody>
        <w:p w:rsidR="00B6056D" w:rsidRDefault="00B6056D" w:rsidP="00B6056D">
          <w:pPr>
            <w:pStyle w:val="A885FFC107D740B6B0003FEED797D77D"/>
          </w:pPr>
          <w:r>
            <w:rPr>
              <w:rStyle w:val="placeholder1Char"/>
              <w:rFonts w:hint="eastAsia"/>
            </w:rPr>
            <w:t>____________</w:t>
          </w:r>
        </w:p>
      </w:docPartBody>
    </w:docPart>
    <w:docPart>
      <w:docPartPr>
        <w:name w:val="B9B4FC10374E4A9F831FE51D472D5555"/>
        <w:category>
          <w:name w:val="常规"/>
          <w:gallery w:val="placeholder"/>
        </w:category>
        <w:types>
          <w:type w:val="bbPlcHdr"/>
        </w:types>
        <w:behaviors>
          <w:behavior w:val="content"/>
        </w:behaviors>
        <w:guid w:val="{2BB49A24-557F-4F6C-ABD2-F5D9FF4CA116}"/>
      </w:docPartPr>
      <w:docPartBody>
        <w:p w:rsidR="00B6056D" w:rsidRDefault="00B6056D" w:rsidP="00B6056D">
          <w:pPr>
            <w:pStyle w:val="B9B4FC10374E4A9F831FE51D472D5555"/>
          </w:pPr>
          <w:r>
            <w:rPr>
              <w:rStyle w:val="placeholder1Char"/>
              <w:rFonts w:hint="eastAsia"/>
            </w:rPr>
            <w:t>____________</w:t>
          </w:r>
        </w:p>
      </w:docPartBody>
    </w:docPart>
    <w:docPart>
      <w:docPartPr>
        <w:name w:val="15EB59291AF747DC8C9803C567440AA1"/>
        <w:category>
          <w:name w:val="常规"/>
          <w:gallery w:val="placeholder"/>
        </w:category>
        <w:types>
          <w:type w:val="bbPlcHdr"/>
        </w:types>
        <w:behaviors>
          <w:behavior w:val="content"/>
        </w:behaviors>
        <w:guid w:val="{51A299DE-CA52-4AC9-B3E5-0ACFBFA17F69}"/>
      </w:docPartPr>
      <w:docPartBody>
        <w:p w:rsidR="00B6056D" w:rsidRDefault="00B6056D" w:rsidP="00B6056D">
          <w:pPr>
            <w:pStyle w:val="15EB59291AF747DC8C9803C567440AA1"/>
          </w:pPr>
          <w:r>
            <w:rPr>
              <w:rStyle w:val="placeholder1Char"/>
              <w:rFonts w:hint="eastAsia"/>
            </w:rPr>
            <w:t>____________</w:t>
          </w:r>
        </w:p>
      </w:docPartBody>
    </w:docPart>
    <w:docPart>
      <w:docPartPr>
        <w:name w:val="A7310F8E55B7481180951F8AADA3F6A7"/>
        <w:category>
          <w:name w:val="常规"/>
          <w:gallery w:val="placeholder"/>
        </w:category>
        <w:types>
          <w:type w:val="bbPlcHdr"/>
        </w:types>
        <w:behaviors>
          <w:behavior w:val="content"/>
        </w:behaviors>
        <w:guid w:val="{CD86415B-EADE-4C37-9FF4-EC6A59B36283}"/>
      </w:docPartPr>
      <w:docPartBody>
        <w:p w:rsidR="00B6056D" w:rsidRDefault="00B6056D" w:rsidP="00B6056D">
          <w:pPr>
            <w:pStyle w:val="A7310F8E55B7481180951F8AADA3F6A7"/>
          </w:pPr>
          <w:r>
            <w:rPr>
              <w:rStyle w:val="placeholder1Char"/>
              <w:rFonts w:hint="eastAsia"/>
            </w:rPr>
            <w:t>____________</w:t>
          </w:r>
        </w:p>
      </w:docPartBody>
    </w:docPart>
    <w:docPart>
      <w:docPartPr>
        <w:name w:val="4AC92ED65D784FBA881F70BF434FE92B"/>
        <w:category>
          <w:name w:val="常规"/>
          <w:gallery w:val="placeholder"/>
        </w:category>
        <w:types>
          <w:type w:val="bbPlcHdr"/>
        </w:types>
        <w:behaviors>
          <w:behavior w:val="content"/>
        </w:behaviors>
        <w:guid w:val="{63D1BBA0-5914-49EF-85CF-2C060FD28BC7}"/>
      </w:docPartPr>
      <w:docPartBody>
        <w:p w:rsidR="00B6056D" w:rsidRDefault="00B6056D" w:rsidP="00B6056D">
          <w:pPr>
            <w:pStyle w:val="4AC92ED65D784FBA881F70BF434FE92B"/>
          </w:pPr>
          <w:r>
            <w:rPr>
              <w:rStyle w:val="placeholder1Char"/>
              <w:rFonts w:hint="eastAsia"/>
            </w:rPr>
            <w:t>____________</w:t>
          </w:r>
        </w:p>
      </w:docPartBody>
    </w:docPart>
    <w:docPart>
      <w:docPartPr>
        <w:name w:val="332D0282BD164B6D96B660ABFEB8AD11"/>
        <w:category>
          <w:name w:val="常规"/>
          <w:gallery w:val="placeholder"/>
        </w:category>
        <w:types>
          <w:type w:val="bbPlcHdr"/>
        </w:types>
        <w:behaviors>
          <w:behavior w:val="content"/>
        </w:behaviors>
        <w:guid w:val="{5AC49DC5-9875-4D73-828A-8673A8ADE631}"/>
      </w:docPartPr>
      <w:docPartBody>
        <w:p w:rsidR="00B6056D" w:rsidRDefault="00B6056D" w:rsidP="00B6056D">
          <w:pPr>
            <w:pStyle w:val="332D0282BD164B6D96B660ABFEB8AD11"/>
          </w:pPr>
          <w:r>
            <w:rPr>
              <w:rStyle w:val="placeholder1Char"/>
              <w:rFonts w:hint="eastAsia"/>
            </w:rPr>
            <w:t>____________</w:t>
          </w:r>
        </w:p>
      </w:docPartBody>
    </w:docPart>
    <w:docPart>
      <w:docPartPr>
        <w:name w:val="0964508031434062B42ECC86CBEBC65A"/>
        <w:category>
          <w:name w:val="常规"/>
          <w:gallery w:val="placeholder"/>
        </w:category>
        <w:types>
          <w:type w:val="bbPlcHdr"/>
        </w:types>
        <w:behaviors>
          <w:behavior w:val="content"/>
        </w:behaviors>
        <w:guid w:val="{271DBA20-C5CC-48E0-8B90-767CBD824054}"/>
      </w:docPartPr>
      <w:docPartBody>
        <w:p w:rsidR="00B6056D" w:rsidRDefault="00B6056D" w:rsidP="00B6056D">
          <w:pPr>
            <w:pStyle w:val="0964508031434062B42ECC86CBEBC65A"/>
          </w:pPr>
          <w:r>
            <w:rPr>
              <w:rStyle w:val="placeholder1Char"/>
              <w:rFonts w:hint="eastAsia"/>
            </w:rPr>
            <w:t>____________</w:t>
          </w:r>
        </w:p>
      </w:docPartBody>
    </w:docPart>
    <w:docPart>
      <w:docPartPr>
        <w:name w:val="7181D32CF7B047B6841F712F51057FBA"/>
        <w:category>
          <w:name w:val="常规"/>
          <w:gallery w:val="placeholder"/>
        </w:category>
        <w:types>
          <w:type w:val="bbPlcHdr"/>
        </w:types>
        <w:behaviors>
          <w:behavior w:val="content"/>
        </w:behaviors>
        <w:guid w:val="{3D71A99A-9589-4EE2-9463-88FADE0A8026}"/>
      </w:docPartPr>
      <w:docPartBody>
        <w:p w:rsidR="00B6056D" w:rsidRDefault="00B6056D" w:rsidP="00B6056D">
          <w:pPr>
            <w:pStyle w:val="7181D32CF7B047B6841F712F51057FBA"/>
          </w:pPr>
          <w:r>
            <w:rPr>
              <w:rStyle w:val="placeholder1Char"/>
              <w:rFonts w:hint="eastAsia"/>
            </w:rPr>
            <w:t>____________</w:t>
          </w:r>
        </w:p>
      </w:docPartBody>
    </w:docPart>
    <w:docPart>
      <w:docPartPr>
        <w:name w:val="C44EB717E06D4FB283634A3D9E47CFC2"/>
        <w:category>
          <w:name w:val="常规"/>
          <w:gallery w:val="placeholder"/>
        </w:category>
        <w:types>
          <w:type w:val="bbPlcHdr"/>
        </w:types>
        <w:behaviors>
          <w:behavior w:val="content"/>
        </w:behaviors>
        <w:guid w:val="{948F5D6F-524D-43AC-8E96-4EB714D48C8F}"/>
      </w:docPartPr>
      <w:docPartBody>
        <w:p w:rsidR="00B6056D" w:rsidRDefault="00B6056D" w:rsidP="00B6056D">
          <w:pPr>
            <w:pStyle w:val="C44EB717E06D4FB283634A3D9E47CFC2"/>
          </w:pPr>
          <w:r>
            <w:rPr>
              <w:rStyle w:val="placeholder1Char"/>
              <w:rFonts w:hint="eastAsia"/>
            </w:rPr>
            <w:t>____________</w:t>
          </w:r>
        </w:p>
      </w:docPartBody>
    </w:docPart>
    <w:docPart>
      <w:docPartPr>
        <w:name w:val="6F63A7673A9A440D984BA14B02EE9AC0"/>
        <w:category>
          <w:name w:val="常规"/>
          <w:gallery w:val="placeholder"/>
        </w:category>
        <w:types>
          <w:type w:val="bbPlcHdr"/>
        </w:types>
        <w:behaviors>
          <w:behavior w:val="content"/>
        </w:behaviors>
        <w:guid w:val="{D033ED3F-D26A-4BC6-95CA-6C658246DF4B}"/>
      </w:docPartPr>
      <w:docPartBody>
        <w:p w:rsidR="00B6056D" w:rsidRDefault="00B6056D" w:rsidP="00B6056D">
          <w:pPr>
            <w:pStyle w:val="6F63A7673A9A440D984BA14B02EE9AC0"/>
          </w:pPr>
          <w:r>
            <w:rPr>
              <w:rStyle w:val="placeholder1Char"/>
              <w:rFonts w:hint="eastAsia"/>
            </w:rPr>
            <w:t>____________</w:t>
          </w:r>
        </w:p>
      </w:docPartBody>
    </w:docPart>
    <w:docPart>
      <w:docPartPr>
        <w:name w:val="4066DC618492406EBF7E8AC44F130EDB"/>
        <w:category>
          <w:name w:val="常规"/>
          <w:gallery w:val="placeholder"/>
        </w:category>
        <w:types>
          <w:type w:val="bbPlcHdr"/>
        </w:types>
        <w:behaviors>
          <w:behavior w:val="content"/>
        </w:behaviors>
        <w:guid w:val="{010C28F1-5B15-452C-8E65-C6E74E10E3F3}"/>
      </w:docPartPr>
      <w:docPartBody>
        <w:p w:rsidR="00B6056D" w:rsidRDefault="00B6056D" w:rsidP="00B6056D">
          <w:pPr>
            <w:pStyle w:val="4066DC618492406EBF7E8AC44F130EDB"/>
          </w:pPr>
          <w:r>
            <w:rPr>
              <w:rStyle w:val="placeholder1Char"/>
              <w:rFonts w:hint="eastAsia"/>
            </w:rPr>
            <w:t>____________</w:t>
          </w:r>
        </w:p>
      </w:docPartBody>
    </w:docPart>
    <w:docPart>
      <w:docPartPr>
        <w:name w:val="5232BDD65CBE401890FA24525DB09268"/>
        <w:category>
          <w:name w:val="常规"/>
          <w:gallery w:val="placeholder"/>
        </w:category>
        <w:types>
          <w:type w:val="bbPlcHdr"/>
        </w:types>
        <w:behaviors>
          <w:behavior w:val="content"/>
        </w:behaviors>
        <w:guid w:val="{D089FD1B-88FE-4064-947E-791775F4827F}"/>
      </w:docPartPr>
      <w:docPartBody>
        <w:p w:rsidR="00B6056D" w:rsidRDefault="00B6056D" w:rsidP="00B6056D">
          <w:pPr>
            <w:pStyle w:val="5232BDD65CBE401890FA24525DB09268"/>
          </w:pPr>
          <w:r>
            <w:rPr>
              <w:rStyle w:val="placeholder1Char"/>
              <w:rFonts w:hint="eastAsia"/>
            </w:rPr>
            <w:t>____________</w:t>
          </w:r>
        </w:p>
      </w:docPartBody>
    </w:docPart>
    <w:docPart>
      <w:docPartPr>
        <w:name w:val="1A61AB615BC34DB08F8D4B84CC886C37"/>
        <w:category>
          <w:name w:val="常规"/>
          <w:gallery w:val="placeholder"/>
        </w:category>
        <w:types>
          <w:type w:val="bbPlcHdr"/>
        </w:types>
        <w:behaviors>
          <w:behavior w:val="content"/>
        </w:behaviors>
        <w:guid w:val="{ED5E4C2B-5AB5-4987-A52D-8F6B0B694795}"/>
      </w:docPartPr>
      <w:docPartBody>
        <w:p w:rsidR="00B6056D" w:rsidRDefault="00B6056D" w:rsidP="00B6056D">
          <w:pPr>
            <w:pStyle w:val="1A61AB615BC34DB08F8D4B84CC886C37"/>
          </w:pPr>
          <w:r>
            <w:rPr>
              <w:rStyle w:val="placeholder1Char"/>
              <w:rFonts w:hint="eastAsia"/>
            </w:rPr>
            <w:t>____________</w:t>
          </w:r>
        </w:p>
      </w:docPartBody>
    </w:docPart>
    <w:docPart>
      <w:docPartPr>
        <w:name w:val="9CDFBE8615A4471D946BB935B1A5A7AE"/>
        <w:category>
          <w:name w:val="常规"/>
          <w:gallery w:val="placeholder"/>
        </w:category>
        <w:types>
          <w:type w:val="bbPlcHdr"/>
        </w:types>
        <w:behaviors>
          <w:behavior w:val="content"/>
        </w:behaviors>
        <w:guid w:val="{2FC9ACE3-29F0-4F76-9BC5-B30107EE7640}"/>
      </w:docPartPr>
      <w:docPartBody>
        <w:p w:rsidR="00B6056D" w:rsidRDefault="00B6056D" w:rsidP="00B6056D">
          <w:pPr>
            <w:pStyle w:val="9CDFBE8615A4471D946BB935B1A5A7AE"/>
          </w:pPr>
          <w:r>
            <w:rPr>
              <w:rStyle w:val="placeholder1Char"/>
              <w:rFonts w:hint="eastAsia"/>
            </w:rPr>
            <w:t>____________</w:t>
          </w:r>
        </w:p>
      </w:docPartBody>
    </w:docPart>
    <w:docPart>
      <w:docPartPr>
        <w:name w:val="92999FC858C04184BF23557DCBAC62E1"/>
        <w:category>
          <w:name w:val="常规"/>
          <w:gallery w:val="placeholder"/>
        </w:category>
        <w:types>
          <w:type w:val="bbPlcHdr"/>
        </w:types>
        <w:behaviors>
          <w:behavior w:val="content"/>
        </w:behaviors>
        <w:guid w:val="{19304474-5DD4-4EB4-BDBB-6331429A8807}"/>
      </w:docPartPr>
      <w:docPartBody>
        <w:p w:rsidR="00B6056D" w:rsidRDefault="00B6056D" w:rsidP="00B6056D">
          <w:pPr>
            <w:pStyle w:val="92999FC858C04184BF23557DCBAC62E1"/>
          </w:pPr>
          <w:r>
            <w:rPr>
              <w:rStyle w:val="placeholder1Char"/>
              <w:rFonts w:hint="eastAsia"/>
            </w:rPr>
            <w:t>____________</w:t>
          </w:r>
        </w:p>
      </w:docPartBody>
    </w:docPart>
    <w:docPart>
      <w:docPartPr>
        <w:name w:val="1E0595F789584BF8903E4438BD7154F6"/>
        <w:category>
          <w:name w:val="常规"/>
          <w:gallery w:val="placeholder"/>
        </w:category>
        <w:types>
          <w:type w:val="bbPlcHdr"/>
        </w:types>
        <w:behaviors>
          <w:behavior w:val="content"/>
        </w:behaviors>
        <w:guid w:val="{64A1BA42-9AED-4E7B-AA8C-2AC5E4BE78B4}"/>
      </w:docPartPr>
      <w:docPartBody>
        <w:p w:rsidR="00B6056D" w:rsidRDefault="00B6056D" w:rsidP="00B6056D">
          <w:pPr>
            <w:pStyle w:val="1E0595F789584BF8903E4438BD7154F6"/>
          </w:pPr>
          <w:r>
            <w:rPr>
              <w:rStyle w:val="placeholder1Char"/>
              <w:rFonts w:hint="eastAsia"/>
            </w:rPr>
            <w:t>____________</w:t>
          </w:r>
        </w:p>
      </w:docPartBody>
    </w:docPart>
    <w:docPart>
      <w:docPartPr>
        <w:name w:val="E3477D1A84A7486B96F90926582FB501"/>
        <w:category>
          <w:name w:val="常规"/>
          <w:gallery w:val="placeholder"/>
        </w:category>
        <w:types>
          <w:type w:val="bbPlcHdr"/>
        </w:types>
        <w:behaviors>
          <w:behavior w:val="content"/>
        </w:behaviors>
        <w:guid w:val="{23584DF7-C71F-4D52-8A72-EC1016E9FE22}"/>
      </w:docPartPr>
      <w:docPartBody>
        <w:p w:rsidR="00B6056D" w:rsidRDefault="00B6056D" w:rsidP="00B6056D">
          <w:pPr>
            <w:pStyle w:val="E3477D1A84A7486B96F90926582FB501"/>
          </w:pPr>
          <w:r>
            <w:rPr>
              <w:rStyle w:val="placeholder1Char"/>
              <w:rFonts w:hint="eastAsia"/>
            </w:rPr>
            <w:t>____________</w:t>
          </w:r>
        </w:p>
      </w:docPartBody>
    </w:docPart>
    <w:docPart>
      <w:docPartPr>
        <w:name w:val="DDC68BE819CB4E15901010C708DAE893"/>
        <w:category>
          <w:name w:val="常规"/>
          <w:gallery w:val="placeholder"/>
        </w:category>
        <w:types>
          <w:type w:val="bbPlcHdr"/>
        </w:types>
        <w:behaviors>
          <w:behavior w:val="content"/>
        </w:behaviors>
        <w:guid w:val="{16A2BFAF-FD3B-4937-9C32-5AF61C4E19AF}"/>
      </w:docPartPr>
      <w:docPartBody>
        <w:p w:rsidR="00B6056D" w:rsidRDefault="00B6056D" w:rsidP="00B6056D">
          <w:pPr>
            <w:pStyle w:val="DDC68BE819CB4E15901010C708DAE893"/>
          </w:pPr>
          <w:r>
            <w:rPr>
              <w:rStyle w:val="placeholder1Char"/>
              <w:rFonts w:hint="eastAsia"/>
            </w:rPr>
            <w:t>____________</w:t>
          </w:r>
        </w:p>
      </w:docPartBody>
    </w:docPart>
    <w:docPart>
      <w:docPartPr>
        <w:name w:val="676E7F996E0543E99E7D76C7DCAD42C2"/>
        <w:category>
          <w:name w:val="常规"/>
          <w:gallery w:val="placeholder"/>
        </w:category>
        <w:types>
          <w:type w:val="bbPlcHdr"/>
        </w:types>
        <w:behaviors>
          <w:behavior w:val="content"/>
        </w:behaviors>
        <w:guid w:val="{FBF1A914-BA1D-4696-8218-055DA54E60FD}"/>
      </w:docPartPr>
      <w:docPartBody>
        <w:p w:rsidR="00B6056D" w:rsidRDefault="00B6056D" w:rsidP="00B6056D">
          <w:pPr>
            <w:pStyle w:val="676E7F996E0543E99E7D76C7DCAD42C2"/>
          </w:pPr>
          <w:r>
            <w:rPr>
              <w:rStyle w:val="placeholder1Char"/>
              <w:rFonts w:hint="eastAsia"/>
            </w:rPr>
            <w:t>____________</w:t>
          </w:r>
        </w:p>
      </w:docPartBody>
    </w:docPart>
    <w:docPart>
      <w:docPartPr>
        <w:name w:val="26657957C8244E2CB326CE02977F22A8"/>
        <w:category>
          <w:name w:val="常规"/>
          <w:gallery w:val="placeholder"/>
        </w:category>
        <w:types>
          <w:type w:val="bbPlcHdr"/>
        </w:types>
        <w:behaviors>
          <w:behavior w:val="content"/>
        </w:behaviors>
        <w:guid w:val="{D8F1C3D4-0BE6-43D4-9F80-675238CC4EA9}"/>
      </w:docPartPr>
      <w:docPartBody>
        <w:p w:rsidR="00B6056D" w:rsidRDefault="00B6056D" w:rsidP="00B6056D">
          <w:pPr>
            <w:pStyle w:val="26657957C8244E2CB326CE02977F22A8"/>
          </w:pPr>
          <w:r>
            <w:rPr>
              <w:rStyle w:val="placeholder1Char"/>
              <w:rFonts w:hint="eastAsia"/>
            </w:rPr>
            <w:t>____________</w:t>
          </w:r>
        </w:p>
      </w:docPartBody>
    </w:docPart>
    <w:docPart>
      <w:docPartPr>
        <w:name w:val="DEAC1EA94A744673A30D8723A54692C0"/>
        <w:category>
          <w:name w:val="常规"/>
          <w:gallery w:val="placeholder"/>
        </w:category>
        <w:types>
          <w:type w:val="bbPlcHdr"/>
        </w:types>
        <w:behaviors>
          <w:behavior w:val="content"/>
        </w:behaviors>
        <w:guid w:val="{3B523BBE-52AB-4DE1-AAD8-97DAF2CA63B4}"/>
      </w:docPartPr>
      <w:docPartBody>
        <w:p w:rsidR="00B6056D" w:rsidRDefault="00B6056D" w:rsidP="00B6056D">
          <w:pPr>
            <w:pStyle w:val="DEAC1EA94A744673A30D8723A54692C0"/>
          </w:pPr>
          <w:r>
            <w:rPr>
              <w:rStyle w:val="placeholder1Char"/>
              <w:rFonts w:hint="eastAsia"/>
            </w:rPr>
            <w:t>____________</w:t>
          </w:r>
        </w:p>
      </w:docPartBody>
    </w:docPart>
    <w:docPart>
      <w:docPartPr>
        <w:name w:val="81B010E43DDE479B8F69950F1CD33FE9"/>
        <w:category>
          <w:name w:val="常规"/>
          <w:gallery w:val="placeholder"/>
        </w:category>
        <w:types>
          <w:type w:val="bbPlcHdr"/>
        </w:types>
        <w:behaviors>
          <w:behavior w:val="content"/>
        </w:behaviors>
        <w:guid w:val="{946A33B2-6F85-40C5-A000-8073A95250E0}"/>
      </w:docPartPr>
      <w:docPartBody>
        <w:p w:rsidR="00B6056D" w:rsidRDefault="00B6056D" w:rsidP="00B6056D">
          <w:pPr>
            <w:pStyle w:val="81B010E43DDE479B8F69950F1CD33FE9"/>
          </w:pPr>
          <w:r>
            <w:rPr>
              <w:rStyle w:val="placeholder1Char"/>
              <w:rFonts w:hint="eastAsia"/>
            </w:rPr>
            <w:t>____________</w:t>
          </w:r>
        </w:p>
      </w:docPartBody>
    </w:docPart>
    <w:docPart>
      <w:docPartPr>
        <w:name w:val="447DCC6FE4D84AEAB35DCC301C7615BC"/>
        <w:category>
          <w:name w:val="常规"/>
          <w:gallery w:val="placeholder"/>
        </w:category>
        <w:types>
          <w:type w:val="bbPlcHdr"/>
        </w:types>
        <w:behaviors>
          <w:behavior w:val="content"/>
        </w:behaviors>
        <w:guid w:val="{D3C6669C-E789-4B55-BE54-C8F557ED9E2A}"/>
      </w:docPartPr>
      <w:docPartBody>
        <w:p w:rsidR="00B6056D" w:rsidRDefault="00B6056D" w:rsidP="00B6056D">
          <w:pPr>
            <w:pStyle w:val="447DCC6FE4D84AEAB35DCC301C7615BC"/>
          </w:pPr>
          <w:r>
            <w:rPr>
              <w:rStyle w:val="placeholder1Char"/>
              <w:rFonts w:hint="eastAsia"/>
            </w:rPr>
            <w:t>____________</w:t>
          </w:r>
        </w:p>
      </w:docPartBody>
    </w:docPart>
    <w:docPart>
      <w:docPartPr>
        <w:name w:val="7EF8D019566D4A07BD15D4C106A4432C"/>
        <w:category>
          <w:name w:val="常规"/>
          <w:gallery w:val="placeholder"/>
        </w:category>
        <w:types>
          <w:type w:val="bbPlcHdr"/>
        </w:types>
        <w:behaviors>
          <w:behavior w:val="content"/>
        </w:behaviors>
        <w:guid w:val="{6A2DCB7F-B1E5-4555-8572-2A879699E158}"/>
      </w:docPartPr>
      <w:docPartBody>
        <w:p w:rsidR="00B6056D" w:rsidRDefault="00B6056D" w:rsidP="00B6056D">
          <w:pPr>
            <w:pStyle w:val="7EF8D019566D4A07BD15D4C106A4432C"/>
          </w:pPr>
          <w:r>
            <w:rPr>
              <w:rStyle w:val="placeholder1Char"/>
              <w:rFonts w:hint="eastAsia"/>
            </w:rPr>
            <w:t>____________</w:t>
          </w:r>
        </w:p>
      </w:docPartBody>
    </w:docPart>
    <w:docPart>
      <w:docPartPr>
        <w:name w:val="D8E9BBAE823840839295002583E0EE28"/>
        <w:category>
          <w:name w:val="常规"/>
          <w:gallery w:val="placeholder"/>
        </w:category>
        <w:types>
          <w:type w:val="bbPlcHdr"/>
        </w:types>
        <w:behaviors>
          <w:behavior w:val="content"/>
        </w:behaviors>
        <w:guid w:val="{06F26609-5496-47D2-B134-5F0C6E5C4C35}"/>
      </w:docPartPr>
      <w:docPartBody>
        <w:p w:rsidR="00B6056D" w:rsidRDefault="00B6056D" w:rsidP="00B6056D">
          <w:pPr>
            <w:pStyle w:val="D8E9BBAE823840839295002583E0EE28"/>
          </w:pPr>
          <w:r>
            <w:rPr>
              <w:rStyle w:val="placeholder1Char"/>
              <w:rFonts w:hint="eastAsia"/>
            </w:rPr>
            <w:t>____________</w:t>
          </w:r>
        </w:p>
      </w:docPartBody>
    </w:docPart>
    <w:docPart>
      <w:docPartPr>
        <w:name w:val="BC9B1A7E827F4615B5180806649CAD60"/>
        <w:category>
          <w:name w:val="常规"/>
          <w:gallery w:val="placeholder"/>
        </w:category>
        <w:types>
          <w:type w:val="bbPlcHdr"/>
        </w:types>
        <w:behaviors>
          <w:behavior w:val="content"/>
        </w:behaviors>
        <w:guid w:val="{A481709A-8DC3-4267-A40E-39F9A4F56A1A}"/>
      </w:docPartPr>
      <w:docPartBody>
        <w:p w:rsidR="00B6056D" w:rsidRDefault="00B6056D" w:rsidP="00B6056D">
          <w:pPr>
            <w:pStyle w:val="BC9B1A7E827F4615B5180806649CAD60"/>
          </w:pPr>
          <w:r>
            <w:rPr>
              <w:rStyle w:val="placeholder1Char"/>
              <w:rFonts w:hint="eastAsia"/>
            </w:rPr>
            <w:t>____________</w:t>
          </w:r>
        </w:p>
      </w:docPartBody>
    </w:docPart>
    <w:docPart>
      <w:docPartPr>
        <w:name w:val="27112755AD674E88968F7D8AEFB3CD9E"/>
        <w:category>
          <w:name w:val="常规"/>
          <w:gallery w:val="placeholder"/>
        </w:category>
        <w:types>
          <w:type w:val="bbPlcHdr"/>
        </w:types>
        <w:behaviors>
          <w:behavior w:val="content"/>
        </w:behaviors>
        <w:guid w:val="{A09BC5CB-1EB6-4460-BD46-B8AA51F83BBE}"/>
      </w:docPartPr>
      <w:docPartBody>
        <w:p w:rsidR="00B6056D" w:rsidRDefault="00B6056D" w:rsidP="00B6056D">
          <w:pPr>
            <w:pStyle w:val="27112755AD674E88968F7D8AEFB3CD9E"/>
          </w:pPr>
          <w:r>
            <w:rPr>
              <w:rStyle w:val="placeholder1Char"/>
              <w:rFonts w:hint="eastAsia"/>
            </w:rPr>
            <w:t>____________</w:t>
          </w:r>
        </w:p>
      </w:docPartBody>
    </w:docPart>
    <w:docPart>
      <w:docPartPr>
        <w:name w:val="59EFB1C76DDD4B0588142C131F79E420"/>
        <w:category>
          <w:name w:val="常规"/>
          <w:gallery w:val="placeholder"/>
        </w:category>
        <w:types>
          <w:type w:val="bbPlcHdr"/>
        </w:types>
        <w:behaviors>
          <w:behavior w:val="content"/>
        </w:behaviors>
        <w:guid w:val="{D8AEA3DE-2007-46D6-949E-A879A625C820}"/>
      </w:docPartPr>
      <w:docPartBody>
        <w:p w:rsidR="00B6056D" w:rsidRDefault="00B6056D" w:rsidP="00B6056D">
          <w:pPr>
            <w:pStyle w:val="59EFB1C76DDD4B0588142C131F79E420"/>
          </w:pPr>
          <w:r>
            <w:rPr>
              <w:rStyle w:val="placeholder1Char"/>
              <w:rFonts w:hint="eastAsia"/>
            </w:rPr>
            <w:t>____________</w:t>
          </w:r>
        </w:p>
      </w:docPartBody>
    </w:docPart>
    <w:docPart>
      <w:docPartPr>
        <w:name w:val="4DE452C0E3BD46869A238DA742A6C3D8"/>
        <w:category>
          <w:name w:val="常规"/>
          <w:gallery w:val="placeholder"/>
        </w:category>
        <w:types>
          <w:type w:val="bbPlcHdr"/>
        </w:types>
        <w:behaviors>
          <w:behavior w:val="content"/>
        </w:behaviors>
        <w:guid w:val="{38601E0F-A189-4C8D-BC04-C883A94226DC}"/>
      </w:docPartPr>
      <w:docPartBody>
        <w:p w:rsidR="00B6056D" w:rsidRDefault="00B6056D" w:rsidP="00B6056D">
          <w:pPr>
            <w:pStyle w:val="4DE452C0E3BD46869A238DA742A6C3D8"/>
          </w:pPr>
          <w:r>
            <w:rPr>
              <w:rStyle w:val="placeholder1Char"/>
              <w:rFonts w:hint="eastAsia"/>
            </w:rPr>
            <w:t>____________</w:t>
          </w:r>
        </w:p>
      </w:docPartBody>
    </w:docPart>
    <w:docPart>
      <w:docPartPr>
        <w:name w:val="91BCE70417924F8F9A1CE633CDCC8C12"/>
        <w:category>
          <w:name w:val="常规"/>
          <w:gallery w:val="placeholder"/>
        </w:category>
        <w:types>
          <w:type w:val="bbPlcHdr"/>
        </w:types>
        <w:behaviors>
          <w:behavior w:val="content"/>
        </w:behaviors>
        <w:guid w:val="{32322CED-33EA-4936-AC5B-33BE63044DEB}"/>
      </w:docPartPr>
      <w:docPartBody>
        <w:p w:rsidR="00B6056D" w:rsidRDefault="00B6056D" w:rsidP="00B6056D">
          <w:pPr>
            <w:pStyle w:val="91BCE70417924F8F9A1CE633CDCC8C12"/>
          </w:pPr>
          <w:r>
            <w:rPr>
              <w:rStyle w:val="placeholder1Char"/>
              <w:rFonts w:hint="eastAsia"/>
            </w:rPr>
            <w:t>____________</w:t>
          </w:r>
        </w:p>
      </w:docPartBody>
    </w:docPart>
    <w:docPart>
      <w:docPartPr>
        <w:name w:val="55CEFF1FA0054BDBBFC053C1BB4C7CC1"/>
        <w:category>
          <w:name w:val="常规"/>
          <w:gallery w:val="placeholder"/>
        </w:category>
        <w:types>
          <w:type w:val="bbPlcHdr"/>
        </w:types>
        <w:behaviors>
          <w:behavior w:val="content"/>
        </w:behaviors>
        <w:guid w:val="{A6DB375B-FB03-43DA-B69F-CD1EAE0230A0}"/>
      </w:docPartPr>
      <w:docPartBody>
        <w:p w:rsidR="00B6056D" w:rsidRDefault="00B6056D" w:rsidP="00B6056D">
          <w:pPr>
            <w:pStyle w:val="55CEFF1FA0054BDBBFC053C1BB4C7CC1"/>
          </w:pPr>
          <w:r>
            <w:rPr>
              <w:rStyle w:val="placeholder1Char"/>
              <w:rFonts w:hint="eastAsia"/>
            </w:rPr>
            <w:t>____________</w:t>
          </w:r>
        </w:p>
      </w:docPartBody>
    </w:docPart>
    <w:docPart>
      <w:docPartPr>
        <w:name w:val="53AE3BB146934038BEA06F3EF5830364"/>
        <w:category>
          <w:name w:val="常规"/>
          <w:gallery w:val="placeholder"/>
        </w:category>
        <w:types>
          <w:type w:val="bbPlcHdr"/>
        </w:types>
        <w:behaviors>
          <w:behavior w:val="content"/>
        </w:behaviors>
        <w:guid w:val="{50186E3A-C31E-44D9-A00A-9FF495991F6C}"/>
      </w:docPartPr>
      <w:docPartBody>
        <w:p w:rsidR="00B6056D" w:rsidRDefault="00B6056D" w:rsidP="00B6056D">
          <w:pPr>
            <w:pStyle w:val="53AE3BB146934038BEA06F3EF5830364"/>
          </w:pPr>
          <w:r>
            <w:rPr>
              <w:rStyle w:val="placeholder1Char"/>
              <w:rFonts w:hint="eastAsia"/>
            </w:rPr>
            <w:t>____________</w:t>
          </w:r>
        </w:p>
      </w:docPartBody>
    </w:docPart>
    <w:docPart>
      <w:docPartPr>
        <w:name w:val="0DF4334B15F146ED8C492BCA7B0956B6"/>
        <w:category>
          <w:name w:val="常规"/>
          <w:gallery w:val="placeholder"/>
        </w:category>
        <w:types>
          <w:type w:val="bbPlcHdr"/>
        </w:types>
        <w:behaviors>
          <w:behavior w:val="content"/>
        </w:behaviors>
        <w:guid w:val="{A0048B74-5918-48AC-B7E4-7C2478737669}"/>
      </w:docPartPr>
      <w:docPartBody>
        <w:p w:rsidR="00B6056D" w:rsidRDefault="00B6056D" w:rsidP="00B6056D">
          <w:pPr>
            <w:pStyle w:val="0DF4334B15F146ED8C492BCA7B0956B6"/>
          </w:pPr>
          <w:r>
            <w:rPr>
              <w:rStyle w:val="placeholder1Char"/>
              <w:rFonts w:hint="eastAsia"/>
            </w:rPr>
            <w:t>____________</w:t>
          </w:r>
        </w:p>
      </w:docPartBody>
    </w:docPart>
    <w:docPart>
      <w:docPartPr>
        <w:name w:val="582A6D57778B41E2B5B5AA1107C1E567"/>
        <w:category>
          <w:name w:val="常规"/>
          <w:gallery w:val="placeholder"/>
        </w:category>
        <w:types>
          <w:type w:val="bbPlcHdr"/>
        </w:types>
        <w:behaviors>
          <w:behavior w:val="content"/>
        </w:behaviors>
        <w:guid w:val="{3E0940E9-90EC-4965-A35B-48051CF19F04}"/>
      </w:docPartPr>
      <w:docPartBody>
        <w:p w:rsidR="00B6056D" w:rsidRDefault="00B6056D" w:rsidP="00B6056D">
          <w:pPr>
            <w:pStyle w:val="582A6D57778B41E2B5B5AA1107C1E567"/>
          </w:pPr>
          <w:r>
            <w:rPr>
              <w:rStyle w:val="placeholder1Char"/>
              <w:rFonts w:hint="eastAsia"/>
            </w:rPr>
            <w:t>____________</w:t>
          </w:r>
        </w:p>
      </w:docPartBody>
    </w:docPart>
    <w:docPart>
      <w:docPartPr>
        <w:name w:val="E26099F58DD54A69953299FCDF71C48D"/>
        <w:category>
          <w:name w:val="常规"/>
          <w:gallery w:val="placeholder"/>
        </w:category>
        <w:types>
          <w:type w:val="bbPlcHdr"/>
        </w:types>
        <w:behaviors>
          <w:behavior w:val="content"/>
        </w:behaviors>
        <w:guid w:val="{0B482C97-6945-473F-A2E0-15D1997D9706}"/>
      </w:docPartPr>
      <w:docPartBody>
        <w:p w:rsidR="00B6056D" w:rsidRDefault="00B6056D" w:rsidP="00B6056D">
          <w:pPr>
            <w:pStyle w:val="E26099F58DD54A69953299FCDF71C48D"/>
          </w:pPr>
          <w:r>
            <w:rPr>
              <w:rStyle w:val="placeholder1Char"/>
              <w:rFonts w:hint="eastAsia"/>
            </w:rPr>
            <w:t>____________</w:t>
          </w:r>
        </w:p>
      </w:docPartBody>
    </w:docPart>
    <w:docPart>
      <w:docPartPr>
        <w:name w:val="EB021565B12A43808E8BC58356ECB498"/>
        <w:category>
          <w:name w:val="常规"/>
          <w:gallery w:val="placeholder"/>
        </w:category>
        <w:types>
          <w:type w:val="bbPlcHdr"/>
        </w:types>
        <w:behaviors>
          <w:behavior w:val="content"/>
        </w:behaviors>
        <w:guid w:val="{24AA7775-03CA-43E9-B2A4-0AE39ABCBA71}"/>
      </w:docPartPr>
      <w:docPartBody>
        <w:p w:rsidR="00B6056D" w:rsidRDefault="00B6056D" w:rsidP="00B6056D">
          <w:pPr>
            <w:pStyle w:val="EB021565B12A43808E8BC58356ECB498"/>
          </w:pPr>
          <w:r>
            <w:rPr>
              <w:rStyle w:val="placeholder1Char"/>
              <w:rFonts w:hint="eastAsia"/>
            </w:rPr>
            <w:t>____________</w:t>
          </w:r>
        </w:p>
      </w:docPartBody>
    </w:docPart>
    <w:docPart>
      <w:docPartPr>
        <w:name w:val="181F491D615A47E3ADAA554C0A1FAB5B"/>
        <w:category>
          <w:name w:val="常规"/>
          <w:gallery w:val="placeholder"/>
        </w:category>
        <w:types>
          <w:type w:val="bbPlcHdr"/>
        </w:types>
        <w:behaviors>
          <w:behavior w:val="content"/>
        </w:behaviors>
        <w:guid w:val="{BB960FDD-408E-41CB-95FB-C08B1D5E3456}"/>
      </w:docPartPr>
      <w:docPartBody>
        <w:p w:rsidR="00B6056D" w:rsidRDefault="00B6056D" w:rsidP="00B6056D">
          <w:pPr>
            <w:pStyle w:val="181F491D615A47E3ADAA554C0A1FAB5B"/>
          </w:pPr>
          <w:r>
            <w:rPr>
              <w:rStyle w:val="placeholder1Char"/>
              <w:rFonts w:hint="eastAsia"/>
            </w:rPr>
            <w:t>____________</w:t>
          </w:r>
        </w:p>
      </w:docPartBody>
    </w:docPart>
    <w:docPart>
      <w:docPartPr>
        <w:name w:val="C79CEB6244A544E4B6DB4464C7A5C83F"/>
        <w:category>
          <w:name w:val="常规"/>
          <w:gallery w:val="placeholder"/>
        </w:category>
        <w:types>
          <w:type w:val="bbPlcHdr"/>
        </w:types>
        <w:behaviors>
          <w:behavior w:val="content"/>
        </w:behaviors>
        <w:guid w:val="{2638C218-F6D0-484B-B335-90936F4FE7DA}"/>
      </w:docPartPr>
      <w:docPartBody>
        <w:p w:rsidR="00B6056D" w:rsidRDefault="00B6056D" w:rsidP="00B6056D">
          <w:pPr>
            <w:pStyle w:val="C79CEB6244A544E4B6DB4464C7A5C83F"/>
          </w:pPr>
          <w:r>
            <w:rPr>
              <w:rStyle w:val="placeholder1Char"/>
              <w:rFonts w:hint="eastAsia"/>
            </w:rPr>
            <w:t>____________</w:t>
          </w:r>
        </w:p>
      </w:docPartBody>
    </w:docPart>
    <w:docPart>
      <w:docPartPr>
        <w:name w:val="318BCE760F72438BBB1699443FA442BE"/>
        <w:category>
          <w:name w:val="常规"/>
          <w:gallery w:val="placeholder"/>
        </w:category>
        <w:types>
          <w:type w:val="bbPlcHdr"/>
        </w:types>
        <w:behaviors>
          <w:behavior w:val="content"/>
        </w:behaviors>
        <w:guid w:val="{AB1CBC3C-7F01-43CD-977B-EE3D2DDF8D3A}"/>
      </w:docPartPr>
      <w:docPartBody>
        <w:p w:rsidR="00B6056D" w:rsidRDefault="00B6056D" w:rsidP="00B6056D">
          <w:pPr>
            <w:pStyle w:val="318BCE760F72438BBB1699443FA442BE"/>
          </w:pPr>
          <w:r>
            <w:rPr>
              <w:rStyle w:val="placeholder1Char"/>
              <w:rFonts w:hint="eastAsia"/>
            </w:rPr>
            <w:t>____________</w:t>
          </w:r>
        </w:p>
      </w:docPartBody>
    </w:docPart>
    <w:docPart>
      <w:docPartPr>
        <w:name w:val="673714235F454CBEA24D521AE225626B"/>
        <w:category>
          <w:name w:val="常规"/>
          <w:gallery w:val="placeholder"/>
        </w:category>
        <w:types>
          <w:type w:val="bbPlcHdr"/>
        </w:types>
        <w:behaviors>
          <w:behavior w:val="content"/>
        </w:behaviors>
        <w:guid w:val="{0C40BF6C-4788-4876-93F7-1AAE6996B061}"/>
      </w:docPartPr>
      <w:docPartBody>
        <w:p w:rsidR="00B6056D" w:rsidRDefault="00B6056D" w:rsidP="00B6056D">
          <w:pPr>
            <w:pStyle w:val="673714235F454CBEA24D521AE225626B"/>
          </w:pPr>
          <w:r>
            <w:rPr>
              <w:rStyle w:val="placeholder1Char"/>
              <w:rFonts w:hint="eastAsia"/>
            </w:rPr>
            <w:t>____________</w:t>
          </w:r>
        </w:p>
      </w:docPartBody>
    </w:docPart>
    <w:docPart>
      <w:docPartPr>
        <w:name w:val="1D8B0D3D00CA4A5F99739DA5B6766FA9"/>
        <w:category>
          <w:name w:val="常规"/>
          <w:gallery w:val="placeholder"/>
        </w:category>
        <w:types>
          <w:type w:val="bbPlcHdr"/>
        </w:types>
        <w:behaviors>
          <w:behavior w:val="content"/>
        </w:behaviors>
        <w:guid w:val="{B81F95BC-96C6-4325-AFBC-F82F42E41963}"/>
      </w:docPartPr>
      <w:docPartBody>
        <w:p w:rsidR="00B6056D" w:rsidRDefault="00B6056D" w:rsidP="00B6056D">
          <w:pPr>
            <w:pStyle w:val="1D8B0D3D00CA4A5F99739DA5B6766FA9"/>
          </w:pPr>
          <w:r>
            <w:rPr>
              <w:rStyle w:val="placeholder1Char"/>
              <w:rFonts w:hint="eastAsia"/>
            </w:rPr>
            <w:t>____________</w:t>
          </w:r>
        </w:p>
      </w:docPartBody>
    </w:docPart>
    <w:docPart>
      <w:docPartPr>
        <w:name w:val="D866A47D64124F98810EAC7203252FF9"/>
        <w:category>
          <w:name w:val="常规"/>
          <w:gallery w:val="placeholder"/>
        </w:category>
        <w:types>
          <w:type w:val="bbPlcHdr"/>
        </w:types>
        <w:behaviors>
          <w:behavior w:val="content"/>
        </w:behaviors>
        <w:guid w:val="{4C5F9CF2-5E1C-4E6B-AD3D-760AAC3CD13C}"/>
      </w:docPartPr>
      <w:docPartBody>
        <w:p w:rsidR="00B6056D" w:rsidRDefault="00B6056D" w:rsidP="00B6056D">
          <w:pPr>
            <w:pStyle w:val="D866A47D64124F98810EAC7203252FF9"/>
          </w:pPr>
          <w:r>
            <w:rPr>
              <w:rStyle w:val="placeholder1Char"/>
              <w:rFonts w:hint="eastAsia"/>
            </w:rPr>
            <w:t>____________</w:t>
          </w:r>
        </w:p>
      </w:docPartBody>
    </w:docPart>
    <w:docPart>
      <w:docPartPr>
        <w:name w:val="3C07A0EC34CA4530B0D7E9F40945773D"/>
        <w:category>
          <w:name w:val="常规"/>
          <w:gallery w:val="placeholder"/>
        </w:category>
        <w:types>
          <w:type w:val="bbPlcHdr"/>
        </w:types>
        <w:behaviors>
          <w:behavior w:val="content"/>
        </w:behaviors>
        <w:guid w:val="{F2972959-D644-4910-8CCB-85A744758A4B}"/>
      </w:docPartPr>
      <w:docPartBody>
        <w:p w:rsidR="00B6056D" w:rsidRDefault="00B6056D" w:rsidP="00B6056D">
          <w:pPr>
            <w:pStyle w:val="3C07A0EC34CA4530B0D7E9F40945773D"/>
          </w:pPr>
          <w:r>
            <w:rPr>
              <w:rStyle w:val="placeholder1Char"/>
              <w:rFonts w:hint="eastAsia"/>
            </w:rPr>
            <w:t>____________</w:t>
          </w:r>
        </w:p>
      </w:docPartBody>
    </w:docPart>
    <w:docPart>
      <w:docPartPr>
        <w:name w:val="ADC9FA197B2349A0ABCD5A0247821189"/>
        <w:category>
          <w:name w:val="常规"/>
          <w:gallery w:val="placeholder"/>
        </w:category>
        <w:types>
          <w:type w:val="bbPlcHdr"/>
        </w:types>
        <w:behaviors>
          <w:behavior w:val="content"/>
        </w:behaviors>
        <w:guid w:val="{AE2B07B5-F20D-4F28-80F3-6E9F02E25038}"/>
      </w:docPartPr>
      <w:docPartBody>
        <w:p w:rsidR="00B6056D" w:rsidRDefault="00B6056D" w:rsidP="00B6056D">
          <w:pPr>
            <w:pStyle w:val="ADC9FA197B2349A0ABCD5A0247821189"/>
          </w:pPr>
          <w:r>
            <w:rPr>
              <w:rStyle w:val="placeholder1Char"/>
              <w:rFonts w:hint="eastAsia"/>
            </w:rPr>
            <w:t>____________</w:t>
          </w:r>
        </w:p>
      </w:docPartBody>
    </w:docPart>
    <w:docPart>
      <w:docPartPr>
        <w:name w:val="B67E156CB67B4904B7DD764E742FC524"/>
        <w:category>
          <w:name w:val="常规"/>
          <w:gallery w:val="placeholder"/>
        </w:category>
        <w:types>
          <w:type w:val="bbPlcHdr"/>
        </w:types>
        <w:behaviors>
          <w:behavior w:val="content"/>
        </w:behaviors>
        <w:guid w:val="{A7C9D3BB-9E5E-4EB0-98CE-E5D7057A229B}"/>
      </w:docPartPr>
      <w:docPartBody>
        <w:p w:rsidR="00B6056D" w:rsidRDefault="00B6056D" w:rsidP="00B6056D">
          <w:pPr>
            <w:pStyle w:val="B67E156CB67B4904B7DD764E742FC524"/>
          </w:pPr>
          <w:r>
            <w:rPr>
              <w:rStyle w:val="placeholder1Char"/>
              <w:rFonts w:hint="eastAsia"/>
            </w:rPr>
            <w:t>____________</w:t>
          </w:r>
        </w:p>
      </w:docPartBody>
    </w:docPart>
    <w:docPart>
      <w:docPartPr>
        <w:name w:val="4B1757F2F15044E6AB3B5DBD1B968E2A"/>
        <w:category>
          <w:name w:val="常规"/>
          <w:gallery w:val="placeholder"/>
        </w:category>
        <w:types>
          <w:type w:val="bbPlcHdr"/>
        </w:types>
        <w:behaviors>
          <w:behavior w:val="content"/>
        </w:behaviors>
        <w:guid w:val="{94F415DA-42BB-495E-99D3-856F9962B67E}"/>
      </w:docPartPr>
      <w:docPartBody>
        <w:p w:rsidR="00B6056D" w:rsidRDefault="00B6056D" w:rsidP="00B6056D">
          <w:pPr>
            <w:pStyle w:val="4B1757F2F15044E6AB3B5DBD1B968E2A"/>
          </w:pPr>
          <w:r>
            <w:rPr>
              <w:rStyle w:val="placeholder1Char"/>
              <w:rFonts w:hint="eastAsia"/>
            </w:rPr>
            <w:t>____________</w:t>
          </w:r>
        </w:p>
      </w:docPartBody>
    </w:docPart>
    <w:docPart>
      <w:docPartPr>
        <w:name w:val="54646B9D54C54182818840F4B9881CA0"/>
        <w:category>
          <w:name w:val="常规"/>
          <w:gallery w:val="placeholder"/>
        </w:category>
        <w:types>
          <w:type w:val="bbPlcHdr"/>
        </w:types>
        <w:behaviors>
          <w:behavior w:val="content"/>
        </w:behaviors>
        <w:guid w:val="{B772E464-E8EB-407B-8D9D-D6A46277D436}"/>
      </w:docPartPr>
      <w:docPartBody>
        <w:p w:rsidR="00B6056D" w:rsidRDefault="00B6056D" w:rsidP="00B6056D">
          <w:pPr>
            <w:pStyle w:val="54646B9D54C54182818840F4B9881CA0"/>
          </w:pPr>
          <w:r>
            <w:rPr>
              <w:rStyle w:val="placeholder1Char"/>
              <w:rFonts w:hint="eastAsia"/>
            </w:rPr>
            <w:t>____________</w:t>
          </w:r>
        </w:p>
      </w:docPartBody>
    </w:docPart>
    <w:docPart>
      <w:docPartPr>
        <w:name w:val="7412A3B88DC84680AC1C2FCEBFC57809"/>
        <w:category>
          <w:name w:val="常规"/>
          <w:gallery w:val="placeholder"/>
        </w:category>
        <w:types>
          <w:type w:val="bbPlcHdr"/>
        </w:types>
        <w:behaviors>
          <w:behavior w:val="content"/>
        </w:behaviors>
        <w:guid w:val="{F282F59F-E3A2-42CC-96F9-35032932982D}"/>
      </w:docPartPr>
      <w:docPartBody>
        <w:p w:rsidR="00B6056D" w:rsidRDefault="00B6056D" w:rsidP="00B6056D">
          <w:pPr>
            <w:pStyle w:val="7412A3B88DC84680AC1C2FCEBFC57809"/>
          </w:pPr>
          <w:r>
            <w:rPr>
              <w:rStyle w:val="placeholder1Char"/>
              <w:rFonts w:hint="eastAsia"/>
            </w:rPr>
            <w:t>____________</w:t>
          </w:r>
        </w:p>
      </w:docPartBody>
    </w:docPart>
    <w:docPart>
      <w:docPartPr>
        <w:name w:val="55180B3860FF4482A186B89DBDCA011E"/>
        <w:category>
          <w:name w:val="常规"/>
          <w:gallery w:val="placeholder"/>
        </w:category>
        <w:types>
          <w:type w:val="bbPlcHdr"/>
        </w:types>
        <w:behaviors>
          <w:behavior w:val="content"/>
        </w:behaviors>
        <w:guid w:val="{757DBE83-BB2E-494C-A932-45FC3BFD89B6}"/>
      </w:docPartPr>
      <w:docPartBody>
        <w:p w:rsidR="00B6056D" w:rsidRDefault="00B6056D" w:rsidP="00B6056D">
          <w:pPr>
            <w:pStyle w:val="55180B3860FF4482A186B89DBDCA011E"/>
          </w:pPr>
          <w:r>
            <w:rPr>
              <w:rStyle w:val="placeholder1Char"/>
              <w:rFonts w:hint="eastAsia"/>
            </w:rPr>
            <w:t>____________</w:t>
          </w:r>
        </w:p>
      </w:docPartBody>
    </w:docPart>
    <w:docPart>
      <w:docPartPr>
        <w:name w:val="9FC4D5FAE5FE4229814980EF1936710E"/>
        <w:category>
          <w:name w:val="常规"/>
          <w:gallery w:val="placeholder"/>
        </w:category>
        <w:types>
          <w:type w:val="bbPlcHdr"/>
        </w:types>
        <w:behaviors>
          <w:behavior w:val="content"/>
        </w:behaviors>
        <w:guid w:val="{BDA3A7F6-AC1A-4C5A-9CB9-4FC7777DAA9B}"/>
      </w:docPartPr>
      <w:docPartBody>
        <w:p w:rsidR="00B6056D" w:rsidRDefault="00B6056D" w:rsidP="00B6056D">
          <w:pPr>
            <w:pStyle w:val="9FC4D5FAE5FE4229814980EF1936710E"/>
          </w:pPr>
          <w:r>
            <w:rPr>
              <w:rStyle w:val="placeholder1Char"/>
              <w:rFonts w:hint="eastAsia"/>
            </w:rPr>
            <w:t>____________</w:t>
          </w:r>
        </w:p>
      </w:docPartBody>
    </w:docPart>
    <w:docPart>
      <w:docPartPr>
        <w:name w:val="C70477ED4F524D4BB843DAEE3BD2BC5B"/>
        <w:category>
          <w:name w:val="常规"/>
          <w:gallery w:val="placeholder"/>
        </w:category>
        <w:types>
          <w:type w:val="bbPlcHdr"/>
        </w:types>
        <w:behaviors>
          <w:behavior w:val="content"/>
        </w:behaviors>
        <w:guid w:val="{95CD770F-A998-45F1-BCAD-2530CAA2F275}"/>
      </w:docPartPr>
      <w:docPartBody>
        <w:p w:rsidR="00B6056D" w:rsidRDefault="00B6056D" w:rsidP="00B6056D">
          <w:pPr>
            <w:pStyle w:val="C70477ED4F524D4BB843DAEE3BD2BC5B"/>
          </w:pPr>
          <w:r>
            <w:rPr>
              <w:rStyle w:val="placeholder1Char"/>
              <w:rFonts w:hint="eastAsia"/>
            </w:rPr>
            <w:t>____________</w:t>
          </w:r>
        </w:p>
      </w:docPartBody>
    </w:docPart>
    <w:docPart>
      <w:docPartPr>
        <w:name w:val="B6C6E70263CF4694AD6ED72C75E0529B"/>
        <w:category>
          <w:name w:val="常规"/>
          <w:gallery w:val="placeholder"/>
        </w:category>
        <w:types>
          <w:type w:val="bbPlcHdr"/>
        </w:types>
        <w:behaviors>
          <w:behavior w:val="content"/>
        </w:behaviors>
        <w:guid w:val="{3E4CFACA-DD55-4ABA-8EEA-DC8B865D3339}"/>
      </w:docPartPr>
      <w:docPartBody>
        <w:p w:rsidR="00B6056D" w:rsidRDefault="00B6056D" w:rsidP="00B6056D">
          <w:pPr>
            <w:pStyle w:val="B6C6E70263CF4694AD6ED72C75E0529B"/>
          </w:pPr>
          <w:r>
            <w:rPr>
              <w:rStyle w:val="placeholder1Char"/>
              <w:rFonts w:hint="eastAsia"/>
            </w:rPr>
            <w:t>____________</w:t>
          </w:r>
        </w:p>
      </w:docPartBody>
    </w:docPart>
    <w:docPart>
      <w:docPartPr>
        <w:name w:val="9A879A4F4A6C48CB894C4C0B0704A2B3"/>
        <w:category>
          <w:name w:val="常规"/>
          <w:gallery w:val="placeholder"/>
        </w:category>
        <w:types>
          <w:type w:val="bbPlcHdr"/>
        </w:types>
        <w:behaviors>
          <w:behavior w:val="content"/>
        </w:behaviors>
        <w:guid w:val="{835C13B6-188F-43C2-A162-E144B59A1DA9}"/>
      </w:docPartPr>
      <w:docPartBody>
        <w:p w:rsidR="00B6056D" w:rsidRDefault="00B6056D" w:rsidP="00B6056D">
          <w:pPr>
            <w:pStyle w:val="9A879A4F4A6C48CB894C4C0B0704A2B3"/>
          </w:pPr>
          <w:r>
            <w:rPr>
              <w:rStyle w:val="placeholder1Char"/>
              <w:rFonts w:hint="eastAsia"/>
            </w:rPr>
            <w:t>____________</w:t>
          </w:r>
        </w:p>
      </w:docPartBody>
    </w:docPart>
    <w:docPart>
      <w:docPartPr>
        <w:name w:val="456CBC75C4D24004805CAA80454C29C1"/>
        <w:category>
          <w:name w:val="常规"/>
          <w:gallery w:val="placeholder"/>
        </w:category>
        <w:types>
          <w:type w:val="bbPlcHdr"/>
        </w:types>
        <w:behaviors>
          <w:behavior w:val="content"/>
        </w:behaviors>
        <w:guid w:val="{D4CBE810-5A15-4972-BBCC-3BD2432481AD}"/>
      </w:docPartPr>
      <w:docPartBody>
        <w:p w:rsidR="00B6056D" w:rsidRDefault="00B6056D" w:rsidP="00B6056D">
          <w:pPr>
            <w:pStyle w:val="456CBC75C4D24004805CAA80454C29C1"/>
          </w:pPr>
          <w:r>
            <w:rPr>
              <w:rStyle w:val="placeholder1Char"/>
              <w:rFonts w:hint="eastAsia"/>
            </w:rPr>
            <w:t>____________</w:t>
          </w:r>
        </w:p>
      </w:docPartBody>
    </w:docPart>
    <w:docPart>
      <w:docPartPr>
        <w:name w:val="4DFF9F6D2ED04E648F4F1B4F526E9BBB"/>
        <w:category>
          <w:name w:val="常规"/>
          <w:gallery w:val="placeholder"/>
        </w:category>
        <w:types>
          <w:type w:val="bbPlcHdr"/>
        </w:types>
        <w:behaviors>
          <w:behavior w:val="content"/>
        </w:behaviors>
        <w:guid w:val="{6BC11059-5EFF-41AE-A852-9333F68E15EC}"/>
      </w:docPartPr>
      <w:docPartBody>
        <w:p w:rsidR="00B6056D" w:rsidRDefault="00B6056D" w:rsidP="00B6056D">
          <w:pPr>
            <w:pStyle w:val="4DFF9F6D2ED04E648F4F1B4F526E9BBB"/>
          </w:pPr>
          <w:r>
            <w:rPr>
              <w:rStyle w:val="placeholder1Char"/>
              <w:rFonts w:hint="eastAsia"/>
            </w:rPr>
            <w:t>____________</w:t>
          </w:r>
        </w:p>
      </w:docPartBody>
    </w:docPart>
    <w:docPart>
      <w:docPartPr>
        <w:name w:val="6F46CEB537014368A4E7925B41F26BD4"/>
        <w:category>
          <w:name w:val="常规"/>
          <w:gallery w:val="placeholder"/>
        </w:category>
        <w:types>
          <w:type w:val="bbPlcHdr"/>
        </w:types>
        <w:behaviors>
          <w:behavior w:val="content"/>
        </w:behaviors>
        <w:guid w:val="{D9BFFB15-BCD2-4DE0-A5F3-23C7429770CB}"/>
      </w:docPartPr>
      <w:docPartBody>
        <w:p w:rsidR="00B6056D" w:rsidRDefault="00B6056D" w:rsidP="00B6056D">
          <w:pPr>
            <w:pStyle w:val="6F46CEB537014368A4E7925B41F26BD4"/>
          </w:pPr>
          <w:r>
            <w:rPr>
              <w:rStyle w:val="placeholder1Char"/>
              <w:rFonts w:hint="eastAsia"/>
            </w:rPr>
            <w:t>____________</w:t>
          </w:r>
        </w:p>
      </w:docPartBody>
    </w:docPart>
    <w:docPart>
      <w:docPartPr>
        <w:name w:val="26B07327E7274ADC8644C997ADDA01FC"/>
        <w:category>
          <w:name w:val="常规"/>
          <w:gallery w:val="placeholder"/>
        </w:category>
        <w:types>
          <w:type w:val="bbPlcHdr"/>
        </w:types>
        <w:behaviors>
          <w:behavior w:val="content"/>
        </w:behaviors>
        <w:guid w:val="{913723F6-2480-403B-BBCD-0261DE14522F}"/>
      </w:docPartPr>
      <w:docPartBody>
        <w:p w:rsidR="00B6056D" w:rsidRDefault="00B6056D" w:rsidP="00B6056D">
          <w:pPr>
            <w:pStyle w:val="26B07327E7274ADC8644C997ADDA01FC"/>
          </w:pPr>
          <w:r>
            <w:rPr>
              <w:rStyle w:val="placeholder1Char"/>
              <w:rFonts w:hint="eastAsia"/>
            </w:rPr>
            <w:t>____________</w:t>
          </w:r>
        </w:p>
      </w:docPartBody>
    </w:docPart>
    <w:docPart>
      <w:docPartPr>
        <w:name w:val="2AA98CAC1ED243E1B8BFA5F873D13687"/>
        <w:category>
          <w:name w:val="常规"/>
          <w:gallery w:val="placeholder"/>
        </w:category>
        <w:types>
          <w:type w:val="bbPlcHdr"/>
        </w:types>
        <w:behaviors>
          <w:behavior w:val="content"/>
        </w:behaviors>
        <w:guid w:val="{CBAAE821-62BC-4D7A-89C2-0F953938A04E}"/>
      </w:docPartPr>
      <w:docPartBody>
        <w:p w:rsidR="00B6056D" w:rsidRDefault="00B6056D" w:rsidP="00B6056D">
          <w:pPr>
            <w:pStyle w:val="2AA98CAC1ED243E1B8BFA5F873D13687"/>
          </w:pPr>
          <w:r>
            <w:rPr>
              <w:rStyle w:val="placeholder1Char"/>
              <w:rFonts w:hint="eastAsia"/>
            </w:rPr>
            <w:t>____________</w:t>
          </w:r>
        </w:p>
      </w:docPartBody>
    </w:docPart>
    <w:docPart>
      <w:docPartPr>
        <w:name w:val="9FF38757818A4556B5142B1B33EF0432"/>
        <w:category>
          <w:name w:val="常规"/>
          <w:gallery w:val="placeholder"/>
        </w:category>
        <w:types>
          <w:type w:val="bbPlcHdr"/>
        </w:types>
        <w:behaviors>
          <w:behavior w:val="content"/>
        </w:behaviors>
        <w:guid w:val="{2CFB839F-AE4E-4085-99DB-3EE4C9A60A9D}"/>
      </w:docPartPr>
      <w:docPartBody>
        <w:p w:rsidR="00B6056D" w:rsidRDefault="00B6056D" w:rsidP="00B6056D">
          <w:pPr>
            <w:pStyle w:val="9FF38757818A4556B5142B1B33EF0432"/>
          </w:pPr>
          <w:r>
            <w:rPr>
              <w:rStyle w:val="placeholder1Char"/>
              <w:rFonts w:hint="eastAsia"/>
            </w:rPr>
            <w:t>____________</w:t>
          </w:r>
        </w:p>
      </w:docPartBody>
    </w:docPart>
    <w:docPart>
      <w:docPartPr>
        <w:name w:val="A4523302F5404A12AD3F5330D400F845"/>
        <w:category>
          <w:name w:val="常规"/>
          <w:gallery w:val="placeholder"/>
        </w:category>
        <w:types>
          <w:type w:val="bbPlcHdr"/>
        </w:types>
        <w:behaviors>
          <w:behavior w:val="content"/>
        </w:behaviors>
        <w:guid w:val="{CD43D384-FED0-4DE8-BDD2-1E5F861B9A96}"/>
      </w:docPartPr>
      <w:docPartBody>
        <w:p w:rsidR="00B6056D" w:rsidRDefault="00B6056D" w:rsidP="00B6056D">
          <w:pPr>
            <w:pStyle w:val="A4523302F5404A12AD3F5330D400F845"/>
          </w:pPr>
          <w:r>
            <w:rPr>
              <w:rStyle w:val="placeholder1Char"/>
              <w:rFonts w:hint="eastAsia"/>
            </w:rPr>
            <w:t>____________</w:t>
          </w:r>
        </w:p>
      </w:docPartBody>
    </w:docPart>
    <w:docPart>
      <w:docPartPr>
        <w:name w:val="3CF3256E8148446DB265C876CEA21A35"/>
        <w:category>
          <w:name w:val="常规"/>
          <w:gallery w:val="placeholder"/>
        </w:category>
        <w:types>
          <w:type w:val="bbPlcHdr"/>
        </w:types>
        <w:behaviors>
          <w:behavior w:val="content"/>
        </w:behaviors>
        <w:guid w:val="{6793409A-CE0B-41EF-90BD-04133C566867}"/>
      </w:docPartPr>
      <w:docPartBody>
        <w:p w:rsidR="00B6056D" w:rsidRDefault="00B6056D" w:rsidP="00B6056D">
          <w:pPr>
            <w:pStyle w:val="3CF3256E8148446DB265C876CEA21A35"/>
          </w:pPr>
          <w:r>
            <w:rPr>
              <w:rStyle w:val="placeholder1Char"/>
              <w:rFonts w:hint="eastAsia"/>
            </w:rPr>
            <w:t>____________</w:t>
          </w:r>
        </w:p>
      </w:docPartBody>
    </w:docPart>
    <w:docPart>
      <w:docPartPr>
        <w:name w:val="EA2448E436AD4CD29C8ED2357EE45361"/>
        <w:category>
          <w:name w:val="常规"/>
          <w:gallery w:val="placeholder"/>
        </w:category>
        <w:types>
          <w:type w:val="bbPlcHdr"/>
        </w:types>
        <w:behaviors>
          <w:behavior w:val="content"/>
        </w:behaviors>
        <w:guid w:val="{BF719022-8800-426B-8417-8898C5C621AE}"/>
      </w:docPartPr>
      <w:docPartBody>
        <w:p w:rsidR="00B6056D" w:rsidRDefault="00B6056D" w:rsidP="00B6056D">
          <w:pPr>
            <w:pStyle w:val="EA2448E436AD4CD29C8ED2357EE45361"/>
          </w:pPr>
          <w:r>
            <w:rPr>
              <w:rStyle w:val="placeholder1Char"/>
              <w:rFonts w:hint="eastAsia"/>
            </w:rPr>
            <w:t>____________</w:t>
          </w:r>
        </w:p>
      </w:docPartBody>
    </w:docPart>
    <w:docPart>
      <w:docPartPr>
        <w:name w:val="6BCE6C6309684281A2E9190F9F116C49"/>
        <w:category>
          <w:name w:val="常规"/>
          <w:gallery w:val="placeholder"/>
        </w:category>
        <w:types>
          <w:type w:val="bbPlcHdr"/>
        </w:types>
        <w:behaviors>
          <w:behavior w:val="content"/>
        </w:behaviors>
        <w:guid w:val="{29C59D3E-0469-4807-9EE6-4F4552BE6076}"/>
      </w:docPartPr>
      <w:docPartBody>
        <w:p w:rsidR="00B6056D" w:rsidRDefault="00B6056D" w:rsidP="00B6056D">
          <w:pPr>
            <w:pStyle w:val="6BCE6C6309684281A2E9190F9F116C49"/>
          </w:pPr>
          <w:r>
            <w:rPr>
              <w:rStyle w:val="placeholder1Char"/>
              <w:rFonts w:hint="eastAsia"/>
            </w:rPr>
            <w:t>____________</w:t>
          </w:r>
        </w:p>
      </w:docPartBody>
    </w:docPart>
    <w:docPart>
      <w:docPartPr>
        <w:name w:val="1DAB59D4182D41EE8147DBD9233CA304"/>
        <w:category>
          <w:name w:val="常规"/>
          <w:gallery w:val="placeholder"/>
        </w:category>
        <w:types>
          <w:type w:val="bbPlcHdr"/>
        </w:types>
        <w:behaviors>
          <w:behavior w:val="content"/>
        </w:behaviors>
        <w:guid w:val="{2618E43B-1906-4BD6-829D-8BF4E3779D06}"/>
      </w:docPartPr>
      <w:docPartBody>
        <w:p w:rsidR="00B6056D" w:rsidRDefault="00B6056D" w:rsidP="00B6056D">
          <w:pPr>
            <w:pStyle w:val="1DAB59D4182D41EE8147DBD9233CA304"/>
          </w:pPr>
          <w:r>
            <w:rPr>
              <w:rStyle w:val="placeholder1Char"/>
              <w:rFonts w:hint="eastAsia"/>
            </w:rPr>
            <w:t>____________</w:t>
          </w:r>
        </w:p>
      </w:docPartBody>
    </w:docPart>
    <w:docPart>
      <w:docPartPr>
        <w:name w:val="453F69FFDB9644A190FBCC10D025FA69"/>
        <w:category>
          <w:name w:val="常规"/>
          <w:gallery w:val="placeholder"/>
        </w:category>
        <w:types>
          <w:type w:val="bbPlcHdr"/>
        </w:types>
        <w:behaviors>
          <w:behavior w:val="content"/>
        </w:behaviors>
        <w:guid w:val="{121E854A-24D3-4D7C-B791-DC1A2D4F1AFC}"/>
      </w:docPartPr>
      <w:docPartBody>
        <w:p w:rsidR="00B6056D" w:rsidRDefault="00B6056D" w:rsidP="00B6056D">
          <w:pPr>
            <w:pStyle w:val="453F69FFDB9644A190FBCC10D025FA69"/>
          </w:pPr>
          <w:r>
            <w:rPr>
              <w:rStyle w:val="placeholder1Char"/>
              <w:rFonts w:hint="eastAsia"/>
            </w:rPr>
            <w:t>____________</w:t>
          </w:r>
        </w:p>
      </w:docPartBody>
    </w:docPart>
    <w:docPart>
      <w:docPartPr>
        <w:name w:val="B3EFE533A3EB44668EAC01EB371DF8C4"/>
        <w:category>
          <w:name w:val="常规"/>
          <w:gallery w:val="placeholder"/>
        </w:category>
        <w:types>
          <w:type w:val="bbPlcHdr"/>
        </w:types>
        <w:behaviors>
          <w:behavior w:val="content"/>
        </w:behaviors>
        <w:guid w:val="{D0403C3E-0A57-4461-86F3-FEA07E51F623}"/>
      </w:docPartPr>
      <w:docPartBody>
        <w:p w:rsidR="00B6056D" w:rsidRDefault="00B6056D" w:rsidP="00B6056D">
          <w:pPr>
            <w:pStyle w:val="B3EFE533A3EB44668EAC01EB371DF8C4"/>
          </w:pPr>
          <w:r>
            <w:rPr>
              <w:rStyle w:val="placeholder1Char"/>
              <w:rFonts w:hint="eastAsia"/>
            </w:rPr>
            <w:t>____________</w:t>
          </w:r>
        </w:p>
      </w:docPartBody>
    </w:docPart>
    <w:docPart>
      <w:docPartPr>
        <w:name w:val="8782F277974D444E9B477894F42F334F"/>
        <w:category>
          <w:name w:val="常规"/>
          <w:gallery w:val="placeholder"/>
        </w:category>
        <w:types>
          <w:type w:val="bbPlcHdr"/>
        </w:types>
        <w:behaviors>
          <w:behavior w:val="content"/>
        </w:behaviors>
        <w:guid w:val="{4942515D-6A33-427D-ADEB-8A432AD4AA2B}"/>
      </w:docPartPr>
      <w:docPartBody>
        <w:p w:rsidR="00B6056D" w:rsidRDefault="00B6056D" w:rsidP="00B6056D">
          <w:pPr>
            <w:pStyle w:val="8782F277974D444E9B477894F42F334F"/>
          </w:pPr>
          <w:r>
            <w:rPr>
              <w:rStyle w:val="placeholder1Char"/>
              <w:rFonts w:hint="eastAsia"/>
            </w:rPr>
            <w:t>____________</w:t>
          </w:r>
        </w:p>
      </w:docPartBody>
    </w:docPart>
    <w:docPart>
      <w:docPartPr>
        <w:name w:val="5B40E5B55D774AC4ABFC9690A64EB4C2"/>
        <w:category>
          <w:name w:val="常规"/>
          <w:gallery w:val="placeholder"/>
        </w:category>
        <w:types>
          <w:type w:val="bbPlcHdr"/>
        </w:types>
        <w:behaviors>
          <w:behavior w:val="content"/>
        </w:behaviors>
        <w:guid w:val="{335BB327-06CF-4497-8B9C-8E62440CF980}"/>
      </w:docPartPr>
      <w:docPartBody>
        <w:p w:rsidR="00B6056D" w:rsidRDefault="00B6056D" w:rsidP="00B6056D">
          <w:pPr>
            <w:pStyle w:val="5B40E5B55D774AC4ABFC9690A64EB4C2"/>
          </w:pPr>
          <w:r>
            <w:rPr>
              <w:rStyle w:val="placeholder1Char"/>
              <w:rFonts w:hint="eastAsia"/>
            </w:rPr>
            <w:t>____________</w:t>
          </w:r>
        </w:p>
      </w:docPartBody>
    </w:docPart>
    <w:docPart>
      <w:docPartPr>
        <w:name w:val="014365FD124D42E6AF6AD3D2371097C7"/>
        <w:category>
          <w:name w:val="常规"/>
          <w:gallery w:val="placeholder"/>
        </w:category>
        <w:types>
          <w:type w:val="bbPlcHdr"/>
        </w:types>
        <w:behaviors>
          <w:behavior w:val="content"/>
        </w:behaviors>
        <w:guid w:val="{B6F3A033-FA8B-4300-9F19-BD62BEBD39D0}"/>
      </w:docPartPr>
      <w:docPartBody>
        <w:p w:rsidR="00B6056D" w:rsidRDefault="00B6056D" w:rsidP="00B6056D">
          <w:pPr>
            <w:pStyle w:val="014365FD124D42E6AF6AD3D2371097C7"/>
          </w:pPr>
          <w:r>
            <w:rPr>
              <w:rStyle w:val="placeholder1Char"/>
              <w:rFonts w:hint="eastAsia"/>
            </w:rPr>
            <w:t>____________</w:t>
          </w:r>
        </w:p>
      </w:docPartBody>
    </w:docPart>
    <w:docPart>
      <w:docPartPr>
        <w:name w:val="7C86BF9CA4754C93AD58D097D73E40F1"/>
        <w:category>
          <w:name w:val="常规"/>
          <w:gallery w:val="placeholder"/>
        </w:category>
        <w:types>
          <w:type w:val="bbPlcHdr"/>
        </w:types>
        <w:behaviors>
          <w:behavior w:val="content"/>
        </w:behaviors>
        <w:guid w:val="{645F65EF-0A58-4AAD-8E91-E6E89BE2D01D}"/>
      </w:docPartPr>
      <w:docPartBody>
        <w:p w:rsidR="00B6056D" w:rsidRDefault="00B6056D" w:rsidP="00B6056D">
          <w:pPr>
            <w:pStyle w:val="7C86BF9CA4754C93AD58D097D73E40F1"/>
          </w:pPr>
          <w:r>
            <w:rPr>
              <w:rStyle w:val="placeholder1Char"/>
              <w:rFonts w:hint="eastAsia"/>
            </w:rPr>
            <w:t>____________</w:t>
          </w:r>
        </w:p>
      </w:docPartBody>
    </w:docPart>
    <w:docPart>
      <w:docPartPr>
        <w:name w:val="C04F830D40024ED8ABD0FB0C0D97FE68"/>
        <w:category>
          <w:name w:val="常规"/>
          <w:gallery w:val="placeholder"/>
        </w:category>
        <w:types>
          <w:type w:val="bbPlcHdr"/>
        </w:types>
        <w:behaviors>
          <w:behavior w:val="content"/>
        </w:behaviors>
        <w:guid w:val="{B2301A8A-3158-4739-89C1-E28DC5BB37C8}"/>
      </w:docPartPr>
      <w:docPartBody>
        <w:p w:rsidR="00B6056D" w:rsidRDefault="00B6056D" w:rsidP="00B6056D">
          <w:pPr>
            <w:pStyle w:val="C04F830D40024ED8ABD0FB0C0D97FE68"/>
          </w:pPr>
          <w:r>
            <w:rPr>
              <w:rStyle w:val="placeholder1Char"/>
              <w:rFonts w:hint="eastAsia"/>
            </w:rPr>
            <w:t>____________</w:t>
          </w:r>
        </w:p>
      </w:docPartBody>
    </w:docPart>
    <w:docPart>
      <w:docPartPr>
        <w:name w:val="C8309C6F599B45CF85A0CA561F9B3DD7"/>
        <w:category>
          <w:name w:val="常规"/>
          <w:gallery w:val="placeholder"/>
        </w:category>
        <w:types>
          <w:type w:val="bbPlcHdr"/>
        </w:types>
        <w:behaviors>
          <w:behavior w:val="content"/>
        </w:behaviors>
        <w:guid w:val="{F44522A2-7A6E-4442-8786-755E1EB5BD2D}"/>
      </w:docPartPr>
      <w:docPartBody>
        <w:p w:rsidR="00B6056D" w:rsidRDefault="00B6056D" w:rsidP="00B6056D">
          <w:pPr>
            <w:pStyle w:val="C8309C6F599B45CF85A0CA561F9B3DD7"/>
          </w:pPr>
          <w:r>
            <w:rPr>
              <w:rStyle w:val="placeholder1Char"/>
              <w:rFonts w:hint="eastAsia"/>
            </w:rPr>
            <w:t>____________</w:t>
          </w:r>
        </w:p>
      </w:docPartBody>
    </w:docPart>
    <w:docPart>
      <w:docPartPr>
        <w:name w:val="43EF134990984E809233F1D70DC72FD7"/>
        <w:category>
          <w:name w:val="常规"/>
          <w:gallery w:val="placeholder"/>
        </w:category>
        <w:types>
          <w:type w:val="bbPlcHdr"/>
        </w:types>
        <w:behaviors>
          <w:behavior w:val="content"/>
        </w:behaviors>
        <w:guid w:val="{EF8DB71E-BCD3-4814-ABF6-252910F0A881}"/>
      </w:docPartPr>
      <w:docPartBody>
        <w:p w:rsidR="00B6056D" w:rsidRDefault="00B6056D" w:rsidP="00B6056D">
          <w:pPr>
            <w:pStyle w:val="43EF134990984E809233F1D70DC72FD7"/>
          </w:pPr>
          <w:r>
            <w:rPr>
              <w:rStyle w:val="placeholder1Char"/>
              <w:rFonts w:hint="eastAsia"/>
            </w:rPr>
            <w:t>____________</w:t>
          </w:r>
        </w:p>
      </w:docPartBody>
    </w:docPart>
    <w:docPart>
      <w:docPartPr>
        <w:name w:val="67FBD2636DBF466ABD89F9343E16384D"/>
        <w:category>
          <w:name w:val="常规"/>
          <w:gallery w:val="placeholder"/>
        </w:category>
        <w:types>
          <w:type w:val="bbPlcHdr"/>
        </w:types>
        <w:behaviors>
          <w:behavior w:val="content"/>
        </w:behaviors>
        <w:guid w:val="{39F1270E-C506-430C-98F6-1ECF9E492837}"/>
      </w:docPartPr>
      <w:docPartBody>
        <w:p w:rsidR="00B6056D" w:rsidRDefault="00B6056D" w:rsidP="00B6056D">
          <w:pPr>
            <w:pStyle w:val="67FBD2636DBF466ABD89F9343E16384D"/>
          </w:pPr>
          <w:r>
            <w:rPr>
              <w:rStyle w:val="placeholder1Char"/>
              <w:rFonts w:hint="eastAsia"/>
            </w:rPr>
            <w:t>____________</w:t>
          </w:r>
        </w:p>
      </w:docPartBody>
    </w:docPart>
    <w:docPart>
      <w:docPartPr>
        <w:name w:val="9ED218A31252449190C9F5E713B6C9ED"/>
        <w:category>
          <w:name w:val="常规"/>
          <w:gallery w:val="placeholder"/>
        </w:category>
        <w:types>
          <w:type w:val="bbPlcHdr"/>
        </w:types>
        <w:behaviors>
          <w:behavior w:val="content"/>
        </w:behaviors>
        <w:guid w:val="{68956631-7AEF-49B4-A15A-09D96B2707F6}"/>
      </w:docPartPr>
      <w:docPartBody>
        <w:p w:rsidR="00B6056D" w:rsidRDefault="00B6056D" w:rsidP="00B6056D">
          <w:pPr>
            <w:pStyle w:val="9ED218A31252449190C9F5E713B6C9ED"/>
          </w:pPr>
          <w:r>
            <w:rPr>
              <w:rStyle w:val="placeholder1Char"/>
              <w:rFonts w:hint="eastAsia"/>
            </w:rPr>
            <w:t>____________</w:t>
          </w:r>
        </w:p>
      </w:docPartBody>
    </w:docPart>
    <w:docPart>
      <w:docPartPr>
        <w:name w:val="0DA102B543564817822C6B96C3C1F693"/>
        <w:category>
          <w:name w:val="常规"/>
          <w:gallery w:val="placeholder"/>
        </w:category>
        <w:types>
          <w:type w:val="bbPlcHdr"/>
        </w:types>
        <w:behaviors>
          <w:behavior w:val="content"/>
        </w:behaviors>
        <w:guid w:val="{AEDB1B11-8D4B-4575-B5F6-E1C1FE732627}"/>
      </w:docPartPr>
      <w:docPartBody>
        <w:p w:rsidR="00B6056D" w:rsidRDefault="00B6056D" w:rsidP="00B6056D">
          <w:pPr>
            <w:pStyle w:val="0DA102B543564817822C6B96C3C1F693"/>
          </w:pPr>
          <w:r>
            <w:rPr>
              <w:rStyle w:val="placeholder1Char"/>
              <w:rFonts w:hint="eastAsia"/>
            </w:rPr>
            <w:t>____________</w:t>
          </w:r>
        </w:p>
      </w:docPartBody>
    </w:docPart>
    <w:docPart>
      <w:docPartPr>
        <w:name w:val="3ECD7B37CE1141138229557A6DF7FC61"/>
        <w:category>
          <w:name w:val="常规"/>
          <w:gallery w:val="placeholder"/>
        </w:category>
        <w:types>
          <w:type w:val="bbPlcHdr"/>
        </w:types>
        <w:behaviors>
          <w:behavior w:val="content"/>
        </w:behaviors>
        <w:guid w:val="{2D238962-BD00-44BF-9953-25528E4183A0}"/>
      </w:docPartPr>
      <w:docPartBody>
        <w:p w:rsidR="00B6056D" w:rsidRDefault="00B6056D" w:rsidP="00B6056D">
          <w:pPr>
            <w:pStyle w:val="3ECD7B37CE1141138229557A6DF7FC61"/>
          </w:pPr>
          <w:r>
            <w:rPr>
              <w:rStyle w:val="placeholder1Char"/>
              <w:rFonts w:hint="eastAsia"/>
            </w:rPr>
            <w:t>____________</w:t>
          </w:r>
        </w:p>
      </w:docPartBody>
    </w:docPart>
    <w:docPart>
      <w:docPartPr>
        <w:name w:val="A2F17854AAE847B7A8624BA3F8A13DE8"/>
        <w:category>
          <w:name w:val="常规"/>
          <w:gallery w:val="placeholder"/>
        </w:category>
        <w:types>
          <w:type w:val="bbPlcHdr"/>
        </w:types>
        <w:behaviors>
          <w:behavior w:val="content"/>
        </w:behaviors>
        <w:guid w:val="{B41118C2-53F9-4AAD-9B41-770E224171A8}"/>
      </w:docPartPr>
      <w:docPartBody>
        <w:p w:rsidR="00B6056D" w:rsidRDefault="00B6056D" w:rsidP="00B6056D">
          <w:pPr>
            <w:pStyle w:val="A2F17854AAE847B7A8624BA3F8A13DE8"/>
          </w:pPr>
          <w:r>
            <w:rPr>
              <w:rStyle w:val="placeholder1Char"/>
              <w:rFonts w:hint="eastAsia"/>
            </w:rPr>
            <w:t>____________</w:t>
          </w:r>
        </w:p>
      </w:docPartBody>
    </w:docPart>
    <w:docPart>
      <w:docPartPr>
        <w:name w:val="D73AAA4FFAA845AF84A0DEF50867C2B0"/>
        <w:category>
          <w:name w:val="常规"/>
          <w:gallery w:val="placeholder"/>
        </w:category>
        <w:types>
          <w:type w:val="bbPlcHdr"/>
        </w:types>
        <w:behaviors>
          <w:behavior w:val="content"/>
        </w:behaviors>
        <w:guid w:val="{707616D0-05BF-4064-83A9-ABA67DF91F88}"/>
      </w:docPartPr>
      <w:docPartBody>
        <w:p w:rsidR="00B6056D" w:rsidRDefault="00B6056D" w:rsidP="00B6056D">
          <w:pPr>
            <w:pStyle w:val="D73AAA4FFAA845AF84A0DEF50867C2B0"/>
          </w:pPr>
          <w:r>
            <w:rPr>
              <w:rStyle w:val="placeholder1Char"/>
              <w:rFonts w:hint="eastAsia"/>
            </w:rPr>
            <w:t>____________</w:t>
          </w:r>
        </w:p>
      </w:docPartBody>
    </w:docPart>
    <w:docPart>
      <w:docPartPr>
        <w:name w:val="FB74CEFB7ABD4431B15A3E2534CDFA2A"/>
        <w:category>
          <w:name w:val="常规"/>
          <w:gallery w:val="placeholder"/>
        </w:category>
        <w:types>
          <w:type w:val="bbPlcHdr"/>
        </w:types>
        <w:behaviors>
          <w:behavior w:val="content"/>
        </w:behaviors>
        <w:guid w:val="{E0DCF586-327A-4446-A21D-1A55B057F747}"/>
      </w:docPartPr>
      <w:docPartBody>
        <w:p w:rsidR="00B6056D" w:rsidRDefault="00B6056D" w:rsidP="00B6056D">
          <w:pPr>
            <w:pStyle w:val="FB74CEFB7ABD4431B15A3E2534CDFA2A"/>
          </w:pPr>
          <w:r>
            <w:rPr>
              <w:rStyle w:val="placeholder1Char"/>
              <w:rFonts w:hint="eastAsia"/>
            </w:rPr>
            <w:t>____________</w:t>
          </w:r>
        </w:p>
      </w:docPartBody>
    </w:docPart>
    <w:docPart>
      <w:docPartPr>
        <w:name w:val="09C8AE9A7C1A429B859B89131DF7ED77"/>
        <w:category>
          <w:name w:val="常规"/>
          <w:gallery w:val="placeholder"/>
        </w:category>
        <w:types>
          <w:type w:val="bbPlcHdr"/>
        </w:types>
        <w:behaviors>
          <w:behavior w:val="content"/>
        </w:behaviors>
        <w:guid w:val="{3F52C593-B4A0-45D7-BA98-F4926A3A8EF6}"/>
      </w:docPartPr>
      <w:docPartBody>
        <w:p w:rsidR="00B6056D" w:rsidRDefault="00B6056D" w:rsidP="00B6056D">
          <w:pPr>
            <w:pStyle w:val="09C8AE9A7C1A429B859B89131DF7ED77"/>
          </w:pPr>
          <w:r>
            <w:rPr>
              <w:rStyle w:val="placeholder1Char"/>
              <w:rFonts w:hint="eastAsia"/>
            </w:rPr>
            <w:t>____________</w:t>
          </w:r>
        </w:p>
      </w:docPartBody>
    </w:docPart>
    <w:docPart>
      <w:docPartPr>
        <w:name w:val="47F7FC81EDE843BAB41FC35E4C505C6E"/>
        <w:category>
          <w:name w:val="常规"/>
          <w:gallery w:val="placeholder"/>
        </w:category>
        <w:types>
          <w:type w:val="bbPlcHdr"/>
        </w:types>
        <w:behaviors>
          <w:behavior w:val="content"/>
        </w:behaviors>
        <w:guid w:val="{7543BFFB-D7C1-4656-A5BA-3CFEB7383297}"/>
      </w:docPartPr>
      <w:docPartBody>
        <w:p w:rsidR="00B6056D" w:rsidRDefault="00B6056D" w:rsidP="00B6056D">
          <w:pPr>
            <w:pStyle w:val="47F7FC81EDE843BAB41FC35E4C505C6E"/>
          </w:pPr>
          <w:r>
            <w:rPr>
              <w:rStyle w:val="placeholder1Char"/>
              <w:rFonts w:hint="eastAsia"/>
            </w:rPr>
            <w:t>____________</w:t>
          </w:r>
        </w:p>
      </w:docPartBody>
    </w:docPart>
    <w:docPart>
      <w:docPartPr>
        <w:name w:val="86B7A371B4A149F093C1C05DAC794F1C"/>
        <w:category>
          <w:name w:val="常规"/>
          <w:gallery w:val="placeholder"/>
        </w:category>
        <w:types>
          <w:type w:val="bbPlcHdr"/>
        </w:types>
        <w:behaviors>
          <w:behavior w:val="content"/>
        </w:behaviors>
        <w:guid w:val="{B7D89EF0-4C41-408A-B13C-7A8345F203CF}"/>
      </w:docPartPr>
      <w:docPartBody>
        <w:p w:rsidR="00B6056D" w:rsidRDefault="00B6056D" w:rsidP="00B6056D">
          <w:pPr>
            <w:pStyle w:val="86B7A371B4A149F093C1C05DAC794F1C"/>
          </w:pPr>
          <w:r>
            <w:rPr>
              <w:rStyle w:val="placeholder1Char"/>
              <w:rFonts w:hint="eastAsia"/>
            </w:rPr>
            <w:t>____________</w:t>
          </w:r>
        </w:p>
      </w:docPartBody>
    </w:docPart>
    <w:docPart>
      <w:docPartPr>
        <w:name w:val="4AA73163802F4382B5BC4E15A621045D"/>
        <w:category>
          <w:name w:val="常规"/>
          <w:gallery w:val="placeholder"/>
        </w:category>
        <w:types>
          <w:type w:val="bbPlcHdr"/>
        </w:types>
        <w:behaviors>
          <w:behavior w:val="content"/>
        </w:behaviors>
        <w:guid w:val="{ADDCFA7E-1552-416B-A0D3-A74E8D197276}"/>
      </w:docPartPr>
      <w:docPartBody>
        <w:p w:rsidR="00B6056D" w:rsidRDefault="00B6056D" w:rsidP="00B6056D">
          <w:pPr>
            <w:pStyle w:val="4AA73163802F4382B5BC4E15A621045D"/>
          </w:pPr>
          <w:r>
            <w:rPr>
              <w:rStyle w:val="placeholder1Char"/>
              <w:rFonts w:hint="eastAsia"/>
            </w:rPr>
            <w:t>____________</w:t>
          </w:r>
        </w:p>
      </w:docPartBody>
    </w:docPart>
    <w:docPart>
      <w:docPartPr>
        <w:name w:val="286B32B6600F4F2E9F75A214D92A0AAF"/>
        <w:category>
          <w:name w:val="常规"/>
          <w:gallery w:val="placeholder"/>
        </w:category>
        <w:types>
          <w:type w:val="bbPlcHdr"/>
        </w:types>
        <w:behaviors>
          <w:behavior w:val="content"/>
        </w:behaviors>
        <w:guid w:val="{6148AEFE-5DF1-4B61-AECA-26C89E5DEBE9}"/>
      </w:docPartPr>
      <w:docPartBody>
        <w:p w:rsidR="00B6056D" w:rsidRDefault="00B6056D" w:rsidP="00B6056D">
          <w:pPr>
            <w:pStyle w:val="286B32B6600F4F2E9F75A214D92A0AAF"/>
          </w:pPr>
          <w:r w:rsidRPr="001168E3">
            <w:rPr>
              <w:rStyle w:val="placeholder1Char"/>
              <w:rFonts w:hint="eastAsia"/>
            </w:rPr>
            <w:t>___________</w:t>
          </w:r>
        </w:p>
      </w:docPartBody>
    </w:docPart>
    <w:docPart>
      <w:docPartPr>
        <w:name w:val="E90CF548C5044D0893D3CE1922381B79"/>
        <w:category>
          <w:name w:val="常规"/>
          <w:gallery w:val="placeholder"/>
        </w:category>
        <w:types>
          <w:type w:val="bbPlcHdr"/>
        </w:types>
        <w:behaviors>
          <w:behavior w:val="content"/>
        </w:behaviors>
        <w:guid w:val="{830BCC10-0BB5-487D-BA79-A3ED8DF1C8CD}"/>
      </w:docPartPr>
      <w:docPartBody>
        <w:p w:rsidR="00B6056D" w:rsidRDefault="00B6056D" w:rsidP="00B6056D">
          <w:pPr>
            <w:pStyle w:val="E90CF548C5044D0893D3CE1922381B79"/>
          </w:pPr>
          <w:r w:rsidRPr="001168E3">
            <w:rPr>
              <w:rStyle w:val="placeholder1Char"/>
              <w:rFonts w:hint="eastAsia"/>
            </w:rPr>
            <w:t>___________</w:t>
          </w:r>
        </w:p>
      </w:docPartBody>
    </w:docPart>
    <w:docPart>
      <w:docPartPr>
        <w:name w:val="5241979AC4444F2CA9FD57D41F07B666"/>
        <w:category>
          <w:name w:val="常规"/>
          <w:gallery w:val="placeholder"/>
        </w:category>
        <w:types>
          <w:type w:val="bbPlcHdr"/>
        </w:types>
        <w:behaviors>
          <w:behavior w:val="content"/>
        </w:behaviors>
        <w:guid w:val="{19C6B741-B59E-4793-9174-7DFA1CE87621}"/>
      </w:docPartPr>
      <w:docPartBody>
        <w:p w:rsidR="00B6056D" w:rsidRDefault="00B6056D" w:rsidP="00B6056D">
          <w:pPr>
            <w:pStyle w:val="5241979AC4444F2CA9FD57D41F07B666"/>
          </w:pPr>
          <w:r w:rsidRPr="001168E3">
            <w:rPr>
              <w:rStyle w:val="placeholder1Char"/>
              <w:rFonts w:hint="eastAsia"/>
            </w:rPr>
            <w:t>___________</w:t>
          </w:r>
        </w:p>
      </w:docPartBody>
    </w:docPart>
    <w:docPart>
      <w:docPartPr>
        <w:name w:val="5F8D0E98BC1D433AB3CF47A15D23CA92"/>
        <w:category>
          <w:name w:val="常规"/>
          <w:gallery w:val="placeholder"/>
        </w:category>
        <w:types>
          <w:type w:val="bbPlcHdr"/>
        </w:types>
        <w:behaviors>
          <w:behavior w:val="content"/>
        </w:behaviors>
        <w:guid w:val="{6BF41223-DC70-4709-95F2-6E287AA58310}"/>
      </w:docPartPr>
      <w:docPartBody>
        <w:p w:rsidR="00B6056D" w:rsidRDefault="00B6056D" w:rsidP="00B6056D">
          <w:pPr>
            <w:pStyle w:val="5F8D0E98BC1D433AB3CF47A15D23CA92"/>
          </w:pPr>
          <w:r>
            <w:rPr>
              <w:rStyle w:val="placeholder1Char"/>
              <w:rFonts w:hint="eastAsia"/>
            </w:rPr>
            <w:t>____________</w:t>
          </w:r>
        </w:p>
      </w:docPartBody>
    </w:docPart>
    <w:docPart>
      <w:docPartPr>
        <w:name w:val="98EC3D6154024A95951CE94B4A21BFDB"/>
        <w:category>
          <w:name w:val="常规"/>
          <w:gallery w:val="placeholder"/>
        </w:category>
        <w:types>
          <w:type w:val="bbPlcHdr"/>
        </w:types>
        <w:behaviors>
          <w:behavior w:val="content"/>
        </w:behaviors>
        <w:guid w:val="{B5DE2CFF-8DD9-499E-95F2-F8543C549E7C}"/>
      </w:docPartPr>
      <w:docPartBody>
        <w:p w:rsidR="00B6056D" w:rsidRDefault="00B6056D" w:rsidP="00B6056D">
          <w:pPr>
            <w:pStyle w:val="98EC3D6154024A95951CE94B4A21BFDB"/>
          </w:pPr>
          <w:r>
            <w:rPr>
              <w:rStyle w:val="placeholder1Char"/>
              <w:rFonts w:hint="eastAsia"/>
            </w:rPr>
            <w:t>____________</w:t>
          </w:r>
        </w:p>
      </w:docPartBody>
    </w:docPart>
    <w:docPart>
      <w:docPartPr>
        <w:name w:val="FEE07DA16EA64C08BD2DA951933F7DBD"/>
        <w:category>
          <w:name w:val="常规"/>
          <w:gallery w:val="placeholder"/>
        </w:category>
        <w:types>
          <w:type w:val="bbPlcHdr"/>
        </w:types>
        <w:behaviors>
          <w:behavior w:val="content"/>
        </w:behaviors>
        <w:guid w:val="{61AA3D03-79D9-4F67-B6FF-2DB29C116AD7}"/>
      </w:docPartPr>
      <w:docPartBody>
        <w:p w:rsidR="00B6056D" w:rsidRDefault="00B6056D" w:rsidP="00B6056D">
          <w:pPr>
            <w:pStyle w:val="FEE07DA16EA64C08BD2DA951933F7DBD"/>
          </w:pPr>
          <w:r>
            <w:rPr>
              <w:rStyle w:val="placeholder1Char"/>
              <w:rFonts w:hint="eastAsia"/>
            </w:rPr>
            <w:t>____________</w:t>
          </w:r>
        </w:p>
      </w:docPartBody>
    </w:docPart>
    <w:docPart>
      <w:docPartPr>
        <w:name w:val="1822CAD9792D4B4689392499F5B51B6C"/>
        <w:category>
          <w:name w:val="常规"/>
          <w:gallery w:val="placeholder"/>
        </w:category>
        <w:types>
          <w:type w:val="bbPlcHdr"/>
        </w:types>
        <w:behaviors>
          <w:behavior w:val="content"/>
        </w:behaviors>
        <w:guid w:val="{C6610367-DCD6-46D8-A899-F01977AEDC3A}"/>
      </w:docPartPr>
      <w:docPartBody>
        <w:p w:rsidR="00B6056D" w:rsidRDefault="00B6056D" w:rsidP="00B6056D">
          <w:pPr>
            <w:pStyle w:val="1822CAD9792D4B4689392499F5B51B6C"/>
          </w:pPr>
          <w:r>
            <w:rPr>
              <w:rStyle w:val="placeholder1Char"/>
              <w:rFonts w:hint="eastAsia"/>
            </w:rPr>
            <w:t>____________</w:t>
          </w:r>
        </w:p>
      </w:docPartBody>
    </w:docPart>
    <w:docPart>
      <w:docPartPr>
        <w:name w:val="2194E4B9970140C7806D2D82CF503B62"/>
        <w:category>
          <w:name w:val="常规"/>
          <w:gallery w:val="placeholder"/>
        </w:category>
        <w:types>
          <w:type w:val="bbPlcHdr"/>
        </w:types>
        <w:behaviors>
          <w:behavior w:val="content"/>
        </w:behaviors>
        <w:guid w:val="{55392013-88D4-408E-8D12-803DB2D1B027}"/>
      </w:docPartPr>
      <w:docPartBody>
        <w:p w:rsidR="00B6056D" w:rsidRDefault="00B6056D" w:rsidP="00B6056D">
          <w:pPr>
            <w:pStyle w:val="2194E4B9970140C7806D2D82CF503B62"/>
          </w:pPr>
          <w:r>
            <w:rPr>
              <w:rStyle w:val="placeholder1Char"/>
              <w:rFonts w:hint="eastAsia"/>
            </w:rPr>
            <w:t>____________</w:t>
          </w:r>
        </w:p>
      </w:docPartBody>
    </w:docPart>
    <w:docPart>
      <w:docPartPr>
        <w:name w:val="560D0CAAAD9747BEA1B0807162E375B6"/>
        <w:category>
          <w:name w:val="常规"/>
          <w:gallery w:val="placeholder"/>
        </w:category>
        <w:types>
          <w:type w:val="bbPlcHdr"/>
        </w:types>
        <w:behaviors>
          <w:behavior w:val="content"/>
        </w:behaviors>
        <w:guid w:val="{8394E5D9-347E-465E-A55F-FDD9A2C7A556}"/>
      </w:docPartPr>
      <w:docPartBody>
        <w:p w:rsidR="00B6056D" w:rsidRDefault="00B6056D" w:rsidP="00B6056D">
          <w:pPr>
            <w:pStyle w:val="560D0CAAAD9747BEA1B0807162E375B6"/>
          </w:pPr>
          <w:r>
            <w:rPr>
              <w:rStyle w:val="placeholder1Char"/>
              <w:rFonts w:hint="eastAsia"/>
            </w:rPr>
            <w:t>____________</w:t>
          </w:r>
        </w:p>
      </w:docPartBody>
    </w:docPart>
    <w:docPart>
      <w:docPartPr>
        <w:name w:val="07C23891C59249F9AC44104CAD14FB06"/>
        <w:category>
          <w:name w:val="常规"/>
          <w:gallery w:val="placeholder"/>
        </w:category>
        <w:types>
          <w:type w:val="bbPlcHdr"/>
        </w:types>
        <w:behaviors>
          <w:behavior w:val="content"/>
        </w:behaviors>
        <w:guid w:val="{BF71854A-C5D0-4F35-88BB-1F916925578D}"/>
      </w:docPartPr>
      <w:docPartBody>
        <w:p w:rsidR="00B6056D" w:rsidRDefault="00B6056D" w:rsidP="00B6056D">
          <w:pPr>
            <w:pStyle w:val="07C23891C59249F9AC44104CAD14FB06"/>
          </w:pPr>
          <w:r>
            <w:rPr>
              <w:rStyle w:val="placeholder1Char"/>
              <w:rFonts w:hint="eastAsia"/>
            </w:rPr>
            <w:t>____________</w:t>
          </w:r>
        </w:p>
      </w:docPartBody>
    </w:docPart>
    <w:docPart>
      <w:docPartPr>
        <w:name w:val="433E3A976A93417AA56684F44EABEC77"/>
        <w:category>
          <w:name w:val="常规"/>
          <w:gallery w:val="placeholder"/>
        </w:category>
        <w:types>
          <w:type w:val="bbPlcHdr"/>
        </w:types>
        <w:behaviors>
          <w:behavior w:val="content"/>
        </w:behaviors>
        <w:guid w:val="{EFAF3F33-F71D-4CE0-8673-07341C5863A3}"/>
      </w:docPartPr>
      <w:docPartBody>
        <w:p w:rsidR="00B6056D" w:rsidRDefault="00B6056D" w:rsidP="00B6056D">
          <w:pPr>
            <w:pStyle w:val="433E3A976A93417AA56684F44EABEC77"/>
          </w:pPr>
          <w:r>
            <w:rPr>
              <w:rStyle w:val="placeholder1Char"/>
              <w:rFonts w:hint="eastAsia"/>
            </w:rPr>
            <w:t>____________</w:t>
          </w:r>
        </w:p>
      </w:docPartBody>
    </w:docPart>
    <w:docPart>
      <w:docPartPr>
        <w:name w:val="6FD9BDD946B9448595066E4C3130A36A"/>
        <w:category>
          <w:name w:val="常规"/>
          <w:gallery w:val="placeholder"/>
        </w:category>
        <w:types>
          <w:type w:val="bbPlcHdr"/>
        </w:types>
        <w:behaviors>
          <w:behavior w:val="content"/>
        </w:behaviors>
        <w:guid w:val="{4DFFB571-3EBA-4CDE-873B-C69D4C6663CE}"/>
      </w:docPartPr>
      <w:docPartBody>
        <w:p w:rsidR="00B6056D" w:rsidRDefault="00B6056D" w:rsidP="00B6056D">
          <w:pPr>
            <w:pStyle w:val="6FD9BDD946B9448595066E4C3130A36A"/>
          </w:pPr>
          <w:r>
            <w:rPr>
              <w:rStyle w:val="placeholder1Char"/>
              <w:rFonts w:hint="eastAsia"/>
            </w:rPr>
            <w:t>____________</w:t>
          </w:r>
        </w:p>
      </w:docPartBody>
    </w:docPart>
    <w:docPart>
      <w:docPartPr>
        <w:name w:val="66ED4AA50865457EA6F0DCDB1D8707D6"/>
        <w:category>
          <w:name w:val="常规"/>
          <w:gallery w:val="placeholder"/>
        </w:category>
        <w:types>
          <w:type w:val="bbPlcHdr"/>
        </w:types>
        <w:behaviors>
          <w:behavior w:val="content"/>
        </w:behaviors>
        <w:guid w:val="{9102F918-F098-4A88-9355-670DFE6CBB6D}"/>
      </w:docPartPr>
      <w:docPartBody>
        <w:p w:rsidR="00B6056D" w:rsidRDefault="00B6056D" w:rsidP="00B6056D">
          <w:pPr>
            <w:pStyle w:val="66ED4AA50865457EA6F0DCDB1D8707D6"/>
          </w:pPr>
          <w:r>
            <w:rPr>
              <w:rStyle w:val="placeholder1Char"/>
              <w:rFonts w:hint="eastAsia"/>
            </w:rPr>
            <w:t>____________</w:t>
          </w:r>
        </w:p>
      </w:docPartBody>
    </w:docPart>
    <w:docPart>
      <w:docPartPr>
        <w:name w:val="1BC73CAAEF30456CAE17D9CDECD2953F"/>
        <w:category>
          <w:name w:val="常规"/>
          <w:gallery w:val="placeholder"/>
        </w:category>
        <w:types>
          <w:type w:val="bbPlcHdr"/>
        </w:types>
        <w:behaviors>
          <w:behavior w:val="content"/>
        </w:behaviors>
        <w:guid w:val="{D994607C-095A-4623-86F2-F1B1FCF453FD}"/>
      </w:docPartPr>
      <w:docPartBody>
        <w:p w:rsidR="00B6056D" w:rsidRDefault="00B6056D" w:rsidP="00B6056D">
          <w:pPr>
            <w:pStyle w:val="1BC73CAAEF30456CAE17D9CDECD2953F"/>
          </w:pPr>
          <w:r>
            <w:rPr>
              <w:rStyle w:val="placeholder1Char"/>
              <w:rFonts w:hint="eastAsia"/>
            </w:rPr>
            <w:t>____________</w:t>
          </w:r>
        </w:p>
      </w:docPartBody>
    </w:docPart>
    <w:docPart>
      <w:docPartPr>
        <w:name w:val="200FF1C200CA49E3BE77981262862441"/>
        <w:category>
          <w:name w:val="常规"/>
          <w:gallery w:val="placeholder"/>
        </w:category>
        <w:types>
          <w:type w:val="bbPlcHdr"/>
        </w:types>
        <w:behaviors>
          <w:behavior w:val="content"/>
        </w:behaviors>
        <w:guid w:val="{18F7BB93-7E87-46A0-B5B2-85D7ADC2BFA2}"/>
      </w:docPartPr>
      <w:docPartBody>
        <w:p w:rsidR="00B6056D" w:rsidRDefault="00B6056D" w:rsidP="00B6056D">
          <w:pPr>
            <w:pStyle w:val="200FF1C200CA49E3BE77981262862441"/>
          </w:pPr>
          <w:r>
            <w:rPr>
              <w:rStyle w:val="placeholder1Char"/>
              <w:rFonts w:hint="eastAsia"/>
            </w:rPr>
            <w:t>____________</w:t>
          </w:r>
        </w:p>
      </w:docPartBody>
    </w:docPart>
    <w:docPart>
      <w:docPartPr>
        <w:name w:val="D9CECDB02CD54A4D9531BD115B7F2595"/>
        <w:category>
          <w:name w:val="常规"/>
          <w:gallery w:val="placeholder"/>
        </w:category>
        <w:types>
          <w:type w:val="bbPlcHdr"/>
        </w:types>
        <w:behaviors>
          <w:behavior w:val="content"/>
        </w:behaviors>
        <w:guid w:val="{845D18A1-3026-487B-B5C7-CA2BF477C8BC}"/>
      </w:docPartPr>
      <w:docPartBody>
        <w:p w:rsidR="00B6056D" w:rsidRDefault="00B6056D" w:rsidP="00B6056D">
          <w:pPr>
            <w:pStyle w:val="D9CECDB02CD54A4D9531BD115B7F2595"/>
          </w:pPr>
          <w:r>
            <w:rPr>
              <w:rStyle w:val="placeholder1Char"/>
              <w:rFonts w:hint="eastAsia"/>
            </w:rPr>
            <w:t>____________</w:t>
          </w:r>
        </w:p>
      </w:docPartBody>
    </w:docPart>
    <w:docPart>
      <w:docPartPr>
        <w:name w:val="AB02D2B48B3C425B8CA07036337C379A"/>
        <w:category>
          <w:name w:val="常规"/>
          <w:gallery w:val="placeholder"/>
        </w:category>
        <w:types>
          <w:type w:val="bbPlcHdr"/>
        </w:types>
        <w:behaviors>
          <w:behavior w:val="content"/>
        </w:behaviors>
        <w:guid w:val="{057A311B-A818-4995-B280-6271F0D6DC48}"/>
      </w:docPartPr>
      <w:docPartBody>
        <w:p w:rsidR="00B6056D" w:rsidRDefault="00B6056D" w:rsidP="00B6056D">
          <w:pPr>
            <w:pStyle w:val="AB02D2B48B3C425B8CA07036337C379A"/>
          </w:pPr>
          <w:r>
            <w:rPr>
              <w:rStyle w:val="placeholder1Char"/>
              <w:rFonts w:hint="eastAsia"/>
            </w:rPr>
            <w:t>____________</w:t>
          </w:r>
        </w:p>
      </w:docPartBody>
    </w:docPart>
    <w:docPart>
      <w:docPartPr>
        <w:name w:val="BD690AB4477E4E13811309144660F692"/>
        <w:category>
          <w:name w:val="常规"/>
          <w:gallery w:val="placeholder"/>
        </w:category>
        <w:types>
          <w:type w:val="bbPlcHdr"/>
        </w:types>
        <w:behaviors>
          <w:behavior w:val="content"/>
        </w:behaviors>
        <w:guid w:val="{A668ED5D-CB9B-4463-B9A8-B0343B04E8EB}"/>
      </w:docPartPr>
      <w:docPartBody>
        <w:p w:rsidR="00B6056D" w:rsidRDefault="00B6056D" w:rsidP="00B6056D">
          <w:pPr>
            <w:pStyle w:val="BD690AB4477E4E13811309144660F692"/>
          </w:pPr>
          <w:r>
            <w:rPr>
              <w:rStyle w:val="placeholder1Char"/>
              <w:rFonts w:hint="eastAsia"/>
            </w:rPr>
            <w:t>____________</w:t>
          </w:r>
        </w:p>
      </w:docPartBody>
    </w:docPart>
    <w:docPart>
      <w:docPartPr>
        <w:name w:val="B97BCF385AB8493E8E583659BBEA4C23"/>
        <w:category>
          <w:name w:val="常规"/>
          <w:gallery w:val="placeholder"/>
        </w:category>
        <w:types>
          <w:type w:val="bbPlcHdr"/>
        </w:types>
        <w:behaviors>
          <w:behavior w:val="content"/>
        </w:behaviors>
        <w:guid w:val="{0F8EF192-98FE-4A09-BF88-B1043CFE134F}"/>
      </w:docPartPr>
      <w:docPartBody>
        <w:p w:rsidR="00B6056D" w:rsidRDefault="00B6056D" w:rsidP="00B6056D">
          <w:pPr>
            <w:pStyle w:val="B97BCF385AB8493E8E583659BBEA4C23"/>
          </w:pPr>
          <w:r>
            <w:rPr>
              <w:rStyle w:val="placeholder1Char"/>
              <w:rFonts w:hint="eastAsia"/>
            </w:rPr>
            <w:t>____________</w:t>
          </w:r>
        </w:p>
      </w:docPartBody>
    </w:docPart>
    <w:docPart>
      <w:docPartPr>
        <w:name w:val="C77DEB25350E461FA3B6BEDFDF1BF030"/>
        <w:category>
          <w:name w:val="常规"/>
          <w:gallery w:val="placeholder"/>
        </w:category>
        <w:types>
          <w:type w:val="bbPlcHdr"/>
        </w:types>
        <w:behaviors>
          <w:behavior w:val="content"/>
        </w:behaviors>
        <w:guid w:val="{1AF97185-EBAD-4CCD-B7A6-C0A270B7A30B}"/>
      </w:docPartPr>
      <w:docPartBody>
        <w:p w:rsidR="00B6056D" w:rsidRDefault="00B6056D" w:rsidP="00B6056D">
          <w:pPr>
            <w:pStyle w:val="C77DEB25350E461FA3B6BEDFDF1BF030"/>
          </w:pPr>
          <w:r>
            <w:rPr>
              <w:rStyle w:val="placeholder1Char"/>
              <w:rFonts w:hint="eastAsia"/>
            </w:rPr>
            <w:t>____________</w:t>
          </w:r>
        </w:p>
      </w:docPartBody>
    </w:docPart>
    <w:docPart>
      <w:docPartPr>
        <w:name w:val="1D5BECD7D4664BA698F7901C145DC2CF"/>
        <w:category>
          <w:name w:val="常规"/>
          <w:gallery w:val="placeholder"/>
        </w:category>
        <w:types>
          <w:type w:val="bbPlcHdr"/>
        </w:types>
        <w:behaviors>
          <w:behavior w:val="content"/>
        </w:behaviors>
        <w:guid w:val="{322BCCCE-F7FC-4019-BBDA-75FCD9A20E7F}"/>
      </w:docPartPr>
      <w:docPartBody>
        <w:p w:rsidR="00B6056D" w:rsidRDefault="00B6056D" w:rsidP="00B6056D">
          <w:pPr>
            <w:pStyle w:val="1D5BECD7D4664BA698F7901C145DC2CF"/>
          </w:pPr>
          <w:r>
            <w:rPr>
              <w:rStyle w:val="placeholder1Char"/>
              <w:rFonts w:hint="eastAsia"/>
            </w:rPr>
            <w:t>____________</w:t>
          </w:r>
        </w:p>
      </w:docPartBody>
    </w:docPart>
    <w:docPart>
      <w:docPartPr>
        <w:name w:val="72CFFDE358D34C09A6B76C820EACEBF7"/>
        <w:category>
          <w:name w:val="常规"/>
          <w:gallery w:val="placeholder"/>
        </w:category>
        <w:types>
          <w:type w:val="bbPlcHdr"/>
        </w:types>
        <w:behaviors>
          <w:behavior w:val="content"/>
        </w:behaviors>
        <w:guid w:val="{044637F7-FAF1-4885-A02A-D672A48847C4}"/>
      </w:docPartPr>
      <w:docPartBody>
        <w:p w:rsidR="00B6056D" w:rsidRDefault="00B6056D" w:rsidP="00B6056D">
          <w:pPr>
            <w:pStyle w:val="72CFFDE358D34C09A6B76C820EACEBF7"/>
          </w:pPr>
          <w:r>
            <w:rPr>
              <w:rStyle w:val="placeholder1Char"/>
              <w:rFonts w:hint="eastAsia"/>
            </w:rPr>
            <w:t>____________</w:t>
          </w:r>
        </w:p>
      </w:docPartBody>
    </w:docPart>
    <w:docPart>
      <w:docPartPr>
        <w:name w:val="0BAAF3AAE88745EFAABE3E369DBA73C0"/>
        <w:category>
          <w:name w:val="常规"/>
          <w:gallery w:val="placeholder"/>
        </w:category>
        <w:types>
          <w:type w:val="bbPlcHdr"/>
        </w:types>
        <w:behaviors>
          <w:behavior w:val="content"/>
        </w:behaviors>
        <w:guid w:val="{3D7FA958-2C78-4EC0-9FC6-963F96519202}"/>
      </w:docPartPr>
      <w:docPartBody>
        <w:p w:rsidR="00B6056D" w:rsidRDefault="00B6056D" w:rsidP="00B6056D">
          <w:pPr>
            <w:pStyle w:val="0BAAF3AAE88745EFAABE3E369DBA73C0"/>
          </w:pPr>
          <w:r>
            <w:rPr>
              <w:rStyle w:val="placeholder1Char"/>
              <w:rFonts w:hint="eastAsia"/>
            </w:rPr>
            <w:t>____________</w:t>
          </w:r>
        </w:p>
      </w:docPartBody>
    </w:docPart>
    <w:docPart>
      <w:docPartPr>
        <w:name w:val="76196BD267B24DE2A44655AD46B42C08"/>
        <w:category>
          <w:name w:val="常规"/>
          <w:gallery w:val="placeholder"/>
        </w:category>
        <w:types>
          <w:type w:val="bbPlcHdr"/>
        </w:types>
        <w:behaviors>
          <w:behavior w:val="content"/>
        </w:behaviors>
        <w:guid w:val="{A5948D90-5BBB-441C-99BA-09B6544D2B34}"/>
      </w:docPartPr>
      <w:docPartBody>
        <w:p w:rsidR="00B6056D" w:rsidRDefault="00B6056D" w:rsidP="00B6056D">
          <w:pPr>
            <w:pStyle w:val="76196BD267B24DE2A44655AD46B42C08"/>
          </w:pPr>
          <w:r>
            <w:rPr>
              <w:rStyle w:val="placeholder1Char"/>
              <w:rFonts w:hint="eastAsia"/>
            </w:rPr>
            <w:t>____________</w:t>
          </w:r>
        </w:p>
      </w:docPartBody>
    </w:docPart>
    <w:docPart>
      <w:docPartPr>
        <w:name w:val="37E1F9906F014CAB893AAE01BAB41F96"/>
        <w:category>
          <w:name w:val="常规"/>
          <w:gallery w:val="placeholder"/>
        </w:category>
        <w:types>
          <w:type w:val="bbPlcHdr"/>
        </w:types>
        <w:behaviors>
          <w:behavior w:val="content"/>
        </w:behaviors>
        <w:guid w:val="{B3B11C5A-D8E9-42FF-90A3-A4B90945EBA8}"/>
      </w:docPartPr>
      <w:docPartBody>
        <w:p w:rsidR="00B6056D" w:rsidRDefault="00B6056D" w:rsidP="00B6056D">
          <w:pPr>
            <w:pStyle w:val="37E1F9906F014CAB893AAE01BAB41F96"/>
          </w:pPr>
          <w:r>
            <w:rPr>
              <w:rStyle w:val="placeholder1Char"/>
              <w:rFonts w:hint="eastAsia"/>
            </w:rPr>
            <w:t>____________</w:t>
          </w:r>
        </w:p>
      </w:docPartBody>
    </w:docPart>
    <w:docPart>
      <w:docPartPr>
        <w:name w:val="85244A3875064CE1BA7F27BFBF4F69A3"/>
        <w:category>
          <w:name w:val="常规"/>
          <w:gallery w:val="placeholder"/>
        </w:category>
        <w:types>
          <w:type w:val="bbPlcHdr"/>
        </w:types>
        <w:behaviors>
          <w:behavior w:val="content"/>
        </w:behaviors>
        <w:guid w:val="{E1B48DF9-B190-45E8-A943-F99BB5E7C3CB}"/>
      </w:docPartPr>
      <w:docPartBody>
        <w:p w:rsidR="00B6056D" w:rsidRDefault="00B6056D" w:rsidP="00B6056D">
          <w:pPr>
            <w:pStyle w:val="85244A3875064CE1BA7F27BFBF4F69A3"/>
          </w:pPr>
          <w:r>
            <w:rPr>
              <w:rStyle w:val="placeholder1Char"/>
              <w:rFonts w:hint="eastAsia"/>
            </w:rPr>
            <w:t>____________</w:t>
          </w:r>
        </w:p>
      </w:docPartBody>
    </w:docPart>
    <w:docPart>
      <w:docPartPr>
        <w:name w:val="34B3EF530931437F9EC8930C41F6029C"/>
        <w:category>
          <w:name w:val="常规"/>
          <w:gallery w:val="placeholder"/>
        </w:category>
        <w:types>
          <w:type w:val="bbPlcHdr"/>
        </w:types>
        <w:behaviors>
          <w:behavior w:val="content"/>
        </w:behaviors>
        <w:guid w:val="{281AEFDC-84E1-4FEC-BAC9-DC946B8B4482}"/>
      </w:docPartPr>
      <w:docPartBody>
        <w:p w:rsidR="00B6056D" w:rsidRDefault="00B6056D" w:rsidP="00B6056D">
          <w:pPr>
            <w:pStyle w:val="34B3EF530931437F9EC8930C41F6029C"/>
          </w:pPr>
          <w:r>
            <w:rPr>
              <w:rStyle w:val="placeholder1Char"/>
              <w:rFonts w:hint="eastAsia"/>
            </w:rPr>
            <w:t>____________</w:t>
          </w:r>
        </w:p>
      </w:docPartBody>
    </w:docPart>
    <w:docPart>
      <w:docPartPr>
        <w:name w:val="A5271060CB684BF7AAAC87415299C3B1"/>
        <w:category>
          <w:name w:val="常规"/>
          <w:gallery w:val="placeholder"/>
        </w:category>
        <w:types>
          <w:type w:val="bbPlcHdr"/>
        </w:types>
        <w:behaviors>
          <w:behavior w:val="content"/>
        </w:behaviors>
        <w:guid w:val="{49A5BA6F-4CBD-4114-92FA-FF11E8EE7E3F}"/>
      </w:docPartPr>
      <w:docPartBody>
        <w:p w:rsidR="00B6056D" w:rsidRDefault="00B6056D" w:rsidP="00B6056D">
          <w:pPr>
            <w:pStyle w:val="A5271060CB684BF7AAAC87415299C3B1"/>
          </w:pPr>
          <w:r>
            <w:rPr>
              <w:rStyle w:val="placeholder1Char"/>
              <w:rFonts w:hint="eastAsia"/>
            </w:rPr>
            <w:t>____________</w:t>
          </w:r>
        </w:p>
      </w:docPartBody>
    </w:docPart>
    <w:docPart>
      <w:docPartPr>
        <w:name w:val="1C1CDD630FCF4EF9BBF823FA4610034B"/>
        <w:category>
          <w:name w:val="常规"/>
          <w:gallery w:val="placeholder"/>
        </w:category>
        <w:types>
          <w:type w:val="bbPlcHdr"/>
        </w:types>
        <w:behaviors>
          <w:behavior w:val="content"/>
        </w:behaviors>
        <w:guid w:val="{1824311B-21E5-4A4C-9D12-604BB052FC81}"/>
      </w:docPartPr>
      <w:docPartBody>
        <w:p w:rsidR="00B6056D" w:rsidRDefault="00B6056D" w:rsidP="00B6056D">
          <w:pPr>
            <w:pStyle w:val="1C1CDD630FCF4EF9BBF823FA4610034B"/>
          </w:pPr>
          <w:r>
            <w:rPr>
              <w:rStyle w:val="placeholder1Char"/>
              <w:rFonts w:hint="eastAsia"/>
            </w:rPr>
            <w:t>____________</w:t>
          </w:r>
        </w:p>
      </w:docPartBody>
    </w:docPart>
    <w:docPart>
      <w:docPartPr>
        <w:name w:val="D0B8617409164777BA31D4017C9B098C"/>
        <w:category>
          <w:name w:val="常规"/>
          <w:gallery w:val="placeholder"/>
        </w:category>
        <w:types>
          <w:type w:val="bbPlcHdr"/>
        </w:types>
        <w:behaviors>
          <w:behavior w:val="content"/>
        </w:behaviors>
        <w:guid w:val="{23151196-56DD-4A37-8949-02D8605D0371}"/>
      </w:docPartPr>
      <w:docPartBody>
        <w:p w:rsidR="00B6056D" w:rsidRDefault="00B6056D" w:rsidP="00B6056D">
          <w:pPr>
            <w:pStyle w:val="D0B8617409164777BA31D4017C9B098C"/>
          </w:pPr>
          <w:r>
            <w:rPr>
              <w:rStyle w:val="placeholder1Char"/>
              <w:rFonts w:hint="eastAsia"/>
            </w:rPr>
            <w:t>____________</w:t>
          </w:r>
        </w:p>
      </w:docPartBody>
    </w:docPart>
    <w:docPart>
      <w:docPartPr>
        <w:name w:val="AF3475F651CA4719B7E09895F69AADBD"/>
        <w:category>
          <w:name w:val="常规"/>
          <w:gallery w:val="placeholder"/>
        </w:category>
        <w:types>
          <w:type w:val="bbPlcHdr"/>
        </w:types>
        <w:behaviors>
          <w:behavior w:val="content"/>
        </w:behaviors>
        <w:guid w:val="{B9759AE2-C623-4438-80D3-D5F3B134C868}"/>
      </w:docPartPr>
      <w:docPartBody>
        <w:p w:rsidR="00B6056D" w:rsidRDefault="00B6056D" w:rsidP="00B6056D">
          <w:pPr>
            <w:pStyle w:val="AF3475F651CA4719B7E09895F69AADBD"/>
          </w:pPr>
          <w:r>
            <w:rPr>
              <w:rStyle w:val="placeholder1Char"/>
              <w:rFonts w:hint="eastAsia"/>
            </w:rPr>
            <w:t>____________</w:t>
          </w:r>
        </w:p>
      </w:docPartBody>
    </w:docPart>
    <w:docPart>
      <w:docPartPr>
        <w:name w:val="806B489F1079488398B83D71535FE820"/>
        <w:category>
          <w:name w:val="常规"/>
          <w:gallery w:val="placeholder"/>
        </w:category>
        <w:types>
          <w:type w:val="bbPlcHdr"/>
        </w:types>
        <w:behaviors>
          <w:behavior w:val="content"/>
        </w:behaviors>
        <w:guid w:val="{24F4AECF-796F-4C4B-8627-92BD598A9472}"/>
      </w:docPartPr>
      <w:docPartBody>
        <w:p w:rsidR="00B6056D" w:rsidRDefault="00B6056D" w:rsidP="00B6056D">
          <w:pPr>
            <w:pStyle w:val="806B489F1079488398B83D71535FE820"/>
          </w:pPr>
          <w:r>
            <w:rPr>
              <w:rStyle w:val="placeholder1Char"/>
              <w:rFonts w:hint="eastAsia"/>
            </w:rPr>
            <w:t>____________</w:t>
          </w:r>
        </w:p>
      </w:docPartBody>
    </w:docPart>
    <w:docPart>
      <w:docPartPr>
        <w:name w:val="6054A287F14745B2B222FCE6C3D00A58"/>
        <w:category>
          <w:name w:val="常规"/>
          <w:gallery w:val="placeholder"/>
        </w:category>
        <w:types>
          <w:type w:val="bbPlcHdr"/>
        </w:types>
        <w:behaviors>
          <w:behavior w:val="content"/>
        </w:behaviors>
        <w:guid w:val="{195BCBCE-F42C-428A-8157-A163CEEDCF6D}"/>
      </w:docPartPr>
      <w:docPartBody>
        <w:p w:rsidR="00B6056D" w:rsidRDefault="00B6056D" w:rsidP="00B6056D">
          <w:pPr>
            <w:pStyle w:val="6054A287F14745B2B222FCE6C3D00A58"/>
          </w:pPr>
          <w:r>
            <w:rPr>
              <w:rStyle w:val="placeholder1Char"/>
              <w:rFonts w:hint="eastAsia"/>
            </w:rPr>
            <w:t>____________</w:t>
          </w:r>
        </w:p>
      </w:docPartBody>
    </w:docPart>
    <w:docPart>
      <w:docPartPr>
        <w:name w:val="41F6B2BBA7924A64801AB183E561CC70"/>
        <w:category>
          <w:name w:val="常规"/>
          <w:gallery w:val="placeholder"/>
        </w:category>
        <w:types>
          <w:type w:val="bbPlcHdr"/>
        </w:types>
        <w:behaviors>
          <w:behavior w:val="content"/>
        </w:behaviors>
        <w:guid w:val="{C482C5F8-9F1A-43B1-BD06-7C3FCCD56337}"/>
      </w:docPartPr>
      <w:docPartBody>
        <w:p w:rsidR="00B6056D" w:rsidRDefault="00B6056D" w:rsidP="00B6056D">
          <w:pPr>
            <w:pStyle w:val="41F6B2BBA7924A64801AB183E561CC70"/>
          </w:pPr>
          <w:r>
            <w:rPr>
              <w:rStyle w:val="placeholder1Char"/>
              <w:rFonts w:hint="eastAsia"/>
            </w:rPr>
            <w:t>____________</w:t>
          </w:r>
        </w:p>
      </w:docPartBody>
    </w:docPart>
    <w:docPart>
      <w:docPartPr>
        <w:name w:val="0A1A28BDC6D948368FD860D652291201"/>
        <w:category>
          <w:name w:val="常规"/>
          <w:gallery w:val="placeholder"/>
        </w:category>
        <w:types>
          <w:type w:val="bbPlcHdr"/>
        </w:types>
        <w:behaviors>
          <w:behavior w:val="content"/>
        </w:behaviors>
        <w:guid w:val="{7D96DC9B-4000-4020-8649-253631085EEC}"/>
      </w:docPartPr>
      <w:docPartBody>
        <w:p w:rsidR="00B6056D" w:rsidRDefault="00B6056D" w:rsidP="00B6056D">
          <w:pPr>
            <w:pStyle w:val="0A1A28BDC6D948368FD860D652291201"/>
          </w:pPr>
          <w:r>
            <w:rPr>
              <w:rStyle w:val="placeholder1Char"/>
              <w:rFonts w:hint="eastAsia"/>
            </w:rPr>
            <w:t>____________</w:t>
          </w:r>
        </w:p>
      </w:docPartBody>
    </w:docPart>
    <w:docPart>
      <w:docPartPr>
        <w:name w:val="08E6841F33064AFEACF714672450FCE5"/>
        <w:category>
          <w:name w:val="常规"/>
          <w:gallery w:val="placeholder"/>
        </w:category>
        <w:types>
          <w:type w:val="bbPlcHdr"/>
        </w:types>
        <w:behaviors>
          <w:behavior w:val="content"/>
        </w:behaviors>
        <w:guid w:val="{2E49A978-7CC6-49BD-94C0-EB4CF84B614C}"/>
      </w:docPartPr>
      <w:docPartBody>
        <w:p w:rsidR="00B6056D" w:rsidRDefault="00B6056D" w:rsidP="00B6056D">
          <w:pPr>
            <w:pStyle w:val="08E6841F33064AFEACF714672450FCE5"/>
          </w:pPr>
          <w:r>
            <w:rPr>
              <w:rStyle w:val="placeholder1Char"/>
              <w:rFonts w:hint="eastAsia"/>
            </w:rPr>
            <w:t>____________</w:t>
          </w:r>
        </w:p>
      </w:docPartBody>
    </w:docPart>
    <w:docPart>
      <w:docPartPr>
        <w:name w:val="B561263B50BF49C28F470AA13DEAF69B"/>
        <w:category>
          <w:name w:val="常规"/>
          <w:gallery w:val="placeholder"/>
        </w:category>
        <w:types>
          <w:type w:val="bbPlcHdr"/>
        </w:types>
        <w:behaviors>
          <w:behavior w:val="content"/>
        </w:behaviors>
        <w:guid w:val="{81640876-CE7A-4534-A99C-481C1AA8AFD0}"/>
      </w:docPartPr>
      <w:docPartBody>
        <w:p w:rsidR="00B6056D" w:rsidRDefault="00B6056D" w:rsidP="00B6056D">
          <w:pPr>
            <w:pStyle w:val="B561263B50BF49C28F470AA13DEAF69B"/>
          </w:pPr>
          <w:r>
            <w:rPr>
              <w:rStyle w:val="placeholder1Char"/>
              <w:rFonts w:hint="eastAsia"/>
            </w:rPr>
            <w:t>____________</w:t>
          </w:r>
        </w:p>
      </w:docPartBody>
    </w:docPart>
    <w:docPart>
      <w:docPartPr>
        <w:name w:val="69FE62DA137B4535A38C1DC682D85250"/>
        <w:category>
          <w:name w:val="常规"/>
          <w:gallery w:val="placeholder"/>
        </w:category>
        <w:types>
          <w:type w:val="bbPlcHdr"/>
        </w:types>
        <w:behaviors>
          <w:behavior w:val="content"/>
        </w:behaviors>
        <w:guid w:val="{76B0CC06-B37B-4466-B952-70A44E4FB335}"/>
      </w:docPartPr>
      <w:docPartBody>
        <w:p w:rsidR="00B6056D" w:rsidRDefault="00B6056D" w:rsidP="00B6056D">
          <w:pPr>
            <w:pStyle w:val="69FE62DA137B4535A38C1DC682D85250"/>
          </w:pPr>
          <w:r>
            <w:rPr>
              <w:rStyle w:val="placeholder1Char"/>
              <w:rFonts w:hint="eastAsia"/>
            </w:rPr>
            <w:t>____________</w:t>
          </w:r>
        </w:p>
      </w:docPartBody>
    </w:docPart>
    <w:docPart>
      <w:docPartPr>
        <w:name w:val="68E60A54E40E4F94858F4D8868496B1D"/>
        <w:category>
          <w:name w:val="常规"/>
          <w:gallery w:val="placeholder"/>
        </w:category>
        <w:types>
          <w:type w:val="bbPlcHdr"/>
        </w:types>
        <w:behaviors>
          <w:behavior w:val="content"/>
        </w:behaviors>
        <w:guid w:val="{4B1A231B-D16A-4A97-8067-BD7330C76952}"/>
      </w:docPartPr>
      <w:docPartBody>
        <w:p w:rsidR="00B6056D" w:rsidRDefault="00B6056D" w:rsidP="00B6056D">
          <w:pPr>
            <w:pStyle w:val="68E60A54E40E4F94858F4D8868496B1D"/>
          </w:pPr>
          <w:r>
            <w:rPr>
              <w:rStyle w:val="placeholder1Char"/>
              <w:rFonts w:hint="eastAsia"/>
            </w:rPr>
            <w:t>____________</w:t>
          </w:r>
        </w:p>
      </w:docPartBody>
    </w:docPart>
    <w:docPart>
      <w:docPartPr>
        <w:name w:val="B73F29163EDE498980AAFA7E24681FFD"/>
        <w:category>
          <w:name w:val="常规"/>
          <w:gallery w:val="placeholder"/>
        </w:category>
        <w:types>
          <w:type w:val="bbPlcHdr"/>
        </w:types>
        <w:behaviors>
          <w:behavior w:val="content"/>
        </w:behaviors>
        <w:guid w:val="{8034BE9E-583F-498F-96A1-CDE2F8407452}"/>
      </w:docPartPr>
      <w:docPartBody>
        <w:p w:rsidR="00B6056D" w:rsidRDefault="00B6056D" w:rsidP="00B6056D">
          <w:pPr>
            <w:pStyle w:val="B73F29163EDE498980AAFA7E24681FFD"/>
          </w:pPr>
          <w:r>
            <w:rPr>
              <w:rStyle w:val="placeholder1Char"/>
              <w:rFonts w:hint="eastAsia"/>
            </w:rPr>
            <w:t>____________</w:t>
          </w:r>
        </w:p>
      </w:docPartBody>
    </w:docPart>
    <w:docPart>
      <w:docPartPr>
        <w:name w:val="3A8B40DC35D14EA1ABD65D185A473689"/>
        <w:category>
          <w:name w:val="常规"/>
          <w:gallery w:val="placeholder"/>
        </w:category>
        <w:types>
          <w:type w:val="bbPlcHdr"/>
        </w:types>
        <w:behaviors>
          <w:behavior w:val="content"/>
        </w:behaviors>
        <w:guid w:val="{BFB9F174-D5EE-4399-84BB-5C9301706426}"/>
      </w:docPartPr>
      <w:docPartBody>
        <w:p w:rsidR="00B6056D" w:rsidRDefault="00B6056D" w:rsidP="00B6056D">
          <w:pPr>
            <w:pStyle w:val="3A8B40DC35D14EA1ABD65D185A473689"/>
          </w:pPr>
          <w:r>
            <w:rPr>
              <w:rStyle w:val="placeholder1Char"/>
              <w:rFonts w:hint="eastAsia"/>
            </w:rPr>
            <w:t>____________</w:t>
          </w:r>
        </w:p>
      </w:docPartBody>
    </w:docPart>
    <w:docPart>
      <w:docPartPr>
        <w:name w:val="224701D3D03346FCB3F440C323D1389D"/>
        <w:category>
          <w:name w:val="常规"/>
          <w:gallery w:val="placeholder"/>
        </w:category>
        <w:types>
          <w:type w:val="bbPlcHdr"/>
        </w:types>
        <w:behaviors>
          <w:behavior w:val="content"/>
        </w:behaviors>
        <w:guid w:val="{57E6298C-8C92-4820-9D35-AF1337409D84}"/>
      </w:docPartPr>
      <w:docPartBody>
        <w:p w:rsidR="00B6056D" w:rsidRDefault="00B6056D" w:rsidP="00B6056D">
          <w:pPr>
            <w:pStyle w:val="224701D3D03346FCB3F440C323D1389D"/>
          </w:pPr>
          <w:r>
            <w:rPr>
              <w:rStyle w:val="placeholder1Char"/>
              <w:rFonts w:hint="eastAsia"/>
            </w:rPr>
            <w:t>____________</w:t>
          </w:r>
        </w:p>
      </w:docPartBody>
    </w:docPart>
    <w:docPart>
      <w:docPartPr>
        <w:name w:val="7A7BF729BD334F19BB0D3281E65BDD49"/>
        <w:category>
          <w:name w:val="常规"/>
          <w:gallery w:val="placeholder"/>
        </w:category>
        <w:types>
          <w:type w:val="bbPlcHdr"/>
        </w:types>
        <w:behaviors>
          <w:behavior w:val="content"/>
        </w:behaviors>
        <w:guid w:val="{A0AA29C0-921A-466B-90B0-88F7EE8B856B}"/>
      </w:docPartPr>
      <w:docPartBody>
        <w:p w:rsidR="00B6056D" w:rsidRDefault="00B6056D" w:rsidP="00B6056D">
          <w:pPr>
            <w:pStyle w:val="7A7BF729BD334F19BB0D3281E65BDD49"/>
          </w:pPr>
          <w:r>
            <w:rPr>
              <w:rStyle w:val="placeholder1Char"/>
              <w:rFonts w:hint="eastAsia"/>
            </w:rPr>
            <w:t>____________</w:t>
          </w:r>
        </w:p>
      </w:docPartBody>
    </w:docPart>
    <w:docPart>
      <w:docPartPr>
        <w:name w:val="D12FC146EA6642EBBCCBFCBF561C2771"/>
        <w:category>
          <w:name w:val="常规"/>
          <w:gallery w:val="placeholder"/>
        </w:category>
        <w:types>
          <w:type w:val="bbPlcHdr"/>
        </w:types>
        <w:behaviors>
          <w:behavior w:val="content"/>
        </w:behaviors>
        <w:guid w:val="{55C5D6FF-04ED-40D4-BC94-4EC1E72967C3}"/>
      </w:docPartPr>
      <w:docPartBody>
        <w:p w:rsidR="00B6056D" w:rsidRDefault="00B6056D" w:rsidP="00B6056D">
          <w:pPr>
            <w:pStyle w:val="D12FC146EA6642EBBCCBFCBF561C2771"/>
          </w:pPr>
          <w:r>
            <w:rPr>
              <w:rStyle w:val="placeholder1Char"/>
              <w:rFonts w:hint="eastAsia"/>
            </w:rPr>
            <w:t>____________</w:t>
          </w:r>
        </w:p>
      </w:docPartBody>
    </w:docPart>
    <w:docPart>
      <w:docPartPr>
        <w:name w:val="FB4A290A37F449F2B7B62749CD0DEC51"/>
        <w:category>
          <w:name w:val="常规"/>
          <w:gallery w:val="placeholder"/>
        </w:category>
        <w:types>
          <w:type w:val="bbPlcHdr"/>
        </w:types>
        <w:behaviors>
          <w:behavior w:val="content"/>
        </w:behaviors>
        <w:guid w:val="{E201C9B8-F36D-46A5-85CA-3ED57AC9BF87}"/>
      </w:docPartPr>
      <w:docPartBody>
        <w:p w:rsidR="00B6056D" w:rsidRDefault="00B6056D" w:rsidP="00B6056D">
          <w:pPr>
            <w:pStyle w:val="FB4A290A37F449F2B7B62749CD0DEC51"/>
          </w:pPr>
          <w:r>
            <w:rPr>
              <w:rStyle w:val="placeholder1Char"/>
              <w:rFonts w:hint="eastAsia"/>
            </w:rPr>
            <w:t>____________</w:t>
          </w:r>
        </w:p>
      </w:docPartBody>
    </w:docPart>
    <w:docPart>
      <w:docPartPr>
        <w:name w:val="CEEEDED77B27440893C085AD8F815607"/>
        <w:category>
          <w:name w:val="常规"/>
          <w:gallery w:val="placeholder"/>
        </w:category>
        <w:types>
          <w:type w:val="bbPlcHdr"/>
        </w:types>
        <w:behaviors>
          <w:behavior w:val="content"/>
        </w:behaviors>
        <w:guid w:val="{1EAE1B5A-B910-4A24-9058-D09EE2C67409}"/>
      </w:docPartPr>
      <w:docPartBody>
        <w:p w:rsidR="00B6056D" w:rsidRDefault="00B6056D" w:rsidP="00B6056D">
          <w:pPr>
            <w:pStyle w:val="CEEEDED77B27440893C085AD8F815607"/>
          </w:pPr>
          <w:r>
            <w:rPr>
              <w:rStyle w:val="placeholder1Char"/>
              <w:rFonts w:hint="eastAsia"/>
            </w:rPr>
            <w:t>____________</w:t>
          </w:r>
        </w:p>
      </w:docPartBody>
    </w:docPart>
    <w:docPart>
      <w:docPartPr>
        <w:name w:val="1F9FEEA375E44B8295EFC194A3018CB0"/>
        <w:category>
          <w:name w:val="常规"/>
          <w:gallery w:val="placeholder"/>
        </w:category>
        <w:types>
          <w:type w:val="bbPlcHdr"/>
        </w:types>
        <w:behaviors>
          <w:behavior w:val="content"/>
        </w:behaviors>
        <w:guid w:val="{89F06A2C-5681-4080-B212-6F35F932D528}"/>
      </w:docPartPr>
      <w:docPartBody>
        <w:p w:rsidR="00B6056D" w:rsidRDefault="00B6056D" w:rsidP="00B6056D">
          <w:pPr>
            <w:pStyle w:val="1F9FEEA375E44B8295EFC194A3018CB0"/>
          </w:pPr>
          <w:r>
            <w:rPr>
              <w:rStyle w:val="placeholder1Char"/>
              <w:rFonts w:hint="eastAsia"/>
            </w:rPr>
            <w:t>____________</w:t>
          </w:r>
        </w:p>
      </w:docPartBody>
    </w:docPart>
    <w:docPart>
      <w:docPartPr>
        <w:name w:val="691954E324D94404968FDB2FF2AC4D1F"/>
        <w:category>
          <w:name w:val="常规"/>
          <w:gallery w:val="placeholder"/>
        </w:category>
        <w:types>
          <w:type w:val="bbPlcHdr"/>
        </w:types>
        <w:behaviors>
          <w:behavior w:val="content"/>
        </w:behaviors>
        <w:guid w:val="{6981B919-D985-4422-91E1-2C182F2C8D4D}"/>
      </w:docPartPr>
      <w:docPartBody>
        <w:p w:rsidR="00B6056D" w:rsidRDefault="00B6056D" w:rsidP="00B6056D">
          <w:pPr>
            <w:pStyle w:val="691954E324D94404968FDB2FF2AC4D1F"/>
          </w:pPr>
          <w:r>
            <w:rPr>
              <w:rStyle w:val="placeholder1Char"/>
              <w:rFonts w:hint="eastAsia"/>
            </w:rPr>
            <w:t>____________</w:t>
          </w:r>
        </w:p>
      </w:docPartBody>
    </w:docPart>
    <w:docPart>
      <w:docPartPr>
        <w:name w:val="C0C20EF8D6E44013A13AC5B64CDF5869"/>
        <w:category>
          <w:name w:val="常规"/>
          <w:gallery w:val="placeholder"/>
        </w:category>
        <w:types>
          <w:type w:val="bbPlcHdr"/>
        </w:types>
        <w:behaviors>
          <w:behavior w:val="content"/>
        </w:behaviors>
        <w:guid w:val="{954E9579-FBA1-4666-8AB4-5D7D9C720509}"/>
      </w:docPartPr>
      <w:docPartBody>
        <w:p w:rsidR="00B6056D" w:rsidRDefault="00B6056D" w:rsidP="00B6056D">
          <w:pPr>
            <w:pStyle w:val="C0C20EF8D6E44013A13AC5B64CDF5869"/>
          </w:pPr>
          <w:r>
            <w:rPr>
              <w:rStyle w:val="placeholder1Char"/>
              <w:rFonts w:hint="eastAsia"/>
            </w:rPr>
            <w:t>____________</w:t>
          </w:r>
        </w:p>
      </w:docPartBody>
    </w:docPart>
    <w:docPart>
      <w:docPartPr>
        <w:name w:val="CF3BBEFBA2BC4E5BB6F53A1C392C9651"/>
        <w:category>
          <w:name w:val="常规"/>
          <w:gallery w:val="placeholder"/>
        </w:category>
        <w:types>
          <w:type w:val="bbPlcHdr"/>
        </w:types>
        <w:behaviors>
          <w:behavior w:val="content"/>
        </w:behaviors>
        <w:guid w:val="{285FB0BF-3DF3-4D53-816A-26BFA23AE947}"/>
      </w:docPartPr>
      <w:docPartBody>
        <w:p w:rsidR="00B6056D" w:rsidRDefault="00B6056D" w:rsidP="00B6056D">
          <w:pPr>
            <w:pStyle w:val="CF3BBEFBA2BC4E5BB6F53A1C392C9651"/>
          </w:pPr>
          <w:r>
            <w:rPr>
              <w:rStyle w:val="placeholder1Char"/>
              <w:rFonts w:hint="eastAsia"/>
            </w:rPr>
            <w:t>____________</w:t>
          </w:r>
        </w:p>
      </w:docPartBody>
    </w:docPart>
    <w:docPart>
      <w:docPartPr>
        <w:name w:val="BB70242394ED41119651827C57D3024A"/>
        <w:category>
          <w:name w:val="常规"/>
          <w:gallery w:val="placeholder"/>
        </w:category>
        <w:types>
          <w:type w:val="bbPlcHdr"/>
        </w:types>
        <w:behaviors>
          <w:behavior w:val="content"/>
        </w:behaviors>
        <w:guid w:val="{9C407C85-22E7-475F-913A-9AF4C4A17547}"/>
      </w:docPartPr>
      <w:docPartBody>
        <w:p w:rsidR="00B6056D" w:rsidRDefault="00B6056D" w:rsidP="00B6056D">
          <w:pPr>
            <w:pStyle w:val="BB70242394ED41119651827C57D3024A"/>
          </w:pPr>
          <w:r>
            <w:rPr>
              <w:rStyle w:val="placeholder1Char"/>
              <w:rFonts w:hint="eastAsia"/>
            </w:rPr>
            <w:t>____________</w:t>
          </w:r>
        </w:p>
      </w:docPartBody>
    </w:docPart>
    <w:docPart>
      <w:docPartPr>
        <w:name w:val="5AA3EB19875E4EFE8F3D9861D2D2E136"/>
        <w:category>
          <w:name w:val="常规"/>
          <w:gallery w:val="placeholder"/>
        </w:category>
        <w:types>
          <w:type w:val="bbPlcHdr"/>
        </w:types>
        <w:behaviors>
          <w:behavior w:val="content"/>
        </w:behaviors>
        <w:guid w:val="{1B08DC78-78D2-481E-8BCD-B6F53BC94596}"/>
      </w:docPartPr>
      <w:docPartBody>
        <w:p w:rsidR="00B6056D" w:rsidRDefault="00B6056D" w:rsidP="00B6056D">
          <w:pPr>
            <w:pStyle w:val="5AA3EB19875E4EFE8F3D9861D2D2E136"/>
          </w:pPr>
          <w:r>
            <w:rPr>
              <w:rStyle w:val="placeholder1Char"/>
              <w:rFonts w:hint="eastAsia"/>
            </w:rPr>
            <w:t>____________</w:t>
          </w:r>
        </w:p>
      </w:docPartBody>
    </w:docPart>
    <w:docPart>
      <w:docPartPr>
        <w:name w:val="548C424DC0ED4768982DE1DD46A6E1CB"/>
        <w:category>
          <w:name w:val="常规"/>
          <w:gallery w:val="placeholder"/>
        </w:category>
        <w:types>
          <w:type w:val="bbPlcHdr"/>
        </w:types>
        <w:behaviors>
          <w:behavior w:val="content"/>
        </w:behaviors>
        <w:guid w:val="{AC44383E-FDC1-421B-BA40-8E1309BDB413}"/>
      </w:docPartPr>
      <w:docPartBody>
        <w:p w:rsidR="00B6056D" w:rsidRDefault="00B6056D" w:rsidP="00B6056D">
          <w:pPr>
            <w:pStyle w:val="548C424DC0ED4768982DE1DD46A6E1CB"/>
          </w:pPr>
          <w:r>
            <w:rPr>
              <w:rStyle w:val="placeholder1Char"/>
              <w:rFonts w:hint="eastAsia"/>
            </w:rPr>
            <w:t>____________</w:t>
          </w:r>
        </w:p>
      </w:docPartBody>
    </w:docPart>
    <w:docPart>
      <w:docPartPr>
        <w:name w:val="EA2FF85680924CB7B276A761603B732C"/>
        <w:category>
          <w:name w:val="常规"/>
          <w:gallery w:val="placeholder"/>
        </w:category>
        <w:types>
          <w:type w:val="bbPlcHdr"/>
        </w:types>
        <w:behaviors>
          <w:behavior w:val="content"/>
        </w:behaviors>
        <w:guid w:val="{C5CF16D4-A488-4FB3-93F3-9193674BB0B6}"/>
      </w:docPartPr>
      <w:docPartBody>
        <w:p w:rsidR="00B6056D" w:rsidRDefault="00B6056D" w:rsidP="00B6056D">
          <w:pPr>
            <w:pStyle w:val="EA2FF85680924CB7B276A761603B732C"/>
          </w:pPr>
          <w:r>
            <w:rPr>
              <w:rStyle w:val="placeholder1Char"/>
              <w:rFonts w:hint="eastAsia"/>
            </w:rPr>
            <w:t>____________</w:t>
          </w:r>
        </w:p>
      </w:docPartBody>
    </w:docPart>
    <w:docPart>
      <w:docPartPr>
        <w:name w:val="37BA14B026E541EE8F049EF5C9E6A4FD"/>
        <w:category>
          <w:name w:val="常规"/>
          <w:gallery w:val="placeholder"/>
        </w:category>
        <w:types>
          <w:type w:val="bbPlcHdr"/>
        </w:types>
        <w:behaviors>
          <w:behavior w:val="content"/>
        </w:behaviors>
        <w:guid w:val="{07362F7F-251F-4273-A698-111E3CBF50FF}"/>
      </w:docPartPr>
      <w:docPartBody>
        <w:p w:rsidR="00B6056D" w:rsidRDefault="00B6056D" w:rsidP="00B6056D">
          <w:pPr>
            <w:pStyle w:val="37BA14B026E541EE8F049EF5C9E6A4FD"/>
          </w:pPr>
          <w:r>
            <w:rPr>
              <w:rStyle w:val="placeholder1Char"/>
              <w:rFonts w:hint="eastAsia"/>
            </w:rPr>
            <w:t>____________</w:t>
          </w:r>
        </w:p>
      </w:docPartBody>
    </w:docPart>
    <w:docPart>
      <w:docPartPr>
        <w:name w:val="80553A18812D48D9B390408694B07952"/>
        <w:category>
          <w:name w:val="常规"/>
          <w:gallery w:val="placeholder"/>
        </w:category>
        <w:types>
          <w:type w:val="bbPlcHdr"/>
        </w:types>
        <w:behaviors>
          <w:behavior w:val="content"/>
        </w:behaviors>
        <w:guid w:val="{06BEC334-A7AE-41FE-B35A-E992C5CFC808}"/>
      </w:docPartPr>
      <w:docPartBody>
        <w:p w:rsidR="00B6056D" w:rsidRDefault="00B6056D" w:rsidP="00B6056D">
          <w:pPr>
            <w:pStyle w:val="80553A18812D48D9B390408694B07952"/>
          </w:pPr>
          <w:r>
            <w:rPr>
              <w:rStyle w:val="placeholder1Char"/>
              <w:rFonts w:hint="eastAsia"/>
            </w:rPr>
            <w:t>____________</w:t>
          </w:r>
        </w:p>
      </w:docPartBody>
    </w:docPart>
    <w:docPart>
      <w:docPartPr>
        <w:name w:val="4242BFD3611D4B428A21D2CE26C0EB0C"/>
        <w:category>
          <w:name w:val="常规"/>
          <w:gallery w:val="placeholder"/>
        </w:category>
        <w:types>
          <w:type w:val="bbPlcHdr"/>
        </w:types>
        <w:behaviors>
          <w:behavior w:val="content"/>
        </w:behaviors>
        <w:guid w:val="{40944A80-C04E-423E-8061-5BA058B92297}"/>
      </w:docPartPr>
      <w:docPartBody>
        <w:p w:rsidR="00B6056D" w:rsidRDefault="00B6056D" w:rsidP="00B6056D">
          <w:pPr>
            <w:pStyle w:val="4242BFD3611D4B428A21D2CE26C0EB0C"/>
          </w:pPr>
          <w:r>
            <w:rPr>
              <w:rStyle w:val="placeholder1Char"/>
              <w:rFonts w:hint="eastAsia"/>
            </w:rPr>
            <w:t>____________</w:t>
          </w:r>
        </w:p>
      </w:docPartBody>
    </w:docPart>
    <w:docPart>
      <w:docPartPr>
        <w:name w:val="60466640317F4EC689AC1E7AFCB419A8"/>
        <w:category>
          <w:name w:val="常规"/>
          <w:gallery w:val="placeholder"/>
        </w:category>
        <w:types>
          <w:type w:val="bbPlcHdr"/>
        </w:types>
        <w:behaviors>
          <w:behavior w:val="content"/>
        </w:behaviors>
        <w:guid w:val="{BE06F87D-6829-4A27-A5C7-5305C92E5F4C}"/>
      </w:docPartPr>
      <w:docPartBody>
        <w:p w:rsidR="00B6056D" w:rsidRDefault="00B6056D" w:rsidP="00B6056D">
          <w:pPr>
            <w:pStyle w:val="60466640317F4EC689AC1E7AFCB419A8"/>
          </w:pPr>
          <w:r>
            <w:rPr>
              <w:rStyle w:val="placeholder1Char"/>
              <w:rFonts w:hint="eastAsia"/>
            </w:rPr>
            <w:t>____________</w:t>
          </w:r>
        </w:p>
      </w:docPartBody>
    </w:docPart>
    <w:docPart>
      <w:docPartPr>
        <w:name w:val="5FE870C41653446CA2A6DB5E242C7C60"/>
        <w:category>
          <w:name w:val="常规"/>
          <w:gallery w:val="placeholder"/>
        </w:category>
        <w:types>
          <w:type w:val="bbPlcHdr"/>
        </w:types>
        <w:behaviors>
          <w:behavior w:val="content"/>
        </w:behaviors>
        <w:guid w:val="{A439AF61-3C83-4337-B1B9-0CAD88795F8C}"/>
      </w:docPartPr>
      <w:docPartBody>
        <w:p w:rsidR="00B6056D" w:rsidRDefault="00B6056D" w:rsidP="00B6056D">
          <w:pPr>
            <w:pStyle w:val="5FE870C41653446CA2A6DB5E242C7C60"/>
          </w:pPr>
          <w:r>
            <w:rPr>
              <w:rStyle w:val="placeholder1Char"/>
              <w:rFonts w:hint="eastAsia"/>
            </w:rPr>
            <w:t>____________</w:t>
          </w:r>
        </w:p>
      </w:docPartBody>
    </w:docPart>
    <w:docPart>
      <w:docPartPr>
        <w:name w:val="943F2892331D4DFEA578BD1DA372F46B"/>
        <w:category>
          <w:name w:val="常规"/>
          <w:gallery w:val="placeholder"/>
        </w:category>
        <w:types>
          <w:type w:val="bbPlcHdr"/>
        </w:types>
        <w:behaviors>
          <w:behavior w:val="content"/>
        </w:behaviors>
        <w:guid w:val="{F459ABB4-9046-49DA-BAC5-9D5376813871}"/>
      </w:docPartPr>
      <w:docPartBody>
        <w:p w:rsidR="00B6056D" w:rsidRDefault="00B6056D" w:rsidP="00B6056D">
          <w:pPr>
            <w:pStyle w:val="943F2892331D4DFEA578BD1DA372F46B"/>
          </w:pPr>
          <w:r>
            <w:rPr>
              <w:rStyle w:val="placeholder1Char"/>
              <w:rFonts w:hint="eastAsia"/>
            </w:rPr>
            <w:t>____________</w:t>
          </w:r>
        </w:p>
      </w:docPartBody>
    </w:docPart>
    <w:docPart>
      <w:docPartPr>
        <w:name w:val="3DB3B1368CF54E4C850BD6AED4C96AA0"/>
        <w:category>
          <w:name w:val="常规"/>
          <w:gallery w:val="placeholder"/>
        </w:category>
        <w:types>
          <w:type w:val="bbPlcHdr"/>
        </w:types>
        <w:behaviors>
          <w:behavior w:val="content"/>
        </w:behaviors>
        <w:guid w:val="{BA8963AB-3DD4-42CA-9821-096D8E4326E6}"/>
      </w:docPartPr>
      <w:docPartBody>
        <w:p w:rsidR="00B6056D" w:rsidRDefault="00B6056D" w:rsidP="00B6056D">
          <w:pPr>
            <w:pStyle w:val="3DB3B1368CF54E4C850BD6AED4C96AA0"/>
          </w:pPr>
          <w:r>
            <w:rPr>
              <w:rStyle w:val="placeholder1Char"/>
              <w:rFonts w:hint="eastAsia"/>
            </w:rPr>
            <w:t>____________</w:t>
          </w:r>
        </w:p>
      </w:docPartBody>
    </w:docPart>
    <w:docPart>
      <w:docPartPr>
        <w:name w:val="576503ECD3D44B36B96381A32233335C"/>
        <w:category>
          <w:name w:val="常规"/>
          <w:gallery w:val="placeholder"/>
        </w:category>
        <w:types>
          <w:type w:val="bbPlcHdr"/>
        </w:types>
        <w:behaviors>
          <w:behavior w:val="content"/>
        </w:behaviors>
        <w:guid w:val="{F6E7D24A-0B56-4808-87F4-2727D157FBC1}"/>
      </w:docPartPr>
      <w:docPartBody>
        <w:p w:rsidR="00B6056D" w:rsidRDefault="00B6056D" w:rsidP="00B6056D">
          <w:pPr>
            <w:pStyle w:val="576503ECD3D44B36B96381A32233335C"/>
          </w:pPr>
          <w:r>
            <w:rPr>
              <w:rStyle w:val="placeholder1Char"/>
              <w:rFonts w:hint="eastAsia"/>
            </w:rPr>
            <w:t>____________</w:t>
          </w:r>
        </w:p>
      </w:docPartBody>
    </w:docPart>
    <w:docPart>
      <w:docPartPr>
        <w:name w:val="E700729A797146D98FC2EE7B976356C8"/>
        <w:category>
          <w:name w:val="常规"/>
          <w:gallery w:val="placeholder"/>
        </w:category>
        <w:types>
          <w:type w:val="bbPlcHdr"/>
        </w:types>
        <w:behaviors>
          <w:behavior w:val="content"/>
        </w:behaviors>
        <w:guid w:val="{57D4CF9B-0D6F-42E9-B9CF-E3BCE20797B1}"/>
      </w:docPartPr>
      <w:docPartBody>
        <w:p w:rsidR="00B6056D" w:rsidRDefault="00B6056D" w:rsidP="00B6056D">
          <w:pPr>
            <w:pStyle w:val="E700729A797146D98FC2EE7B976356C8"/>
          </w:pPr>
          <w:r>
            <w:rPr>
              <w:rStyle w:val="placeholder1Char"/>
              <w:rFonts w:hint="eastAsia"/>
            </w:rPr>
            <w:t>____________</w:t>
          </w:r>
        </w:p>
      </w:docPartBody>
    </w:docPart>
    <w:docPart>
      <w:docPartPr>
        <w:name w:val="DB9BDFCA906A4B0DA952B0E3A738A8ED"/>
        <w:category>
          <w:name w:val="常规"/>
          <w:gallery w:val="placeholder"/>
        </w:category>
        <w:types>
          <w:type w:val="bbPlcHdr"/>
        </w:types>
        <w:behaviors>
          <w:behavior w:val="content"/>
        </w:behaviors>
        <w:guid w:val="{EE1348CE-2080-4D47-B26A-B2880C84F65B}"/>
      </w:docPartPr>
      <w:docPartBody>
        <w:p w:rsidR="00B6056D" w:rsidRDefault="00B6056D" w:rsidP="00B6056D">
          <w:pPr>
            <w:pStyle w:val="DB9BDFCA906A4B0DA952B0E3A738A8ED"/>
          </w:pPr>
          <w:r>
            <w:rPr>
              <w:rStyle w:val="placeholder1Char"/>
              <w:rFonts w:hint="eastAsia"/>
            </w:rPr>
            <w:t>____________</w:t>
          </w:r>
        </w:p>
      </w:docPartBody>
    </w:docPart>
    <w:docPart>
      <w:docPartPr>
        <w:name w:val="50691005745541AE95FE6864D95C0F49"/>
        <w:category>
          <w:name w:val="常规"/>
          <w:gallery w:val="placeholder"/>
        </w:category>
        <w:types>
          <w:type w:val="bbPlcHdr"/>
        </w:types>
        <w:behaviors>
          <w:behavior w:val="content"/>
        </w:behaviors>
        <w:guid w:val="{A640F1DF-B022-4508-B2E3-41E45E467DE3}"/>
      </w:docPartPr>
      <w:docPartBody>
        <w:p w:rsidR="00B6056D" w:rsidRDefault="00B6056D" w:rsidP="00B6056D">
          <w:pPr>
            <w:pStyle w:val="50691005745541AE95FE6864D95C0F49"/>
          </w:pPr>
          <w:r>
            <w:rPr>
              <w:rStyle w:val="placeholder1Char"/>
              <w:rFonts w:hint="eastAsia"/>
            </w:rPr>
            <w:t>____________</w:t>
          </w:r>
        </w:p>
      </w:docPartBody>
    </w:docPart>
    <w:docPart>
      <w:docPartPr>
        <w:name w:val="1754D4A000A24D6EB5BCF100396D34EB"/>
        <w:category>
          <w:name w:val="常规"/>
          <w:gallery w:val="placeholder"/>
        </w:category>
        <w:types>
          <w:type w:val="bbPlcHdr"/>
        </w:types>
        <w:behaviors>
          <w:behavior w:val="content"/>
        </w:behaviors>
        <w:guid w:val="{B0A2798F-B80D-4E29-84AD-68DBD001B60C}"/>
      </w:docPartPr>
      <w:docPartBody>
        <w:p w:rsidR="00B6056D" w:rsidRDefault="00B6056D" w:rsidP="00B6056D">
          <w:pPr>
            <w:pStyle w:val="1754D4A000A24D6EB5BCF100396D34EB"/>
          </w:pPr>
          <w:r>
            <w:rPr>
              <w:rStyle w:val="placeholder1Char"/>
              <w:rFonts w:hint="eastAsia"/>
            </w:rPr>
            <w:t>____________</w:t>
          </w:r>
        </w:p>
      </w:docPartBody>
    </w:docPart>
    <w:docPart>
      <w:docPartPr>
        <w:name w:val="D661AA2EE3954265AC10E021A105A695"/>
        <w:category>
          <w:name w:val="常规"/>
          <w:gallery w:val="placeholder"/>
        </w:category>
        <w:types>
          <w:type w:val="bbPlcHdr"/>
        </w:types>
        <w:behaviors>
          <w:behavior w:val="content"/>
        </w:behaviors>
        <w:guid w:val="{CCDD8B6C-5CE8-4F11-A076-98BF92CEE731}"/>
      </w:docPartPr>
      <w:docPartBody>
        <w:p w:rsidR="00B6056D" w:rsidRDefault="00B6056D" w:rsidP="00B6056D">
          <w:pPr>
            <w:pStyle w:val="D661AA2EE3954265AC10E021A105A695"/>
          </w:pPr>
          <w:r>
            <w:rPr>
              <w:rStyle w:val="placeholder1Char"/>
              <w:rFonts w:hint="eastAsia"/>
            </w:rPr>
            <w:t>____________</w:t>
          </w:r>
        </w:p>
      </w:docPartBody>
    </w:docPart>
    <w:docPart>
      <w:docPartPr>
        <w:name w:val="41A8AC1603774FBDA5CDCE466B15ECFF"/>
        <w:category>
          <w:name w:val="常规"/>
          <w:gallery w:val="placeholder"/>
        </w:category>
        <w:types>
          <w:type w:val="bbPlcHdr"/>
        </w:types>
        <w:behaviors>
          <w:behavior w:val="content"/>
        </w:behaviors>
        <w:guid w:val="{B7DC3C1A-F820-4E01-8ABF-7F28194B7D82}"/>
      </w:docPartPr>
      <w:docPartBody>
        <w:p w:rsidR="00B6056D" w:rsidRDefault="00B6056D" w:rsidP="00B6056D">
          <w:pPr>
            <w:pStyle w:val="41A8AC1603774FBDA5CDCE466B15ECFF"/>
          </w:pPr>
          <w:r>
            <w:rPr>
              <w:rStyle w:val="placeholder1Char"/>
              <w:rFonts w:hint="eastAsia"/>
            </w:rPr>
            <w:t>____________</w:t>
          </w:r>
        </w:p>
      </w:docPartBody>
    </w:docPart>
    <w:docPart>
      <w:docPartPr>
        <w:name w:val="2BB435CE72314391B2CC017F5F44AB3A"/>
        <w:category>
          <w:name w:val="常规"/>
          <w:gallery w:val="placeholder"/>
        </w:category>
        <w:types>
          <w:type w:val="bbPlcHdr"/>
        </w:types>
        <w:behaviors>
          <w:behavior w:val="content"/>
        </w:behaviors>
        <w:guid w:val="{BD309498-4861-4221-8760-08CFC131DA7F}"/>
      </w:docPartPr>
      <w:docPartBody>
        <w:p w:rsidR="00B6056D" w:rsidRDefault="00B6056D" w:rsidP="00B6056D">
          <w:pPr>
            <w:pStyle w:val="2BB435CE72314391B2CC017F5F44AB3A"/>
          </w:pPr>
          <w:r>
            <w:rPr>
              <w:rStyle w:val="placeholder1Char"/>
              <w:rFonts w:hint="eastAsia"/>
            </w:rPr>
            <w:t>____________</w:t>
          </w:r>
        </w:p>
      </w:docPartBody>
    </w:docPart>
    <w:docPart>
      <w:docPartPr>
        <w:name w:val="E54D1AD1660247F29AA169DF8A45222C"/>
        <w:category>
          <w:name w:val="常规"/>
          <w:gallery w:val="placeholder"/>
        </w:category>
        <w:types>
          <w:type w:val="bbPlcHdr"/>
        </w:types>
        <w:behaviors>
          <w:behavior w:val="content"/>
        </w:behaviors>
        <w:guid w:val="{77861399-E3D4-4686-BA3A-4E9372C95AD5}"/>
      </w:docPartPr>
      <w:docPartBody>
        <w:p w:rsidR="00B6056D" w:rsidRDefault="00B6056D" w:rsidP="00B6056D">
          <w:pPr>
            <w:pStyle w:val="E54D1AD1660247F29AA169DF8A45222C"/>
          </w:pPr>
          <w:r>
            <w:rPr>
              <w:rStyle w:val="placeholder1Char"/>
              <w:rFonts w:hint="eastAsia"/>
            </w:rPr>
            <w:t>____________</w:t>
          </w:r>
        </w:p>
      </w:docPartBody>
    </w:docPart>
    <w:docPart>
      <w:docPartPr>
        <w:name w:val="A61F7FE950A84E7EA4A27CB90ED9C50D"/>
        <w:category>
          <w:name w:val="常规"/>
          <w:gallery w:val="placeholder"/>
        </w:category>
        <w:types>
          <w:type w:val="bbPlcHdr"/>
        </w:types>
        <w:behaviors>
          <w:behavior w:val="content"/>
        </w:behaviors>
        <w:guid w:val="{DAF57EEC-2659-4E0D-9B98-01296D4B1AF9}"/>
      </w:docPartPr>
      <w:docPartBody>
        <w:p w:rsidR="00B6056D" w:rsidRDefault="00B6056D" w:rsidP="00B6056D">
          <w:pPr>
            <w:pStyle w:val="A61F7FE950A84E7EA4A27CB90ED9C50D"/>
          </w:pPr>
          <w:r>
            <w:rPr>
              <w:rStyle w:val="placeholder1Char"/>
              <w:rFonts w:hint="eastAsia"/>
            </w:rPr>
            <w:t>____________</w:t>
          </w:r>
        </w:p>
      </w:docPartBody>
    </w:docPart>
    <w:docPart>
      <w:docPartPr>
        <w:name w:val="C6B666342A6A439A81F8E92E6AC9523F"/>
        <w:category>
          <w:name w:val="常规"/>
          <w:gallery w:val="placeholder"/>
        </w:category>
        <w:types>
          <w:type w:val="bbPlcHdr"/>
        </w:types>
        <w:behaviors>
          <w:behavior w:val="content"/>
        </w:behaviors>
        <w:guid w:val="{FA9B19F8-5A57-4C2B-8A9C-77DAB97B1E6E}"/>
      </w:docPartPr>
      <w:docPartBody>
        <w:p w:rsidR="00B6056D" w:rsidRDefault="00B6056D" w:rsidP="00B6056D">
          <w:pPr>
            <w:pStyle w:val="C6B666342A6A439A81F8E92E6AC9523F"/>
          </w:pPr>
          <w:r>
            <w:rPr>
              <w:rStyle w:val="placeholder1Char"/>
              <w:rFonts w:hint="eastAsia"/>
            </w:rPr>
            <w:t>____________</w:t>
          </w:r>
        </w:p>
      </w:docPartBody>
    </w:docPart>
    <w:docPart>
      <w:docPartPr>
        <w:name w:val="F8F752DD8B574BF9AA86654CCD901307"/>
        <w:category>
          <w:name w:val="常规"/>
          <w:gallery w:val="placeholder"/>
        </w:category>
        <w:types>
          <w:type w:val="bbPlcHdr"/>
        </w:types>
        <w:behaviors>
          <w:behavior w:val="content"/>
        </w:behaviors>
        <w:guid w:val="{18915F85-BDFB-4F41-9898-527B54A2919C}"/>
      </w:docPartPr>
      <w:docPartBody>
        <w:p w:rsidR="00B6056D" w:rsidRDefault="00B6056D" w:rsidP="00B6056D">
          <w:pPr>
            <w:pStyle w:val="F8F752DD8B574BF9AA86654CCD901307"/>
          </w:pPr>
          <w:r>
            <w:rPr>
              <w:rStyle w:val="placeholder1Char"/>
              <w:rFonts w:hint="eastAsia"/>
            </w:rPr>
            <w:t>____________</w:t>
          </w:r>
        </w:p>
      </w:docPartBody>
    </w:docPart>
    <w:docPart>
      <w:docPartPr>
        <w:name w:val="DBA2C46A5466478FAB03A4DF1D681D4F"/>
        <w:category>
          <w:name w:val="常规"/>
          <w:gallery w:val="placeholder"/>
        </w:category>
        <w:types>
          <w:type w:val="bbPlcHdr"/>
        </w:types>
        <w:behaviors>
          <w:behavior w:val="content"/>
        </w:behaviors>
        <w:guid w:val="{E93A82E3-3FDC-43DD-8AA5-0CB992C57C98}"/>
      </w:docPartPr>
      <w:docPartBody>
        <w:p w:rsidR="00B6056D" w:rsidRDefault="00B6056D" w:rsidP="00B6056D">
          <w:pPr>
            <w:pStyle w:val="DBA2C46A5466478FAB03A4DF1D681D4F"/>
          </w:pPr>
          <w:r w:rsidRPr="00711F0E">
            <w:rPr>
              <w:rStyle w:val="placeholder1Char"/>
              <w:rFonts w:hint="eastAsia"/>
              <w:sz w:val="16"/>
              <w:szCs w:val="16"/>
            </w:rPr>
            <w:t>____</w:t>
          </w:r>
        </w:p>
      </w:docPartBody>
    </w:docPart>
    <w:docPart>
      <w:docPartPr>
        <w:name w:val="F63F8A745D4844DC8F6D72CF36754E56"/>
        <w:category>
          <w:name w:val="常规"/>
          <w:gallery w:val="placeholder"/>
        </w:category>
        <w:types>
          <w:type w:val="bbPlcHdr"/>
        </w:types>
        <w:behaviors>
          <w:behavior w:val="content"/>
        </w:behaviors>
        <w:guid w:val="{058A3C5E-B547-4ED6-A230-17798D99974C}"/>
      </w:docPartPr>
      <w:docPartBody>
        <w:p w:rsidR="00B6056D" w:rsidRDefault="00B6056D" w:rsidP="00B6056D">
          <w:pPr>
            <w:pStyle w:val="F63F8A745D4844DC8F6D72CF36754E56"/>
          </w:pPr>
          <w:r w:rsidRPr="00711F0E">
            <w:rPr>
              <w:rStyle w:val="placeholder1Char"/>
              <w:rFonts w:hint="eastAsia"/>
              <w:sz w:val="16"/>
              <w:szCs w:val="16"/>
            </w:rPr>
            <w:t>____</w:t>
          </w:r>
        </w:p>
      </w:docPartBody>
    </w:docPart>
    <w:docPart>
      <w:docPartPr>
        <w:name w:val="383582A0F62645A5B79BF7A1D052684F"/>
        <w:category>
          <w:name w:val="常规"/>
          <w:gallery w:val="placeholder"/>
        </w:category>
        <w:types>
          <w:type w:val="bbPlcHdr"/>
        </w:types>
        <w:behaviors>
          <w:behavior w:val="content"/>
        </w:behaviors>
        <w:guid w:val="{485797AC-EB57-486E-9F77-E5EA6679FB93}"/>
      </w:docPartPr>
      <w:docPartBody>
        <w:p w:rsidR="00B6056D" w:rsidRDefault="00B6056D" w:rsidP="00B6056D">
          <w:pPr>
            <w:pStyle w:val="383582A0F62645A5B79BF7A1D052684F"/>
          </w:pPr>
          <w:r w:rsidRPr="00711F0E">
            <w:rPr>
              <w:rStyle w:val="placeholder1Char"/>
              <w:rFonts w:hint="eastAsia"/>
              <w:sz w:val="16"/>
              <w:szCs w:val="16"/>
            </w:rPr>
            <w:t>____</w:t>
          </w:r>
        </w:p>
      </w:docPartBody>
    </w:docPart>
    <w:docPart>
      <w:docPartPr>
        <w:name w:val="5785A0A98F604F79B1035F3E5AE9623F"/>
        <w:category>
          <w:name w:val="常规"/>
          <w:gallery w:val="placeholder"/>
        </w:category>
        <w:types>
          <w:type w:val="bbPlcHdr"/>
        </w:types>
        <w:behaviors>
          <w:behavior w:val="content"/>
        </w:behaviors>
        <w:guid w:val="{DFB2E147-B6EE-477B-BCC5-407251298235}"/>
      </w:docPartPr>
      <w:docPartBody>
        <w:p w:rsidR="00B6056D" w:rsidRDefault="00B6056D" w:rsidP="00B6056D">
          <w:pPr>
            <w:pStyle w:val="5785A0A98F604F79B1035F3E5AE9623F"/>
          </w:pPr>
          <w:r w:rsidRPr="00711F0E">
            <w:rPr>
              <w:rStyle w:val="placeholder1Char"/>
              <w:rFonts w:hint="eastAsia"/>
              <w:sz w:val="16"/>
              <w:szCs w:val="16"/>
            </w:rPr>
            <w:t>____</w:t>
          </w:r>
        </w:p>
      </w:docPartBody>
    </w:docPart>
    <w:docPart>
      <w:docPartPr>
        <w:name w:val="2193FCA8DBC440FD8110CD8044A2ABBC"/>
        <w:category>
          <w:name w:val="常规"/>
          <w:gallery w:val="placeholder"/>
        </w:category>
        <w:types>
          <w:type w:val="bbPlcHdr"/>
        </w:types>
        <w:behaviors>
          <w:behavior w:val="content"/>
        </w:behaviors>
        <w:guid w:val="{153ABB83-AEB9-45B1-A91A-C55CB217A6F8}"/>
      </w:docPartPr>
      <w:docPartBody>
        <w:p w:rsidR="00B6056D" w:rsidRDefault="00B6056D" w:rsidP="00B6056D">
          <w:pPr>
            <w:pStyle w:val="2193FCA8DBC440FD8110CD8044A2ABBC"/>
          </w:pPr>
          <w:r w:rsidRPr="00711F0E">
            <w:rPr>
              <w:rStyle w:val="placeholder1Char"/>
              <w:rFonts w:hint="eastAsia"/>
              <w:sz w:val="16"/>
              <w:szCs w:val="16"/>
            </w:rPr>
            <w:t>____</w:t>
          </w:r>
        </w:p>
      </w:docPartBody>
    </w:docPart>
    <w:docPart>
      <w:docPartPr>
        <w:name w:val="1322B3EC84204B828E72CB2A77C08FD8"/>
        <w:category>
          <w:name w:val="常规"/>
          <w:gallery w:val="placeholder"/>
        </w:category>
        <w:types>
          <w:type w:val="bbPlcHdr"/>
        </w:types>
        <w:behaviors>
          <w:behavior w:val="content"/>
        </w:behaviors>
        <w:guid w:val="{07D8340E-C0B6-41EC-9FE0-C6080AEAE635}"/>
      </w:docPartPr>
      <w:docPartBody>
        <w:p w:rsidR="00B6056D" w:rsidRDefault="00B6056D" w:rsidP="00B6056D">
          <w:pPr>
            <w:pStyle w:val="1322B3EC84204B828E72CB2A77C08FD8"/>
          </w:pPr>
          <w:r w:rsidRPr="00711F0E">
            <w:rPr>
              <w:rStyle w:val="placeholder1Char"/>
              <w:rFonts w:hint="eastAsia"/>
              <w:sz w:val="16"/>
              <w:szCs w:val="16"/>
            </w:rPr>
            <w:t>____</w:t>
          </w:r>
        </w:p>
      </w:docPartBody>
    </w:docPart>
    <w:docPart>
      <w:docPartPr>
        <w:name w:val="45A2846A8DD9471B8CCC5214DE3523EA"/>
        <w:category>
          <w:name w:val="常规"/>
          <w:gallery w:val="placeholder"/>
        </w:category>
        <w:types>
          <w:type w:val="bbPlcHdr"/>
        </w:types>
        <w:behaviors>
          <w:behavior w:val="content"/>
        </w:behaviors>
        <w:guid w:val="{A9536F9B-21E2-482B-9BBD-2044D35F8D8B}"/>
      </w:docPartPr>
      <w:docPartBody>
        <w:p w:rsidR="00B6056D" w:rsidRDefault="00B6056D" w:rsidP="00B6056D">
          <w:pPr>
            <w:pStyle w:val="45A2846A8DD9471B8CCC5214DE3523EA"/>
          </w:pPr>
          <w:r w:rsidRPr="00711F0E">
            <w:rPr>
              <w:rStyle w:val="placeholder1Char"/>
              <w:rFonts w:hint="eastAsia"/>
              <w:sz w:val="16"/>
              <w:szCs w:val="16"/>
            </w:rPr>
            <w:t>____</w:t>
          </w:r>
        </w:p>
      </w:docPartBody>
    </w:docPart>
    <w:docPart>
      <w:docPartPr>
        <w:name w:val="64BFE59C0B214CA8A29AFF29B5C4A10F"/>
        <w:category>
          <w:name w:val="常规"/>
          <w:gallery w:val="placeholder"/>
        </w:category>
        <w:types>
          <w:type w:val="bbPlcHdr"/>
        </w:types>
        <w:behaviors>
          <w:behavior w:val="content"/>
        </w:behaviors>
        <w:guid w:val="{9325764A-6AEA-48AE-8C0B-C1C647807F21}"/>
      </w:docPartPr>
      <w:docPartBody>
        <w:p w:rsidR="00B6056D" w:rsidRDefault="00B6056D" w:rsidP="00B6056D">
          <w:pPr>
            <w:pStyle w:val="64BFE59C0B214CA8A29AFF29B5C4A10F"/>
          </w:pPr>
          <w:r w:rsidRPr="00711F0E">
            <w:rPr>
              <w:rStyle w:val="placeholder1Char"/>
              <w:rFonts w:hint="eastAsia"/>
              <w:sz w:val="16"/>
              <w:szCs w:val="16"/>
            </w:rPr>
            <w:t>____</w:t>
          </w:r>
        </w:p>
      </w:docPartBody>
    </w:docPart>
    <w:docPart>
      <w:docPartPr>
        <w:name w:val="03A3B8661F74406CAEE133AB9D4DF8CC"/>
        <w:category>
          <w:name w:val="常规"/>
          <w:gallery w:val="placeholder"/>
        </w:category>
        <w:types>
          <w:type w:val="bbPlcHdr"/>
        </w:types>
        <w:behaviors>
          <w:behavior w:val="content"/>
        </w:behaviors>
        <w:guid w:val="{97D27798-90B0-4632-8D33-4FCBA0E6761A}"/>
      </w:docPartPr>
      <w:docPartBody>
        <w:p w:rsidR="00B6056D" w:rsidRDefault="00B6056D" w:rsidP="00B6056D">
          <w:pPr>
            <w:pStyle w:val="03A3B8661F74406CAEE133AB9D4DF8CC"/>
          </w:pPr>
          <w:r w:rsidRPr="00711F0E">
            <w:rPr>
              <w:rStyle w:val="placeholder1Char"/>
              <w:rFonts w:hint="eastAsia"/>
              <w:sz w:val="16"/>
              <w:szCs w:val="16"/>
            </w:rPr>
            <w:t>____</w:t>
          </w:r>
        </w:p>
      </w:docPartBody>
    </w:docPart>
    <w:docPart>
      <w:docPartPr>
        <w:name w:val="3F62A89625854B7598A96FF26E16C48E"/>
        <w:category>
          <w:name w:val="常规"/>
          <w:gallery w:val="placeholder"/>
        </w:category>
        <w:types>
          <w:type w:val="bbPlcHdr"/>
        </w:types>
        <w:behaviors>
          <w:behavior w:val="content"/>
        </w:behaviors>
        <w:guid w:val="{A4041144-43BA-4B15-9D78-C5F4D8420615}"/>
      </w:docPartPr>
      <w:docPartBody>
        <w:p w:rsidR="00B6056D" w:rsidRDefault="00B6056D" w:rsidP="00B6056D">
          <w:pPr>
            <w:pStyle w:val="3F62A89625854B7598A96FF26E16C48E"/>
          </w:pPr>
          <w:r w:rsidRPr="00711F0E">
            <w:rPr>
              <w:rStyle w:val="placeholder1Char"/>
              <w:rFonts w:hint="eastAsia"/>
              <w:sz w:val="16"/>
              <w:szCs w:val="16"/>
            </w:rPr>
            <w:t>____</w:t>
          </w:r>
        </w:p>
      </w:docPartBody>
    </w:docPart>
    <w:docPart>
      <w:docPartPr>
        <w:name w:val="E652ADF2AFA5452EAC62B9EA66DAA0EE"/>
        <w:category>
          <w:name w:val="常规"/>
          <w:gallery w:val="placeholder"/>
        </w:category>
        <w:types>
          <w:type w:val="bbPlcHdr"/>
        </w:types>
        <w:behaviors>
          <w:behavior w:val="content"/>
        </w:behaviors>
        <w:guid w:val="{4BBC871C-155C-498F-BF2F-19ADFAEDBEE9}"/>
      </w:docPartPr>
      <w:docPartBody>
        <w:p w:rsidR="00B6056D" w:rsidRDefault="00B6056D" w:rsidP="00B6056D">
          <w:pPr>
            <w:pStyle w:val="E652ADF2AFA5452EAC62B9EA66DAA0EE"/>
          </w:pPr>
          <w:r w:rsidRPr="00711F0E">
            <w:rPr>
              <w:rStyle w:val="placeholder1Char"/>
              <w:rFonts w:hint="eastAsia"/>
              <w:sz w:val="16"/>
              <w:szCs w:val="16"/>
            </w:rPr>
            <w:t>____</w:t>
          </w:r>
        </w:p>
      </w:docPartBody>
    </w:docPart>
    <w:docPart>
      <w:docPartPr>
        <w:name w:val="E2331026B7454B63ACF0E022052BCCF2"/>
        <w:category>
          <w:name w:val="常规"/>
          <w:gallery w:val="placeholder"/>
        </w:category>
        <w:types>
          <w:type w:val="bbPlcHdr"/>
        </w:types>
        <w:behaviors>
          <w:behavior w:val="content"/>
        </w:behaviors>
        <w:guid w:val="{BFD10247-E875-4924-9505-7D3BE61389A8}"/>
      </w:docPartPr>
      <w:docPartBody>
        <w:p w:rsidR="00B6056D" w:rsidRDefault="00B6056D" w:rsidP="00B6056D">
          <w:pPr>
            <w:pStyle w:val="E2331026B7454B63ACF0E022052BCCF2"/>
          </w:pPr>
          <w:r w:rsidRPr="00711F0E">
            <w:rPr>
              <w:rStyle w:val="placeholder1Char"/>
              <w:rFonts w:hint="eastAsia"/>
              <w:sz w:val="16"/>
              <w:szCs w:val="16"/>
            </w:rPr>
            <w:t>____</w:t>
          </w:r>
        </w:p>
      </w:docPartBody>
    </w:docPart>
    <w:docPart>
      <w:docPartPr>
        <w:name w:val="D995226F7E0A479A86B259DC1AF591A2"/>
        <w:category>
          <w:name w:val="常规"/>
          <w:gallery w:val="placeholder"/>
        </w:category>
        <w:types>
          <w:type w:val="bbPlcHdr"/>
        </w:types>
        <w:behaviors>
          <w:behavior w:val="content"/>
        </w:behaviors>
        <w:guid w:val="{AAF8AD64-DCB7-44A1-8630-9CE4AB370D86}"/>
      </w:docPartPr>
      <w:docPartBody>
        <w:p w:rsidR="00B6056D" w:rsidRDefault="00B6056D" w:rsidP="00B6056D">
          <w:pPr>
            <w:pStyle w:val="D995226F7E0A479A86B259DC1AF591A2"/>
          </w:pPr>
          <w:r w:rsidRPr="00711F0E">
            <w:rPr>
              <w:rStyle w:val="placeholder1Char"/>
              <w:rFonts w:hint="eastAsia"/>
              <w:sz w:val="16"/>
              <w:szCs w:val="16"/>
            </w:rPr>
            <w:t>____</w:t>
          </w:r>
        </w:p>
      </w:docPartBody>
    </w:docPart>
    <w:docPart>
      <w:docPartPr>
        <w:name w:val="CEE2E3F7F2B1450188C5F1E94AC09B20"/>
        <w:category>
          <w:name w:val="常规"/>
          <w:gallery w:val="placeholder"/>
        </w:category>
        <w:types>
          <w:type w:val="bbPlcHdr"/>
        </w:types>
        <w:behaviors>
          <w:behavior w:val="content"/>
        </w:behaviors>
        <w:guid w:val="{0C7E4D87-538B-41AE-A800-A6506E0B8A2C}"/>
      </w:docPartPr>
      <w:docPartBody>
        <w:p w:rsidR="00B6056D" w:rsidRDefault="00B6056D" w:rsidP="00B6056D">
          <w:pPr>
            <w:pStyle w:val="CEE2E3F7F2B1450188C5F1E94AC09B20"/>
          </w:pPr>
          <w:r w:rsidRPr="00711F0E">
            <w:rPr>
              <w:rStyle w:val="placeholder1Char"/>
              <w:rFonts w:hint="eastAsia"/>
              <w:sz w:val="16"/>
              <w:szCs w:val="16"/>
            </w:rPr>
            <w:t>____</w:t>
          </w:r>
        </w:p>
      </w:docPartBody>
    </w:docPart>
    <w:docPart>
      <w:docPartPr>
        <w:name w:val="6DA3EF5BBE29411E9C7B996492A6D9BF"/>
        <w:category>
          <w:name w:val="常规"/>
          <w:gallery w:val="placeholder"/>
        </w:category>
        <w:types>
          <w:type w:val="bbPlcHdr"/>
        </w:types>
        <w:behaviors>
          <w:behavior w:val="content"/>
        </w:behaviors>
        <w:guid w:val="{B961F404-3ACB-4D64-AAEB-6D5D6CC13BC5}"/>
      </w:docPartPr>
      <w:docPartBody>
        <w:p w:rsidR="00B6056D" w:rsidRDefault="00B6056D" w:rsidP="00B6056D">
          <w:pPr>
            <w:pStyle w:val="6DA3EF5BBE29411E9C7B996492A6D9BF"/>
          </w:pPr>
          <w:r w:rsidRPr="00711F0E">
            <w:rPr>
              <w:rStyle w:val="placeholder1Char"/>
              <w:rFonts w:hint="eastAsia"/>
              <w:sz w:val="16"/>
              <w:szCs w:val="16"/>
            </w:rPr>
            <w:t>____</w:t>
          </w:r>
        </w:p>
      </w:docPartBody>
    </w:docPart>
    <w:docPart>
      <w:docPartPr>
        <w:name w:val="527B4D9FDD114180836D91046244EE31"/>
        <w:category>
          <w:name w:val="常规"/>
          <w:gallery w:val="placeholder"/>
        </w:category>
        <w:types>
          <w:type w:val="bbPlcHdr"/>
        </w:types>
        <w:behaviors>
          <w:behavior w:val="content"/>
        </w:behaviors>
        <w:guid w:val="{26FCDB80-F913-465F-85A7-1750D38C90C7}"/>
      </w:docPartPr>
      <w:docPartBody>
        <w:p w:rsidR="00B6056D" w:rsidRDefault="00B6056D" w:rsidP="00B6056D">
          <w:pPr>
            <w:pStyle w:val="527B4D9FDD114180836D91046244EE31"/>
          </w:pPr>
          <w:r w:rsidRPr="00711F0E">
            <w:rPr>
              <w:rStyle w:val="placeholder1Char"/>
              <w:rFonts w:hint="eastAsia"/>
              <w:sz w:val="16"/>
              <w:szCs w:val="16"/>
            </w:rPr>
            <w:t>____</w:t>
          </w:r>
        </w:p>
      </w:docPartBody>
    </w:docPart>
    <w:docPart>
      <w:docPartPr>
        <w:name w:val="96EBBFD9853F4B4C8BD36EE6F3B5B1F6"/>
        <w:category>
          <w:name w:val="常规"/>
          <w:gallery w:val="placeholder"/>
        </w:category>
        <w:types>
          <w:type w:val="bbPlcHdr"/>
        </w:types>
        <w:behaviors>
          <w:behavior w:val="content"/>
        </w:behaviors>
        <w:guid w:val="{F64E54EC-4AB4-488D-96AB-9EE5E12700CC}"/>
      </w:docPartPr>
      <w:docPartBody>
        <w:p w:rsidR="00B6056D" w:rsidRDefault="00B6056D" w:rsidP="00B6056D">
          <w:pPr>
            <w:pStyle w:val="96EBBFD9853F4B4C8BD36EE6F3B5B1F6"/>
          </w:pPr>
          <w:r w:rsidRPr="00711F0E">
            <w:rPr>
              <w:rStyle w:val="placeholder1Char"/>
              <w:rFonts w:hint="eastAsia"/>
              <w:sz w:val="16"/>
              <w:szCs w:val="16"/>
            </w:rPr>
            <w:t>____</w:t>
          </w:r>
        </w:p>
      </w:docPartBody>
    </w:docPart>
    <w:docPart>
      <w:docPartPr>
        <w:name w:val="01D7966B0B174AABB84053953F0C14BD"/>
        <w:category>
          <w:name w:val="常规"/>
          <w:gallery w:val="placeholder"/>
        </w:category>
        <w:types>
          <w:type w:val="bbPlcHdr"/>
        </w:types>
        <w:behaviors>
          <w:behavior w:val="content"/>
        </w:behaviors>
        <w:guid w:val="{420FD302-5398-4926-80C6-6A99C19C2DA8}"/>
      </w:docPartPr>
      <w:docPartBody>
        <w:p w:rsidR="00B6056D" w:rsidRDefault="00B6056D" w:rsidP="00B6056D">
          <w:pPr>
            <w:pStyle w:val="01D7966B0B174AABB84053953F0C14BD"/>
          </w:pPr>
          <w:r w:rsidRPr="00711F0E">
            <w:rPr>
              <w:rStyle w:val="placeholder1Char"/>
              <w:rFonts w:hint="eastAsia"/>
              <w:sz w:val="16"/>
              <w:szCs w:val="16"/>
            </w:rPr>
            <w:t>____</w:t>
          </w:r>
        </w:p>
      </w:docPartBody>
    </w:docPart>
    <w:docPart>
      <w:docPartPr>
        <w:name w:val="92CFF3EDF2BE4CCE82DC6DF95B4248D8"/>
        <w:category>
          <w:name w:val="常规"/>
          <w:gallery w:val="placeholder"/>
        </w:category>
        <w:types>
          <w:type w:val="bbPlcHdr"/>
        </w:types>
        <w:behaviors>
          <w:behavior w:val="content"/>
        </w:behaviors>
        <w:guid w:val="{8D37CF2D-9C7F-4448-A61C-F034F5A01078}"/>
      </w:docPartPr>
      <w:docPartBody>
        <w:p w:rsidR="00B6056D" w:rsidRDefault="00B6056D" w:rsidP="00B6056D">
          <w:pPr>
            <w:pStyle w:val="92CFF3EDF2BE4CCE82DC6DF95B4248D8"/>
          </w:pPr>
          <w:r w:rsidRPr="00711F0E">
            <w:rPr>
              <w:rStyle w:val="placeholder1Char"/>
              <w:rFonts w:hint="eastAsia"/>
              <w:sz w:val="16"/>
              <w:szCs w:val="16"/>
            </w:rPr>
            <w:t>____</w:t>
          </w:r>
        </w:p>
      </w:docPartBody>
    </w:docPart>
    <w:docPart>
      <w:docPartPr>
        <w:name w:val="57A78729949E4190A89C62D879267AEE"/>
        <w:category>
          <w:name w:val="常规"/>
          <w:gallery w:val="placeholder"/>
        </w:category>
        <w:types>
          <w:type w:val="bbPlcHdr"/>
        </w:types>
        <w:behaviors>
          <w:behavior w:val="content"/>
        </w:behaviors>
        <w:guid w:val="{795EE67F-3E6E-4EA9-BB64-9623941FDEE1}"/>
      </w:docPartPr>
      <w:docPartBody>
        <w:p w:rsidR="00B6056D" w:rsidRDefault="00B6056D" w:rsidP="00B6056D">
          <w:pPr>
            <w:pStyle w:val="57A78729949E4190A89C62D879267AEE"/>
          </w:pPr>
          <w:r w:rsidRPr="00711F0E">
            <w:rPr>
              <w:rStyle w:val="placeholder1Char"/>
              <w:rFonts w:hint="eastAsia"/>
              <w:sz w:val="16"/>
              <w:szCs w:val="16"/>
            </w:rPr>
            <w:t>____</w:t>
          </w:r>
        </w:p>
      </w:docPartBody>
    </w:docPart>
    <w:docPart>
      <w:docPartPr>
        <w:name w:val="B38C5CE8FE7D483C817519C397595401"/>
        <w:category>
          <w:name w:val="常规"/>
          <w:gallery w:val="placeholder"/>
        </w:category>
        <w:types>
          <w:type w:val="bbPlcHdr"/>
        </w:types>
        <w:behaviors>
          <w:behavior w:val="content"/>
        </w:behaviors>
        <w:guid w:val="{04BBA40C-9A81-4323-8091-DB7B0BA636BC}"/>
      </w:docPartPr>
      <w:docPartBody>
        <w:p w:rsidR="00B6056D" w:rsidRDefault="00B6056D" w:rsidP="00B6056D">
          <w:pPr>
            <w:pStyle w:val="B38C5CE8FE7D483C817519C397595401"/>
          </w:pPr>
          <w:r w:rsidRPr="00711F0E">
            <w:rPr>
              <w:rStyle w:val="placeholder1Char"/>
              <w:rFonts w:hint="eastAsia"/>
              <w:sz w:val="16"/>
              <w:szCs w:val="16"/>
            </w:rPr>
            <w:t>____</w:t>
          </w:r>
        </w:p>
      </w:docPartBody>
    </w:docPart>
    <w:docPart>
      <w:docPartPr>
        <w:name w:val="D76F9CDC57E74758827EB846322A5E77"/>
        <w:category>
          <w:name w:val="常规"/>
          <w:gallery w:val="placeholder"/>
        </w:category>
        <w:types>
          <w:type w:val="bbPlcHdr"/>
        </w:types>
        <w:behaviors>
          <w:behavior w:val="content"/>
        </w:behaviors>
        <w:guid w:val="{2F65FDB3-F70F-4DA6-B3D1-EEA7E19F490C}"/>
      </w:docPartPr>
      <w:docPartBody>
        <w:p w:rsidR="00B6056D" w:rsidRDefault="00B6056D" w:rsidP="00B6056D">
          <w:pPr>
            <w:pStyle w:val="D76F9CDC57E74758827EB846322A5E77"/>
          </w:pPr>
          <w:r w:rsidRPr="00711F0E">
            <w:rPr>
              <w:rStyle w:val="placeholder1Char"/>
              <w:rFonts w:hint="eastAsia"/>
              <w:sz w:val="16"/>
              <w:szCs w:val="16"/>
            </w:rPr>
            <w:t>____</w:t>
          </w:r>
        </w:p>
      </w:docPartBody>
    </w:docPart>
    <w:docPart>
      <w:docPartPr>
        <w:name w:val="B122101AE19A404EBD6CAC383CC87D12"/>
        <w:category>
          <w:name w:val="常规"/>
          <w:gallery w:val="placeholder"/>
        </w:category>
        <w:types>
          <w:type w:val="bbPlcHdr"/>
        </w:types>
        <w:behaviors>
          <w:behavior w:val="content"/>
        </w:behaviors>
        <w:guid w:val="{4EB2A443-53A9-46B1-BF2C-846B1E2F3AF2}"/>
      </w:docPartPr>
      <w:docPartBody>
        <w:p w:rsidR="00B6056D" w:rsidRDefault="00B6056D" w:rsidP="00B6056D">
          <w:pPr>
            <w:pStyle w:val="B122101AE19A404EBD6CAC383CC87D12"/>
          </w:pPr>
          <w:r w:rsidRPr="00711F0E">
            <w:rPr>
              <w:rStyle w:val="placeholder1Char"/>
              <w:rFonts w:hint="eastAsia"/>
              <w:sz w:val="16"/>
              <w:szCs w:val="16"/>
            </w:rPr>
            <w:t>____</w:t>
          </w:r>
        </w:p>
      </w:docPartBody>
    </w:docPart>
    <w:docPart>
      <w:docPartPr>
        <w:name w:val="976C10F561BB43FE99A5C30C60C00299"/>
        <w:category>
          <w:name w:val="常规"/>
          <w:gallery w:val="placeholder"/>
        </w:category>
        <w:types>
          <w:type w:val="bbPlcHdr"/>
        </w:types>
        <w:behaviors>
          <w:behavior w:val="content"/>
        </w:behaviors>
        <w:guid w:val="{57BE8EAE-F6CF-4641-B1FB-AC84A31413F0}"/>
      </w:docPartPr>
      <w:docPartBody>
        <w:p w:rsidR="00B6056D" w:rsidRDefault="00B6056D" w:rsidP="00B6056D">
          <w:pPr>
            <w:pStyle w:val="976C10F561BB43FE99A5C30C60C00299"/>
          </w:pPr>
          <w:r w:rsidRPr="00711F0E">
            <w:rPr>
              <w:rStyle w:val="placeholder1Char"/>
              <w:rFonts w:hint="eastAsia"/>
              <w:sz w:val="16"/>
              <w:szCs w:val="16"/>
            </w:rPr>
            <w:t>____</w:t>
          </w:r>
        </w:p>
      </w:docPartBody>
    </w:docPart>
    <w:docPart>
      <w:docPartPr>
        <w:name w:val="3967C5E9F9014BF1B0F4F6FD4C8544E6"/>
        <w:category>
          <w:name w:val="常规"/>
          <w:gallery w:val="placeholder"/>
        </w:category>
        <w:types>
          <w:type w:val="bbPlcHdr"/>
        </w:types>
        <w:behaviors>
          <w:behavior w:val="content"/>
        </w:behaviors>
        <w:guid w:val="{3764C1C7-DC55-44BA-8772-FC4455E931C8}"/>
      </w:docPartPr>
      <w:docPartBody>
        <w:p w:rsidR="00B6056D" w:rsidRDefault="00B6056D" w:rsidP="00B6056D">
          <w:pPr>
            <w:pStyle w:val="3967C5E9F9014BF1B0F4F6FD4C8544E6"/>
          </w:pPr>
          <w:r w:rsidRPr="00711F0E">
            <w:rPr>
              <w:rStyle w:val="placeholder1Char"/>
              <w:rFonts w:hint="eastAsia"/>
              <w:sz w:val="16"/>
              <w:szCs w:val="16"/>
            </w:rPr>
            <w:t>____</w:t>
          </w:r>
        </w:p>
      </w:docPartBody>
    </w:docPart>
    <w:docPart>
      <w:docPartPr>
        <w:name w:val="7A7D9BD3272B4019873ECD79E19882EE"/>
        <w:category>
          <w:name w:val="常规"/>
          <w:gallery w:val="placeholder"/>
        </w:category>
        <w:types>
          <w:type w:val="bbPlcHdr"/>
        </w:types>
        <w:behaviors>
          <w:behavior w:val="content"/>
        </w:behaviors>
        <w:guid w:val="{3EFCB060-3D1F-4F13-9984-8836E5D2F123}"/>
      </w:docPartPr>
      <w:docPartBody>
        <w:p w:rsidR="00B6056D" w:rsidRDefault="00B6056D" w:rsidP="00B6056D">
          <w:pPr>
            <w:pStyle w:val="7A7D9BD3272B4019873ECD79E19882EE"/>
          </w:pPr>
          <w:r w:rsidRPr="00711F0E">
            <w:rPr>
              <w:rStyle w:val="placeholder1Char"/>
              <w:rFonts w:hint="eastAsia"/>
              <w:sz w:val="16"/>
              <w:szCs w:val="16"/>
            </w:rPr>
            <w:t>____</w:t>
          </w:r>
        </w:p>
      </w:docPartBody>
    </w:docPart>
    <w:docPart>
      <w:docPartPr>
        <w:name w:val="3C8055879AAD4944BA5CCDDDFAE6335D"/>
        <w:category>
          <w:name w:val="常规"/>
          <w:gallery w:val="placeholder"/>
        </w:category>
        <w:types>
          <w:type w:val="bbPlcHdr"/>
        </w:types>
        <w:behaviors>
          <w:behavior w:val="content"/>
        </w:behaviors>
        <w:guid w:val="{5CBD888A-3F28-46AD-8DCE-7085B350320B}"/>
      </w:docPartPr>
      <w:docPartBody>
        <w:p w:rsidR="00B6056D" w:rsidRDefault="00B6056D" w:rsidP="00B6056D">
          <w:pPr>
            <w:pStyle w:val="3C8055879AAD4944BA5CCDDDFAE6335D"/>
          </w:pPr>
          <w:r w:rsidRPr="00711F0E">
            <w:rPr>
              <w:rStyle w:val="placeholder1Char"/>
              <w:rFonts w:hint="eastAsia"/>
              <w:sz w:val="16"/>
              <w:szCs w:val="16"/>
            </w:rPr>
            <w:t>____</w:t>
          </w:r>
        </w:p>
      </w:docPartBody>
    </w:docPart>
    <w:docPart>
      <w:docPartPr>
        <w:name w:val="ADEE9033C98F4DF0ABE7F66FCF801B65"/>
        <w:category>
          <w:name w:val="常规"/>
          <w:gallery w:val="placeholder"/>
        </w:category>
        <w:types>
          <w:type w:val="bbPlcHdr"/>
        </w:types>
        <w:behaviors>
          <w:behavior w:val="content"/>
        </w:behaviors>
        <w:guid w:val="{063E52F7-194B-42BC-9714-2FAA1505DD3F}"/>
      </w:docPartPr>
      <w:docPartBody>
        <w:p w:rsidR="00B6056D" w:rsidRDefault="00B6056D" w:rsidP="00B6056D">
          <w:pPr>
            <w:pStyle w:val="ADEE9033C98F4DF0ABE7F66FCF801B65"/>
          </w:pPr>
          <w:r w:rsidRPr="00711F0E">
            <w:rPr>
              <w:rStyle w:val="placeholder1Char"/>
              <w:rFonts w:hint="eastAsia"/>
              <w:sz w:val="16"/>
              <w:szCs w:val="16"/>
            </w:rPr>
            <w:t>____</w:t>
          </w:r>
        </w:p>
      </w:docPartBody>
    </w:docPart>
    <w:docPart>
      <w:docPartPr>
        <w:name w:val="24B09433C8ED4DC78FFFAB7C61BEDA7E"/>
        <w:category>
          <w:name w:val="常规"/>
          <w:gallery w:val="placeholder"/>
        </w:category>
        <w:types>
          <w:type w:val="bbPlcHdr"/>
        </w:types>
        <w:behaviors>
          <w:behavior w:val="content"/>
        </w:behaviors>
        <w:guid w:val="{234CA90D-173B-486E-8629-6D29B9D32317}"/>
      </w:docPartPr>
      <w:docPartBody>
        <w:p w:rsidR="00B6056D" w:rsidRDefault="00B6056D" w:rsidP="00B6056D">
          <w:pPr>
            <w:pStyle w:val="24B09433C8ED4DC78FFFAB7C61BEDA7E"/>
          </w:pPr>
          <w:r w:rsidRPr="00711F0E">
            <w:rPr>
              <w:rStyle w:val="placeholder1Char"/>
              <w:rFonts w:hint="eastAsia"/>
              <w:sz w:val="16"/>
              <w:szCs w:val="16"/>
            </w:rPr>
            <w:t>____</w:t>
          </w:r>
        </w:p>
      </w:docPartBody>
    </w:docPart>
    <w:docPart>
      <w:docPartPr>
        <w:name w:val="66CC340C493448D88174888D9F98890B"/>
        <w:category>
          <w:name w:val="常规"/>
          <w:gallery w:val="placeholder"/>
        </w:category>
        <w:types>
          <w:type w:val="bbPlcHdr"/>
        </w:types>
        <w:behaviors>
          <w:behavior w:val="content"/>
        </w:behaviors>
        <w:guid w:val="{F306DA5C-442F-46E7-8AE2-D90BB7E51C8C}"/>
      </w:docPartPr>
      <w:docPartBody>
        <w:p w:rsidR="00B6056D" w:rsidRDefault="00B6056D" w:rsidP="00B6056D">
          <w:pPr>
            <w:pStyle w:val="66CC340C493448D88174888D9F98890B"/>
          </w:pPr>
          <w:r w:rsidRPr="00711F0E">
            <w:rPr>
              <w:rStyle w:val="placeholder1Char"/>
              <w:rFonts w:hint="eastAsia"/>
              <w:sz w:val="16"/>
              <w:szCs w:val="16"/>
            </w:rPr>
            <w:t>____</w:t>
          </w:r>
        </w:p>
      </w:docPartBody>
    </w:docPart>
    <w:docPart>
      <w:docPartPr>
        <w:name w:val="184A876ADF03451D8806A32132B0DFD7"/>
        <w:category>
          <w:name w:val="常规"/>
          <w:gallery w:val="placeholder"/>
        </w:category>
        <w:types>
          <w:type w:val="bbPlcHdr"/>
        </w:types>
        <w:behaviors>
          <w:behavior w:val="content"/>
        </w:behaviors>
        <w:guid w:val="{D280C3AB-518D-4311-AC22-B92A3DFF9557}"/>
      </w:docPartPr>
      <w:docPartBody>
        <w:p w:rsidR="00B6056D" w:rsidRDefault="00B6056D" w:rsidP="00B6056D">
          <w:pPr>
            <w:pStyle w:val="184A876ADF03451D8806A32132B0DFD7"/>
          </w:pPr>
          <w:r w:rsidRPr="00711F0E">
            <w:rPr>
              <w:rStyle w:val="placeholder1Char"/>
              <w:rFonts w:hint="eastAsia"/>
              <w:sz w:val="16"/>
              <w:szCs w:val="16"/>
            </w:rPr>
            <w:t>____</w:t>
          </w:r>
        </w:p>
      </w:docPartBody>
    </w:docPart>
    <w:docPart>
      <w:docPartPr>
        <w:name w:val="6D05BC2A72C94BA98272F49C531CAFA8"/>
        <w:category>
          <w:name w:val="常规"/>
          <w:gallery w:val="placeholder"/>
        </w:category>
        <w:types>
          <w:type w:val="bbPlcHdr"/>
        </w:types>
        <w:behaviors>
          <w:behavior w:val="content"/>
        </w:behaviors>
        <w:guid w:val="{A715C87A-DA4E-464B-B91B-513AEF624D89}"/>
      </w:docPartPr>
      <w:docPartBody>
        <w:p w:rsidR="00B6056D" w:rsidRDefault="00B6056D" w:rsidP="00B6056D">
          <w:pPr>
            <w:pStyle w:val="6D05BC2A72C94BA98272F49C531CAFA8"/>
          </w:pPr>
          <w:r w:rsidRPr="00711F0E">
            <w:rPr>
              <w:rStyle w:val="placeholder1Char"/>
              <w:rFonts w:hint="eastAsia"/>
              <w:sz w:val="16"/>
              <w:szCs w:val="16"/>
            </w:rPr>
            <w:t>____</w:t>
          </w:r>
        </w:p>
      </w:docPartBody>
    </w:docPart>
    <w:docPart>
      <w:docPartPr>
        <w:name w:val="42FE99C49C6C4913978F5D4D893EB4D6"/>
        <w:category>
          <w:name w:val="常规"/>
          <w:gallery w:val="placeholder"/>
        </w:category>
        <w:types>
          <w:type w:val="bbPlcHdr"/>
        </w:types>
        <w:behaviors>
          <w:behavior w:val="content"/>
        </w:behaviors>
        <w:guid w:val="{FA6CC3BD-9838-4BBB-A138-281B6E2D1EE2}"/>
      </w:docPartPr>
      <w:docPartBody>
        <w:p w:rsidR="00B6056D" w:rsidRDefault="00B6056D" w:rsidP="00B6056D">
          <w:pPr>
            <w:pStyle w:val="42FE99C49C6C4913978F5D4D893EB4D6"/>
          </w:pPr>
          <w:r w:rsidRPr="00711F0E">
            <w:rPr>
              <w:rStyle w:val="placeholder1Char"/>
              <w:rFonts w:hint="eastAsia"/>
              <w:sz w:val="16"/>
              <w:szCs w:val="16"/>
            </w:rPr>
            <w:t>____</w:t>
          </w:r>
        </w:p>
      </w:docPartBody>
    </w:docPart>
    <w:docPart>
      <w:docPartPr>
        <w:name w:val="98347A32133942E9BDAE7E12CAA0225A"/>
        <w:category>
          <w:name w:val="常规"/>
          <w:gallery w:val="placeholder"/>
        </w:category>
        <w:types>
          <w:type w:val="bbPlcHdr"/>
        </w:types>
        <w:behaviors>
          <w:behavior w:val="content"/>
        </w:behaviors>
        <w:guid w:val="{AE56C620-58C7-4FF7-9948-01A8FCF5565F}"/>
      </w:docPartPr>
      <w:docPartBody>
        <w:p w:rsidR="00B6056D" w:rsidRDefault="00B6056D" w:rsidP="00B6056D">
          <w:pPr>
            <w:pStyle w:val="98347A32133942E9BDAE7E12CAA0225A"/>
          </w:pPr>
          <w:r w:rsidRPr="00711F0E">
            <w:rPr>
              <w:rStyle w:val="placeholder1Char"/>
              <w:rFonts w:hint="eastAsia"/>
              <w:sz w:val="16"/>
              <w:szCs w:val="16"/>
            </w:rPr>
            <w:t>____</w:t>
          </w:r>
        </w:p>
      </w:docPartBody>
    </w:docPart>
    <w:docPart>
      <w:docPartPr>
        <w:name w:val="53DB3B73020E4A299797B56CA1B959EA"/>
        <w:category>
          <w:name w:val="常规"/>
          <w:gallery w:val="placeholder"/>
        </w:category>
        <w:types>
          <w:type w:val="bbPlcHdr"/>
        </w:types>
        <w:behaviors>
          <w:behavior w:val="content"/>
        </w:behaviors>
        <w:guid w:val="{5B7D4EA8-110C-4E0C-8F77-C9993BF116B3}"/>
      </w:docPartPr>
      <w:docPartBody>
        <w:p w:rsidR="00B6056D" w:rsidRDefault="00B6056D" w:rsidP="00B6056D">
          <w:pPr>
            <w:pStyle w:val="53DB3B73020E4A299797B56CA1B959EA"/>
          </w:pPr>
          <w:r w:rsidRPr="00711F0E">
            <w:rPr>
              <w:rStyle w:val="placeholder1Char"/>
              <w:rFonts w:hint="eastAsia"/>
              <w:sz w:val="16"/>
              <w:szCs w:val="16"/>
            </w:rPr>
            <w:t>____</w:t>
          </w:r>
        </w:p>
      </w:docPartBody>
    </w:docPart>
    <w:docPart>
      <w:docPartPr>
        <w:name w:val="0502798E909E49568C37DDC5A4E8BEE7"/>
        <w:category>
          <w:name w:val="常规"/>
          <w:gallery w:val="placeholder"/>
        </w:category>
        <w:types>
          <w:type w:val="bbPlcHdr"/>
        </w:types>
        <w:behaviors>
          <w:behavior w:val="content"/>
        </w:behaviors>
        <w:guid w:val="{6B8ECB51-39AF-4751-A7B3-A7AAC0DF3D1C}"/>
      </w:docPartPr>
      <w:docPartBody>
        <w:p w:rsidR="00B6056D" w:rsidRDefault="00B6056D" w:rsidP="00B6056D">
          <w:pPr>
            <w:pStyle w:val="0502798E909E49568C37DDC5A4E8BEE7"/>
          </w:pPr>
          <w:r w:rsidRPr="00711F0E">
            <w:rPr>
              <w:rStyle w:val="placeholder1Char"/>
              <w:rFonts w:hint="eastAsia"/>
              <w:sz w:val="16"/>
              <w:szCs w:val="16"/>
            </w:rPr>
            <w:t>____</w:t>
          </w:r>
        </w:p>
      </w:docPartBody>
    </w:docPart>
    <w:docPart>
      <w:docPartPr>
        <w:name w:val="D9CF5E2226754C8F9176E976C237838C"/>
        <w:category>
          <w:name w:val="常规"/>
          <w:gallery w:val="placeholder"/>
        </w:category>
        <w:types>
          <w:type w:val="bbPlcHdr"/>
        </w:types>
        <w:behaviors>
          <w:behavior w:val="content"/>
        </w:behaviors>
        <w:guid w:val="{56D11910-999C-4A5D-8517-C7E9FFBDAE56}"/>
      </w:docPartPr>
      <w:docPartBody>
        <w:p w:rsidR="00B6056D" w:rsidRDefault="00B6056D" w:rsidP="00B6056D">
          <w:pPr>
            <w:pStyle w:val="D9CF5E2226754C8F9176E976C237838C"/>
          </w:pPr>
          <w:r w:rsidRPr="00711F0E">
            <w:rPr>
              <w:rStyle w:val="placeholder1Char"/>
              <w:rFonts w:hint="eastAsia"/>
              <w:sz w:val="16"/>
              <w:szCs w:val="16"/>
            </w:rPr>
            <w:t>____</w:t>
          </w:r>
        </w:p>
      </w:docPartBody>
    </w:docPart>
    <w:docPart>
      <w:docPartPr>
        <w:name w:val="A0E4997A8F2640CAA07784CDA7FB6469"/>
        <w:category>
          <w:name w:val="常规"/>
          <w:gallery w:val="placeholder"/>
        </w:category>
        <w:types>
          <w:type w:val="bbPlcHdr"/>
        </w:types>
        <w:behaviors>
          <w:behavior w:val="content"/>
        </w:behaviors>
        <w:guid w:val="{AFC4D494-D18E-400D-A091-60C62EC991CB}"/>
      </w:docPartPr>
      <w:docPartBody>
        <w:p w:rsidR="00B6056D" w:rsidRDefault="00B6056D" w:rsidP="00B6056D">
          <w:pPr>
            <w:pStyle w:val="A0E4997A8F2640CAA07784CDA7FB6469"/>
          </w:pPr>
          <w:r w:rsidRPr="00711F0E">
            <w:rPr>
              <w:rStyle w:val="placeholder1Char"/>
              <w:rFonts w:hint="eastAsia"/>
              <w:sz w:val="16"/>
              <w:szCs w:val="16"/>
            </w:rPr>
            <w:t>____</w:t>
          </w:r>
        </w:p>
      </w:docPartBody>
    </w:docPart>
    <w:docPart>
      <w:docPartPr>
        <w:name w:val="59648CF543744C4A86339FFA6E2FF591"/>
        <w:category>
          <w:name w:val="常规"/>
          <w:gallery w:val="placeholder"/>
        </w:category>
        <w:types>
          <w:type w:val="bbPlcHdr"/>
        </w:types>
        <w:behaviors>
          <w:behavior w:val="content"/>
        </w:behaviors>
        <w:guid w:val="{9CD77540-3A1C-49E3-96E7-8D9C52B04256}"/>
      </w:docPartPr>
      <w:docPartBody>
        <w:p w:rsidR="00B6056D" w:rsidRDefault="00B6056D" w:rsidP="00B6056D">
          <w:pPr>
            <w:pStyle w:val="59648CF543744C4A86339FFA6E2FF591"/>
          </w:pPr>
          <w:r w:rsidRPr="00711F0E">
            <w:rPr>
              <w:rStyle w:val="placeholder1Char"/>
              <w:rFonts w:hint="eastAsia"/>
              <w:sz w:val="16"/>
              <w:szCs w:val="16"/>
            </w:rPr>
            <w:t>____</w:t>
          </w:r>
        </w:p>
      </w:docPartBody>
    </w:docPart>
    <w:docPart>
      <w:docPartPr>
        <w:name w:val="659C01D89FD6447894291075F09C41CF"/>
        <w:category>
          <w:name w:val="常规"/>
          <w:gallery w:val="placeholder"/>
        </w:category>
        <w:types>
          <w:type w:val="bbPlcHdr"/>
        </w:types>
        <w:behaviors>
          <w:behavior w:val="content"/>
        </w:behaviors>
        <w:guid w:val="{93B268AD-2360-42EC-A337-CD90878DBAD0}"/>
      </w:docPartPr>
      <w:docPartBody>
        <w:p w:rsidR="00B6056D" w:rsidRDefault="00B6056D" w:rsidP="00B6056D">
          <w:pPr>
            <w:pStyle w:val="659C01D89FD6447894291075F09C41CF"/>
          </w:pPr>
          <w:r w:rsidRPr="00711F0E">
            <w:rPr>
              <w:rStyle w:val="placeholder1Char"/>
              <w:rFonts w:hint="eastAsia"/>
              <w:sz w:val="16"/>
              <w:szCs w:val="16"/>
            </w:rPr>
            <w:t>____</w:t>
          </w:r>
        </w:p>
      </w:docPartBody>
    </w:docPart>
    <w:docPart>
      <w:docPartPr>
        <w:name w:val="8BDA1171AC604E28BC94A46C95A84632"/>
        <w:category>
          <w:name w:val="常规"/>
          <w:gallery w:val="placeholder"/>
        </w:category>
        <w:types>
          <w:type w:val="bbPlcHdr"/>
        </w:types>
        <w:behaviors>
          <w:behavior w:val="content"/>
        </w:behaviors>
        <w:guid w:val="{FE854A38-A4A0-4D6B-9EE2-9B3197263286}"/>
      </w:docPartPr>
      <w:docPartBody>
        <w:p w:rsidR="00B6056D" w:rsidRDefault="00B6056D" w:rsidP="00B6056D">
          <w:pPr>
            <w:pStyle w:val="8BDA1171AC604E28BC94A46C95A84632"/>
          </w:pPr>
          <w:r w:rsidRPr="00711F0E">
            <w:rPr>
              <w:rStyle w:val="placeholder1Char"/>
              <w:rFonts w:hint="eastAsia"/>
              <w:sz w:val="16"/>
              <w:szCs w:val="16"/>
            </w:rPr>
            <w:t>____</w:t>
          </w:r>
        </w:p>
      </w:docPartBody>
    </w:docPart>
    <w:docPart>
      <w:docPartPr>
        <w:name w:val="90D836AFF1354E5E967BBBF7162F3C69"/>
        <w:category>
          <w:name w:val="常规"/>
          <w:gallery w:val="placeholder"/>
        </w:category>
        <w:types>
          <w:type w:val="bbPlcHdr"/>
        </w:types>
        <w:behaviors>
          <w:behavior w:val="content"/>
        </w:behaviors>
        <w:guid w:val="{A88F2671-F7AD-4FF2-9584-E26DE0210636}"/>
      </w:docPartPr>
      <w:docPartBody>
        <w:p w:rsidR="00B6056D" w:rsidRDefault="00B6056D" w:rsidP="00B6056D">
          <w:pPr>
            <w:pStyle w:val="90D836AFF1354E5E967BBBF7162F3C69"/>
          </w:pPr>
          <w:r w:rsidRPr="00711F0E">
            <w:rPr>
              <w:rStyle w:val="placeholder1Char"/>
              <w:rFonts w:hint="eastAsia"/>
              <w:sz w:val="16"/>
              <w:szCs w:val="16"/>
            </w:rPr>
            <w:t>____</w:t>
          </w:r>
        </w:p>
      </w:docPartBody>
    </w:docPart>
    <w:docPart>
      <w:docPartPr>
        <w:name w:val="680E698E57384E5784545AEA6D5210C4"/>
        <w:category>
          <w:name w:val="常规"/>
          <w:gallery w:val="placeholder"/>
        </w:category>
        <w:types>
          <w:type w:val="bbPlcHdr"/>
        </w:types>
        <w:behaviors>
          <w:behavior w:val="content"/>
        </w:behaviors>
        <w:guid w:val="{FE0C4366-C396-44A5-B6C6-700F20485EA6}"/>
      </w:docPartPr>
      <w:docPartBody>
        <w:p w:rsidR="00B6056D" w:rsidRDefault="00B6056D" w:rsidP="00B6056D">
          <w:pPr>
            <w:pStyle w:val="680E698E57384E5784545AEA6D5210C4"/>
          </w:pPr>
          <w:r w:rsidRPr="00711F0E">
            <w:rPr>
              <w:rStyle w:val="placeholder1Char"/>
              <w:rFonts w:hint="eastAsia"/>
              <w:sz w:val="16"/>
              <w:szCs w:val="16"/>
            </w:rPr>
            <w:t>____</w:t>
          </w:r>
        </w:p>
      </w:docPartBody>
    </w:docPart>
    <w:docPart>
      <w:docPartPr>
        <w:name w:val="9952A0E8FA46409C9B120A92430B8BB4"/>
        <w:category>
          <w:name w:val="常规"/>
          <w:gallery w:val="placeholder"/>
        </w:category>
        <w:types>
          <w:type w:val="bbPlcHdr"/>
        </w:types>
        <w:behaviors>
          <w:behavior w:val="content"/>
        </w:behaviors>
        <w:guid w:val="{8F8220D1-A7FE-4E93-9D50-AB91A6B7648B}"/>
      </w:docPartPr>
      <w:docPartBody>
        <w:p w:rsidR="00B6056D" w:rsidRDefault="00B6056D" w:rsidP="00B6056D">
          <w:pPr>
            <w:pStyle w:val="9952A0E8FA46409C9B120A92430B8BB4"/>
          </w:pPr>
          <w:r w:rsidRPr="00711F0E">
            <w:rPr>
              <w:rStyle w:val="placeholder1Char"/>
              <w:rFonts w:hint="eastAsia"/>
              <w:sz w:val="16"/>
              <w:szCs w:val="16"/>
            </w:rPr>
            <w:t>____</w:t>
          </w:r>
        </w:p>
      </w:docPartBody>
    </w:docPart>
    <w:docPart>
      <w:docPartPr>
        <w:name w:val="D2DF9A15F89D476BB7A7B3DB0D4E7A9D"/>
        <w:category>
          <w:name w:val="常规"/>
          <w:gallery w:val="placeholder"/>
        </w:category>
        <w:types>
          <w:type w:val="bbPlcHdr"/>
        </w:types>
        <w:behaviors>
          <w:behavior w:val="content"/>
        </w:behaviors>
        <w:guid w:val="{E6784584-391C-4300-AFCD-BB92967CA5CD}"/>
      </w:docPartPr>
      <w:docPartBody>
        <w:p w:rsidR="00B6056D" w:rsidRDefault="00B6056D" w:rsidP="00B6056D">
          <w:pPr>
            <w:pStyle w:val="D2DF9A15F89D476BB7A7B3DB0D4E7A9D"/>
          </w:pPr>
          <w:r w:rsidRPr="00711F0E">
            <w:rPr>
              <w:rStyle w:val="placeholder1Char"/>
              <w:rFonts w:hint="eastAsia"/>
              <w:sz w:val="16"/>
              <w:szCs w:val="16"/>
            </w:rPr>
            <w:t>____</w:t>
          </w:r>
        </w:p>
      </w:docPartBody>
    </w:docPart>
    <w:docPart>
      <w:docPartPr>
        <w:name w:val="B2BA7C0A6EFC46B5B18F55897FE6AF12"/>
        <w:category>
          <w:name w:val="常规"/>
          <w:gallery w:val="placeholder"/>
        </w:category>
        <w:types>
          <w:type w:val="bbPlcHdr"/>
        </w:types>
        <w:behaviors>
          <w:behavior w:val="content"/>
        </w:behaviors>
        <w:guid w:val="{92288E37-3D88-4441-AA1A-DC3462B1D1CA}"/>
      </w:docPartPr>
      <w:docPartBody>
        <w:p w:rsidR="00B6056D" w:rsidRDefault="00B6056D" w:rsidP="00B6056D">
          <w:pPr>
            <w:pStyle w:val="B2BA7C0A6EFC46B5B18F55897FE6AF12"/>
          </w:pPr>
          <w:r w:rsidRPr="00711F0E">
            <w:rPr>
              <w:rStyle w:val="placeholder1Char"/>
              <w:rFonts w:hint="eastAsia"/>
              <w:sz w:val="16"/>
              <w:szCs w:val="16"/>
            </w:rPr>
            <w:t>____</w:t>
          </w:r>
        </w:p>
      </w:docPartBody>
    </w:docPart>
    <w:docPart>
      <w:docPartPr>
        <w:name w:val="CD4A5CCA90A2421BAF336A436401C0F7"/>
        <w:category>
          <w:name w:val="常规"/>
          <w:gallery w:val="placeholder"/>
        </w:category>
        <w:types>
          <w:type w:val="bbPlcHdr"/>
        </w:types>
        <w:behaviors>
          <w:behavior w:val="content"/>
        </w:behaviors>
        <w:guid w:val="{5173B62C-185F-4D8C-990A-B19C465640C1}"/>
      </w:docPartPr>
      <w:docPartBody>
        <w:p w:rsidR="00B6056D" w:rsidRDefault="00B6056D" w:rsidP="00B6056D">
          <w:pPr>
            <w:pStyle w:val="CD4A5CCA90A2421BAF336A436401C0F7"/>
          </w:pPr>
          <w:r w:rsidRPr="00711F0E">
            <w:rPr>
              <w:rStyle w:val="placeholder1Char"/>
              <w:rFonts w:hint="eastAsia"/>
              <w:sz w:val="16"/>
              <w:szCs w:val="16"/>
            </w:rPr>
            <w:t>____</w:t>
          </w:r>
        </w:p>
      </w:docPartBody>
    </w:docPart>
    <w:docPart>
      <w:docPartPr>
        <w:name w:val="06CD5E7BD4A3421DBC3301DA6536585A"/>
        <w:category>
          <w:name w:val="常规"/>
          <w:gallery w:val="placeholder"/>
        </w:category>
        <w:types>
          <w:type w:val="bbPlcHdr"/>
        </w:types>
        <w:behaviors>
          <w:behavior w:val="content"/>
        </w:behaviors>
        <w:guid w:val="{6AF72504-E9B6-41DD-A9A2-D9D5F99249CD}"/>
      </w:docPartPr>
      <w:docPartBody>
        <w:p w:rsidR="00B6056D" w:rsidRDefault="00B6056D" w:rsidP="00B6056D">
          <w:pPr>
            <w:pStyle w:val="06CD5E7BD4A3421DBC3301DA6536585A"/>
          </w:pPr>
          <w:r w:rsidRPr="00711F0E">
            <w:rPr>
              <w:rStyle w:val="placeholder1Char"/>
              <w:rFonts w:hint="eastAsia"/>
              <w:sz w:val="16"/>
              <w:szCs w:val="16"/>
            </w:rPr>
            <w:t>____</w:t>
          </w:r>
        </w:p>
      </w:docPartBody>
    </w:docPart>
    <w:docPart>
      <w:docPartPr>
        <w:name w:val="CCCEC19B12A741AB89D4ADD917E2F0BA"/>
        <w:category>
          <w:name w:val="常规"/>
          <w:gallery w:val="placeholder"/>
        </w:category>
        <w:types>
          <w:type w:val="bbPlcHdr"/>
        </w:types>
        <w:behaviors>
          <w:behavior w:val="content"/>
        </w:behaviors>
        <w:guid w:val="{4DF0DD78-947A-434C-8807-3E962066C357}"/>
      </w:docPartPr>
      <w:docPartBody>
        <w:p w:rsidR="00B6056D" w:rsidRDefault="00B6056D" w:rsidP="00B6056D">
          <w:pPr>
            <w:pStyle w:val="CCCEC19B12A741AB89D4ADD917E2F0BA"/>
          </w:pPr>
          <w:r w:rsidRPr="00711F0E">
            <w:rPr>
              <w:rStyle w:val="placeholder1Char"/>
              <w:rFonts w:hint="eastAsia"/>
              <w:sz w:val="16"/>
              <w:szCs w:val="16"/>
            </w:rPr>
            <w:t>____</w:t>
          </w:r>
        </w:p>
      </w:docPartBody>
    </w:docPart>
    <w:docPart>
      <w:docPartPr>
        <w:name w:val="55FD8F05B86041FCACB8701F18F2BC57"/>
        <w:category>
          <w:name w:val="常规"/>
          <w:gallery w:val="placeholder"/>
        </w:category>
        <w:types>
          <w:type w:val="bbPlcHdr"/>
        </w:types>
        <w:behaviors>
          <w:behavior w:val="content"/>
        </w:behaviors>
        <w:guid w:val="{471DB1FC-FFD5-4770-B12B-C12FCF5DAE92}"/>
      </w:docPartPr>
      <w:docPartBody>
        <w:p w:rsidR="00B6056D" w:rsidRDefault="00B6056D" w:rsidP="00B6056D">
          <w:pPr>
            <w:pStyle w:val="55FD8F05B86041FCACB8701F18F2BC57"/>
          </w:pPr>
          <w:r w:rsidRPr="00711F0E">
            <w:rPr>
              <w:rStyle w:val="placeholder1Char"/>
              <w:rFonts w:hint="eastAsia"/>
              <w:sz w:val="16"/>
              <w:szCs w:val="16"/>
            </w:rPr>
            <w:t>____</w:t>
          </w:r>
        </w:p>
      </w:docPartBody>
    </w:docPart>
    <w:docPart>
      <w:docPartPr>
        <w:name w:val="855C60714B824BECB886FE3BA250F51C"/>
        <w:category>
          <w:name w:val="常规"/>
          <w:gallery w:val="placeholder"/>
        </w:category>
        <w:types>
          <w:type w:val="bbPlcHdr"/>
        </w:types>
        <w:behaviors>
          <w:behavior w:val="content"/>
        </w:behaviors>
        <w:guid w:val="{1D083FE2-ECED-4E7C-9225-B06CB9FE8B5B}"/>
      </w:docPartPr>
      <w:docPartBody>
        <w:p w:rsidR="00B6056D" w:rsidRDefault="00B6056D" w:rsidP="00B6056D">
          <w:pPr>
            <w:pStyle w:val="855C60714B824BECB886FE3BA250F51C"/>
          </w:pPr>
          <w:r w:rsidRPr="00711F0E">
            <w:rPr>
              <w:rStyle w:val="placeholder1Char"/>
              <w:rFonts w:hint="eastAsia"/>
              <w:sz w:val="16"/>
              <w:szCs w:val="16"/>
            </w:rPr>
            <w:t>____</w:t>
          </w:r>
        </w:p>
      </w:docPartBody>
    </w:docPart>
    <w:docPart>
      <w:docPartPr>
        <w:name w:val="406B43C1065A4732B06C9C3A095611DE"/>
        <w:category>
          <w:name w:val="常规"/>
          <w:gallery w:val="placeholder"/>
        </w:category>
        <w:types>
          <w:type w:val="bbPlcHdr"/>
        </w:types>
        <w:behaviors>
          <w:behavior w:val="content"/>
        </w:behaviors>
        <w:guid w:val="{64E78BBB-C436-4066-A6E5-B3712011B89C}"/>
      </w:docPartPr>
      <w:docPartBody>
        <w:p w:rsidR="00B6056D" w:rsidRDefault="00B6056D" w:rsidP="00B6056D">
          <w:pPr>
            <w:pStyle w:val="406B43C1065A4732B06C9C3A095611DE"/>
          </w:pPr>
          <w:r w:rsidRPr="00711F0E">
            <w:rPr>
              <w:rStyle w:val="placeholder1Char"/>
              <w:rFonts w:hint="eastAsia"/>
              <w:sz w:val="16"/>
              <w:szCs w:val="16"/>
            </w:rPr>
            <w:t>____</w:t>
          </w:r>
        </w:p>
      </w:docPartBody>
    </w:docPart>
    <w:docPart>
      <w:docPartPr>
        <w:name w:val="551502BC57C64D68A7E9A5891B712B44"/>
        <w:category>
          <w:name w:val="常规"/>
          <w:gallery w:val="placeholder"/>
        </w:category>
        <w:types>
          <w:type w:val="bbPlcHdr"/>
        </w:types>
        <w:behaviors>
          <w:behavior w:val="content"/>
        </w:behaviors>
        <w:guid w:val="{F37286F8-A48C-4B1A-BCE1-4C3EB7BE795C}"/>
      </w:docPartPr>
      <w:docPartBody>
        <w:p w:rsidR="00B6056D" w:rsidRDefault="00B6056D" w:rsidP="00B6056D">
          <w:pPr>
            <w:pStyle w:val="551502BC57C64D68A7E9A5891B712B44"/>
          </w:pPr>
          <w:r w:rsidRPr="00711F0E">
            <w:rPr>
              <w:rStyle w:val="placeholder1Char"/>
              <w:rFonts w:hint="eastAsia"/>
              <w:sz w:val="16"/>
              <w:szCs w:val="16"/>
            </w:rPr>
            <w:t>____</w:t>
          </w:r>
        </w:p>
      </w:docPartBody>
    </w:docPart>
    <w:docPart>
      <w:docPartPr>
        <w:name w:val="CEE9A85836534A68AB90889A50799669"/>
        <w:category>
          <w:name w:val="常规"/>
          <w:gallery w:val="placeholder"/>
        </w:category>
        <w:types>
          <w:type w:val="bbPlcHdr"/>
        </w:types>
        <w:behaviors>
          <w:behavior w:val="content"/>
        </w:behaviors>
        <w:guid w:val="{AFA766E9-5F47-4653-A76A-4B1232034902}"/>
      </w:docPartPr>
      <w:docPartBody>
        <w:p w:rsidR="00B6056D" w:rsidRDefault="00B6056D" w:rsidP="00B6056D">
          <w:pPr>
            <w:pStyle w:val="CEE9A85836534A68AB90889A50799669"/>
          </w:pPr>
          <w:r w:rsidRPr="00711F0E">
            <w:rPr>
              <w:rStyle w:val="placeholder1Char"/>
              <w:rFonts w:hint="eastAsia"/>
              <w:sz w:val="16"/>
              <w:szCs w:val="16"/>
            </w:rPr>
            <w:t>____</w:t>
          </w:r>
        </w:p>
      </w:docPartBody>
    </w:docPart>
    <w:docPart>
      <w:docPartPr>
        <w:name w:val="29030CA3065E4539A1FA82A2E6A13F9D"/>
        <w:category>
          <w:name w:val="常规"/>
          <w:gallery w:val="placeholder"/>
        </w:category>
        <w:types>
          <w:type w:val="bbPlcHdr"/>
        </w:types>
        <w:behaviors>
          <w:behavior w:val="content"/>
        </w:behaviors>
        <w:guid w:val="{B21BE092-AB73-429E-8EC0-F31474AC0594}"/>
      </w:docPartPr>
      <w:docPartBody>
        <w:p w:rsidR="00B6056D" w:rsidRDefault="00B6056D" w:rsidP="00B6056D">
          <w:pPr>
            <w:pStyle w:val="29030CA3065E4539A1FA82A2E6A13F9D"/>
          </w:pPr>
          <w:r w:rsidRPr="00711F0E">
            <w:rPr>
              <w:rStyle w:val="placeholder1Char"/>
              <w:rFonts w:hint="eastAsia"/>
              <w:sz w:val="16"/>
              <w:szCs w:val="16"/>
            </w:rPr>
            <w:t>____</w:t>
          </w:r>
        </w:p>
      </w:docPartBody>
    </w:docPart>
    <w:docPart>
      <w:docPartPr>
        <w:name w:val="EC00000D8B55414A97684C5823103953"/>
        <w:category>
          <w:name w:val="常规"/>
          <w:gallery w:val="placeholder"/>
        </w:category>
        <w:types>
          <w:type w:val="bbPlcHdr"/>
        </w:types>
        <w:behaviors>
          <w:behavior w:val="content"/>
        </w:behaviors>
        <w:guid w:val="{1A984706-0044-400A-961A-FED4BF3FD14F}"/>
      </w:docPartPr>
      <w:docPartBody>
        <w:p w:rsidR="00B6056D" w:rsidRDefault="00B6056D" w:rsidP="00B6056D">
          <w:pPr>
            <w:pStyle w:val="EC00000D8B55414A97684C5823103953"/>
          </w:pPr>
          <w:r w:rsidRPr="00711F0E">
            <w:rPr>
              <w:rStyle w:val="placeholder1Char"/>
              <w:rFonts w:hint="eastAsia"/>
              <w:sz w:val="16"/>
              <w:szCs w:val="16"/>
            </w:rPr>
            <w:t>____</w:t>
          </w:r>
        </w:p>
      </w:docPartBody>
    </w:docPart>
    <w:docPart>
      <w:docPartPr>
        <w:name w:val="FD7749B5C5454D0AAA9BFB4CA1FD01D7"/>
        <w:category>
          <w:name w:val="常规"/>
          <w:gallery w:val="placeholder"/>
        </w:category>
        <w:types>
          <w:type w:val="bbPlcHdr"/>
        </w:types>
        <w:behaviors>
          <w:behavior w:val="content"/>
        </w:behaviors>
        <w:guid w:val="{1E1CA0BD-A7F6-4E0F-8B1E-D8B68E51CDE3}"/>
      </w:docPartPr>
      <w:docPartBody>
        <w:p w:rsidR="00B6056D" w:rsidRDefault="00B6056D" w:rsidP="00B6056D">
          <w:pPr>
            <w:pStyle w:val="FD7749B5C5454D0AAA9BFB4CA1FD01D7"/>
          </w:pPr>
          <w:r w:rsidRPr="00711F0E">
            <w:rPr>
              <w:rStyle w:val="placeholder1Char"/>
              <w:rFonts w:hint="eastAsia"/>
              <w:sz w:val="16"/>
              <w:szCs w:val="16"/>
            </w:rPr>
            <w:t>____</w:t>
          </w:r>
        </w:p>
      </w:docPartBody>
    </w:docPart>
    <w:docPart>
      <w:docPartPr>
        <w:name w:val="FECBEF5F659842BDB2C7F02C3D71691A"/>
        <w:category>
          <w:name w:val="常规"/>
          <w:gallery w:val="placeholder"/>
        </w:category>
        <w:types>
          <w:type w:val="bbPlcHdr"/>
        </w:types>
        <w:behaviors>
          <w:behavior w:val="content"/>
        </w:behaviors>
        <w:guid w:val="{1FDF1488-8B77-4988-AB9C-4DE767DA6522}"/>
      </w:docPartPr>
      <w:docPartBody>
        <w:p w:rsidR="00B6056D" w:rsidRDefault="00B6056D" w:rsidP="00B6056D">
          <w:pPr>
            <w:pStyle w:val="FECBEF5F659842BDB2C7F02C3D71691A"/>
          </w:pPr>
          <w:r w:rsidRPr="00711F0E">
            <w:rPr>
              <w:rStyle w:val="placeholder1Char"/>
              <w:rFonts w:hint="eastAsia"/>
              <w:sz w:val="16"/>
              <w:szCs w:val="16"/>
            </w:rPr>
            <w:t>____</w:t>
          </w:r>
        </w:p>
      </w:docPartBody>
    </w:docPart>
    <w:docPart>
      <w:docPartPr>
        <w:name w:val="CF25BC722B1A437D85A979EE9DDE5150"/>
        <w:category>
          <w:name w:val="常规"/>
          <w:gallery w:val="placeholder"/>
        </w:category>
        <w:types>
          <w:type w:val="bbPlcHdr"/>
        </w:types>
        <w:behaviors>
          <w:behavior w:val="content"/>
        </w:behaviors>
        <w:guid w:val="{08EFA56B-CE33-466E-8EDC-CEA7E93D8D52}"/>
      </w:docPartPr>
      <w:docPartBody>
        <w:p w:rsidR="00B6056D" w:rsidRDefault="00B6056D" w:rsidP="00B6056D">
          <w:pPr>
            <w:pStyle w:val="CF25BC722B1A437D85A979EE9DDE5150"/>
          </w:pPr>
          <w:r w:rsidRPr="00711F0E">
            <w:rPr>
              <w:rStyle w:val="placeholder1Char"/>
              <w:rFonts w:hint="eastAsia"/>
              <w:sz w:val="16"/>
              <w:szCs w:val="16"/>
            </w:rPr>
            <w:t>____</w:t>
          </w:r>
        </w:p>
      </w:docPartBody>
    </w:docPart>
    <w:docPart>
      <w:docPartPr>
        <w:name w:val="6235A33A312B4D9F9250E5B3E3824BF6"/>
        <w:category>
          <w:name w:val="常规"/>
          <w:gallery w:val="placeholder"/>
        </w:category>
        <w:types>
          <w:type w:val="bbPlcHdr"/>
        </w:types>
        <w:behaviors>
          <w:behavior w:val="content"/>
        </w:behaviors>
        <w:guid w:val="{992415AC-AF53-4049-AE8B-EC59BDD0C38D}"/>
      </w:docPartPr>
      <w:docPartBody>
        <w:p w:rsidR="00B6056D" w:rsidRDefault="00B6056D" w:rsidP="00B6056D">
          <w:pPr>
            <w:pStyle w:val="6235A33A312B4D9F9250E5B3E3824BF6"/>
          </w:pPr>
          <w:r w:rsidRPr="00711F0E">
            <w:rPr>
              <w:rStyle w:val="placeholder1Char"/>
              <w:rFonts w:hint="eastAsia"/>
              <w:sz w:val="16"/>
              <w:szCs w:val="16"/>
            </w:rPr>
            <w:t>____</w:t>
          </w:r>
        </w:p>
      </w:docPartBody>
    </w:docPart>
    <w:docPart>
      <w:docPartPr>
        <w:name w:val="81E33BA5A5F24A1C944F9CEC3EFA0E02"/>
        <w:category>
          <w:name w:val="常规"/>
          <w:gallery w:val="placeholder"/>
        </w:category>
        <w:types>
          <w:type w:val="bbPlcHdr"/>
        </w:types>
        <w:behaviors>
          <w:behavior w:val="content"/>
        </w:behaviors>
        <w:guid w:val="{2544C8DA-4EAE-4648-8979-1BF21B640D55}"/>
      </w:docPartPr>
      <w:docPartBody>
        <w:p w:rsidR="00B6056D" w:rsidRDefault="00B6056D" w:rsidP="00B6056D">
          <w:pPr>
            <w:pStyle w:val="81E33BA5A5F24A1C944F9CEC3EFA0E02"/>
          </w:pPr>
          <w:r w:rsidRPr="00711F0E">
            <w:rPr>
              <w:rStyle w:val="placeholder1Char"/>
              <w:rFonts w:hint="eastAsia"/>
              <w:sz w:val="16"/>
              <w:szCs w:val="16"/>
            </w:rPr>
            <w:t>____</w:t>
          </w:r>
        </w:p>
      </w:docPartBody>
    </w:docPart>
    <w:docPart>
      <w:docPartPr>
        <w:name w:val="BE4C4A4039C7462BA527ECB39E218D77"/>
        <w:category>
          <w:name w:val="常规"/>
          <w:gallery w:val="placeholder"/>
        </w:category>
        <w:types>
          <w:type w:val="bbPlcHdr"/>
        </w:types>
        <w:behaviors>
          <w:behavior w:val="content"/>
        </w:behaviors>
        <w:guid w:val="{8ADCEDA6-EB67-4E3E-875A-BE14957F5848}"/>
      </w:docPartPr>
      <w:docPartBody>
        <w:p w:rsidR="00B6056D" w:rsidRDefault="00B6056D" w:rsidP="00B6056D">
          <w:pPr>
            <w:pStyle w:val="BE4C4A4039C7462BA527ECB39E218D77"/>
          </w:pPr>
          <w:r w:rsidRPr="00711F0E">
            <w:rPr>
              <w:rStyle w:val="placeholder1Char"/>
              <w:rFonts w:hint="eastAsia"/>
              <w:sz w:val="16"/>
              <w:szCs w:val="16"/>
            </w:rPr>
            <w:t>____</w:t>
          </w:r>
        </w:p>
      </w:docPartBody>
    </w:docPart>
    <w:docPart>
      <w:docPartPr>
        <w:name w:val="B27277E917574AAD98EDD805C3E86279"/>
        <w:category>
          <w:name w:val="常规"/>
          <w:gallery w:val="placeholder"/>
        </w:category>
        <w:types>
          <w:type w:val="bbPlcHdr"/>
        </w:types>
        <w:behaviors>
          <w:behavior w:val="content"/>
        </w:behaviors>
        <w:guid w:val="{F2C9D7B0-A2FA-4A46-9947-BD8506A5290A}"/>
      </w:docPartPr>
      <w:docPartBody>
        <w:p w:rsidR="00B6056D" w:rsidRDefault="00B6056D" w:rsidP="00B6056D">
          <w:pPr>
            <w:pStyle w:val="B27277E917574AAD98EDD805C3E86279"/>
          </w:pPr>
          <w:r w:rsidRPr="00711F0E">
            <w:rPr>
              <w:rStyle w:val="placeholder1Char"/>
              <w:rFonts w:hint="eastAsia"/>
              <w:sz w:val="16"/>
              <w:szCs w:val="16"/>
            </w:rPr>
            <w:t>____</w:t>
          </w:r>
        </w:p>
      </w:docPartBody>
    </w:docPart>
    <w:docPart>
      <w:docPartPr>
        <w:name w:val="1C1C76C6D7354F22B171825ACE5AB9FC"/>
        <w:category>
          <w:name w:val="常规"/>
          <w:gallery w:val="placeholder"/>
        </w:category>
        <w:types>
          <w:type w:val="bbPlcHdr"/>
        </w:types>
        <w:behaviors>
          <w:behavior w:val="content"/>
        </w:behaviors>
        <w:guid w:val="{E94CC326-E504-45C9-AF09-D159F5651DAD}"/>
      </w:docPartPr>
      <w:docPartBody>
        <w:p w:rsidR="00B6056D" w:rsidRDefault="00B6056D" w:rsidP="00B6056D">
          <w:pPr>
            <w:pStyle w:val="1C1C76C6D7354F22B171825ACE5AB9FC"/>
          </w:pPr>
          <w:r w:rsidRPr="00711F0E">
            <w:rPr>
              <w:rStyle w:val="placeholder1Char"/>
              <w:rFonts w:hint="eastAsia"/>
              <w:sz w:val="16"/>
              <w:szCs w:val="16"/>
            </w:rPr>
            <w:t>____</w:t>
          </w:r>
        </w:p>
      </w:docPartBody>
    </w:docPart>
    <w:docPart>
      <w:docPartPr>
        <w:name w:val="B9731F946F3945FDA9B10BE63FC9EC51"/>
        <w:category>
          <w:name w:val="常规"/>
          <w:gallery w:val="placeholder"/>
        </w:category>
        <w:types>
          <w:type w:val="bbPlcHdr"/>
        </w:types>
        <w:behaviors>
          <w:behavior w:val="content"/>
        </w:behaviors>
        <w:guid w:val="{9D313213-99CC-47AC-A565-EAC91F9F622E}"/>
      </w:docPartPr>
      <w:docPartBody>
        <w:p w:rsidR="00B6056D" w:rsidRDefault="00B6056D" w:rsidP="00B6056D">
          <w:pPr>
            <w:pStyle w:val="B9731F946F3945FDA9B10BE63FC9EC51"/>
          </w:pPr>
          <w:r w:rsidRPr="00711F0E">
            <w:rPr>
              <w:rStyle w:val="placeholder1Char"/>
              <w:rFonts w:hint="eastAsia"/>
              <w:sz w:val="16"/>
              <w:szCs w:val="16"/>
            </w:rPr>
            <w:t>____</w:t>
          </w:r>
        </w:p>
      </w:docPartBody>
    </w:docPart>
    <w:docPart>
      <w:docPartPr>
        <w:name w:val="BA72C81F320C4449B028483062900CDC"/>
        <w:category>
          <w:name w:val="常规"/>
          <w:gallery w:val="placeholder"/>
        </w:category>
        <w:types>
          <w:type w:val="bbPlcHdr"/>
        </w:types>
        <w:behaviors>
          <w:behavior w:val="content"/>
        </w:behaviors>
        <w:guid w:val="{C536709C-CDF8-46C8-AA15-A4F8DBF8A4F6}"/>
      </w:docPartPr>
      <w:docPartBody>
        <w:p w:rsidR="00B6056D" w:rsidRDefault="00B6056D" w:rsidP="00B6056D">
          <w:pPr>
            <w:pStyle w:val="BA72C81F320C4449B028483062900CDC"/>
          </w:pPr>
          <w:r w:rsidRPr="00711F0E">
            <w:rPr>
              <w:rStyle w:val="placeholder1Char"/>
              <w:rFonts w:hint="eastAsia"/>
              <w:sz w:val="16"/>
              <w:szCs w:val="16"/>
            </w:rPr>
            <w:t>____</w:t>
          </w:r>
        </w:p>
      </w:docPartBody>
    </w:docPart>
    <w:docPart>
      <w:docPartPr>
        <w:name w:val="CFEBBE4B6C74474BA057BAC04820D079"/>
        <w:category>
          <w:name w:val="常规"/>
          <w:gallery w:val="placeholder"/>
        </w:category>
        <w:types>
          <w:type w:val="bbPlcHdr"/>
        </w:types>
        <w:behaviors>
          <w:behavior w:val="content"/>
        </w:behaviors>
        <w:guid w:val="{8A1A8F33-6C86-4907-ACF4-86FA1B6D9EC5}"/>
      </w:docPartPr>
      <w:docPartBody>
        <w:p w:rsidR="00B6056D" w:rsidRDefault="00B6056D" w:rsidP="00B6056D">
          <w:pPr>
            <w:pStyle w:val="CFEBBE4B6C74474BA057BAC04820D079"/>
          </w:pPr>
          <w:r w:rsidRPr="00711F0E">
            <w:rPr>
              <w:rStyle w:val="placeholder1Char"/>
              <w:rFonts w:hint="eastAsia"/>
              <w:sz w:val="16"/>
              <w:szCs w:val="16"/>
            </w:rPr>
            <w:t>____</w:t>
          </w:r>
        </w:p>
      </w:docPartBody>
    </w:docPart>
    <w:docPart>
      <w:docPartPr>
        <w:name w:val="4D1EF8AECCD8404C82749482E3243BC4"/>
        <w:category>
          <w:name w:val="常规"/>
          <w:gallery w:val="placeholder"/>
        </w:category>
        <w:types>
          <w:type w:val="bbPlcHdr"/>
        </w:types>
        <w:behaviors>
          <w:behavior w:val="content"/>
        </w:behaviors>
        <w:guid w:val="{A302C3D2-07F0-40CF-8223-EBD973666A82}"/>
      </w:docPartPr>
      <w:docPartBody>
        <w:p w:rsidR="00B6056D" w:rsidRDefault="00B6056D" w:rsidP="00B6056D">
          <w:pPr>
            <w:pStyle w:val="4D1EF8AECCD8404C82749482E3243BC4"/>
          </w:pPr>
          <w:r w:rsidRPr="00711F0E">
            <w:rPr>
              <w:rStyle w:val="placeholder1Char"/>
              <w:rFonts w:hint="eastAsia"/>
              <w:sz w:val="16"/>
              <w:szCs w:val="16"/>
            </w:rPr>
            <w:t>____</w:t>
          </w:r>
        </w:p>
      </w:docPartBody>
    </w:docPart>
    <w:docPart>
      <w:docPartPr>
        <w:name w:val="61F9AACCD8354B4990B1D6445B88F199"/>
        <w:category>
          <w:name w:val="常规"/>
          <w:gallery w:val="placeholder"/>
        </w:category>
        <w:types>
          <w:type w:val="bbPlcHdr"/>
        </w:types>
        <w:behaviors>
          <w:behavior w:val="content"/>
        </w:behaviors>
        <w:guid w:val="{8F182B54-D8BC-450A-98F2-2891EEDDD782}"/>
      </w:docPartPr>
      <w:docPartBody>
        <w:p w:rsidR="00B6056D" w:rsidRDefault="00B6056D" w:rsidP="00B6056D">
          <w:pPr>
            <w:pStyle w:val="61F9AACCD8354B4990B1D6445B88F199"/>
          </w:pPr>
          <w:r w:rsidRPr="00711F0E">
            <w:rPr>
              <w:rStyle w:val="placeholder1Char"/>
              <w:rFonts w:hint="eastAsia"/>
              <w:sz w:val="16"/>
              <w:szCs w:val="16"/>
            </w:rPr>
            <w:t>____</w:t>
          </w:r>
        </w:p>
      </w:docPartBody>
    </w:docPart>
    <w:docPart>
      <w:docPartPr>
        <w:name w:val="A0824EA660C946EE8439DB60A86DF5FC"/>
        <w:category>
          <w:name w:val="常规"/>
          <w:gallery w:val="placeholder"/>
        </w:category>
        <w:types>
          <w:type w:val="bbPlcHdr"/>
        </w:types>
        <w:behaviors>
          <w:behavior w:val="content"/>
        </w:behaviors>
        <w:guid w:val="{E1464A68-F8BC-4709-9C98-105325A7AE00}"/>
      </w:docPartPr>
      <w:docPartBody>
        <w:p w:rsidR="00B6056D" w:rsidRDefault="00B6056D" w:rsidP="00B6056D">
          <w:pPr>
            <w:pStyle w:val="A0824EA660C946EE8439DB60A86DF5FC"/>
          </w:pPr>
          <w:r w:rsidRPr="00711F0E">
            <w:rPr>
              <w:rStyle w:val="placeholder1Char"/>
              <w:rFonts w:hint="eastAsia"/>
              <w:sz w:val="16"/>
              <w:szCs w:val="16"/>
            </w:rPr>
            <w:t>____</w:t>
          </w:r>
        </w:p>
      </w:docPartBody>
    </w:docPart>
    <w:docPart>
      <w:docPartPr>
        <w:name w:val="824E3D149D96412DA3B2BAB8C140B11E"/>
        <w:category>
          <w:name w:val="常规"/>
          <w:gallery w:val="placeholder"/>
        </w:category>
        <w:types>
          <w:type w:val="bbPlcHdr"/>
        </w:types>
        <w:behaviors>
          <w:behavior w:val="content"/>
        </w:behaviors>
        <w:guid w:val="{EDAEFE09-02D4-47B9-8B05-1E98E352BF24}"/>
      </w:docPartPr>
      <w:docPartBody>
        <w:p w:rsidR="00B6056D" w:rsidRDefault="00B6056D" w:rsidP="00B6056D">
          <w:pPr>
            <w:pStyle w:val="824E3D149D96412DA3B2BAB8C140B11E"/>
          </w:pPr>
          <w:r w:rsidRPr="00711F0E">
            <w:rPr>
              <w:rStyle w:val="placeholder1Char"/>
              <w:rFonts w:hint="eastAsia"/>
              <w:sz w:val="16"/>
              <w:szCs w:val="16"/>
            </w:rPr>
            <w:t>____</w:t>
          </w:r>
        </w:p>
      </w:docPartBody>
    </w:docPart>
    <w:docPart>
      <w:docPartPr>
        <w:name w:val="32A7C1F4DF8C46D99298E580E31FDCEF"/>
        <w:category>
          <w:name w:val="常规"/>
          <w:gallery w:val="placeholder"/>
        </w:category>
        <w:types>
          <w:type w:val="bbPlcHdr"/>
        </w:types>
        <w:behaviors>
          <w:behavior w:val="content"/>
        </w:behaviors>
        <w:guid w:val="{82F19B1A-911A-4425-AE07-86142E022FE5}"/>
      </w:docPartPr>
      <w:docPartBody>
        <w:p w:rsidR="00B6056D" w:rsidRDefault="00B6056D" w:rsidP="00B6056D">
          <w:pPr>
            <w:pStyle w:val="32A7C1F4DF8C46D99298E580E31FDCEF"/>
          </w:pPr>
          <w:r w:rsidRPr="00711F0E">
            <w:rPr>
              <w:rStyle w:val="placeholder1Char"/>
              <w:rFonts w:hint="eastAsia"/>
              <w:sz w:val="16"/>
              <w:szCs w:val="16"/>
            </w:rPr>
            <w:t>____</w:t>
          </w:r>
        </w:p>
      </w:docPartBody>
    </w:docPart>
    <w:docPart>
      <w:docPartPr>
        <w:name w:val="E6171CC88493495A91B112DE8139E893"/>
        <w:category>
          <w:name w:val="常规"/>
          <w:gallery w:val="placeholder"/>
        </w:category>
        <w:types>
          <w:type w:val="bbPlcHdr"/>
        </w:types>
        <w:behaviors>
          <w:behavior w:val="content"/>
        </w:behaviors>
        <w:guid w:val="{E1FCB4A7-2DA3-43C6-808A-C124D958994F}"/>
      </w:docPartPr>
      <w:docPartBody>
        <w:p w:rsidR="00B6056D" w:rsidRDefault="00B6056D" w:rsidP="00B6056D">
          <w:pPr>
            <w:pStyle w:val="E6171CC88493495A91B112DE8139E893"/>
          </w:pPr>
          <w:r w:rsidRPr="00711F0E">
            <w:rPr>
              <w:rStyle w:val="placeholder1Char"/>
              <w:rFonts w:hint="eastAsia"/>
              <w:sz w:val="16"/>
              <w:szCs w:val="16"/>
            </w:rPr>
            <w:t>____</w:t>
          </w:r>
        </w:p>
      </w:docPartBody>
    </w:docPart>
    <w:docPart>
      <w:docPartPr>
        <w:name w:val="AD46446FBB67479F9E0686BFA249960D"/>
        <w:category>
          <w:name w:val="常规"/>
          <w:gallery w:val="placeholder"/>
        </w:category>
        <w:types>
          <w:type w:val="bbPlcHdr"/>
        </w:types>
        <w:behaviors>
          <w:behavior w:val="content"/>
        </w:behaviors>
        <w:guid w:val="{72B81643-CA90-4905-A230-2112937D6434}"/>
      </w:docPartPr>
      <w:docPartBody>
        <w:p w:rsidR="00B6056D" w:rsidRDefault="00B6056D" w:rsidP="00B6056D">
          <w:pPr>
            <w:pStyle w:val="AD46446FBB67479F9E0686BFA249960D"/>
          </w:pPr>
          <w:r w:rsidRPr="00711F0E">
            <w:rPr>
              <w:rStyle w:val="placeholder1Char"/>
              <w:rFonts w:hint="eastAsia"/>
              <w:sz w:val="16"/>
              <w:szCs w:val="16"/>
            </w:rPr>
            <w:t>____</w:t>
          </w:r>
        </w:p>
      </w:docPartBody>
    </w:docPart>
    <w:docPart>
      <w:docPartPr>
        <w:name w:val="1AB2720F52D34D01B1B6F82CCAAA0F5A"/>
        <w:category>
          <w:name w:val="常规"/>
          <w:gallery w:val="placeholder"/>
        </w:category>
        <w:types>
          <w:type w:val="bbPlcHdr"/>
        </w:types>
        <w:behaviors>
          <w:behavior w:val="content"/>
        </w:behaviors>
        <w:guid w:val="{9CBC8F80-DFF2-48B6-8334-8DE477F573F8}"/>
      </w:docPartPr>
      <w:docPartBody>
        <w:p w:rsidR="00B6056D" w:rsidRDefault="00B6056D" w:rsidP="00B6056D">
          <w:pPr>
            <w:pStyle w:val="1AB2720F52D34D01B1B6F82CCAAA0F5A"/>
          </w:pPr>
          <w:r w:rsidRPr="00711F0E">
            <w:rPr>
              <w:rStyle w:val="placeholder1Char"/>
              <w:rFonts w:hint="eastAsia"/>
              <w:sz w:val="16"/>
              <w:szCs w:val="16"/>
            </w:rPr>
            <w:t>____</w:t>
          </w:r>
        </w:p>
      </w:docPartBody>
    </w:docPart>
    <w:docPart>
      <w:docPartPr>
        <w:name w:val="5B95368148CB46ABA8BC51E4350AB4F0"/>
        <w:category>
          <w:name w:val="常规"/>
          <w:gallery w:val="placeholder"/>
        </w:category>
        <w:types>
          <w:type w:val="bbPlcHdr"/>
        </w:types>
        <w:behaviors>
          <w:behavior w:val="content"/>
        </w:behaviors>
        <w:guid w:val="{BBC9E700-C403-447A-8531-12473CE902C2}"/>
      </w:docPartPr>
      <w:docPartBody>
        <w:p w:rsidR="00B6056D" w:rsidRDefault="00B6056D" w:rsidP="00B6056D">
          <w:pPr>
            <w:pStyle w:val="5B95368148CB46ABA8BC51E4350AB4F0"/>
          </w:pPr>
          <w:r w:rsidRPr="00711F0E">
            <w:rPr>
              <w:rStyle w:val="placeholder1Char"/>
              <w:rFonts w:hint="eastAsia"/>
              <w:sz w:val="16"/>
              <w:szCs w:val="16"/>
            </w:rPr>
            <w:t>____</w:t>
          </w:r>
        </w:p>
      </w:docPartBody>
    </w:docPart>
    <w:docPart>
      <w:docPartPr>
        <w:name w:val="2354C4BD78FC41A18632678C97AA4719"/>
        <w:category>
          <w:name w:val="常规"/>
          <w:gallery w:val="placeholder"/>
        </w:category>
        <w:types>
          <w:type w:val="bbPlcHdr"/>
        </w:types>
        <w:behaviors>
          <w:behavior w:val="content"/>
        </w:behaviors>
        <w:guid w:val="{64C0AE52-FCA1-4F4F-A1AB-328F76FCEE44}"/>
      </w:docPartPr>
      <w:docPartBody>
        <w:p w:rsidR="00B6056D" w:rsidRDefault="00B6056D" w:rsidP="00B6056D">
          <w:pPr>
            <w:pStyle w:val="2354C4BD78FC41A18632678C97AA4719"/>
          </w:pPr>
          <w:r w:rsidRPr="00711F0E">
            <w:rPr>
              <w:rStyle w:val="placeholder1Char"/>
              <w:rFonts w:hint="eastAsia"/>
              <w:sz w:val="16"/>
              <w:szCs w:val="16"/>
            </w:rPr>
            <w:t>____</w:t>
          </w:r>
        </w:p>
      </w:docPartBody>
    </w:docPart>
    <w:docPart>
      <w:docPartPr>
        <w:name w:val="4EC48DFC24914DAEAE33E116EE775EB3"/>
        <w:category>
          <w:name w:val="常规"/>
          <w:gallery w:val="placeholder"/>
        </w:category>
        <w:types>
          <w:type w:val="bbPlcHdr"/>
        </w:types>
        <w:behaviors>
          <w:behavior w:val="content"/>
        </w:behaviors>
        <w:guid w:val="{76E2A490-AED1-4137-AAF1-652B6703097A}"/>
      </w:docPartPr>
      <w:docPartBody>
        <w:p w:rsidR="00B6056D" w:rsidRDefault="00B6056D" w:rsidP="00B6056D">
          <w:pPr>
            <w:pStyle w:val="4EC48DFC24914DAEAE33E116EE775EB3"/>
          </w:pPr>
          <w:r w:rsidRPr="00711F0E">
            <w:rPr>
              <w:rStyle w:val="placeholder1Char"/>
              <w:rFonts w:hint="eastAsia"/>
              <w:sz w:val="16"/>
              <w:szCs w:val="16"/>
            </w:rPr>
            <w:t>____</w:t>
          </w:r>
        </w:p>
      </w:docPartBody>
    </w:docPart>
    <w:docPart>
      <w:docPartPr>
        <w:name w:val="0F20874F060D45478226BC07EC5E3C9A"/>
        <w:category>
          <w:name w:val="常规"/>
          <w:gallery w:val="placeholder"/>
        </w:category>
        <w:types>
          <w:type w:val="bbPlcHdr"/>
        </w:types>
        <w:behaviors>
          <w:behavior w:val="content"/>
        </w:behaviors>
        <w:guid w:val="{7AF2457B-8B32-4DB5-9986-EB4FD89B9F5F}"/>
      </w:docPartPr>
      <w:docPartBody>
        <w:p w:rsidR="00B6056D" w:rsidRDefault="00B6056D" w:rsidP="00B6056D">
          <w:pPr>
            <w:pStyle w:val="0F20874F060D45478226BC07EC5E3C9A"/>
          </w:pPr>
          <w:r w:rsidRPr="00711F0E">
            <w:rPr>
              <w:rStyle w:val="placeholder1Char"/>
              <w:rFonts w:hint="eastAsia"/>
              <w:sz w:val="16"/>
              <w:szCs w:val="16"/>
            </w:rPr>
            <w:t>____</w:t>
          </w:r>
        </w:p>
      </w:docPartBody>
    </w:docPart>
    <w:docPart>
      <w:docPartPr>
        <w:name w:val="6AE422E30B2F4EB191B9BC231360A1C6"/>
        <w:category>
          <w:name w:val="常规"/>
          <w:gallery w:val="placeholder"/>
        </w:category>
        <w:types>
          <w:type w:val="bbPlcHdr"/>
        </w:types>
        <w:behaviors>
          <w:behavior w:val="content"/>
        </w:behaviors>
        <w:guid w:val="{D31D149B-ABA1-46BF-BE27-48F91CAD37C7}"/>
      </w:docPartPr>
      <w:docPartBody>
        <w:p w:rsidR="00B6056D" w:rsidRDefault="00B6056D" w:rsidP="00B6056D">
          <w:pPr>
            <w:pStyle w:val="6AE422E30B2F4EB191B9BC231360A1C6"/>
          </w:pPr>
          <w:r w:rsidRPr="00711F0E">
            <w:rPr>
              <w:rStyle w:val="placeholder1Char"/>
              <w:rFonts w:hint="eastAsia"/>
              <w:sz w:val="16"/>
              <w:szCs w:val="16"/>
            </w:rPr>
            <w:t>____</w:t>
          </w:r>
        </w:p>
      </w:docPartBody>
    </w:docPart>
    <w:docPart>
      <w:docPartPr>
        <w:name w:val="A9BCD1808C284629A18D152A3F9773A8"/>
        <w:category>
          <w:name w:val="常规"/>
          <w:gallery w:val="placeholder"/>
        </w:category>
        <w:types>
          <w:type w:val="bbPlcHdr"/>
        </w:types>
        <w:behaviors>
          <w:behavior w:val="content"/>
        </w:behaviors>
        <w:guid w:val="{669A7E40-F56F-4186-BBC9-D5E3B95D7897}"/>
      </w:docPartPr>
      <w:docPartBody>
        <w:p w:rsidR="00B6056D" w:rsidRDefault="00B6056D" w:rsidP="00B6056D">
          <w:pPr>
            <w:pStyle w:val="A9BCD1808C284629A18D152A3F9773A8"/>
          </w:pPr>
          <w:r w:rsidRPr="00711F0E">
            <w:rPr>
              <w:rStyle w:val="placeholder1Char"/>
              <w:rFonts w:hint="eastAsia"/>
              <w:sz w:val="16"/>
              <w:szCs w:val="16"/>
            </w:rPr>
            <w:t>____</w:t>
          </w:r>
        </w:p>
      </w:docPartBody>
    </w:docPart>
    <w:docPart>
      <w:docPartPr>
        <w:name w:val="E881BF0072694A618A4CA5CBABE4FFCD"/>
        <w:category>
          <w:name w:val="常规"/>
          <w:gallery w:val="placeholder"/>
        </w:category>
        <w:types>
          <w:type w:val="bbPlcHdr"/>
        </w:types>
        <w:behaviors>
          <w:behavior w:val="content"/>
        </w:behaviors>
        <w:guid w:val="{5E464060-C874-4FA8-8B10-8EE530CBAA1B}"/>
      </w:docPartPr>
      <w:docPartBody>
        <w:p w:rsidR="00B6056D" w:rsidRDefault="00B6056D" w:rsidP="00B6056D">
          <w:pPr>
            <w:pStyle w:val="E881BF0072694A618A4CA5CBABE4FFCD"/>
          </w:pPr>
          <w:r w:rsidRPr="00711F0E">
            <w:rPr>
              <w:rStyle w:val="placeholder1Char"/>
              <w:rFonts w:hint="eastAsia"/>
              <w:sz w:val="16"/>
              <w:szCs w:val="16"/>
            </w:rPr>
            <w:t>____</w:t>
          </w:r>
        </w:p>
      </w:docPartBody>
    </w:docPart>
    <w:docPart>
      <w:docPartPr>
        <w:name w:val="E665CF0E319847D0B1DF4B36581F4745"/>
        <w:category>
          <w:name w:val="常规"/>
          <w:gallery w:val="placeholder"/>
        </w:category>
        <w:types>
          <w:type w:val="bbPlcHdr"/>
        </w:types>
        <w:behaviors>
          <w:behavior w:val="content"/>
        </w:behaviors>
        <w:guid w:val="{6BFD6543-A568-41B8-90A4-F3C4B0082D1E}"/>
      </w:docPartPr>
      <w:docPartBody>
        <w:p w:rsidR="00B6056D" w:rsidRDefault="00B6056D" w:rsidP="00B6056D">
          <w:pPr>
            <w:pStyle w:val="E665CF0E319847D0B1DF4B36581F4745"/>
          </w:pPr>
          <w:r w:rsidRPr="00711F0E">
            <w:rPr>
              <w:rStyle w:val="placeholder1Char"/>
              <w:rFonts w:hint="eastAsia"/>
              <w:sz w:val="16"/>
              <w:szCs w:val="16"/>
            </w:rPr>
            <w:t>____</w:t>
          </w:r>
        </w:p>
      </w:docPartBody>
    </w:docPart>
    <w:docPart>
      <w:docPartPr>
        <w:name w:val="57CA01F2653C4B5EBDEF5D178FAA3EB1"/>
        <w:category>
          <w:name w:val="常规"/>
          <w:gallery w:val="placeholder"/>
        </w:category>
        <w:types>
          <w:type w:val="bbPlcHdr"/>
        </w:types>
        <w:behaviors>
          <w:behavior w:val="content"/>
        </w:behaviors>
        <w:guid w:val="{2EE42FDA-56D3-4745-B5BE-590BC21F5F6D}"/>
      </w:docPartPr>
      <w:docPartBody>
        <w:p w:rsidR="00B6056D" w:rsidRDefault="00B6056D" w:rsidP="00B6056D">
          <w:pPr>
            <w:pStyle w:val="57CA01F2653C4B5EBDEF5D178FAA3EB1"/>
          </w:pPr>
          <w:r w:rsidRPr="00711F0E">
            <w:rPr>
              <w:rStyle w:val="placeholder1Char"/>
              <w:rFonts w:hint="eastAsia"/>
              <w:sz w:val="16"/>
              <w:szCs w:val="16"/>
            </w:rPr>
            <w:t>____</w:t>
          </w:r>
        </w:p>
      </w:docPartBody>
    </w:docPart>
    <w:docPart>
      <w:docPartPr>
        <w:name w:val="B62DCCC33E754ABBA86785D14C238FAB"/>
        <w:category>
          <w:name w:val="常规"/>
          <w:gallery w:val="placeholder"/>
        </w:category>
        <w:types>
          <w:type w:val="bbPlcHdr"/>
        </w:types>
        <w:behaviors>
          <w:behavior w:val="content"/>
        </w:behaviors>
        <w:guid w:val="{3AD29DBF-62E6-43AB-90A0-52A04E7EEF7F}"/>
      </w:docPartPr>
      <w:docPartBody>
        <w:p w:rsidR="00B6056D" w:rsidRDefault="00B6056D" w:rsidP="00B6056D">
          <w:pPr>
            <w:pStyle w:val="B62DCCC33E754ABBA86785D14C238FAB"/>
          </w:pPr>
          <w:r w:rsidRPr="00711F0E">
            <w:rPr>
              <w:rStyle w:val="placeholder1Char"/>
              <w:rFonts w:hint="eastAsia"/>
              <w:sz w:val="16"/>
              <w:szCs w:val="16"/>
            </w:rPr>
            <w:t>____</w:t>
          </w:r>
        </w:p>
      </w:docPartBody>
    </w:docPart>
    <w:docPart>
      <w:docPartPr>
        <w:name w:val="DBD358DE217B4189BA9E7ADA777F9858"/>
        <w:category>
          <w:name w:val="常规"/>
          <w:gallery w:val="placeholder"/>
        </w:category>
        <w:types>
          <w:type w:val="bbPlcHdr"/>
        </w:types>
        <w:behaviors>
          <w:behavior w:val="content"/>
        </w:behaviors>
        <w:guid w:val="{5F13C5CB-E577-458B-B018-68D9A222393F}"/>
      </w:docPartPr>
      <w:docPartBody>
        <w:p w:rsidR="00B6056D" w:rsidRDefault="00B6056D" w:rsidP="00B6056D">
          <w:pPr>
            <w:pStyle w:val="DBD358DE217B4189BA9E7ADA777F9858"/>
          </w:pPr>
          <w:r w:rsidRPr="00711F0E">
            <w:rPr>
              <w:rStyle w:val="placeholder1Char"/>
              <w:rFonts w:hint="eastAsia"/>
              <w:sz w:val="16"/>
              <w:szCs w:val="16"/>
            </w:rPr>
            <w:t>____</w:t>
          </w:r>
        </w:p>
      </w:docPartBody>
    </w:docPart>
    <w:docPart>
      <w:docPartPr>
        <w:name w:val="4EDB27AFD46A405BA28196C9FBA96F2D"/>
        <w:category>
          <w:name w:val="常规"/>
          <w:gallery w:val="placeholder"/>
        </w:category>
        <w:types>
          <w:type w:val="bbPlcHdr"/>
        </w:types>
        <w:behaviors>
          <w:behavior w:val="content"/>
        </w:behaviors>
        <w:guid w:val="{DF041E18-1540-4606-BE81-06CF69DA765C}"/>
      </w:docPartPr>
      <w:docPartBody>
        <w:p w:rsidR="00B6056D" w:rsidRDefault="00B6056D" w:rsidP="00B6056D">
          <w:pPr>
            <w:pStyle w:val="4EDB27AFD46A405BA28196C9FBA96F2D"/>
          </w:pPr>
          <w:r w:rsidRPr="00711F0E">
            <w:rPr>
              <w:rStyle w:val="placeholder1Char"/>
              <w:rFonts w:hint="eastAsia"/>
              <w:sz w:val="16"/>
              <w:szCs w:val="16"/>
            </w:rPr>
            <w:t>____</w:t>
          </w:r>
        </w:p>
      </w:docPartBody>
    </w:docPart>
    <w:docPart>
      <w:docPartPr>
        <w:name w:val="4FABB1A778114C13B5E76C97CAEB515A"/>
        <w:category>
          <w:name w:val="常规"/>
          <w:gallery w:val="placeholder"/>
        </w:category>
        <w:types>
          <w:type w:val="bbPlcHdr"/>
        </w:types>
        <w:behaviors>
          <w:behavior w:val="content"/>
        </w:behaviors>
        <w:guid w:val="{81CF4F65-8588-47C5-865B-211BF12463AD}"/>
      </w:docPartPr>
      <w:docPartBody>
        <w:p w:rsidR="00B6056D" w:rsidRDefault="00B6056D" w:rsidP="00B6056D">
          <w:pPr>
            <w:pStyle w:val="4FABB1A778114C13B5E76C97CAEB515A"/>
          </w:pPr>
          <w:r w:rsidRPr="00711F0E">
            <w:rPr>
              <w:rStyle w:val="placeholder1Char"/>
              <w:rFonts w:hint="eastAsia"/>
              <w:sz w:val="16"/>
              <w:szCs w:val="16"/>
            </w:rPr>
            <w:t>____</w:t>
          </w:r>
        </w:p>
      </w:docPartBody>
    </w:docPart>
    <w:docPart>
      <w:docPartPr>
        <w:name w:val="E4993900DE874F8E8353D4812CAB953E"/>
        <w:category>
          <w:name w:val="常规"/>
          <w:gallery w:val="placeholder"/>
        </w:category>
        <w:types>
          <w:type w:val="bbPlcHdr"/>
        </w:types>
        <w:behaviors>
          <w:behavior w:val="content"/>
        </w:behaviors>
        <w:guid w:val="{A67BA0FE-933D-4746-BC20-7825D82C9080}"/>
      </w:docPartPr>
      <w:docPartBody>
        <w:p w:rsidR="00B6056D" w:rsidRDefault="00B6056D" w:rsidP="00B6056D">
          <w:pPr>
            <w:pStyle w:val="E4993900DE874F8E8353D4812CAB953E"/>
          </w:pPr>
          <w:r w:rsidRPr="00711F0E">
            <w:rPr>
              <w:rStyle w:val="placeholder1Char"/>
              <w:rFonts w:hint="eastAsia"/>
              <w:sz w:val="16"/>
              <w:szCs w:val="16"/>
            </w:rPr>
            <w:t>____</w:t>
          </w:r>
        </w:p>
      </w:docPartBody>
    </w:docPart>
    <w:docPart>
      <w:docPartPr>
        <w:name w:val="BCF94A31523A4E4DA710A4A195FD51F7"/>
        <w:category>
          <w:name w:val="常规"/>
          <w:gallery w:val="placeholder"/>
        </w:category>
        <w:types>
          <w:type w:val="bbPlcHdr"/>
        </w:types>
        <w:behaviors>
          <w:behavior w:val="content"/>
        </w:behaviors>
        <w:guid w:val="{678DD264-32DD-47AE-9B75-563E189B1B44}"/>
      </w:docPartPr>
      <w:docPartBody>
        <w:p w:rsidR="00B6056D" w:rsidRDefault="00B6056D" w:rsidP="00B6056D">
          <w:pPr>
            <w:pStyle w:val="BCF94A31523A4E4DA710A4A195FD51F7"/>
          </w:pPr>
          <w:r w:rsidRPr="00711F0E">
            <w:rPr>
              <w:rStyle w:val="placeholder1Char"/>
              <w:rFonts w:hint="eastAsia"/>
              <w:sz w:val="16"/>
              <w:szCs w:val="16"/>
            </w:rPr>
            <w:t>____</w:t>
          </w:r>
        </w:p>
      </w:docPartBody>
    </w:docPart>
    <w:docPart>
      <w:docPartPr>
        <w:name w:val="C65DEB842984464FAAC55A3BDC683F2A"/>
        <w:category>
          <w:name w:val="常规"/>
          <w:gallery w:val="placeholder"/>
        </w:category>
        <w:types>
          <w:type w:val="bbPlcHdr"/>
        </w:types>
        <w:behaviors>
          <w:behavior w:val="content"/>
        </w:behaviors>
        <w:guid w:val="{F9B41C42-3C2A-4848-9BD1-B69E2CF5D7E3}"/>
      </w:docPartPr>
      <w:docPartBody>
        <w:p w:rsidR="00B6056D" w:rsidRDefault="00B6056D" w:rsidP="00B6056D">
          <w:pPr>
            <w:pStyle w:val="C65DEB842984464FAAC55A3BDC683F2A"/>
          </w:pPr>
          <w:r w:rsidRPr="00711F0E">
            <w:rPr>
              <w:rStyle w:val="placeholder1Char"/>
              <w:rFonts w:hint="eastAsia"/>
              <w:sz w:val="16"/>
              <w:szCs w:val="16"/>
            </w:rPr>
            <w:t>____</w:t>
          </w:r>
        </w:p>
      </w:docPartBody>
    </w:docPart>
    <w:docPart>
      <w:docPartPr>
        <w:name w:val="D3B1FC21697D4C24A1E59DE7F1ADBB2C"/>
        <w:category>
          <w:name w:val="常规"/>
          <w:gallery w:val="placeholder"/>
        </w:category>
        <w:types>
          <w:type w:val="bbPlcHdr"/>
        </w:types>
        <w:behaviors>
          <w:behavior w:val="content"/>
        </w:behaviors>
        <w:guid w:val="{33BA5FF5-F4F1-43DE-AA7A-D4E0FD7EA64A}"/>
      </w:docPartPr>
      <w:docPartBody>
        <w:p w:rsidR="00B6056D" w:rsidRDefault="00B6056D" w:rsidP="00B6056D">
          <w:pPr>
            <w:pStyle w:val="D3B1FC21697D4C24A1E59DE7F1ADBB2C"/>
          </w:pPr>
          <w:r w:rsidRPr="00711F0E">
            <w:rPr>
              <w:rStyle w:val="placeholder1Char"/>
              <w:rFonts w:hint="eastAsia"/>
              <w:sz w:val="16"/>
              <w:szCs w:val="16"/>
            </w:rPr>
            <w:t>____</w:t>
          </w:r>
        </w:p>
      </w:docPartBody>
    </w:docPart>
    <w:docPart>
      <w:docPartPr>
        <w:name w:val="70DBE5406BF04A5B8A3A2DFBC9972C82"/>
        <w:category>
          <w:name w:val="常规"/>
          <w:gallery w:val="placeholder"/>
        </w:category>
        <w:types>
          <w:type w:val="bbPlcHdr"/>
        </w:types>
        <w:behaviors>
          <w:behavior w:val="content"/>
        </w:behaviors>
        <w:guid w:val="{5DE2FDDE-2286-48CC-BA1E-1F774B5F068B}"/>
      </w:docPartPr>
      <w:docPartBody>
        <w:p w:rsidR="00B6056D" w:rsidRDefault="00B6056D" w:rsidP="00B6056D">
          <w:pPr>
            <w:pStyle w:val="70DBE5406BF04A5B8A3A2DFBC9972C82"/>
          </w:pPr>
          <w:r w:rsidRPr="00711F0E">
            <w:rPr>
              <w:rStyle w:val="placeholder1Char"/>
              <w:rFonts w:hint="eastAsia"/>
              <w:sz w:val="16"/>
              <w:szCs w:val="16"/>
            </w:rPr>
            <w:t>____</w:t>
          </w:r>
        </w:p>
      </w:docPartBody>
    </w:docPart>
    <w:docPart>
      <w:docPartPr>
        <w:name w:val="69CEBD4138D74A978B17FB0DD453675E"/>
        <w:category>
          <w:name w:val="常规"/>
          <w:gallery w:val="placeholder"/>
        </w:category>
        <w:types>
          <w:type w:val="bbPlcHdr"/>
        </w:types>
        <w:behaviors>
          <w:behavior w:val="content"/>
        </w:behaviors>
        <w:guid w:val="{D653595C-CAEF-4656-B784-27FE7025C795}"/>
      </w:docPartPr>
      <w:docPartBody>
        <w:p w:rsidR="00B6056D" w:rsidRDefault="00B6056D" w:rsidP="00B6056D">
          <w:pPr>
            <w:pStyle w:val="69CEBD4138D74A978B17FB0DD453675E"/>
          </w:pPr>
          <w:r w:rsidRPr="00711F0E">
            <w:rPr>
              <w:rStyle w:val="placeholder1Char"/>
              <w:rFonts w:hint="eastAsia"/>
              <w:sz w:val="16"/>
              <w:szCs w:val="16"/>
            </w:rPr>
            <w:t>____</w:t>
          </w:r>
        </w:p>
      </w:docPartBody>
    </w:docPart>
    <w:docPart>
      <w:docPartPr>
        <w:name w:val="50A1AC2002B84CA88EA889415B8F62C3"/>
        <w:category>
          <w:name w:val="常规"/>
          <w:gallery w:val="placeholder"/>
        </w:category>
        <w:types>
          <w:type w:val="bbPlcHdr"/>
        </w:types>
        <w:behaviors>
          <w:behavior w:val="content"/>
        </w:behaviors>
        <w:guid w:val="{3330F2FE-5827-4C2C-83A8-FAB91F6B18C7}"/>
      </w:docPartPr>
      <w:docPartBody>
        <w:p w:rsidR="00B6056D" w:rsidRDefault="00B6056D" w:rsidP="00B6056D">
          <w:pPr>
            <w:pStyle w:val="50A1AC2002B84CA88EA889415B8F62C3"/>
          </w:pPr>
          <w:r w:rsidRPr="00711F0E">
            <w:rPr>
              <w:rStyle w:val="placeholder1Char"/>
              <w:rFonts w:hint="eastAsia"/>
              <w:sz w:val="16"/>
              <w:szCs w:val="16"/>
            </w:rPr>
            <w:t>____</w:t>
          </w:r>
        </w:p>
      </w:docPartBody>
    </w:docPart>
    <w:docPart>
      <w:docPartPr>
        <w:name w:val="E1468A05D1674F029F4642D045C74C7C"/>
        <w:category>
          <w:name w:val="常规"/>
          <w:gallery w:val="placeholder"/>
        </w:category>
        <w:types>
          <w:type w:val="bbPlcHdr"/>
        </w:types>
        <w:behaviors>
          <w:behavior w:val="content"/>
        </w:behaviors>
        <w:guid w:val="{685B581C-02DD-4FE6-A929-4963D8C93CFB}"/>
      </w:docPartPr>
      <w:docPartBody>
        <w:p w:rsidR="00B6056D" w:rsidRDefault="00B6056D" w:rsidP="00B6056D">
          <w:pPr>
            <w:pStyle w:val="E1468A05D1674F029F4642D045C74C7C"/>
          </w:pPr>
          <w:r w:rsidRPr="00711F0E">
            <w:rPr>
              <w:rStyle w:val="placeholder1Char"/>
              <w:rFonts w:hint="eastAsia"/>
              <w:sz w:val="16"/>
              <w:szCs w:val="16"/>
            </w:rPr>
            <w:t>____</w:t>
          </w:r>
        </w:p>
      </w:docPartBody>
    </w:docPart>
    <w:docPart>
      <w:docPartPr>
        <w:name w:val="F8574E7F67064783B1B7AD457B89EA48"/>
        <w:category>
          <w:name w:val="常规"/>
          <w:gallery w:val="placeholder"/>
        </w:category>
        <w:types>
          <w:type w:val="bbPlcHdr"/>
        </w:types>
        <w:behaviors>
          <w:behavior w:val="content"/>
        </w:behaviors>
        <w:guid w:val="{CA1616DB-757F-4017-A5E8-470F77424629}"/>
      </w:docPartPr>
      <w:docPartBody>
        <w:p w:rsidR="00B6056D" w:rsidRDefault="00B6056D" w:rsidP="00B6056D">
          <w:pPr>
            <w:pStyle w:val="F8574E7F67064783B1B7AD457B89EA48"/>
          </w:pPr>
          <w:r w:rsidRPr="00711F0E">
            <w:rPr>
              <w:rStyle w:val="placeholder1Char"/>
              <w:rFonts w:hint="eastAsia"/>
              <w:sz w:val="16"/>
              <w:szCs w:val="16"/>
            </w:rPr>
            <w:t>____</w:t>
          </w:r>
        </w:p>
      </w:docPartBody>
    </w:docPart>
    <w:docPart>
      <w:docPartPr>
        <w:name w:val="DC769255FA3745D1BED0E17B7D24717B"/>
        <w:category>
          <w:name w:val="常规"/>
          <w:gallery w:val="placeholder"/>
        </w:category>
        <w:types>
          <w:type w:val="bbPlcHdr"/>
        </w:types>
        <w:behaviors>
          <w:behavior w:val="content"/>
        </w:behaviors>
        <w:guid w:val="{EA2F4AF4-E4E9-47E5-B0EF-1ED4FDA80230}"/>
      </w:docPartPr>
      <w:docPartBody>
        <w:p w:rsidR="00B6056D" w:rsidRDefault="00B6056D" w:rsidP="00B6056D">
          <w:pPr>
            <w:pStyle w:val="DC769255FA3745D1BED0E17B7D24717B"/>
          </w:pPr>
          <w:r w:rsidRPr="00711F0E">
            <w:rPr>
              <w:rStyle w:val="placeholder1Char"/>
              <w:rFonts w:hint="eastAsia"/>
              <w:sz w:val="16"/>
              <w:szCs w:val="16"/>
            </w:rPr>
            <w:t>____</w:t>
          </w:r>
        </w:p>
      </w:docPartBody>
    </w:docPart>
    <w:docPart>
      <w:docPartPr>
        <w:name w:val="CB7044E6FF9A46BCA14089E1F5551331"/>
        <w:category>
          <w:name w:val="常规"/>
          <w:gallery w:val="placeholder"/>
        </w:category>
        <w:types>
          <w:type w:val="bbPlcHdr"/>
        </w:types>
        <w:behaviors>
          <w:behavior w:val="content"/>
        </w:behaviors>
        <w:guid w:val="{6C6A2A02-0978-4DA8-BFE0-C57449C65AD8}"/>
      </w:docPartPr>
      <w:docPartBody>
        <w:p w:rsidR="00B6056D" w:rsidRDefault="00B6056D" w:rsidP="00B6056D">
          <w:pPr>
            <w:pStyle w:val="CB7044E6FF9A46BCA14089E1F5551331"/>
          </w:pPr>
          <w:r w:rsidRPr="00711F0E">
            <w:rPr>
              <w:rStyle w:val="placeholder1Char"/>
              <w:rFonts w:hint="eastAsia"/>
              <w:sz w:val="16"/>
              <w:szCs w:val="16"/>
            </w:rPr>
            <w:t>____</w:t>
          </w:r>
        </w:p>
      </w:docPartBody>
    </w:docPart>
    <w:docPart>
      <w:docPartPr>
        <w:name w:val="EB661711F2F340EFBDE3BDD0AB9483BE"/>
        <w:category>
          <w:name w:val="常规"/>
          <w:gallery w:val="placeholder"/>
        </w:category>
        <w:types>
          <w:type w:val="bbPlcHdr"/>
        </w:types>
        <w:behaviors>
          <w:behavior w:val="content"/>
        </w:behaviors>
        <w:guid w:val="{12EBEB39-CD8D-4997-94EA-6B1FD7C2E957}"/>
      </w:docPartPr>
      <w:docPartBody>
        <w:p w:rsidR="00B6056D" w:rsidRDefault="00B6056D" w:rsidP="00B6056D">
          <w:pPr>
            <w:pStyle w:val="EB661711F2F340EFBDE3BDD0AB9483BE"/>
          </w:pPr>
          <w:r w:rsidRPr="00711F0E">
            <w:rPr>
              <w:rStyle w:val="placeholder1Char"/>
              <w:rFonts w:hint="eastAsia"/>
              <w:sz w:val="16"/>
              <w:szCs w:val="16"/>
            </w:rPr>
            <w:t>____</w:t>
          </w:r>
        </w:p>
      </w:docPartBody>
    </w:docPart>
    <w:docPart>
      <w:docPartPr>
        <w:name w:val="9B60FBF5B1BA467197D7CD605E7DB40A"/>
        <w:category>
          <w:name w:val="常规"/>
          <w:gallery w:val="placeholder"/>
        </w:category>
        <w:types>
          <w:type w:val="bbPlcHdr"/>
        </w:types>
        <w:behaviors>
          <w:behavior w:val="content"/>
        </w:behaviors>
        <w:guid w:val="{1461744F-BE73-496F-83C5-95AB50D8B829}"/>
      </w:docPartPr>
      <w:docPartBody>
        <w:p w:rsidR="00B6056D" w:rsidRDefault="00B6056D" w:rsidP="00B6056D">
          <w:pPr>
            <w:pStyle w:val="9B60FBF5B1BA467197D7CD605E7DB40A"/>
          </w:pPr>
          <w:r w:rsidRPr="00711F0E">
            <w:rPr>
              <w:rStyle w:val="placeholder1Char"/>
              <w:rFonts w:hint="eastAsia"/>
              <w:sz w:val="16"/>
              <w:szCs w:val="16"/>
            </w:rPr>
            <w:t>____</w:t>
          </w:r>
        </w:p>
      </w:docPartBody>
    </w:docPart>
    <w:docPart>
      <w:docPartPr>
        <w:name w:val="A4E80E2ED3C6487E998C8950DCE6386B"/>
        <w:category>
          <w:name w:val="常规"/>
          <w:gallery w:val="placeholder"/>
        </w:category>
        <w:types>
          <w:type w:val="bbPlcHdr"/>
        </w:types>
        <w:behaviors>
          <w:behavior w:val="content"/>
        </w:behaviors>
        <w:guid w:val="{74ED2238-DDB0-40E0-A39B-B0634025BB28}"/>
      </w:docPartPr>
      <w:docPartBody>
        <w:p w:rsidR="00B6056D" w:rsidRDefault="00B6056D" w:rsidP="00B6056D">
          <w:pPr>
            <w:pStyle w:val="A4E80E2ED3C6487E998C8950DCE6386B"/>
          </w:pPr>
          <w:r w:rsidRPr="00711F0E">
            <w:rPr>
              <w:rStyle w:val="placeholder1Char"/>
              <w:rFonts w:hint="eastAsia"/>
              <w:sz w:val="16"/>
              <w:szCs w:val="16"/>
            </w:rPr>
            <w:t>____</w:t>
          </w:r>
        </w:p>
      </w:docPartBody>
    </w:docPart>
    <w:docPart>
      <w:docPartPr>
        <w:name w:val="C5F988FA9A9D40518460AAA479B68573"/>
        <w:category>
          <w:name w:val="常规"/>
          <w:gallery w:val="placeholder"/>
        </w:category>
        <w:types>
          <w:type w:val="bbPlcHdr"/>
        </w:types>
        <w:behaviors>
          <w:behavior w:val="content"/>
        </w:behaviors>
        <w:guid w:val="{3E836F10-090C-49F9-A91F-E8FB434885B8}"/>
      </w:docPartPr>
      <w:docPartBody>
        <w:p w:rsidR="00B6056D" w:rsidRDefault="00B6056D" w:rsidP="00B6056D">
          <w:pPr>
            <w:pStyle w:val="C5F988FA9A9D40518460AAA479B68573"/>
          </w:pPr>
          <w:r w:rsidRPr="00711F0E">
            <w:rPr>
              <w:rStyle w:val="placeholder1Char"/>
              <w:rFonts w:hint="eastAsia"/>
              <w:sz w:val="16"/>
              <w:szCs w:val="16"/>
            </w:rPr>
            <w:t>____</w:t>
          </w:r>
        </w:p>
      </w:docPartBody>
    </w:docPart>
    <w:docPart>
      <w:docPartPr>
        <w:name w:val="EC7FA72A4A4B44DFA4759DA4F25ABD60"/>
        <w:category>
          <w:name w:val="常规"/>
          <w:gallery w:val="placeholder"/>
        </w:category>
        <w:types>
          <w:type w:val="bbPlcHdr"/>
        </w:types>
        <w:behaviors>
          <w:behavior w:val="content"/>
        </w:behaviors>
        <w:guid w:val="{0D709644-C627-4336-8406-D24F5985068D}"/>
      </w:docPartPr>
      <w:docPartBody>
        <w:p w:rsidR="00B6056D" w:rsidRDefault="00B6056D" w:rsidP="00B6056D">
          <w:pPr>
            <w:pStyle w:val="EC7FA72A4A4B44DFA4759DA4F25ABD60"/>
          </w:pPr>
          <w:r w:rsidRPr="00711F0E">
            <w:rPr>
              <w:rStyle w:val="placeholder1Char"/>
              <w:rFonts w:hint="eastAsia"/>
              <w:sz w:val="16"/>
              <w:szCs w:val="16"/>
            </w:rPr>
            <w:t>____</w:t>
          </w:r>
        </w:p>
      </w:docPartBody>
    </w:docPart>
    <w:docPart>
      <w:docPartPr>
        <w:name w:val="8CA6E9A4136644EBA57CCC55C957ECC4"/>
        <w:category>
          <w:name w:val="常规"/>
          <w:gallery w:val="placeholder"/>
        </w:category>
        <w:types>
          <w:type w:val="bbPlcHdr"/>
        </w:types>
        <w:behaviors>
          <w:behavior w:val="content"/>
        </w:behaviors>
        <w:guid w:val="{E3540AD8-798E-4A11-A6A2-B3B1B5594900}"/>
      </w:docPartPr>
      <w:docPartBody>
        <w:p w:rsidR="00B6056D" w:rsidRDefault="00B6056D" w:rsidP="00B6056D">
          <w:pPr>
            <w:pStyle w:val="8CA6E9A4136644EBA57CCC55C957ECC4"/>
          </w:pPr>
          <w:r w:rsidRPr="00711F0E">
            <w:rPr>
              <w:rStyle w:val="placeholder1Char"/>
              <w:rFonts w:hint="eastAsia"/>
              <w:sz w:val="16"/>
              <w:szCs w:val="16"/>
            </w:rPr>
            <w:t>____</w:t>
          </w:r>
        </w:p>
      </w:docPartBody>
    </w:docPart>
    <w:docPart>
      <w:docPartPr>
        <w:name w:val="D4481BFFAF1B41B0916D42780B2F6187"/>
        <w:category>
          <w:name w:val="常规"/>
          <w:gallery w:val="placeholder"/>
        </w:category>
        <w:types>
          <w:type w:val="bbPlcHdr"/>
        </w:types>
        <w:behaviors>
          <w:behavior w:val="content"/>
        </w:behaviors>
        <w:guid w:val="{27CCDAAB-9882-4DF2-988C-08328D6475D4}"/>
      </w:docPartPr>
      <w:docPartBody>
        <w:p w:rsidR="00B6056D" w:rsidRDefault="00B6056D" w:rsidP="00B6056D">
          <w:pPr>
            <w:pStyle w:val="D4481BFFAF1B41B0916D42780B2F6187"/>
          </w:pPr>
          <w:r w:rsidRPr="00711F0E">
            <w:rPr>
              <w:rStyle w:val="placeholder1Char"/>
              <w:rFonts w:hint="eastAsia"/>
              <w:sz w:val="16"/>
              <w:szCs w:val="16"/>
            </w:rPr>
            <w:t>____</w:t>
          </w:r>
        </w:p>
      </w:docPartBody>
    </w:docPart>
    <w:docPart>
      <w:docPartPr>
        <w:name w:val="75000C578E714F34B5810A1AE2AE69D3"/>
        <w:category>
          <w:name w:val="常规"/>
          <w:gallery w:val="placeholder"/>
        </w:category>
        <w:types>
          <w:type w:val="bbPlcHdr"/>
        </w:types>
        <w:behaviors>
          <w:behavior w:val="content"/>
        </w:behaviors>
        <w:guid w:val="{0AE75557-DB8B-4F5D-BDB8-A352DFC4821B}"/>
      </w:docPartPr>
      <w:docPartBody>
        <w:p w:rsidR="00B6056D" w:rsidRDefault="00B6056D" w:rsidP="00B6056D">
          <w:pPr>
            <w:pStyle w:val="75000C578E714F34B5810A1AE2AE69D3"/>
          </w:pPr>
          <w:r w:rsidRPr="00711F0E">
            <w:rPr>
              <w:rStyle w:val="placeholder1Char"/>
              <w:rFonts w:hint="eastAsia"/>
              <w:sz w:val="16"/>
              <w:szCs w:val="16"/>
            </w:rPr>
            <w:t>____</w:t>
          </w:r>
        </w:p>
      </w:docPartBody>
    </w:docPart>
    <w:docPart>
      <w:docPartPr>
        <w:name w:val="C02303640C1B45FAB1AED3CEE3BBC510"/>
        <w:category>
          <w:name w:val="常规"/>
          <w:gallery w:val="placeholder"/>
        </w:category>
        <w:types>
          <w:type w:val="bbPlcHdr"/>
        </w:types>
        <w:behaviors>
          <w:behavior w:val="content"/>
        </w:behaviors>
        <w:guid w:val="{90099BD9-9D51-4936-8449-BBCEBD723B3E}"/>
      </w:docPartPr>
      <w:docPartBody>
        <w:p w:rsidR="00B6056D" w:rsidRDefault="00B6056D" w:rsidP="00B6056D">
          <w:pPr>
            <w:pStyle w:val="C02303640C1B45FAB1AED3CEE3BBC510"/>
          </w:pPr>
          <w:r w:rsidRPr="00711F0E">
            <w:rPr>
              <w:rStyle w:val="placeholder1Char"/>
              <w:rFonts w:hint="eastAsia"/>
              <w:sz w:val="16"/>
              <w:szCs w:val="16"/>
            </w:rPr>
            <w:t>____</w:t>
          </w:r>
        </w:p>
      </w:docPartBody>
    </w:docPart>
    <w:docPart>
      <w:docPartPr>
        <w:name w:val="20F9C81C904D44CFB0FABF174C7AE8C6"/>
        <w:category>
          <w:name w:val="常规"/>
          <w:gallery w:val="placeholder"/>
        </w:category>
        <w:types>
          <w:type w:val="bbPlcHdr"/>
        </w:types>
        <w:behaviors>
          <w:behavior w:val="content"/>
        </w:behaviors>
        <w:guid w:val="{E2022981-6AFD-4308-8771-F800C2A449B5}"/>
      </w:docPartPr>
      <w:docPartBody>
        <w:p w:rsidR="00B6056D" w:rsidRDefault="00B6056D" w:rsidP="00B6056D">
          <w:pPr>
            <w:pStyle w:val="20F9C81C904D44CFB0FABF174C7AE8C6"/>
          </w:pPr>
          <w:r w:rsidRPr="00711F0E">
            <w:rPr>
              <w:rStyle w:val="placeholder1Char"/>
              <w:rFonts w:hint="eastAsia"/>
              <w:sz w:val="16"/>
              <w:szCs w:val="16"/>
            </w:rPr>
            <w:t>____</w:t>
          </w:r>
        </w:p>
      </w:docPartBody>
    </w:docPart>
    <w:docPart>
      <w:docPartPr>
        <w:name w:val="1F65A19290C14ACE96AB7BB4EE3DF5A0"/>
        <w:category>
          <w:name w:val="常规"/>
          <w:gallery w:val="placeholder"/>
        </w:category>
        <w:types>
          <w:type w:val="bbPlcHdr"/>
        </w:types>
        <w:behaviors>
          <w:behavior w:val="content"/>
        </w:behaviors>
        <w:guid w:val="{323DC8FB-8714-498F-BB28-C3F5148B53AC}"/>
      </w:docPartPr>
      <w:docPartBody>
        <w:p w:rsidR="00B6056D" w:rsidRDefault="00B6056D" w:rsidP="00B6056D">
          <w:pPr>
            <w:pStyle w:val="1F65A19290C14ACE96AB7BB4EE3DF5A0"/>
          </w:pPr>
          <w:r w:rsidRPr="00711F0E">
            <w:rPr>
              <w:rStyle w:val="placeholder1Char"/>
              <w:rFonts w:hint="eastAsia"/>
              <w:sz w:val="16"/>
              <w:szCs w:val="16"/>
            </w:rPr>
            <w:t>____</w:t>
          </w:r>
        </w:p>
      </w:docPartBody>
    </w:docPart>
    <w:docPart>
      <w:docPartPr>
        <w:name w:val="1D074D60F6D54903BCD99A5A89E453DA"/>
        <w:category>
          <w:name w:val="常规"/>
          <w:gallery w:val="placeholder"/>
        </w:category>
        <w:types>
          <w:type w:val="bbPlcHdr"/>
        </w:types>
        <w:behaviors>
          <w:behavior w:val="content"/>
        </w:behaviors>
        <w:guid w:val="{BCBA8586-4D4F-483C-A998-0C29EB793DA2}"/>
      </w:docPartPr>
      <w:docPartBody>
        <w:p w:rsidR="00B6056D" w:rsidRDefault="00B6056D" w:rsidP="00B6056D">
          <w:pPr>
            <w:pStyle w:val="1D074D60F6D54903BCD99A5A89E453DA"/>
          </w:pPr>
          <w:r w:rsidRPr="00711F0E">
            <w:rPr>
              <w:rStyle w:val="placeholder1Char"/>
              <w:rFonts w:hint="eastAsia"/>
              <w:sz w:val="16"/>
              <w:szCs w:val="16"/>
            </w:rPr>
            <w:t>____</w:t>
          </w:r>
        </w:p>
      </w:docPartBody>
    </w:docPart>
    <w:docPart>
      <w:docPartPr>
        <w:name w:val="196C8640449F4F0D946FA33164CF39A8"/>
        <w:category>
          <w:name w:val="常规"/>
          <w:gallery w:val="placeholder"/>
        </w:category>
        <w:types>
          <w:type w:val="bbPlcHdr"/>
        </w:types>
        <w:behaviors>
          <w:behavior w:val="content"/>
        </w:behaviors>
        <w:guid w:val="{E6A54BBE-169D-425B-883D-139301C527C4}"/>
      </w:docPartPr>
      <w:docPartBody>
        <w:p w:rsidR="00B6056D" w:rsidRDefault="00B6056D" w:rsidP="00B6056D">
          <w:pPr>
            <w:pStyle w:val="196C8640449F4F0D946FA33164CF39A8"/>
          </w:pPr>
          <w:r w:rsidRPr="00711F0E">
            <w:rPr>
              <w:rStyle w:val="placeholder1Char"/>
              <w:rFonts w:hint="eastAsia"/>
              <w:sz w:val="16"/>
              <w:szCs w:val="16"/>
            </w:rPr>
            <w:t>____</w:t>
          </w:r>
        </w:p>
      </w:docPartBody>
    </w:docPart>
    <w:docPart>
      <w:docPartPr>
        <w:name w:val="225DE76AFC0643CC8558539D96183F92"/>
        <w:category>
          <w:name w:val="常规"/>
          <w:gallery w:val="placeholder"/>
        </w:category>
        <w:types>
          <w:type w:val="bbPlcHdr"/>
        </w:types>
        <w:behaviors>
          <w:behavior w:val="content"/>
        </w:behaviors>
        <w:guid w:val="{62396C9B-E210-4720-AA8C-DDDB9A5FAEE4}"/>
      </w:docPartPr>
      <w:docPartBody>
        <w:p w:rsidR="00B6056D" w:rsidRDefault="00B6056D" w:rsidP="00B6056D">
          <w:pPr>
            <w:pStyle w:val="225DE76AFC0643CC8558539D96183F92"/>
          </w:pPr>
          <w:r w:rsidRPr="00711F0E">
            <w:rPr>
              <w:rStyle w:val="placeholder1Char"/>
              <w:rFonts w:hint="eastAsia"/>
              <w:sz w:val="16"/>
              <w:szCs w:val="16"/>
            </w:rPr>
            <w:t>____</w:t>
          </w:r>
        </w:p>
      </w:docPartBody>
    </w:docPart>
    <w:docPart>
      <w:docPartPr>
        <w:name w:val="22D0FCE682C34BC1AB9D30AC109033CF"/>
        <w:category>
          <w:name w:val="常规"/>
          <w:gallery w:val="placeholder"/>
        </w:category>
        <w:types>
          <w:type w:val="bbPlcHdr"/>
        </w:types>
        <w:behaviors>
          <w:behavior w:val="content"/>
        </w:behaviors>
        <w:guid w:val="{1CB1E695-D9CD-4B4D-8540-166C4AB9F0CC}"/>
      </w:docPartPr>
      <w:docPartBody>
        <w:p w:rsidR="00B6056D" w:rsidRDefault="00B6056D" w:rsidP="00B6056D">
          <w:pPr>
            <w:pStyle w:val="22D0FCE682C34BC1AB9D30AC109033CF"/>
          </w:pPr>
          <w:r w:rsidRPr="00711F0E">
            <w:rPr>
              <w:rStyle w:val="placeholder1Char"/>
              <w:rFonts w:hint="eastAsia"/>
              <w:sz w:val="16"/>
              <w:szCs w:val="16"/>
            </w:rPr>
            <w:t>____</w:t>
          </w:r>
        </w:p>
      </w:docPartBody>
    </w:docPart>
    <w:docPart>
      <w:docPartPr>
        <w:name w:val="8E0CF28AEF0242E786E591C725F40945"/>
        <w:category>
          <w:name w:val="常规"/>
          <w:gallery w:val="placeholder"/>
        </w:category>
        <w:types>
          <w:type w:val="bbPlcHdr"/>
        </w:types>
        <w:behaviors>
          <w:behavior w:val="content"/>
        </w:behaviors>
        <w:guid w:val="{4A5F9785-36DF-4405-80A1-D93169BC8225}"/>
      </w:docPartPr>
      <w:docPartBody>
        <w:p w:rsidR="00B6056D" w:rsidRDefault="00B6056D" w:rsidP="00B6056D">
          <w:pPr>
            <w:pStyle w:val="8E0CF28AEF0242E786E591C725F40945"/>
          </w:pPr>
          <w:r w:rsidRPr="00711F0E">
            <w:rPr>
              <w:rStyle w:val="placeholder1Char"/>
              <w:rFonts w:hint="eastAsia"/>
              <w:sz w:val="16"/>
              <w:szCs w:val="16"/>
            </w:rPr>
            <w:t>____</w:t>
          </w:r>
        </w:p>
      </w:docPartBody>
    </w:docPart>
    <w:docPart>
      <w:docPartPr>
        <w:name w:val="50823CCD1CAE4CD38FF2923D8F19CC3E"/>
        <w:category>
          <w:name w:val="常规"/>
          <w:gallery w:val="placeholder"/>
        </w:category>
        <w:types>
          <w:type w:val="bbPlcHdr"/>
        </w:types>
        <w:behaviors>
          <w:behavior w:val="content"/>
        </w:behaviors>
        <w:guid w:val="{1500453E-8998-4164-B8D5-FA9FA31E1F40}"/>
      </w:docPartPr>
      <w:docPartBody>
        <w:p w:rsidR="00B6056D" w:rsidRDefault="00B6056D" w:rsidP="00B6056D">
          <w:pPr>
            <w:pStyle w:val="50823CCD1CAE4CD38FF2923D8F19CC3E"/>
          </w:pPr>
          <w:r w:rsidRPr="00711F0E">
            <w:rPr>
              <w:rStyle w:val="placeholder1Char"/>
              <w:rFonts w:hint="eastAsia"/>
              <w:sz w:val="16"/>
              <w:szCs w:val="16"/>
            </w:rPr>
            <w:t>____</w:t>
          </w:r>
        </w:p>
      </w:docPartBody>
    </w:docPart>
    <w:docPart>
      <w:docPartPr>
        <w:name w:val="0DFADA5B066E4AD4B3001E25FFBE0C83"/>
        <w:category>
          <w:name w:val="常规"/>
          <w:gallery w:val="placeholder"/>
        </w:category>
        <w:types>
          <w:type w:val="bbPlcHdr"/>
        </w:types>
        <w:behaviors>
          <w:behavior w:val="content"/>
        </w:behaviors>
        <w:guid w:val="{F254191C-33A9-4888-B345-F4E51A7DB66E}"/>
      </w:docPartPr>
      <w:docPartBody>
        <w:p w:rsidR="00B6056D" w:rsidRDefault="00B6056D" w:rsidP="00B6056D">
          <w:pPr>
            <w:pStyle w:val="0DFADA5B066E4AD4B3001E25FFBE0C83"/>
          </w:pPr>
          <w:r w:rsidRPr="00711F0E">
            <w:rPr>
              <w:rStyle w:val="placeholder1Char"/>
              <w:rFonts w:hint="eastAsia"/>
              <w:sz w:val="16"/>
              <w:szCs w:val="16"/>
            </w:rPr>
            <w:t>____</w:t>
          </w:r>
        </w:p>
      </w:docPartBody>
    </w:docPart>
    <w:docPart>
      <w:docPartPr>
        <w:name w:val="6B7070A26A1D4440A2DC01241316CDB8"/>
        <w:category>
          <w:name w:val="常规"/>
          <w:gallery w:val="placeholder"/>
        </w:category>
        <w:types>
          <w:type w:val="bbPlcHdr"/>
        </w:types>
        <w:behaviors>
          <w:behavior w:val="content"/>
        </w:behaviors>
        <w:guid w:val="{1189F3D1-284D-4DB9-9EB7-E4FA5F990F63}"/>
      </w:docPartPr>
      <w:docPartBody>
        <w:p w:rsidR="00B6056D" w:rsidRDefault="00B6056D" w:rsidP="00B6056D">
          <w:pPr>
            <w:pStyle w:val="6B7070A26A1D4440A2DC01241316CDB8"/>
          </w:pPr>
          <w:r w:rsidRPr="00711F0E">
            <w:rPr>
              <w:rStyle w:val="placeholder1Char"/>
              <w:rFonts w:hint="eastAsia"/>
              <w:sz w:val="16"/>
              <w:szCs w:val="16"/>
            </w:rPr>
            <w:t>____</w:t>
          </w:r>
        </w:p>
      </w:docPartBody>
    </w:docPart>
    <w:docPart>
      <w:docPartPr>
        <w:name w:val="976103460461453C94E2760027D1D493"/>
        <w:category>
          <w:name w:val="常规"/>
          <w:gallery w:val="placeholder"/>
        </w:category>
        <w:types>
          <w:type w:val="bbPlcHdr"/>
        </w:types>
        <w:behaviors>
          <w:behavior w:val="content"/>
        </w:behaviors>
        <w:guid w:val="{A0D58AF7-C1F1-40DF-A3AB-74F00B2DEA1E}"/>
      </w:docPartPr>
      <w:docPartBody>
        <w:p w:rsidR="00B6056D" w:rsidRDefault="00B6056D" w:rsidP="00B6056D">
          <w:pPr>
            <w:pStyle w:val="976103460461453C94E2760027D1D493"/>
          </w:pPr>
          <w:r w:rsidRPr="00711F0E">
            <w:rPr>
              <w:rStyle w:val="placeholder1Char"/>
              <w:rFonts w:hint="eastAsia"/>
              <w:sz w:val="16"/>
              <w:szCs w:val="16"/>
            </w:rPr>
            <w:t>____</w:t>
          </w:r>
        </w:p>
      </w:docPartBody>
    </w:docPart>
    <w:docPart>
      <w:docPartPr>
        <w:name w:val="19265696CCD54BD2AB1D1E4288DA36D9"/>
        <w:category>
          <w:name w:val="常规"/>
          <w:gallery w:val="placeholder"/>
        </w:category>
        <w:types>
          <w:type w:val="bbPlcHdr"/>
        </w:types>
        <w:behaviors>
          <w:behavior w:val="content"/>
        </w:behaviors>
        <w:guid w:val="{8FB01D41-F21A-45D2-8B34-4C7CCB8F00E2}"/>
      </w:docPartPr>
      <w:docPartBody>
        <w:p w:rsidR="00B6056D" w:rsidRDefault="00B6056D" w:rsidP="00B6056D">
          <w:pPr>
            <w:pStyle w:val="19265696CCD54BD2AB1D1E4288DA36D9"/>
          </w:pPr>
          <w:r w:rsidRPr="00711F0E">
            <w:rPr>
              <w:rStyle w:val="placeholder1Char"/>
              <w:rFonts w:hint="eastAsia"/>
              <w:sz w:val="16"/>
              <w:szCs w:val="16"/>
            </w:rPr>
            <w:t>____</w:t>
          </w:r>
        </w:p>
      </w:docPartBody>
    </w:docPart>
    <w:docPart>
      <w:docPartPr>
        <w:name w:val="DD87A21EAFBC4DFCA1C3A0D19AFEC2D1"/>
        <w:category>
          <w:name w:val="常规"/>
          <w:gallery w:val="placeholder"/>
        </w:category>
        <w:types>
          <w:type w:val="bbPlcHdr"/>
        </w:types>
        <w:behaviors>
          <w:behavior w:val="content"/>
        </w:behaviors>
        <w:guid w:val="{29D99BE8-3988-4032-BCBA-C504FE5406F6}"/>
      </w:docPartPr>
      <w:docPartBody>
        <w:p w:rsidR="00B6056D" w:rsidRDefault="00B6056D" w:rsidP="00B6056D">
          <w:pPr>
            <w:pStyle w:val="DD87A21EAFBC4DFCA1C3A0D19AFEC2D1"/>
          </w:pPr>
          <w:r w:rsidRPr="00711F0E">
            <w:rPr>
              <w:rStyle w:val="placeholder1Char"/>
              <w:rFonts w:hint="eastAsia"/>
              <w:sz w:val="16"/>
              <w:szCs w:val="16"/>
            </w:rPr>
            <w:t>____</w:t>
          </w:r>
        </w:p>
      </w:docPartBody>
    </w:docPart>
    <w:docPart>
      <w:docPartPr>
        <w:name w:val="B10D498817594817920C17CDE8CE10E7"/>
        <w:category>
          <w:name w:val="常规"/>
          <w:gallery w:val="placeholder"/>
        </w:category>
        <w:types>
          <w:type w:val="bbPlcHdr"/>
        </w:types>
        <w:behaviors>
          <w:behavior w:val="content"/>
        </w:behaviors>
        <w:guid w:val="{3F9E31E1-75A3-4BB6-933C-A8491A08B92E}"/>
      </w:docPartPr>
      <w:docPartBody>
        <w:p w:rsidR="00B6056D" w:rsidRDefault="00B6056D" w:rsidP="00B6056D">
          <w:pPr>
            <w:pStyle w:val="B10D498817594817920C17CDE8CE10E7"/>
          </w:pPr>
          <w:r w:rsidRPr="00711F0E">
            <w:rPr>
              <w:rStyle w:val="placeholder1Char"/>
              <w:rFonts w:hint="eastAsia"/>
              <w:sz w:val="16"/>
              <w:szCs w:val="16"/>
            </w:rPr>
            <w:t>____</w:t>
          </w:r>
        </w:p>
      </w:docPartBody>
    </w:docPart>
    <w:docPart>
      <w:docPartPr>
        <w:name w:val="5B34F6E141BC43F8B1121B101D8849D8"/>
        <w:category>
          <w:name w:val="常规"/>
          <w:gallery w:val="placeholder"/>
        </w:category>
        <w:types>
          <w:type w:val="bbPlcHdr"/>
        </w:types>
        <w:behaviors>
          <w:behavior w:val="content"/>
        </w:behaviors>
        <w:guid w:val="{B33AB163-0296-4380-BCF8-1555D2396A42}"/>
      </w:docPartPr>
      <w:docPartBody>
        <w:p w:rsidR="00B6056D" w:rsidRDefault="00B6056D" w:rsidP="00B6056D">
          <w:pPr>
            <w:pStyle w:val="5B34F6E141BC43F8B1121B101D8849D8"/>
          </w:pPr>
          <w:r w:rsidRPr="00711F0E">
            <w:rPr>
              <w:rStyle w:val="placeholder1Char"/>
              <w:rFonts w:hint="eastAsia"/>
              <w:sz w:val="16"/>
              <w:szCs w:val="16"/>
            </w:rPr>
            <w:t>____</w:t>
          </w:r>
        </w:p>
      </w:docPartBody>
    </w:docPart>
    <w:docPart>
      <w:docPartPr>
        <w:name w:val="D6A228AA007849969CDAC87223605F70"/>
        <w:category>
          <w:name w:val="常规"/>
          <w:gallery w:val="placeholder"/>
        </w:category>
        <w:types>
          <w:type w:val="bbPlcHdr"/>
        </w:types>
        <w:behaviors>
          <w:behavior w:val="content"/>
        </w:behaviors>
        <w:guid w:val="{DBCC6033-7125-4070-9218-A622AF388C13}"/>
      </w:docPartPr>
      <w:docPartBody>
        <w:p w:rsidR="00B6056D" w:rsidRDefault="00B6056D" w:rsidP="00B6056D">
          <w:pPr>
            <w:pStyle w:val="D6A228AA007849969CDAC87223605F70"/>
          </w:pPr>
          <w:r w:rsidRPr="00711F0E">
            <w:rPr>
              <w:rStyle w:val="placeholder1Char"/>
              <w:rFonts w:hint="eastAsia"/>
              <w:sz w:val="16"/>
              <w:szCs w:val="16"/>
            </w:rPr>
            <w:t>____</w:t>
          </w:r>
        </w:p>
      </w:docPartBody>
    </w:docPart>
    <w:docPart>
      <w:docPartPr>
        <w:name w:val="E2782864FB3C45A1B590A2EA95D5C57A"/>
        <w:category>
          <w:name w:val="常规"/>
          <w:gallery w:val="placeholder"/>
        </w:category>
        <w:types>
          <w:type w:val="bbPlcHdr"/>
        </w:types>
        <w:behaviors>
          <w:behavior w:val="content"/>
        </w:behaviors>
        <w:guid w:val="{5C2275F2-B498-4EAB-9682-77A87594E18A}"/>
      </w:docPartPr>
      <w:docPartBody>
        <w:p w:rsidR="00B6056D" w:rsidRDefault="00B6056D" w:rsidP="00B6056D">
          <w:pPr>
            <w:pStyle w:val="E2782864FB3C45A1B590A2EA95D5C57A"/>
          </w:pPr>
          <w:r w:rsidRPr="00711F0E">
            <w:rPr>
              <w:rStyle w:val="placeholder1Char"/>
              <w:rFonts w:hint="eastAsia"/>
              <w:sz w:val="16"/>
              <w:szCs w:val="16"/>
            </w:rPr>
            <w:t>____</w:t>
          </w:r>
        </w:p>
      </w:docPartBody>
    </w:docPart>
    <w:docPart>
      <w:docPartPr>
        <w:name w:val="1A6D011170EF425599BA692958D6365B"/>
        <w:category>
          <w:name w:val="常规"/>
          <w:gallery w:val="placeholder"/>
        </w:category>
        <w:types>
          <w:type w:val="bbPlcHdr"/>
        </w:types>
        <w:behaviors>
          <w:behavior w:val="content"/>
        </w:behaviors>
        <w:guid w:val="{08285E35-E2B0-4BE9-92EB-8E9B44E70652}"/>
      </w:docPartPr>
      <w:docPartBody>
        <w:p w:rsidR="00B6056D" w:rsidRDefault="00B6056D" w:rsidP="00B6056D">
          <w:pPr>
            <w:pStyle w:val="1A6D011170EF425599BA692958D6365B"/>
          </w:pPr>
          <w:r w:rsidRPr="00711F0E">
            <w:rPr>
              <w:rStyle w:val="placeholder1Char"/>
              <w:rFonts w:hint="eastAsia"/>
              <w:sz w:val="16"/>
              <w:szCs w:val="16"/>
            </w:rPr>
            <w:t>____</w:t>
          </w:r>
        </w:p>
      </w:docPartBody>
    </w:docPart>
    <w:docPart>
      <w:docPartPr>
        <w:name w:val="8D1F9AAF9C1B49FEB64D8F3A818A202E"/>
        <w:category>
          <w:name w:val="常规"/>
          <w:gallery w:val="placeholder"/>
        </w:category>
        <w:types>
          <w:type w:val="bbPlcHdr"/>
        </w:types>
        <w:behaviors>
          <w:behavior w:val="content"/>
        </w:behaviors>
        <w:guid w:val="{0D050CA2-2A42-48E7-A857-2CAF598DE55D}"/>
      </w:docPartPr>
      <w:docPartBody>
        <w:p w:rsidR="00B6056D" w:rsidRDefault="00B6056D" w:rsidP="00B6056D">
          <w:pPr>
            <w:pStyle w:val="8D1F9AAF9C1B49FEB64D8F3A818A202E"/>
          </w:pPr>
          <w:r w:rsidRPr="00711F0E">
            <w:rPr>
              <w:rStyle w:val="placeholder1Char"/>
              <w:rFonts w:hint="eastAsia"/>
              <w:sz w:val="16"/>
              <w:szCs w:val="16"/>
            </w:rPr>
            <w:t>____</w:t>
          </w:r>
        </w:p>
      </w:docPartBody>
    </w:docPart>
    <w:docPart>
      <w:docPartPr>
        <w:name w:val="EFB97DBD66F14E6BA5CCC0449A32518C"/>
        <w:category>
          <w:name w:val="常规"/>
          <w:gallery w:val="placeholder"/>
        </w:category>
        <w:types>
          <w:type w:val="bbPlcHdr"/>
        </w:types>
        <w:behaviors>
          <w:behavior w:val="content"/>
        </w:behaviors>
        <w:guid w:val="{DED950AB-CCA9-4521-97BD-702005F924B0}"/>
      </w:docPartPr>
      <w:docPartBody>
        <w:p w:rsidR="00B6056D" w:rsidRDefault="00B6056D" w:rsidP="00B6056D">
          <w:pPr>
            <w:pStyle w:val="EFB97DBD66F14E6BA5CCC0449A32518C"/>
          </w:pPr>
          <w:r w:rsidRPr="00711F0E">
            <w:rPr>
              <w:rStyle w:val="placeholder1Char"/>
              <w:rFonts w:hint="eastAsia"/>
              <w:sz w:val="16"/>
              <w:szCs w:val="16"/>
            </w:rPr>
            <w:t>____</w:t>
          </w:r>
        </w:p>
      </w:docPartBody>
    </w:docPart>
    <w:docPart>
      <w:docPartPr>
        <w:name w:val="AD532D36AC0640E795B883A0DD63C8FA"/>
        <w:category>
          <w:name w:val="常规"/>
          <w:gallery w:val="placeholder"/>
        </w:category>
        <w:types>
          <w:type w:val="bbPlcHdr"/>
        </w:types>
        <w:behaviors>
          <w:behavior w:val="content"/>
        </w:behaviors>
        <w:guid w:val="{8B14DBFD-FDD1-41FE-AB4E-9EC0D27B9F35}"/>
      </w:docPartPr>
      <w:docPartBody>
        <w:p w:rsidR="00B6056D" w:rsidRDefault="00B6056D" w:rsidP="00B6056D">
          <w:pPr>
            <w:pStyle w:val="AD532D36AC0640E795B883A0DD63C8FA"/>
          </w:pPr>
          <w:r w:rsidRPr="00711F0E">
            <w:rPr>
              <w:rStyle w:val="placeholder1Char"/>
              <w:rFonts w:hint="eastAsia"/>
              <w:sz w:val="16"/>
              <w:szCs w:val="16"/>
            </w:rPr>
            <w:t>____</w:t>
          </w:r>
        </w:p>
      </w:docPartBody>
    </w:docPart>
    <w:docPart>
      <w:docPartPr>
        <w:name w:val="53B56AE1311C44FD9884494FBF36EB54"/>
        <w:category>
          <w:name w:val="常规"/>
          <w:gallery w:val="placeholder"/>
        </w:category>
        <w:types>
          <w:type w:val="bbPlcHdr"/>
        </w:types>
        <w:behaviors>
          <w:behavior w:val="content"/>
        </w:behaviors>
        <w:guid w:val="{F26FD2FA-B341-463D-A45A-33737B9FB2AE}"/>
      </w:docPartPr>
      <w:docPartBody>
        <w:p w:rsidR="00B6056D" w:rsidRDefault="00B6056D" w:rsidP="00B6056D">
          <w:pPr>
            <w:pStyle w:val="53B56AE1311C44FD9884494FBF36EB54"/>
          </w:pPr>
          <w:r w:rsidRPr="00711F0E">
            <w:rPr>
              <w:rStyle w:val="placeholder1Char"/>
              <w:rFonts w:hint="eastAsia"/>
              <w:sz w:val="16"/>
              <w:szCs w:val="16"/>
            </w:rPr>
            <w:t>____</w:t>
          </w:r>
        </w:p>
      </w:docPartBody>
    </w:docPart>
    <w:docPart>
      <w:docPartPr>
        <w:name w:val="7AE41F5AE4BA4869B5E6D189CE732FB4"/>
        <w:category>
          <w:name w:val="常规"/>
          <w:gallery w:val="placeholder"/>
        </w:category>
        <w:types>
          <w:type w:val="bbPlcHdr"/>
        </w:types>
        <w:behaviors>
          <w:behavior w:val="content"/>
        </w:behaviors>
        <w:guid w:val="{4F4751CC-1AE3-455B-B2A1-435C07ABDCA7}"/>
      </w:docPartPr>
      <w:docPartBody>
        <w:p w:rsidR="00B6056D" w:rsidRDefault="00B6056D" w:rsidP="00B6056D">
          <w:pPr>
            <w:pStyle w:val="7AE41F5AE4BA4869B5E6D189CE732FB4"/>
          </w:pPr>
          <w:r w:rsidRPr="00711F0E">
            <w:rPr>
              <w:rStyle w:val="placeholder1Char"/>
              <w:rFonts w:hint="eastAsia"/>
              <w:sz w:val="16"/>
              <w:szCs w:val="16"/>
            </w:rPr>
            <w:t>____</w:t>
          </w:r>
        </w:p>
      </w:docPartBody>
    </w:docPart>
    <w:docPart>
      <w:docPartPr>
        <w:name w:val="53B43B8225F14111B9192038F5267906"/>
        <w:category>
          <w:name w:val="常规"/>
          <w:gallery w:val="placeholder"/>
        </w:category>
        <w:types>
          <w:type w:val="bbPlcHdr"/>
        </w:types>
        <w:behaviors>
          <w:behavior w:val="content"/>
        </w:behaviors>
        <w:guid w:val="{55F25549-6842-4C9F-A007-3C94AC5AE132}"/>
      </w:docPartPr>
      <w:docPartBody>
        <w:p w:rsidR="00B6056D" w:rsidRDefault="00B6056D" w:rsidP="00B6056D">
          <w:pPr>
            <w:pStyle w:val="53B43B8225F14111B9192038F5267906"/>
          </w:pPr>
          <w:r w:rsidRPr="00711F0E">
            <w:rPr>
              <w:rStyle w:val="placeholder1Char"/>
              <w:rFonts w:hint="eastAsia"/>
              <w:sz w:val="16"/>
              <w:szCs w:val="16"/>
            </w:rPr>
            <w:t>____</w:t>
          </w:r>
        </w:p>
      </w:docPartBody>
    </w:docPart>
    <w:docPart>
      <w:docPartPr>
        <w:name w:val="7E275E953F664901ABEFACF94D3F594B"/>
        <w:category>
          <w:name w:val="常规"/>
          <w:gallery w:val="placeholder"/>
        </w:category>
        <w:types>
          <w:type w:val="bbPlcHdr"/>
        </w:types>
        <w:behaviors>
          <w:behavior w:val="content"/>
        </w:behaviors>
        <w:guid w:val="{64FEC376-C955-417A-A09C-1B2B2CF31E93}"/>
      </w:docPartPr>
      <w:docPartBody>
        <w:p w:rsidR="00B6056D" w:rsidRDefault="00B6056D" w:rsidP="00B6056D">
          <w:pPr>
            <w:pStyle w:val="7E275E953F664901ABEFACF94D3F594B"/>
          </w:pPr>
          <w:r w:rsidRPr="00711F0E">
            <w:rPr>
              <w:rStyle w:val="placeholder1Char"/>
              <w:rFonts w:hint="eastAsia"/>
              <w:sz w:val="16"/>
              <w:szCs w:val="16"/>
            </w:rPr>
            <w:t>____</w:t>
          </w:r>
        </w:p>
      </w:docPartBody>
    </w:docPart>
    <w:docPart>
      <w:docPartPr>
        <w:name w:val="696BCCB342DC438E965D716CF23FB70B"/>
        <w:category>
          <w:name w:val="常规"/>
          <w:gallery w:val="placeholder"/>
        </w:category>
        <w:types>
          <w:type w:val="bbPlcHdr"/>
        </w:types>
        <w:behaviors>
          <w:behavior w:val="content"/>
        </w:behaviors>
        <w:guid w:val="{7C0B95DF-A6C9-4A99-A15A-EFB635861F33}"/>
      </w:docPartPr>
      <w:docPartBody>
        <w:p w:rsidR="00B6056D" w:rsidRDefault="00B6056D" w:rsidP="00B6056D">
          <w:pPr>
            <w:pStyle w:val="696BCCB342DC438E965D716CF23FB70B"/>
          </w:pPr>
          <w:r w:rsidRPr="00711F0E">
            <w:rPr>
              <w:rStyle w:val="placeholder1Char"/>
              <w:rFonts w:hint="eastAsia"/>
              <w:sz w:val="16"/>
              <w:szCs w:val="16"/>
            </w:rPr>
            <w:t>____</w:t>
          </w:r>
        </w:p>
      </w:docPartBody>
    </w:docPart>
    <w:docPart>
      <w:docPartPr>
        <w:name w:val="A0216A9178DA4EFF847D62D9E767EA5D"/>
        <w:category>
          <w:name w:val="常规"/>
          <w:gallery w:val="placeholder"/>
        </w:category>
        <w:types>
          <w:type w:val="bbPlcHdr"/>
        </w:types>
        <w:behaviors>
          <w:behavior w:val="content"/>
        </w:behaviors>
        <w:guid w:val="{C9705D68-0093-4DBF-8FD0-57AE2E311130}"/>
      </w:docPartPr>
      <w:docPartBody>
        <w:p w:rsidR="00B6056D" w:rsidRDefault="00B6056D" w:rsidP="00B6056D">
          <w:pPr>
            <w:pStyle w:val="A0216A9178DA4EFF847D62D9E767EA5D"/>
          </w:pPr>
          <w:r w:rsidRPr="00711F0E">
            <w:rPr>
              <w:rStyle w:val="placeholder1Char"/>
              <w:rFonts w:hint="eastAsia"/>
              <w:sz w:val="16"/>
              <w:szCs w:val="16"/>
            </w:rPr>
            <w:t>____</w:t>
          </w:r>
        </w:p>
      </w:docPartBody>
    </w:docPart>
    <w:docPart>
      <w:docPartPr>
        <w:name w:val="0E8C4357FE624017A75CF920F6D82974"/>
        <w:category>
          <w:name w:val="常规"/>
          <w:gallery w:val="placeholder"/>
        </w:category>
        <w:types>
          <w:type w:val="bbPlcHdr"/>
        </w:types>
        <w:behaviors>
          <w:behavior w:val="content"/>
        </w:behaviors>
        <w:guid w:val="{FDDF818C-F7D6-4D21-9A2F-5D4168108796}"/>
      </w:docPartPr>
      <w:docPartBody>
        <w:p w:rsidR="00B6056D" w:rsidRDefault="00B6056D" w:rsidP="00B6056D">
          <w:pPr>
            <w:pStyle w:val="0E8C4357FE624017A75CF920F6D82974"/>
          </w:pPr>
          <w:r w:rsidRPr="00711F0E">
            <w:rPr>
              <w:rStyle w:val="placeholder1Char"/>
              <w:rFonts w:hint="eastAsia"/>
              <w:sz w:val="16"/>
              <w:szCs w:val="16"/>
            </w:rPr>
            <w:t>____</w:t>
          </w:r>
        </w:p>
      </w:docPartBody>
    </w:docPart>
    <w:docPart>
      <w:docPartPr>
        <w:name w:val="88B1673646FF48A9BF4A753B2405297C"/>
        <w:category>
          <w:name w:val="常规"/>
          <w:gallery w:val="placeholder"/>
        </w:category>
        <w:types>
          <w:type w:val="bbPlcHdr"/>
        </w:types>
        <w:behaviors>
          <w:behavior w:val="content"/>
        </w:behaviors>
        <w:guid w:val="{3806F938-B0D2-4E1D-A852-7F4F98B93D86}"/>
      </w:docPartPr>
      <w:docPartBody>
        <w:p w:rsidR="00B6056D" w:rsidRDefault="00B6056D" w:rsidP="00B6056D">
          <w:pPr>
            <w:pStyle w:val="88B1673646FF48A9BF4A753B2405297C"/>
          </w:pPr>
          <w:r w:rsidRPr="00711F0E">
            <w:rPr>
              <w:rStyle w:val="placeholder1Char"/>
              <w:rFonts w:hint="eastAsia"/>
              <w:sz w:val="16"/>
              <w:szCs w:val="16"/>
            </w:rPr>
            <w:t>____</w:t>
          </w:r>
        </w:p>
      </w:docPartBody>
    </w:docPart>
    <w:docPart>
      <w:docPartPr>
        <w:name w:val="8EDF8B7CAB5F410AA7DF8DBA2CDF869F"/>
        <w:category>
          <w:name w:val="常规"/>
          <w:gallery w:val="placeholder"/>
        </w:category>
        <w:types>
          <w:type w:val="bbPlcHdr"/>
        </w:types>
        <w:behaviors>
          <w:behavior w:val="content"/>
        </w:behaviors>
        <w:guid w:val="{3C457400-B8AE-43D4-BA83-DD93EEF7BFE6}"/>
      </w:docPartPr>
      <w:docPartBody>
        <w:p w:rsidR="00B6056D" w:rsidRDefault="00B6056D" w:rsidP="00B6056D">
          <w:pPr>
            <w:pStyle w:val="8EDF8B7CAB5F410AA7DF8DBA2CDF869F"/>
          </w:pPr>
          <w:r w:rsidRPr="00711F0E">
            <w:rPr>
              <w:rStyle w:val="placeholder1Char"/>
              <w:rFonts w:hint="eastAsia"/>
              <w:sz w:val="16"/>
              <w:szCs w:val="16"/>
            </w:rPr>
            <w:t>____</w:t>
          </w:r>
        </w:p>
      </w:docPartBody>
    </w:docPart>
    <w:docPart>
      <w:docPartPr>
        <w:name w:val="7F8498BE8D0547BA994DDD8CFC1B738A"/>
        <w:category>
          <w:name w:val="常规"/>
          <w:gallery w:val="placeholder"/>
        </w:category>
        <w:types>
          <w:type w:val="bbPlcHdr"/>
        </w:types>
        <w:behaviors>
          <w:behavior w:val="content"/>
        </w:behaviors>
        <w:guid w:val="{A0D760BB-86C7-49B8-AC76-4ECDFEF42CE3}"/>
      </w:docPartPr>
      <w:docPartBody>
        <w:p w:rsidR="00B6056D" w:rsidRDefault="00B6056D" w:rsidP="00B6056D">
          <w:pPr>
            <w:pStyle w:val="7F8498BE8D0547BA994DDD8CFC1B738A"/>
          </w:pPr>
          <w:r w:rsidRPr="00711F0E">
            <w:rPr>
              <w:rStyle w:val="placeholder1Char"/>
              <w:rFonts w:hint="eastAsia"/>
              <w:sz w:val="16"/>
              <w:szCs w:val="16"/>
            </w:rPr>
            <w:t>____</w:t>
          </w:r>
        </w:p>
      </w:docPartBody>
    </w:docPart>
    <w:docPart>
      <w:docPartPr>
        <w:name w:val="AE0C1B7D13FD4191913053A5DF13091A"/>
        <w:category>
          <w:name w:val="常规"/>
          <w:gallery w:val="placeholder"/>
        </w:category>
        <w:types>
          <w:type w:val="bbPlcHdr"/>
        </w:types>
        <w:behaviors>
          <w:behavior w:val="content"/>
        </w:behaviors>
        <w:guid w:val="{228DA517-A794-498B-999C-884CBE1A87EB}"/>
      </w:docPartPr>
      <w:docPartBody>
        <w:p w:rsidR="00B6056D" w:rsidRDefault="00B6056D" w:rsidP="00B6056D">
          <w:pPr>
            <w:pStyle w:val="AE0C1B7D13FD4191913053A5DF13091A"/>
          </w:pPr>
          <w:r w:rsidRPr="00711F0E">
            <w:rPr>
              <w:rStyle w:val="placeholder1Char"/>
              <w:rFonts w:hint="eastAsia"/>
              <w:sz w:val="16"/>
              <w:szCs w:val="16"/>
            </w:rPr>
            <w:t>____</w:t>
          </w:r>
        </w:p>
      </w:docPartBody>
    </w:docPart>
    <w:docPart>
      <w:docPartPr>
        <w:name w:val="81E6294BCAF94ADBA595C24270BBAED8"/>
        <w:category>
          <w:name w:val="常规"/>
          <w:gallery w:val="placeholder"/>
        </w:category>
        <w:types>
          <w:type w:val="bbPlcHdr"/>
        </w:types>
        <w:behaviors>
          <w:behavior w:val="content"/>
        </w:behaviors>
        <w:guid w:val="{393F8596-1A7B-4953-86BF-AC8A4C30CCFB}"/>
      </w:docPartPr>
      <w:docPartBody>
        <w:p w:rsidR="00B6056D" w:rsidRDefault="00B6056D" w:rsidP="00B6056D">
          <w:pPr>
            <w:pStyle w:val="81E6294BCAF94ADBA595C24270BBAED8"/>
          </w:pPr>
          <w:r w:rsidRPr="00711F0E">
            <w:rPr>
              <w:rStyle w:val="placeholder1Char"/>
              <w:rFonts w:hint="eastAsia"/>
              <w:sz w:val="16"/>
              <w:szCs w:val="16"/>
            </w:rPr>
            <w:t>____</w:t>
          </w:r>
        </w:p>
      </w:docPartBody>
    </w:docPart>
    <w:docPart>
      <w:docPartPr>
        <w:name w:val="E696E0E5A02D4A5BA1E690E051292203"/>
        <w:category>
          <w:name w:val="常规"/>
          <w:gallery w:val="placeholder"/>
        </w:category>
        <w:types>
          <w:type w:val="bbPlcHdr"/>
        </w:types>
        <w:behaviors>
          <w:behavior w:val="content"/>
        </w:behaviors>
        <w:guid w:val="{26417737-84F2-40AE-9433-51C4BF1EB83C}"/>
      </w:docPartPr>
      <w:docPartBody>
        <w:p w:rsidR="00B6056D" w:rsidRDefault="00B6056D" w:rsidP="00B6056D">
          <w:pPr>
            <w:pStyle w:val="E696E0E5A02D4A5BA1E690E051292203"/>
          </w:pPr>
          <w:r w:rsidRPr="00711F0E">
            <w:rPr>
              <w:rStyle w:val="placeholder1Char"/>
              <w:rFonts w:hint="eastAsia"/>
              <w:sz w:val="16"/>
              <w:szCs w:val="16"/>
            </w:rPr>
            <w:t>____</w:t>
          </w:r>
        </w:p>
      </w:docPartBody>
    </w:docPart>
    <w:docPart>
      <w:docPartPr>
        <w:name w:val="95948B0E51B04F94956613217AFE4CEB"/>
        <w:category>
          <w:name w:val="常规"/>
          <w:gallery w:val="placeholder"/>
        </w:category>
        <w:types>
          <w:type w:val="bbPlcHdr"/>
        </w:types>
        <w:behaviors>
          <w:behavior w:val="content"/>
        </w:behaviors>
        <w:guid w:val="{E9D49B05-7E98-4A5A-A55C-3FD5EDFF7EE5}"/>
      </w:docPartPr>
      <w:docPartBody>
        <w:p w:rsidR="00B6056D" w:rsidRDefault="00B6056D" w:rsidP="00B6056D">
          <w:pPr>
            <w:pStyle w:val="95948B0E51B04F94956613217AFE4CEB"/>
          </w:pPr>
          <w:r w:rsidRPr="00711F0E">
            <w:rPr>
              <w:rStyle w:val="placeholder1Char"/>
              <w:rFonts w:hint="eastAsia"/>
              <w:sz w:val="16"/>
              <w:szCs w:val="16"/>
            </w:rPr>
            <w:t>____</w:t>
          </w:r>
        </w:p>
      </w:docPartBody>
    </w:docPart>
    <w:docPart>
      <w:docPartPr>
        <w:name w:val="4EB4D7B8D4874195903B86CCEC2DEAA1"/>
        <w:category>
          <w:name w:val="常规"/>
          <w:gallery w:val="placeholder"/>
        </w:category>
        <w:types>
          <w:type w:val="bbPlcHdr"/>
        </w:types>
        <w:behaviors>
          <w:behavior w:val="content"/>
        </w:behaviors>
        <w:guid w:val="{28AAECA1-919A-4BA8-BDE2-B79AD49D1172}"/>
      </w:docPartPr>
      <w:docPartBody>
        <w:p w:rsidR="00B6056D" w:rsidRDefault="00B6056D" w:rsidP="00B6056D">
          <w:pPr>
            <w:pStyle w:val="4EB4D7B8D4874195903B86CCEC2DEAA1"/>
          </w:pPr>
          <w:r w:rsidRPr="00711F0E">
            <w:rPr>
              <w:rStyle w:val="placeholder1Char"/>
              <w:rFonts w:hint="eastAsia"/>
              <w:sz w:val="16"/>
              <w:szCs w:val="16"/>
            </w:rPr>
            <w:t>____</w:t>
          </w:r>
        </w:p>
      </w:docPartBody>
    </w:docPart>
    <w:docPart>
      <w:docPartPr>
        <w:name w:val="B7768CC18A1946F6890BB1A557835D6F"/>
        <w:category>
          <w:name w:val="常规"/>
          <w:gallery w:val="placeholder"/>
        </w:category>
        <w:types>
          <w:type w:val="bbPlcHdr"/>
        </w:types>
        <w:behaviors>
          <w:behavior w:val="content"/>
        </w:behaviors>
        <w:guid w:val="{04855112-1313-4C28-A569-D5238A6C86CA}"/>
      </w:docPartPr>
      <w:docPartBody>
        <w:p w:rsidR="00B6056D" w:rsidRDefault="00B6056D" w:rsidP="00B6056D">
          <w:pPr>
            <w:pStyle w:val="B7768CC18A1946F6890BB1A557835D6F"/>
          </w:pPr>
          <w:r w:rsidRPr="00711F0E">
            <w:rPr>
              <w:rStyle w:val="placeholder1Char"/>
              <w:rFonts w:hint="eastAsia"/>
              <w:sz w:val="16"/>
              <w:szCs w:val="16"/>
            </w:rPr>
            <w:t>____</w:t>
          </w:r>
        </w:p>
      </w:docPartBody>
    </w:docPart>
    <w:docPart>
      <w:docPartPr>
        <w:name w:val="1488396F98354E1FB0AF73D577F855C4"/>
        <w:category>
          <w:name w:val="常规"/>
          <w:gallery w:val="placeholder"/>
        </w:category>
        <w:types>
          <w:type w:val="bbPlcHdr"/>
        </w:types>
        <w:behaviors>
          <w:behavior w:val="content"/>
        </w:behaviors>
        <w:guid w:val="{BB0F545C-92C9-4FA7-8CE4-739CAC84BF34}"/>
      </w:docPartPr>
      <w:docPartBody>
        <w:p w:rsidR="00B6056D" w:rsidRDefault="00B6056D" w:rsidP="00B6056D">
          <w:pPr>
            <w:pStyle w:val="1488396F98354E1FB0AF73D577F855C4"/>
          </w:pPr>
          <w:r w:rsidRPr="00711F0E">
            <w:rPr>
              <w:rStyle w:val="placeholder1Char"/>
              <w:rFonts w:hint="eastAsia"/>
              <w:sz w:val="16"/>
              <w:szCs w:val="16"/>
            </w:rPr>
            <w:t>____</w:t>
          </w:r>
        </w:p>
      </w:docPartBody>
    </w:docPart>
    <w:docPart>
      <w:docPartPr>
        <w:name w:val="7A8F76A51AF74072B37426D7FBFFB15A"/>
        <w:category>
          <w:name w:val="常规"/>
          <w:gallery w:val="placeholder"/>
        </w:category>
        <w:types>
          <w:type w:val="bbPlcHdr"/>
        </w:types>
        <w:behaviors>
          <w:behavior w:val="content"/>
        </w:behaviors>
        <w:guid w:val="{4F0CBEDB-B194-4818-AB23-A6FAFA8F0118}"/>
      </w:docPartPr>
      <w:docPartBody>
        <w:p w:rsidR="00B6056D" w:rsidRDefault="00B6056D" w:rsidP="00B6056D">
          <w:pPr>
            <w:pStyle w:val="7A8F76A51AF74072B37426D7FBFFB15A"/>
          </w:pPr>
          <w:r w:rsidRPr="00711F0E">
            <w:rPr>
              <w:rStyle w:val="placeholder1Char"/>
              <w:rFonts w:hint="eastAsia"/>
              <w:sz w:val="16"/>
              <w:szCs w:val="16"/>
            </w:rPr>
            <w:t>____</w:t>
          </w:r>
        </w:p>
      </w:docPartBody>
    </w:docPart>
    <w:docPart>
      <w:docPartPr>
        <w:name w:val="724DFB920D8047CD9265D1038AC23301"/>
        <w:category>
          <w:name w:val="常规"/>
          <w:gallery w:val="placeholder"/>
        </w:category>
        <w:types>
          <w:type w:val="bbPlcHdr"/>
        </w:types>
        <w:behaviors>
          <w:behavior w:val="content"/>
        </w:behaviors>
        <w:guid w:val="{A195D4CE-DA78-4081-8201-7AA685AAF2FE}"/>
      </w:docPartPr>
      <w:docPartBody>
        <w:p w:rsidR="00B6056D" w:rsidRDefault="00B6056D" w:rsidP="00B6056D">
          <w:pPr>
            <w:pStyle w:val="724DFB920D8047CD9265D1038AC23301"/>
          </w:pPr>
          <w:r w:rsidRPr="00711F0E">
            <w:rPr>
              <w:rStyle w:val="placeholder1Char"/>
              <w:rFonts w:hint="eastAsia"/>
              <w:sz w:val="16"/>
              <w:szCs w:val="16"/>
            </w:rPr>
            <w:t>____</w:t>
          </w:r>
        </w:p>
      </w:docPartBody>
    </w:docPart>
    <w:docPart>
      <w:docPartPr>
        <w:name w:val="16A91BB0C3C84AF09E335C5749D9B6CA"/>
        <w:category>
          <w:name w:val="常规"/>
          <w:gallery w:val="placeholder"/>
        </w:category>
        <w:types>
          <w:type w:val="bbPlcHdr"/>
        </w:types>
        <w:behaviors>
          <w:behavior w:val="content"/>
        </w:behaviors>
        <w:guid w:val="{68D2B25A-2BA0-4C71-9D7F-B0AE9593207F}"/>
      </w:docPartPr>
      <w:docPartBody>
        <w:p w:rsidR="00B6056D" w:rsidRDefault="00B6056D" w:rsidP="00B6056D">
          <w:pPr>
            <w:pStyle w:val="16A91BB0C3C84AF09E335C5749D9B6CA"/>
          </w:pPr>
          <w:r w:rsidRPr="00711F0E">
            <w:rPr>
              <w:rStyle w:val="placeholder1Char"/>
              <w:rFonts w:hint="eastAsia"/>
              <w:sz w:val="16"/>
              <w:szCs w:val="16"/>
            </w:rPr>
            <w:t>____</w:t>
          </w:r>
        </w:p>
      </w:docPartBody>
    </w:docPart>
    <w:docPart>
      <w:docPartPr>
        <w:name w:val="00DBA11769E94A94BB7950C1C952D81C"/>
        <w:category>
          <w:name w:val="常规"/>
          <w:gallery w:val="placeholder"/>
        </w:category>
        <w:types>
          <w:type w:val="bbPlcHdr"/>
        </w:types>
        <w:behaviors>
          <w:behavior w:val="content"/>
        </w:behaviors>
        <w:guid w:val="{1FFFEC8E-4167-4657-99C6-21B909EE6693}"/>
      </w:docPartPr>
      <w:docPartBody>
        <w:p w:rsidR="00B6056D" w:rsidRDefault="00B6056D" w:rsidP="00B6056D">
          <w:pPr>
            <w:pStyle w:val="00DBA11769E94A94BB7950C1C952D81C"/>
          </w:pPr>
          <w:r w:rsidRPr="00711F0E">
            <w:rPr>
              <w:rStyle w:val="placeholder1Char"/>
              <w:rFonts w:hint="eastAsia"/>
              <w:sz w:val="16"/>
              <w:szCs w:val="16"/>
            </w:rPr>
            <w:t>____</w:t>
          </w:r>
        </w:p>
      </w:docPartBody>
    </w:docPart>
    <w:docPart>
      <w:docPartPr>
        <w:name w:val="5A82409F615A413086F371D3E776B6C9"/>
        <w:category>
          <w:name w:val="常规"/>
          <w:gallery w:val="placeholder"/>
        </w:category>
        <w:types>
          <w:type w:val="bbPlcHdr"/>
        </w:types>
        <w:behaviors>
          <w:behavior w:val="content"/>
        </w:behaviors>
        <w:guid w:val="{640C232A-E948-4F5A-BAF2-0C4A632A00B8}"/>
      </w:docPartPr>
      <w:docPartBody>
        <w:p w:rsidR="00B6056D" w:rsidRDefault="00B6056D" w:rsidP="00B6056D">
          <w:pPr>
            <w:pStyle w:val="5A82409F615A413086F371D3E776B6C9"/>
          </w:pPr>
          <w:r w:rsidRPr="00711F0E">
            <w:rPr>
              <w:rStyle w:val="placeholder1Char"/>
              <w:rFonts w:hint="eastAsia"/>
              <w:sz w:val="16"/>
              <w:szCs w:val="16"/>
            </w:rPr>
            <w:t>____</w:t>
          </w:r>
        </w:p>
      </w:docPartBody>
    </w:docPart>
    <w:docPart>
      <w:docPartPr>
        <w:name w:val="2BAFFFC8362D49EAB6B193C20B4E488B"/>
        <w:category>
          <w:name w:val="常规"/>
          <w:gallery w:val="placeholder"/>
        </w:category>
        <w:types>
          <w:type w:val="bbPlcHdr"/>
        </w:types>
        <w:behaviors>
          <w:behavior w:val="content"/>
        </w:behaviors>
        <w:guid w:val="{0BDBD919-79C2-41C8-80A6-D091FFF69214}"/>
      </w:docPartPr>
      <w:docPartBody>
        <w:p w:rsidR="00B6056D" w:rsidRDefault="00B6056D" w:rsidP="00B6056D">
          <w:pPr>
            <w:pStyle w:val="2BAFFFC8362D49EAB6B193C20B4E488B"/>
          </w:pPr>
          <w:r w:rsidRPr="00711F0E">
            <w:rPr>
              <w:rStyle w:val="placeholder1Char"/>
              <w:rFonts w:hint="eastAsia"/>
              <w:sz w:val="16"/>
              <w:szCs w:val="16"/>
            </w:rPr>
            <w:t>____</w:t>
          </w:r>
        </w:p>
      </w:docPartBody>
    </w:docPart>
    <w:docPart>
      <w:docPartPr>
        <w:name w:val="0F4702F9E03A4738A9908E9DD5D54C9B"/>
        <w:category>
          <w:name w:val="常规"/>
          <w:gallery w:val="placeholder"/>
        </w:category>
        <w:types>
          <w:type w:val="bbPlcHdr"/>
        </w:types>
        <w:behaviors>
          <w:behavior w:val="content"/>
        </w:behaviors>
        <w:guid w:val="{8C8FD174-D605-4378-BCAC-1D890225B3FF}"/>
      </w:docPartPr>
      <w:docPartBody>
        <w:p w:rsidR="00B6056D" w:rsidRDefault="00B6056D" w:rsidP="00B6056D">
          <w:pPr>
            <w:pStyle w:val="0F4702F9E03A4738A9908E9DD5D54C9B"/>
          </w:pPr>
          <w:r w:rsidRPr="00711F0E">
            <w:rPr>
              <w:rStyle w:val="placeholder1Char"/>
              <w:rFonts w:hint="eastAsia"/>
              <w:sz w:val="16"/>
              <w:szCs w:val="16"/>
            </w:rPr>
            <w:t>____</w:t>
          </w:r>
        </w:p>
      </w:docPartBody>
    </w:docPart>
    <w:docPart>
      <w:docPartPr>
        <w:name w:val="30058C597FB44082B92815D8B72A8F45"/>
        <w:category>
          <w:name w:val="常规"/>
          <w:gallery w:val="placeholder"/>
        </w:category>
        <w:types>
          <w:type w:val="bbPlcHdr"/>
        </w:types>
        <w:behaviors>
          <w:behavior w:val="content"/>
        </w:behaviors>
        <w:guid w:val="{48AF270E-6B65-40E4-A910-D278AF8DDE89}"/>
      </w:docPartPr>
      <w:docPartBody>
        <w:p w:rsidR="00B6056D" w:rsidRDefault="00B6056D" w:rsidP="00B6056D">
          <w:pPr>
            <w:pStyle w:val="30058C597FB44082B92815D8B72A8F45"/>
          </w:pPr>
          <w:r w:rsidRPr="00711F0E">
            <w:rPr>
              <w:rStyle w:val="placeholder1Char"/>
              <w:rFonts w:hint="eastAsia"/>
              <w:sz w:val="16"/>
              <w:szCs w:val="16"/>
            </w:rPr>
            <w:t>____</w:t>
          </w:r>
        </w:p>
      </w:docPartBody>
    </w:docPart>
    <w:docPart>
      <w:docPartPr>
        <w:name w:val="6EE1016083784DF59E2852E712F1FAFD"/>
        <w:category>
          <w:name w:val="常规"/>
          <w:gallery w:val="placeholder"/>
        </w:category>
        <w:types>
          <w:type w:val="bbPlcHdr"/>
        </w:types>
        <w:behaviors>
          <w:behavior w:val="content"/>
        </w:behaviors>
        <w:guid w:val="{69EE0388-1C08-45F5-8B13-07AD51D0BA44}"/>
      </w:docPartPr>
      <w:docPartBody>
        <w:p w:rsidR="00B6056D" w:rsidRDefault="00B6056D" w:rsidP="00B6056D">
          <w:pPr>
            <w:pStyle w:val="6EE1016083784DF59E2852E712F1FAFD"/>
          </w:pPr>
          <w:r w:rsidRPr="00711F0E">
            <w:rPr>
              <w:rStyle w:val="placeholder1Char"/>
              <w:rFonts w:hint="eastAsia"/>
              <w:sz w:val="16"/>
              <w:szCs w:val="16"/>
            </w:rPr>
            <w:t>____</w:t>
          </w:r>
        </w:p>
      </w:docPartBody>
    </w:docPart>
    <w:docPart>
      <w:docPartPr>
        <w:name w:val="7A2DB0149AED450E97E8B41376AD0E4E"/>
        <w:category>
          <w:name w:val="常规"/>
          <w:gallery w:val="placeholder"/>
        </w:category>
        <w:types>
          <w:type w:val="bbPlcHdr"/>
        </w:types>
        <w:behaviors>
          <w:behavior w:val="content"/>
        </w:behaviors>
        <w:guid w:val="{13CFBE29-D571-4F3E-826A-AF674AB8F071}"/>
      </w:docPartPr>
      <w:docPartBody>
        <w:p w:rsidR="00B6056D" w:rsidRDefault="00B6056D" w:rsidP="00B6056D">
          <w:pPr>
            <w:pStyle w:val="7A2DB0149AED450E97E8B41376AD0E4E"/>
          </w:pPr>
          <w:r w:rsidRPr="00711F0E">
            <w:rPr>
              <w:rStyle w:val="placeholder1Char"/>
              <w:rFonts w:hint="eastAsia"/>
              <w:sz w:val="16"/>
              <w:szCs w:val="16"/>
            </w:rPr>
            <w:t>____</w:t>
          </w:r>
        </w:p>
      </w:docPartBody>
    </w:docPart>
    <w:docPart>
      <w:docPartPr>
        <w:name w:val="9D8E852EB35A44E58343032334AF6012"/>
        <w:category>
          <w:name w:val="常规"/>
          <w:gallery w:val="placeholder"/>
        </w:category>
        <w:types>
          <w:type w:val="bbPlcHdr"/>
        </w:types>
        <w:behaviors>
          <w:behavior w:val="content"/>
        </w:behaviors>
        <w:guid w:val="{B4AAE6AD-3346-4CC0-81CA-98B567652AC6}"/>
      </w:docPartPr>
      <w:docPartBody>
        <w:p w:rsidR="00B6056D" w:rsidRDefault="00B6056D" w:rsidP="00B6056D">
          <w:pPr>
            <w:pStyle w:val="9D8E852EB35A44E58343032334AF6012"/>
          </w:pPr>
          <w:r w:rsidRPr="00711F0E">
            <w:rPr>
              <w:rStyle w:val="placeholder1Char"/>
              <w:rFonts w:hint="eastAsia"/>
              <w:sz w:val="16"/>
              <w:szCs w:val="16"/>
            </w:rPr>
            <w:t>____</w:t>
          </w:r>
        </w:p>
      </w:docPartBody>
    </w:docPart>
    <w:docPart>
      <w:docPartPr>
        <w:name w:val="9326BA8883D140968D560B15A295F93E"/>
        <w:category>
          <w:name w:val="常规"/>
          <w:gallery w:val="placeholder"/>
        </w:category>
        <w:types>
          <w:type w:val="bbPlcHdr"/>
        </w:types>
        <w:behaviors>
          <w:behavior w:val="content"/>
        </w:behaviors>
        <w:guid w:val="{FC802FD2-04AB-4F4E-9FEB-82B0C0B5B5A9}"/>
      </w:docPartPr>
      <w:docPartBody>
        <w:p w:rsidR="00B6056D" w:rsidRDefault="00B6056D" w:rsidP="00B6056D">
          <w:pPr>
            <w:pStyle w:val="9326BA8883D140968D560B15A295F93E"/>
          </w:pPr>
          <w:r w:rsidRPr="00711F0E">
            <w:rPr>
              <w:rStyle w:val="placeholder1Char"/>
              <w:rFonts w:hint="eastAsia"/>
              <w:sz w:val="16"/>
              <w:szCs w:val="16"/>
            </w:rPr>
            <w:t>____</w:t>
          </w:r>
        </w:p>
      </w:docPartBody>
    </w:docPart>
    <w:docPart>
      <w:docPartPr>
        <w:name w:val="62F20456B8504120B0C43A26B79D00A8"/>
        <w:category>
          <w:name w:val="常规"/>
          <w:gallery w:val="placeholder"/>
        </w:category>
        <w:types>
          <w:type w:val="bbPlcHdr"/>
        </w:types>
        <w:behaviors>
          <w:behavior w:val="content"/>
        </w:behaviors>
        <w:guid w:val="{1106031F-DE4C-42A9-867E-7EF331CF5C6F}"/>
      </w:docPartPr>
      <w:docPartBody>
        <w:p w:rsidR="00B6056D" w:rsidRDefault="00B6056D" w:rsidP="00B6056D">
          <w:pPr>
            <w:pStyle w:val="62F20456B8504120B0C43A26B79D00A8"/>
          </w:pPr>
          <w:r w:rsidRPr="00711F0E">
            <w:rPr>
              <w:rStyle w:val="placeholder1Char"/>
              <w:rFonts w:hint="eastAsia"/>
              <w:sz w:val="16"/>
              <w:szCs w:val="16"/>
            </w:rPr>
            <w:t>____</w:t>
          </w:r>
        </w:p>
      </w:docPartBody>
    </w:docPart>
    <w:docPart>
      <w:docPartPr>
        <w:name w:val="EDD6F33BF34A4D17A3E27AFF08F0DF7F"/>
        <w:category>
          <w:name w:val="常规"/>
          <w:gallery w:val="placeholder"/>
        </w:category>
        <w:types>
          <w:type w:val="bbPlcHdr"/>
        </w:types>
        <w:behaviors>
          <w:behavior w:val="content"/>
        </w:behaviors>
        <w:guid w:val="{A22E0DCC-DA70-44DB-B130-68AC13C5DFCA}"/>
      </w:docPartPr>
      <w:docPartBody>
        <w:p w:rsidR="00B6056D" w:rsidRDefault="00B6056D" w:rsidP="00B6056D">
          <w:pPr>
            <w:pStyle w:val="EDD6F33BF34A4D17A3E27AFF08F0DF7F"/>
          </w:pPr>
          <w:r w:rsidRPr="00711F0E">
            <w:rPr>
              <w:rStyle w:val="placeholder1Char"/>
              <w:rFonts w:hint="eastAsia"/>
              <w:sz w:val="16"/>
              <w:szCs w:val="16"/>
            </w:rPr>
            <w:t>____</w:t>
          </w:r>
        </w:p>
      </w:docPartBody>
    </w:docPart>
    <w:docPart>
      <w:docPartPr>
        <w:name w:val="6526FDCAFD644769866CEBB014C7B7D1"/>
        <w:category>
          <w:name w:val="常规"/>
          <w:gallery w:val="placeholder"/>
        </w:category>
        <w:types>
          <w:type w:val="bbPlcHdr"/>
        </w:types>
        <w:behaviors>
          <w:behavior w:val="content"/>
        </w:behaviors>
        <w:guid w:val="{E88E8335-706F-4736-879B-C92C25ECCB5F}"/>
      </w:docPartPr>
      <w:docPartBody>
        <w:p w:rsidR="00B6056D" w:rsidRDefault="00B6056D" w:rsidP="00B6056D">
          <w:pPr>
            <w:pStyle w:val="6526FDCAFD644769866CEBB014C7B7D1"/>
          </w:pPr>
          <w:r w:rsidRPr="00711F0E">
            <w:rPr>
              <w:rStyle w:val="placeholder1Char"/>
              <w:rFonts w:hint="eastAsia"/>
              <w:sz w:val="16"/>
              <w:szCs w:val="16"/>
            </w:rPr>
            <w:t>____</w:t>
          </w:r>
        </w:p>
      </w:docPartBody>
    </w:docPart>
    <w:docPart>
      <w:docPartPr>
        <w:name w:val="E32A9E9232F140429474E41B87398B75"/>
        <w:category>
          <w:name w:val="常规"/>
          <w:gallery w:val="placeholder"/>
        </w:category>
        <w:types>
          <w:type w:val="bbPlcHdr"/>
        </w:types>
        <w:behaviors>
          <w:behavior w:val="content"/>
        </w:behaviors>
        <w:guid w:val="{C45A7BD7-C878-40B8-BA8F-F9C5891B6428}"/>
      </w:docPartPr>
      <w:docPartBody>
        <w:p w:rsidR="00B6056D" w:rsidRDefault="00B6056D" w:rsidP="00B6056D">
          <w:pPr>
            <w:pStyle w:val="E32A9E9232F140429474E41B87398B75"/>
          </w:pPr>
          <w:r w:rsidRPr="00711F0E">
            <w:rPr>
              <w:rStyle w:val="placeholder1Char"/>
              <w:rFonts w:hint="eastAsia"/>
              <w:sz w:val="16"/>
              <w:szCs w:val="16"/>
            </w:rPr>
            <w:t>____</w:t>
          </w:r>
        </w:p>
      </w:docPartBody>
    </w:docPart>
    <w:docPart>
      <w:docPartPr>
        <w:name w:val="3ECA7912CCA84EA78DF6AD3F0F4961D5"/>
        <w:category>
          <w:name w:val="常规"/>
          <w:gallery w:val="placeholder"/>
        </w:category>
        <w:types>
          <w:type w:val="bbPlcHdr"/>
        </w:types>
        <w:behaviors>
          <w:behavior w:val="content"/>
        </w:behaviors>
        <w:guid w:val="{0630599C-096F-466F-895A-FDD8679004A4}"/>
      </w:docPartPr>
      <w:docPartBody>
        <w:p w:rsidR="00B6056D" w:rsidRDefault="00B6056D" w:rsidP="00B6056D">
          <w:pPr>
            <w:pStyle w:val="3ECA7912CCA84EA78DF6AD3F0F4961D5"/>
          </w:pPr>
          <w:r w:rsidRPr="00711F0E">
            <w:rPr>
              <w:rStyle w:val="placeholder1Char"/>
              <w:rFonts w:hint="eastAsia"/>
              <w:sz w:val="16"/>
              <w:szCs w:val="16"/>
            </w:rPr>
            <w:t>____</w:t>
          </w:r>
        </w:p>
      </w:docPartBody>
    </w:docPart>
    <w:docPart>
      <w:docPartPr>
        <w:name w:val="DFB317E023BD4A72B1E8AF5870FCE848"/>
        <w:category>
          <w:name w:val="常规"/>
          <w:gallery w:val="placeholder"/>
        </w:category>
        <w:types>
          <w:type w:val="bbPlcHdr"/>
        </w:types>
        <w:behaviors>
          <w:behavior w:val="content"/>
        </w:behaviors>
        <w:guid w:val="{B18E323A-76EF-439C-9400-DBBF9A87759E}"/>
      </w:docPartPr>
      <w:docPartBody>
        <w:p w:rsidR="00B6056D" w:rsidRDefault="00B6056D" w:rsidP="00B6056D">
          <w:pPr>
            <w:pStyle w:val="DFB317E023BD4A72B1E8AF5870FCE848"/>
          </w:pPr>
          <w:r w:rsidRPr="00711F0E">
            <w:rPr>
              <w:rStyle w:val="placeholder1Char"/>
              <w:rFonts w:hint="eastAsia"/>
              <w:sz w:val="16"/>
              <w:szCs w:val="16"/>
            </w:rPr>
            <w:t>____</w:t>
          </w:r>
        </w:p>
      </w:docPartBody>
    </w:docPart>
    <w:docPart>
      <w:docPartPr>
        <w:name w:val="5B0F170550294C20AEA2B0FFBCC8ED61"/>
        <w:category>
          <w:name w:val="常规"/>
          <w:gallery w:val="placeholder"/>
        </w:category>
        <w:types>
          <w:type w:val="bbPlcHdr"/>
        </w:types>
        <w:behaviors>
          <w:behavior w:val="content"/>
        </w:behaviors>
        <w:guid w:val="{05B6F9F5-1DF0-4F98-98F2-9E9E92A1AADD}"/>
      </w:docPartPr>
      <w:docPartBody>
        <w:p w:rsidR="00B6056D" w:rsidRDefault="00B6056D" w:rsidP="00B6056D">
          <w:pPr>
            <w:pStyle w:val="5B0F170550294C20AEA2B0FFBCC8ED61"/>
          </w:pPr>
          <w:r w:rsidRPr="00711F0E">
            <w:rPr>
              <w:rStyle w:val="placeholder1Char"/>
              <w:rFonts w:hint="eastAsia"/>
              <w:sz w:val="16"/>
              <w:szCs w:val="16"/>
            </w:rPr>
            <w:t>____</w:t>
          </w:r>
        </w:p>
      </w:docPartBody>
    </w:docPart>
    <w:docPart>
      <w:docPartPr>
        <w:name w:val="C7E3418469BF44D896AD093E25DCF523"/>
        <w:category>
          <w:name w:val="常规"/>
          <w:gallery w:val="placeholder"/>
        </w:category>
        <w:types>
          <w:type w:val="bbPlcHdr"/>
        </w:types>
        <w:behaviors>
          <w:behavior w:val="content"/>
        </w:behaviors>
        <w:guid w:val="{A1233C00-59BB-4C32-955C-E8736C6EA990}"/>
      </w:docPartPr>
      <w:docPartBody>
        <w:p w:rsidR="00B6056D" w:rsidRDefault="00B6056D" w:rsidP="00B6056D">
          <w:pPr>
            <w:pStyle w:val="C7E3418469BF44D896AD093E25DCF523"/>
          </w:pPr>
          <w:r w:rsidRPr="00711F0E">
            <w:rPr>
              <w:rStyle w:val="placeholder1Char"/>
              <w:rFonts w:hint="eastAsia"/>
              <w:sz w:val="16"/>
              <w:szCs w:val="16"/>
            </w:rPr>
            <w:t>____</w:t>
          </w:r>
        </w:p>
      </w:docPartBody>
    </w:docPart>
    <w:docPart>
      <w:docPartPr>
        <w:name w:val="76711D85C49B41C8AFE562579F965B71"/>
        <w:category>
          <w:name w:val="常规"/>
          <w:gallery w:val="placeholder"/>
        </w:category>
        <w:types>
          <w:type w:val="bbPlcHdr"/>
        </w:types>
        <w:behaviors>
          <w:behavior w:val="content"/>
        </w:behaviors>
        <w:guid w:val="{6EC00346-D587-4FE5-96A3-A2B58E52DE5E}"/>
      </w:docPartPr>
      <w:docPartBody>
        <w:p w:rsidR="00B6056D" w:rsidRDefault="00B6056D" w:rsidP="00B6056D">
          <w:pPr>
            <w:pStyle w:val="76711D85C49B41C8AFE562579F965B71"/>
          </w:pPr>
          <w:r w:rsidRPr="00711F0E">
            <w:rPr>
              <w:rStyle w:val="placeholder1Char"/>
              <w:rFonts w:hint="eastAsia"/>
              <w:sz w:val="16"/>
              <w:szCs w:val="16"/>
            </w:rPr>
            <w:t>____</w:t>
          </w:r>
        </w:p>
      </w:docPartBody>
    </w:docPart>
    <w:docPart>
      <w:docPartPr>
        <w:name w:val="65E44DD0E84E418AB95A0CFC05DA0E5D"/>
        <w:category>
          <w:name w:val="常规"/>
          <w:gallery w:val="placeholder"/>
        </w:category>
        <w:types>
          <w:type w:val="bbPlcHdr"/>
        </w:types>
        <w:behaviors>
          <w:behavior w:val="content"/>
        </w:behaviors>
        <w:guid w:val="{418CCB38-CC49-4B54-B114-32321E82529F}"/>
      </w:docPartPr>
      <w:docPartBody>
        <w:p w:rsidR="00B6056D" w:rsidRDefault="00B6056D" w:rsidP="00B6056D">
          <w:pPr>
            <w:pStyle w:val="65E44DD0E84E418AB95A0CFC05DA0E5D"/>
          </w:pPr>
          <w:r w:rsidRPr="00711F0E">
            <w:rPr>
              <w:rStyle w:val="placeholder1Char"/>
              <w:rFonts w:hint="eastAsia"/>
              <w:sz w:val="16"/>
              <w:szCs w:val="16"/>
            </w:rPr>
            <w:t>____</w:t>
          </w:r>
        </w:p>
      </w:docPartBody>
    </w:docPart>
    <w:docPart>
      <w:docPartPr>
        <w:name w:val="5B82F0B1F5E7458CA48E84864D0356C4"/>
        <w:category>
          <w:name w:val="常规"/>
          <w:gallery w:val="placeholder"/>
        </w:category>
        <w:types>
          <w:type w:val="bbPlcHdr"/>
        </w:types>
        <w:behaviors>
          <w:behavior w:val="content"/>
        </w:behaviors>
        <w:guid w:val="{F412BAF7-AF0D-453E-BF08-F2C5E53BA070}"/>
      </w:docPartPr>
      <w:docPartBody>
        <w:p w:rsidR="00B6056D" w:rsidRDefault="00B6056D" w:rsidP="00B6056D">
          <w:pPr>
            <w:pStyle w:val="5B82F0B1F5E7458CA48E84864D0356C4"/>
          </w:pPr>
          <w:r w:rsidRPr="00711F0E">
            <w:rPr>
              <w:rStyle w:val="placeholder1Char"/>
              <w:rFonts w:hint="eastAsia"/>
              <w:sz w:val="16"/>
              <w:szCs w:val="16"/>
            </w:rPr>
            <w:t>____</w:t>
          </w:r>
        </w:p>
      </w:docPartBody>
    </w:docPart>
    <w:docPart>
      <w:docPartPr>
        <w:name w:val="1965928280DA4124A388AE637D976B73"/>
        <w:category>
          <w:name w:val="常规"/>
          <w:gallery w:val="placeholder"/>
        </w:category>
        <w:types>
          <w:type w:val="bbPlcHdr"/>
        </w:types>
        <w:behaviors>
          <w:behavior w:val="content"/>
        </w:behaviors>
        <w:guid w:val="{B0D9836E-7F1F-4679-B2F1-93022310DA1F}"/>
      </w:docPartPr>
      <w:docPartBody>
        <w:p w:rsidR="00B6056D" w:rsidRDefault="00B6056D" w:rsidP="00B6056D">
          <w:pPr>
            <w:pStyle w:val="1965928280DA4124A388AE637D976B73"/>
          </w:pPr>
          <w:r w:rsidRPr="00711F0E">
            <w:rPr>
              <w:rStyle w:val="placeholder1Char"/>
              <w:rFonts w:hint="eastAsia"/>
              <w:sz w:val="16"/>
              <w:szCs w:val="16"/>
            </w:rPr>
            <w:t>____</w:t>
          </w:r>
        </w:p>
      </w:docPartBody>
    </w:docPart>
    <w:docPart>
      <w:docPartPr>
        <w:name w:val="AB8AE617EB8E4A5591E7CEB51CB0D54C"/>
        <w:category>
          <w:name w:val="常规"/>
          <w:gallery w:val="placeholder"/>
        </w:category>
        <w:types>
          <w:type w:val="bbPlcHdr"/>
        </w:types>
        <w:behaviors>
          <w:behavior w:val="content"/>
        </w:behaviors>
        <w:guid w:val="{A92FE791-CEAF-4EF3-B26E-A1790AC6B5D1}"/>
      </w:docPartPr>
      <w:docPartBody>
        <w:p w:rsidR="00B6056D" w:rsidRDefault="00B6056D" w:rsidP="00B6056D">
          <w:pPr>
            <w:pStyle w:val="AB8AE617EB8E4A5591E7CEB51CB0D54C"/>
          </w:pPr>
          <w:r w:rsidRPr="00711F0E">
            <w:rPr>
              <w:rStyle w:val="placeholder1Char"/>
              <w:rFonts w:hint="eastAsia"/>
              <w:sz w:val="16"/>
              <w:szCs w:val="16"/>
            </w:rPr>
            <w:t>____</w:t>
          </w:r>
        </w:p>
      </w:docPartBody>
    </w:docPart>
    <w:docPart>
      <w:docPartPr>
        <w:name w:val="BE7150F32D7E4E2193A2894F9EA6B77F"/>
        <w:category>
          <w:name w:val="常规"/>
          <w:gallery w:val="placeholder"/>
        </w:category>
        <w:types>
          <w:type w:val="bbPlcHdr"/>
        </w:types>
        <w:behaviors>
          <w:behavior w:val="content"/>
        </w:behaviors>
        <w:guid w:val="{A2AAA79F-D8A8-4DE5-A174-1F531F930CBF}"/>
      </w:docPartPr>
      <w:docPartBody>
        <w:p w:rsidR="00B6056D" w:rsidRDefault="00B6056D" w:rsidP="00B6056D">
          <w:pPr>
            <w:pStyle w:val="BE7150F32D7E4E2193A2894F9EA6B77F"/>
          </w:pPr>
          <w:r w:rsidRPr="00711F0E">
            <w:rPr>
              <w:rStyle w:val="placeholder1Char"/>
              <w:rFonts w:hint="eastAsia"/>
              <w:sz w:val="16"/>
              <w:szCs w:val="16"/>
            </w:rPr>
            <w:t>____</w:t>
          </w:r>
        </w:p>
      </w:docPartBody>
    </w:docPart>
    <w:docPart>
      <w:docPartPr>
        <w:name w:val="C236D29726A24382964BFB440B717F08"/>
        <w:category>
          <w:name w:val="常规"/>
          <w:gallery w:val="placeholder"/>
        </w:category>
        <w:types>
          <w:type w:val="bbPlcHdr"/>
        </w:types>
        <w:behaviors>
          <w:behavior w:val="content"/>
        </w:behaviors>
        <w:guid w:val="{B88E8B4D-503C-4A8D-855D-69859BB75544}"/>
      </w:docPartPr>
      <w:docPartBody>
        <w:p w:rsidR="00B6056D" w:rsidRDefault="00B6056D" w:rsidP="00B6056D">
          <w:pPr>
            <w:pStyle w:val="C236D29726A24382964BFB440B717F08"/>
          </w:pPr>
          <w:r w:rsidRPr="00711F0E">
            <w:rPr>
              <w:rStyle w:val="placeholder1Char"/>
              <w:rFonts w:hint="eastAsia"/>
              <w:sz w:val="16"/>
              <w:szCs w:val="16"/>
            </w:rPr>
            <w:t>____</w:t>
          </w:r>
        </w:p>
      </w:docPartBody>
    </w:docPart>
    <w:docPart>
      <w:docPartPr>
        <w:name w:val="AC055F55E3C54866876D7B81F4280007"/>
        <w:category>
          <w:name w:val="常规"/>
          <w:gallery w:val="placeholder"/>
        </w:category>
        <w:types>
          <w:type w:val="bbPlcHdr"/>
        </w:types>
        <w:behaviors>
          <w:behavior w:val="content"/>
        </w:behaviors>
        <w:guid w:val="{8703DE69-00D5-432F-B074-F12065D32719}"/>
      </w:docPartPr>
      <w:docPartBody>
        <w:p w:rsidR="00B6056D" w:rsidRDefault="00B6056D" w:rsidP="00B6056D">
          <w:pPr>
            <w:pStyle w:val="AC055F55E3C54866876D7B81F4280007"/>
          </w:pPr>
          <w:r w:rsidRPr="00711F0E">
            <w:rPr>
              <w:rStyle w:val="placeholder1Char"/>
              <w:rFonts w:hint="eastAsia"/>
              <w:sz w:val="16"/>
              <w:szCs w:val="16"/>
            </w:rPr>
            <w:t>____</w:t>
          </w:r>
        </w:p>
      </w:docPartBody>
    </w:docPart>
    <w:docPart>
      <w:docPartPr>
        <w:name w:val="A1AF5B41A9B4446AA0DC49AB06BCB339"/>
        <w:category>
          <w:name w:val="常规"/>
          <w:gallery w:val="placeholder"/>
        </w:category>
        <w:types>
          <w:type w:val="bbPlcHdr"/>
        </w:types>
        <w:behaviors>
          <w:behavior w:val="content"/>
        </w:behaviors>
        <w:guid w:val="{9B64BFD1-C78A-489A-BE3B-BDB2DA0DB2E3}"/>
      </w:docPartPr>
      <w:docPartBody>
        <w:p w:rsidR="00B6056D" w:rsidRDefault="00B6056D" w:rsidP="00B6056D">
          <w:pPr>
            <w:pStyle w:val="A1AF5B41A9B4446AA0DC49AB06BCB339"/>
          </w:pPr>
          <w:r w:rsidRPr="00711F0E">
            <w:rPr>
              <w:rStyle w:val="placeholder1Char"/>
              <w:rFonts w:hint="eastAsia"/>
              <w:sz w:val="16"/>
              <w:szCs w:val="16"/>
            </w:rPr>
            <w:t>____</w:t>
          </w:r>
        </w:p>
      </w:docPartBody>
    </w:docPart>
    <w:docPart>
      <w:docPartPr>
        <w:name w:val="2C2A6CD42E5E4378A8985BFB3D8B8AF5"/>
        <w:category>
          <w:name w:val="常规"/>
          <w:gallery w:val="placeholder"/>
        </w:category>
        <w:types>
          <w:type w:val="bbPlcHdr"/>
        </w:types>
        <w:behaviors>
          <w:behavior w:val="content"/>
        </w:behaviors>
        <w:guid w:val="{8081E567-194F-4F4F-B398-AACFEB7EDD88}"/>
      </w:docPartPr>
      <w:docPartBody>
        <w:p w:rsidR="00B6056D" w:rsidRDefault="00B6056D" w:rsidP="00B6056D">
          <w:pPr>
            <w:pStyle w:val="2C2A6CD42E5E4378A8985BFB3D8B8AF5"/>
          </w:pPr>
          <w:r w:rsidRPr="00711F0E">
            <w:rPr>
              <w:rStyle w:val="placeholder1Char"/>
              <w:rFonts w:hint="eastAsia"/>
              <w:sz w:val="16"/>
              <w:szCs w:val="16"/>
            </w:rPr>
            <w:t>____</w:t>
          </w:r>
        </w:p>
      </w:docPartBody>
    </w:docPart>
    <w:docPart>
      <w:docPartPr>
        <w:name w:val="239E817E8A05452DB6A92F275D82182E"/>
        <w:category>
          <w:name w:val="常规"/>
          <w:gallery w:val="placeholder"/>
        </w:category>
        <w:types>
          <w:type w:val="bbPlcHdr"/>
        </w:types>
        <w:behaviors>
          <w:behavior w:val="content"/>
        </w:behaviors>
        <w:guid w:val="{7E870BEB-2DDE-45C7-9216-D4B83A171323}"/>
      </w:docPartPr>
      <w:docPartBody>
        <w:p w:rsidR="00B6056D" w:rsidRDefault="00B6056D" w:rsidP="00B6056D">
          <w:pPr>
            <w:pStyle w:val="239E817E8A05452DB6A92F275D82182E"/>
          </w:pPr>
          <w:r w:rsidRPr="00711F0E">
            <w:rPr>
              <w:rStyle w:val="placeholder1Char"/>
              <w:rFonts w:hint="eastAsia"/>
              <w:sz w:val="16"/>
              <w:szCs w:val="16"/>
            </w:rPr>
            <w:t>____</w:t>
          </w:r>
        </w:p>
      </w:docPartBody>
    </w:docPart>
    <w:docPart>
      <w:docPartPr>
        <w:name w:val="FD8D2B4F3DE64584BADB43C9B62FF045"/>
        <w:category>
          <w:name w:val="常规"/>
          <w:gallery w:val="placeholder"/>
        </w:category>
        <w:types>
          <w:type w:val="bbPlcHdr"/>
        </w:types>
        <w:behaviors>
          <w:behavior w:val="content"/>
        </w:behaviors>
        <w:guid w:val="{49CABD62-6B08-4B24-BBAB-94A5F2FF738C}"/>
      </w:docPartPr>
      <w:docPartBody>
        <w:p w:rsidR="00B6056D" w:rsidRDefault="00B6056D" w:rsidP="00B6056D">
          <w:pPr>
            <w:pStyle w:val="FD8D2B4F3DE64584BADB43C9B62FF045"/>
          </w:pPr>
          <w:r w:rsidRPr="00711F0E">
            <w:rPr>
              <w:rStyle w:val="placeholder1Char"/>
              <w:rFonts w:hint="eastAsia"/>
              <w:sz w:val="16"/>
              <w:szCs w:val="16"/>
            </w:rPr>
            <w:t>____</w:t>
          </w:r>
        </w:p>
      </w:docPartBody>
    </w:docPart>
    <w:docPart>
      <w:docPartPr>
        <w:name w:val="6B85144C5D354946BAEDDA4C1146805E"/>
        <w:category>
          <w:name w:val="常规"/>
          <w:gallery w:val="placeholder"/>
        </w:category>
        <w:types>
          <w:type w:val="bbPlcHdr"/>
        </w:types>
        <w:behaviors>
          <w:behavior w:val="content"/>
        </w:behaviors>
        <w:guid w:val="{92C51346-2057-428D-8B8F-E01AEF101A4D}"/>
      </w:docPartPr>
      <w:docPartBody>
        <w:p w:rsidR="00B6056D" w:rsidRDefault="00B6056D" w:rsidP="00B6056D">
          <w:pPr>
            <w:pStyle w:val="6B85144C5D354946BAEDDA4C1146805E"/>
          </w:pPr>
          <w:r w:rsidRPr="00711F0E">
            <w:rPr>
              <w:rStyle w:val="placeholder1Char"/>
              <w:rFonts w:hint="eastAsia"/>
              <w:sz w:val="16"/>
              <w:szCs w:val="16"/>
            </w:rPr>
            <w:t>____</w:t>
          </w:r>
        </w:p>
      </w:docPartBody>
    </w:docPart>
    <w:docPart>
      <w:docPartPr>
        <w:name w:val="C57A00BD550547A0A0CAEF4F0C74EAB2"/>
        <w:category>
          <w:name w:val="常规"/>
          <w:gallery w:val="placeholder"/>
        </w:category>
        <w:types>
          <w:type w:val="bbPlcHdr"/>
        </w:types>
        <w:behaviors>
          <w:behavior w:val="content"/>
        </w:behaviors>
        <w:guid w:val="{702043AB-881D-4EE6-9FE3-C8F06540EB6C}"/>
      </w:docPartPr>
      <w:docPartBody>
        <w:p w:rsidR="00B6056D" w:rsidRDefault="00B6056D" w:rsidP="00B6056D">
          <w:pPr>
            <w:pStyle w:val="C57A00BD550547A0A0CAEF4F0C74EAB2"/>
          </w:pPr>
          <w:r w:rsidRPr="00711F0E">
            <w:rPr>
              <w:rStyle w:val="placeholder1Char"/>
              <w:rFonts w:hint="eastAsia"/>
              <w:sz w:val="16"/>
              <w:szCs w:val="16"/>
            </w:rPr>
            <w:t>____</w:t>
          </w:r>
        </w:p>
      </w:docPartBody>
    </w:docPart>
    <w:docPart>
      <w:docPartPr>
        <w:name w:val="81086214CDBB42848CED5A6A1BC01AD5"/>
        <w:category>
          <w:name w:val="常规"/>
          <w:gallery w:val="placeholder"/>
        </w:category>
        <w:types>
          <w:type w:val="bbPlcHdr"/>
        </w:types>
        <w:behaviors>
          <w:behavior w:val="content"/>
        </w:behaviors>
        <w:guid w:val="{F693E00C-55FB-431F-BCE0-BF8D75D5D125}"/>
      </w:docPartPr>
      <w:docPartBody>
        <w:p w:rsidR="00B6056D" w:rsidRDefault="00B6056D" w:rsidP="00B6056D">
          <w:pPr>
            <w:pStyle w:val="81086214CDBB42848CED5A6A1BC01AD5"/>
          </w:pPr>
          <w:r w:rsidRPr="00711F0E">
            <w:rPr>
              <w:rStyle w:val="placeholder1Char"/>
              <w:rFonts w:hint="eastAsia"/>
              <w:sz w:val="16"/>
              <w:szCs w:val="16"/>
            </w:rPr>
            <w:t>____</w:t>
          </w:r>
        </w:p>
      </w:docPartBody>
    </w:docPart>
    <w:docPart>
      <w:docPartPr>
        <w:name w:val="EFAD55F4ED8D42C39AB9B1A15FF3B4ED"/>
        <w:category>
          <w:name w:val="常规"/>
          <w:gallery w:val="placeholder"/>
        </w:category>
        <w:types>
          <w:type w:val="bbPlcHdr"/>
        </w:types>
        <w:behaviors>
          <w:behavior w:val="content"/>
        </w:behaviors>
        <w:guid w:val="{10BE6FE2-E252-472A-A0B9-D0B6A3A9B65F}"/>
      </w:docPartPr>
      <w:docPartBody>
        <w:p w:rsidR="00B6056D" w:rsidRDefault="00B6056D" w:rsidP="00B6056D">
          <w:pPr>
            <w:pStyle w:val="EFAD55F4ED8D42C39AB9B1A15FF3B4ED"/>
          </w:pPr>
          <w:r w:rsidRPr="00711F0E">
            <w:rPr>
              <w:rStyle w:val="placeholder1Char"/>
              <w:rFonts w:hint="eastAsia"/>
              <w:sz w:val="16"/>
              <w:szCs w:val="16"/>
            </w:rPr>
            <w:t>____</w:t>
          </w:r>
        </w:p>
      </w:docPartBody>
    </w:docPart>
    <w:docPart>
      <w:docPartPr>
        <w:name w:val="49977799BC45491191597BCD087BFF5D"/>
        <w:category>
          <w:name w:val="常规"/>
          <w:gallery w:val="placeholder"/>
        </w:category>
        <w:types>
          <w:type w:val="bbPlcHdr"/>
        </w:types>
        <w:behaviors>
          <w:behavior w:val="content"/>
        </w:behaviors>
        <w:guid w:val="{B8080162-75DF-4A47-B07D-0677BB87F2D4}"/>
      </w:docPartPr>
      <w:docPartBody>
        <w:p w:rsidR="00B6056D" w:rsidRDefault="00B6056D" w:rsidP="00B6056D">
          <w:pPr>
            <w:pStyle w:val="49977799BC45491191597BCD087BFF5D"/>
          </w:pPr>
          <w:r w:rsidRPr="00711F0E">
            <w:rPr>
              <w:rStyle w:val="placeholder1Char"/>
              <w:rFonts w:hint="eastAsia"/>
              <w:sz w:val="16"/>
              <w:szCs w:val="16"/>
            </w:rPr>
            <w:t>____</w:t>
          </w:r>
        </w:p>
      </w:docPartBody>
    </w:docPart>
    <w:docPart>
      <w:docPartPr>
        <w:name w:val="EDB4876899F84688BBA1274E5AB488C7"/>
        <w:category>
          <w:name w:val="常规"/>
          <w:gallery w:val="placeholder"/>
        </w:category>
        <w:types>
          <w:type w:val="bbPlcHdr"/>
        </w:types>
        <w:behaviors>
          <w:behavior w:val="content"/>
        </w:behaviors>
        <w:guid w:val="{91331045-1D60-4053-847B-92926EF9F614}"/>
      </w:docPartPr>
      <w:docPartBody>
        <w:p w:rsidR="00B6056D" w:rsidRDefault="00B6056D" w:rsidP="00B6056D">
          <w:pPr>
            <w:pStyle w:val="EDB4876899F84688BBA1274E5AB488C7"/>
          </w:pPr>
          <w:r w:rsidRPr="00711F0E">
            <w:rPr>
              <w:rStyle w:val="placeholder1Char"/>
              <w:rFonts w:hint="eastAsia"/>
              <w:sz w:val="16"/>
              <w:szCs w:val="16"/>
            </w:rPr>
            <w:t>____</w:t>
          </w:r>
        </w:p>
      </w:docPartBody>
    </w:docPart>
    <w:docPart>
      <w:docPartPr>
        <w:name w:val="23C9285D3D82423397CF17EA8963F01E"/>
        <w:category>
          <w:name w:val="常规"/>
          <w:gallery w:val="placeholder"/>
        </w:category>
        <w:types>
          <w:type w:val="bbPlcHdr"/>
        </w:types>
        <w:behaviors>
          <w:behavior w:val="content"/>
        </w:behaviors>
        <w:guid w:val="{6159EE19-7FFF-4E5F-975B-C7DA1658D6B2}"/>
      </w:docPartPr>
      <w:docPartBody>
        <w:p w:rsidR="00B6056D" w:rsidRDefault="00B6056D" w:rsidP="00B6056D">
          <w:pPr>
            <w:pStyle w:val="23C9285D3D82423397CF17EA8963F01E"/>
          </w:pPr>
          <w:r w:rsidRPr="00711F0E">
            <w:rPr>
              <w:rStyle w:val="placeholder1Char"/>
              <w:rFonts w:hint="eastAsia"/>
              <w:sz w:val="16"/>
              <w:szCs w:val="16"/>
            </w:rPr>
            <w:t>____</w:t>
          </w:r>
        </w:p>
      </w:docPartBody>
    </w:docPart>
    <w:docPart>
      <w:docPartPr>
        <w:name w:val="D2E17716CADB401D878475DA84FF746D"/>
        <w:category>
          <w:name w:val="常规"/>
          <w:gallery w:val="placeholder"/>
        </w:category>
        <w:types>
          <w:type w:val="bbPlcHdr"/>
        </w:types>
        <w:behaviors>
          <w:behavior w:val="content"/>
        </w:behaviors>
        <w:guid w:val="{AD251542-EA1D-4800-A1EA-1C8B0AE4FEDC}"/>
      </w:docPartPr>
      <w:docPartBody>
        <w:p w:rsidR="00B6056D" w:rsidRDefault="00B6056D" w:rsidP="00B6056D">
          <w:pPr>
            <w:pStyle w:val="D2E17716CADB401D878475DA84FF746D"/>
          </w:pPr>
          <w:r w:rsidRPr="00711F0E">
            <w:rPr>
              <w:rStyle w:val="placeholder1Char"/>
              <w:rFonts w:hint="eastAsia"/>
              <w:sz w:val="16"/>
              <w:szCs w:val="16"/>
            </w:rPr>
            <w:t>____</w:t>
          </w:r>
        </w:p>
      </w:docPartBody>
    </w:docPart>
    <w:docPart>
      <w:docPartPr>
        <w:name w:val="421BEC12D81A436DA68830D68D894C04"/>
        <w:category>
          <w:name w:val="常规"/>
          <w:gallery w:val="placeholder"/>
        </w:category>
        <w:types>
          <w:type w:val="bbPlcHdr"/>
        </w:types>
        <w:behaviors>
          <w:behavior w:val="content"/>
        </w:behaviors>
        <w:guid w:val="{14395CA0-A032-4D98-AE09-F14A25719409}"/>
      </w:docPartPr>
      <w:docPartBody>
        <w:p w:rsidR="00B6056D" w:rsidRDefault="00B6056D" w:rsidP="00B6056D">
          <w:pPr>
            <w:pStyle w:val="421BEC12D81A436DA68830D68D894C04"/>
          </w:pPr>
          <w:r w:rsidRPr="00711F0E">
            <w:rPr>
              <w:rStyle w:val="placeholder1Char"/>
              <w:rFonts w:hint="eastAsia"/>
              <w:sz w:val="16"/>
              <w:szCs w:val="16"/>
            </w:rPr>
            <w:t>____</w:t>
          </w:r>
        </w:p>
      </w:docPartBody>
    </w:docPart>
    <w:docPart>
      <w:docPartPr>
        <w:name w:val="41634519948442AB940882DB97CD2EE7"/>
        <w:category>
          <w:name w:val="常规"/>
          <w:gallery w:val="placeholder"/>
        </w:category>
        <w:types>
          <w:type w:val="bbPlcHdr"/>
        </w:types>
        <w:behaviors>
          <w:behavior w:val="content"/>
        </w:behaviors>
        <w:guid w:val="{B0CCC56B-4A8E-4E07-BF88-25E56C09675F}"/>
      </w:docPartPr>
      <w:docPartBody>
        <w:p w:rsidR="00B6056D" w:rsidRDefault="00B6056D" w:rsidP="00B6056D">
          <w:pPr>
            <w:pStyle w:val="41634519948442AB940882DB97CD2EE7"/>
          </w:pPr>
          <w:r w:rsidRPr="00711F0E">
            <w:rPr>
              <w:rStyle w:val="placeholder1Char"/>
              <w:rFonts w:hint="eastAsia"/>
              <w:sz w:val="16"/>
              <w:szCs w:val="16"/>
            </w:rPr>
            <w:t>____</w:t>
          </w:r>
        </w:p>
      </w:docPartBody>
    </w:docPart>
    <w:docPart>
      <w:docPartPr>
        <w:name w:val="CD4EACDB89DB4066ABB55446A612CD7C"/>
        <w:category>
          <w:name w:val="常规"/>
          <w:gallery w:val="placeholder"/>
        </w:category>
        <w:types>
          <w:type w:val="bbPlcHdr"/>
        </w:types>
        <w:behaviors>
          <w:behavior w:val="content"/>
        </w:behaviors>
        <w:guid w:val="{ED2E0336-7DDC-47BB-B461-5BCE9BB0E5AE}"/>
      </w:docPartPr>
      <w:docPartBody>
        <w:p w:rsidR="00B6056D" w:rsidRDefault="00B6056D" w:rsidP="00B6056D">
          <w:pPr>
            <w:pStyle w:val="CD4EACDB89DB4066ABB55446A612CD7C"/>
          </w:pPr>
          <w:r w:rsidRPr="00711F0E">
            <w:rPr>
              <w:rStyle w:val="placeholder1Char"/>
              <w:rFonts w:hint="eastAsia"/>
              <w:sz w:val="16"/>
              <w:szCs w:val="16"/>
            </w:rPr>
            <w:t>____</w:t>
          </w:r>
        </w:p>
      </w:docPartBody>
    </w:docPart>
    <w:docPart>
      <w:docPartPr>
        <w:name w:val="64C877B1401D4EA0B97547F013413A65"/>
        <w:category>
          <w:name w:val="常规"/>
          <w:gallery w:val="placeholder"/>
        </w:category>
        <w:types>
          <w:type w:val="bbPlcHdr"/>
        </w:types>
        <w:behaviors>
          <w:behavior w:val="content"/>
        </w:behaviors>
        <w:guid w:val="{41250160-3D7F-47EB-9A3E-79C3620FF004}"/>
      </w:docPartPr>
      <w:docPartBody>
        <w:p w:rsidR="00B6056D" w:rsidRDefault="00B6056D" w:rsidP="00B6056D">
          <w:pPr>
            <w:pStyle w:val="64C877B1401D4EA0B97547F013413A65"/>
          </w:pPr>
          <w:r w:rsidRPr="00711F0E">
            <w:rPr>
              <w:rStyle w:val="placeholder1Char"/>
              <w:rFonts w:hint="eastAsia"/>
              <w:sz w:val="16"/>
              <w:szCs w:val="16"/>
            </w:rPr>
            <w:t>____</w:t>
          </w:r>
        </w:p>
      </w:docPartBody>
    </w:docPart>
    <w:docPart>
      <w:docPartPr>
        <w:name w:val="0BE94F8A22484B6583F4BCC7AA5A5C9C"/>
        <w:category>
          <w:name w:val="常规"/>
          <w:gallery w:val="placeholder"/>
        </w:category>
        <w:types>
          <w:type w:val="bbPlcHdr"/>
        </w:types>
        <w:behaviors>
          <w:behavior w:val="content"/>
        </w:behaviors>
        <w:guid w:val="{59DA30A6-237A-41FC-B859-6C98F9B9AD5B}"/>
      </w:docPartPr>
      <w:docPartBody>
        <w:p w:rsidR="00B6056D" w:rsidRDefault="00B6056D" w:rsidP="00B6056D">
          <w:pPr>
            <w:pStyle w:val="0BE94F8A22484B6583F4BCC7AA5A5C9C"/>
          </w:pPr>
          <w:r w:rsidRPr="00711F0E">
            <w:rPr>
              <w:rStyle w:val="placeholder1Char"/>
              <w:rFonts w:hint="eastAsia"/>
              <w:sz w:val="16"/>
              <w:szCs w:val="16"/>
            </w:rPr>
            <w:t>____</w:t>
          </w:r>
        </w:p>
      </w:docPartBody>
    </w:docPart>
    <w:docPart>
      <w:docPartPr>
        <w:name w:val="A3805CF03AC347CFB937DA8943909299"/>
        <w:category>
          <w:name w:val="常规"/>
          <w:gallery w:val="placeholder"/>
        </w:category>
        <w:types>
          <w:type w:val="bbPlcHdr"/>
        </w:types>
        <w:behaviors>
          <w:behavior w:val="content"/>
        </w:behaviors>
        <w:guid w:val="{FB51455C-41E4-4D16-85FA-5812C3D7D23E}"/>
      </w:docPartPr>
      <w:docPartBody>
        <w:p w:rsidR="00B6056D" w:rsidRDefault="00B6056D" w:rsidP="00B6056D">
          <w:pPr>
            <w:pStyle w:val="A3805CF03AC347CFB937DA8943909299"/>
          </w:pPr>
          <w:r w:rsidRPr="00711F0E">
            <w:rPr>
              <w:rStyle w:val="placeholder1Char"/>
              <w:rFonts w:hint="eastAsia"/>
              <w:sz w:val="16"/>
              <w:szCs w:val="16"/>
            </w:rPr>
            <w:t>____</w:t>
          </w:r>
        </w:p>
      </w:docPartBody>
    </w:docPart>
    <w:docPart>
      <w:docPartPr>
        <w:name w:val="D37B7774D7C548328C4CBC4438EDE793"/>
        <w:category>
          <w:name w:val="常规"/>
          <w:gallery w:val="placeholder"/>
        </w:category>
        <w:types>
          <w:type w:val="bbPlcHdr"/>
        </w:types>
        <w:behaviors>
          <w:behavior w:val="content"/>
        </w:behaviors>
        <w:guid w:val="{52FFD7E1-4472-4D4E-A5B6-290470789A68}"/>
      </w:docPartPr>
      <w:docPartBody>
        <w:p w:rsidR="00B6056D" w:rsidRDefault="00B6056D" w:rsidP="00B6056D">
          <w:pPr>
            <w:pStyle w:val="D37B7774D7C548328C4CBC4438EDE793"/>
          </w:pPr>
          <w:r w:rsidRPr="00711F0E">
            <w:rPr>
              <w:rStyle w:val="placeholder1Char"/>
              <w:rFonts w:hint="eastAsia"/>
              <w:sz w:val="16"/>
              <w:szCs w:val="16"/>
            </w:rPr>
            <w:t>____</w:t>
          </w:r>
        </w:p>
      </w:docPartBody>
    </w:docPart>
    <w:docPart>
      <w:docPartPr>
        <w:name w:val="A26EE2F5114A498F934B878D1CAE5667"/>
        <w:category>
          <w:name w:val="常规"/>
          <w:gallery w:val="placeholder"/>
        </w:category>
        <w:types>
          <w:type w:val="bbPlcHdr"/>
        </w:types>
        <w:behaviors>
          <w:behavior w:val="content"/>
        </w:behaviors>
        <w:guid w:val="{06F68C5A-90CE-4E63-B5B3-2B79EE8F2E67}"/>
      </w:docPartPr>
      <w:docPartBody>
        <w:p w:rsidR="00B6056D" w:rsidRDefault="00B6056D" w:rsidP="00B6056D">
          <w:pPr>
            <w:pStyle w:val="A26EE2F5114A498F934B878D1CAE5667"/>
          </w:pPr>
          <w:r w:rsidRPr="00711F0E">
            <w:rPr>
              <w:rStyle w:val="placeholder1Char"/>
              <w:rFonts w:hint="eastAsia"/>
              <w:sz w:val="16"/>
              <w:szCs w:val="16"/>
            </w:rPr>
            <w:t>____</w:t>
          </w:r>
        </w:p>
      </w:docPartBody>
    </w:docPart>
    <w:docPart>
      <w:docPartPr>
        <w:name w:val="91E2B7749A894D55879267C37FE091B3"/>
        <w:category>
          <w:name w:val="常规"/>
          <w:gallery w:val="placeholder"/>
        </w:category>
        <w:types>
          <w:type w:val="bbPlcHdr"/>
        </w:types>
        <w:behaviors>
          <w:behavior w:val="content"/>
        </w:behaviors>
        <w:guid w:val="{7661C73C-0DFF-4630-9067-E63724E5A277}"/>
      </w:docPartPr>
      <w:docPartBody>
        <w:p w:rsidR="00B6056D" w:rsidRDefault="00B6056D" w:rsidP="00B6056D">
          <w:pPr>
            <w:pStyle w:val="91E2B7749A894D55879267C37FE091B3"/>
          </w:pPr>
          <w:r w:rsidRPr="00711F0E">
            <w:rPr>
              <w:rStyle w:val="placeholder1Char"/>
              <w:rFonts w:hint="eastAsia"/>
              <w:sz w:val="16"/>
              <w:szCs w:val="16"/>
            </w:rPr>
            <w:t>____</w:t>
          </w:r>
        </w:p>
      </w:docPartBody>
    </w:docPart>
    <w:docPart>
      <w:docPartPr>
        <w:name w:val="2F5FF05808C945FA8A0333CAA247D748"/>
        <w:category>
          <w:name w:val="常规"/>
          <w:gallery w:val="placeholder"/>
        </w:category>
        <w:types>
          <w:type w:val="bbPlcHdr"/>
        </w:types>
        <w:behaviors>
          <w:behavior w:val="content"/>
        </w:behaviors>
        <w:guid w:val="{F3D1B7BF-3FB7-483F-B78D-A8ACBB9BAACE}"/>
      </w:docPartPr>
      <w:docPartBody>
        <w:p w:rsidR="00B6056D" w:rsidRDefault="00B6056D" w:rsidP="00B6056D">
          <w:pPr>
            <w:pStyle w:val="2F5FF05808C945FA8A0333CAA247D748"/>
          </w:pPr>
          <w:r w:rsidRPr="00711F0E">
            <w:rPr>
              <w:rStyle w:val="placeholder1Char"/>
              <w:rFonts w:hint="eastAsia"/>
              <w:sz w:val="16"/>
              <w:szCs w:val="16"/>
            </w:rPr>
            <w:t>____</w:t>
          </w:r>
        </w:p>
      </w:docPartBody>
    </w:docPart>
    <w:docPart>
      <w:docPartPr>
        <w:name w:val="66D2C127A194427FB6D661E6E3078BCF"/>
        <w:category>
          <w:name w:val="常规"/>
          <w:gallery w:val="placeholder"/>
        </w:category>
        <w:types>
          <w:type w:val="bbPlcHdr"/>
        </w:types>
        <w:behaviors>
          <w:behavior w:val="content"/>
        </w:behaviors>
        <w:guid w:val="{F360F05C-573C-4AF3-BA51-D9198A3F5E58}"/>
      </w:docPartPr>
      <w:docPartBody>
        <w:p w:rsidR="00B6056D" w:rsidRDefault="00B6056D" w:rsidP="00B6056D">
          <w:pPr>
            <w:pStyle w:val="66D2C127A194427FB6D661E6E3078BCF"/>
          </w:pPr>
          <w:r w:rsidRPr="00711F0E">
            <w:rPr>
              <w:rStyle w:val="placeholder1Char"/>
              <w:rFonts w:hint="eastAsia"/>
              <w:sz w:val="16"/>
              <w:szCs w:val="16"/>
            </w:rPr>
            <w:t>____</w:t>
          </w:r>
        </w:p>
      </w:docPartBody>
    </w:docPart>
    <w:docPart>
      <w:docPartPr>
        <w:name w:val="FA5CDAD6CCCC43E9A3C49D499DABA081"/>
        <w:category>
          <w:name w:val="常规"/>
          <w:gallery w:val="placeholder"/>
        </w:category>
        <w:types>
          <w:type w:val="bbPlcHdr"/>
        </w:types>
        <w:behaviors>
          <w:behavior w:val="content"/>
        </w:behaviors>
        <w:guid w:val="{FDA6B0ED-ED42-4754-8426-EA0616DD0D8B}"/>
      </w:docPartPr>
      <w:docPartBody>
        <w:p w:rsidR="00B6056D" w:rsidRDefault="00B6056D" w:rsidP="00B6056D">
          <w:pPr>
            <w:pStyle w:val="FA5CDAD6CCCC43E9A3C49D499DABA081"/>
          </w:pPr>
          <w:r w:rsidRPr="00711F0E">
            <w:rPr>
              <w:rStyle w:val="placeholder1Char"/>
              <w:rFonts w:hint="eastAsia"/>
              <w:sz w:val="16"/>
              <w:szCs w:val="16"/>
            </w:rPr>
            <w:t>____</w:t>
          </w:r>
        </w:p>
      </w:docPartBody>
    </w:docPart>
    <w:docPart>
      <w:docPartPr>
        <w:name w:val="730CF9FB853948968CF0A6E556804EB1"/>
        <w:category>
          <w:name w:val="常规"/>
          <w:gallery w:val="placeholder"/>
        </w:category>
        <w:types>
          <w:type w:val="bbPlcHdr"/>
        </w:types>
        <w:behaviors>
          <w:behavior w:val="content"/>
        </w:behaviors>
        <w:guid w:val="{73044DA2-B7C5-4826-AD74-809FDE1052E1}"/>
      </w:docPartPr>
      <w:docPartBody>
        <w:p w:rsidR="00B6056D" w:rsidRDefault="00B6056D" w:rsidP="00B6056D">
          <w:pPr>
            <w:pStyle w:val="730CF9FB853948968CF0A6E556804EB1"/>
          </w:pPr>
          <w:r w:rsidRPr="00711F0E">
            <w:rPr>
              <w:rStyle w:val="placeholder1Char"/>
              <w:rFonts w:hint="eastAsia"/>
              <w:sz w:val="16"/>
              <w:szCs w:val="16"/>
            </w:rPr>
            <w:t>____</w:t>
          </w:r>
        </w:p>
      </w:docPartBody>
    </w:docPart>
    <w:docPart>
      <w:docPartPr>
        <w:name w:val="B0E39A50967E4DAAB0666BEC71D4DEB6"/>
        <w:category>
          <w:name w:val="常规"/>
          <w:gallery w:val="placeholder"/>
        </w:category>
        <w:types>
          <w:type w:val="bbPlcHdr"/>
        </w:types>
        <w:behaviors>
          <w:behavior w:val="content"/>
        </w:behaviors>
        <w:guid w:val="{14FF218D-572B-4234-AEB6-B7D45EA26E35}"/>
      </w:docPartPr>
      <w:docPartBody>
        <w:p w:rsidR="00B6056D" w:rsidRDefault="00B6056D" w:rsidP="00B6056D">
          <w:pPr>
            <w:pStyle w:val="B0E39A50967E4DAAB0666BEC71D4DEB6"/>
          </w:pPr>
          <w:r w:rsidRPr="00711F0E">
            <w:rPr>
              <w:rStyle w:val="placeholder1Char"/>
              <w:rFonts w:hint="eastAsia"/>
              <w:sz w:val="16"/>
              <w:szCs w:val="16"/>
            </w:rPr>
            <w:t>____</w:t>
          </w:r>
        </w:p>
      </w:docPartBody>
    </w:docPart>
    <w:docPart>
      <w:docPartPr>
        <w:name w:val="4D033EF3807B461C9FCAF2BD727C30D0"/>
        <w:category>
          <w:name w:val="常规"/>
          <w:gallery w:val="placeholder"/>
        </w:category>
        <w:types>
          <w:type w:val="bbPlcHdr"/>
        </w:types>
        <w:behaviors>
          <w:behavior w:val="content"/>
        </w:behaviors>
        <w:guid w:val="{58BAB0B8-EDE4-4E2C-B8A4-5A7C6C47929A}"/>
      </w:docPartPr>
      <w:docPartBody>
        <w:p w:rsidR="00B6056D" w:rsidRDefault="00B6056D" w:rsidP="00B6056D">
          <w:pPr>
            <w:pStyle w:val="4D033EF3807B461C9FCAF2BD727C30D0"/>
          </w:pPr>
          <w:r w:rsidRPr="00711F0E">
            <w:rPr>
              <w:rStyle w:val="placeholder1Char"/>
              <w:rFonts w:hint="eastAsia"/>
              <w:sz w:val="16"/>
              <w:szCs w:val="16"/>
            </w:rPr>
            <w:t>____</w:t>
          </w:r>
        </w:p>
      </w:docPartBody>
    </w:docPart>
    <w:docPart>
      <w:docPartPr>
        <w:name w:val="B9625797FB154F5198F6907A2D508E85"/>
        <w:category>
          <w:name w:val="常规"/>
          <w:gallery w:val="placeholder"/>
        </w:category>
        <w:types>
          <w:type w:val="bbPlcHdr"/>
        </w:types>
        <w:behaviors>
          <w:behavior w:val="content"/>
        </w:behaviors>
        <w:guid w:val="{F3AA3EFE-27C0-4592-9D6F-3BAC914C4C2A}"/>
      </w:docPartPr>
      <w:docPartBody>
        <w:p w:rsidR="00B6056D" w:rsidRDefault="00B6056D" w:rsidP="00B6056D">
          <w:pPr>
            <w:pStyle w:val="B9625797FB154F5198F6907A2D508E85"/>
          </w:pPr>
          <w:r w:rsidRPr="00711F0E">
            <w:rPr>
              <w:rStyle w:val="placeholder1Char"/>
              <w:rFonts w:hint="eastAsia"/>
              <w:sz w:val="16"/>
              <w:szCs w:val="16"/>
            </w:rPr>
            <w:t>____</w:t>
          </w:r>
        </w:p>
      </w:docPartBody>
    </w:docPart>
    <w:docPart>
      <w:docPartPr>
        <w:name w:val="37B2780D234245CA9A8826B21FBD9D0B"/>
        <w:category>
          <w:name w:val="常规"/>
          <w:gallery w:val="placeholder"/>
        </w:category>
        <w:types>
          <w:type w:val="bbPlcHdr"/>
        </w:types>
        <w:behaviors>
          <w:behavior w:val="content"/>
        </w:behaviors>
        <w:guid w:val="{3471EC61-BC73-4167-A4E5-C1E0B7C0C87B}"/>
      </w:docPartPr>
      <w:docPartBody>
        <w:p w:rsidR="00B6056D" w:rsidRDefault="00B6056D" w:rsidP="00B6056D">
          <w:pPr>
            <w:pStyle w:val="37B2780D234245CA9A8826B21FBD9D0B"/>
          </w:pPr>
          <w:r w:rsidRPr="00711F0E">
            <w:rPr>
              <w:rStyle w:val="placeholder1Char"/>
              <w:rFonts w:hint="eastAsia"/>
              <w:sz w:val="16"/>
              <w:szCs w:val="16"/>
            </w:rPr>
            <w:t>____</w:t>
          </w:r>
        </w:p>
      </w:docPartBody>
    </w:docPart>
    <w:docPart>
      <w:docPartPr>
        <w:name w:val="0773FF2DA04E4FB6BEFCBE3CAF18AE0D"/>
        <w:category>
          <w:name w:val="常规"/>
          <w:gallery w:val="placeholder"/>
        </w:category>
        <w:types>
          <w:type w:val="bbPlcHdr"/>
        </w:types>
        <w:behaviors>
          <w:behavior w:val="content"/>
        </w:behaviors>
        <w:guid w:val="{DD6EDE54-32C9-4937-A0CB-5685896E3399}"/>
      </w:docPartPr>
      <w:docPartBody>
        <w:p w:rsidR="00B6056D" w:rsidRDefault="00B6056D" w:rsidP="00B6056D">
          <w:pPr>
            <w:pStyle w:val="0773FF2DA04E4FB6BEFCBE3CAF18AE0D"/>
          </w:pPr>
          <w:r w:rsidRPr="00711F0E">
            <w:rPr>
              <w:rStyle w:val="placeholder1Char"/>
              <w:rFonts w:hint="eastAsia"/>
              <w:sz w:val="16"/>
              <w:szCs w:val="16"/>
            </w:rPr>
            <w:t>____</w:t>
          </w:r>
        </w:p>
      </w:docPartBody>
    </w:docPart>
    <w:docPart>
      <w:docPartPr>
        <w:name w:val="4EBD70C1F9D443D185D7F96FBCB00AE1"/>
        <w:category>
          <w:name w:val="常规"/>
          <w:gallery w:val="placeholder"/>
        </w:category>
        <w:types>
          <w:type w:val="bbPlcHdr"/>
        </w:types>
        <w:behaviors>
          <w:behavior w:val="content"/>
        </w:behaviors>
        <w:guid w:val="{758BACAD-3AF6-485B-AF79-6BC439DF0632}"/>
      </w:docPartPr>
      <w:docPartBody>
        <w:p w:rsidR="00B6056D" w:rsidRDefault="00B6056D" w:rsidP="00B6056D">
          <w:pPr>
            <w:pStyle w:val="4EBD70C1F9D443D185D7F96FBCB00AE1"/>
          </w:pPr>
          <w:r w:rsidRPr="00711F0E">
            <w:rPr>
              <w:rStyle w:val="placeholder1Char"/>
              <w:rFonts w:hint="eastAsia"/>
              <w:sz w:val="16"/>
              <w:szCs w:val="16"/>
            </w:rPr>
            <w:t>____</w:t>
          </w:r>
        </w:p>
      </w:docPartBody>
    </w:docPart>
    <w:docPart>
      <w:docPartPr>
        <w:name w:val="C26BB0C9F27B49FC91729A522758E175"/>
        <w:category>
          <w:name w:val="常规"/>
          <w:gallery w:val="placeholder"/>
        </w:category>
        <w:types>
          <w:type w:val="bbPlcHdr"/>
        </w:types>
        <w:behaviors>
          <w:behavior w:val="content"/>
        </w:behaviors>
        <w:guid w:val="{67D59968-310B-4690-AAD0-3B266CCE2996}"/>
      </w:docPartPr>
      <w:docPartBody>
        <w:p w:rsidR="00B6056D" w:rsidRDefault="00B6056D" w:rsidP="00B6056D">
          <w:pPr>
            <w:pStyle w:val="C26BB0C9F27B49FC91729A522758E175"/>
          </w:pPr>
          <w:r w:rsidRPr="00711F0E">
            <w:rPr>
              <w:rStyle w:val="placeholder1Char"/>
              <w:rFonts w:hint="eastAsia"/>
              <w:sz w:val="16"/>
              <w:szCs w:val="16"/>
            </w:rPr>
            <w:t>____</w:t>
          </w:r>
        </w:p>
      </w:docPartBody>
    </w:docPart>
    <w:docPart>
      <w:docPartPr>
        <w:name w:val="A00FE865963D444B9F7D5A30B37E0799"/>
        <w:category>
          <w:name w:val="常规"/>
          <w:gallery w:val="placeholder"/>
        </w:category>
        <w:types>
          <w:type w:val="bbPlcHdr"/>
        </w:types>
        <w:behaviors>
          <w:behavior w:val="content"/>
        </w:behaviors>
        <w:guid w:val="{69A9C249-7E0C-4D51-9A27-08EF33788CF4}"/>
      </w:docPartPr>
      <w:docPartBody>
        <w:p w:rsidR="00B6056D" w:rsidRDefault="00B6056D" w:rsidP="00B6056D">
          <w:pPr>
            <w:pStyle w:val="A00FE865963D444B9F7D5A30B37E0799"/>
          </w:pPr>
          <w:r w:rsidRPr="00711F0E">
            <w:rPr>
              <w:rStyle w:val="placeholder1Char"/>
              <w:rFonts w:hint="eastAsia"/>
              <w:sz w:val="16"/>
              <w:szCs w:val="16"/>
            </w:rPr>
            <w:t>____</w:t>
          </w:r>
        </w:p>
      </w:docPartBody>
    </w:docPart>
    <w:docPart>
      <w:docPartPr>
        <w:name w:val="008BAE8F98E347E9BC615FFA004E1CAC"/>
        <w:category>
          <w:name w:val="常规"/>
          <w:gallery w:val="placeholder"/>
        </w:category>
        <w:types>
          <w:type w:val="bbPlcHdr"/>
        </w:types>
        <w:behaviors>
          <w:behavior w:val="content"/>
        </w:behaviors>
        <w:guid w:val="{E2AF404C-AA7A-4844-BD09-64EB95777F23}"/>
      </w:docPartPr>
      <w:docPartBody>
        <w:p w:rsidR="00B6056D" w:rsidRDefault="00B6056D" w:rsidP="00B6056D">
          <w:pPr>
            <w:pStyle w:val="008BAE8F98E347E9BC615FFA004E1CAC"/>
          </w:pPr>
          <w:r w:rsidRPr="00711F0E">
            <w:rPr>
              <w:rStyle w:val="placeholder1Char"/>
              <w:rFonts w:hint="eastAsia"/>
              <w:sz w:val="16"/>
              <w:szCs w:val="16"/>
            </w:rPr>
            <w:t>____</w:t>
          </w:r>
        </w:p>
      </w:docPartBody>
    </w:docPart>
    <w:docPart>
      <w:docPartPr>
        <w:name w:val="DB66BD84A13E47A09C85C3EB0A494ECE"/>
        <w:category>
          <w:name w:val="常规"/>
          <w:gallery w:val="placeholder"/>
        </w:category>
        <w:types>
          <w:type w:val="bbPlcHdr"/>
        </w:types>
        <w:behaviors>
          <w:behavior w:val="content"/>
        </w:behaviors>
        <w:guid w:val="{A9B4A81F-5A31-480B-9458-A3E833AB2D9A}"/>
      </w:docPartPr>
      <w:docPartBody>
        <w:p w:rsidR="00B6056D" w:rsidRDefault="00B6056D" w:rsidP="00B6056D">
          <w:pPr>
            <w:pStyle w:val="DB66BD84A13E47A09C85C3EB0A494ECE"/>
          </w:pPr>
          <w:r w:rsidRPr="00711F0E">
            <w:rPr>
              <w:rStyle w:val="placeholder1Char"/>
              <w:rFonts w:hint="eastAsia"/>
              <w:sz w:val="16"/>
              <w:szCs w:val="16"/>
            </w:rPr>
            <w:t>____</w:t>
          </w:r>
        </w:p>
      </w:docPartBody>
    </w:docPart>
    <w:docPart>
      <w:docPartPr>
        <w:name w:val="543802A9901F4BAAB34399B3D006E476"/>
        <w:category>
          <w:name w:val="常规"/>
          <w:gallery w:val="placeholder"/>
        </w:category>
        <w:types>
          <w:type w:val="bbPlcHdr"/>
        </w:types>
        <w:behaviors>
          <w:behavior w:val="content"/>
        </w:behaviors>
        <w:guid w:val="{BF96BE8C-1988-46A0-81FF-4A0645A0F103}"/>
      </w:docPartPr>
      <w:docPartBody>
        <w:p w:rsidR="00B6056D" w:rsidRDefault="00B6056D" w:rsidP="00B6056D">
          <w:pPr>
            <w:pStyle w:val="543802A9901F4BAAB34399B3D006E476"/>
          </w:pPr>
          <w:r w:rsidRPr="00711F0E">
            <w:rPr>
              <w:rStyle w:val="placeholder1Char"/>
              <w:rFonts w:hint="eastAsia"/>
              <w:sz w:val="16"/>
              <w:szCs w:val="16"/>
            </w:rPr>
            <w:t>____</w:t>
          </w:r>
        </w:p>
      </w:docPartBody>
    </w:docPart>
    <w:docPart>
      <w:docPartPr>
        <w:name w:val="FDB68EF1A41A41DDB54917FC74E551E5"/>
        <w:category>
          <w:name w:val="常规"/>
          <w:gallery w:val="placeholder"/>
        </w:category>
        <w:types>
          <w:type w:val="bbPlcHdr"/>
        </w:types>
        <w:behaviors>
          <w:behavior w:val="content"/>
        </w:behaviors>
        <w:guid w:val="{AC7EF30F-7A1F-4632-A4A2-C44EF10B5020}"/>
      </w:docPartPr>
      <w:docPartBody>
        <w:p w:rsidR="00B6056D" w:rsidRDefault="00B6056D" w:rsidP="00B6056D">
          <w:pPr>
            <w:pStyle w:val="FDB68EF1A41A41DDB54917FC74E551E5"/>
          </w:pPr>
          <w:r w:rsidRPr="00711F0E">
            <w:rPr>
              <w:rStyle w:val="placeholder1Char"/>
              <w:rFonts w:hint="eastAsia"/>
              <w:sz w:val="16"/>
              <w:szCs w:val="16"/>
            </w:rPr>
            <w:t>____</w:t>
          </w:r>
        </w:p>
      </w:docPartBody>
    </w:docPart>
    <w:docPart>
      <w:docPartPr>
        <w:name w:val="0BE53AB020B046E19D8B46994D1CF918"/>
        <w:category>
          <w:name w:val="常规"/>
          <w:gallery w:val="placeholder"/>
        </w:category>
        <w:types>
          <w:type w:val="bbPlcHdr"/>
        </w:types>
        <w:behaviors>
          <w:behavior w:val="content"/>
        </w:behaviors>
        <w:guid w:val="{D97B9151-E3F8-48D4-BAA7-42886636F675}"/>
      </w:docPartPr>
      <w:docPartBody>
        <w:p w:rsidR="00B6056D" w:rsidRDefault="00B6056D" w:rsidP="00B6056D">
          <w:pPr>
            <w:pStyle w:val="0BE53AB020B046E19D8B46994D1CF918"/>
          </w:pPr>
          <w:r w:rsidRPr="00711F0E">
            <w:rPr>
              <w:rStyle w:val="placeholder1Char"/>
              <w:rFonts w:hint="eastAsia"/>
              <w:sz w:val="16"/>
              <w:szCs w:val="16"/>
            </w:rPr>
            <w:t>____</w:t>
          </w:r>
        </w:p>
      </w:docPartBody>
    </w:docPart>
    <w:docPart>
      <w:docPartPr>
        <w:name w:val="45E497921EA84575AAC8F46BCBFBB55C"/>
        <w:category>
          <w:name w:val="常规"/>
          <w:gallery w:val="placeholder"/>
        </w:category>
        <w:types>
          <w:type w:val="bbPlcHdr"/>
        </w:types>
        <w:behaviors>
          <w:behavior w:val="content"/>
        </w:behaviors>
        <w:guid w:val="{C16CB127-589E-4707-A1FB-98A3BB335AEC}"/>
      </w:docPartPr>
      <w:docPartBody>
        <w:p w:rsidR="00B6056D" w:rsidRDefault="00B6056D" w:rsidP="00B6056D">
          <w:pPr>
            <w:pStyle w:val="45E497921EA84575AAC8F46BCBFBB55C"/>
          </w:pPr>
          <w:r w:rsidRPr="00711F0E">
            <w:rPr>
              <w:rStyle w:val="placeholder1Char"/>
              <w:rFonts w:hint="eastAsia"/>
              <w:sz w:val="16"/>
              <w:szCs w:val="16"/>
            </w:rPr>
            <w:t>____</w:t>
          </w:r>
        </w:p>
      </w:docPartBody>
    </w:docPart>
    <w:docPart>
      <w:docPartPr>
        <w:name w:val="C367B1104C2844748A920F98053A62F8"/>
        <w:category>
          <w:name w:val="常规"/>
          <w:gallery w:val="placeholder"/>
        </w:category>
        <w:types>
          <w:type w:val="bbPlcHdr"/>
        </w:types>
        <w:behaviors>
          <w:behavior w:val="content"/>
        </w:behaviors>
        <w:guid w:val="{BCAD3E70-A85B-42CE-8052-8E38A619EF80}"/>
      </w:docPartPr>
      <w:docPartBody>
        <w:p w:rsidR="00B6056D" w:rsidRDefault="00B6056D" w:rsidP="00B6056D">
          <w:pPr>
            <w:pStyle w:val="C367B1104C2844748A920F98053A62F8"/>
          </w:pPr>
          <w:r w:rsidRPr="00711F0E">
            <w:rPr>
              <w:rStyle w:val="placeholder1Char"/>
              <w:rFonts w:hint="eastAsia"/>
              <w:sz w:val="16"/>
              <w:szCs w:val="16"/>
            </w:rPr>
            <w:t>____</w:t>
          </w:r>
        </w:p>
      </w:docPartBody>
    </w:docPart>
    <w:docPart>
      <w:docPartPr>
        <w:name w:val="3304DA6E48BF4478BF659B9A5313FDB1"/>
        <w:category>
          <w:name w:val="常规"/>
          <w:gallery w:val="placeholder"/>
        </w:category>
        <w:types>
          <w:type w:val="bbPlcHdr"/>
        </w:types>
        <w:behaviors>
          <w:behavior w:val="content"/>
        </w:behaviors>
        <w:guid w:val="{15DF7C81-618E-4FA3-A85E-F5A9A0CABD48}"/>
      </w:docPartPr>
      <w:docPartBody>
        <w:p w:rsidR="00B6056D" w:rsidRDefault="00B6056D" w:rsidP="00B6056D">
          <w:pPr>
            <w:pStyle w:val="3304DA6E48BF4478BF659B9A5313FDB1"/>
          </w:pPr>
          <w:r w:rsidRPr="00711F0E">
            <w:rPr>
              <w:rStyle w:val="placeholder1Char"/>
              <w:rFonts w:hint="eastAsia"/>
              <w:sz w:val="16"/>
              <w:szCs w:val="16"/>
            </w:rPr>
            <w:t>____</w:t>
          </w:r>
        </w:p>
      </w:docPartBody>
    </w:docPart>
    <w:docPart>
      <w:docPartPr>
        <w:name w:val="0E59BE80E526495FB6B0DCCA07FCB7AE"/>
        <w:category>
          <w:name w:val="常规"/>
          <w:gallery w:val="placeholder"/>
        </w:category>
        <w:types>
          <w:type w:val="bbPlcHdr"/>
        </w:types>
        <w:behaviors>
          <w:behavior w:val="content"/>
        </w:behaviors>
        <w:guid w:val="{856C012A-DFB5-4607-BA97-6625DA6611E4}"/>
      </w:docPartPr>
      <w:docPartBody>
        <w:p w:rsidR="00B6056D" w:rsidRDefault="00B6056D" w:rsidP="00B6056D">
          <w:pPr>
            <w:pStyle w:val="0E59BE80E526495FB6B0DCCA07FCB7AE"/>
          </w:pPr>
          <w:r w:rsidRPr="00711F0E">
            <w:rPr>
              <w:rStyle w:val="placeholder1Char"/>
              <w:rFonts w:hint="eastAsia"/>
              <w:sz w:val="16"/>
              <w:szCs w:val="16"/>
            </w:rPr>
            <w:t>____</w:t>
          </w:r>
        </w:p>
      </w:docPartBody>
    </w:docPart>
    <w:docPart>
      <w:docPartPr>
        <w:name w:val="5625F27CBAE94A82A979B3AA15717EC6"/>
        <w:category>
          <w:name w:val="常规"/>
          <w:gallery w:val="placeholder"/>
        </w:category>
        <w:types>
          <w:type w:val="bbPlcHdr"/>
        </w:types>
        <w:behaviors>
          <w:behavior w:val="content"/>
        </w:behaviors>
        <w:guid w:val="{7D61D276-2E45-4816-8978-A8DBAE648502}"/>
      </w:docPartPr>
      <w:docPartBody>
        <w:p w:rsidR="00B6056D" w:rsidRDefault="00B6056D" w:rsidP="00B6056D">
          <w:pPr>
            <w:pStyle w:val="5625F27CBAE94A82A979B3AA15717EC6"/>
          </w:pPr>
          <w:r w:rsidRPr="00711F0E">
            <w:rPr>
              <w:rStyle w:val="placeholder1Char"/>
              <w:rFonts w:hint="eastAsia"/>
              <w:sz w:val="16"/>
              <w:szCs w:val="16"/>
            </w:rPr>
            <w:t>____</w:t>
          </w:r>
        </w:p>
      </w:docPartBody>
    </w:docPart>
    <w:docPart>
      <w:docPartPr>
        <w:name w:val="4E157E670CC04E98A4AF2F2D40FE9ABA"/>
        <w:category>
          <w:name w:val="常规"/>
          <w:gallery w:val="placeholder"/>
        </w:category>
        <w:types>
          <w:type w:val="bbPlcHdr"/>
        </w:types>
        <w:behaviors>
          <w:behavior w:val="content"/>
        </w:behaviors>
        <w:guid w:val="{3911B5A0-5ECD-4FE1-840B-929F385DE25D}"/>
      </w:docPartPr>
      <w:docPartBody>
        <w:p w:rsidR="00B6056D" w:rsidRDefault="00B6056D" w:rsidP="00B6056D">
          <w:pPr>
            <w:pStyle w:val="4E157E670CC04E98A4AF2F2D40FE9ABA"/>
          </w:pPr>
          <w:r w:rsidRPr="00711F0E">
            <w:rPr>
              <w:rStyle w:val="placeholder1Char"/>
              <w:rFonts w:hint="eastAsia"/>
              <w:sz w:val="16"/>
              <w:szCs w:val="16"/>
            </w:rPr>
            <w:t>____</w:t>
          </w:r>
        </w:p>
      </w:docPartBody>
    </w:docPart>
    <w:docPart>
      <w:docPartPr>
        <w:name w:val="6F84FC8432AA4AE9866925D9FCC5A100"/>
        <w:category>
          <w:name w:val="常规"/>
          <w:gallery w:val="placeholder"/>
        </w:category>
        <w:types>
          <w:type w:val="bbPlcHdr"/>
        </w:types>
        <w:behaviors>
          <w:behavior w:val="content"/>
        </w:behaviors>
        <w:guid w:val="{37ADEBE4-2927-441A-9588-9EB60C5C8970}"/>
      </w:docPartPr>
      <w:docPartBody>
        <w:p w:rsidR="00B6056D" w:rsidRDefault="00B6056D" w:rsidP="00B6056D">
          <w:pPr>
            <w:pStyle w:val="6F84FC8432AA4AE9866925D9FCC5A100"/>
          </w:pPr>
          <w:r w:rsidRPr="00711F0E">
            <w:rPr>
              <w:rStyle w:val="placeholder1Char"/>
              <w:rFonts w:hint="eastAsia"/>
              <w:sz w:val="16"/>
              <w:szCs w:val="16"/>
            </w:rPr>
            <w:t>____</w:t>
          </w:r>
        </w:p>
      </w:docPartBody>
    </w:docPart>
    <w:docPart>
      <w:docPartPr>
        <w:name w:val="6C20F3860A6348EB94558C71871052B9"/>
        <w:category>
          <w:name w:val="常规"/>
          <w:gallery w:val="placeholder"/>
        </w:category>
        <w:types>
          <w:type w:val="bbPlcHdr"/>
        </w:types>
        <w:behaviors>
          <w:behavior w:val="content"/>
        </w:behaviors>
        <w:guid w:val="{2C7F4B55-179B-4483-AE84-2448E867017B}"/>
      </w:docPartPr>
      <w:docPartBody>
        <w:p w:rsidR="00B6056D" w:rsidRDefault="00B6056D" w:rsidP="00B6056D">
          <w:pPr>
            <w:pStyle w:val="6C20F3860A6348EB94558C71871052B9"/>
          </w:pPr>
          <w:r w:rsidRPr="00711F0E">
            <w:rPr>
              <w:rStyle w:val="placeholder1Char"/>
              <w:rFonts w:hint="eastAsia"/>
              <w:sz w:val="16"/>
              <w:szCs w:val="16"/>
            </w:rPr>
            <w:t>____</w:t>
          </w:r>
        </w:p>
      </w:docPartBody>
    </w:docPart>
    <w:docPart>
      <w:docPartPr>
        <w:name w:val="C8AAB09AAB7642F5AF59566B4817AC84"/>
        <w:category>
          <w:name w:val="常规"/>
          <w:gallery w:val="placeholder"/>
        </w:category>
        <w:types>
          <w:type w:val="bbPlcHdr"/>
        </w:types>
        <w:behaviors>
          <w:behavior w:val="content"/>
        </w:behaviors>
        <w:guid w:val="{E8523F45-265C-4385-A951-DBCFC6C9CFA9}"/>
      </w:docPartPr>
      <w:docPartBody>
        <w:p w:rsidR="00B6056D" w:rsidRDefault="00B6056D" w:rsidP="00B6056D">
          <w:pPr>
            <w:pStyle w:val="C8AAB09AAB7642F5AF59566B4817AC84"/>
          </w:pPr>
          <w:r w:rsidRPr="00711F0E">
            <w:rPr>
              <w:rStyle w:val="placeholder1Char"/>
              <w:rFonts w:hint="eastAsia"/>
              <w:sz w:val="16"/>
              <w:szCs w:val="16"/>
            </w:rPr>
            <w:t>____</w:t>
          </w:r>
        </w:p>
      </w:docPartBody>
    </w:docPart>
    <w:docPart>
      <w:docPartPr>
        <w:name w:val="1514EAE0E98B47BCA9893DA4AC9A9054"/>
        <w:category>
          <w:name w:val="常规"/>
          <w:gallery w:val="placeholder"/>
        </w:category>
        <w:types>
          <w:type w:val="bbPlcHdr"/>
        </w:types>
        <w:behaviors>
          <w:behavior w:val="content"/>
        </w:behaviors>
        <w:guid w:val="{669CAEB1-D163-4A1B-A2B8-5513B3194EBB}"/>
      </w:docPartPr>
      <w:docPartBody>
        <w:p w:rsidR="00B6056D" w:rsidRDefault="00B6056D" w:rsidP="00B6056D">
          <w:pPr>
            <w:pStyle w:val="1514EAE0E98B47BCA9893DA4AC9A9054"/>
          </w:pPr>
          <w:r w:rsidRPr="00711F0E">
            <w:rPr>
              <w:rStyle w:val="placeholder1Char"/>
              <w:rFonts w:hint="eastAsia"/>
              <w:sz w:val="16"/>
              <w:szCs w:val="16"/>
            </w:rPr>
            <w:t>____</w:t>
          </w:r>
        </w:p>
      </w:docPartBody>
    </w:docPart>
    <w:docPart>
      <w:docPartPr>
        <w:name w:val="60D1D4675E2C4508B2300DCBCBDD80C6"/>
        <w:category>
          <w:name w:val="常规"/>
          <w:gallery w:val="placeholder"/>
        </w:category>
        <w:types>
          <w:type w:val="bbPlcHdr"/>
        </w:types>
        <w:behaviors>
          <w:behavior w:val="content"/>
        </w:behaviors>
        <w:guid w:val="{C6BBA188-1111-46BE-99B3-E4FE5FAEFD1B}"/>
      </w:docPartPr>
      <w:docPartBody>
        <w:p w:rsidR="00B6056D" w:rsidRDefault="00B6056D" w:rsidP="00B6056D">
          <w:pPr>
            <w:pStyle w:val="60D1D4675E2C4508B2300DCBCBDD80C6"/>
          </w:pPr>
          <w:r w:rsidRPr="00711F0E">
            <w:rPr>
              <w:rStyle w:val="placeholder1Char"/>
              <w:rFonts w:hint="eastAsia"/>
              <w:sz w:val="16"/>
              <w:szCs w:val="16"/>
            </w:rPr>
            <w:t>____</w:t>
          </w:r>
        </w:p>
      </w:docPartBody>
    </w:docPart>
    <w:docPart>
      <w:docPartPr>
        <w:name w:val="7D904DE7A84B45B98C3C489B2B6CFCB0"/>
        <w:category>
          <w:name w:val="常规"/>
          <w:gallery w:val="placeholder"/>
        </w:category>
        <w:types>
          <w:type w:val="bbPlcHdr"/>
        </w:types>
        <w:behaviors>
          <w:behavior w:val="content"/>
        </w:behaviors>
        <w:guid w:val="{C0D40BD2-AB20-440B-834C-0405000A1110}"/>
      </w:docPartPr>
      <w:docPartBody>
        <w:p w:rsidR="00B6056D" w:rsidRDefault="00B6056D" w:rsidP="00B6056D">
          <w:pPr>
            <w:pStyle w:val="7D904DE7A84B45B98C3C489B2B6CFCB0"/>
          </w:pPr>
          <w:r w:rsidRPr="00711F0E">
            <w:rPr>
              <w:rStyle w:val="placeholder1Char"/>
              <w:rFonts w:hint="eastAsia"/>
              <w:sz w:val="16"/>
              <w:szCs w:val="16"/>
            </w:rPr>
            <w:t>____</w:t>
          </w:r>
        </w:p>
      </w:docPartBody>
    </w:docPart>
    <w:docPart>
      <w:docPartPr>
        <w:name w:val="93FC01AD055E42B38A51528D24DA119D"/>
        <w:category>
          <w:name w:val="常规"/>
          <w:gallery w:val="placeholder"/>
        </w:category>
        <w:types>
          <w:type w:val="bbPlcHdr"/>
        </w:types>
        <w:behaviors>
          <w:behavior w:val="content"/>
        </w:behaviors>
        <w:guid w:val="{CC089A1D-0D1B-4C0D-9DFC-6F6F73AC7AB9}"/>
      </w:docPartPr>
      <w:docPartBody>
        <w:p w:rsidR="00B6056D" w:rsidRDefault="00B6056D" w:rsidP="00B6056D">
          <w:pPr>
            <w:pStyle w:val="93FC01AD055E42B38A51528D24DA119D"/>
          </w:pPr>
          <w:r w:rsidRPr="00711F0E">
            <w:rPr>
              <w:rStyle w:val="placeholder1Char"/>
              <w:rFonts w:hint="eastAsia"/>
              <w:sz w:val="16"/>
              <w:szCs w:val="16"/>
            </w:rPr>
            <w:t>____</w:t>
          </w:r>
        </w:p>
      </w:docPartBody>
    </w:docPart>
    <w:docPart>
      <w:docPartPr>
        <w:name w:val="86C66A64182343E293515D62C55B3712"/>
        <w:category>
          <w:name w:val="常规"/>
          <w:gallery w:val="placeholder"/>
        </w:category>
        <w:types>
          <w:type w:val="bbPlcHdr"/>
        </w:types>
        <w:behaviors>
          <w:behavior w:val="content"/>
        </w:behaviors>
        <w:guid w:val="{7EE33CA4-E41C-440B-9C00-64B20C96753A}"/>
      </w:docPartPr>
      <w:docPartBody>
        <w:p w:rsidR="00B6056D" w:rsidRDefault="00B6056D" w:rsidP="00B6056D">
          <w:pPr>
            <w:pStyle w:val="86C66A64182343E293515D62C55B3712"/>
          </w:pPr>
          <w:r w:rsidRPr="00711F0E">
            <w:rPr>
              <w:rStyle w:val="placeholder1Char"/>
              <w:rFonts w:hint="eastAsia"/>
              <w:sz w:val="16"/>
              <w:szCs w:val="16"/>
            </w:rPr>
            <w:t>____</w:t>
          </w:r>
        </w:p>
      </w:docPartBody>
    </w:docPart>
    <w:docPart>
      <w:docPartPr>
        <w:name w:val="6E46676DC52D4ADF8B8417C854DE94DB"/>
        <w:category>
          <w:name w:val="常规"/>
          <w:gallery w:val="placeholder"/>
        </w:category>
        <w:types>
          <w:type w:val="bbPlcHdr"/>
        </w:types>
        <w:behaviors>
          <w:behavior w:val="content"/>
        </w:behaviors>
        <w:guid w:val="{59E7B823-57FE-4C70-B3D1-6501C81C040D}"/>
      </w:docPartPr>
      <w:docPartBody>
        <w:p w:rsidR="00B6056D" w:rsidRDefault="00B6056D" w:rsidP="00B6056D">
          <w:pPr>
            <w:pStyle w:val="6E46676DC52D4ADF8B8417C854DE94DB"/>
          </w:pPr>
          <w:r w:rsidRPr="00711F0E">
            <w:rPr>
              <w:rStyle w:val="placeholder1Char"/>
              <w:rFonts w:hint="eastAsia"/>
              <w:sz w:val="16"/>
              <w:szCs w:val="16"/>
            </w:rPr>
            <w:t>____</w:t>
          </w:r>
        </w:p>
      </w:docPartBody>
    </w:docPart>
    <w:docPart>
      <w:docPartPr>
        <w:name w:val="2BCBD6137D5C41CFA7EC875E64280D07"/>
        <w:category>
          <w:name w:val="常规"/>
          <w:gallery w:val="placeholder"/>
        </w:category>
        <w:types>
          <w:type w:val="bbPlcHdr"/>
        </w:types>
        <w:behaviors>
          <w:behavior w:val="content"/>
        </w:behaviors>
        <w:guid w:val="{2F3F83FC-9597-42C2-99A5-82685C913A38}"/>
      </w:docPartPr>
      <w:docPartBody>
        <w:p w:rsidR="00B6056D" w:rsidRDefault="00B6056D" w:rsidP="00B6056D">
          <w:pPr>
            <w:pStyle w:val="2BCBD6137D5C41CFA7EC875E64280D07"/>
          </w:pPr>
          <w:r w:rsidRPr="00711F0E">
            <w:rPr>
              <w:rStyle w:val="placeholder1Char"/>
              <w:rFonts w:hint="eastAsia"/>
              <w:sz w:val="16"/>
              <w:szCs w:val="16"/>
            </w:rPr>
            <w:t>____</w:t>
          </w:r>
        </w:p>
      </w:docPartBody>
    </w:docPart>
    <w:docPart>
      <w:docPartPr>
        <w:name w:val="0F575D9C724246C18F7F15883D33839A"/>
        <w:category>
          <w:name w:val="常规"/>
          <w:gallery w:val="placeholder"/>
        </w:category>
        <w:types>
          <w:type w:val="bbPlcHdr"/>
        </w:types>
        <w:behaviors>
          <w:behavior w:val="content"/>
        </w:behaviors>
        <w:guid w:val="{82817375-008F-488F-ADB1-EF2C3177953B}"/>
      </w:docPartPr>
      <w:docPartBody>
        <w:p w:rsidR="00B6056D" w:rsidRDefault="00B6056D" w:rsidP="00B6056D">
          <w:pPr>
            <w:pStyle w:val="0F575D9C724246C18F7F15883D33839A"/>
          </w:pPr>
          <w:r w:rsidRPr="00711F0E">
            <w:rPr>
              <w:rStyle w:val="placeholder1Char"/>
              <w:rFonts w:hint="eastAsia"/>
              <w:sz w:val="16"/>
              <w:szCs w:val="16"/>
            </w:rPr>
            <w:t>____</w:t>
          </w:r>
        </w:p>
      </w:docPartBody>
    </w:docPart>
    <w:docPart>
      <w:docPartPr>
        <w:name w:val="1019A6762FDC4F44BF4469A75AB82784"/>
        <w:category>
          <w:name w:val="常规"/>
          <w:gallery w:val="placeholder"/>
        </w:category>
        <w:types>
          <w:type w:val="bbPlcHdr"/>
        </w:types>
        <w:behaviors>
          <w:behavior w:val="content"/>
        </w:behaviors>
        <w:guid w:val="{6AEA144D-A7B5-43D8-9E81-C0C554E63407}"/>
      </w:docPartPr>
      <w:docPartBody>
        <w:p w:rsidR="00B6056D" w:rsidRDefault="00B6056D" w:rsidP="00B6056D">
          <w:pPr>
            <w:pStyle w:val="1019A6762FDC4F44BF4469A75AB82784"/>
          </w:pPr>
          <w:r w:rsidRPr="00711F0E">
            <w:rPr>
              <w:rStyle w:val="placeholder1Char"/>
              <w:rFonts w:hint="eastAsia"/>
              <w:sz w:val="16"/>
              <w:szCs w:val="16"/>
            </w:rPr>
            <w:t>____</w:t>
          </w:r>
        </w:p>
      </w:docPartBody>
    </w:docPart>
    <w:docPart>
      <w:docPartPr>
        <w:name w:val="643A9218C52D4BA0872FFB9C6DF2C748"/>
        <w:category>
          <w:name w:val="常规"/>
          <w:gallery w:val="placeholder"/>
        </w:category>
        <w:types>
          <w:type w:val="bbPlcHdr"/>
        </w:types>
        <w:behaviors>
          <w:behavior w:val="content"/>
        </w:behaviors>
        <w:guid w:val="{F761A515-7E35-4BE5-A359-6AB652AFC448}"/>
      </w:docPartPr>
      <w:docPartBody>
        <w:p w:rsidR="00B6056D" w:rsidRDefault="00B6056D" w:rsidP="00B6056D">
          <w:pPr>
            <w:pStyle w:val="643A9218C52D4BA0872FFB9C6DF2C748"/>
          </w:pPr>
          <w:r w:rsidRPr="00711F0E">
            <w:rPr>
              <w:rStyle w:val="placeholder1Char"/>
              <w:rFonts w:hint="eastAsia"/>
              <w:sz w:val="16"/>
              <w:szCs w:val="16"/>
            </w:rPr>
            <w:t>____</w:t>
          </w:r>
        </w:p>
      </w:docPartBody>
    </w:docPart>
    <w:docPart>
      <w:docPartPr>
        <w:name w:val="AB578078E3AF46BEB235E6F6692EAC2E"/>
        <w:category>
          <w:name w:val="常规"/>
          <w:gallery w:val="placeholder"/>
        </w:category>
        <w:types>
          <w:type w:val="bbPlcHdr"/>
        </w:types>
        <w:behaviors>
          <w:behavior w:val="content"/>
        </w:behaviors>
        <w:guid w:val="{B386FA1F-6176-4F6E-B9A8-9F812C83EADD}"/>
      </w:docPartPr>
      <w:docPartBody>
        <w:p w:rsidR="00B6056D" w:rsidRDefault="00B6056D" w:rsidP="00B6056D">
          <w:pPr>
            <w:pStyle w:val="AB578078E3AF46BEB235E6F6692EAC2E"/>
          </w:pPr>
          <w:r w:rsidRPr="00711F0E">
            <w:rPr>
              <w:rStyle w:val="placeholder1Char"/>
              <w:rFonts w:hint="eastAsia"/>
              <w:sz w:val="16"/>
              <w:szCs w:val="16"/>
            </w:rPr>
            <w:t>____</w:t>
          </w:r>
        </w:p>
      </w:docPartBody>
    </w:docPart>
    <w:docPart>
      <w:docPartPr>
        <w:name w:val="F5AA8EBF68664BAC96245FF6BBC17249"/>
        <w:category>
          <w:name w:val="常规"/>
          <w:gallery w:val="placeholder"/>
        </w:category>
        <w:types>
          <w:type w:val="bbPlcHdr"/>
        </w:types>
        <w:behaviors>
          <w:behavior w:val="content"/>
        </w:behaviors>
        <w:guid w:val="{088BC54B-6EB5-446C-A4F6-F1E39E1FC1C3}"/>
      </w:docPartPr>
      <w:docPartBody>
        <w:p w:rsidR="00B6056D" w:rsidRDefault="00B6056D" w:rsidP="00B6056D">
          <w:pPr>
            <w:pStyle w:val="F5AA8EBF68664BAC96245FF6BBC17249"/>
          </w:pPr>
          <w:r w:rsidRPr="00711F0E">
            <w:rPr>
              <w:rStyle w:val="placeholder1Char"/>
              <w:rFonts w:hint="eastAsia"/>
              <w:sz w:val="16"/>
              <w:szCs w:val="16"/>
            </w:rPr>
            <w:t>____</w:t>
          </w:r>
        </w:p>
      </w:docPartBody>
    </w:docPart>
    <w:docPart>
      <w:docPartPr>
        <w:name w:val="D02B4ECFE7434346B8D59D41A9F8B8A9"/>
        <w:category>
          <w:name w:val="常规"/>
          <w:gallery w:val="placeholder"/>
        </w:category>
        <w:types>
          <w:type w:val="bbPlcHdr"/>
        </w:types>
        <w:behaviors>
          <w:behavior w:val="content"/>
        </w:behaviors>
        <w:guid w:val="{FD4BBBCB-0B9E-48C8-8925-95DA0C9A7192}"/>
      </w:docPartPr>
      <w:docPartBody>
        <w:p w:rsidR="00B6056D" w:rsidRDefault="00B6056D" w:rsidP="00B6056D">
          <w:pPr>
            <w:pStyle w:val="D02B4ECFE7434346B8D59D41A9F8B8A9"/>
          </w:pPr>
          <w:r w:rsidRPr="00711F0E">
            <w:rPr>
              <w:rStyle w:val="placeholder1Char"/>
              <w:rFonts w:hint="eastAsia"/>
              <w:sz w:val="16"/>
              <w:szCs w:val="16"/>
            </w:rPr>
            <w:t>____</w:t>
          </w:r>
        </w:p>
      </w:docPartBody>
    </w:docPart>
    <w:docPart>
      <w:docPartPr>
        <w:name w:val="36C5D8A155AB4ECB9E7636433BF7C686"/>
        <w:category>
          <w:name w:val="常规"/>
          <w:gallery w:val="placeholder"/>
        </w:category>
        <w:types>
          <w:type w:val="bbPlcHdr"/>
        </w:types>
        <w:behaviors>
          <w:behavior w:val="content"/>
        </w:behaviors>
        <w:guid w:val="{5C978DA7-32D5-4B1C-8CBF-460A457B4787}"/>
      </w:docPartPr>
      <w:docPartBody>
        <w:p w:rsidR="00B6056D" w:rsidRDefault="00B6056D" w:rsidP="00B6056D">
          <w:pPr>
            <w:pStyle w:val="36C5D8A155AB4ECB9E7636433BF7C686"/>
          </w:pPr>
          <w:r w:rsidRPr="00711F0E">
            <w:rPr>
              <w:rStyle w:val="placeholder1Char"/>
              <w:rFonts w:hint="eastAsia"/>
              <w:sz w:val="16"/>
              <w:szCs w:val="16"/>
            </w:rPr>
            <w:t>____</w:t>
          </w:r>
        </w:p>
      </w:docPartBody>
    </w:docPart>
    <w:docPart>
      <w:docPartPr>
        <w:name w:val="02536B2A4B1149E48A3798618E72722C"/>
        <w:category>
          <w:name w:val="常规"/>
          <w:gallery w:val="placeholder"/>
        </w:category>
        <w:types>
          <w:type w:val="bbPlcHdr"/>
        </w:types>
        <w:behaviors>
          <w:behavior w:val="content"/>
        </w:behaviors>
        <w:guid w:val="{7CF2BCAA-AFC1-4DB2-8018-D5FD367E1D5E}"/>
      </w:docPartPr>
      <w:docPartBody>
        <w:p w:rsidR="00B6056D" w:rsidRDefault="00B6056D" w:rsidP="00B6056D">
          <w:pPr>
            <w:pStyle w:val="02536B2A4B1149E48A3798618E72722C"/>
          </w:pPr>
          <w:r w:rsidRPr="00711F0E">
            <w:rPr>
              <w:rStyle w:val="placeholder1Char"/>
              <w:rFonts w:hint="eastAsia"/>
              <w:sz w:val="16"/>
              <w:szCs w:val="16"/>
            </w:rPr>
            <w:t>____</w:t>
          </w:r>
        </w:p>
      </w:docPartBody>
    </w:docPart>
    <w:docPart>
      <w:docPartPr>
        <w:name w:val="8C3C800B709C437E8F3B4A82EB1076F7"/>
        <w:category>
          <w:name w:val="常规"/>
          <w:gallery w:val="placeholder"/>
        </w:category>
        <w:types>
          <w:type w:val="bbPlcHdr"/>
        </w:types>
        <w:behaviors>
          <w:behavior w:val="content"/>
        </w:behaviors>
        <w:guid w:val="{23DE90D4-68A1-4EA1-A82A-D057545FEC58}"/>
      </w:docPartPr>
      <w:docPartBody>
        <w:p w:rsidR="00B6056D" w:rsidRDefault="00B6056D" w:rsidP="00B6056D">
          <w:pPr>
            <w:pStyle w:val="8C3C800B709C437E8F3B4A82EB1076F7"/>
          </w:pPr>
          <w:r w:rsidRPr="00711F0E">
            <w:rPr>
              <w:rStyle w:val="placeholder1Char"/>
              <w:rFonts w:hint="eastAsia"/>
              <w:sz w:val="16"/>
              <w:szCs w:val="16"/>
            </w:rPr>
            <w:t>____</w:t>
          </w:r>
        </w:p>
      </w:docPartBody>
    </w:docPart>
    <w:docPart>
      <w:docPartPr>
        <w:name w:val="9EFDD0D7460C448F9C57334347D1F88B"/>
        <w:category>
          <w:name w:val="常规"/>
          <w:gallery w:val="placeholder"/>
        </w:category>
        <w:types>
          <w:type w:val="bbPlcHdr"/>
        </w:types>
        <w:behaviors>
          <w:behavior w:val="content"/>
        </w:behaviors>
        <w:guid w:val="{120EBCFD-ED03-478F-AEA2-A7200F2BA2D7}"/>
      </w:docPartPr>
      <w:docPartBody>
        <w:p w:rsidR="00B6056D" w:rsidRDefault="00B6056D" w:rsidP="00B6056D">
          <w:pPr>
            <w:pStyle w:val="9EFDD0D7460C448F9C57334347D1F88B"/>
          </w:pPr>
          <w:r w:rsidRPr="00711F0E">
            <w:rPr>
              <w:rStyle w:val="placeholder1Char"/>
              <w:rFonts w:hint="eastAsia"/>
              <w:sz w:val="16"/>
              <w:szCs w:val="16"/>
            </w:rPr>
            <w:t>____</w:t>
          </w:r>
        </w:p>
      </w:docPartBody>
    </w:docPart>
    <w:docPart>
      <w:docPartPr>
        <w:name w:val="57E4DB1D89ED4DF8A7F0FD04E9A0B814"/>
        <w:category>
          <w:name w:val="常规"/>
          <w:gallery w:val="placeholder"/>
        </w:category>
        <w:types>
          <w:type w:val="bbPlcHdr"/>
        </w:types>
        <w:behaviors>
          <w:behavior w:val="content"/>
        </w:behaviors>
        <w:guid w:val="{D3FF5A82-6C15-4E1C-B2EC-9DB4F4BEA1E7}"/>
      </w:docPartPr>
      <w:docPartBody>
        <w:p w:rsidR="00B6056D" w:rsidRDefault="00B6056D" w:rsidP="00B6056D">
          <w:pPr>
            <w:pStyle w:val="57E4DB1D89ED4DF8A7F0FD04E9A0B814"/>
          </w:pPr>
          <w:r w:rsidRPr="00711F0E">
            <w:rPr>
              <w:rStyle w:val="placeholder1Char"/>
              <w:rFonts w:hint="eastAsia"/>
              <w:sz w:val="16"/>
              <w:szCs w:val="16"/>
            </w:rPr>
            <w:t>____</w:t>
          </w:r>
        </w:p>
      </w:docPartBody>
    </w:docPart>
    <w:docPart>
      <w:docPartPr>
        <w:name w:val="8119E61017B8482C8431534F119CE379"/>
        <w:category>
          <w:name w:val="常规"/>
          <w:gallery w:val="placeholder"/>
        </w:category>
        <w:types>
          <w:type w:val="bbPlcHdr"/>
        </w:types>
        <w:behaviors>
          <w:behavior w:val="content"/>
        </w:behaviors>
        <w:guid w:val="{B947F0E1-48B7-4E01-AE29-BBB0AC72943A}"/>
      </w:docPartPr>
      <w:docPartBody>
        <w:p w:rsidR="00B6056D" w:rsidRDefault="00B6056D" w:rsidP="00B6056D">
          <w:pPr>
            <w:pStyle w:val="8119E61017B8482C8431534F119CE379"/>
          </w:pPr>
          <w:r w:rsidRPr="00711F0E">
            <w:rPr>
              <w:rStyle w:val="placeholder1Char"/>
              <w:rFonts w:hint="eastAsia"/>
              <w:sz w:val="16"/>
              <w:szCs w:val="16"/>
            </w:rPr>
            <w:t>____</w:t>
          </w:r>
        </w:p>
      </w:docPartBody>
    </w:docPart>
    <w:docPart>
      <w:docPartPr>
        <w:name w:val="A71B59D6B68149D6AEB4FACB23310ABA"/>
        <w:category>
          <w:name w:val="常规"/>
          <w:gallery w:val="placeholder"/>
        </w:category>
        <w:types>
          <w:type w:val="bbPlcHdr"/>
        </w:types>
        <w:behaviors>
          <w:behavior w:val="content"/>
        </w:behaviors>
        <w:guid w:val="{3B72697D-CFCD-476D-A897-9F042A4B5282}"/>
      </w:docPartPr>
      <w:docPartBody>
        <w:p w:rsidR="00B6056D" w:rsidRDefault="00B6056D" w:rsidP="00B6056D">
          <w:pPr>
            <w:pStyle w:val="A71B59D6B68149D6AEB4FACB23310ABA"/>
          </w:pPr>
          <w:r w:rsidRPr="00711F0E">
            <w:rPr>
              <w:rStyle w:val="placeholder1Char"/>
              <w:rFonts w:hint="eastAsia"/>
              <w:sz w:val="16"/>
              <w:szCs w:val="16"/>
            </w:rPr>
            <w:t>____</w:t>
          </w:r>
        </w:p>
      </w:docPartBody>
    </w:docPart>
    <w:docPart>
      <w:docPartPr>
        <w:name w:val="0B519682D68F48B3BD871B40D781D558"/>
        <w:category>
          <w:name w:val="常规"/>
          <w:gallery w:val="placeholder"/>
        </w:category>
        <w:types>
          <w:type w:val="bbPlcHdr"/>
        </w:types>
        <w:behaviors>
          <w:behavior w:val="content"/>
        </w:behaviors>
        <w:guid w:val="{C5F5D530-88F6-424B-8950-C75516F4CBB9}"/>
      </w:docPartPr>
      <w:docPartBody>
        <w:p w:rsidR="00B6056D" w:rsidRDefault="00B6056D" w:rsidP="00B6056D">
          <w:pPr>
            <w:pStyle w:val="0B519682D68F48B3BD871B40D781D558"/>
          </w:pPr>
          <w:r w:rsidRPr="00711F0E">
            <w:rPr>
              <w:rStyle w:val="placeholder1Char"/>
              <w:rFonts w:hint="eastAsia"/>
              <w:sz w:val="16"/>
              <w:szCs w:val="16"/>
            </w:rPr>
            <w:t>____</w:t>
          </w:r>
        </w:p>
      </w:docPartBody>
    </w:docPart>
    <w:docPart>
      <w:docPartPr>
        <w:name w:val="9A5E36694F824D45BE5DBBC520B1B41F"/>
        <w:category>
          <w:name w:val="常规"/>
          <w:gallery w:val="placeholder"/>
        </w:category>
        <w:types>
          <w:type w:val="bbPlcHdr"/>
        </w:types>
        <w:behaviors>
          <w:behavior w:val="content"/>
        </w:behaviors>
        <w:guid w:val="{E49B44F3-6039-47DA-91AA-85F0840B538B}"/>
      </w:docPartPr>
      <w:docPartBody>
        <w:p w:rsidR="00B6056D" w:rsidRDefault="00B6056D" w:rsidP="00B6056D">
          <w:pPr>
            <w:pStyle w:val="9A5E36694F824D45BE5DBBC520B1B41F"/>
          </w:pPr>
          <w:r w:rsidRPr="00711F0E">
            <w:rPr>
              <w:rStyle w:val="placeholder1Char"/>
              <w:rFonts w:hint="eastAsia"/>
              <w:sz w:val="16"/>
              <w:szCs w:val="16"/>
            </w:rPr>
            <w:t>____</w:t>
          </w:r>
        </w:p>
      </w:docPartBody>
    </w:docPart>
    <w:docPart>
      <w:docPartPr>
        <w:name w:val="8CBE11A63D4C47E08112C06221BE7F57"/>
        <w:category>
          <w:name w:val="常规"/>
          <w:gallery w:val="placeholder"/>
        </w:category>
        <w:types>
          <w:type w:val="bbPlcHdr"/>
        </w:types>
        <w:behaviors>
          <w:behavior w:val="content"/>
        </w:behaviors>
        <w:guid w:val="{4D000E95-1AE1-4B68-801E-CB1A302A9DE5}"/>
      </w:docPartPr>
      <w:docPartBody>
        <w:p w:rsidR="00B6056D" w:rsidRDefault="00B6056D" w:rsidP="00B6056D">
          <w:pPr>
            <w:pStyle w:val="8CBE11A63D4C47E08112C06221BE7F57"/>
          </w:pPr>
          <w:r w:rsidRPr="00711F0E">
            <w:rPr>
              <w:rStyle w:val="placeholder1Char"/>
              <w:rFonts w:hint="eastAsia"/>
              <w:sz w:val="16"/>
              <w:szCs w:val="16"/>
            </w:rPr>
            <w:t>____</w:t>
          </w:r>
        </w:p>
      </w:docPartBody>
    </w:docPart>
    <w:docPart>
      <w:docPartPr>
        <w:name w:val="DD9E192F94A84F769F077A43806BDF08"/>
        <w:category>
          <w:name w:val="常规"/>
          <w:gallery w:val="placeholder"/>
        </w:category>
        <w:types>
          <w:type w:val="bbPlcHdr"/>
        </w:types>
        <w:behaviors>
          <w:behavior w:val="content"/>
        </w:behaviors>
        <w:guid w:val="{BCFE7340-26A1-457A-B469-FDE1DDCBD2F4}"/>
      </w:docPartPr>
      <w:docPartBody>
        <w:p w:rsidR="00B6056D" w:rsidRDefault="00B6056D" w:rsidP="00B6056D">
          <w:pPr>
            <w:pStyle w:val="DD9E192F94A84F769F077A43806BDF08"/>
          </w:pPr>
          <w:r w:rsidRPr="00711F0E">
            <w:rPr>
              <w:rStyle w:val="placeholder1Char"/>
              <w:rFonts w:hint="eastAsia"/>
              <w:sz w:val="16"/>
              <w:szCs w:val="16"/>
            </w:rPr>
            <w:t>____</w:t>
          </w:r>
        </w:p>
      </w:docPartBody>
    </w:docPart>
    <w:docPart>
      <w:docPartPr>
        <w:name w:val="22D8843BCEBC4EBEB82F9CAE5C51B457"/>
        <w:category>
          <w:name w:val="常规"/>
          <w:gallery w:val="placeholder"/>
        </w:category>
        <w:types>
          <w:type w:val="bbPlcHdr"/>
        </w:types>
        <w:behaviors>
          <w:behavior w:val="content"/>
        </w:behaviors>
        <w:guid w:val="{D384D9DE-40D1-48DC-B085-0F155D74369E}"/>
      </w:docPartPr>
      <w:docPartBody>
        <w:p w:rsidR="00B6056D" w:rsidRDefault="00B6056D" w:rsidP="00B6056D">
          <w:pPr>
            <w:pStyle w:val="22D8843BCEBC4EBEB82F9CAE5C51B457"/>
          </w:pPr>
          <w:r w:rsidRPr="00711F0E">
            <w:rPr>
              <w:rStyle w:val="placeholder1Char"/>
              <w:rFonts w:hint="eastAsia"/>
              <w:sz w:val="16"/>
              <w:szCs w:val="16"/>
            </w:rPr>
            <w:t>____</w:t>
          </w:r>
        </w:p>
      </w:docPartBody>
    </w:docPart>
    <w:docPart>
      <w:docPartPr>
        <w:name w:val="23A2923480164DEDBCAB00FFB1BF153C"/>
        <w:category>
          <w:name w:val="常规"/>
          <w:gallery w:val="placeholder"/>
        </w:category>
        <w:types>
          <w:type w:val="bbPlcHdr"/>
        </w:types>
        <w:behaviors>
          <w:behavior w:val="content"/>
        </w:behaviors>
        <w:guid w:val="{E3913A1F-E112-44C6-B8D2-2884B0FE2E01}"/>
      </w:docPartPr>
      <w:docPartBody>
        <w:p w:rsidR="00B6056D" w:rsidRDefault="00B6056D" w:rsidP="00B6056D">
          <w:pPr>
            <w:pStyle w:val="23A2923480164DEDBCAB00FFB1BF153C"/>
          </w:pPr>
          <w:r w:rsidRPr="00711F0E">
            <w:rPr>
              <w:rStyle w:val="placeholder1Char"/>
              <w:rFonts w:hint="eastAsia"/>
              <w:sz w:val="16"/>
              <w:szCs w:val="16"/>
            </w:rPr>
            <w:t>____</w:t>
          </w:r>
        </w:p>
      </w:docPartBody>
    </w:docPart>
    <w:docPart>
      <w:docPartPr>
        <w:name w:val="551A2B11AF344A419ADEE3BBB73946A2"/>
        <w:category>
          <w:name w:val="常规"/>
          <w:gallery w:val="placeholder"/>
        </w:category>
        <w:types>
          <w:type w:val="bbPlcHdr"/>
        </w:types>
        <w:behaviors>
          <w:behavior w:val="content"/>
        </w:behaviors>
        <w:guid w:val="{7C2DFE6F-BBAD-413D-B636-35894190E695}"/>
      </w:docPartPr>
      <w:docPartBody>
        <w:p w:rsidR="00B6056D" w:rsidRDefault="00B6056D" w:rsidP="00B6056D">
          <w:pPr>
            <w:pStyle w:val="551A2B11AF344A419ADEE3BBB73946A2"/>
          </w:pPr>
          <w:r w:rsidRPr="00711F0E">
            <w:rPr>
              <w:rStyle w:val="placeholder1Char"/>
              <w:rFonts w:hint="eastAsia"/>
              <w:sz w:val="16"/>
              <w:szCs w:val="16"/>
            </w:rPr>
            <w:t>____</w:t>
          </w:r>
        </w:p>
      </w:docPartBody>
    </w:docPart>
    <w:docPart>
      <w:docPartPr>
        <w:name w:val="3DC5A89F537E44E2B7CE768EF6E54DC0"/>
        <w:category>
          <w:name w:val="常规"/>
          <w:gallery w:val="placeholder"/>
        </w:category>
        <w:types>
          <w:type w:val="bbPlcHdr"/>
        </w:types>
        <w:behaviors>
          <w:behavior w:val="content"/>
        </w:behaviors>
        <w:guid w:val="{10848C28-30FA-439E-B7A1-085C44F17057}"/>
      </w:docPartPr>
      <w:docPartBody>
        <w:p w:rsidR="00B6056D" w:rsidRDefault="00B6056D" w:rsidP="00B6056D">
          <w:pPr>
            <w:pStyle w:val="3DC5A89F537E44E2B7CE768EF6E54DC0"/>
          </w:pPr>
          <w:r w:rsidRPr="00711F0E">
            <w:rPr>
              <w:rStyle w:val="placeholder1Char"/>
              <w:rFonts w:hint="eastAsia"/>
              <w:sz w:val="16"/>
              <w:szCs w:val="16"/>
            </w:rPr>
            <w:t>____</w:t>
          </w:r>
        </w:p>
      </w:docPartBody>
    </w:docPart>
    <w:docPart>
      <w:docPartPr>
        <w:name w:val="9C08BBA6D70C496C904E49E90B062370"/>
        <w:category>
          <w:name w:val="常规"/>
          <w:gallery w:val="placeholder"/>
        </w:category>
        <w:types>
          <w:type w:val="bbPlcHdr"/>
        </w:types>
        <w:behaviors>
          <w:behavior w:val="content"/>
        </w:behaviors>
        <w:guid w:val="{7E497104-1380-40D4-9F87-BF77EE6AD408}"/>
      </w:docPartPr>
      <w:docPartBody>
        <w:p w:rsidR="00B6056D" w:rsidRDefault="00B6056D" w:rsidP="00B6056D">
          <w:pPr>
            <w:pStyle w:val="9C08BBA6D70C496C904E49E90B062370"/>
          </w:pPr>
          <w:r w:rsidRPr="00711F0E">
            <w:rPr>
              <w:rStyle w:val="placeholder1Char"/>
              <w:rFonts w:hint="eastAsia"/>
              <w:sz w:val="16"/>
              <w:szCs w:val="16"/>
            </w:rPr>
            <w:t>____</w:t>
          </w:r>
        </w:p>
      </w:docPartBody>
    </w:docPart>
    <w:docPart>
      <w:docPartPr>
        <w:name w:val="FE5AF030933840D08005BDD3B102C27C"/>
        <w:category>
          <w:name w:val="常规"/>
          <w:gallery w:val="placeholder"/>
        </w:category>
        <w:types>
          <w:type w:val="bbPlcHdr"/>
        </w:types>
        <w:behaviors>
          <w:behavior w:val="content"/>
        </w:behaviors>
        <w:guid w:val="{BDC0B404-B1C1-4749-BEF1-1D7DD6992720}"/>
      </w:docPartPr>
      <w:docPartBody>
        <w:p w:rsidR="00B6056D" w:rsidRDefault="00B6056D" w:rsidP="00B6056D">
          <w:pPr>
            <w:pStyle w:val="FE5AF030933840D08005BDD3B102C27C"/>
          </w:pPr>
          <w:r w:rsidRPr="00711F0E">
            <w:rPr>
              <w:rStyle w:val="placeholder1Char"/>
              <w:rFonts w:hint="eastAsia"/>
              <w:sz w:val="16"/>
              <w:szCs w:val="16"/>
            </w:rPr>
            <w:t>____</w:t>
          </w:r>
        </w:p>
      </w:docPartBody>
    </w:docPart>
    <w:docPart>
      <w:docPartPr>
        <w:name w:val="AF26EAE4B4234DC28F53AB8B562426AC"/>
        <w:category>
          <w:name w:val="常规"/>
          <w:gallery w:val="placeholder"/>
        </w:category>
        <w:types>
          <w:type w:val="bbPlcHdr"/>
        </w:types>
        <w:behaviors>
          <w:behavior w:val="content"/>
        </w:behaviors>
        <w:guid w:val="{FD3606FF-5809-4888-ACA6-A8C8089E24CF}"/>
      </w:docPartPr>
      <w:docPartBody>
        <w:p w:rsidR="00B6056D" w:rsidRDefault="00B6056D" w:rsidP="00B6056D">
          <w:pPr>
            <w:pStyle w:val="AF26EAE4B4234DC28F53AB8B562426AC"/>
          </w:pPr>
          <w:r w:rsidRPr="00711F0E">
            <w:rPr>
              <w:rStyle w:val="placeholder1Char"/>
              <w:rFonts w:hint="eastAsia"/>
              <w:sz w:val="16"/>
              <w:szCs w:val="16"/>
            </w:rPr>
            <w:t>____</w:t>
          </w:r>
        </w:p>
      </w:docPartBody>
    </w:docPart>
    <w:docPart>
      <w:docPartPr>
        <w:name w:val="AC3A58083A4C4BF4961B19159A46639B"/>
        <w:category>
          <w:name w:val="常规"/>
          <w:gallery w:val="placeholder"/>
        </w:category>
        <w:types>
          <w:type w:val="bbPlcHdr"/>
        </w:types>
        <w:behaviors>
          <w:behavior w:val="content"/>
        </w:behaviors>
        <w:guid w:val="{F8439B57-6DE3-43F1-AECD-EE22F2D6F705}"/>
      </w:docPartPr>
      <w:docPartBody>
        <w:p w:rsidR="00B6056D" w:rsidRDefault="00B6056D" w:rsidP="00B6056D">
          <w:pPr>
            <w:pStyle w:val="AC3A58083A4C4BF4961B19159A46639B"/>
          </w:pPr>
          <w:r w:rsidRPr="00711F0E">
            <w:rPr>
              <w:rStyle w:val="placeholder1Char"/>
              <w:rFonts w:hint="eastAsia"/>
              <w:sz w:val="16"/>
              <w:szCs w:val="16"/>
            </w:rPr>
            <w:t>____</w:t>
          </w:r>
        </w:p>
      </w:docPartBody>
    </w:docPart>
    <w:docPart>
      <w:docPartPr>
        <w:name w:val="BDC649A9F8C74D44805D14A4E55DBDDB"/>
        <w:category>
          <w:name w:val="常规"/>
          <w:gallery w:val="placeholder"/>
        </w:category>
        <w:types>
          <w:type w:val="bbPlcHdr"/>
        </w:types>
        <w:behaviors>
          <w:behavior w:val="content"/>
        </w:behaviors>
        <w:guid w:val="{6BC25AD0-FA87-4F85-BA10-28AEB379D203}"/>
      </w:docPartPr>
      <w:docPartBody>
        <w:p w:rsidR="00B6056D" w:rsidRDefault="00B6056D" w:rsidP="00B6056D">
          <w:pPr>
            <w:pStyle w:val="BDC649A9F8C74D44805D14A4E55DBDDB"/>
          </w:pPr>
          <w:r w:rsidRPr="00711F0E">
            <w:rPr>
              <w:rStyle w:val="placeholder1Char"/>
              <w:rFonts w:hint="eastAsia"/>
              <w:sz w:val="16"/>
              <w:szCs w:val="16"/>
            </w:rPr>
            <w:t>____</w:t>
          </w:r>
        </w:p>
      </w:docPartBody>
    </w:docPart>
    <w:docPart>
      <w:docPartPr>
        <w:name w:val="DBB2364CE7DE4B93AE7646D7E608D5EE"/>
        <w:category>
          <w:name w:val="常规"/>
          <w:gallery w:val="placeholder"/>
        </w:category>
        <w:types>
          <w:type w:val="bbPlcHdr"/>
        </w:types>
        <w:behaviors>
          <w:behavior w:val="content"/>
        </w:behaviors>
        <w:guid w:val="{F682F889-3D6A-4F03-98C5-A0DA1F2F0C75}"/>
      </w:docPartPr>
      <w:docPartBody>
        <w:p w:rsidR="00B6056D" w:rsidRDefault="00B6056D" w:rsidP="00B6056D">
          <w:pPr>
            <w:pStyle w:val="DBB2364CE7DE4B93AE7646D7E608D5EE"/>
          </w:pPr>
          <w:r w:rsidRPr="00711F0E">
            <w:rPr>
              <w:rStyle w:val="placeholder1Char"/>
              <w:rFonts w:hint="eastAsia"/>
              <w:sz w:val="16"/>
              <w:szCs w:val="16"/>
            </w:rPr>
            <w:t>____</w:t>
          </w:r>
        </w:p>
      </w:docPartBody>
    </w:docPart>
    <w:docPart>
      <w:docPartPr>
        <w:name w:val="2A73A1F5833D4296A057A4278B286CC3"/>
        <w:category>
          <w:name w:val="常规"/>
          <w:gallery w:val="placeholder"/>
        </w:category>
        <w:types>
          <w:type w:val="bbPlcHdr"/>
        </w:types>
        <w:behaviors>
          <w:behavior w:val="content"/>
        </w:behaviors>
        <w:guid w:val="{119C5873-8134-4697-9617-F8890A3556F7}"/>
      </w:docPartPr>
      <w:docPartBody>
        <w:p w:rsidR="00B6056D" w:rsidRDefault="00B6056D" w:rsidP="00B6056D">
          <w:pPr>
            <w:pStyle w:val="2A73A1F5833D4296A057A4278B286CC3"/>
          </w:pPr>
          <w:r w:rsidRPr="00711F0E">
            <w:rPr>
              <w:rStyle w:val="placeholder1Char"/>
              <w:rFonts w:hint="eastAsia"/>
              <w:sz w:val="16"/>
              <w:szCs w:val="16"/>
            </w:rPr>
            <w:t>____</w:t>
          </w:r>
        </w:p>
      </w:docPartBody>
    </w:docPart>
    <w:docPart>
      <w:docPartPr>
        <w:name w:val="55EBB6CAEF1A4741B788566934B209FA"/>
        <w:category>
          <w:name w:val="常规"/>
          <w:gallery w:val="placeholder"/>
        </w:category>
        <w:types>
          <w:type w:val="bbPlcHdr"/>
        </w:types>
        <w:behaviors>
          <w:behavior w:val="content"/>
        </w:behaviors>
        <w:guid w:val="{4CECE7D3-7A51-4597-8BA1-62B43986613E}"/>
      </w:docPartPr>
      <w:docPartBody>
        <w:p w:rsidR="00B6056D" w:rsidRDefault="00B6056D" w:rsidP="00B6056D">
          <w:pPr>
            <w:pStyle w:val="55EBB6CAEF1A4741B788566934B209FA"/>
          </w:pPr>
          <w:r w:rsidRPr="00711F0E">
            <w:rPr>
              <w:rStyle w:val="placeholder1Char"/>
              <w:rFonts w:hint="eastAsia"/>
              <w:sz w:val="16"/>
              <w:szCs w:val="16"/>
            </w:rPr>
            <w:t>____</w:t>
          </w:r>
        </w:p>
      </w:docPartBody>
    </w:docPart>
    <w:docPart>
      <w:docPartPr>
        <w:name w:val="34C4B9D9E1374F98B27D9CDF51467FCC"/>
        <w:category>
          <w:name w:val="常规"/>
          <w:gallery w:val="placeholder"/>
        </w:category>
        <w:types>
          <w:type w:val="bbPlcHdr"/>
        </w:types>
        <w:behaviors>
          <w:behavior w:val="content"/>
        </w:behaviors>
        <w:guid w:val="{6D026E4A-1A44-4070-BFCB-90AD94DAE200}"/>
      </w:docPartPr>
      <w:docPartBody>
        <w:p w:rsidR="00B6056D" w:rsidRDefault="00B6056D" w:rsidP="00B6056D">
          <w:pPr>
            <w:pStyle w:val="34C4B9D9E1374F98B27D9CDF51467FCC"/>
          </w:pPr>
          <w:r w:rsidRPr="00711F0E">
            <w:rPr>
              <w:rStyle w:val="placeholder1Char"/>
              <w:rFonts w:hint="eastAsia"/>
              <w:sz w:val="16"/>
              <w:szCs w:val="16"/>
            </w:rPr>
            <w:t>____</w:t>
          </w:r>
        </w:p>
      </w:docPartBody>
    </w:docPart>
    <w:docPart>
      <w:docPartPr>
        <w:name w:val="9D31FF6A1D1D4AAD9E961541B07BB86D"/>
        <w:category>
          <w:name w:val="常规"/>
          <w:gallery w:val="placeholder"/>
        </w:category>
        <w:types>
          <w:type w:val="bbPlcHdr"/>
        </w:types>
        <w:behaviors>
          <w:behavior w:val="content"/>
        </w:behaviors>
        <w:guid w:val="{EF311A6A-F0B3-450B-B9EE-23B8A86B80DC}"/>
      </w:docPartPr>
      <w:docPartBody>
        <w:p w:rsidR="00B6056D" w:rsidRDefault="00B6056D" w:rsidP="00B6056D">
          <w:pPr>
            <w:pStyle w:val="9D31FF6A1D1D4AAD9E961541B07BB86D"/>
          </w:pPr>
          <w:r w:rsidRPr="00711F0E">
            <w:rPr>
              <w:rStyle w:val="placeholder1Char"/>
              <w:rFonts w:hint="eastAsia"/>
              <w:sz w:val="16"/>
              <w:szCs w:val="16"/>
            </w:rPr>
            <w:t>____</w:t>
          </w:r>
        </w:p>
      </w:docPartBody>
    </w:docPart>
    <w:docPart>
      <w:docPartPr>
        <w:name w:val="04B886685C20405FB484448A1FF03A58"/>
        <w:category>
          <w:name w:val="常规"/>
          <w:gallery w:val="placeholder"/>
        </w:category>
        <w:types>
          <w:type w:val="bbPlcHdr"/>
        </w:types>
        <w:behaviors>
          <w:behavior w:val="content"/>
        </w:behaviors>
        <w:guid w:val="{8E690250-E379-49B9-ADCE-C1BC90D10800}"/>
      </w:docPartPr>
      <w:docPartBody>
        <w:p w:rsidR="00B6056D" w:rsidRDefault="00B6056D" w:rsidP="00B6056D">
          <w:pPr>
            <w:pStyle w:val="04B886685C20405FB484448A1FF03A58"/>
          </w:pPr>
          <w:r w:rsidRPr="00711F0E">
            <w:rPr>
              <w:rStyle w:val="placeholder1Char"/>
              <w:rFonts w:hint="eastAsia"/>
              <w:sz w:val="16"/>
              <w:szCs w:val="16"/>
            </w:rPr>
            <w:t>____</w:t>
          </w:r>
        </w:p>
      </w:docPartBody>
    </w:docPart>
    <w:docPart>
      <w:docPartPr>
        <w:name w:val="89DEBCA873574BFDB4EC26A823D512A7"/>
        <w:category>
          <w:name w:val="常规"/>
          <w:gallery w:val="placeholder"/>
        </w:category>
        <w:types>
          <w:type w:val="bbPlcHdr"/>
        </w:types>
        <w:behaviors>
          <w:behavior w:val="content"/>
        </w:behaviors>
        <w:guid w:val="{96A62AE5-BC9B-4575-BD59-B75A04F37886}"/>
      </w:docPartPr>
      <w:docPartBody>
        <w:p w:rsidR="00B6056D" w:rsidRDefault="00B6056D" w:rsidP="00B6056D">
          <w:pPr>
            <w:pStyle w:val="89DEBCA873574BFDB4EC26A823D512A7"/>
          </w:pPr>
          <w:r w:rsidRPr="00711F0E">
            <w:rPr>
              <w:rStyle w:val="placeholder1Char"/>
              <w:rFonts w:hint="eastAsia"/>
              <w:sz w:val="16"/>
              <w:szCs w:val="16"/>
            </w:rPr>
            <w:t>____</w:t>
          </w:r>
        </w:p>
      </w:docPartBody>
    </w:docPart>
    <w:docPart>
      <w:docPartPr>
        <w:name w:val="01CA42000C064D7EA4A0464DA9BF857B"/>
        <w:category>
          <w:name w:val="常规"/>
          <w:gallery w:val="placeholder"/>
        </w:category>
        <w:types>
          <w:type w:val="bbPlcHdr"/>
        </w:types>
        <w:behaviors>
          <w:behavior w:val="content"/>
        </w:behaviors>
        <w:guid w:val="{B1AC9F3F-81A4-4F1A-A10C-33C733EF6BBE}"/>
      </w:docPartPr>
      <w:docPartBody>
        <w:p w:rsidR="00B6056D" w:rsidRDefault="00B6056D" w:rsidP="00B6056D">
          <w:pPr>
            <w:pStyle w:val="01CA42000C064D7EA4A0464DA9BF857B"/>
          </w:pPr>
          <w:r w:rsidRPr="00711F0E">
            <w:rPr>
              <w:rStyle w:val="placeholder1Char"/>
              <w:rFonts w:hint="eastAsia"/>
              <w:sz w:val="16"/>
              <w:szCs w:val="16"/>
            </w:rPr>
            <w:t>____</w:t>
          </w:r>
        </w:p>
      </w:docPartBody>
    </w:docPart>
    <w:docPart>
      <w:docPartPr>
        <w:name w:val="F43AA03516704905ADD63A39E38772BF"/>
        <w:category>
          <w:name w:val="常规"/>
          <w:gallery w:val="placeholder"/>
        </w:category>
        <w:types>
          <w:type w:val="bbPlcHdr"/>
        </w:types>
        <w:behaviors>
          <w:behavior w:val="content"/>
        </w:behaviors>
        <w:guid w:val="{55723C68-FD2C-4B37-8077-0DF1D98DF9A4}"/>
      </w:docPartPr>
      <w:docPartBody>
        <w:p w:rsidR="00B6056D" w:rsidRDefault="00B6056D" w:rsidP="00B6056D">
          <w:pPr>
            <w:pStyle w:val="F43AA03516704905ADD63A39E38772BF"/>
          </w:pPr>
          <w:r w:rsidRPr="00711F0E">
            <w:rPr>
              <w:rStyle w:val="placeholder1Char"/>
              <w:rFonts w:hint="eastAsia"/>
              <w:sz w:val="16"/>
              <w:szCs w:val="16"/>
            </w:rPr>
            <w:t>____</w:t>
          </w:r>
        </w:p>
      </w:docPartBody>
    </w:docPart>
    <w:docPart>
      <w:docPartPr>
        <w:name w:val="5C0B356197A34402BDB898448D93C3C8"/>
        <w:category>
          <w:name w:val="常规"/>
          <w:gallery w:val="placeholder"/>
        </w:category>
        <w:types>
          <w:type w:val="bbPlcHdr"/>
        </w:types>
        <w:behaviors>
          <w:behavior w:val="content"/>
        </w:behaviors>
        <w:guid w:val="{80BDD172-BF74-4505-B249-B02C4A537269}"/>
      </w:docPartPr>
      <w:docPartBody>
        <w:p w:rsidR="00B6056D" w:rsidRDefault="00B6056D" w:rsidP="00B6056D">
          <w:pPr>
            <w:pStyle w:val="5C0B356197A34402BDB898448D93C3C8"/>
          </w:pPr>
          <w:r w:rsidRPr="00711F0E">
            <w:rPr>
              <w:rStyle w:val="placeholder1Char"/>
              <w:rFonts w:hint="eastAsia"/>
              <w:sz w:val="16"/>
              <w:szCs w:val="16"/>
            </w:rPr>
            <w:t>____</w:t>
          </w:r>
        </w:p>
      </w:docPartBody>
    </w:docPart>
    <w:docPart>
      <w:docPartPr>
        <w:name w:val="A07CA1311EB94ED59C8DCA036B041325"/>
        <w:category>
          <w:name w:val="常规"/>
          <w:gallery w:val="placeholder"/>
        </w:category>
        <w:types>
          <w:type w:val="bbPlcHdr"/>
        </w:types>
        <w:behaviors>
          <w:behavior w:val="content"/>
        </w:behaviors>
        <w:guid w:val="{B84BF4DC-BE36-49FE-A58C-74AC4CC294CB}"/>
      </w:docPartPr>
      <w:docPartBody>
        <w:p w:rsidR="00B6056D" w:rsidRDefault="00B6056D" w:rsidP="00B6056D">
          <w:pPr>
            <w:pStyle w:val="A07CA1311EB94ED59C8DCA036B041325"/>
          </w:pPr>
          <w:r w:rsidRPr="00711F0E">
            <w:rPr>
              <w:rStyle w:val="placeholder1Char"/>
              <w:rFonts w:hint="eastAsia"/>
              <w:sz w:val="16"/>
              <w:szCs w:val="16"/>
            </w:rPr>
            <w:t>____</w:t>
          </w:r>
        </w:p>
      </w:docPartBody>
    </w:docPart>
    <w:docPart>
      <w:docPartPr>
        <w:name w:val="B2D3781B96654A7D828A7D6B8984DBF6"/>
        <w:category>
          <w:name w:val="常规"/>
          <w:gallery w:val="placeholder"/>
        </w:category>
        <w:types>
          <w:type w:val="bbPlcHdr"/>
        </w:types>
        <w:behaviors>
          <w:behavior w:val="content"/>
        </w:behaviors>
        <w:guid w:val="{693F9FD2-4261-4A2E-BFD2-84262C340CC4}"/>
      </w:docPartPr>
      <w:docPartBody>
        <w:p w:rsidR="00B6056D" w:rsidRDefault="00B6056D" w:rsidP="00B6056D">
          <w:pPr>
            <w:pStyle w:val="B2D3781B96654A7D828A7D6B8984DBF6"/>
          </w:pPr>
          <w:r w:rsidRPr="00711F0E">
            <w:rPr>
              <w:rStyle w:val="placeholder1Char"/>
              <w:rFonts w:hint="eastAsia"/>
              <w:sz w:val="16"/>
              <w:szCs w:val="16"/>
            </w:rPr>
            <w:t>____</w:t>
          </w:r>
        </w:p>
      </w:docPartBody>
    </w:docPart>
    <w:docPart>
      <w:docPartPr>
        <w:name w:val="CF180B71855748E983A7CBC7EBE05AFB"/>
        <w:category>
          <w:name w:val="常规"/>
          <w:gallery w:val="placeholder"/>
        </w:category>
        <w:types>
          <w:type w:val="bbPlcHdr"/>
        </w:types>
        <w:behaviors>
          <w:behavior w:val="content"/>
        </w:behaviors>
        <w:guid w:val="{77660143-F054-4933-A413-208FD817329F}"/>
      </w:docPartPr>
      <w:docPartBody>
        <w:p w:rsidR="00B6056D" w:rsidRDefault="00B6056D" w:rsidP="00B6056D">
          <w:pPr>
            <w:pStyle w:val="CF180B71855748E983A7CBC7EBE05AFB"/>
          </w:pPr>
          <w:r w:rsidRPr="00711F0E">
            <w:rPr>
              <w:rStyle w:val="placeholder1Char"/>
              <w:rFonts w:hint="eastAsia"/>
              <w:sz w:val="16"/>
              <w:szCs w:val="16"/>
            </w:rPr>
            <w:t>____</w:t>
          </w:r>
        </w:p>
      </w:docPartBody>
    </w:docPart>
    <w:docPart>
      <w:docPartPr>
        <w:name w:val="B93CFCE85F3D4439BAC9ACD56EBB3ADE"/>
        <w:category>
          <w:name w:val="常规"/>
          <w:gallery w:val="placeholder"/>
        </w:category>
        <w:types>
          <w:type w:val="bbPlcHdr"/>
        </w:types>
        <w:behaviors>
          <w:behavior w:val="content"/>
        </w:behaviors>
        <w:guid w:val="{CE6DA1B6-D041-41A0-8AB4-6240BE641EC4}"/>
      </w:docPartPr>
      <w:docPartBody>
        <w:p w:rsidR="00B6056D" w:rsidRDefault="00B6056D" w:rsidP="00B6056D">
          <w:pPr>
            <w:pStyle w:val="B93CFCE85F3D4439BAC9ACD56EBB3ADE"/>
          </w:pPr>
          <w:r w:rsidRPr="00711F0E">
            <w:rPr>
              <w:rStyle w:val="placeholder1Char"/>
              <w:rFonts w:hint="eastAsia"/>
              <w:sz w:val="16"/>
              <w:szCs w:val="16"/>
            </w:rPr>
            <w:t>____</w:t>
          </w:r>
        </w:p>
      </w:docPartBody>
    </w:docPart>
    <w:docPart>
      <w:docPartPr>
        <w:name w:val="E8540B2D89EC4F23A39B42C4A8466239"/>
        <w:category>
          <w:name w:val="常规"/>
          <w:gallery w:val="placeholder"/>
        </w:category>
        <w:types>
          <w:type w:val="bbPlcHdr"/>
        </w:types>
        <w:behaviors>
          <w:behavior w:val="content"/>
        </w:behaviors>
        <w:guid w:val="{2428DEC7-3E90-4A4A-98A6-E4915C7F0B9C}"/>
      </w:docPartPr>
      <w:docPartBody>
        <w:p w:rsidR="00B6056D" w:rsidRDefault="00B6056D" w:rsidP="00B6056D">
          <w:pPr>
            <w:pStyle w:val="E8540B2D89EC4F23A39B42C4A8466239"/>
          </w:pPr>
          <w:r w:rsidRPr="00711F0E">
            <w:rPr>
              <w:rStyle w:val="placeholder1Char"/>
              <w:rFonts w:hint="eastAsia"/>
              <w:sz w:val="16"/>
              <w:szCs w:val="16"/>
            </w:rPr>
            <w:t>____</w:t>
          </w:r>
        </w:p>
      </w:docPartBody>
    </w:docPart>
    <w:docPart>
      <w:docPartPr>
        <w:name w:val="DEE95B46F1A048B8B5DFB303B1E938E8"/>
        <w:category>
          <w:name w:val="常规"/>
          <w:gallery w:val="placeholder"/>
        </w:category>
        <w:types>
          <w:type w:val="bbPlcHdr"/>
        </w:types>
        <w:behaviors>
          <w:behavior w:val="content"/>
        </w:behaviors>
        <w:guid w:val="{12597103-AE1C-423D-A270-96AA3394CA75}"/>
      </w:docPartPr>
      <w:docPartBody>
        <w:p w:rsidR="00B6056D" w:rsidRDefault="00B6056D" w:rsidP="00B6056D">
          <w:pPr>
            <w:pStyle w:val="DEE95B46F1A048B8B5DFB303B1E938E8"/>
          </w:pPr>
          <w:r w:rsidRPr="00711F0E">
            <w:rPr>
              <w:rStyle w:val="placeholder1Char"/>
              <w:rFonts w:hint="eastAsia"/>
              <w:sz w:val="16"/>
              <w:szCs w:val="16"/>
            </w:rPr>
            <w:t>____</w:t>
          </w:r>
        </w:p>
      </w:docPartBody>
    </w:docPart>
    <w:docPart>
      <w:docPartPr>
        <w:name w:val="65045207E3D94E3BB47C0FEF1A6483E8"/>
        <w:category>
          <w:name w:val="常规"/>
          <w:gallery w:val="placeholder"/>
        </w:category>
        <w:types>
          <w:type w:val="bbPlcHdr"/>
        </w:types>
        <w:behaviors>
          <w:behavior w:val="content"/>
        </w:behaviors>
        <w:guid w:val="{FD028B65-2FC3-467D-9422-E5ADA8C6FBD3}"/>
      </w:docPartPr>
      <w:docPartBody>
        <w:p w:rsidR="00B6056D" w:rsidRDefault="00B6056D" w:rsidP="00B6056D">
          <w:pPr>
            <w:pStyle w:val="65045207E3D94E3BB47C0FEF1A6483E8"/>
          </w:pPr>
          <w:r w:rsidRPr="00711F0E">
            <w:rPr>
              <w:rStyle w:val="placeholder1Char"/>
              <w:rFonts w:hint="eastAsia"/>
              <w:sz w:val="16"/>
              <w:szCs w:val="16"/>
            </w:rPr>
            <w:t>____</w:t>
          </w:r>
        </w:p>
      </w:docPartBody>
    </w:docPart>
    <w:docPart>
      <w:docPartPr>
        <w:name w:val="DAB9809526024D5D98A4C625AA977C42"/>
        <w:category>
          <w:name w:val="常规"/>
          <w:gallery w:val="placeholder"/>
        </w:category>
        <w:types>
          <w:type w:val="bbPlcHdr"/>
        </w:types>
        <w:behaviors>
          <w:behavior w:val="content"/>
        </w:behaviors>
        <w:guid w:val="{F1FFE608-C467-4751-8654-CE6C7F5530B0}"/>
      </w:docPartPr>
      <w:docPartBody>
        <w:p w:rsidR="00B6056D" w:rsidRDefault="00B6056D" w:rsidP="00B6056D">
          <w:pPr>
            <w:pStyle w:val="DAB9809526024D5D98A4C625AA977C42"/>
          </w:pPr>
          <w:r w:rsidRPr="00711F0E">
            <w:rPr>
              <w:rStyle w:val="placeholder1Char"/>
              <w:rFonts w:hint="eastAsia"/>
              <w:sz w:val="16"/>
              <w:szCs w:val="16"/>
            </w:rPr>
            <w:t>____</w:t>
          </w:r>
        </w:p>
      </w:docPartBody>
    </w:docPart>
    <w:docPart>
      <w:docPartPr>
        <w:name w:val="33B23E9C72A047C08B6B3D78F7F6AAC7"/>
        <w:category>
          <w:name w:val="常规"/>
          <w:gallery w:val="placeholder"/>
        </w:category>
        <w:types>
          <w:type w:val="bbPlcHdr"/>
        </w:types>
        <w:behaviors>
          <w:behavior w:val="content"/>
        </w:behaviors>
        <w:guid w:val="{B6046688-C4D7-46EE-8885-EBD0BD309376}"/>
      </w:docPartPr>
      <w:docPartBody>
        <w:p w:rsidR="00B6056D" w:rsidRDefault="00B6056D" w:rsidP="00B6056D">
          <w:pPr>
            <w:pStyle w:val="33B23E9C72A047C08B6B3D78F7F6AAC7"/>
          </w:pPr>
          <w:r w:rsidRPr="00711F0E">
            <w:rPr>
              <w:rStyle w:val="placeholder1Char"/>
              <w:rFonts w:hint="eastAsia"/>
              <w:sz w:val="16"/>
              <w:szCs w:val="16"/>
            </w:rPr>
            <w:t>____</w:t>
          </w:r>
        </w:p>
      </w:docPartBody>
    </w:docPart>
    <w:docPart>
      <w:docPartPr>
        <w:name w:val="286DDF524BCB434CB3A4A749E725A213"/>
        <w:category>
          <w:name w:val="常规"/>
          <w:gallery w:val="placeholder"/>
        </w:category>
        <w:types>
          <w:type w:val="bbPlcHdr"/>
        </w:types>
        <w:behaviors>
          <w:behavior w:val="content"/>
        </w:behaviors>
        <w:guid w:val="{A4177332-1671-4907-928B-453F8BA825FA}"/>
      </w:docPartPr>
      <w:docPartBody>
        <w:p w:rsidR="00B6056D" w:rsidRDefault="00B6056D" w:rsidP="00B6056D">
          <w:pPr>
            <w:pStyle w:val="286DDF524BCB434CB3A4A749E725A213"/>
          </w:pPr>
          <w:r w:rsidRPr="00711F0E">
            <w:rPr>
              <w:rStyle w:val="placeholder1Char"/>
              <w:rFonts w:hint="eastAsia"/>
              <w:sz w:val="16"/>
              <w:szCs w:val="16"/>
            </w:rPr>
            <w:t>____</w:t>
          </w:r>
        </w:p>
      </w:docPartBody>
    </w:docPart>
    <w:docPart>
      <w:docPartPr>
        <w:name w:val="1223BE18A3174C229EFE7F9D1955D655"/>
        <w:category>
          <w:name w:val="常规"/>
          <w:gallery w:val="placeholder"/>
        </w:category>
        <w:types>
          <w:type w:val="bbPlcHdr"/>
        </w:types>
        <w:behaviors>
          <w:behavior w:val="content"/>
        </w:behaviors>
        <w:guid w:val="{E8C3042D-C11D-43F2-8FF9-10A8F9180C37}"/>
      </w:docPartPr>
      <w:docPartBody>
        <w:p w:rsidR="00B6056D" w:rsidRDefault="00B6056D" w:rsidP="00B6056D">
          <w:pPr>
            <w:pStyle w:val="1223BE18A3174C229EFE7F9D1955D655"/>
          </w:pPr>
          <w:r w:rsidRPr="00711F0E">
            <w:rPr>
              <w:rStyle w:val="placeholder1Char"/>
              <w:rFonts w:hint="eastAsia"/>
              <w:sz w:val="16"/>
              <w:szCs w:val="16"/>
            </w:rPr>
            <w:t>____</w:t>
          </w:r>
        </w:p>
      </w:docPartBody>
    </w:docPart>
    <w:docPart>
      <w:docPartPr>
        <w:name w:val="3CB7392E25DF41049F4ACF5C6E15E619"/>
        <w:category>
          <w:name w:val="常规"/>
          <w:gallery w:val="placeholder"/>
        </w:category>
        <w:types>
          <w:type w:val="bbPlcHdr"/>
        </w:types>
        <w:behaviors>
          <w:behavior w:val="content"/>
        </w:behaviors>
        <w:guid w:val="{6102665B-42DA-478A-BBCE-86DEAA9B1947}"/>
      </w:docPartPr>
      <w:docPartBody>
        <w:p w:rsidR="00B6056D" w:rsidRDefault="00B6056D" w:rsidP="00B6056D">
          <w:pPr>
            <w:pStyle w:val="3CB7392E25DF41049F4ACF5C6E15E619"/>
          </w:pPr>
          <w:r w:rsidRPr="00711F0E">
            <w:rPr>
              <w:rStyle w:val="placeholder1Char"/>
              <w:rFonts w:hint="eastAsia"/>
              <w:sz w:val="16"/>
              <w:szCs w:val="16"/>
            </w:rPr>
            <w:t>____</w:t>
          </w:r>
        </w:p>
      </w:docPartBody>
    </w:docPart>
    <w:docPart>
      <w:docPartPr>
        <w:name w:val="053DAF4099FB49ED90237963B77C7106"/>
        <w:category>
          <w:name w:val="常规"/>
          <w:gallery w:val="placeholder"/>
        </w:category>
        <w:types>
          <w:type w:val="bbPlcHdr"/>
        </w:types>
        <w:behaviors>
          <w:behavior w:val="content"/>
        </w:behaviors>
        <w:guid w:val="{EC72F4C9-83EA-43E6-A3EC-F2C9EE8D3991}"/>
      </w:docPartPr>
      <w:docPartBody>
        <w:p w:rsidR="00B6056D" w:rsidRDefault="00B6056D" w:rsidP="00B6056D">
          <w:pPr>
            <w:pStyle w:val="053DAF4099FB49ED90237963B77C7106"/>
          </w:pPr>
          <w:r w:rsidRPr="00711F0E">
            <w:rPr>
              <w:rStyle w:val="placeholder1Char"/>
              <w:rFonts w:hint="eastAsia"/>
              <w:sz w:val="16"/>
              <w:szCs w:val="16"/>
            </w:rPr>
            <w:t>____</w:t>
          </w:r>
        </w:p>
      </w:docPartBody>
    </w:docPart>
    <w:docPart>
      <w:docPartPr>
        <w:name w:val="40FB1E32A20B467B9E9819DDAE7AC65D"/>
        <w:category>
          <w:name w:val="常规"/>
          <w:gallery w:val="placeholder"/>
        </w:category>
        <w:types>
          <w:type w:val="bbPlcHdr"/>
        </w:types>
        <w:behaviors>
          <w:behavior w:val="content"/>
        </w:behaviors>
        <w:guid w:val="{E31D7A75-B553-4527-A610-7B438D7476A3}"/>
      </w:docPartPr>
      <w:docPartBody>
        <w:p w:rsidR="00B6056D" w:rsidRDefault="00B6056D" w:rsidP="00B6056D">
          <w:pPr>
            <w:pStyle w:val="40FB1E32A20B467B9E9819DDAE7AC65D"/>
          </w:pPr>
          <w:r w:rsidRPr="00711F0E">
            <w:rPr>
              <w:rStyle w:val="placeholder1Char"/>
              <w:rFonts w:hint="eastAsia"/>
              <w:sz w:val="16"/>
              <w:szCs w:val="16"/>
            </w:rPr>
            <w:t>____</w:t>
          </w:r>
        </w:p>
      </w:docPartBody>
    </w:docPart>
    <w:docPart>
      <w:docPartPr>
        <w:name w:val="AAD2420F5A29475BA6969DC25432FFC8"/>
        <w:category>
          <w:name w:val="常规"/>
          <w:gallery w:val="placeholder"/>
        </w:category>
        <w:types>
          <w:type w:val="bbPlcHdr"/>
        </w:types>
        <w:behaviors>
          <w:behavior w:val="content"/>
        </w:behaviors>
        <w:guid w:val="{7D369EB9-00CA-4AD3-AD6F-E913344B9DE2}"/>
      </w:docPartPr>
      <w:docPartBody>
        <w:p w:rsidR="00B6056D" w:rsidRDefault="00B6056D" w:rsidP="00B6056D">
          <w:pPr>
            <w:pStyle w:val="AAD2420F5A29475BA6969DC25432FFC8"/>
          </w:pPr>
          <w:r w:rsidRPr="00711F0E">
            <w:rPr>
              <w:rStyle w:val="placeholder1Char"/>
              <w:rFonts w:hint="eastAsia"/>
              <w:sz w:val="16"/>
              <w:szCs w:val="16"/>
            </w:rPr>
            <w:t>____</w:t>
          </w:r>
        </w:p>
      </w:docPartBody>
    </w:docPart>
    <w:docPart>
      <w:docPartPr>
        <w:name w:val="BD2505E6109B49C1B886F40A4303DA45"/>
        <w:category>
          <w:name w:val="常规"/>
          <w:gallery w:val="placeholder"/>
        </w:category>
        <w:types>
          <w:type w:val="bbPlcHdr"/>
        </w:types>
        <w:behaviors>
          <w:behavior w:val="content"/>
        </w:behaviors>
        <w:guid w:val="{4061482D-33F1-4753-B419-53C7BD75E9EA}"/>
      </w:docPartPr>
      <w:docPartBody>
        <w:p w:rsidR="00B6056D" w:rsidRDefault="00B6056D" w:rsidP="00B6056D">
          <w:pPr>
            <w:pStyle w:val="BD2505E6109B49C1B886F40A4303DA45"/>
          </w:pPr>
          <w:r w:rsidRPr="00711F0E">
            <w:rPr>
              <w:rStyle w:val="placeholder1Char"/>
              <w:rFonts w:hint="eastAsia"/>
              <w:sz w:val="16"/>
              <w:szCs w:val="16"/>
            </w:rPr>
            <w:t>____</w:t>
          </w:r>
        </w:p>
      </w:docPartBody>
    </w:docPart>
    <w:docPart>
      <w:docPartPr>
        <w:name w:val="C79FDBFBCB914B4E88F79D11903574B5"/>
        <w:category>
          <w:name w:val="常规"/>
          <w:gallery w:val="placeholder"/>
        </w:category>
        <w:types>
          <w:type w:val="bbPlcHdr"/>
        </w:types>
        <w:behaviors>
          <w:behavior w:val="content"/>
        </w:behaviors>
        <w:guid w:val="{0460E6D2-3C8E-47A3-BA8A-F8394BD0C0E1}"/>
      </w:docPartPr>
      <w:docPartBody>
        <w:p w:rsidR="00B6056D" w:rsidRDefault="00B6056D" w:rsidP="00B6056D">
          <w:pPr>
            <w:pStyle w:val="C79FDBFBCB914B4E88F79D11903574B5"/>
          </w:pPr>
          <w:r w:rsidRPr="00711F0E">
            <w:rPr>
              <w:rStyle w:val="placeholder1Char"/>
              <w:rFonts w:hint="eastAsia"/>
              <w:sz w:val="16"/>
              <w:szCs w:val="16"/>
            </w:rPr>
            <w:t>____</w:t>
          </w:r>
        </w:p>
      </w:docPartBody>
    </w:docPart>
    <w:docPart>
      <w:docPartPr>
        <w:name w:val="9766D3FF8A5749FEB4BAC320250862A7"/>
        <w:category>
          <w:name w:val="常规"/>
          <w:gallery w:val="placeholder"/>
        </w:category>
        <w:types>
          <w:type w:val="bbPlcHdr"/>
        </w:types>
        <w:behaviors>
          <w:behavior w:val="content"/>
        </w:behaviors>
        <w:guid w:val="{C2338D78-436D-4BDD-B3ED-E187B4148289}"/>
      </w:docPartPr>
      <w:docPartBody>
        <w:p w:rsidR="00B6056D" w:rsidRDefault="00B6056D" w:rsidP="00B6056D">
          <w:pPr>
            <w:pStyle w:val="9766D3FF8A5749FEB4BAC320250862A7"/>
          </w:pPr>
          <w:r w:rsidRPr="00711F0E">
            <w:rPr>
              <w:rStyle w:val="placeholder1Char"/>
              <w:rFonts w:hint="eastAsia"/>
              <w:sz w:val="16"/>
              <w:szCs w:val="16"/>
            </w:rPr>
            <w:t>____</w:t>
          </w:r>
        </w:p>
      </w:docPartBody>
    </w:docPart>
    <w:docPart>
      <w:docPartPr>
        <w:name w:val="B6F75F5779984C54A46BBEEF5ECCA652"/>
        <w:category>
          <w:name w:val="常规"/>
          <w:gallery w:val="placeholder"/>
        </w:category>
        <w:types>
          <w:type w:val="bbPlcHdr"/>
        </w:types>
        <w:behaviors>
          <w:behavior w:val="content"/>
        </w:behaviors>
        <w:guid w:val="{70814899-6425-46C9-B7AA-5B69837B5D73}"/>
      </w:docPartPr>
      <w:docPartBody>
        <w:p w:rsidR="00B6056D" w:rsidRDefault="00B6056D" w:rsidP="00B6056D">
          <w:pPr>
            <w:pStyle w:val="B6F75F5779984C54A46BBEEF5ECCA652"/>
          </w:pPr>
          <w:r w:rsidRPr="00711F0E">
            <w:rPr>
              <w:rStyle w:val="placeholder1Char"/>
              <w:rFonts w:hint="eastAsia"/>
              <w:sz w:val="16"/>
              <w:szCs w:val="16"/>
            </w:rPr>
            <w:t>____</w:t>
          </w:r>
        </w:p>
      </w:docPartBody>
    </w:docPart>
    <w:docPart>
      <w:docPartPr>
        <w:name w:val="8E8C09A2A77C45A89960A82B5DA52EE4"/>
        <w:category>
          <w:name w:val="常规"/>
          <w:gallery w:val="placeholder"/>
        </w:category>
        <w:types>
          <w:type w:val="bbPlcHdr"/>
        </w:types>
        <w:behaviors>
          <w:behavior w:val="content"/>
        </w:behaviors>
        <w:guid w:val="{EE746EFB-4BB4-4E6E-9167-F54CA8894392}"/>
      </w:docPartPr>
      <w:docPartBody>
        <w:p w:rsidR="00B6056D" w:rsidRDefault="00B6056D" w:rsidP="00B6056D">
          <w:pPr>
            <w:pStyle w:val="8E8C09A2A77C45A89960A82B5DA52EE4"/>
          </w:pPr>
          <w:r w:rsidRPr="00711F0E">
            <w:rPr>
              <w:rStyle w:val="placeholder1Char"/>
              <w:rFonts w:hint="eastAsia"/>
              <w:sz w:val="16"/>
              <w:szCs w:val="16"/>
            </w:rPr>
            <w:t>____</w:t>
          </w:r>
        </w:p>
      </w:docPartBody>
    </w:docPart>
    <w:docPart>
      <w:docPartPr>
        <w:name w:val="38C3C9AD31CE45D28FB5F0E5D4B50170"/>
        <w:category>
          <w:name w:val="常规"/>
          <w:gallery w:val="placeholder"/>
        </w:category>
        <w:types>
          <w:type w:val="bbPlcHdr"/>
        </w:types>
        <w:behaviors>
          <w:behavior w:val="content"/>
        </w:behaviors>
        <w:guid w:val="{1A3BF58F-C462-4491-ADE4-476B54793F0A}"/>
      </w:docPartPr>
      <w:docPartBody>
        <w:p w:rsidR="00B6056D" w:rsidRDefault="00B6056D" w:rsidP="00B6056D">
          <w:pPr>
            <w:pStyle w:val="38C3C9AD31CE45D28FB5F0E5D4B50170"/>
          </w:pPr>
          <w:r w:rsidRPr="00711F0E">
            <w:rPr>
              <w:rStyle w:val="placeholder1Char"/>
              <w:rFonts w:hint="eastAsia"/>
              <w:sz w:val="16"/>
              <w:szCs w:val="16"/>
            </w:rPr>
            <w:t>____</w:t>
          </w:r>
        </w:p>
      </w:docPartBody>
    </w:docPart>
    <w:docPart>
      <w:docPartPr>
        <w:name w:val="E6B259CC073D4FB8AAFAC3D4290E61EA"/>
        <w:category>
          <w:name w:val="常规"/>
          <w:gallery w:val="placeholder"/>
        </w:category>
        <w:types>
          <w:type w:val="bbPlcHdr"/>
        </w:types>
        <w:behaviors>
          <w:behavior w:val="content"/>
        </w:behaviors>
        <w:guid w:val="{7F978AF5-4071-4BA1-9917-D30DD7A9A5D7}"/>
      </w:docPartPr>
      <w:docPartBody>
        <w:p w:rsidR="00B6056D" w:rsidRDefault="00B6056D" w:rsidP="00B6056D">
          <w:pPr>
            <w:pStyle w:val="E6B259CC073D4FB8AAFAC3D4290E61EA"/>
          </w:pPr>
          <w:r w:rsidRPr="00711F0E">
            <w:rPr>
              <w:rStyle w:val="placeholder1Char"/>
              <w:rFonts w:hint="eastAsia"/>
              <w:sz w:val="16"/>
              <w:szCs w:val="16"/>
            </w:rPr>
            <w:t>____</w:t>
          </w:r>
        </w:p>
      </w:docPartBody>
    </w:docPart>
    <w:docPart>
      <w:docPartPr>
        <w:name w:val="142FA437B4424D0286C21B236D197EB8"/>
        <w:category>
          <w:name w:val="常规"/>
          <w:gallery w:val="placeholder"/>
        </w:category>
        <w:types>
          <w:type w:val="bbPlcHdr"/>
        </w:types>
        <w:behaviors>
          <w:behavior w:val="content"/>
        </w:behaviors>
        <w:guid w:val="{D0B679C4-D84F-42CB-9D73-866806512B84}"/>
      </w:docPartPr>
      <w:docPartBody>
        <w:p w:rsidR="00B6056D" w:rsidRDefault="00B6056D" w:rsidP="00B6056D">
          <w:pPr>
            <w:pStyle w:val="142FA437B4424D0286C21B236D197EB8"/>
          </w:pPr>
          <w:r w:rsidRPr="00711F0E">
            <w:rPr>
              <w:rStyle w:val="placeholder1Char"/>
              <w:rFonts w:hint="eastAsia"/>
              <w:sz w:val="16"/>
              <w:szCs w:val="16"/>
            </w:rPr>
            <w:t>____</w:t>
          </w:r>
        </w:p>
      </w:docPartBody>
    </w:docPart>
    <w:docPart>
      <w:docPartPr>
        <w:name w:val="299A6526C91B4EF88716E1913B11876F"/>
        <w:category>
          <w:name w:val="常规"/>
          <w:gallery w:val="placeholder"/>
        </w:category>
        <w:types>
          <w:type w:val="bbPlcHdr"/>
        </w:types>
        <w:behaviors>
          <w:behavior w:val="content"/>
        </w:behaviors>
        <w:guid w:val="{A3106A03-92BA-4CFE-B53E-C88021F8A040}"/>
      </w:docPartPr>
      <w:docPartBody>
        <w:p w:rsidR="00B6056D" w:rsidRDefault="00B6056D" w:rsidP="00B6056D">
          <w:pPr>
            <w:pStyle w:val="299A6526C91B4EF88716E1913B11876F"/>
          </w:pPr>
          <w:r w:rsidRPr="00711F0E">
            <w:rPr>
              <w:rStyle w:val="placeholder1Char"/>
              <w:rFonts w:hint="eastAsia"/>
              <w:sz w:val="16"/>
              <w:szCs w:val="16"/>
            </w:rPr>
            <w:t>____</w:t>
          </w:r>
        </w:p>
      </w:docPartBody>
    </w:docPart>
    <w:docPart>
      <w:docPartPr>
        <w:name w:val="BF6EC19B57754815B72B7D63AC5AEF56"/>
        <w:category>
          <w:name w:val="常规"/>
          <w:gallery w:val="placeholder"/>
        </w:category>
        <w:types>
          <w:type w:val="bbPlcHdr"/>
        </w:types>
        <w:behaviors>
          <w:behavior w:val="content"/>
        </w:behaviors>
        <w:guid w:val="{D8D23199-4441-4996-9D2A-12373D0D93F5}"/>
      </w:docPartPr>
      <w:docPartBody>
        <w:p w:rsidR="00B6056D" w:rsidRDefault="00B6056D" w:rsidP="00B6056D">
          <w:pPr>
            <w:pStyle w:val="BF6EC19B57754815B72B7D63AC5AEF56"/>
          </w:pPr>
          <w:r w:rsidRPr="00711F0E">
            <w:rPr>
              <w:rStyle w:val="placeholder1Char"/>
              <w:rFonts w:hint="eastAsia"/>
              <w:sz w:val="16"/>
              <w:szCs w:val="16"/>
            </w:rPr>
            <w:t>____</w:t>
          </w:r>
        </w:p>
      </w:docPartBody>
    </w:docPart>
    <w:docPart>
      <w:docPartPr>
        <w:name w:val="AD05E341D05A4A8180A9DD7D570C855F"/>
        <w:category>
          <w:name w:val="常规"/>
          <w:gallery w:val="placeholder"/>
        </w:category>
        <w:types>
          <w:type w:val="bbPlcHdr"/>
        </w:types>
        <w:behaviors>
          <w:behavior w:val="content"/>
        </w:behaviors>
        <w:guid w:val="{0AC73E68-8E6B-46EB-BCCC-C99FB7ED0C45}"/>
      </w:docPartPr>
      <w:docPartBody>
        <w:p w:rsidR="00B6056D" w:rsidRDefault="00B6056D" w:rsidP="00B6056D">
          <w:pPr>
            <w:pStyle w:val="AD05E341D05A4A8180A9DD7D570C855F"/>
          </w:pPr>
          <w:r w:rsidRPr="00711F0E">
            <w:rPr>
              <w:rStyle w:val="placeholder1Char"/>
              <w:rFonts w:hint="eastAsia"/>
              <w:sz w:val="16"/>
              <w:szCs w:val="16"/>
            </w:rPr>
            <w:t>____</w:t>
          </w:r>
        </w:p>
      </w:docPartBody>
    </w:docPart>
    <w:docPart>
      <w:docPartPr>
        <w:name w:val="0FCD4EC786364A03952357F26BCFB744"/>
        <w:category>
          <w:name w:val="常规"/>
          <w:gallery w:val="placeholder"/>
        </w:category>
        <w:types>
          <w:type w:val="bbPlcHdr"/>
        </w:types>
        <w:behaviors>
          <w:behavior w:val="content"/>
        </w:behaviors>
        <w:guid w:val="{93F0679F-8BE4-42FD-AA51-7B6BA33255BB}"/>
      </w:docPartPr>
      <w:docPartBody>
        <w:p w:rsidR="00B6056D" w:rsidRDefault="00B6056D" w:rsidP="00B6056D">
          <w:pPr>
            <w:pStyle w:val="0FCD4EC786364A03952357F26BCFB744"/>
          </w:pPr>
          <w:r w:rsidRPr="00711F0E">
            <w:rPr>
              <w:rStyle w:val="placeholder1Char"/>
              <w:rFonts w:hint="eastAsia"/>
              <w:sz w:val="16"/>
              <w:szCs w:val="16"/>
            </w:rPr>
            <w:t>____</w:t>
          </w:r>
        </w:p>
      </w:docPartBody>
    </w:docPart>
    <w:docPart>
      <w:docPartPr>
        <w:name w:val="5BC1EED6597C4AB89B25849BDAD3DEC7"/>
        <w:category>
          <w:name w:val="常规"/>
          <w:gallery w:val="placeholder"/>
        </w:category>
        <w:types>
          <w:type w:val="bbPlcHdr"/>
        </w:types>
        <w:behaviors>
          <w:behavior w:val="content"/>
        </w:behaviors>
        <w:guid w:val="{B3CFEB0C-23F3-457D-AD0D-E488A7A840F4}"/>
      </w:docPartPr>
      <w:docPartBody>
        <w:p w:rsidR="00B6056D" w:rsidRDefault="00B6056D" w:rsidP="00B6056D">
          <w:pPr>
            <w:pStyle w:val="5BC1EED6597C4AB89B25849BDAD3DEC7"/>
          </w:pPr>
          <w:r w:rsidRPr="00711F0E">
            <w:rPr>
              <w:rStyle w:val="placeholder1Char"/>
              <w:rFonts w:hint="eastAsia"/>
              <w:sz w:val="16"/>
              <w:szCs w:val="16"/>
            </w:rPr>
            <w:t>____</w:t>
          </w:r>
        </w:p>
      </w:docPartBody>
    </w:docPart>
    <w:docPart>
      <w:docPartPr>
        <w:name w:val="E5093933AA6E48B6BB529F639B69C34A"/>
        <w:category>
          <w:name w:val="常规"/>
          <w:gallery w:val="placeholder"/>
        </w:category>
        <w:types>
          <w:type w:val="bbPlcHdr"/>
        </w:types>
        <w:behaviors>
          <w:behavior w:val="content"/>
        </w:behaviors>
        <w:guid w:val="{A37D3529-0532-4124-A810-7D73833EBFED}"/>
      </w:docPartPr>
      <w:docPartBody>
        <w:p w:rsidR="00B6056D" w:rsidRDefault="00B6056D" w:rsidP="00B6056D">
          <w:pPr>
            <w:pStyle w:val="E5093933AA6E48B6BB529F639B69C34A"/>
          </w:pPr>
          <w:r w:rsidRPr="00711F0E">
            <w:rPr>
              <w:rStyle w:val="placeholder1Char"/>
              <w:rFonts w:hint="eastAsia"/>
              <w:sz w:val="16"/>
              <w:szCs w:val="16"/>
            </w:rPr>
            <w:t>____</w:t>
          </w:r>
        </w:p>
      </w:docPartBody>
    </w:docPart>
    <w:docPart>
      <w:docPartPr>
        <w:name w:val="2EF76B0E2A7C483BAFEE07C2C105B9A7"/>
        <w:category>
          <w:name w:val="常规"/>
          <w:gallery w:val="placeholder"/>
        </w:category>
        <w:types>
          <w:type w:val="bbPlcHdr"/>
        </w:types>
        <w:behaviors>
          <w:behavior w:val="content"/>
        </w:behaviors>
        <w:guid w:val="{49A54C27-B2DB-4367-8B85-DD65EA16FF3F}"/>
      </w:docPartPr>
      <w:docPartBody>
        <w:p w:rsidR="00B6056D" w:rsidRDefault="00B6056D" w:rsidP="00B6056D">
          <w:pPr>
            <w:pStyle w:val="2EF76B0E2A7C483BAFEE07C2C105B9A7"/>
          </w:pPr>
          <w:r w:rsidRPr="00711F0E">
            <w:rPr>
              <w:rStyle w:val="placeholder1Char"/>
              <w:rFonts w:hint="eastAsia"/>
              <w:sz w:val="16"/>
              <w:szCs w:val="16"/>
            </w:rPr>
            <w:t>____</w:t>
          </w:r>
        </w:p>
      </w:docPartBody>
    </w:docPart>
    <w:docPart>
      <w:docPartPr>
        <w:name w:val="A3835DC47C9242EB9348A2A6E36B7E55"/>
        <w:category>
          <w:name w:val="常规"/>
          <w:gallery w:val="placeholder"/>
        </w:category>
        <w:types>
          <w:type w:val="bbPlcHdr"/>
        </w:types>
        <w:behaviors>
          <w:behavior w:val="content"/>
        </w:behaviors>
        <w:guid w:val="{59B52B65-B31C-4E05-8DFD-9EA54FE280FD}"/>
      </w:docPartPr>
      <w:docPartBody>
        <w:p w:rsidR="00B6056D" w:rsidRDefault="00B6056D" w:rsidP="00B6056D">
          <w:pPr>
            <w:pStyle w:val="A3835DC47C9242EB9348A2A6E36B7E55"/>
          </w:pPr>
          <w:r w:rsidRPr="00711F0E">
            <w:rPr>
              <w:rStyle w:val="placeholder1Char"/>
              <w:rFonts w:hint="eastAsia"/>
              <w:sz w:val="16"/>
              <w:szCs w:val="16"/>
            </w:rPr>
            <w:t>____</w:t>
          </w:r>
        </w:p>
      </w:docPartBody>
    </w:docPart>
    <w:docPart>
      <w:docPartPr>
        <w:name w:val="F96DD3A8ABC1497EAD584909B6D9294F"/>
        <w:category>
          <w:name w:val="常规"/>
          <w:gallery w:val="placeholder"/>
        </w:category>
        <w:types>
          <w:type w:val="bbPlcHdr"/>
        </w:types>
        <w:behaviors>
          <w:behavior w:val="content"/>
        </w:behaviors>
        <w:guid w:val="{5D2F126C-57B5-4738-A7E2-E44FC9FD4D74}"/>
      </w:docPartPr>
      <w:docPartBody>
        <w:p w:rsidR="00B6056D" w:rsidRDefault="00B6056D" w:rsidP="00B6056D">
          <w:pPr>
            <w:pStyle w:val="F96DD3A8ABC1497EAD584909B6D9294F"/>
          </w:pPr>
          <w:r w:rsidRPr="00711F0E">
            <w:rPr>
              <w:rStyle w:val="placeholder1Char"/>
              <w:rFonts w:hint="eastAsia"/>
              <w:sz w:val="16"/>
              <w:szCs w:val="16"/>
            </w:rPr>
            <w:t>____</w:t>
          </w:r>
        </w:p>
      </w:docPartBody>
    </w:docPart>
    <w:docPart>
      <w:docPartPr>
        <w:name w:val="E14161EEC0ED4A539ABCC5603D603FD0"/>
        <w:category>
          <w:name w:val="常规"/>
          <w:gallery w:val="placeholder"/>
        </w:category>
        <w:types>
          <w:type w:val="bbPlcHdr"/>
        </w:types>
        <w:behaviors>
          <w:behavior w:val="content"/>
        </w:behaviors>
        <w:guid w:val="{DE56E22F-3A5C-489E-B39C-525FED5E306E}"/>
      </w:docPartPr>
      <w:docPartBody>
        <w:p w:rsidR="00B6056D" w:rsidRDefault="00B6056D" w:rsidP="00B6056D">
          <w:pPr>
            <w:pStyle w:val="E14161EEC0ED4A539ABCC5603D603FD0"/>
          </w:pPr>
          <w:r w:rsidRPr="00711F0E">
            <w:rPr>
              <w:rStyle w:val="placeholder1Char"/>
              <w:rFonts w:hint="eastAsia"/>
              <w:sz w:val="16"/>
              <w:szCs w:val="16"/>
            </w:rPr>
            <w:t>____</w:t>
          </w:r>
        </w:p>
      </w:docPartBody>
    </w:docPart>
    <w:docPart>
      <w:docPartPr>
        <w:name w:val="7CBE82A909904D3FB3B5CC33FF139460"/>
        <w:category>
          <w:name w:val="常规"/>
          <w:gallery w:val="placeholder"/>
        </w:category>
        <w:types>
          <w:type w:val="bbPlcHdr"/>
        </w:types>
        <w:behaviors>
          <w:behavior w:val="content"/>
        </w:behaviors>
        <w:guid w:val="{9F68F0E1-A471-437C-90E8-58C54F19B5C8}"/>
      </w:docPartPr>
      <w:docPartBody>
        <w:p w:rsidR="00B6056D" w:rsidRDefault="00B6056D" w:rsidP="00B6056D">
          <w:pPr>
            <w:pStyle w:val="7CBE82A909904D3FB3B5CC33FF139460"/>
          </w:pPr>
          <w:r w:rsidRPr="00711F0E">
            <w:rPr>
              <w:rStyle w:val="placeholder1Char"/>
              <w:rFonts w:hint="eastAsia"/>
              <w:sz w:val="16"/>
              <w:szCs w:val="16"/>
            </w:rPr>
            <w:t>____</w:t>
          </w:r>
        </w:p>
      </w:docPartBody>
    </w:docPart>
    <w:docPart>
      <w:docPartPr>
        <w:name w:val="1DF624ABAD474D8498C2ABB883E5459C"/>
        <w:category>
          <w:name w:val="常规"/>
          <w:gallery w:val="placeholder"/>
        </w:category>
        <w:types>
          <w:type w:val="bbPlcHdr"/>
        </w:types>
        <w:behaviors>
          <w:behavior w:val="content"/>
        </w:behaviors>
        <w:guid w:val="{B842FCA9-E3A1-491D-91DB-CC42C3EF7B3B}"/>
      </w:docPartPr>
      <w:docPartBody>
        <w:p w:rsidR="00B6056D" w:rsidRDefault="00B6056D" w:rsidP="00B6056D">
          <w:pPr>
            <w:pStyle w:val="1DF624ABAD474D8498C2ABB883E5459C"/>
          </w:pPr>
          <w:r w:rsidRPr="00711F0E">
            <w:rPr>
              <w:rStyle w:val="placeholder1Char"/>
              <w:rFonts w:hint="eastAsia"/>
              <w:sz w:val="16"/>
              <w:szCs w:val="16"/>
            </w:rPr>
            <w:t>____</w:t>
          </w:r>
        </w:p>
      </w:docPartBody>
    </w:docPart>
    <w:docPart>
      <w:docPartPr>
        <w:name w:val="C53785DCFAFA4E5E8A86E5C226069DDF"/>
        <w:category>
          <w:name w:val="常规"/>
          <w:gallery w:val="placeholder"/>
        </w:category>
        <w:types>
          <w:type w:val="bbPlcHdr"/>
        </w:types>
        <w:behaviors>
          <w:behavior w:val="content"/>
        </w:behaviors>
        <w:guid w:val="{695AB0B3-23A4-409D-89C4-6C5856250A0F}"/>
      </w:docPartPr>
      <w:docPartBody>
        <w:p w:rsidR="00B6056D" w:rsidRDefault="00B6056D" w:rsidP="00B6056D">
          <w:pPr>
            <w:pStyle w:val="C53785DCFAFA4E5E8A86E5C226069DDF"/>
          </w:pPr>
          <w:r w:rsidRPr="00711F0E">
            <w:rPr>
              <w:rStyle w:val="placeholder1Char"/>
              <w:rFonts w:hint="eastAsia"/>
              <w:sz w:val="16"/>
              <w:szCs w:val="16"/>
            </w:rPr>
            <w:t>____</w:t>
          </w:r>
        </w:p>
      </w:docPartBody>
    </w:docPart>
    <w:docPart>
      <w:docPartPr>
        <w:name w:val="053E2F7177614FC58E26C74F64BB0306"/>
        <w:category>
          <w:name w:val="常规"/>
          <w:gallery w:val="placeholder"/>
        </w:category>
        <w:types>
          <w:type w:val="bbPlcHdr"/>
        </w:types>
        <w:behaviors>
          <w:behavior w:val="content"/>
        </w:behaviors>
        <w:guid w:val="{133CAFCE-B4AB-4D54-8E9D-E4DDE4D20FB1}"/>
      </w:docPartPr>
      <w:docPartBody>
        <w:p w:rsidR="00B6056D" w:rsidRDefault="00B6056D" w:rsidP="00B6056D">
          <w:pPr>
            <w:pStyle w:val="053E2F7177614FC58E26C74F64BB0306"/>
          </w:pPr>
          <w:r w:rsidRPr="00711F0E">
            <w:rPr>
              <w:rStyle w:val="placeholder1Char"/>
              <w:rFonts w:hint="eastAsia"/>
              <w:sz w:val="16"/>
              <w:szCs w:val="16"/>
            </w:rPr>
            <w:t>____</w:t>
          </w:r>
        </w:p>
      </w:docPartBody>
    </w:docPart>
    <w:docPart>
      <w:docPartPr>
        <w:name w:val="CCFCEA865AC244949BB5C57ED6DE5470"/>
        <w:category>
          <w:name w:val="常规"/>
          <w:gallery w:val="placeholder"/>
        </w:category>
        <w:types>
          <w:type w:val="bbPlcHdr"/>
        </w:types>
        <w:behaviors>
          <w:behavior w:val="content"/>
        </w:behaviors>
        <w:guid w:val="{3EFF07F9-FBF8-44CE-803A-4E9CC433772B}"/>
      </w:docPartPr>
      <w:docPartBody>
        <w:p w:rsidR="00B6056D" w:rsidRDefault="00B6056D" w:rsidP="00B6056D">
          <w:pPr>
            <w:pStyle w:val="CCFCEA865AC244949BB5C57ED6DE5470"/>
          </w:pPr>
          <w:r w:rsidRPr="00711F0E">
            <w:rPr>
              <w:rStyle w:val="placeholder1Char"/>
              <w:rFonts w:hint="eastAsia"/>
              <w:sz w:val="16"/>
              <w:szCs w:val="16"/>
            </w:rPr>
            <w:t>____</w:t>
          </w:r>
        </w:p>
      </w:docPartBody>
    </w:docPart>
    <w:docPart>
      <w:docPartPr>
        <w:name w:val="5642E28B52A64457971E79EDDE04571B"/>
        <w:category>
          <w:name w:val="常规"/>
          <w:gallery w:val="placeholder"/>
        </w:category>
        <w:types>
          <w:type w:val="bbPlcHdr"/>
        </w:types>
        <w:behaviors>
          <w:behavior w:val="content"/>
        </w:behaviors>
        <w:guid w:val="{CD254D0D-23A3-4C3E-AC85-D1742AF018C1}"/>
      </w:docPartPr>
      <w:docPartBody>
        <w:p w:rsidR="00B6056D" w:rsidRDefault="00B6056D" w:rsidP="00B6056D">
          <w:pPr>
            <w:pStyle w:val="5642E28B52A64457971E79EDDE04571B"/>
          </w:pPr>
          <w:r w:rsidRPr="00711F0E">
            <w:rPr>
              <w:rStyle w:val="placeholder1Char"/>
              <w:rFonts w:hint="eastAsia"/>
              <w:sz w:val="16"/>
              <w:szCs w:val="16"/>
            </w:rPr>
            <w:t>____</w:t>
          </w:r>
        </w:p>
      </w:docPartBody>
    </w:docPart>
    <w:docPart>
      <w:docPartPr>
        <w:name w:val="3871AA35A36A4AA7829E82C77B03DDC6"/>
        <w:category>
          <w:name w:val="常规"/>
          <w:gallery w:val="placeholder"/>
        </w:category>
        <w:types>
          <w:type w:val="bbPlcHdr"/>
        </w:types>
        <w:behaviors>
          <w:behavior w:val="content"/>
        </w:behaviors>
        <w:guid w:val="{2FCBC517-1052-4238-86F6-FCAC2440E512}"/>
      </w:docPartPr>
      <w:docPartBody>
        <w:p w:rsidR="00B6056D" w:rsidRDefault="00B6056D" w:rsidP="00B6056D">
          <w:pPr>
            <w:pStyle w:val="3871AA35A36A4AA7829E82C77B03DDC6"/>
          </w:pPr>
          <w:r w:rsidRPr="00711F0E">
            <w:rPr>
              <w:rStyle w:val="placeholder1Char"/>
              <w:rFonts w:hint="eastAsia"/>
              <w:sz w:val="16"/>
              <w:szCs w:val="16"/>
            </w:rPr>
            <w:t>____</w:t>
          </w:r>
        </w:p>
      </w:docPartBody>
    </w:docPart>
    <w:docPart>
      <w:docPartPr>
        <w:name w:val="84B15165CA2149A58091EEA3233D5265"/>
        <w:category>
          <w:name w:val="常规"/>
          <w:gallery w:val="placeholder"/>
        </w:category>
        <w:types>
          <w:type w:val="bbPlcHdr"/>
        </w:types>
        <w:behaviors>
          <w:behavior w:val="content"/>
        </w:behaviors>
        <w:guid w:val="{17AC29B7-A945-47D2-A5DE-2C573BF520B3}"/>
      </w:docPartPr>
      <w:docPartBody>
        <w:p w:rsidR="00B6056D" w:rsidRDefault="00B6056D" w:rsidP="00B6056D">
          <w:pPr>
            <w:pStyle w:val="84B15165CA2149A58091EEA3233D5265"/>
          </w:pPr>
          <w:r w:rsidRPr="00711F0E">
            <w:rPr>
              <w:rStyle w:val="placeholder1Char"/>
              <w:rFonts w:hint="eastAsia"/>
              <w:sz w:val="16"/>
              <w:szCs w:val="16"/>
            </w:rPr>
            <w:t>____</w:t>
          </w:r>
        </w:p>
      </w:docPartBody>
    </w:docPart>
    <w:docPart>
      <w:docPartPr>
        <w:name w:val="E479D46A71324BE794076A299058E3F0"/>
        <w:category>
          <w:name w:val="常规"/>
          <w:gallery w:val="placeholder"/>
        </w:category>
        <w:types>
          <w:type w:val="bbPlcHdr"/>
        </w:types>
        <w:behaviors>
          <w:behavior w:val="content"/>
        </w:behaviors>
        <w:guid w:val="{E2B66CAD-70F7-41D4-A81D-C657614AE79E}"/>
      </w:docPartPr>
      <w:docPartBody>
        <w:p w:rsidR="00B6056D" w:rsidRDefault="00B6056D" w:rsidP="00B6056D">
          <w:pPr>
            <w:pStyle w:val="E479D46A71324BE794076A299058E3F0"/>
          </w:pPr>
          <w:r w:rsidRPr="00711F0E">
            <w:rPr>
              <w:rStyle w:val="placeholder1Char"/>
              <w:rFonts w:hint="eastAsia"/>
              <w:sz w:val="16"/>
              <w:szCs w:val="16"/>
            </w:rPr>
            <w:t>____</w:t>
          </w:r>
        </w:p>
      </w:docPartBody>
    </w:docPart>
    <w:docPart>
      <w:docPartPr>
        <w:name w:val="8D79BCF4593A4A0AB165C34857518201"/>
        <w:category>
          <w:name w:val="常规"/>
          <w:gallery w:val="placeholder"/>
        </w:category>
        <w:types>
          <w:type w:val="bbPlcHdr"/>
        </w:types>
        <w:behaviors>
          <w:behavior w:val="content"/>
        </w:behaviors>
        <w:guid w:val="{9539BC11-6748-4350-A319-7ED1EAE41633}"/>
      </w:docPartPr>
      <w:docPartBody>
        <w:p w:rsidR="00B6056D" w:rsidRDefault="00B6056D" w:rsidP="00B6056D">
          <w:pPr>
            <w:pStyle w:val="8D79BCF4593A4A0AB165C34857518201"/>
          </w:pPr>
          <w:r w:rsidRPr="00711F0E">
            <w:rPr>
              <w:rStyle w:val="placeholder1Char"/>
              <w:rFonts w:hint="eastAsia"/>
              <w:sz w:val="16"/>
              <w:szCs w:val="16"/>
            </w:rPr>
            <w:t>____</w:t>
          </w:r>
        </w:p>
      </w:docPartBody>
    </w:docPart>
    <w:docPart>
      <w:docPartPr>
        <w:name w:val="29792E7FA5A74467A2B8FB9C25C9F6BA"/>
        <w:category>
          <w:name w:val="常规"/>
          <w:gallery w:val="placeholder"/>
        </w:category>
        <w:types>
          <w:type w:val="bbPlcHdr"/>
        </w:types>
        <w:behaviors>
          <w:behavior w:val="content"/>
        </w:behaviors>
        <w:guid w:val="{7DC723CA-ADA1-4EB0-933C-85F36FBBE5BE}"/>
      </w:docPartPr>
      <w:docPartBody>
        <w:p w:rsidR="00B6056D" w:rsidRDefault="00B6056D" w:rsidP="00B6056D">
          <w:pPr>
            <w:pStyle w:val="29792E7FA5A74467A2B8FB9C25C9F6BA"/>
          </w:pPr>
          <w:r w:rsidRPr="00711F0E">
            <w:rPr>
              <w:rStyle w:val="placeholder1Char"/>
              <w:rFonts w:hint="eastAsia"/>
              <w:sz w:val="16"/>
              <w:szCs w:val="16"/>
            </w:rPr>
            <w:t>____</w:t>
          </w:r>
        </w:p>
      </w:docPartBody>
    </w:docPart>
    <w:docPart>
      <w:docPartPr>
        <w:name w:val="90D670336EE442CEA2D45C09EE5DA042"/>
        <w:category>
          <w:name w:val="常规"/>
          <w:gallery w:val="placeholder"/>
        </w:category>
        <w:types>
          <w:type w:val="bbPlcHdr"/>
        </w:types>
        <w:behaviors>
          <w:behavior w:val="content"/>
        </w:behaviors>
        <w:guid w:val="{D107D910-E60D-4E61-ADA9-ED197255B08F}"/>
      </w:docPartPr>
      <w:docPartBody>
        <w:p w:rsidR="00B6056D" w:rsidRDefault="00B6056D" w:rsidP="00B6056D">
          <w:pPr>
            <w:pStyle w:val="90D670336EE442CEA2D45C09EE5DA042"/>
          </w:pPr>
          <w:r w:rsidRPr="00711F0E">
            <w:rPr>
              <w:rStyle w:val="placeholder1Char"/>
              <w:rFonts w:hint="eastAsia"/>
              <w:sz w:val="16"/>
              <w:szCs w:val="16"/>
            </w:rPr>
            <w:t>____</w:t>
          </w:r>
        </w:p>
      </w:docPartBody>
    </w:docPart>
    <w:docPart>
      <w:docPartPr>
        <w:name w:val="C621A8A1F22A42AE8DE48E75A29E0F5A"/>
        <w:category>
          <w:name w:val="常规"/>
          <w:gallery w:val="placeholder"/>
        </w:category>
        <w:types>
          <w:type w:val="bbPlcHdr"/>
        </w:types>
        <w:behaviors>
          <w:behavior w:val="content"/>
        </w:behaviors>
        <w:guid w:val="{B52BC809-7766-4009-9CCB-04FFB1D550DC}"/>
      </w:docPartPr>
      <w:docPartBody>
        <w:p w:rsidR="00B6056D" w:rsidRDefault="00B6056D" w:rsidP="00B6056D">
          <w:pPr>
            <w:pStyle w:val="C621A8A1F22A42AE8DE48E75A29E0F5A"/>
          </w:pPr>
          <w:r w:rsidRPr="00711F0E">
            <w:rPr>
              <w:rStyle w:val="placeholder1Char"/>
              <w:rFonts w:hint="eastAsia"/>
              <w:sz w:val="16"/>
              <w:szCs w:val="16"/>
            </w:rPr>
            <w:t>____</w:t>
          </w:r>
        </w:p>
      </w:docPartBody>
    </w:docPart>
    <w:docPart>
      <w:docPartPr>
        <w:name w:val="B49281AF1AED41DF9CCB99129F4373EB"/>
        <w:category>
          <w:name w:val="常规"/>
          <w:gallery w:val="placeholder"/>
        </w:category>
        <w:types>
          <w:type w:val="bbPlcHdr"/>
        </w:types>
        <w:behaviors>
          <w:behavior w:val="content"/>
        </w:behaviors>
        <w:guid w:val="{33C81EFB-C903-4DB6-BE23-54BC3F2715D7}"/>
      </w:docPartPr>
      <w:docPartBody>
        <w:p w:rsidR="00B6056D" w:rsidRDefault="00B6056D" w:rsidP="00B6056D">
          <w:pPr>
            <w:pStyle w:val="B49281AF1AED41DF9CCB99129F4373EB"/>
          </w:pPr>
          <w:r w:rsidRPr="00711F0E">
            <w:rPr>
              <w:rStyle w:val="placeholder1Char"/>
              <w:rFonts w:hint="eastAsia"/>
              <w:sz w:val="16"/>
              <w:szCs w:val="16"/>
            </w:rPr>
            <w:t>____</w:t>
          </w:r>
        </w:p>
      </w:docPartBody>
    </w:docPart>
    <w:docPart>
      <w:docPartPr>
        <w:name w:val="E7443E6F58E14448B319DB625C3727A3"/>
        <w:category>
          <w:name w:val="常规"/>
          <w:gallery w:val="placeholder"/>
        </w:category>
        <w:types>
          <w:type w:val="bbPlcHdr"/>
        </w:types>
        <w:behaviors>
          <w:behavior w:val="content"/>
        </w:behaviors>
        <w:guid w:val="{833F32DF-5329-4410-9052-74F20563A9F8}"/>
      </w:docPartPr>
      <w:docPartBody>
        <w:p w:rsidR="00B6056D" w:rsidRDefault="00B6056D" w:rsidP="00B6056D">
          <w:pPr>
            <w:pStyle w:val="E7443E6F58E14448B319DB625C3727A3"/>
          </w:pPr>
          <w:r w:rsidRPr="00711F0E">
            <w:rPr>
              <w:rStyle w:val="placeholder1Char"/>
              <w:rFonts w:hint="eastAsia"/>
              <w:sz w:val="16"/>
              <w:szCs w:val="16"/>
            </w:rPr>
            <w:t>____</w:t>
          </w:r>
        </w:p>
      </w:docPartBody>
    </w:docPart>
    <w:docPart>
      <w:docPartPr>
        <w:name w:val="3E22FC93B43647AE85EAE3EC4B75E3A2"/>
        <w:category>
          <w:name w:val="常规"/>
          <w:gallery w:val="placeholder"/>
        </w:category>
        <w:types>
          <w:type w:val="bbPlcHdr"/>
        </w:types>
        <w:behaviors>
          <w:behavior w:val="content"/>
        </w:behaviors>
        <w:guid w:val="{3E5C6576-767E-47F4-B76E-25C29F66FD64}"/>
      </w:docPartPr>
      <w:docPartBody>
        <w:p w:rsidR="00B6056D" w:rsidRDefault="00B6056D" w:rsidP="00B6056D">
          <w:pPr>
            <w:pStyle w:val="3E22FC93B43647AE85EAE3EC4B75E3A2"/>
          </w:pPr>
          <w:r w:rsidRPr="00711F0E">
            <w:rPr>
              <w:rStyle w:val="placeholder1Char"/>
              <w:rFonts w:hint="eastAsia"/>
              <w:sz w:val="16"/>
              <w:szCs w:val="16"/>
            </w:rPr>
            <w:t>____</w:t>
          </w:r>
        </w:p>
      </w:docPartBody>
    </w:docPart>
    <w:docPart>
      <w:docPartPr>
        <w:name w:val="0A023751A6414E5FB16F9C4124900BA8"/>
        <w:category>
          <w:name w:val="常规"/>
          <w:gallery w:val="placeholder"/>
        </w:category>
        <w:types>
          <w:type w:val="bbPlcHdr"/>
        </w:types>
        <w:behaviors>
          <w:behavior w:val="content"/>
        </w:behaviors>
        <w:guid w:val="{A5E61191-7E9A-4DD0-88D6-F8BBA666AC52}"/>
      </w:docPartPr>
      <w:docPartBody>
        <w:p w:rsidR="00B6056D" w:rsidRDefault="00B6056D" w:rsidP="00B6056D">
          <w:pPr>
            <w:pStyle w:val="0A023751A6414E5FB16F9C4124900BA8"/>
          </w:pPr>
          <w:r w:rsidRPr="00711F0E">
            <w:rPr>
              <w:rStyle w:val="placeholder1Char"/>
              <w:rFonts w:hint="eastAsia"/>
              <w:sz w:val="16"/>
              <w:szCs w:val="16"/>
            </w:rPr>
            <w:t>____</w:t>
          </w:r>
        </w:p>
      </w:docPartBody>
    </w:docPart>
    <w:docPart>
      <w:docPartPr>
        <w:name w:val="F4096A8FBCCC488AAB5411248A479730"/>
        <w:category>
          <w:name w:val="常规"/>
          <w:gallery w:val="placeholder"/>
        </w:category>
        <w:types>
          <w:type w:val="bbPlcHdr"/>
        </w:types>
        <w:behaviors>
          <w:behavior w:val="content"/>
        </w:behaviors>
        <w:guid w:val="{D37C4D68-A57A-4526-AF2E-8EBF87EAEB23}"/>
      </w:docPartPr>
      <w:docPartBody>
        <w:p w:rsidR="00B6056D" w:rsidRDefault="00B6056D" w:rsidP="00B6056D">
          <w:pPr>
            <w:pStyle w:val="F4096A8FBCCC488AAB5411248A479730"/>
          </w:pPr>
          <w:r w:rsidRPr="00711F0E">
            <w:rPr>
              <w:rStyle w:val="placeholder1Char"/>
              <w:rFonts w:hint="eastAsia"/>
              <w:sz w:val="16"/>
              <w:szCs w:val="16"/>
            </w:rPr>
            <w:t>____</w:t>
          </w:r>
        </w:p>
      </w:docPartBody>
    </w:docPart>
    <w:docPart>
      <w:docPartPr>
        <w:name w:val="2AEF7F9C5D2A49CFA8E155B352FD4E8A"/>
        <w:category>
          <w:name w:val="常规"/>
          <w:gallery w:val="placeholder"/>
        </w:category>
        <w:types>
          <w:type w:val="bbPlcHdr"/>
        </w:types>
        <w:behaviors>
          <w:behavior w:val="content"/>
        </w:behaviors>
        <w:guid w:val="{A2315B9E-765C-4DB5-8397-0096BDBBDA8C}"/>
      </w:docPartPr>
      <w:docPartBody>
        <w:p w:rsidR="00B6056D" w:rsidRDefault="00B6056D" w:rsidP="00B6056D">
          <w:pPr>
            <w:pStyle w:val="2AEF7F9C5D2A49CFA8E155B352FD4E8A"/>
          </w:pPr>
          <w:r w:rsidRPr="00711F0E">
            <w:rPr>
              <w:rStyle w:val="placeholder1Char"/>
              <w:rFonts w:hint="eastAsia"/>
              <w:sz w:val="16"/>
              <w:szCs w:val="16"/>
            </w:rPr>
            <w:t>____</w:t>
          </w:r>
        </w:p>
      </w:docPartBody>
    </w:docPart>
    <w:docPart>
      <w:docPartPr>
        <w:name w:val="917BFBBDA42C43E286ADAF3516E64948"/>
        <w:category>
          <w:name w:val="常规"/>
          <w:gallery w:val="placeholder"/>
        </w:category>
        <w:types>
          <w:type w:val="bbPlcHdr"/>
        </w:types>
        <w:behaviors>
          <w:behavior w:val="content"/>
        </w:behaviors>
        <w:guid w:val="{F1B79D35-FA62-4455-A4D4-3456F385776F}"/>
      </w:docPartPr>
      <w:docPartBody>
        <w:p w:rsidR="00B6056D" w:rsidRDefault="00B6056D" w:rsidP="00B6056D">
          <w:pPr>
            <w:pStyle w:val="917BFBBDA42C43E286ADAF3516E64948"/>
          </w:pPr>
          <w:r w:rsidRPr="00711F0E">
            <w:rPr>
              <w:rStyle w:val="placeholder1Char"/>
              <w:rFonts w:hint="eastAsia"/>
              <w:sz w:val="16"/>
              <w:szCs w:val="16"/>
            </w:rPr>
            <w:t>____</w:t>
          </w:r>
        </w:p>
      </w:docPartBody>
    </w:docPart>
    <w:docPart>
      <w:docPartPr>
        <w:name w:val="0D06B178242A4D09B2F967FE022BBE20"/>
        <w:category>
          <w:name w:val="常规"/>
          <w:gallery w:val="placeholder"/>
        </w:category>
        <w:types>
          <w:type w:val="bbPlcHdr"/>
        </w:types>
        <w:behaviors>
          <w:behavior w:val="content"/>
        </w:behaviors>
        <w:guid w:val="{75200F91-A7F6-4AE5-887A-C2E84D5CC207}"/>
      </w:docPartPr>
      <w:docPartBody>
        <w:p w:rsidR="00B6056D" w:rsidRDefault="00B6056D" w:rsidP="00B6056D">
          <w:pPr>
            <w:pStyle w:val="0D06B178242A4D09B2F967FE022BBE20"/>
          </w:pPr>
          <w:r w:rsidRPr="00711F0E">
            <w:rPr>
              <w:rStyle w:val="placeholder1Char"/>
              <w:rFonts w:hint="eastAsia"/>
              <w:sz w:val="16"/>
              <w:szCs w:val="16"/>
            </w:rPr>
            <w:t>____</w:t>
          </w:r>
        </w:p>
      </w:docPartBody>
    </w:docPart>
    <w:docPart>
      <w:docPartPr>
        <w:name w:val="04FDCE1AE48F43818DEC78C3190FE867"/>
        <w:category>
          <w:name w:val="常规"/>
          <w:gallery w:val="placeholder"/>
        </w:category>
        <w:types>
          <w:type w:val="bbPlcHdr"/>
        </w:types>
        <w:behaviors>
          <w:behavior w:val="content"/>
        </w:behaviors>
        <w:guid w:val="{EBA1AF48-5D55-44FE-9B63-9A05540E5769}"/>
      </w:docPartPr>
      <w:docPartBody>
        <w:p w:rsidR="00B6056D" w:rsidRDefault="00B6056D" w:rsidP="00B6056D">
          <w:pPr>
            <w:pStyle w:val="04FDCE1AE48F43818DEC78C3190FE867"/>
          </w:pPr>
          <w:r w:rsidRPr="00711F0E">
            <w:rPr>
              <w:rStyle w:val="placeholder1Char"/>
              <w:rFonts w:hint="eastAsia"/>
              <w:sz w:val="16"/>
              <w:szCs w:val="16"/>
            </w:rPr>
            <w:t>____</w:t>
          </w:r>
        </w:p>
      </w:docPartBody>
    </w:docPart>
    <w:docPart>
      <w:docPartPr>
        <w:name w:val="0A931F6C1D9D450EA22F4ECE23AB879E"/>
        <w:category>
          <w:name w:val="常规"/>
          <w:gallery w:val="placeholder"/>
        </w:category>
        <w:types>
          <w:type w:val="bbPlcHdr"/>
        </w:types>
        <w:behaviors>
          <w:behavior w:val="content"/>
        </w:behaviors>
        <w:guid w:val="{16BFA230-6164-414C-B1C8-62775569D393}"/>
      </w:docPartPr>
      <w:docPartBody>
        <w:p w:rsidR="00B6056D" w:rsidRDefault="00B6056D" w:rsidP="00B6056D">
          <w:pPr>
            <w:pStyle w:val="0A931F6C1D9D450EA22F4ECE23AB879E"/>
          </w:pPr>
          <w:r w:rsidRPr="00711F0E">
            <w:rPr>
              <w:rStyle w:val="placeholder1Char"/>
              <w:rFonts w:hint="eastAsia"/>
              <w:sz w:val="16"/>
              <w:szCs w:val="16"/>
            </w:rPr>
            <w:t>____</w:t>
          </w:r>
        </w:p>
      </w:docPartBody>
    </w:docPart>
    <w:docPart>
      <w:docPartPr>
        <w:name w:val="05F5A316BF0540DCA37699F78862D777"/>
        <w:category>
          <w:name w:val="常规"/>
          <w:gallery w:val="placeholder"/>
        </w:category>
        <w:types>
          <w:type w:val="bbPlcHdr"/>
        </w:types>
        <w:behaviors>
          <w:behavior w:val="content"/>
        </w:behaviors>
        <w:guid w:val="{6F937E17-46C8-48CD-ACDD-2F50ACE7FD8A}"/>
      </w:docPartPr>
      <w:docPartBody>
        <w:p w:rsidR="00B6056D" w:rsidRDefault="00B6056D" w:rsidP="00B6056D">
          <w:pPr>
            <w:pStyle w:val="05F5A316BF0540DCA37699F78862D777"/>
          </w:pPr>
          <w:r w:rsidRPr="00711F0E">
            <w:rPr>
              <w:rStyle w:val="placeholder1Char"/>
              <w:rFonts w:hint="eastAsia"/>
              <w:sz w:val="16"/>
              <w:szCs w:val="16"/>
            </w:rPr>
            <w:t>____</w:t>
          </w:r>
        </w:p>
      </w:docPartBody>
    </w:docPart>
    <w:docPart>
      <w:docPartPr>
        <w:name w:val="5FDF8634D8AD44FAA2AB45D7861B9DC9"/>
        <w:category>
          <w:name w:val="常规"/>
          <w:gallery w:val="placeholder"/>
        </w:category>
        <w:types>
          <w:type w:val="bbPlcHdr"/>
        </w:types>
        <w:behaviors>
          <w:behavior w:val="content"/>
        </w:behaviors>
        <w:guid w:val="{307AA9FF-9290-48A8-AA6F-99CBDA394478}"/>
      </w:docPartPr>
      <w:docPartBody>
        <w:p w:rsidR="00B6056D" w:rsidRDefault="00B6056D" w:rsidP="00B6056D">
          <w:pPr>
            <w:pStyle w:val="5FDF8634D8AD44FAA2AB45D7861B9DC9"/>
          </w:pPr>
          <w:r w:rsidRPr="00711F0E">
            <w:rPr>
              <w:rStyle w:val="placeholder1Char"/>
              <w:rFonts w:hint="eastAsia"/>
              <w:sz w:val="16"/>
              <w:szCs w:val="16"/>
            </w:rPr>
            <w:t>____</w:t>
          </w:r>
        </w:p>
      </w:docPartBody>
    </w:docPart>
    <w:docPart>
      <w:docPartPr>
        <w:name w:val="1132BC2C9CBC491FB2A40C5F12F1FAED"/>
        <w:category>
          <w:name w:val="常规"/>
          <w:gallery w:val="placeholder"/>
        </w:category>
        <w:types>
          <w:type w:val="bbPlcHdr"/>
        </w:types>
        <w:behaviors>
          <w:behavior w:val="content"/>
        </w:behaviors>
        <w:guid w:val="{54EEDA81-918A-4B1B-9EFD-3436C26349D2}"/>
      </w:docPartPr>
      <w:docPartBody>
        <w:p w:rsidR="00B6056D" w:rsidRDefault="00B6056D" w:rsidP="00B6056D">
          <w:pPr>
            <w:pStyle w:val="1132BC2C9CBC491FB2A40C5F12F1FAED"/>
          </w:pPr>
          <w:r w:rsidRPr="00711F0E">
            <w:rPr>
              <w:rStyle w:val="placeholder1Char"/>
              <w:rFonts w:hint="eastAsia"/>
              <w:sz w:val="16"/>
              <w:szCs w:val="16"/>
            </w:rPr>
            <w:t>____</w:t>
          </w:r>
        </w:p>
      </w:docPartBody>
    </w:docPart>
    <w:docPart>
      <w:docPartPr>
        <w:name w:val="F8F76BC01F914884B5C9422511C4FC47"/>
        <w:category>
          <w:name w:val="常规"/>
          <w:gallery w:val="placeholder"/>
        </w:category>
        <w:types>
          <w:type w:val="bbPlcHdr"/>
        </w:types>
        <w:behaviors>
          <w:behavior w:val="content"/>
        </w:behaviors>
        <w:guid w:val="{168E3804-4C41-4BA6-B0AB-FC6A6BC1A5DF}"/>
      </w:docPartPr>
      <w:docPartBody>
        <w:p w:rsidR="00B6056D" w:rsidRDefault="00B6056D" w:rsidP="00B6056D">
          <w:pPr>
            <w:pStyle w:val="F8F76BC01F914884B5C9422511C4FC47"/>
          </w:pPr>
          <w:r w:rsidRPr="00711F0E">
            <w:rPr>
              <w:rStyle w:val="placeholder1Char"/>
              <w:rFonts w:hint="eastAsia"/>
              <w:sz w:val="16"/>
              <w:szCs w:val="16"/>
            </w:rPr>
            <w:t>____</w:t>
          </w:r>
        </w:p>
      </w:docPartBody>
    </w:docPart>
    <w:docPart>
      <w:docPartPr>
        <w:name w:val="77502EA650334DCF9082340EE5996C92"/>
        <w:category>
          <w:name w:val="常规"/>
          <w:gallery w:val="placeholder"/>
        </w:category>
        <w:types>
          <w:type w:val="bbPlcHdr"/>
        </w:types>
        <w:behaviors>
          <w:behavior w:val="content"/>
        </w:behaviors>
        <w:guid w:val="{9B4A8853-EE22-46AE-9989-286D698FFD83}"/>
      </w:docPartPr>
      <w:docPartBody>
        <w:p w:rsidR="00B6056D" w:rsidRDefault="00B6056D" w:rsidP="00B6056D">
          <w:pPr>
            <w:pStyle w:val="77502EA650334DCF9082340EE5996C92"/>
          </w:pPr>
          <w:r w:rsidRPr="00711F0E">
            <w:rPr>
              <w:rStyle w:val="placeholder1Char"/>
              <w:rFonts w:hint="eastAsia"/>
              <w:sz w:val="16"/>
              <w:szCs w:val="16"/>
            </w:rPr>
            <w:t>____</w:t>
          </w:r>
        </w:p>
      </w:docPartBody>
    </w:docPart>
    <w:docPart>
      <w:docPartPr>
        <w:name w:val="EF12CE78DCDB45F4AC737F105B72E7F3"/>
        <w:category>
          <w:name w:val="常规"/>
          <w:gallery w:val="placeholder"/>
        </w:category>
        <w:types>
          <w:type w:val="bbPlcHdr"/>
        </w:types>
        <w:behaviors>
          <w:behavior w:val="content"/>
        </w:behaviors>
        <w:guid w:val="{79762BB7-FD49-4BE8-A219-3DF615D36940}"/>
      </w:docPartPr>
      <w:docPartBody>
        <w:p w:rsidR="00B6056D" w:rsidRDefault="00B6056D" w:rsidP="00B6056D">
          <w:pPr>
            <w:pStyle w:val="EF12CE78DCDB45F4AC737F105B72E7F3"/>
          </w:pPr>
          <w:r w:rsidRPr="00711F0E">
            <w:rPr>
              <w:rStyle w:val="placeholder1Char"/>
              <w:rFonts w:hint="eastAsia"/>
              <w:sz w:val="16"/>
              <w:szCs w:val="16"/>
            </w:rPr>
            <w:t>____</w:t>
          </w:r>
        </w:p>
      </w:docPartBody>
    </w:docPart>
    <w:docPart>
      <w:docPartPr>
        <w:name w:val="3E3999E6F11242CD87BA3467DEEDDB04"/>
        <w:category>
          <w:name w:val="常规"/>
          <w:gallery w:val="placeholder"/>
        </w:category>
        <w:types>
          <w:type w:val="bbPlcHdr"/>
        </w:types>
        <w:behaviors>
          <w:behavior w:val="content"/>
        </w:behaviors>
        <w:guid w:val="{8B7D6367-253C-4061-9950-73320FD41201}"/>
      </w:docPartPr>
      <w:docPartBody>
        <w:p w:rsidR="00B6056D" w:rsidRDefault="00B6056D" w:rsidP="00B6056D">
          <w:pPr>
            <w:pStyle w:val="3E3999E6F11242CD87BA3467DEEDDB04"/>
          </w:pPr>
          <w:r w:rsidRPr="00711F0E">
            <w:rPr>
              <w:rStyle w:val="placeholder1Char"/>
              <w:rFonts w:hint="eastAsia"/>
              <w:sz w:val="16"/>
              <w:szCs w:val="16"/>
            </w:rPr>
            <w:t>____</w:t>
          </w:r>
        </w:p>
      </w:docPartBody>
    </w:docPart>
    <w:docPart>
      <w:docPartPr>
        <w:name w:val="BFA239E879FF4F918BA6FEF98050AC87"/>
        <w:category>
          <w:name w:val="常规"/>
          <w:gallery w:val="placeholder"/>
        </w:category>
        <w:types>
          <w:type w:val="bbPlcHdr"/>
        </w:types>
        <w:behaviors>
          <w:behavior w:val="content"/>
        </w:behaviors>
        <w:guid w:val="{388FD3C5-1072-411C-B004-B918D50D3BD8}"/>
      </w:docPartPr>
      <w:docPartBody>
        <w:p w:rsidR="00B6056D" w:rsidRDefault="00B6056D" w:rsidP="00B6056D">
          <w:pPr>
            <w:pStyle w:val="BFA239E879FF4F918BA6FEF98050AC87"/>
          </w:pPr>
          <w:r w:rsidRPr="00711F0E">
            <w:rPr>
              <w:rStyle w:val="placeholder1Char"/>
              <w:rFonts w:hint="eastAsia"/>
              <w:sz w:val="16"/>
              <w:szCs w:val="16"/>
            </w:rPr>
            <w:t>____</w:t>
          </w:r>
        </w:p>
      </w:docPartBody>
    </w:docPart>
    <w:docPart>
      <w:docPartPr>
        <w:name w:val="7C6D49957A23410D888993084EE99F07"/>
        <w:category>
          <w:name w:val="常规"/>
          <w:gallery w:val="placeholder"/>
        </w:category>
        <w:types>
          <w:type w:val="bbPlcHdr"/>
        </w:types>
        <w:behaviors>
          <w:behavior w:val="content"/>
        </w:behaviors>
        <w:guid w:val="{34BA60C9-5C56-4633-B8A6-AE6F39E35EFC}"/>
      </w:docPartPr>
      <w:docPartBody>
        <w:p w:rsidR="00B6056D" w:rsidRDefault="00B6056D" w:rsidP="00B6056D">
          <w:pPr>
            <w:pStyle w:val="7C6D49957A23410D888993084EE99F07"/>
          </w:pPr>
          <w:r w:rsidRPr="00711F0E">
            <w:rPr>
              <w:rStyle w:val="placeholder1Char"/>
              <w:rFonts w:hint="eastAsia"/>
              <w:sz w:val="16"/>
              <w:szCs w:val="16"/>
            </w:rPr>
            <w:t>____</w:t>
          </w:r>
        </w:p>
      </w:docPartBody>
    </w:docPart>
    <w:docPart>
      <w:docPartPr>
        <w:name w:val="4FADAB7F9E3D44B58B3756B935230CBA"/>
        <w:category>
          <w:name w:val="常规"/>
          <w:gallery w:val="placeholder"/>
        </w:category>
        <w:types>
          <w:type w:val="bbPlcHdr"/>
        </w:types>
        <w:behaviors>
          <w:behavior w:val="content"/>
        </w:behaviors>
        <w:guid w:val="{B911C8CA-B1EA-41C5-83DA-8417835B2806}"/>
      </w:docPartPr>
      <w:docPartBody>
        <w:p w:rsidR="00B6056D" w:rsidRDefault="00B6056D" w:rsidP="00B6056D">
          <w:pPr>
            <w:pStyle w:val="4FADAB7F9E3D44B58B3756B935230CBA"/>
          </w:pPr>
          <w:r w:rsidRPr="00711F0E">
            <w:rPr>
              <w:rStyle w:val="placeholder1Char"/>
              <w:rFonts w:hint="eastAsia"/>
              <w:sz w:val="16"/>
              <w:szCs w:val="16"/>
            </w:rPr>
            <w:t>____</w:t>
          </w:r>
        </w:p>
      </w:docPartBody>
    </w:docPart>
    <w:docPart>
      <w:docPartPr>
        <w:name w:val="1F2FA331234041A1824FEC1751A40C28"/>
        <w:category>
          <w:name w:val="常规"/>
          <w:gallery w:val="placeholder"/>
        </w:category>
        <w:types>
          <w:type w:val="bbPlcHdr"/>
        </w:types>
        <w:behaviors>
          <w:behavior w:val="content"/>
        </w:behaviors>
        <w:guid w:val="{B3F6C0DD-4781-4566-8D99-D37C46190318}"/>
      </w:docPartPr>
      <w:docPartBody>
        <w:p w:rsidR="00B6056D" w:rsidRDefault="00B6056D" w:rsidP="00B6056D">
          <w:pPr>
            <w:pStyle w:val="1F2FA331234041A1824FEC1751A40C28"/>
          </w:pPr>
          <w:r w:rsidRPr="00711F0E">
            <w:rPr>
              <w:rStyle w:val="placeholder1Char"/>
              <w:rFonts w:hint="eastAsia"/>
              <w:sz w:val="16"/>
              <w:szCs w:val="16"/>
            </w:rPr>
            <w:t>____</w:t>
          </w:r>
        </w:p>
      </w:docPartBody>
    </w:docPart>
    <w:docPart>
      <w:docPartPr>
        <w:name w:val="FE69172C6CD14AD3AAE11D715CC005BC"/>
        <w:category>
          <w:name w:val="常规"/>
          <w:gallery w:val="placeholder"/>
        </w:category>
        <w:types>
          <w:type w:val="bbPlcHdr"/>
        </w:types>
        <w:behaviors>
          <w:behavior w:val="content"/>
        </w:behaviors>
        <w:guid w:val="{8365F363-F83A-4B85-8F88-B379DEBF1D90}"/>
      </w:docPartPr>
      <w:docPartBody>
        <w:p w:rsidR="00B6056D" w:rsidRDefault="00B6056D" w:rsidP="00B6056D">
          <w:pPr>
            <w:pStyle w:val="FE69172C6CD14AD3AAE11D715CC005BC"/>
          </w:pPr>
          <w:r w:rsidRPr="00711F0E">
            <w:rPr>
              <w:rStyle w:val="placeholder1Char"/>
              <w:rFonts w:hint="eastAsia"/>
              <w:sz w:val="16"/>
              <w:szCs w:val="16"/>
            </w:rPr>
            <w:t>____</w:t>
          </w:r>
        </w:p>
      </w:docPartBody>
    </w:docPart>
    <w:docPart>
      <w:docPartPr>
        <w:name w:val="E5F7AFD58917465796AE1492409131EB"/>
        <w:category>
          <w:name w:val="常规"/>
          <w:gallery w:val="placeholder"/>
        </w:category>
        <w:types>
          <w:type w:val="bbPlcHdr"/>
        </w:types>
        <w:behaviors>
          <w:behavior w:val="content"/>
        </w:behaviors>
        <w:guid w:val="{B2E5726E-F78B-47F9-A2F7-D34C688E9B10}"/>
      </w:docPartPr>
      <w:docPartBody>
        <w:p w:rsidR="00B6056D" w:rsidRDefault="00B6056D" w:rsidP="00B6056D">
          <w:pPr>
            <w:pStyle w:val="E5F7AFD58917465796AE1492409131EB"/>
          </w:pPr>
          <w:r w:rsidRPr="00711F0E">
            <w:rPr>
              <w:rStyle w:val="placeholder1Char"/>
              <w:rFonts w:hint="eastAsia"/>
              <w:sz w:val="16"/>
              <w:szCs w:val="16"/>
            </w:rPr>
            <w:t>____</w:t>
          </w:r>
        </w:p>
      </w:docPartBody>
    </w:docPart>
    <w:docPart>
      <w:docPartPr>
        <w:name w:val="1B3255AF228C4F20A4CF0E765E0B7973"/>
        <w:category>
          <w:name w:val="常规"/>
          <w:gallery w:val="placeholder"/>
        </w:category>
        <w:types>
          <w:type w:val="bbPlcHdr"/>
        </w:types>
        <w:behaviors>
          <w:behavior w:val="content"/>
        </w:behaviors>
        <w:guid w:val="{346C0340-B01B-4EB5-8114-02FFBB2306FC}"/>
      </w:docPartPr>
      <w:docPartBody>
        <w:p w:rsidR="00B6056D" w:rsidRDefault="00B6056D" w:rsidP="00B6056D">
          <w:pPr>
            <w:pStyle w:val="1B3255AF228C4F20A4CF0E765E0B7973"/>
          </w:pPr>
          <w:r w:rsidRPr="00711F0E">
            <w:rPr>
              <w:rStyle w:val="placeholder1Char"/>
              <w:rFonts w:hint="eastAsia"/>
              <w:sz w:val="16"/>
              <w:szCs w:val="16"/>
            </w:rPr>
            <w:t>____</w:t>
          </w:r>
        </w:p>
      </w:docPartBody>
    </w:docPart>
    <w:docPart>
      <w:docPartPr>
        <w:name w:val="7FE6B58DE27F42BBB23B4C3433E0D104"/>
        <w:category>
          <w:name w:val="常规"/>
          <w:gallery w:val="placeholder"/>
        </w:category>
        <w:types>
          <w:type w:val="bbPlcHdr"/>
        </w:types>
        <w:behaviors>
          <w:behavior w:val="content"/>
        </w:behaviors>
        <w:guid w:val="{0E703935-95AB-47C1-BAD0-7327FBC9A846}"/>
      </w:docPartPr>
      <w:docPartBody>
        <w:p w:rsidR="00B6056D" w:rsidRDefault="00B6056D" w:rsidP="00B6056D">
          <w:pPr>
            <w:pStyle w:val="7FE6B58DE27F42BBB23B4C3433E0D104"/>
          </w:pPr>
          <w:r w:rsidRPr="00711F0E">
            <w:rPr>
              <w:rStyle w:val="placeholder1Char"/>
              <w:rFonts w:hint="eastAsia"/>
              <w:sz w:val="16"/>
              <w:szCs w:val="16"/>
            </w:rPr>
            <w:t>____</w:t>
          </w:r>
        </w:p>
      </w:docPartBody>
    </w:docPart>
    <w:docPart>
      <w:docPartPr>
        <w:name w:val="716C46A2A94E47759D4DD3C0A70B964C"/>
        <w:category>
          <w:name w:val="常规"/>
          <w:gallery w:val="placeholder"/>
        </w:category>
        <w:types>
          <w:type w:val="bbPlcHdr"/>
        </w:types>
        <w:behaviors>
          <w:behavior w:val="content"/>
        </w:behaviors>
        <w:guid w:val="{451CD542-003B-4B24-80B5-424E21DB2B7B}"/>
      </w:docPartPr>
      <w:docPartBody>
        <w:p w:rsidR="00B6056D" w:rsidRDefault="00B6056D" w:rsidP="00B6056D">
          <w:pPr>
            <w:pStyle w:val="716C46A2A94E47759D4DD3C0A70B964C"/>
          </w:pPr>
          <w:r w:rsidRPr="00711F0E">
            <w:rPr>
              <w:rStyle w:val="placeholder1Char"/>
              <w:rFonts w:hint="eastAsia"/>
              <w:sz w:val="16"/>
              <w:szCs w:val="16"/>
            </w:rPr>
            <w:t>____</w:t>
          </w:r>
        </w:p>
      </w:docPartBody>
    </w:docPart>
    <w:docPart>
      <w:docPartPr>
        <w:name w:val="B71BD407FA5E4123AF3D2DE644483BDE"/>
        <w:category>
          <w:name w:val="常规"/>
          <w:gallery w:val="placeholder"/>
        </w:category>
        <w:types>
          <w:type w:val="bbPlcHdr"/>
        </w:types>
        <w:behaviors>
          <w:behavior w:val="content"/>
        </w:behaviors>
        <w:guid w:val="{71BAFA97-E8FB-48EE-8FBC-D18E9474D3DB}"/>
      </w:docPartPr>
      <w:docPartBody>
        <w:p w:rsidR="00B6056D" w:rsidRDefault="00B6056D" w:rsidP="00B6056D">
          <w:pPr>
            <w:pStyle w:val="B71BD407FA5E4123AF3D2DE644483BDE"/>
          </w:pPr>
          <w:r w:rsidRPr="00711F0E">
            <w:rPr>
              <w:rStyle w:val="placeholder1Char"/>
              <w:rFonts w:hint="eastAsia"/>
              <w:sz w:val="16"/>
              <w:szCs w:val="16"/>
            </w:rPr>
            <w:t>____</w:t>
          </w:r>
        </w:p>
      </w:docPartBody>
    </w:docPart>
    <w:docPart>
      <w:docPartPr>
        <w:name w:val="BA29415C63844F45A40978223FED75D1"/>
        <w:category>
          <w:name w:val="常规"/>
          <w:gallery w:val="placeholder"/>
        </w:category>
        <w:types>
          <w:type w:val="bbPlcHdr"/>
        </w:types>
        <w:behaviors>
          <w:behavior w:val="content"/>
        </w:behaviors>
        <w:guid w:val="{27F69F0B-5252-4FCC-917B-C5DC2BA7CD10}"/>
      </w:docPartPr>
      <w:docPartBody>
        <w:p w:rsidR="00B6056D" w:rsidRDefault="00B6056D" w:rsidP="00B6056D">
          <w:pPr>
            <w:pStyle w:val="BA29415C63844F45A40978223FED75D1"/>
          </w:pPr>
          <w:r w:rsidRPr="00711F0E">
            <w:rPr>
              <w:rStyle w:val="placeholder1Char"/>
              <w:rFonts w:hint="eastAsia"/>
              <w:sz w:val="16"/>
              <w:szCs w:val="16"/>
            </w:rPr>
            <w:t>____</w:t>
          </w:r>
        </w:p>
      </w:docPartBody>
    </w:docPart>
    <w:docPart>
      <w:docPartPr>
        <w:name w:val="2F7611995E3E4AFB9FD8D4526F6004F9"/>
        <w:category>
          <w:name w:val="常规"/>
          <w:gallery w:val="placeholder"/>
        </w:category>
        <w:types>
          <w:type w:val="bbPlcHdr"/>
        </w:types>
        <w:behaviors>
          <w:behavior w:val="content"/>
        </w:behaviors>
        <w:guid w:val="{E892925C-970E-49AE-BDF2-9FC7F69C1A92}"/>
      </w:docPartPr>
      <w:docPartBody>
        <w:p w:rsidR="00B6056D" w:rsidRDefault="00B6056D" w:rsidP="00B6056D">
          <w:pPr>
            <w:pStyle w:val="2F7611995E3E4AFB9FD8D4526F6004F9"/>
          </w:pPr>
          <w:r w:rsidRPr="00711F0E">
            <w:rPr>
              <w:rStyle w:val="placeholder1Char"/>
              <w:rFonts w:hint="eastAsia"/>
              <w:sz w:val="16"/>
              <w:szCs w:val="16"/>
            </w:rPr>
            <w:t>____</w:t>
          </w:r>
        </w:p>
      </w:docPartBody>
    </w:docPart>
    <w:docPart>
      <w:docPartPr>
        <w:name w:val="764D739FAEE343F489C49787C335E7B3"/>
        <w:category>
          <w:name w:val="常规"/>
          <w:gallery w:val="placeholder"/>
        </w:category>
        <w:types>
          <w:type w:val="bbPlcHdr"/>
        </w:types>
        <w:behaviors>
          <w:behavior w:val="content"/>
        </w:behaviors>
        <w:guid w:val="{3FB389DF-5022-4212-A2C5-712438018BE3}"/>
      </w:docPartPr>
      <w:docPartBody>
        <w:p w:rsidR="00B6056D" w:rsidRDefault="00B6056D" w:rsidP="00B6056D">
          <w:pPr>
            <w:pStyle w:val="764D739FAEE343F489C49787C335E7B3"/>
          </w:pPr>
          <w:r w:rsidRPr="00711F0E">
            <w:rPr>
              <w:rStyle w:val="placeholder1Char"/>
              <w:rFonts w:hint="eastAsia"/>
              <w:sz w:val="16"/>
              <w:szCs w:val="16"/>
            </w:rPr>
            <w:t>____</w:t>
          </w:r>
        </w:p>
      </w:docPartBody>
    </w:docPart>
    <w:docPart>
      <w:docPartPr>
        <w:name w:val="11AAFF2AD4AE4872BFB0D3B16C1F89F7"/>
        <w:category>
          <w:name w:val="常规"/>
          <w:gallery w:val="placeholder"/>
        </w:category>
        <w:types>
          <w:type w:val="bbPlcHdr"/>
        </w:types>
        <w:behaviors>
          <w:behavior w:val="content"/>
        </w:behaviors>
        <w:guid w:val="{E881A8FB-D0B2-428C-828E-0B7176E70E77}"/>
      </w:docPartPr>
      <w:docPartBody>
        <w:p w:rsidR="00B6056D" w:rsidRDefault="00B6056D" w:rsidP="00B6056D">
          <w:pPr>
            <w:pStyle w:val="11AAFF2AD4AE4872BFB0D3B16C1F89F7"/>
          </w:pPr>
          <w:r w:rsidRPr="00711F0E">
            <w:rPr>
              <w:rStyle w:val="placeholder1Char"/>
              <w:rFonts w:hint="eastAsia"/>
              <w:sz w:val="16"/>
              <w:szCs w:val="16"/>
            </w:rPr>
            <w:t>____</w:t>
          </w:r>
        </w:p>
      </w:docPartBody>
    </w:docPart>
    <w:docPart>
      <w:docPartPr>
        <w:name w:val="F1CF869B065B4B20ADF2C53A70777A9A"/>
        <w:category>
          <w:name w:val="常规"/>
          <w:gallery w:val="placeholder"/>
        </w:category>
        <w:types>
          <w:type w:val="bbPlcHdr"/>
        </w:types>
        <w:behaviors>
          <w:behavior w:val="content"/>
        </w:behaviors>
        <w:guid w:val="{924A0C83-BA4A-4EB4-B934-3F94D1F4D37D}"/>
      </w:docPartPr>
      <w:docPartBody>
        <w:p w:rsidR="00B6056D" w:rsidRDefault="00B6056D" w:rsidP="00B6056D">
          <w:pPr>
            <w:pStyle w:val="F1CF869B065B4B20ADF2C53A70777A9A"/>
          </w:pPr>
          <w:r w:rsidRPr="00711F0E">
            <w:rPr>
              <w:rStyle w:val="placeholder1Char"/>
              <w:rFonts w:hint="eastAsia"/>
              <w:sz w:val="16"/>
              <w:szCs w:val="16"/>
            </w:rPr>
            <w:t>____</w:t>
          </w:r>
        </w:p>
      </w:docPartBody>
    </w:docPart>
    <w:docPart>
      <w:docPartPr>
        <w:name w:val="BA530C69A10742D7B03562FF42247641"/>
        <w:category>
          <w:name w:val="常规"/>
          <w:gallery w:val="placeholder"/>
        </w:category>
        <w:types>
          <w:type w:val="bbPlcHdr"/>
        </w:types>
        <w:behaviors>
          <w:behavior w:val="content"/>
        </w:behaviors>
        <w:guid w:val="{D288454B-784A-4485-9C8E-505767BA5597}"/>
      </w:docPartPr>
      <w:docPartBody>
        <w:p w:rsidR="00B6056D" w:rsidRDefault="00B6056D" w:rsidP="00B6056D">
          <w:pPr>
            <w:pStyle w:val="BA530C69A10742D7B03562FF42247641"/>
          </w:pPr>
          <w:r w:rsidRPr="00711F0E">
            <w:rPr>
              <w:rStyle w:val="placeholder1Char"/>
              <w:rFonts w:hint="eastAsia"/>
              <w:sz w:val="16"/>
              <w:szCs w:val="16"/>
            </w:rPr>
            <w:t>____</w:t>
          </w:r>
        </w:p>
      </w:docPartBody>
    </w:docPart>
    <w:docPart>
      <w:docPartPr>
        <w:name w:val="159CEF31BF024428B42FE3F608D13272"/>
        <w:category>
          <w:name w:val="常规"/>
          <w:gallery w:val="placeholder"/>
        </w:category>
        <w:types>
          <w:type w:val="bbPlcHdr"/>
        </w:types>
        <w:behaviors>
          <w:behavior w:val="content"/>
        </w:behaviors>
        <w:guid w:val="{97D8202B-A59D-474D-9945-43B9FE63017A}"/>
      </w:docPartPr>
      <w:docPartBody>
        <w:p w:rsidR="00B6056D" w:rsidRDefault="00B6056D" w:rsidP="00B6056D">
          <w:pPr>
            <w:pStyle w:val="159CEF31BF024428B42FE3F608D13272"/>
          </w:pPr>
          <w:r w:rsidRPr="00711F0E">
            <w:rPr>
              <w:rStyle w:val="placeholder1Char"/>
              <w:rFonts w:hint="eastAsia"/>
              <w:sz w:val="16"/>
              <w:szCs w:val="16"/>
            </w:rPr>
            <w:t>____</w:t>
          </w:r>
        </w:p>
      </w:docPartBody>
    </w:docPart>
    <w:docPart>
      <w:docPartPr>
        <w:name w:val="B7E3F089E9394ED3861F3C27EC12D79D"/>
        <w:category>
          <w:name w:val="常规"/>
          <w:gallery w:val="placeholder"/>
        </w:category>
        <w:types>
          <w:type w:val="bbPlcHdr"/>
        </w:types>
        <w:behaviors>
          <w:behavior w:val="content"/>
        </w:behaviors>
        <w:guid w:val="{FC17E9AC-D72B-4652-9108-BC7C3768C4A0}"/>
      </w:docPartPr>
      <w:docPartBody>
        <w:p w:rsidR="00B6056D" w:rsidRDefault="00B6056D" w:rsidP="00B6056D">
          <w:pPr>
            <w:pStyle w:val="B7E3F089E9394ED3861F3C27EC12D79D"/>
          </w:pPr>
          <w:r w:rsidRPr="00711F0E">
            <w:rPr>
              <w:rStyle w:val="placeholder1Char"/>
              <w:rFonts w:hint="eastAsia"/>
              <w:sz w:val="16"/>
              <w:szCs w:val="16"/>
            </w:rPr>
            <w:t>____</w:t>
          </w:r>
        </w:p>
      </w:docPartBody>
    </w:docPart>
    <w:docPart>
      <w:docPartPr>
        <w:name w:val="CDECDD4F24854EE38B4ACFD3210594F7"/>
        <w:category>
          <w:name w:val="常规"/>
          <w:gallery w:val="placeholder"/>
        </w:category>
        <w:types>
          <w:type w:val="bbPlcHdr"/>
        </w:types>
        <w:behaviors>
          <w:behavior w:val="content"/>
        </w:behaviors>
        <w:guid w:val="{2C0B2605-F606-482E-9AE4-BE8F9A2457A4}"/>
      </w:docPartPr>
      <w:docPartBody>
        <w:p w:rsidR="00B6056D" w:rsidRDefault="00B6056D" w:rsidP="00B6056D">
          <w:pPr>
            <w:pStyle w:val="CDECDD4F24854EE38B4ACFD3210594F7"/>
          </w:pPr>
          <w:r w:rsidRPr="00711F0E">
            <w:rPr>
              <w:rStyle w:val="placeholder1Char"/>
              <w:rFonts w:hint="eastAsia"/>
              <w:sz w:val="16"/>
              <w:szCs w:val="16"/>
            </w:rPr>
            <w:t>____</w:t>
          </w:r>
        </w:p>
      </w:docPartBody>
    </w:docPart>
    <w:docPart>
      <w:docPartPr>
        <w:name w:val="4C74D7A05C384DD18E1C55E884830F48"/>
        <w:category>
          <w:name w:val="常规"/>
          <w:gallery w:val="placeholder"/>
        </w:category>
        <w:types>
          <w:type w:val="bbPlcHdr"/>
        </w:types>
        <w:behaviors>
          <w:behavior w:val="content"/>
        </w:behaviors>
        <w:guid w:val="{D1A879F4-95D0-4EF2-ABDC-DEB468E00C42}"/>
      </w:docPartPr>
      <w:docPartBody>
        <w:p w:rsidR="00B6056D" w:rsidRDefault="00B6056D" w:rsidP="00B6056D">
          <w:pPr>
            <w:pStyle w:val="4C74D7A05C384DD18E1C55E884830F48"/>
          </w:pPr>
          <w:r w:rsidRPr="00711F0E">
            <w:rPr>
              <w:rStyle w:val="placeholder1Char"/>
              <w:rFonts w:hint="eastAsia"/>
              <w:sz w:val="16"/>
              <w:szCs w:val="16"/>
            </w:rPr>
            <w:t>____</w:t>
          </w:r>
        </w:p>
      </w:docPartBody>
    </w:docPart>
    <w:docPart>
      <w:docPartPr>
        <w:name w:val="C0FA95C56B0944D2B6F3C9B013F4A1CC"/>
        <w:category>
          <w:name w:val="常规"/>
          <w:gallery w:val="placeholder"/>
        </w:category>
        <w:types>
          <w:type w:val="bbPlcHdr"/>
        </w:types>
        <w:behaviors>
          <w:behavior w:val="content"/>
        </w:behaviors>
        <w:guid w:val="{45F3E677-4C52-4F16-9250-65BEAC7F6C48}"/>
      </w:docPartPr>
      <w:docPartBody>
        <w:p w:rsidR="00B6056D" w:rsidRDefault="00B6056D" w:rsidP="00B6056D">
          <w:pPr>
            <w:pStyle w:val="C0FA95C56B0944D2B6F3C9B013F4A1CC"/>
          </w:pPr>
          <w:r w:rsidRPr="00711F0E">
            <w:rPr>
              <w:rStyle w:val="placeholder1Char"/>
              <w:rFonts w:hint="eastAsia"/>
              <w:sz w:val="16"/>
              <w:szCs w:val="16"/>
            </w:rPr>
            <w:t>____</w:t>
          </w:r>
        </w:p>
      </w:docPartBody>
    </w:docPart>
    <w:docPart>
      <w:docPartPr>
        <w:name w:val="E595ACAB1D87414A99FFDC86F1634592"/>
        <w:category>
          <w:name w:val="常规"/>
          <w:gallery w:val="placeholder"/>
        </w:category>
        <w:types>
          <w:type w:val="bbPlcHdr"/>
        </w:types>
        <w:behaviors>
          <w:behavior w:val="content"/>
        </w:behaviors>
        <w:guid w:val="{CB2ECDAA-59BB-4B3C-9735-5213AB4060ED}"/>
      </w:docPartPr>
      <w:docPartBody>
        <w:p w:rsidR="00B6056D" w:rsidRDefault="00B6056D" w:rsidP="00B6056D">
          <w:pPr>
            <w:pStyle w:val="E595ACAB1D87414A99FFDC86F1634592"/>
          </w:pPr>
          <w:r w:rsidRPr="00711F0E">
            <w:rPr>
              <w:rStyle w:val="placeholder1Char"/>
              <w:rFonts w:hint="eastAsia"/>
              <w:sz w:val="16"/>
              <w:szCs w:val="16"/>
            </w:rPr>
            <w:t>____</w:t>
          </w:r>
        </w:p>
      </w:docPartBody>
    </w:docPart>
    <w:docPart>
      <w:docPartPr>
        <w:name w:val="EA20E20682104EEF8CB6C0E6BB1456D7"/>
        <w:category>
          <w:name w:val="常规"/>
          <w:gallery w:val="placeholder"/>
        </w:category>
        <w:types>
          <w:type w:val="bbPlcHdr"/>
        </w:types>
        <w:behaviors>
          <w:behavior w:val="content"/>
        </w:behaviors>
        <w:guid w:val="{21873CB0-E5BD-433F-8011-C46747734195}"/>
      </w:docPartPr>
      <w:docPartBody>
        <w:p w:rsidR="00B6056D" w:rsidRDefault="00B6056D" w:rsidP="00B6056D">
          <w:pPr>
            <w:pStyle w:val="EA20E20682104EEF8CB6C0E6BB1456D7"/>
          </w:pPr>
          <w:r w:rsidRPr="00711F0E">
            <w:rPr>
              <w:rStyle w:val="placeholder1Char"/>
              <w:rFonts w:hint="eastAsia"/>
              <w:sz w:val="16"/>
              <w:szCs w:val="16"/>
            </w:rPr>
            <w:t>____</w:t>
          </w:r>
        </w:p>
      </w:docPartBody>
    </w:docPart>
    <w:docPart>
      <w:docPartPr>
        <w:name w:val="E33DADC4F172479EBA2F2A639A9D3AE4"/>
        <w:category>
          <w:name w:val="常规"/>
          <w:gallery w:val="placeholder"/>
        </w:category>
        <w:types>
          <w:type w:val="bbPlcHdr"/>
        </w:types>
        <w:behaviors>
          <w:behavior w:val="content"/>
        </w:behaviors>
        <w:guid w:val="{045D033F-8C02-448B-97E5-D7A62D414F2D}"/>
      </w:docPartPr>
      <w:docPartBody>
        <w:p w:rsidR="00B6056D" w:rsidRDefault="00B6056D" w:rsidP="00B6056D">
          <w:pPr>
            <w:pStyle w:val="E33DADC4F172479EBA2F2A639A9D3AE4"/>
          </w:pPr>
          <w:r w:rsidRPr="00711F0E">
            <w:rPr>
              <w:rStyle w:val="placeholder1Char"/>
              <w:rFonts w:hint="eastAsia"/>
              <w:sz w:val="16"/>
              <w:szCs w:val="16"/>
            </w:rPr>
            <w:t>____</w:t>
          </w:r>
        </w:p>
      </w:docPartBody>
    </w:docPart>
    <w:docPart>
      <w:docPartPr>
        <w:name w:val="F1A94D38BFFD4EAEA94776BADDDE82A2"/>
        <w:category>
          <w:name w:val="常规"/>
          <w:gallery w:val="placeholder"/>
        </w:category>
        <w:types>
          <w:type w:val="bbPlcHdr"/>
        </w:types>
        <w:behaviors>
          <w:behavior w:val="content"/>
        </w:behaviors>
        <w:guid w:val="{8B260618-9EED-4ECE-8DFB-606BB3EE4252}"/>
      </w:docPartPr>
      <w:docPartBody>
        <w:p w:rsidR="00B6056D" w:rsidRDefault="00B6056D" w:rsidP="00B6056D">
          <w:pPr>
            <w:pStyle w:val="F1A94D38BFFD4EAEA94776BADDDE82A2"/>
          </w:pPr>
          <w:r w:rsidRPr="00711F0E">
            <w:rPr>
              <w:rStyle w:val="placeholder1Char"/>
              <w:rFonts w:hint="eastAsia"/>
              <w:sz w:val="16"/>
              <w:szCs w:val="16"/>
            </w:rPr>
            <w:t>____</w:t>
          </w:r>
        </w:p>
      </w:docPartBody>
    </w:docPart>
    <w:docPart>
      <w:docPartPr>
        <w:name w:val="4CA628675C3540749D6CA6C536F5CD93"/>
        <w:category>
          <w:name w:val="常规"/>
          <w:gallery w:val="placeholder"/>
        </w:category>
        <w:types>
          <w:type w:val="bbPlcHdr"/>
        </w:types>
        <w:behaviors>
          <w:behavior w:val="content"/>
        </w:behaviors>
        <w:guid w:val="{B93F28BA-59ED-4EEC-B0DC-AFAE27B625D2}"/>
      </w:docPartPr>
      <w:docPartBody>
        <w:p w:rsidR="00B6056D" w:rsidRDefault="00B6056D" w:rsidP="00B6056D">
          <w:pPr>
            <w:pStyle w:val="4CA628675C3540749D6CA6C536F5CD93"/>
          </w:pPr>
          <w:r w:rsidRPr="00711F0E">
            <w:rPr>
              <w:rStyle w:val="placeholder1Char"/>
              <w:rFonts w:hint="eastAsia"/>
              <w:sz w:val="16"/>
              <w:szCs w:val="16"/>
            </w:rPr>
            <w:t>____</w:t>
          </w:r>
        </w:p>
      </w:docPartBody>
    </w:docPart>
    <w:docPart>
      <w:docPartPr>
        <w:name w:val="EC0BF714AA6A42E5BB1D791F6E5043D5"/>
        <w:category>
          <w:name w:val="常规"/>
          <w:gallery w:val="placeholder"/>
        </w:category>
        <w:types>
          <w:type w:val="bbPlcHdr"/>
        </w:types>
        <w:behaviors>
          <w:behavior w:val="content"/>
        </w:behaviors>
        <w:guid w:val="{C53A581E-B3AE-4ED7-BA35-837B5AAB4646}"/>
      </w:docPartPr>
      <w:docPartBody>
        <w:p w:rsidR="00B6056D" w:rsidRDefault="00B6056D" w:rsidP="00B6056D">
          <w:pPr>
            <w:pStyle w:val="EC0BF714AA6A42E5BB1D791F6E5043D5"/>
          </w:pPr>
          <w:r w:rsidRPr="00711F0E">
            <w:rPr>
              <w:rStyle w:val="placeholder1Char"/>
              <w:rFonts w:hint="eastAsia"/>
              <w:sz w:val="16"/>
              <w:szCs w:val="16"/>
            </w:rPr>
            <w:t>____</w:t>
          </w:r>
        </w:p>
      </w:docPartBody>
    </w:docPart>
    <w:docPart>
      <w:docPartPr>
        <w:name w:val="D53EC3DC10DB476BB6F948A906553B9C"/>
        <w:category>
          <w:name w:val="常规"/>
          <w:gallery w:val="placeholder"/>
        </w:category>
        <w:types>
          <w:type w:val="bbPlcHdr"/>
        </w:types>
        <w:behaviors>
          <w:behavior w:val="content"/>
        </w:behaviors>
        <w:guid w:val="{AB347AB9-F801-4C9B-A241-50A59534DE3F}"/>
      </w:docPartPr>
      <w:docPartBody>
        <w:p w:rsidR="00B6056D" w:rsidRDefault="00B6056D" w:rsidP="00B6056D">
          <w:pPr>
            <w:pStyle w:val="D53EC3DC10DB476BB6F948A906553B9C"/>
          </w:pPr>
          <w:r w:rsidRPr="00711F0E">
            <w:rPr>
              <w:rStyle w:val="placeholder1Char"/>
              <w:rFonts w:hint="eastAsia"/>
              <w:sz w:val="16"/>
              <w:szCs w:val="16"/>
            </w:rPr>
            <w:t>____</w:t>
          </w:r>
        </w:p>
      </w:docPartBody>
    </w:docPart>
    <w:docPart>
      <w:docPartPr>
        <w:name w:val="01DD0585299C406B854CBBB21C28E199"/>
        <w:category>
          <w:name w:val="常规"/>
          <w:gallery w:val="placeholder"/>
        </w:category>
        <w:types>
          <w:type w:val="bbPlcHdr"/>
        </w:types>
        <w:behaviors>
          <w:behavior w:val="content"/>
        </w:behaviors>
        <w:guid w:val="{72592E1A-C1AC-49B9-9D8C-E129B4E7D1A7}"/>
      </w:docPartPr>
      <w:docPartBody>
        <w:p w:rsidR="00B6056D" w:rsidRDefault="00B6056D" w:rsidP="00B6056D">
          <w:pPr>
            <w:pStyle w:val="01DD0585299C406B854CBBB21C28E199"/>
          </w:pPr>
          <w:r w:rsidRPr="00711F0E">
            <w:rPr>
              <w:rStyle w:val="placeholder1Char"/>
              <w:rFonts w:hint="eastAsia"/>
              <w:sz w:val="16"/>
              <w:szCs w:val="16"/>
            </w:rPr>
            <w:t>____</w:t>
          </w:r>
        </w:p>
      </w:docPartBody>
    </w:docPart>
    <w:docPart>
      <w:docPartPr>
        <w:name w:val="474482727CA042F0B0D64B3505561B23"/>
        <w:category>
          <w:name w:val="常规"/>
          <w:gallery w:val="placeholder"/>
        </w:category>
        <w:types>
          <w:type w:val="bbPlcHdr"/>
        </w:types>
        <w:behaviors>
          <w:behavior w:val="content"/>
        </w:behaviors>
        <w:guid w:val="{6EB78D40-C2BB-4D98-B55B-5420AAA85182}"/>
      </w:docPartPr>
      <w:docPartBody>
        <w:p w:rsidR="00B6056D" w:rsidRDefault="00B6056D" w:rsidP="00B6056D">
          <w:pPr>
            <w:pStyle w:val="474482727CA042F0B0D64B3505561B23"/>
          </w:pPr>
          <w:r w:rsidRPr="00711F0E">
            <w:rPr>
              <w:rStyle w:val="placeholder1Char"/>
              <w:rFonts w:hint="eastAsia"/>
              <w:sz w:val="16"/>
              <w:szCs w:val="16"/>
            </w:rPr>
            <w:t>____</w:t>
          </w:r>
        </w:p>
      </w:docPartBody>
    </w:docPart>
    <w:docPart>
      <w:docPartPr>
        <w:name w:val="FC8711E914C6435A8E4359180BFC9AB7"/>
        <w:category>
          <w:name w:val="常规"/>
          <w:gallery w:val="placeholder"/>
        </w:category>
        <w:types>
          <w:type w:val="bbPlcHdr"/>
        </w:types>
        <w:behaviors>
          <w:behavior w:val="content"/>
        </w:behaviors>
        <w:guid w:val="{476BBFC5-8159-4F6D-B0A7-A6B1A1489148}"/>
      </w:docPartPr>
      <w:docPartBody>
        <w:p w:rsidR="00B6056D" w:rsidRDefault="00B6056D" w:rsidP="00B6056D">
          <w:pPr>
            <w:pStyle w:val="FC8711E914C6435A8E4359180BFC9AB7"/>
          </w:pPr>
          <w:r w:rsidRPr="00711F0E">
            <w:rPr>
              <w:rStyle w:val="placeholder1Char"/>
              <w:rFonts w:hint="eastAsia"/>
              <w:sz w:val="16"/>
              <w:szCs w:val="16"/>
            </w:rPr>
            <w:t>____</w:t>
          </w:r>
        </w:p>
      </w:docPartBody>
    </w:docPart>
    <w:docPart>
      <w:docPartPr>
        <w:name w:val="AA81ABA7D8474744BF2F1FF39C8C3BA9"/>
        <w:category>
          <w:name w:val="常规"/>
          <w:gallery w:val="placeholder"/>
        </w:category>
        <w:types>
          <w:type w:val="bbPlcHdr"/>
        </w:types>
        <w:behaviors>
          <w:behavior w:val="content"/>
        </w:behaviors>
        <w:guid w:val="{9809661E-39D5-4E84-85F1-F08CAD8F09B8}"/>
      </w:docPartPr>
      <w:docPartBody>
        <w:p w:rsidR="00B6056D" w:rsidRDefault="00B6056D" w:rsidP="00B6056D">
          <w:pPr>
            <w:pStyle w:val="AA81ABA7D8474744BF2F1FF39C8C3BA9"/>
          </w:pPr>
          <w:r w:rsidRPr="00711F0E">
            <w:rPr>
              <w:rStyle w:val="placeholder1Char"/>
              <w:rFonts w:hint="eastAsia"/>
              <w:sz w:val="16"/>
              <w:szCs w:val="16"/>
            </w:rPr>
            <w:t>____</w:t>
          </w:r>
        </w:p>
      </w:docPartBody>
    </w:docPart>
    <w:docPart>
      <w:docPartPr>
        <w:name w:val="30D3A7BADE274AA1BCAA88C8DE2F146E"/>
        <w:category>
          <w:name w:val="常规"/>
          <w:gallery w:val="placeholder"/>
        </w:category>
        <w:types>
          <w:type w:val="bbPlcHdr"/>
        </w:types>
        <w:behaviors>
          <w:behavior w:val="content"/>
        </w:behaviors>
        <w:guid w:val="{0C5F03F7-5255-4E68-92C3-CFF4A9957C01}"/>
      </w:docPartPr>
      <w:docPartBody>
        <w:p w:rsidR="00B6056D" w:rsidRDefault="00B6056D" w:rsidP="00B6056D">
          <w:pPr>
            <w:pStyle w:val="30D3A7BADE274AA1BCAA88C8DE2F146E"/>
          </w:pPr>
          <w:r w:rsidRPr="00711F0E">
            <w:rPr>
              <w:rStyle w:val="placeholder1Char"/>
              <w:rFonts w:hint="eastAsia"/>
              <w:sz w:val="16"/>
              <w:szCs w:val="16"/>
            </w:rPr>
            <w:t>____</w:t>
          </w:r>
        </w:p>
      </w:docPartBody>
    </w:docPart>
    <w:docPart>
      <w:docPartPr>
        <w:name w:val="C0E6F25305B84766BE383108804D3CD8"/>
        <w:category>
          <w:name w:val="常规"/>
          <w:gallery w:val="placeholder"/>
        </w:category>
        <w:types>
          <w:type w:val="bbPlcHdr"/>
        </w:types>
        <w:behaviors>
          <w:behavior w:val="content"/>
        </w:behaviors>
        <w:guid w:val="{06D75F19-EF17-476A-812C-1334126F6E0C}"/>
      </w:docPartPr>
      <w:docPartBody>
        <w:p w:rsidR="00B6056D" w:rsidRDefault="00B6056D" w:rsidP="00B6056D">
          <w:pPr>
            <w:pStyle w:val="C0E6F25305B84766BE383108804D3CD8"/>
          </w:pPr>
          <w:r w:rsidRPr="00711F0E">
            <w:rPr>
              <w:rStyle w:val="placeholder1Char"/>
              <w:rFonts w:hint="eastAsia"/>
              <w:sz w:val="16"/>
              <w:szCs w:val="16"/>
            </w:rPr>
            <w:t>____</w:t>
          </w:r>
        </w:p>
      </w:docPartBody>
    </w:docPart>
    <w:docPart>
      <w:docPartPr>
        <w:name w:val="AF9D01E78FE2496F96292ED6707E41D7"/>
        <w:category>
          <w:name w:val="常规"/>
          <w:gallery w:val="placeholder"/>
        </w:category>
        <w:types>
          <w:type w:val="bbPlcHdr"/>
        </w:types>
        <w:behaviors>
          <w:behavior w:val="content"/>
        </w:behaviors>
        <w:guid w:val="{53ADFC05-8C89-4989-B78C-4B4AD32493B3}"/>
      </w:docPartPr>
      <w:docPartBody>
        <w:p w:rsidR="00B6056D" w:rsidRDefault="00B6056D" w:rsidP="00B6056D">
          <w:pPr>
            <w:pStyle w:val="AF9D01E78FE2496F96292ED6707E41D7"/>
          </w:pPr>
          <w:r w:rsidRPr="00711F0E">
            <w:rPr>
              <w:rStyle w:val="placeholder1Char"/>
              <w:rFonts w:hint="eastAsia"/>
              <w:sz w:val="16"/>
              <w:szCs w:val="16"/>
            </w:rPr>
            <w:t>____</w:t>
          </w:r>
        </w:p>
      </w:docPartBody>
    </w:docPart>
    <w:docPart>
      <w:docPartPr>
        <w:name w:val="048467CF22884547B775CC8FA09392DB"/>
        <w:category>
          <w:name w:val="常规"/>
          <w:gallery w:val="placeholder"/>
        </w:category>
        <w:types>
          <w:type w:val="bbPlcHdr"/>
        </w:types>
        <w:behaviors>
          <w:behavior w:val="content"/>
        </w:behaviors>
        <w:guid w:val="{CF9CFD3F-92FD-4A01-9812-A08A57AC2BA1}"/>
      </w:docPartPr>
      <w:docPartBody>
        <w:p w:rsidR="00B6056D" w:rsidRDefault="00B6056D" w:rsidP="00B6056D">
          <w:pPr>
            <w:pStyle w:val="048467CF22884547B775CC8FA09392DB"/>
          </w:pPr>
          <w:r w:rsidRPr="00711F0E">
            <w:rPr>
              <w:rStyle w:val="placeholder1Char"/>
              <w:rFonts w:hint="eastAsia"/>
              <w:sz w:val="16"/>
              <w:szCs w:val="16"/>
            </w:rPr>
            <w:t>____</w:t>
          </w:r>
        </w:p>
      </w:docPartBody>
    </w:docPart>
    <w:docPart>
      <w:docPartPr>
        <w:name w:val="8F94BDF6876347F88B88ABC0FABA5168"/>
        <w:category>
          <w:name w:val="常规"/>
          <w:gallery w:val="placeholder"/>
        </w:category>
        <w:types>
          <w:type w:val="bbPlcHdr"/>
        </w:types>
        <w:behaviors>
          <w:behavior w:val="content"/>
        </w:behaviors>
        <w:guid w:val="{BBBFCE4A-A3B3-49A0-A965-53CB2A178981}"/>
      </w:docPartPr>
      <w:docPartBody>
        <w:p w:rsidR="00B6056D" w:rsidRDefault="00B6056D" w:rsidP="00B6056D">
          <w:pPr>
            <w:pStyle w:val="8F94BDF6876347F88B88ABC0FABA5168"/>
          </w:pPr>
          <w:r w:rsidRPr="00711F0E">
            <w:rPr>
              <w:rStyle w:val="placeholder1Char"/>
              <w:rFonts w:hint="eastAsia"/>
              <w:sz w:val="16"/>
              <w:szCs w:val="16"/>
            </w:rPr>
            <w:t>____</w:t>
          </w:r>
        </w:p>
      </w:docPartBody>
    </w:docPart>
    <w:docPart>
      <w:docPartPr>
        <w:name w:val="5B0B8034AFEC49618460106154D946C3"/>
        <w:category>
          <w:name w:val="常规"/>
          <w:gallery w:val="placeholder"/>
        </w:category>
        <w:types>
          <w:type w:val="bbPlcHdr"/>
        </w:types>
        <w:behaviors>
          <w:behavior w:val="content"/>
        </w:behaviors>
        <w:guid w:val="{645ED78A-BE0E-4904-BD56-9FD01924D8E5}"/>
      </w:docPartPr>
      <w:docPartBody>
        <w:p w:rsidR="00B6056D" w:rsidRDefault="00B6056D" w:rsidP="00B6056D">
          <w:pPr>
            <w:pStyle w:val="5B0B8034AFEC49618460106154D946C3"/>
          </w:pPr>
          <w:r w:rsidRPr="00711F0E">
            <w:rPr>
              <w:rStyle w:val="placeholder1Char"/>
              <w:rFonts w:hint="eastAsia"/>
              <w:sz w:val="16"/>
              <w:szCs w:val="16"/>
            </w:rPr>
            <w:t>____</w:t>
          </w:r>
        </w:p>
      </w:docPartBody>
    </w:docPart>
    <w:docPart>
      <w:docPartPr>
        <w:name w:val="DB83AF1097094A1FA56A794F2C6801FD"/>
        <w:category>
          <w:name w:val="常规"/>
          <w:gallery w:val="placeholder"/>
        </w:category>
        <w:types>
          <w:type w:val="bbPlcHdr"/>
        </w:types>
        <w:behaviors>
          <w:behavior w:val="content"/>
        </w:behaviors>
        <w:guid w:val="{18AEF0FC-2B20-4663-A38B-F3153FBC5B2D}"/>
      </w:docPartPr>
      <w:docPartBody>
        <w:p w:rsidR="00B6056D" w:rsidRDefault="00B6056D" w:rsidP="00B6056D">
          <w:pPr>
            <w:pStyle w:val="DB83AF1097094A1FA56A794F2C6801FD"/>
          </w:pPr>
          <w:r w:rsidRPr="00711F0E">
            <w:rPr>
              <w:rStyle w:val="placeholder1Char"/>
              <w:rFonts w:hint="eastAsia"/>
              <w:sz w:val="16"/>
              <w:szCs w:val="16"/>
            </w:rPr>
            <w:t>____</w:t>
          </w:r>
        </w:p>
      </w:docPartBody>
    </w:docPart>
    <w:docPart>
      <w:docPartPr>
        <w:name w:val="557983FBD7CB45BC86ECDDB1A00C22BE"/>
        <w:category>
          <w:name w:val="常规"/>
          <w:gallery w:val="placeholder"/>
        </w:category>
        <w:types>
          <w:type w:val="bbPlcHdr"/>
        </w:types>
        <w:behaviors>
          <w:behavior w:val="content"/>
        </w:behaviors>
        <w:guid w:val="{2551C122-FDE7-4B23-8D0F-21EA2825CF6A}"/>
      </w:docPartPr>
      <w:docPartBody>
        <w:p w:rsidR="00B6056D" w:rsidRDefault="00B6056D" w:rsidP="00B6056D">
          <w:pPr>
            <w:pStyle w:val="557983FBD7CB45BC86ECDDB1A00C22BE"/>
          </w:pPr>
          <w:r w:rsidRPr="00711F0E">
            <w:rPr>
              <w:rStyle w:val="placeholder1Char"/>
              <w:rFonts w:hint="eastAsia"/>
              <w:sz w:val="16"/>
              <w:szCs w:val="16"/>
            </w:rPr>
            <w:t>____</w:t>
          </w:r>
        </w:p>
      </w:docPartBody>
    </w:docPart>
    <w:docPart>
      <w:docPartPr>
        <w:name w:val="0537D58EF59D453E8D875D4DF8DBF6E1"/>
        <w:category>
          <w:name w:val="常规"/>
          <w:gallery w:val="placeholder"/>
        </w:category>
        <w:types>
          <w:type w:val="bbPlcHdr"/>
        </w:types>
        <w:behaviors>
          <w:behavior w:val="content"/>
        </w:behaviors>
        <w:guid w:val="{5871F12C-4172-487C-BFED-008549CA880A}"/>
      </w:docPartPr>
      <w:docPartBody>
        <w:p w:rsidR="00B6056D" w:rsidRDefault="00B6056D" w:rsidP="00B6056D">
          <w:pPr>
            <w:pStyle w:val="0537D58EF59D453E8D875D4DF8DBF6E1"/>
          </w:pPr>
          <w:r w:rsidRPr="00711F0E">
            <w:rPr>
              <w:rStyle w:val="placeholder1Char"/>
              <w:rFonts w:hint="eastAsia"/>
              <w:sz w:val="16"/>
              <w:szCs w:val="16"/>
            </w:rPr>
            <w:t>____</w:t>
          </w:r>
        </w:p>
      </w:docPartBody>
    </w:docPart>
    <w:docPart>
      <w:docPartPr>
        <w:name w:val="D7084EC1279046FAB65693B75763AEF7"/>
        <w:category>
          <w:name w:val="常规"/>
          <w:gallery w:val="placeholder"/>
        </w:category>
        <w:types>
          <w:type w:val="bbPlcHdr"/>
        </w:types>
        <w:behaviors>
          <w:behavior w:val="content"/>
        </w:behaviors>
        <w:guid w:val="{1717E716-84A1-4D4D-A3D8-08C5002ED4D5}"/>
      </w:docPartPr>
      <w:docPartBody>
        <w:p w:rsidR="00B6056D" w:rsidRDefault="00B6056D" w:rsidP="00B6056D">
          <w:pPr>
            <w:pStyle w:val="D7084EC1279046FAB65693B75763AEF7"/>
          </w:pPr>
          <w:r w:rsidRPr="00711F0E">
            <w:rPr>
              <w:rStyle w:val="placeholder1Char"/>
              <w:rFonts w:hint="eastAsia"/>
              <w:sz w:val="16"/>
              <w:szCs w:val="16"/>
            </w:rPr>
            <w:t>____</w:t>
          </w:r>
        </w:p>
      </w:docPartBody>
    </w:docPart>
    <w:docPart>
      <w:docPartPr>
        <w:name w:val="52D0BC4A0B6F45AF962FEB36FD2771F4"/>
        <w:category>
          <w:name w:val="常规"/>
          <w:gallery w:val="placeholder"/>
        </w:category>
        <w:types>
          <w:type w:val="bbPlcHdr"/>
        </w:types>
        <w:behaviors>
          <w:behavior w:val="content"/>
        </w:behaviors>
        <w:guid w:val="{7FDBC39E-BB72-479B-B6FE-58678138BF39}"/>
      </w:docPartPr>
      <w:docPartBody>
        <w:p w:rsidR="00B6056D" w:rsidRDefault="00B6056D" w:rsidP="00B6056D">
          <w:pPr>
            <w:pStyle w:val="52D0BC4A0B6F45AF962FEB36FD2771F4"/>
          </w:pPr>
          <w:r w:rsidRPr="00711F0E">
            <w:rPr>
              <w:rStyle w:val="placeholder1Char"/>
              <w:rFonts w:hint="eastAsia"/>
              <w:sz w:val="16"/>
              <w:szCs w:val="16"/>
            </w:rPr>
            <w:t>____</w:t>
          </w:r>
        </w:p>
      </w:docPartBody>
    </w:docPart>
    <w:docPart>
      <w:docPartPr>
        <w:name w:val="B18B7A1E41D34CED8D51B3C913CF7CFB"/>
        <w:category>
          <w:name w:val="常规"/>
          <w:gallery w:val="placeholder"/>
        </w:category>
        <w:types>
          <w:type w:val="bbPlcHdr"/>
        </w:types>
        <w:behaviors>
          <w:behavior w:val="content"/>
        </w:behaviors>
        <w:guid w:val="{E3C4FCB5-0F33-480C-AABF-C1A259D8CF79}"/>
      </w:docPartPr>
      <w:docPartBody>
        <w:p w:rsidR="00B6056D" w:rsidRDefault="00B6056D" w:rsidP="00B6056D">
          <w:pPr>
            <w:pStyle w:val="B18B7A1E41D34CED8D51B3C913CF7CFB"/>
          </w:pPr>
          <w:r w:rsidRPr="00711F0E">
            <w:rPr>
              <w:rStyle w:val="placeholder1Char"/>
              <w:rFonts w:hint="eastAsia"/>
              <w:sz w:val="16"/>
              <w:szCs w:val="16"/>
            </w:rPr>
            <w:t>____</w:t>
          </w:r>
        </w:p>
      </w:docPartBody>
    </w:docPart>
    <w:docPart>
      <w:docPartPr>
        <w:name w:val="F626469FEFEA45258E34743057CA6595"/>
        <w:category>
          <w:name w:val="常规"/>
          <w:gallery w:val="placeholder"/>
        </w:category>
        <w:types>
          <w:type w:val="bbPlcHdr"/>
        </w:types>
        <w:behaviors>
          <w:behavior w:val="content"/>
        </w:behaviors>
        <w:guid w:val="{D35460B2-3A01-4C80-8263-9D1ECD9EC42A}"/>
      </w:docPartPr>
      <w:docPartBody>
        <w:p w:rsidR="00B6056D" w:rsidRDefault="00B6056D" w:rsidP="00B6056D">
          <w:pPr>
            <w:pStyle w:val="F626469FEFEA45258E34743057CA6595"/>
          </w:pPr>
          <w:r w:rsidRPr="00711F0E">
            <w:rPr>
              <w:rStyle w:val="placeholder1Char"/>
              <w:rFonts w:hint="eastAsia"/>
              <w:sz w:val="16"/>
              <w:szCs w:val="16"/>
            </w:rPr>
            <w:t>____</w:t>
          </w:r>
        </w:p>
      </w:docPartBody>
    </w:docPart>
    <w:docPart>
      <w:docPartPr>
        <w:name w:val="64F12681FB744600AE0107CB00B4BC1D"/>
        <w:category>
          <w:name w:val="常规"/>
          <w:gallery w:val="placeholder"/>
        </w:category>
        <w:types>
          <w:type w:val="bbPlcHdr"/>
        </w:types>
        <w:behaviors>
          <w:behavior w:val="content"/>
        </w:behaviors>
        <w:guid w:val="{E8168672-E9B4-4AF6-A6E5-C28019268C42}"/>
      </w:docPartPr>
      <w:docPartBody>
        <w:p w:rsidR="00B6056D" w:rsidRDefault="00B6056D" w:rsidP="00B6056D">
          <w:pPr>
            <w:pStyle w:val="64F12681FB744600AE0107CB00B4BC1D"/>
          </w:pPr>
          <w:r w:rsidRPr="00711F0E">
            <w:rPr>
              <w:rStyle w:val="placeholder1Char"/>
              <w:rFonts w:hint="eastAsia"/>
              <w:sz w:val="16"/>
              <w:szCs w:val="16"/>
            </w:rPr>
            <w:t>____</w:t>
          </w:r>
        </w:p>
      </w:docPartBody>
    </w:docPart>
    <w:docPart>
      <w:docPartPr>
        <w:name w:val="FE38FAEB897D402D8B6F8C74CB1BAFAD"/>
        <w:category>
          <w:name w:val="常规"/>
          <w:gallery w:val="placeholder"/>
        </w:category>
        <w:types>
          <w:type w:val="bbPlcHdr"/>
        </w:types>
        <w:behaviors>
          <w:behavior w:val="content"/>
        </w:behaviors>
        <w:guid w:val="{07284771-7D07-4F97-80FB-A6D099E2F377}"/>
      </w:docPartPr>
      <w:docPartBody>
        <w:p w:rsidR="00B6056D" w:rsidRDefault="00B6056D" w:rsidP="00B6056D">
          <w:pPr>
            <w:pStyle w:val="FE38FAEB897D402D8B6F8C74CB1BAFAD"/>
          </w:pPr>
          <w:r w:rsidRPr="00711F0E">
            <w:rPr>
              <w:rStyle w:val="placeholder1Char"/>
              <w:rFonts w:hint="eastAsia"/>
              <w:sz w:val="16"/>
              <w:szCs w:val="16"/>
            </w:rPr>
            <w:t>____</w:t>
          </w:r>
        </w:p>
      </w:docPartBody>
    </w:docPart>
    <w:docPart>
      <w:docPartPr>
        <w:name w:val="03A8F1FE7FBE40508BAE7FD5A545C12A"/>
        <w:category>
          <w:name w:val="常规"/>
          <w:gallery w:val="placeholder"/>
        </w:category>
        <w:types>
          <w:type w:val="bbPlcHdr"/>
        </w:types>
        <w:behaviors>
          <w:behavior w:val="content"/>
        </w:behaviors>
        <w:guid w:val="{9C606AA5-F143-4909-90B0-F7BF175BE64B}"/>
      </w:docPartPr>
      <w:docPartBody>
        <w:p w:rsidR="00B6056D" w:rsidRDefault="00B6056D" w:rsidP="00B6056D">
          <w:pPr>
            <w:pStyle w:val="03A8F1FE7FBE40508BAE7FD5A545C12A"/>
          </w:pPr>
          <w:r w:rsidRPr="00711F0E">
            <w:rPr>
              <w:rStyle w:val="placeholder1Char"/>
              <w:rFonts w:hint="eastAsia"/>
              <w:sz w:val="16"/>
              <w:szCs w:val="16"/>
            </w:rPr>
            <w:t>____</w:t>
          </w:r>
        </w:p>
      </w:docPartBody>
    </w:docPart>
    <w:docPart>
      <w:docPartPr>
        <w:name w:val="F39018CEBCCA4D388D27C5D8ED075293"/>
        <w:category>
          <w:name w:val="常规"/>
          <w:gallery w:val="placeholder"/>
        </w:category>
        <w:types>
          <w:type w:val="bbPlcHdr"/>
        </w:types>
        <w:behaviors>
          <w:behavior w:val="content"/>
        </w:behaviors>
        <w:guid w:val="{99F993D4-21F7-40EB-A98A-3763FD87C596}"/>
      </w:docPartPr>
      <w:docPartBody>
        <w:p w:rsidR="00B6056D" w:rsidRDefault="00B6056D" w:rsidP="00B6056D">
          <w:pPr>
            <w:pStyle w:val="F39018CEBCCA4D388D27C5D8ED075293"/>
          </w:pPr>
          <w:r w:rsidRPr="00711F0E">
            <w:rPr>
              <w:rStyle w:val="placeholder1Char"/>
              <w:rFonts w:hint="eastAsia"/>
              <w:sz w:val="16"/>
              <w:szCs w:val="16"/>
            </w:rPr>
            <w:t>____</w:t>
          </w:r>
        </w:p>
      </w:docPartBody>
    </w:docPart>
    <w:docPart>
      <w:docPartPr>
        <w:name w:val="77FFC47C1A484AEFBEB1F2F26BF6453E"/>
        <w:category>
          <w:name w:val="常规"/>
          <w:gallery w:val="placeholder"/>
        </w:category>
        <w:types>
          <w:type w:val="bbPlcHdr"/>
        </w:types>
        <w:behaviors>
          <w:behavior w:val="content"/>
        </w:behaviors>
        <w:guid w:val="{BEC47FB1-FF40-4D98-B8A3-F22567EDDBF3}"/>
      </w:docPartPr>
      <w:docPartBody>
        <w:p w:rsidR="00B6056D" w:rsidRDefault="00B6056D" w:rsidP="00B6056D">
          <w:pPr>
            <w:pStyle w:val="77FFC47C1A484AEFBEB1F2F26BF6453E"/>
          </w:pPr>
          <w:r w:rsidRPr="00711F0E">
            <w:rPr>
              <w:rStyle w:val="placeholder1Char"/>
              <w:rFonts w:hint="eastAsia"/>
              <w:sz w:val="16"/>
              <w:szCs w:val="16"/>
            </w:rPr>
            <w:t>____</w:t>
          </w:r>
        </w:p>
      </w:docPartBody>
    </w:docPart>
    <w:docPart>
      <w:docPartPr>
        <w:name w:val="9F2B70546A894ACB81593C7EE9175FDD"/>
        <w:category>
          <w:name w:val="常规"/>
          <w:gallery w:val="placeholder"/>
        </w:category>
        <w:types>
          <w:type w:val="bbPlcHdr"/>
        </w:types>
        <w:behaviors>
          <w:behavior w:val="content"/>
        </w:behaviors>
        <w:guid w:val="{84C1151F-E863-46EB-9B9F-1BAFA47C9037}"/>
      </w:docPartPr>
      <w:docPartBody>
        <w:p w:rsidR="00B6056D" w:rsidRDefault="00B6056D" w:rsidP="00B6056D">
          <w:pPr>
            <w:pStyle w:val="9F2B70546A894ACB81593C7EE9175FDD"/>
          </w:pPr>
          <w:r w:rsidRPr="00711F0E">
            <w:rPr>
              <w:rStyle w:val="placeholder1Char"/>
              <w:rFonts w:hint="eastAsia"/>
              <w:sz w:val="16"/>
              <w:szCs w:val="16"/>
            </w:rPr>
            <w:t>____</w:t>
          </w:r>
        </w:p>
      </w:docPartBody>
    </w:docPart>
    <w:docPart>
      <w:docPartPr>
        <w:name w:val="ECCB251C1F2445EAB143A5F12686559C"/>
        <w:category>
          <w:name w:val="常规"/>
          <w:gallery w:val="placeholder"/>
        </w:category>
        <w:types>
          <w:type w:val="bbPlcHdr"/>
        </w:types>
        <w:behaviors>
          <w:behavior w:val="content"/>
        </w:behaviors>
        <w:guid w:val="{7B13FFD5-F2FC-4B42-BBEE-5D59C23CCD2F}"/>
      </w:docPartPr>
      <w:docPartBody>
        <w:p w:rsidR="00B6056D" w:rsidRDefault="00B6056D" w:rsidP="00B6056D">
          <w:pPr>
            <w:pStyle w:val="ECCB251C1F2445EAB143A5F12686559C"/>
          </w:pPr>
          <w:r w:rsidRPr="00711F0E">
            <w:rPr>
              <w:rStyle w:val="placeholder1Char"/>
              <w:rFonts w:hint="eastAsia"/>
              <w:sz w:val="16"/>
              <w:szCs w:val="16"/>
            </w:rPr>
            <w:t>____</w:t>
          </w:r>
        </w:p>
      </w:docPartBody>
    </w:docPart>
    <w:docPart>
      <w:docPartPr>
        <w:name w:val="B89E285037294AE18768601F509CF21E"/>
        <w:category>
          <w:name w:val="常规"/>
          <w:gallery w:val="placeholder"/>
        </w:category>
        <w:types>
          <w:type w:val="bbPlcHdr"/>
        </w:types>
        <w:behaviors>
          <w:behavior w:val="content"/>
        </w:behaviors>
        <w:guid w:val="{ECD56BF5-79B1-4C55-B98C-C8E8CC5540BF}"/>
      </w:docPartPr>
      <w:docPartBody>
        <w:p w:rsidR="00B6056D" w:rsidRDefault="00B6056D" w:rsidP="00B6056D">
          <w:pPr>
            <w:pStyle w:val="B89E285037294AE18768601F509CF21E"/>
          </w:pPr>
          <w:r w:rsidRPr="00711F0E">
            <w:rPr>
              <w:rStyle w:val="placeholder1Char"/>
              <w:rFonts w:hint="eastAsia"/>
              <w:sz w:val="16"/>
              <w:szCs w:val="16"/>
            </w:rPr>
            <w:t>____</w:t>
          </w:r>
        </w:p>
      </w:docPartBody>
    </w:docPart>
    <w:docPart>
      <w:docPartPr>
        <w:name w:val="C5EE1C71C9654B6FAF5CD95684668CB8"/>
        <w:category>
          <w:name w:val="常规"/>
          <w:gallery w:val="placeholder"/>
        </w:category>
        <w:types>
          <w:type w:val="bbPlcHdr"/>
        </w:types>
        <w:behaviors>
          <w:behavior w:val="content"/>
        </w:behaviors>
        <w:guid w:val="{22747024-36F2-46A7-B9ED-3ACC262A8BFB}"/>
      </w:docPartPr>
      <w:docPartBody>
        <w:p w:rsidR="00B6056D" w:rsidRDefault="00B6056D" w:rsidP="00B6056D">
          <w:pPr>
            <w:pStyle w:val="C5EE1C71C9654B6FAF5CD95684668CB8"/>
          </w:pPr>
          <w:r w:rsidRPr="00711F0E">
            <w:rPr>
              <w:rStyle w:val="placeholder1Char"/>
              <w:rFonts w:hint="eastAsia"/>
              <w:sz w:val="16"/>
              <w:szCs w:val="16"/>
            </w:rPr>
            <w:t>____</w:t>
          </w:r>
        </w:p>
      </w:docPartBody>
    </w:docPart>
    <w:docPart>
      <w:docPartPr>
        <w:name w:val="C42B62B3366148AE9FABACC0D94A4188"/>
        <w:category>
          <w:name w:val="常规"/>
          <w:gallery w:val="placeholder"/>
        </w:category>
        <w:types>
          <w:type w:val="bbPlcHdr"/>
        </w:types>
        <w:behaviors>
          <w:behavior w:val="content"/>
        </w:behaviors>
        <w:guid w:val="{D4AABC79-5B5C-4125-B9CF-9C60E83CED49}"/>
      </w:docPartPr>
      <w:docPartBody>
        <w:p w:rsidR="00B6056D" w:rsidRDefault="00B6056D" w:rsidP="00B6056D">
          <w:pPr>
            <w:pStyle w:val="C42B62B3366148AE9FABACC0D94A4188"/>
          </w:pPr>
          <w:r w:rsidRPr="00711F0E">
            <w:rPr>
              <w:rStyle w:val="placeholder1Char"/>
              <w:rFonts w:hint="eastAsia"/>
              <w:sz w:val="16"/>
              <w:szCs w:val="16"/>
            </w:rPr>
            <w:t>____</w:t>
          </w:r>
        </w:p>
      </w:docPartBody>
    </w:docPart>
    <w:docPart>
      <w:docPartPr>
        <w:name w:val="E12999660A2042119B6682FD10287802"/>
        <w:category>
          <w:name w:val="常规"/>
          <w:gallery w:val="placeholder"/>
        </w:category>
        <w:types>
          <w:type w:val="bbPlcHdr"/>
        </w:types>
        <w:behaviors>
          <w:behavior w:val="content"/>
        </w:behaviors>
        <w:guid w:val="{78708851-C598-41B7-B745-CA379BB30989}"/>
      </w:docPartPr>
      <w:docPartBody>
        <w:p w:rsidR="00B6056D" w:rsidRDefault="00B6056D" w:rsidP="00B6056D">
          <w:pPr>
            <w:pStyle w:val="E12999660A2042119B6682FD10287802"/>
          </w:pPr>
          <w:r w:rsidRPr="00711F0E">
            <w:rPr>
              <w:rStyle w:val="placeholder1Char"/>
              <w:rFonts w:hint="eastAsia"/>
              <w:sz w:val="16"/>
              <w:szCs w:val="16"/>
            </w:rPr>
            <w:t>____</w:t>
          </w:r>
        </w:p>
      </w:docPartBody>
    </w:docPart>
    <w:docPart>
      <w:docPartPr>
        <w:name w:val="7A270B95B0A14CA8896A660E31D1748C"/>
        <w:category>
          <w:name w:val="常规"/>
          <w:gallery w:val="placeholder"/>
        </w:category>
        <w:types>
          <w:type w:val="bbPlcHdr"/>
        </w:types>
        <w:behaviors>
          <w:behavior w:val="content"/>
        </w:behaviors>
        <w:guid w:val="{2D313B2D-D92D-47CF-8105-0B630B651F7B}"/>
      </w:docPartPr>
      <w:docPartBody>
        <w:p w:rsidR="00B6056D" w:rsidRDefault="00B6056D" w:rsidP="00B6056D">
          <w:pPr>
            <w:pStyle w:val="7A270B95B0A14CA8896A660E31D1748C"/>
          </w:pPr>
          <w:r w:rsidRPr="00711F0E">
            <w:rPr>
              <w:rStyle w:val="placeholder1Char"/>
              <w:rFonts w:hint="eastAsia"/>
              <w:sz w:val="16"/>
              <w:szCs w:val="16"/>
            </w:rPr>
            <w:t>____</w:t>
          </w:r>
        </w:p>
      </w:docPartBody>
    </w:docPart>
    <w:docPart>
      <w:docPartPr>
        <w:name w:val="42774BD3616C42B7B545E9BF0BD60D5F"/>
        <w:category>
          <w:name w:val="常规"/>
          <w:gallery w:val="placeholder"/>
        </w:category>
        <w:types>
          <w:type w:val="bbPlcHdr"/>
        </w:types>
        <w:behaviors>
          <w:behavior w:val="content"/>
        </w:behaviors>
        <w:guid w:val="{329646D0-722F-48CC-9E71-74FBD17B4BC2}"/>
      </w:docPartPr>
      <w:docPartBody>
        <w:p w:rsidR="00B6056D" w:rsidRDefault="00B6056D" w:rsidP="00B6056D">
          <w:pPr>
            <w:pStyle w:val="42774BD3616C42B7B545E9BF0BD60D5F"/>
          </w:pPr>
          <w:r w:rsidRPr="00711F0E">
            <w:rPr>
              <w:rStyle w:val="placeholder1Char"/>
              <w:rFonts w:hint="eastAsia"/>
              <w:sz w:val="16"/>
              <w:szCs w:val="16"/>
            </w:rPr>
            <w:t>____</w:t>
          </w:r>
        </w:p>
      </w:docPartBody>
    </w:docPart>
    <w:docPart>
      <w:docPartPr>
        <w:name w:val="00475A09DD3745319529A2543AE1CDAD"/>
        <w:category>
          <w:name w:val="常规"/>
          <w:gallery w:val="placeholder"/>
        </w:category>
        <w:types>
          <w:type w:val="bbPlcHdr"/>
        </w:types>
        <w:behaviors>
          <w:behavior w:val="content"/>
        </w:behaviors>
        <w:guid w:val="{EB89945E-02F0-4BCE-A7BE-2C4772136E2F}"/>
      </w:docPartPr>
      <w:docPartBody>
        <w:p w:rsidR="00B6056D" w:rsidRDefault="00B6056D" w:rsidP="00B6056D">
          <w:pPr>
            <w:pStyle w:val="00475A09DD3745319529A2543AE1CDAD"/>
          </w:pPr>
          <w:r w:rsidRPr="00711F0E">
            <w:rPr>
              <w:rStyle w:val="placeholder1Char"/>
              <w:rFonts w:hint="eastAsia"/>
              <w:sz w:val="16"/>
              <w:szCs w:val="16"/>
            </w:rPr>
            <w:t>____</w:t>
          </w:r>
        </w:p>
      </w:docPartBody>
    </w:docPart>
    <w:docPart>
      <w:docPartPr>
        <w:name w:val="C74EA7940158473395AF6691A973EE8E"/>
        <w:category>
          <w:name w:val="常规"/>
          <w:gallery w:val="placeholder"/>
        </w:category>
        <w:types>
          <w:type w:val="bbPlcHdr"/>
        </w:types>
        <w:behaviors>
          <w:behavior w:val="content"/>
        </w:behaviors>
        <w:guid w:val="{81A805B0-2715-423D-A455-A99C40A843B5}"/>
      </w:docPartPr>
      <w:docPartBody>
        <w:p w:rsidR="00B6056D" w:rsidRDefault="00B6056D" w:rsidP="00B6056D">
          <w:pPr>
            <w:pStyle w:val="C74EA7940158473395AF6691A973EE8E"/>
          </w:pPr>
          <w:r w:rsidRPr="00711F0E">
            <w:rPr>
              <w:rStyle w:val="placeholder1Char"/>
              <w:rFonts w:hint="eastAsia"/>
              <w:sz w:val="16"/>
              <w:szCs w:val="16"/>
            </w:rPr>
            <w:t>____</w:t>
          </w:r>
        </w:p>
      </w:docPartBody>
    </w:docPart>
    <w:docPart>
      <w:docPartPr>
        <w:name w:val="3801917B6AEC4BDB8228CC1D0596BE09"/>
        <w:category>
          <w:name w:val="常规"/>
          <w:gallery w:val="placeholder"/>
        </w:category>
        <w:types>
          <w:type w:val="bbPlcHdr"/>
        </w:types>
        <w:behaviors>
          <w:behavior w:val="content"/>
        </w:behaviors>
        <w:guid w:val="{4C287E60-296A-4757-AA54-8ED7DD6BC283}"/>
      </w:docPartPr>
      <w:docPartBody>
        <w:p w:rsidR="00B6056D" w:rsidRDefault="00B6056D" w:rsidP="00B6056D">
          <w:pPr>
            <w:pStyle w:val="3801917B6AEC4BDB8228CC1D0596BE09"/>
          </w:pPr>
          <w:r w:rsidRPr="00711F0E">
            <w:rPr>
              <w:rStyle w:val="placeholder1Char"/>
              <w:rFonts w:hint="eastAsia"/>
              <w:sz w:val="16"/>
              <w:szCs w:val="16"/>
            </w:rPr>
            <w:t>____</w:t>
          </w:r>
        </w:p>
      </w:docPartBody>
    </w:docPart>
    <w:docPart>
      <w:docPartPr>
        <w:name w:val="E00F257E63794F05B78036BA4E6D3BAE"/>
        <w:category>
          <w:name w:val="常规"/>
          <w:gallery w:val="placeholder"/>
        </w:category>
        <w:types>
          <w:type w:val="bbPlcHdr"/>
        </w:types>
        <w:behaviors>
          <w:behavior w:val="content"/>
        </w:behaviors>
        <w:guid w:val="{38561E85-D371-4B06-885C-77E6AEE03F75}"/>
      </w:docPartPr>
      <w:docPartBody>
        <w:p w:rsidR="00B6056D" w:rsidRDefault="00B6056D" w:rsidP="00B6056D">
          <w:pPr>
            <w:pStyle w:val="E00F257E63794F05B78036BA4E6D3BAE"/>
          </w:pPr>
          <w:r w:rsidRPr="00711F0E">
            <w:rPr>
              <w:rStyle w:val="placeholder1Char"/>
              <w:rFonts w:hint="eastAsia"/>
              <w:sz w:val="16"/>
              <w:szCs w:val="16"/>
            </w:rPr>
            <w:t>____</w:t>
          </w:r>
        </w:p>
      </w:docPartBody>
    </w:docPart>
    <w:docPart>
      <w:docPartPr>
        <w:name w:val="F9B443400C0446DC8B20953E599985B2"/>
        <w:category>
          <w:name w:val="常规"/>
          <w:gallery w:val="placeholder"/>
        </w:category>
        <w:types>
          <w:type w:val="bbPlcHdr"/>
        </w:types>
        <w:behaviors>
          <w:behavior w:val="content"/>
        </w:behaviors>
        <w:guid w:val="{E08FDC62-B29E-4F66-8AB1-2D7E3E5A2E67}"/>
      </w:docPartPr>
      <w:docPartBody>
        <w:p w:rsidR="00B6056D" w:rsidRDefault="00B6056D" w:rsidP="00B6056D">
          <w:pPr>
            <w:pStyle w:val="F9B443400C0446DC8B20953E599985B2"/>
          </w:pPr>
          <w:r w:rsidRPr="00711F0E">
            <w:rPr>
              <w:rStyle w:val="placeholder1Char"/>
              <w:rFonts w:hint="eastAsia"/>
              <w:sz w:val="16"/>
              <w:szCs w:val="16"/>
            </w:rPr>
            <w:t>____</w:t>
          </w:r>
        </w:p>
      </w:docPartBody>
    </w:docPart>
    <w:docPart>
      <w:docPartPr>
        <w:name w:val="D54310C23A1B4B839D8CF12854FE29A3"/>
        <w:category>
          <w:name w:val="常规"/>
          <w:gallery w:val="placeholder"/>
        </w:category>
        <w:types>
          <w:type w:val="bbPlcHdr"/>
        </w:types>
        <w:behaviors>
          <w:behavior w:val="content"/>
        </w:behaviors>
        <w:guid w:val="{C2213FFE-6F63-4C41-A13C-CF9E43F871AE}"/>
      </w:docPartPr>
      <w:docPartBody>
        <w:p w:rsidR="00B6056D" w:rsidRDefault="00B6056D" w:rsidP="00B6056D">
          <w:pPr>
            <w:pStyle w:val="D54310C23A1B4B839D8CF12854FE29A3"/>
          </w:pPr>
          <w:r w:rsidRPr="00711F0E">
            <w:rPr>
              <w:rStyle w:val="placeholder1Char"/>
              <w:rFonts w:hint="eastAsia"/>
              <w:sz w:val="16"/>
              <w:szCs w:val="16"/>
            </w:rPr>
            <w:t>____</w:t>
          </w:r>
        </w:p>
      </w:docPartBody>
    </w:docPart>
    <w:docPart>
      <w:docPartPr>
        <w:name w:val="7D5D407C2BE64CB99E3B2ED0BC93EE67"/>
        <w:category>
          <w:name w:val="常规"/>
          <w:gallery w:val="placeholder"/>
        </w:category>
        <w:types>
          <w:type w:val="bbPlcHdr"/>
        </w:types>
        <w:behaviors>
          <w:behavior w:val="content"/>
        </w:behaviors>
        <w:guid w:val="{E5338AE1-DCF4-4058-AFEC-E8E377D0B3C4}"/>
      </w:docPartPr>
      <w:docPartBody>
        <w:p w:rsidR="00B6056D" w:rsidRDefault="00B6056D" w:rsidP="00B6056D">
          <w:pPr>
            <w:pStyle w:val="7D5D407C2BE64CB99E3B2ED0BC93EE67"/>
          </w:pPr>
          <w:r w:rsidRPr="00711F0E">
            <w:rPr>
              <w:rStyle w:val="placeholder1Char"/>
              <w:rFonts w:hint="eastAsia"/>
              <w:sz w:val="16"/>
              <w:szCs w:val="16"/>
            </w:rPr>
            <w:t>____</w:t>
          </w:r>
        </w:p>
      </w:docPartBody>
    </w:docPart>
    <w:docPart>
      <w:docPartPr>
        <w:name w:val="5C51430969684FD88434006D39AC6919"/>
        <w:category>
          <w:name w:val="常规"/>
          <w:gallery w:val="placeholder"/>
        </w:category>
        <w:types>
          <w:type w:val="bbPlcHdr"/>
        </w:types>
        <w:behaviors>
          <w:behavior w:val="content"/>
        </w:behaviors>
        <w:guid w:val="{72531B0D-EB27-424D-AC64-1638BDC957D8}"/>
      </w:docPartPr>
      <w:docPartBody>
        <w:p w:rsidR="00B6056D" w:rsidRDefault="00B6056D" w:rsidP="00B6056D">
          <w:pPr>
            <w:pStyle w:val="5C51430969684FD88434006D39AC6919"/>
          </w:pPr>
          <w:r w:rsidRPr="00711F0E">
            <w:rPr>
              <w:rStyle w:val="placeholder1Char"/>
              <w:rFonts w:hint="eastAsia"/>
              <w:sz w:val="16"/>
              <w:szCs w:val="16"/>
            </w:rPr>
            <w:t>____</w:t>
          </w:r>
        </w:p>
      </w:docPartBody>
    </w:docPart>
    <w:docPart>
      <w:docPartPr>
        <w:name w:val="7371FFE73303403FB1AF02DF1516EE99"/>
        <w:category>
          <w:name w:val="常规"/>
          <w:gallery w:val="placeholder"/>
        </w:category>
        <w:types>
          <w:type w:val="bbPlcHdr"/>
        </w:types>
        <w:behaviors>
          <w:behavior w:val="content"/>
        </w:behaviors>
        <w:guid w:val="{E0C58AD5-54AB-43AB-A2FC-EC1D11EDFCF1}"/>
      </w:docPartPr>
      <w:docPartBody>
        <w:p w:rsidR="00B6056D" w:rsidRDefault="00B6056D" w:rsidP="00B6056D">
          <w:pPr>
            <w:pStyle w:val="7371FFE73303403FB1AF02DF1516EE99"/>
          </w:pPr>
          <w:r w:rsidRPr="00711F0E">
            <w:rPr>
              <w:rStyle w:val="placeholder1Char"/>
              <w:rFonts w:hint="eastAsia"/>
              <w:sz w:val="16"/>
              <w:szCs w:val="16"/>
            </w:rPr>
            <w:t>____</w:t>
          </w:r>
        </w:p>
      </w:docPartBody>
    </w:docPart>
    <w:docPart>
      <w:docPartPr>
        <w:name w:val="34C3BA41EBAF412AAE6BED004CB6932A"/>
        <w:category>
          <w:name w:val="常规"/>
          <w:gallery w:val="placeholder"/>
        </w:category>
        <w:types>
          <w:type w:val="bbPlcHdr"/>
        </w:types>
        <w:behaviors>
          <w:behavior w:val="content"/>
        </w:behaviors>
        <w:guid w:val="{65A51A53-BD51-4B16-A4E3-A08535D2B7E2}"/>
      </w:docPartPr>
      <w:docPartBody>
        <w:p w:rsidR="00B6056D" w:rsidRDefault="00B6056D" w:rsidP="00B6056D">
          <w:pPr>
            <w:pStyle w:val="34C3BA41EBAF412AAE6BED004CB6932A"/>
          </w:pPr>
          <w:r w:rsidRPr="00711F0E">
            <w:rPr>
              <w:rStyle w:val="placeholder1Char"/>
              <w:rFonts w:hint="eastAsia"/>
              <w:sz w:val="16"/>
              <w:szCs w:val="16"/>
            </w:rPr>
            <w:t>____</w:t>
          </w:r>
        </w:p>
      </w:docPartBody>
    </w:docPart>
    <w:docPart>
      <w:docPartPr>
        <w:name w:val="B613873D6D51414AA1112EA3D372F4A9"/>
        <w:category>
          <w:name w:val="常规"/>
          <w:gallery w:val="placeholder"/>
        </w:category>
        <w:types>
          <w:type w:val="bbPlcHdr"/>
        </w:types>
        <w:behaviors>
          <w:behavior w:val="content"/>
        </w:behaviors>
        <w:guid w:val="{9F3AF7FE-2A62-4F3F-9511-E9EBBD741D94}"/>
      </w:docPartPr>
      <w:docPartBody>
        <w:p w:rsidR="00B6056D" w:rsidRDefault="00B6056D" w:rsidP="00B6056D">
          <w:pPr>
            <w:pStyle w:val="B613873D6D51414AA1112EA3D372F4A9"/>
          </w:pPr>
          <w:r w:rsidRPr="00711F0E">
            <w:rPr>
              <w:rStyle w:val="placeholder1Char"/>
              <w:rFonts w:hint="eastAsia"/>
              <w:sz w:val="16"/>
              <w:szCs w:val="16"/>
            </w:rPr>
            <w:t>____</w:t>
          </w:r>
        </w:p>
      </w:docPartBody>
    </w:docPart>
    <w:docPart>
      <w:docPartPr>
        <w:name w:val="625E98B2FE0043CB92C60DFA2DC11CD9"/>
        <w:category>
          <w:name w:val="常规"/>
          <w:gallery w:val="placeholder"/>
        </w:category>
        <w:types>
          <w:type w:val="bbPlcHdr"/>
        </w:types>
        <w:behaviors>
          <w:behavior w:val="content"/>
        </w:behaviors>
        <w:guid w:val="{61849607-BB47-48C0-9D7B-65E725ECDB48}"/>
      </w:docPartPr>
      <w:docPartBody>
        <w:p w:rsidR="00B6056D" w:rsidRDefault="00B6056D" w:rsidP="00B6056D">
          <w:pPr>
            <w:pStyle w:val="625E98B2FE0043CB92C60DFA2DC11CD9"/>
          </w:pPr>
          <w:r w:rsidRPr="00711F0E">
            <w:rPr>
              <w:rStyle w:val="placeholder1Char"/>
              <w:rFonts w:hint="eastAsia"/>
              <w:sz w:val="16"/>
              <w:szCs w:val="16"/>
            </w:rPr>
            <w:t>____</w:t>
          </w:r>
        </w:p>
      </w:docPartBody>
    </w:docPart>
    <w:docPart>
      <w:docPartPr>
        <w:name w:val="461FB5DB2B104A2AA31C8D8B9172592D"/>
        <w:category>
          <w:name w:val="常规"/>
          <w:gallery w:val="placeholder"/>
        </w:category>
        <w:types>
          <w:type w:val="bbPlcHdr"/>
        </w:types>
        <w:behaviors>
          <w:behavior w:val="content"/>
        </w:behaviors>
        <w:guid w:val="{6B34D59A-28E9-4167-9E6F-ED63E0EB8F32}"/>
      </w:docPartPr>
      <w:docPartBody>
        <w:p w:rsidR="00B6056D" w:rsidRDefault="00B6056D" w:rsidP="00B6056D">
          <w:pPr>
            <w:pStyle w:val="461FB5DB2B104A2AA31C8D8B9172592D"/>
          </w:pPr>
          <w:r w:rsidRPr="00711F0E">
            <w:rPr>
              <w:rStyle w:val="placeholder1Char"/>
              <w:rFonts w:hint="eastAsia"/>
              <w:sz w:val="16"/>
              <w:szCs w:val="16"/>
            </w:rPr>
            <w:t>____</w:t>
          </w:r>
        </w:p>
      </w:docPartBody>
    </w:docPart>
    <w:docPart>
      <w:docPartPr>
        <w:name w:val="D1E6C9329FE14BF8B2DA0F94BB5417C2"/>
        <w:category>
          <w:name w:val="常规"/>
          <w:gallery w:val="placeholder"/>
        </w:category>
        <w:types>
          <w:type w:val="bbPlcHdr"/>
        </w:types>
        <w:behaviors>
          <w:behavior w:val="content"/>
        </w:behaviors>
        <w:guid w:val="{ED050503-701B-4075-92A8-A6E727896A29}"/>
      </w:docPartPr>
      <w:docPartBody>
        <w:p w:rsidR="00B6056D" w:rsidRDefault="00B6056D" w:rsidP="00B6056D">
          <w:pPr>
            <w:pStyle w:val="D1E6C9329FE14BF8B2DA0F94BB5417C2"/>
          </w:pPr>
          <w:r w:rsidRPr="00711F0E">
            <w:rPr>
              <w:rStyle w:val="placeholder1Char"/>
              <w:rFonts w:hint="eastAsia"/>
              <w:sz w:val="16"/>
              <w:szCs w:val="16"/>
            </w:rPr>
            <w:t>____</w:t>
          </w:r>
        </w:p>
      </w:docPartBody>
    </w:docPart>
    <w:docPart>
      <w:docPartPr>
        <w:name w:val="5BAECD6F48BF491E94D5E1790968852B"/>
        <w:category>
          <w:name w:val="常规"/>
          <w:gallery w:val="placeholder"/>
        </w:category>
        <w:types>
          <w:type w:val="bbPlcHdr"/>
        </w:types>
        <w:behaviors>
          <w:behavior w:val="content"/>
        </w:behaviors>
        <w:guid w:val="{A5D5194B-ADC0-468F-8BB5-87C816C28779}"/>
      </w:docPartPr>
      <w:docPartBody>
        <w:p w:rsidR="00B6056D" w:rsidRDefault="00B6056D" w:rsidP="00B6056D">
          <w:pPr>
            <w:pStyle w:val="5BAECD6F48BF491E94D5E1790968852B"/>
          </w:pPr>
          <w:r w:rsidRPr="00711F0E">
            <w:rPr>
              <w:rStyle w:val="placeholder1Char"/>
              <w:rFonts w:hint="eastAsia"/>
              <w:sz w:val="16"/>
              <w:szCs w:val="16"/>
            </w:rPr>
            <w:t>____</w:t>
          </w:r>
        </w:p>
      </w:docPartBody>
    </w:docPart>
    <w:docPart>
      <w:docPartPr>
        <w:name w:val="AD3FDB7A456146F1B62FB12C457EBAE7"/>
        <w:category>
          <w:name w:val="常规"/>
          <w:gallery w:val="placeholder"/>
        </w:category>
        <w:types>
          <w:type w:val="bbPlcHdr"/>
        </w:types>
        <w:behaviors>
          <w:behavior w:val="content"/>
        </w:behaviors>
        <w:guid w:val="{E398460D-33AF-4295-B9BA-4583906FF29C}"/>
      </w:docPartPr>
      <w:docPartBody>
        <w:p w:rsidR="00B6056D" w:rsidRDefault="00B6056D" w:rsidP="00B6056D">
          <w:pPr>
            <w:pStyle w:val="AD3FDB7A456146F1B62FB12C457EBAE7"/>
          </w:pPr>
          <w:r w:rsidRPr="00711F0E">
            <w:rPr>
              <w:rStyle w:val="placeholder1Char"/>
              <w:rFonts w:hint="eastAsia"/>
              <w:sz w:val="16"/>
              <w:szCs w:val="16"/>
            </w:rPr>
            <w:t>____</w:t>
          </w:r>
        </w:p>
      </w:docPartBody>
    </w:docPart>
    <w:docPart>
      <w:docPartPr>
        <w:name w:val="B300426B49354D11B9893F3ED899D8CF"/>
        <w:category>
          <w:name w:val="常规"/>
          <w:gallery w:val="placeholder"/>
        </w:category>
        <w:types>
          <w:type w:val="bbPlcHdr"/>
        </w:types>
        <w:behaviors>
          <w:behavior w:val="content"/>
        </w:behaviors>
        <w:guid w:val="{C20B5B6D-3745-4CC6-B855-91D842904DE0}"/>
      </w:docPartPr>
      <w:docPartBody>
        <w:p w:rsidR="00B6056D" w:rsidRDefault="00B6056D" w:rsidP="00B6056D">
          <w:pPr>
            <w:pStyle w:val="B300426B49354D11B9893F3ED899D8CF"/>
          </w:pPr>
          <w:r w:rsidRPr="00711F0E">
            <w:rPr>
              <w:rStyle w:val="placeholder1Char"/>
              <w:rFonts w:hint="eastAsia"/>
              <w:sz w:val="16"/>
              <w:szCs w:val="16"/>
            </w:rPr>
            <w:t>____</w:t>
          </w:r>
        </w:p>
      </w:docPartBody>
    </w:docPart>
    <w:docPart>
      <w:docPartPr>
        <w:name w:val="35DBFC387E4E4505BC009D79EEDEE35E"/>
        <w:category>
          <w:name w:val="常规"/>
          <w:gallery w:val="placeholder"/>
        </w:category>
        <w:types>
          <w:type w:val="bbPlcHdr"/>
        </w:types>
        <w:behaviors>
          <w:behavior w:val="content"/>
        </w:behaviors>
        <w:guid w:val="{04041BA7-EB50-43E9-BFDF-864B6E33458A}"/>
      </w:docPartPr>
      <w:docPartBody>
        <w:p w:rsidR="00B6056D" w:rsidRDefault="00B6056D" w:rsidP="00B6056D">
          <w:pPr>
            <w:pStyle w:val="35DBFC387E4E4505BC009D79EEDEE35E"/>
          </w:pPr>
          <w:r w:rsidRPr="00711F0E">
            <w:rPr>
              <w:rStyle w:val="placeholder1Char"/>
              <w:rFonts w:hint="eastAsia"/>
              <w:sz w:val="16"/>
              <w:szCs w:val="16"/>
            </w:rPr>
            <w:t>____</w:t>
          </w:r>
        </w:p>
      </w:docPartBody>
    </w:docPart>
    <w:docPart>
      <w:docPartPr>
        <w:name w:val="312B5EA770474B32A76704EFE2AC239A"/>
        <w:category>
          <w:name w:val="常规"/>
          <w:gallery w:val="placeholder"/>
        </w:category>
        <w:types>
          <w:type w:val="bbPlcHdr"/>
        </w:types>
        <w:behaviors>
          <w:behavior w:val="content"/>
        </w:behaviors>
        <w:guid w:val="{402A0292-BEA6-471D-A3F6-614664CC8C3F}"/>
      </w:docPartPr>
      <w:docPartBody>
        <w:p w:rsidR="00B6056D" w:rsidRDefault="00B6056D" w:rsidP="00B6056D">
          <w:pPr>
            <w:pStyle w:val="312B5EA770474B32A76704EFE2AC239A"/>
          </w:pPr>
          <w:r w:rsidRPr="00711F0E">
            <w:rPr>
              <w:rStyle w:val="placeholder1Char"/>
              <w:rFonts w:hint="eastAsia"/>
              <w:sz w:val="16"/>
              <w:szCs w:val="16"/>
            </w:rPr>
            <w:t>____</w:t>
          </w:r>
        </w:p>
      </w:docPartBody>
    </w:docPart>
    <w:docPart>
      <w:docPartPr>
        <w:name w:val="0412062666AE4FAE9F80AC62C5B95912"/>
        <w:category>
          <w:name w:val="常规"/>
          <w:gallery w:val="placeholder"/>
        </w:category>
        <w:types>
          <w:type w:val="bbPlcHdr"/>
        </w:types>
        <w:behaviors>
          <w:behavior w:val="content"/>
        </w:behaviors>
        <w:guid w:val="{D02097A7-5435-4AC1-B601-8FB1F7DA8094}"/>
      </w:docPartPr>
      <w:docPartBody>
        <w:p w:rsidR="00B6056D" w:rsidRDefault="00B6056D" w:rsidP="00B6056D">
          <w:pPr>
            <w:pStyle w:val="0412062666AE4FAE9F80AC62C5B95912"/>
          </w:pPr>
          <w:r w:rsidRPr="00711F0E">
            <w:rPr>
              <w:rStyle w:val="placeholder1Char"/>
              <w:rFonts w:hint="eastAsia"/>
              <w:sz w:val="16"/>
              <w:szCs w:val="16"/>
            </w:rPr>
            <w:t>____</w:t>
          </w:r>
        </w:p>
      </w:docPartBody>
    </w:docPart>
    <w:docPart>
      <w:docPartPr>
        <w:name w:val="CDD1AF64924E4CA5AC82FE5A923E91FC"/>
        <w:category>
          <w:name w:val="常规"/>
          <w:gallery w:val="placeholder"/>
        </w:category>
        <w:types>
          <w:type w:val="bbPlcHdr"/>
        </w:types>
        <w:behaviors>
          <w:behavior w:val="content"/>
        </w:behaviors>
        <w:guid w:val="{F89AE7FF-DEF2-4D25-AF8A-CDE50F369109}"/>
      </w:docPartPr>
      <w:docPartBody>
        <w:p w:rsidR="00B6056D" w:rsidRDefault="00B6056D" w:rsidP="00B6056D">
          <w:pPr>
            <w:pStyle w:val="CDD1AF64924E4CA5AC82FE5A923E91FC"/>
          </w:pPr>
          <w:r w:rsidRPr="00711F0E">
            <w:rPr>
              <w:rStyle w:val="placeholder1Char"/>
              <w:rFonts w:hint="eastAsia"/>
              <w:sz w:val="16"/>
              <w:szCs w:val="16"/>
            </w:rPr>
            <w:t>____</w:t>
          </w:r>
        </w:p>
      </w:docPartBody>
    </w:docPart>
    <w:docPart>
      <w:docPartPr>
        <w:name w:val="0A8C093FA79A4DD683E8B381CFA29D91"/>
        <w:category>
          <w:name w:val="常规"/>
          <w:gallery w:val="placeholder"/>
        </w:category>
        <w:types>
          <w:type w:val="bbPlcHdr"/>
        </w:types>
        <w:behaviors>
          <w:behavior w:val="content"/>
        </w:behaviors>
        <w:guid w:val="{E26C1844-6128-49C8-BCA5-CE51DE7A31FB}"/>
      </w:docPartPr>
      <w:docPartBody>
        <w:p w:rsidR="00B6056D" w:rsidRDefault="00B6056D" w:rsidP="00B6056D">
          <w:pPr>
            <w:pStyle w:val="0A8C093FA79A4DD683E8B381CFA29D91"/>
          </w:pPr>
          <w:r w:rsidRPr="00711F0E">
            <w:rPr>
              <w:rStyle w:val="placeholder1Char"/>
              <w:rFonts w:hint="eastAsia"/>
              <w:sz w:val="16"/>
              <w:szCs w:val="16"/>
            </w:rPr>
            <w:t>____</w:t>
          </w:r>
        </w:p>
      </w:docPartBody>
    </w:docPart>
    <w:docPart>
      <w:docPartPr>
        <w:name w:val="4F170966843B4395BE9FC0A901B938D1"/>
        <w:category>
          <w:name w:val="常规"/>
          <w:gallery w:val="placeholder"/>
        </w:category>
        <w:types>
          <w:type w:val="bbPlcHdr"/>
        </w:types>
        <w:behaviors>
          <w:behavior w:val="content"/>
        </w:behaviors>
        <w:guid w:val="{F872AB0E-A635-4560-95F6-6FB553150D11}"/>
      </w:docPartPr>
      <w:docPartBody>
        <w:p w:rsidR="00B6056D" w:rsidRDefault="00B6056D" w:rsidP="00B6056D">
          <w:pPr>
            <w:pStyle w:val="4F170966843B4395BE9FC0A901B938D1"/>
          </w:pPr>
          <w:r w:rsidRPr="00711F0E">
            <w:rPr>
              <w:rStyle w:val="placeholder1Char"/>
              <w:rFonts w:hint="eastAsia"/>
              <w:sz w:val="16"/>
              <w:szCs w:val="16"/>
            </w:rPr>
            <w:t>____</w:t>
          </w:r>
        </w:p>
      </w:docPartBody>
    </w:docPart>
    <w:docPart>
      <w:docPartPr>
        <w:name w:val="F6ADA7ECC0334E99882E068264FCC67F"/>
        <w:category>
          <w:name w:val="常规"/>
          <w:gallery w:val="placeholder"/>
        </w:category>
        <w:types>
          <w:type w:val="bbPlcHdr"/>
        </w:types>
        <w:behaviors>
          <w:behavior w:val="content"/>
        </w:behaviors>
        <w:guid w:val="{884AB866-0176-4656-A9AF-938552095C97}"/>
      </w:docPartPr>
      <w:docPartBody>
        <w:p w:rsidR="00B6056D" w:rsidRDefault="00B6056D" w:rsidP="00B6056D">
          <w:pPr>
            <w:pStyle w:val="F6ADA7ECC0334E99882E068264FCC67F"/>
          </w:pPr>
          <w:r w:rsidRPr="00711F0E">
            <w:rPr>
              <w:rStyle w:val="placeholder1Char"/>
              <w:rFonts w:hint="eastAsia"/>
              <w:sz w:val="16"/>
              <w:szCs w:val="16"/>
            </w:rPr>
            <w:t>____</w:t>
          </w:r>
        </w:p>
      </w:docPartBody>
    </w:docPart>
    <w:docPart>
      <w:docPartPr>
        <w:name w:val="6C96C06ED19F4060AA7589D3B1AC24CD"/>
        <w:category>
          <w:name w:val="常规"/>
          <w:gallery w:val="placeholder"/>
        </w:category>
        <w:types>
          <w:type w:val="bbPlcHdr"/>
        </w:types>
        <w:behaviors>
          <w:behavior w:val="content"/>
        </w:behaviors>
        <w:guid w:val="{E3A759E7-69DA-4700-9E9B-21F58DA6892E}"/>
      </w:docPartPr>
      <w:docPartBody>
        <w:p w:rsidR="00B6056D" w:rsidRDefault="00B6056D" w:rsidP="00B6056D">
          <w:pPr>
            <w:pStyle w:val="6C96C06ED19F4060AA7589D3B1AC24CD"/>
          </w:pPr>
          <w:r w:rsidRPr="00711F0E">
            <w:rPr>
              <w:rStyle w:val="placeholder1Char"/>
              <w:rFonts w:hint="eastAsia"/>
              <w:sz w:val="16"/>
              <w:szCs w:val="16"/>
            </w:rPr>
            <w:t>____</w:t>
          </w:r>
        </w:p>
      </w:docPartBody>
    </w:docPart>
    <w:docPart>
      <w:docPartPr>
        <w:name w:val="97C8102B6D0140CB836DC72C0D368DC1"/>
        <w:category>
          <w:name w:val="常规"/>
          <w:gallery w:val="placeholder"/>
        </w:category>
        <w:types>
          <w:type w:val="bbPlcHdr"/>
        </w:types>
        <w:behaviors>
          <w:behavior w:val="content"/>
        </w:behaviors>
        <w:guid w:val="{2A2E78FD-FCDC-4402-82AE-5C9F02250A15}"/>
      </w:docPartPr>
      <w:docPartBody>
        <w:p w:rsidR="00B6056D" w:rsidRDefault="00B6056D" w:rsidP="00B6056D">
          <w:pPr>
            <w:pStyle w:val="97C8102B6D0140CB836DC72C0D368DC1"/>
          </w:pPr>
          <w:r w:rsidRPr="00711F0E">
            <w:rPr>
              <w:rStyle w:val="placeholder1Char"/>
              <w:rFonts w:hint="eastAsia"/>
              <w:sz w:val="16"/>
              <w:szCs w:val="16"/>
            </w:rPr>
            <w:t>____</w:t>
          </w:r>
        </w:p>
      </w:docPartBody>
    </w:docPart>
    <w:docPart>
      <w:docPartPr>
        <w:name w:val="DB1620336C09416DB6550CB41B35DECE"/>
        <w:category>
          <w:name w:val="常规"/>
          <w:gallery w:val="placeholder"/>
        </w:category>
        <w:types>
          <w:type w:val="bbPlcHdr"/>
        </w:types>
        <w:behaviors>
          <w:behavior w:val="content"/>
        </w:behaviors>
        <w:guid w:val="{8035BFA5-A721-4D64-A8D0-2F3CBB866579}"/>
      </w:docPartPr>
      <w:docPartBody>
        <w:p w:rsidR="00B6056D" w:rsidRDefault="00B6056D" w:rsidP="00B6056D">
          <w:pPr>
            <w:pStyle w:val="DB1620336C09416DB6550CB41B35DECE"/>
          </w:pPr>
          <w:r w:rsidRPr="00711F0E">
            <w:rPr>
              <w:rStyle w:val="placeholder1Char"/>
              <w:rFonts w:hint="eastAsia"/>
              <w:sz w:val="16"/>
              <w:szCs w:val="16"/>
            </w:rPr>
            <w:t>____</w:t>
          </w:r>
        </w:p>
      </w:docPartBody>
    </w:docPart>
    <w:docPart>
      <w:docPartPr>
        <w:name w:val="478CD2D466184EB3BDCC9BCA97AD1D21"/>
        <w:category>
          <w:name w:val="常规"/>
          <w:gallery w:val="placeholder"/>
        </w:category>
        <w:types>
          <w:type w:val="bbPlcHdr"/>
        </w:types>
        <w:behaviors>
          <w:behavior w:val="content"/>
        </w:behaviors>
        <w:guid w:val="{54A5324D-B6CD-49C3-9E9D-DAB37493CD3A}"/>
      </w:docPartPr>
      <w:docPartBody>
        <w:p w:rsidR="00B6056D" w:rsidRDefault="00B6056D" w:rsidP="00B6056D">
          <w:pPr>
            <w:pStyle w:val="478CD2D466184EB3BDCC9BCA97AD1D21"/>
          </w:pPr>
          <w:r w:rsidRPr="00711F0E">
            <w:rPr>
              <w:rStyle w:val="placeholder1Char"/>
              <w:rFonts w:hint="eastAsia"/>
              <w:sz w:val="16"/>
              <w:szCs w:val="16"/>
            </w:rPr>
            <w:t>____</w:t>
          </w:r>
        </w:p>
      </w:docPartBody>
    </w:docPart>
    <w:docPart>
      <w:docPartPr>
        <w:name w:val="1903FA2F9A774F2EA2EA892B1BCC5549"/>
        <w:category>
          <w:name w:val="常规"/>
          <w:gallery w:val="placeholder"/>
        </w:category>
        <w:types>
          <w:type w:val="bbPlcHdr"/>
        </w:types>
        <w:behaviors>
          <w:behavior w:val="content"/>
        </w:behaviors>
        <w:guid w:val="{F8AF27C1-6284-4EF4-A1FA-3ADD834FB3C5}"/>
      </w:docPartPr>
      <w:docPartBody>
        <w:p w:rsidR="00B6056D" w:rsidRDefault="00B6056D" w:rsidP="00B6056D">
          <w:pPr>
            <w:pStyle w:val="1903FA2F9A774F2EA2EA892B1BCC5549"/>
          </w:pPr>
          <w:r w:rsidRPr="00711F0E">
            <w:rPr>
              <w:rStyle w:val="placeholder1Char"/>
              <w:rFonts w:hint="eastAsia"/>
              <w:sz w:val="16"/>
              <w:szCs w:val="16"/>
            </w:rPr>
            <w:t>____</w:t>
          </w:r>
        </w:p>
      </w:docPartBody>
    </w:docPart>
    <w:docPart>
      <w:docPartPr>
        <w:name w:val="50D1F92F5EE8497F8E6EE4F246D9FCE7"/>
        <w:category>
          <w:name w:val="常规"/>
          <w:gallery w:val="placeholder"/>
        </w:category>
        <w:types>
          <w:type w:val="bbPlcHdr"/>
        </w:types>
        <w:behaviors>
          <w:behavior w:val="content"/>
        </w:behaviors>
        <w:guid w:val="{D086312E-C784-4092-A868-36BF09199CB1}"/>
      </w:docPartPr>
      <w:docPartBody>
        <w:p w:rsidR="00B6056D" w:rsidRDefault="00B6056D" w:rsidP="00B6056D">
          <w:pPr>
            <w:pStyle w:val="50D1F92F5EE8497F8E6EE4F246D9FCE7"/>
          </w:pPr>
          <w:r w:rsidRPr="00711F0E">
            <w:rPr>
              <w:rStyle w:val="placeholder1Char"/>
              <w:rFonts w:hint="eastAsia"/>
              <w:sz w:val="16"/>
              <w:szCs w:val="16"/>
            </w:rPr>
            <w:t>____</w:t>
          </w:r>
        </w:p>
      </w:docPartBody>
    </w:docPart>
    <w:docPart>
      <w:docPartPr>
        <w:name w:val="E3CBDDEF6039462582AA6BBDE637261E"/>
        <w:category>
          <w:name w:val="常规"/>
          <w:gallery w:val="placeholder"/>
        </w:category>
        <w:types>
          <w:type w:val="bbPlcHdr"/>
        </w:types>
        <w:behaviors>
          <w:behavior w:val="content"/>
        </w:behaviors>
        <w:guid w:val="{AB77A374-AC7F-49BC-B803-99EFA7AB0AA2}"/>
      </w:docPartPr>
      <w:docPartBody>
        <w:p w:rsidR="00B6056D" w:rsidRDefault="00B6056D" w:rsidP="00B6056D">
          <w:pPr>
            <w:pStyle w:val="E3CBDDEF6039462582AA6BBDE637261E"/>
          </w:pPr>
          <w:r w:rsidRPr="00711F0E">
            <w:rPr>
              <w:rStyle w:val="placeholder1Char"/>
              <w:rFonts w:hint="eastAsia"/>
              <w:sz w:val="16"/>
              <w:szCs w:val="16"/>
            </w:rPr>
            <w:t>____</w:t>
          </w:r>
        </w:p>
      </w:docPartBody>
    </w:docPart>
    <w:docPart>
      <w:docPartPr>
        <w:name w:val="050B14D9925A48AC870AF25B966A83A1"/>
        <w:category>
          <w:name w:val="常规"/>
          <w:gallery w:val="placeholder"/>
        </w:category>
        <w:types>
          <w:type w:val="bbPlcHdr"/>
        </w:types>
        <w:behaviors>
          <w:behavior w:val="content"/>
        </w:behaviors>
        <w:guid w:val="{8D1EDF0A-93D2-4125-A61E-F1AA43052EA3}"/>
      </w:docPartPr>
      <w:docPartBody>
        <w:p w:rsidR="00B6056D" w:rsidRDefault="00B6056D" w:rsidP="00B6056D">
          <w:pPr>
            <w:pStyle w:val="050B14D9925A48AC870AF25B966A83A1"/>
          </w:pPr>
          <w:r w:rsidRPr="00711F0E">
            <w:rPr>
              <w:rStyle w:val="placeholder1Char"/>
              <w:rFonts w:hint="eastAsia"/>
              <w:sz w:val="16"/>
              <w:szCs w:val="16"/>
            </w:rPr>
            <w:t>____</w:t>
          </w:r>
        </w:p>
      </w:docPartBody>
    </w:docPart>
    <w:docPart>
      <w:docPartPr>
        <w:name w:val="230DBE3A19D94EAE96DA6B2AC886C93E"/>
        <w:category>
          <w:name w:val="常规"/>
          <w:gallery w:val="placeholder"/>
        </w:category>
        <w:types>
          <w:type w:val="bbPlcHdr"/>
        </w:types>
        <w:behaviors>
          <w:behavior w:val="content"/>
        </w:behaviors>
        <w:guid w:val="{42CA63EE-66D5-4140-B308-5739CCB32745}"/>
      </w:docPartPr>
      <w:docPartBody>
        <w:p w:rsidR="00B6056D" w:rsidRDefault="00B6056D" w:rsidP="00B6056D">
          <w:pPr>
            <w:pStyle w:val="230DBE3A19D94EAE96DA6B2AC886C93E"/>
          </w:pPr>
          <w:r w:rsidRPr="00711F0E">
            <w:rPr>
              <w:rStyle w:val="placeholder1Char"/>
              <w:rFonts w:hint="eastAsia"/>
              <w:sz w:val="16"/>
              <w:szCs w:val="16"/>
            </w:rPr>
            <w:t>____</w:t>
          </w:r>
        </w:p>
      </w:docPartBody>
    </w:docPart>
    <w:docPart>
      <w:docPartPr>
        <w:name w:val="5CE93DFD016848A5B8273267151438F7"/>
        <w:category>
          <w:name w:val="常规"/>
          <w:gallery w:val="placeholder"/>
        </w:category>
        <w:types>
          <w:type w:val="bbPlcHdr"/>
        </w:types>
        <w:behaviors>
          <w:behavior w:val="content"/>
        </w:behaviors>
        <w:guid w:val="{A242194C-DAAF-4254-8E2C-3E3CBEBA2562}"/>
      </w:docPartPr>
      <w:docPartBody>
        <w:p w:rsidR="00B6056D" w:rsidRDefault="00B6056D" w:rsidP="00B6056D">
          <w:pPr>
            <w:pStyle w:val="5CE93DFD016848A5B8273267151438F7"/>
          </w:pPr>
          <w:r w:rsidRPr="00711F0E">
            <w:rPr>
              <w:rStyle w:val="placeholder1Char"/>
              <w:rFonts w:hint="eastAsia"/>
              <w:sz w:val="16"/>
              <w:szCs w:val="16"/>
            </w:rPr>
            <w:t>____</w:t>
          </w:r>
        </w:p>
      </w:docPartBody>
    </w:docPart>
    <w:docPart>
      <w:docPartPr>
        <w:name w:val="34A94EC767E448798E2D4D610F0A2A30"/>
        <w:category>
          <w:name w:val="常规"/>
          <w:gallery w:val="placeholder"/>
        </w:category>
        <w:types>
          <w:type w:val="bbPlcHdr"/>
        </w:types>
        <w:behaviors>
          <w:behavior w:val="content"/>
        </w:behaviors>
        <w:guid w:val="{15830F09-2F61-4DA2-AC0B-290FDF85CFC8}"/>
      </w:docPartPr>
      <w:docPartBody>
        <w:p w:rsidR="00B6056D" w:rsidRDefault="00B6056D" w:rsidP="00B6056D">
          <w:pPr>
            <w:pStyle w:val="34A94EC767E448798E2D4D610F0A2A30"/>
          </w:pPr>
          <w:r w:rsidRPr="00711F0E">
            <w:rPr>
              <w:rStyle w:val="placeholder1Char"/>
              <w:rFonts w:hint="eastAsia"/>
              <w:sz w:val="16"/>
              <w:szCs w:val="16"/>
            </w:rPr>
            <w:t>____</w:t>
          </w:r>
        </w:p>
      </w:docPartBody>
    </w:docPart>
    <w:docPart>
      <w:docPartPr>
        <w:name w:val="034138858CBD48C4B8546C5CCE4957BE"/>
        <w:category>
          <w:name w:val="常规"/>
          <w:gallery w:val="placeholder"/>
        </w:category>
        <w:types>
          <w:type w:val="bbPlcHdr"/>
        </w:types>
        <w:behaviors>
          <w:behavior w:val="content"/>
        </w:behaviors>
        <w:guid w:val="{9C40026B-F2B0-4DC2-8DFA-A8D22B34A8EE}"/>
      </w:docPartPr>
      <w:docPartBody>
        <w:p w:rsidR="00B6056D" w:rsidRDefault="00B6056D" w:rsidP="00B6056D">
          <w:pPr>
            <w:pStyle w:val="034138858CBD48C4B8546C5CCE4957BE"/>
          </w:pPr>
          <w:r w:rsidRPr="00711F0E">
            <w:rPr>
              <w:rStyle w:val="placeholder1Char"/>
              <w:rFonts w:hint="eastAsia"/>
              <w:sz w:val="16"/>
              <w:szCs w:val="16"/>
            </w:rPr>
            <w:t>____</w:t>
          </w:r>
        </w:p>
      </w:docPartBody>
    </w:docPart>
    <w:docPart>
      <w:docPartPr>
        <w:name w:val="DFDBBCA6B31E42A4B84CF38B73777227"/>
        <w:category>
          <w:name w:val="常规"/>
          <w:gallery w:val="placeholder"/>
        </w:category>
        <w:types>
          <w:type w:val="bbPlcHdr"/>
        </w:types>
        <w:behaviors>
          <w:behavior w:val="content"/>
        </w:behaviors>
        <w:guid w:val="{0977D632-A410-4AFE-9A75-AE614632C322}"/>
      </w:docPartPr>
      <w:docPartBody>
        <w:p w:rsidR="00B6056D" w:rsidRDefault="00B6056D" w:rsidP="00B6056D">
          <w:pPr>
            <w:pStyle w:val="DFDBBCA6B31E42A4B84CF38B73777227"/>
          </w:pPr>
          <w:r w:rsidRPr="00711F0E">
            <w:rPr>
              <w:rStyle w:val="placeholder1Char"/>
              <w:rFonts w:hint="eastAsia"/>
              <w:sz w:val="16"/>
              <w:szCs w:val="16"/>
            </w:rPr>
            <w:t>____</w:t>
          </w:r>
        </w:p>
      </w:docPartBody>
    </w:docPart>
    <w:docPart>
      <w:docPartPr>
        <w:name w:val="5C47553CE8CD4C048C9639FCFC427D45"/>
        <w:category>
          <w:name w:val="常规"/>
          <w:gallery w:val="placeholder"/>
        </w:category>
        <w:types>
          <w:type w:val="bbPlcHdr"/>
        </w:types>
        <w:behaviors>
          <w:behavior w:val="content"/>
        </w:behaviors>
        <w:guid w:val="{6B076183-4C29-46B0-B369-8D05E6CDDEEA}"/>
      </w:docPartPr>
      <w:docPartBody>
        <w:p w:rsidR="00B6056D" w:rsidRDefault="00B6056D" w:rsidP="00B6056D">
          <w:pPr>
            <w:pStyle w:val="5C47553CE8CD4C048C9639FCFC427D45"/>
          </w:pPr>
          <w:r w:rsidRPr="00711F0E">
            <w:rPr>
              <w:rStyle w:val="placeholder1Char"/>
              <w:rFonts w:hint="eastAsia"/>
              <w:sz w:val="16"/>
              <w:szCs w:val="16"/>
            </w:rPr>
            <w:t>____</w:t>
          </w:r>
        </w:p>
      </w:docPartBody>
    </w:docPart>
    <w:docPart>
      <w:docPartPr>
        <w:name w:val="2B6683A6E0D948BF99AEA46A182EADF8"/>
        <w:category>
          <w:name w:val="常规"/>
          <w:gallery w:val="placeholder"/>
        </w:category>
        <w:types>
          <w:type w:val="bbPlcHdr"/>
        </w:types>
        <w:behaviors>
          <w:behavior w:val="content"/>
        </w:behaviors>
        <w:guid w:val="{669467CA-D021-49C2-AD61-3E5F0ADD88F9}"/>
      </w:docPartPr>
      <w:docPartBody>
        <w:p w:rsidR="00B6056D" w:rsidRDefault="00B6056D" w:rsidP="00B6056D">
          <w:pPr>
            <w:pStyle w:val="2B6683A6E0D948BF99AEA46A182EADF8"/>
          </w:pPr>
          <w:r w:rsidRPr="00711F0E">
            <w:rPr>
              <w:rStyle w:val="placeholder1Char"/>
              <w:rFonts w:hint="eastAsia"/>
              <w:sz w:val="16"/>
              <w:szCs w:val="16"/>
            </w:rPr>
            <w:t>____</w:t>
          </w:r>
        </w:p>
      </w:docPartBody>
    </w:docPart>
    <w:docPart>
      <w:docPartPr>
        <w:name w:val="69B96805429D46D685928D6C6F3840BC"/>
        <w:category>
          <w:name w:val="常规"/>
          <w:gallery w:val="placeholder"/>
        </w:category>
        <w:types>
          <w:type w:val="bbPlcHdr"/>
        </w:types>
        <w:behaviors>
          <w:behavior w:val="content"/>
        </w:behaviors>
        <w:guid w:val="{58E0D37D-7FE4-40D2-B3D4-55137046C2C5}"/>
      </w:docPartPr>
      <w:docPartBody>
        <w:p w:rsidR="00B6056D" w:rsidRDefault="00B6056D" w:rsidP="00B6056D">
          <w:pPr>
            <w:pStyle w:val="69B96805429D46D685928D6C6F3840BC"/>
          </w:pPr>
          <w:r w:rsidRPr="00711F0E">
            <w:rPr>
              <w:rStyle w:val="placeholder1Char"/>
              <w:rFonts w:hint="eastAsia"/>
              <w:sz w:val="16"/>
              <w:szCs w:val="16"/>
            </w:rPr>
            <w:t>____</w:t>
          </w:r>
        </w:p>
      </w:docPartBody>
    </w:docPart>
    <w:docPart>
      <w:docPartPr>
        <w:name w:val="D85369BB7CC04F0A9FE728D55241F6BD"/>
        <w:category>
          <w:name w:val="常规"/>
          <w:gallery w:val="placeholder"/>
        </w:category>
        <w:types>
          <w:type w:val="bbPlcHdr"/>
        </w:types>
        <w:behaviors>
          <w:behavior w:val="content"/>
        </w:behaviors>
        <w:guid w:val="{0E1E95C6-B7AD-405C-A8BF-1C91D89D7BB9}"/>
      </w:docPartPr>
      <w:docPartBody>
        <w:p w:rsidR="00B6056D" w:rsidRDefault="00B6056D" w:rsidP="00B6056D">
          <w:pPr>
            <w:pStyle w:val="D85369BB7CC04F0A9FE728D55241F6BD"/>
          </w:pPr>
          <w:r w:rsidRPr="00711F0E">
            <w:rPr>
              <w:rStyle w:val="placeholder1Char"/>
              <w:rFonts w:hint="eastAsia"/>
              <w:sz w:val="16"/>
              <w:szCs w:val="16"/>
            </w:rPr>
            <w:t>____</w:t>
          </w:r>
        </w:p>
      </w:docPartBody>
    </w:docPart>
    <w:docPart>
      <w:docPartPr>
        <w:name w:val="B35FBFCFD3A94420AEBF0D5B0E1D1BC1"/>
        <w:category>
          <w:name w:val="常规"/>
          <w:gallery w:val="placeholder"/>
        </w:category>
        <w:types>
          <w:type w:val="bbPlcHdr"/>
        </w:types>
        <w:behaviors>
          <w:behavior w:val="content"/>
        </w:behaviors>
        <w:guid w:val="{276769F6-E748-4131-A8D0-D50AF0F032EB}"/>
      </w:docPartPr>
      <w:docPartBody>
        <w:p w:rsidR="00B6056D" w:rsidRDefault="00B6056D" w:rsidP="00B6056D">
          <w:pPr>
            <w:pStyle w:val="B35FBFCFD3A94420AEBF0D5B0E1D1BC1"/>
          </w:pPr>
          <w:r w:rsidRPr="00711F0E">
            <w:rPr>
              <w:rStyle w:val="placeholder1Char"/>
              <w:rFonts w:hint="eastAsia"/>
              <w:sz w:val="16"/>
              <w:szCs w:val="16"/>
            </w:rPr>
            <w:t>____</w:t>
          </w:r>
        </w:p>
      </w:docPartBody>
    </w:docPart>
    <w:docPart>
      <w:docPartPr>
        <w:name w:val="69376608F82F473A80BAB7DC6987DABD"/>
        <w:category>
          <w:name w:val="常规"/>
          <w:gallery w:val="placeholder"/>
        </w:category>
        <w:types>
          <w:type w:val="bbPlcHdr"/>
        </w:types>
        <w:behaviors>
          <w:behavior w:val="content"/>
        </w:behaviors>
        <w:guid w:val="{5CBEAC35-72BC-4FFF-9D78-646666F8F78A}"/>
      </w:docPartPr>
      <w:docPartBody>
        <w:p w:rsidR="00B6056D" w:rsidRDefault="00B6056D" w:rsidP="00B6056D">
          <w:pPr>
            <w:pStyle w:val="69376608F82F473A80BAB7DC6987DABD"/>
          </w:pPr>
          <w:r w:rsidRPr="00711F0E">
            <w:rPr>
              <w:rStyle w:val="placeholder1Char"/>
              <w:rFonts w:hint="eastAsia"/>
              <w:sz w:val="16"/>
              <w:szCs w:val="16"/>
            </w:rPr>
            <w:t>____</w:t>
          </w:r>
        </w:p>
      </w:docPartBody>
    </w:docPart>
    <w:docPart>
      <w:docPartPr>
        <w:name w:val="036B116F6F3F43FEB98017DCB56A127E"/>
        <w:category>
          <w:name w:val="常规"/>
          <w:gallery w:val="placeholder"/>
        </w:category>
        <w:types>
          <w:type w:val="bbPlcHdr"/>
        </w:types>
        <w:behaviors>
          <w:behavior w:val="content"/>
        </w:behaviors>
        <w:guid w:val="{50A125A8-83A7-407E-A2E4-3BF0F9AE8801}"/>
      </w:docPartPr>
      <w:docPartBody>
        <w:p w:rsidR="00B6056D" w:rsidRDefault="00B6056D" w:rsidP="00B6056D">
          <w:pPr>
            <w:pStyle w:val="036B116F6F3F43FEB98017DCB56A127E"/>
          </w:pPr>
          <w:r w:rsidRPr="00711F0E">
            <w:rPr>
              <w:rStyle w:val="placeholder1Char"/>
              <w:rFonts w:hint="eastAsia"/>
              <w:sz w:val="16"/>
              <w:szCs w:val="16"/>
            </w:rPr>
            <w:t>____</w:t>
          </w:r>
        </w:p>
      </w:docPartBody>
    </w:docPart>
    <w:docPart>
      <w:docPartPr>
        <w:name w:val="840A2B6A2B114576BAD1D2D8BE62F97B"/>
        <w:category>
          <w:name w:val="常规"/>
          <w:gallery w:val="placeholder"/>
        </w:category>
        <w:types>
          <w:type w:val="bbPlcHdr"/>
        </w:types>
        <w:behaviors>
          <w:behavior w:val="content"/>
        </w:behaviors>
        <w:guid w:val="{97E2105D-3D11-4AFD-AFB0-41570BFF3CD6}"/>
      </w:docPartPr>
      <w:docPartBody>
        <w:p w:rsidR="00B6056D" w:rsidRDefault="00B6056D" w:rsidP="00B6056D">
          <w:pPr>
            <w:pStyle w:val="840A2B6A2B114576BAD1D2D8BE62F97B"/>
          </w:pPr>
          <w:r w:rsidRPr="00711F0E">
            <w:rPr>
              <w:rStyle w:val="placeholder1Char"/>
              <w:rFonts w:hint="eastAsia"/>
              <w:sz w:val="16"/>
              <w:szCs w:val="16"/>
            </w:rPr>
            <w:t>____</w:t>
          </w:r>
        </w:p>
      </w:docPartBody>
    </w:docPart>
    <w:docPart>
      <w:docPartPr>
        <w:name w:val="09927790286F496791F44E7FD06DBB36"/>
        <w:category>
          <w:name w:val="常规"/>
          <w:gallery w:val="placeholder"/>
        </w:category>
        <w:types>
          <w:type w:val="bbPlcHdr"/>
        </w:types>
        <w:behaviors>
          <w:behavior w:val="content"/>
        </w:behaviors>
        <w:guid w:val="{83CD77D9-85DC-43A6-8F1C-8D45723A0E88}"/>
      </w:docPartPr>
      <w:docPartBody>
        <w:p w:rsidR="00B6056D" w:rsidRDefault="00B6056D" w:rsidP="00B6056D">
          <w:pPr>
            <w:pStyle w:val="09927790286F496791F44E7FD06DBB36"/>
          </w:pPr>
          <w:r w:rsidRPr="00711F0E">
            <w:rPr>
              <w:rStyle w:val="placeholder1Char"/>
              <w:rFonts w:hint="eastAsia"/>
              <w:sz w:val="16"/>
              <w:szCs w:val="16"/>
            </w:rPr>
            <w:t>____</w:t>
          </w:r>
        </w:p>
      </w:docPartBody>
    </w:docPart>
    <w:docPart>
      <w:docPartPr>
        <w:name w:val="C280EA7C4E19411E8B9CDDBAA1EB6B63"/>
        <w:category>
          <w:name w:val="常规"/>
          <w:gallery w:val="placeholder"/>
        </w:category>
        <w:types>
          <w:type w:val="bbPlcHdr"/>
        </w:types>
        <w:behaviors>
          <w:behavior w:val="content"/>
        </w:behaviors>
        <w:guid w:val="{58BF97DF-B6DF-4C20-B42A-ACFFE6C319A7}"/>
      </w:docPartPr>
      <w:docPartBody>
        <w:p w:rsidR="00B6056D" w:rsidRDefault="00B6056D" w:rsidP="00B6056D">
          <w:pPr>
            <w:pStyle w:val="C280EA7C4E19411E8B9CDDBAA1EB6B63"/>
          </w:pPr>
          <w:r w:rsidRPr="00711F0E">
            <w:rPr>
              <w:rStyle w:val="placeholder1Char"/>
              <w:rFonts w:hint="eastAsia"/>
              <w:sz w:val="16"/>
              <w:szCs w:val="16"/>
            </w:rPr>
            <w:t>____</w:t>
          </w:r>
        </w:p>
      </w:docPartBody>
    </w:docPart>
    <w:docPart>
      <w:docPartPr>
        <w:name w:val="301DA1DCB3B0405E93308014C4B2B965"/>
        <w:category>
          <w:name w:val="常规"/>
          <w:gallery w:val="placeholder"/>
        </w:category>
        <w:types>
          <w:type w:val="bbPlcHdr"/>
        </w:types>
        <w:behaviors>
          <w:behavior w:val="content"/>
        </w:behaviors>
        <w:guid w:val="{0E44B2CB-BBC4-49EC-A709-62507870F451}"/>
      </w:docPartPr>
      <w:docPartBody>
        <w:p w:rsidR="00B6056D" w:rsidRDefault="00B6056D" w:rsidP="00B6056D">
          <w:pPr>
            <w:pStyle w:val="301DA1DCB3B0405E93308014C4B2B965"/>
          </w:pPr>
          <w:r w:rsidRPr="00711F0E">
            <w:rPr>
              <w:rStyle w:val="placeholder1Char"/>
              <w:rFonts w:hint="eastAsia"/>
              <w:sz w:val="16"/>
              <w:szCs w:val="16"/>
            </w:rPr>
            <w:t>____</w:t>
          </w:r>
        </w:p>
      </w:docPartBody>
    </w:docPart>
    <w:docPart>
      <w:docPartPr>
        <w:name w:val="7F48D913783F4632B085991383F2B32B"/>
        <w:category>
          <w:name w:val="常规"/>
          <w:gallery w:val="placeholder"/>
        </w:category>
        <w:types>
          <w:type w:val="bbPlcHdr"/>
        </w:types>
        <w:behaviors>
          <w:behavior w:val="content"/>
        </w:behaviors>
        <w:guid w:val="{DBBA1797-224E-4099-A94A-97496B8D14EF}"/>
      </w:docPartPr>
      <w:docPartBody>
        <w:p w:rsidR="00B6056D" w:rsidRDefault="00B6056D" w:rsidP="00B6056D">
          <w:pPr>
            <w:pStyle w:val="7F48D913783F4632B085991383F2B32B"/>
          </w:pPr>
          <w:r w:rsidRPr="00711F0E">
            <w:rPr>
              <w:rStyle w:val="placeholder1Char"/>
              <w:rFonts w:hint="eastAsia"/>
              <w:sz w:val="16"/>
              <w:szCs w:val="16"/>
            </w:rPr>
            <w:t>____</w:t>
          </w:r>
        </w:p>
      </w:docPartBody>
    </w:docPart>
    <w:docPart>
      <w:docPartPr>
        <w:name w:val="2CD2CFAE7D1E470F861735974890A42A"/>
        <w:category>
          <w:name w:val="常规"/>
          <w:gallery w:val="placeholder"/>
        </w:category>
        <w:types>
          <w:type w:val="bbPlcHdr"/>
        </w:types>
        <w:behaviors>
          <w:behavior w:val="content"/>
        </w:behaviors>
        <w:guid w:val="{13D4056C-B2B3-44DD-BB19-C6C57B456DB6}"/>
      </w:docPartPr>
      <w:docPartBody>
        <w:p w:rsidR="00B6056D" w:rsidRDefault="00B6056D" w:rsidP="00B6056D">
          <w:pPr>
            <w:pStyle w:val="2CD2CFAE7D1E470F861735974890A42A"/>
          </w:pPr>
          <w:r w:rsidRPr="00711F0E">
            <w:rPr>
              <w:rStyle w:val="placeholder1Char"/>
              <w:rFonts w:hint="eastAsia"/>
              <w:sz w:val="16"/>
              <w:szCs w:val="16"/>
            </w:rPr>
            <w:t>____</w:t>
          </w:r>
        </w:p>
      </w:docPartBody>
    </w:docPart>
    <w:docPart>
      <w:docPartPr>
        <w:name w:val="55E7386DA0844587869652D12FC95EFE"/>
        <w:category>
          <w:name w:val="常规"/>
          <w:gallery w:val="placeholder"/>
        </w:category>
        <w:types>
          <w:type w:val="bbPlcHdr"/>
        </w:types>
        <w:behaviors>
          <w:behavior w:val="content"/>
        </w:behaviors>
        <w:guid w:val="{90813962-9967-4F26-9270-1034545EB7A8}"/>
      </w:docPartPr>
      <w:docPartBody>
        <w:p w:rsidR="00B6056D" w:rsidRDefault="00B6056D" w:rsidP="00B6056D">
          <w:pPr>
            <w:pStyle w:val="55E7386DA0844587869652D12FC95EFE"/>
          </w:pPr>
          <w:r w:rsidRPr="00711F0E">
            <w:rPr>
              <w:rStyle w:val="placeholder1Char"/>
              <w:rFonts w:hint="eastAsia"/>
              <w:sz w:val="16"/>
              <w:szCs w:val="16"/>
            </w:rPr>
            <w:t>____</w:t>
          </w:r>
        </w:p>
      </w:docPartBody>
    </w:docPart>
    <w:docPart>
      <w:docPartPr>
        <w:name w:val="E6C00FCF9FF24067A941C87E2A7EB29C"/>
        <w:category>
          <w:name w:val="常规"/>
          <w:gallery w:val="placeholder"/>
        </w:category>
        <w:types>
          <w:type w:val="bbPlcHdr"/>
        </w:types>
        <w:behaviors>
          <w:behavior w:val="content"/>
        </w:behaviors>
        <w:guid w:val="{CE5B76F3-D0D5-43E2-8613-D66F20070C6F}"/>
      </w:docPartPr>
      <w:docPartBody>
        <w:p w:rsidR="00B6056D" w:rsidRDefault="00B6056D" w:rsidP="00B6056D">
          <w:pPr>
            <w:pStyle w:val="E6C00FCF9FF24067A941C87E2A7EB29C"/>
          </w:pPr>
          <w:r w:rsidRPr="00711F0E">
            <w:rPr>
              <w:rStyle w:val="placeholder1Char"/>
              <w:rFonts w:hint="eastAsia"/>
              <w:sz w:val="16"/>
              <w:szCs w:val="16"/>
            </w:rPr>
            <w:t>____</w:t>
          </w:r>
        </w:p>
      </w:docPartBody>
    </w:docPart>
    <w:docPart>
      <w:docPartPr>
        <w:name w:val="C9A13DCC710B4515ADEB4923C7C5FA33"/>
        <w:category>
          <w:name w:val="常规"/>
          <w:gallery w:val="placeholder"/>
        </w:category>
        <w:types>
          <w:type w:val="bbPlcHdr"/>
        </w:types>
        <w:behaviors>
          <w:behavior w:val="content"/>
        </w:behaviors>
        <w:guid w:val="{BA490967-C343-4922-86B0-C16053EB3919}"/>
      </w:docPartPr>
      <w:docPartBody>
        <w:p w:rsidR="00B6056D" w:rsidRDefault="00B6056D" w:rsidP="00B6056D">
          <w:pPr>
            <w:pStyle w:val="C9A13DCC710B4515ADEB4923C7C5FA33"/>
          </w:pPr>
          <w:r w:rsidRPr="00711F0E">
            <w:rPr>
              <w:rStyle w:val="placeholder1Char"/>
              <w:rFonts w:hint="eastAsia"/>
              <w:sz w:val="16"/>
              <w:szCs w:val="16"/>
            </w:rPr>
            <w:t>____</w:t>
          </w:r>
        </w:p>
      </w:docPartBody>
    </w:docPart>
    <w:docPart>
      <w:docPartPr>
        <w:name w:val="12B1331B54584F2D989B04F5161A036D"/>
        <w:category>
          <w:name w:val="常规"/>
          <w:gallery w:val="placeholder"/>
        </w:category>
        <w:types>
          <w:type w:val="bbPlcHdr"/>
        </w:types>
        <w:behaviors>
          <w:behavior w:val="content"/>
        </w:behaviors>
        <w:guid w:val="{61D7BCB3-9DF4-41EA-A9B4-9EB74E81D892}"/>
      </w:docPartPr>
      <w:docPartBody>
        <w:p w:rsidR="00B6056D" w:rsidRDefault="00B6056D" w:rsidP="00B6056D">
          <w:pPr>
            <w:pStyle w:val="12B1331B54584F2D989B04F5161A036D"/>
          </w:pPr>
          <w:r w:rsidRPr="00711F0E">
            <w:rPr>
              <w:rStyle w:val="placeholder1Char"/>
              <w:rFonts w:hint="eastAsia"/>
              <w:sz w:val="16"/>
              <w:szCs w:val="16"/>
            </w:rPr>
            <w:t>____</w:t>
          </w:r>
        </w:p>
      </w:docPartBody>
    </w:docPart>
    <w:docPart>
      <w:docPartPr>
        <w:name w:val="72420923893B41718B2B843A7DAEC339"/>
        <w:category>
          <w:name w:val="常规"/>
          <w:gallery w:val="placeholder"/>
        </w:category>
        <w:types>
          <w:type w:val="bbPlcHdr"/>
        </w:types>
        <w:behaviors>
          <w:behavior w:val="content"/>
        </w:behaviors>
        <w:guid w:val="{46D521AA-89F3-49CE-9762-ECFB73F09A9E}"/>
      </w:docPartPr>
      <w:docPartBody>
        <w:p w:rsidR="00B6056D" w:rsidRDefault="00B6056D" w:rsidP="00B6056D">
          <w:pPr>
            <w:pStyle w:val="72420923893B41718B2B843A7DAEC339"/>
          </w:pPr>
          <w:r w:rsidRPr="00711F0E">
            <w:rPr>
              <w:rStyle w:val="placeholder1Char"/>
              <w:rFonts w:hint="eastAsia"/>
              <w:sz w:val="16"/>
              <w:szCs w:val="16"/>
            </w:rPr>
            <w:t>____</w:t>
          </w:r>
        </w:p>
      </w:docPartBody>
    </w:docPart>
    <w:docPart>
      <w:docPartPr>
        <w:name w:val="4FCFB0B231A04AFA94C10DA5A3DFFAB7"/>
        <w:category>
          <w:name w:val="常规"/>
          <w:gallery w:val="placeholder"/>
        </w:category>
        <w:types>
          <w:type w:val="bbPlcHdr"/>
        </w:types>
        <w:behaviors>
          <w:behavior w:val="content"/>
        </w:behaviors>
        <w:guid w:val="{58FEC9C8-D5D0-4FBC-A4A0-C789E6FDA7AF}"/>
      </w:docPartPr>
      <w:docPartBody>
        <w:p w:rsidR="00B6056D" w:rsidRDefault="00B6056D" w:rsidP="00B6056D">
          <w:pPr>
            <w:pStyle w:val="4FCFB0B231A04AFA94C10DA5A3DFFAB7"/>
          </w:pPr>
          <w:r w:rsidRPr="00711F0E">
            <w:rPr>
              <w:rStyle w:val="placeholder1Char"/>
              <w:rFonts w:hint="eastAsia"/>
              <w:sz w:val="16"/>
              <w:szCs w:val="16"/>
            </w:rPr>
            <w:t>____</w:t>
          </w:r>
        </w:p>
      </w:docPartBody>
    </w:docPart>
    <w:docPart>
      <w:docPartPr>
        <w:name w:val="530D27A6E8D74F00A6EDE57F6BC69569"/>
        <w:category>
          <w:name w:val="常规"/>
          <w:gallery w:val="placeholder"/>
        </w:category>
        <w:types>
          <w:type w:val="bbPlcHdr"/>
        </w:types>
        <w:behaviors>
          <w:behavior w:val="content"/>
        </w:behaviors>
        <w:guid w:val="{B5143F9C-A0C1-4DF4-83FA-74B464F4FC08}"/>
      </w:docPartPr>
      <w:docPartBody>
        <w:p w:rsidR="00B6056D" w:rsidRDefault="00B6056D" w:rsidP="00B6056D">
          <w:pPr>
            <w:pStyle w:val="530D27A6E8D74F00A6EDE57F6BC69569"/>
          </w:pPr>
          <w:r w:rsidRPr="00711F0E">
            <w:rPr>
              <w:rStyle w:val="placeholder1Char"/>
              <w:rFonts w:hint="eastAsia"/>
              <w:sz w:val="16"/>
              <w:szCs w:val="16"/>
            </w:rPr>
            <w:t>____</w:t>
          </w:r>
        </w:p>
      </w:docPartBody>
    </w:docPart>
    <w:docPart>
      <w:docPartPr>
        <w:name w:val="6C1FFAAE9F544009B1F28D19DBFFEE0D"/>
        <w:category>
          <w:name w:val="常规"/>
          <w:gallery w:val="placeholder"/>
        </w:category>
        <w:types>
          <w:type w:val="bbPlcHdr"/>
        </w:types>
        <w:behaviors>
          <w:behavior w:val="content"/>
        </w:behaviors>
        <w:guid w:val="{FAC098CE-56DB-4BF3-83C6-48592ABEE2D7}"/>
      </w:docPartPr>
      <w:docPartBody>
        <w:p w:rsidR="00B6056D" w:rsidRDefault="00B6056D" w:rsidP="00B6056D">
          <w:pPr>
            <w:pStyle w:val="6C1FFAAE9F544009B1F28D19DBFFEE0D"/>
          </w:pPr>
          <w:r w:rsidRPr="00711F0E">
            <w:rPr>
              <w:rStyle w:val="placeholder1Char"/>
              <w:rFonts w:hint="eastAsia"/>
              <w:sz w:val="16"/>
              <w:szCs w:val="16"/>
            </w:rPr>
            <w:t>____</w:t>
          </w:r>
        </w:p>
      </w:docPartBody>
    </w:docPart>
    <w:docPart>
      <w:docPartPr>
        <w:name w:val="0980E59497034B1C948CBF1F90B78CE9"/>
        <w:category>
          <w:name w:val="常规"/>
          <w:gallery w:val="placeholder"/>
        </w:category>
        <w:types>
          <w:type w:val="bbPlcHdr"/>
        </w:types>
        <w:behaviors>
          <w:behavior w:val="content"/>
        </w:behaviors>
        <w:guid w:val="{4043AFDF-BE4D-446C-AE1B-73525903F7A3}"/>
      </w:docPartPr>
      <w:docPartBody>
        <w:p w:rsidR="00B6056D" w:rsidRDefault="00B6056D" w:rsidP="00B6056D">
          <w:pPr>
            <w:pStyle w:val="0980E59497034B1C948CBF1F90B78CE9"/>
          </w:pPr>
          <w:r w:rsidRPr="00711F0E">
            <w:rPr>
              <w:rStyle w:val="placeholder1Char"/>
              <w:rFonts w:hint="eastAsia"/>
              <w:sz w:val="16"/>
              <w:szCs w:val="16"/>
            </w:rPr>
            <w:t>____</w:t>
          </w:r>
        </w:p>
      </w:docPartBody>
    </w:docPart>
    <w:docPart>
      <w:docPartPr>
        <w:name w:val="60796D1E06E044CBA32D22E0DE678E0A"/>
        <w:category>
          <w:name w:val="常规"/>
          <w:gallery w:val="placeholder"/>
        </w:category>
        <w:types>
          <w:type w:val="bbPlcHdr"/>
        </w:types>
        <w:behaviors>
          <w:behavior w:val="content"/>
        </w:behaviors>
        <w:guid w:val="{709CD77A-D0CF-4F3B-81AC-A44F01C397FD}"/>
      </w:docPartPr>
      <w:docPartBody>
        <w:p w:rsidR="00B6056D" w:rsidRDefault="00B6056D" w:rsidP="00B6056D">
          <w:pPr>
            <w:pStyle w:val="60796D1E06E044CBA32D22E0DE678E0A"/>
          </w:pPr>
          <w:r w:rsidRPr="00711F0E">
            <w:rPr>
              <w:rStyle w:val="placeholder1Char"/>
              <w:rFonts w:hint="eastAsia"/>
              <w:sz w:val="16"/>
              <w:szCs w:val="16"/>
            </w:rPr>
            <w:t>____</w:t>
          </w:r>
        </w:p>
      </w:docPartBody>
    </w:docPart>
    <w:docPart>
      <w:docPartPr>
        <w:name w:val="99FED14CE4474FACBDA0F90298E15501"/>
        <w:category>
          <w:name w:val="常规"/>
          <w:gallery w:val="placeholder"/>
        </w:category>
        <w:types>
          <w:type w:val="bbPlcHdr"/>
        </w:types>
        <w:behaviors>
          <w:behavior w:val="content"/>
        </w:behaviors>
        <w:guid w:val="{4F4D7071-BB10-4565-8339-9CD66306C934}"/>
      </w:docPartPr>
      <w:docPartBody>
        <w:p w:rsidR="00B6056D" w:rsidRDefault="00B6056D" w:rsidP="00B6056D">
          <w:pPr>
            <w:pStyle w:val="99FED14CE4474FACBDA0F90298E15501"/>
          </w:pPr>
          <w:r w:rsidRPr="00711F0E">
            <w:rPr>
              <w:rStyle w:val="placeholder1Char"/>
              <w:rFonts w:hint="eastAsia"/>
              <w:sz w:val="16"/>
              <w:szCs w:val="16"/>
            </w:rPr>
            <w:t>____</w:t>
          </w:r>
        </w:p>
      </w:docPartBody>
    </w:docPart>
    <w:docPart>
      <w:docPartPr>
        <w:name w:val="FF387E05C3BC4D14BFB92D1C407B885C"/>
        <w:category>
          <w:name w:val="常规"/>
          <w:gallery w:val="placeholder"/>
        </w:category>
        <w:types>
          <w:type w:val="bbPlcHdr"/>
        </w:types>
        <w:behaviors>
          <w:behavior w:val="content"/>
        </w:behaviors>
        <w:guid w:val="{AC03A46D-4B2B-4FFE-BAE7-84FF94D2B995}"/>
      </w:docPartPr>
      <w:docPartBody>
        <w:p w:rsidR="00B6056D" w:rsidRDefault="00B6056D" w:rsidP="00B6056D">
          <w:pPr>
            <w:pStyle w:val="FF387E05C3BC4D14BFB92D1C407B885C"/>
          </w:pPr>
          <w:r w:rsidRPr="00711F0E">
            <w:rPr>
              <w:rStyle w:val="placeholder1Char"/>
              <w:rFonts w:hint="eastAsia"/>
              <w:sz w:val="16"/>
              <w:szCs w:val="16"/>
            </w:rPr>
            <w:t>____</w:t>
          </w:r>
        </w:p>
      </w:docPartBody>
    </w:docPart>
    <w:docPart>
      <w:docPartPr>
        <w:name w:val="77907073BEF44230AA539D9D17DA7946"/>
        <w:category>
          <w:name w:val="常规"/>
          <w:gallery w:val="placeholder"/>
        </w:category>
        <w:types>
          <w:type w:val="bbPlcHdr"/>
        </w:types>
        <w:behaviors>
          <w:behavior w:val="content"/>
        </w:behaviors>
        <w:guid w:val="{0AB22F6D-6EA6-45D5-BFCC-96F7321A5BBA}"/>
      </w:docPartPr>
      <w:docPartBody>
        <w:p w:rsidR="00B6056D" w:rsidRDefault="00B6056D" w:rsidP="00B6056D">
          <w:pPr>
            <w:pStyle w:val="77907073BEF44230AA539D9D17DA7946"/>
          </w:pPr>
          <w:r w:rsidRPr="00711F0E">
            <w:rPr>
              <w:rStyle w:val="placeholder1Char"/>
              <w:rFonts w:hint="eastAsia"/>
              <w:sz w:val="16"/>
              <w:szCs w:val="16"/>
            </w:rPr>
            <w:t>____</w:t>
          </w:r>
        </w:p>
      </w:docPartBody>
    </w:docPart>
    <w:docPart>
      <w:docPartPr>
        <w:name w:val="3E51E756D4514A63A487DDEBFD40EDE9"/>
        <w:category>
          <w:name w:val="常规"/>
          <w:gallery w:val="placeholder"/>
        </w:category>
        <w:types>
          <w:type w:val="bbPlcHdr"/>
        </w:types>
        <w:behaviors>
          <w:behavior w:val="content"/>
        </w:behaviors>
        <w:guid w:val="{A18A319A-DA0F-48CD-A99E-2E7F37B46740}"/>
      </w:docPartPr>
      <w:docPartBody>
        <w:p w:rsidR="00B6056D" w:rsidRDefault="00B6056D" w:rsidP="00B6056D">
          <w:pPr>
            <w:pStyle w:val="3E51E756D4514A63A487DDEBFD40EDE9"/>
          </w:pPr>
          <w:r w:rsidRPr="00711F0E">
            <w:rPr>
              <w:rStyle w:val="placeholder1Char"/>
              <w:rFonts w:hint="eastAsia"/>
              <w:sz w:val="16"/>
              <w:szCs w:val="16"/>
            </w:rPr>
            <w:t>____</w:t>
          </w:r>
        </w:p>
      </w:docPartBody>
    </w:docPart>
    <w:docPart>
      <w:docPartPr>
        <w:name w:val="7F7E5897756E4188AB8A03169ADEB59E"/>
        <w:category>
          <w:name w:val="常规"/>
          <w:gallery w:val="placeholder"/>
        </w:category>
        <w:types>
          <w:type w:val="bbPlcHdr"/>
        </w:types>
        <w:behaviors>
          <w:behavior w:val="content"/>
        </w:behaviors>
        <w:guid w:val="{2DE29369-DE79-4450-8607-A237E4D0E48B}"/>
      </w:docPartPr>
      <w:docPartBody>
        <w:p w:rsidR="00B6056D" w:rsidRDefault="00B6056D" w:rsidP="00B6056D">
          <w:pPr>
            <w:pStyle w:val="7F7E5897756E4188AB8A03169ADEB59E"/>
          </w:pPr>
          <w:r w:rsidRPr="00711F0E">
            <w:rPr>
              <w:rStyle w:val="placeholder1Char"/>
              <w:rFonts w:hint="eastAsia"/>
              <w:sz w:val="16"/>
              <w:szCs w:val="16"/>
            </w:rPr>
            <w:t>____</w:t>
          </w:r>
        </w:p>
      </w:docPartBody>
    </w:docPart>
    <w:docPart>
      <w:docPartPr>
        <w:name w:val="7F483063DE9549FFADE3D32A29C5BA14"/>
        <w:category>
          <w:name w:val="常规"/>
          <w:gallery w:val="placeholder"/>
        </w:category>
        <w:types>
          <w:type w:val="bbPlcHdr"/>
        </w:types>
        <w:behaviors>
          <w:behavior w:val="content"/>
        </w:behaviors>
        <w:guid w:val="{5A05DDBB-FBA9-41C2-AEDA-7D398C33831B}"/>
      </w:docPartPr>
      <w:docPartBody>
        <w:p w:rsidR="00B6056D" w:rsidRDefault="00B6056D" w:rsidP="00B6056D">
          <w:pPr>
            <w:pStyle w:val="7F483063DE9549FFADE3D32A29C5BA14"/>
          </w:pPr>
          <w:r w:rsidRPr="00711F0E">
            <w:rPr>
              <w:rStyle w:val="placeholder1Char"/>
              <w:rFonts w:hint="eastAsia"/>
              <w:sz w:val="16"/>
              <w:szCs w:val="16"/>
            </w:rPr>
            <w:t>____</w:t>
          </w:r>
        </w:p>
      </w:docPartBody>
    </w:docPart>
    <w:docPart>
      <w:docPartPr>
        <w:name w:val="0B2B4800C5EB4A43BA0E680AA02403D5"/>
        <w:category>
          <w:name w:val="常规"/>
          <w:gallery w:val="placeholder"/>
        </w:category>
        <w:types>
          <w:type w:val="bbPlcHdr"/>
        </w:types>
        <w:behaviors>
          <w:behavior w:val="content"/>
        </w:behaviors>
        <w:guid w:val="{AF6D22E2-559F-4B14-817B-7C73D59E4B5B}"/>
      </w:docPartPr>
      <w:docPartBody>
        <w:p w:rsidR="00B6056D" w:rsidRDefault="00B6056D" w:rsidP="00B6056D">
          <w:pPr>
            <w:pStyle w:val="0B2B4800C5EB4A43BA0E680AA02403D5"/>
          </w:pPr>
          <w:r w:rsidRPr="00711F0E">
            <w:rPr>
              <w:rStyle w:val="placeholder1Char"/>
              <w:rFonts w:hint="eastAsia"/>
              <w:sz w:val="16"/>
              <w:szCs w:val="16"/>
            </w:rPr>
            <w:t>____</w:t>
          </w:r>
        </w:p>
      </w:docPartBody>
    </w:docPart>
    <w:docPart>
      <w:docPartPr>
        <w:name w:val="BE609D0A788F443480F8E0DA54B0B774"/>
        <w:category>
          <w:name w:val="常规"/>
          <w:gallery w:val="placeholder"/>
        </w:category>
        <w:types>
          <w:type w:val="bbPlcHdr"/>
        </w:types>
        <w:behaviors>
          <w:behavior w:val="content"/>
        </w:behaviors>
        <w:guid w:val="{ED2ACEA7-A711-47FA-A493-CC3E2A46A3CD}"/>
      </w:docPartPr>
      <w:docPartBody>
        <w:p w:rsidR="00B6056D" w:rsidRDefault="00B6056D" w:rsidP="00B6056D">
          <w:pPr>
            <w:pStyle w:val="BE609D0A788F443480F8E0DA54B0B774"/>
          </w:pPr>
          <w:r w:rsidRPr="00711F0E">
            <w:rPr>
              <w:rStyle w:val="placeholder1Char"/>
              <w:rFonts w:hint="eastAsia"/>
              <w:sz w:val="16"/>
              <w:szCs w:val="16"/>
            </w:rPr>
            <w:t>____</w:t>
          </w:r>
        </w:p>
      </w:docPartBody>
    </w:docPart>
    <w:docPart>
      <w:docPartPr>
        <w:name w:val="088D10C4FAD1415194CAC81F1A9A43BC"/>
        <w:category>
          <w:name w:val="常规"/>
          <w:gallery w:val="placeholder"/>
        </w:category>
        <w:types>
          <w:type w:val="bbPlcHdr"/>
        </w:types>
        <w:behaviors>
          <w:behavior w:val="content"/>
        </w:behaviors>
        <w:guid w:val="{58DCEB0E-7BDB-4270-9572-D566849EFC96}"/>
      </w:docPartPr>
      <w:docPartBody>
        <w:p w:rsidR="00B6056D" w:rsidRDefault="00B6056D" w:rsidP="00B6056D">
          <w:pPr>
            <w:pStyle w:val="088D10C4FAD1415194CAC81F1A9A43BC"/>
          </w:pPr>
          <w:r w:rsidRPr="00711F0E">
            <w:rPr>
              <w:rStyle w:val="placeholder1Char"/>
              <w:rFonts w:hint="eastAsia"/>
              <w:sz w:val="16"/>
              <w:szCs w:val="16"/>
            </w:rPr>
            <w:t>____</w:t>
          </w:r>
        </w:p>
      </w:docPartBody>
    </w:docPart>
    <w:docPart>
      <w:docPartPr>
        <w:name w:val="DD9788DFB9174C0A88B6C165C1557D54"/>
        <w:category>
          <w:name w:val="常规"/>
          <w:gallery w:val="placeholder"/>
        </w:category>
        <w:types>
          <w:type w:val="bbPlcHdr"/>
        </w:types>
        <w:behaviors>
          <w:behavior w:val="content"/>
        </w:behaviors>
        <w:guid w:val="{20EF2518-09FF-4E62-BB18-E6C3D8E25283}"/>
      </w:docPartPr>
      <w:docPartBody>
        <w:p w:rsidR="00B6056D" w:rsidRDefault="00B6056D" w:rsidP="00B6056D">
          <w:pPr>
            <w:pStyle w:val="DD9788DFB9174C0A88B6C165C1557D54"/>
          </w:pPr>
          <w:r w:rsidRPr="00711F0E">
            <w:rPr>
              <w:rStyle w:val="placeholder1Char"/>
              <w:rFonts w:hint="eastAsia"/>
              <w:sz w:val="16"/>
              <w:szCs w:val="16"/>
            </w:rPr>
            <w:t>____</w:t>
          </w:r>
        </w:p>
      </w:docPartBody>
    </w:docPart>
    <w:docPart>
      <w:docPartPr>
        <w:name w:val="2ECEB7E5DEE24C63A386BD2226A58975"/>
        <w:category>
          <w:name w:val="常规"/>
          <w:gallery w:val="placeholder"/>
        </w:category>
        <w:types>
          <w:type w:val="bbPlcHdr"/>
        </w:types>
        <w:behaviors>
          <w:behavior w:val="content"/>
        </w:behaviors>
        <w:guid w:val="{6224D593-71EA-4EC1-A091-6B22FB0C7395}"/>
      </w:docPartPr>
      <w:docPartBody>
        <w:p w:rsidR="00B6056D" w:rsidRDefault="00B6056D" w:rsidP="00B6056D">
          <w:pPr>
            <w:pStyle w:val="2ECEB7E5DEE24C63A386BD2226A58975"/>
          </w:pPr>
          <w:r w:rsidRPr="00711F0E">
            <w:rPr>
              <w:rStyle w:val="placeholder1Char"/>
              <w:rFonts w:hint="eastAsia"/>
              <w:sz w:val="16"/>
              <w:szCs w:val="16"/>
            </w:rPr>
            <w:t>____</w:t>
          </w:r>
        </w:p>
      </w:docPartBody>
    </w:docPart>
    <w:docPart>
      <w:docPartPr>
        <w:name w:val="CCF79DB4147144598E111C6EC6100750"/>
        <w:category>
          <w:name w:val="常规"/>
          <w:gallery w:val="placeholder"/>
        </w:category>
        <w:types>
          <w:type w:val="bbPlcHdr"/>
        </w:types>
        <w:behaviors>
          <w:behavior w:val="content"/>
        </w:behaviors>
        <w:guid w:val="{60CD3188-64D3-48EF-8E9D-1A1DC965857A}"/>
      </w:docPartPr>
      <w:docPartBody>
        <w:p w:rsidR="00B6056D" w:rsidRDefault="00B6056D" w:rsidP="00B6056D">
          <w:pPr>
            <w:pStyle w:val="CCF79DB4147144598E111C6EC6100750"/>
          </w:pPr>
          <w:r w:rsidRPr="00711F0E">
            <w:rPr>
              <w:rStyle w:val="placeholder1Char"/>
              <w:rFonts w:hint="eastAsia"/>
              <w:sz w:val="16"/>
              <w:szCs w:val="16"/>
            </w:rPr>
            <w:t>____</w:t>
          </w:r>
        </w:p>
      </w:docPartBody>
    </w:docPart>
    <w:docPart>
      <w:docPartPr>
        <w:name w:val="B5A1CC2F40C8417E9A33FE3C68752D3C"/>
        <w:category>
          <w:name w:val="常规"/>
          <w:gallery w:val="placeholder"/>
        </w:category>
        <w:types>
          <w:type w:val="bbPlcHdr"/>
        </w:types>
        <w:behaviors>
          <w:behavior w:val="content"/>
        </w:behaviors>
        <w:guid w:val="{7105E224-37C5-4854-987C-3A43AFF0B5AC}"/>
      </w:docPartPr>
      <w:docPartBody>
        <w:p w:rsidR="00B6056D" w:rsidRDefault="00B6056D" w:rsidP="00B6056D">
          <w:pPr>
            <w:pStyle w:val="B5A1CC2F40C8417E9A33FE3C68752D3C"/>
          </w:pPr>
          <w:r w:rsidRPr="00711F0E">
            <w:rPr>
              <w:rStyle w:val="placeholder1Char"/>
              <w:rFonts w:hint="eastAsia"/>
              <w:sz w:val="16"/>
              <w:szCs w:val="16"/>
            </w:rPr>
            <w:t>____</w:t>
          </w:r>
        </w:p>
      </w:docPartBody>
    </w:docPart>
    <w:docPart>
      <w:docPartPr>
        <w:name w:val="4EF208AB0A7C4B5297C995F4DCDFE494"/>
        <w:category>
          <w:name w:val="常规"/>
          <w:gallery w:val="placeholder"/>
        </w:category>
        <w:types>
          <w:type w:val="bbPlcHdr"/>
        </w:types>
        <w:behaviors>
          <w:behavior w:val="content"/>
        </w:behaviors>
        <w:guid w:val="{B6B58F4E-B393-47DA-A9FC-E8C5461A2832}"/>
      </w:docPartPr>
      <w:docPartBody>
        <w:p w:rsidR="00B6056D" w:rsidRDefault="00B6056D" w:rsidP="00B6056D">
          <w:pPr>
            <w:pStyle w:val="4EF208AB0A7C4B5297C995F4DCDFE494"/>
          </w:pPr>
          <w:r w:rsidRPr="00711F0E">
            <w:rPr>
              <w:rStyle w:val="placeholder1Char"/>
              <w:rFonts w:hint="eastAsia"/>
              <w:sz w:val="16"/>
              <w:szCs w:val="16"/>
            </w:rPr>
            <w:t>____</w:t>
          </w:r>
        </w:p>
      </w:docPartBody>
    </w:docPart>
    <w:docPart>
      <w:docPartPr>
        <w:name w:val="8CDA18884BCE41749AEABD2034675B1B"/>
        <w:category>
          <w:name w:val="常规"/>
          <w:gallery w:val="placeholder"/>
        </w:category>
        <w:types>
          <w:type w:val="bbPlcHdr"/>
        </w:types>
        <w:behaviors>
          <w:behavior w:val="content"/>
        </w:behaviors>
        <w:guid w:val="{DA8E1E55-F8DA-41D8-A157-089F02A4CD8C}"/>
      </w:docPartPr>
      <w:docPartBody>
        <w:p w:rsidR="00B6056D" w:rsidRDefault="00B6056D" w:rsidP="00B6056D">
          <w:pPr>
            <w:pStyle w:val="8CDA18884BCE41749AEABD2034675B1B"/>
          </w:pPr>
          <w:r w:rsidRPr="00711F0E">
            <w:rPr>
              <w:rStyle w:val="placeholder1Char"/>
              <w:rFonts w:hint="eastAsia"/>
              <w:sz w:val="16"/>
              <w:szCs w:val="16"/>
            </w:rPr>
            <w:t>____</w:t>
          </w:r>
        </w:p>
      </w:docPartBody>
    </w:docPart>
    <w:docPart>
      <w:docPartPr>
        <w:name w:val="688C70A937084F238A6CBB09196606DF"/>
        <w:category>
          <w:name w:val="常规"/>
          <w:gallery w:val="placeholder"/>
        </w:category>
        <w:types>
          <w:type w:val="bbPlcHdr"/>
        </w:types>
        <w:behaviors>
          <w:behavior w:val="content"/>
        </w:behaviors>
        <w:guid w:val="{6EDB7DE5-2637-4244-8EE5-9B86E3063A29}"/>
      </w:docPartPr>
      <w:docPartBody>
        <w:p w:rsidR="00B6056D" w:rsidRDefault="00B6056D" w:rsidP="00B6056D">
          <w:pPr>
            <w:pStyle w:val="688C70A937084F238A6CBB09196606DF"/>
          </w:pPr>
          <w:r w:rsidRPr="00711F0E">
            <w:rPr>
              <w:rStyle w:val="placeholder1Char"/>
              <w:rFonts w:hint="eastAsia"/>
              <w:sz w:val="16"/>
              <w:szCs w:val="16"/>
            </w:rPr>
            <w:t>____</w:t>
          </w:r>
        </w:p>
      </w:docPartBody>
    </w:docPart>
    <w:docPart>
      <w:docPartPr>
        <w:name w:val="694C7523DEE144B8BF7B8473E74CC6D7"/>
        <w:category>
          <w:name w:val="常规"/>
          <w:gallery w:val="placeholder"/>
        </w:category>
        <w:types>
          <w:type w:val="bbPlcHdr"/>
        </w:types>
        <w:behaviors>
          <w:behavior w:val="content"/>
        </w:behaviors>
        <w:guid w:val="{33FCEA40-DD40-4861-B54E-9762FEFA11B3}"/>
      </w:docPartPr>
      <w:docPartBody>
        <w:p w:rsidR="00B6056D" w:rsidRDefault="00B6056D" w:rsidP="00B6056D">
          <w:pPr>
            <w:pStyle w:val="694C7523DEE144B8BF7B8473E74CC6D7"/>
          </w:pPr>
          <w:r w:rsidRPr="00711F0E">
            <w:rPr>
              <w:rStyle w:val="placeholder1Char"/>
              <w:rFonts w:hint="eastAsia"/>
              <w:sz w:val="16"/>
              <w:szCs w:val="16"/>
            </w:rPr>
            <w:t>____</w:t>
          </w:r>
        </w:p>
      </w:docPartBody>
    </w:docPart>
    <w:docPart>
      <w:docPartPr>
        <w:name w:val="7D28E8E0FD8C4F5480CD9E32E7287C7D"/>
        <w:category>
          <w:name w:val="常规"/>
          <w:gallery w:val="placeholder"/>
        </w:category>
        <w:types>
          <w:type w:val="bbPlcHdr"/>
        </w:types>
        <w:behaviors>
          <w:behavior w:val="content"/>
        </w:behaviors>
        <w:guid w:val="{D60C7B88-49C2-45D4-B55B-EF8C18DC2DA7}"/>
      </w:docPartPr>
      <w:docPartBody>
        <w:p w:rsidR="00B6056D" w:rsidRDefault="00B6056D" w:rsidP="00B6056D">
          <w:pPr>
            <w:pStyle w:val="7D28E8E0FD8C4F5480CD9E32E7287C7D"/>
          </w:pPr>
          <w:r w:rsidRPr="00711F0E">
            <w:rPr>
              <w:rStyle w:val="placeholder1Char"/>
              <w:rFonts w:hint="eastAsia"/>
              <w:sz w:val="16"/>
              <w:szCs w:val="16"/>
            </w:rPr>
            <w:t>____</w:t>
          </w:r>
        </w:p>
      </w:docPartBody>
    </w:docPart>
    <w:docPart>
      <w:docPartPr>
        <w:name w:val="9CEDE6AB0693400E94103649A279AA7A"/>
        <w:category>
          <w:name w:val="常规"/>
          <w:gallery w:val="placeholder"/>
        </w:category>
        <w:types>
          <w:type w:val="bbPlcHdr"/>
        </w:types>
        <w:behaviors>
          <w:behavior w:val="content"/>
        </w:behaviors>
        <w:guid w:val="{E4C38264-2EB8-453D-9691-4A19BFE76D26}"/>
      </w:docPartPr>
      <w:docPartBody>
        <w:p w:rsidR="00B6056D" w:rsidRDefault="00B6056D" w:rsidP="00B6056D">
          <w:pPr>
            <w:pStyle w:val="9CEDE6AB0693400E94103649A279AA7A"/>
          </w:pPr>
          <w:r w:rsidRPr="00711F0E">
            <w:rPr>
              <w:rStyle w:val="placeholder1Char"/>
              <w:rFonts w:hint="eastAsia"/>
              <w:sz w:val="16"/>
              <w:szCs w:val="16"/>
            </w:rPr>
            <w:t>____</w:t>
          </w:r>
        </w:p>
      </w:docPartBody>
    </w:docPart>
    <w:docPart>
      <w:docPartPr>
        <w:name w:val="5E5DF5C47BF64DDC9D8EB09B836EAAA6"/>
        <w:category>
          <w:name w:val="常规"/>
          <w:gallery w:val="placeholder"/>
        </w:category>
        <w:types>
          <w:type w:val="bbPlcHdr"/>
        </w:types>
        <w:behaviors>
          <w:behavior w:val="content"/>
        </w:behaviors>
        <w:guid w:val="{19653B09-9BF9-4203-AF35-7197471E0FB3}"/>
      </w:docPartPr>
      <w:docPartBody>
        <w:p w:rsidR="00B6056D" w:rsidRDefault="00B6056D" w:rsidP="00B6056D">
          <w:pPr>
            <w:pStyle w:val="5E5DF5C47BF64DDC9D8EB09B836EAAA6"/>
          </w:pPr>
          <w:r w:rsidRPr="00711F0E">
            <w:rPr>
              <w:rStyle w:val="placeholder1Char"/>
              <w:rFonts w:hint="eastAsia"/>
              <w:sz w:val="16"/>
              <w:szCs w:val="16"/>
            </w:rPr>
            <w:t>____</w:t>
          </w:r>
        </w:p>
      </w:docPartBody>
    </w:docPart>
    <w:docPart>
      <w:docPartPr>
        <w:name w:val="EAF7915766C846278CE61822895A45E1"/>
        <w:category>
          <w:name w:val="常规"/>
          <w:gallery w:val="placeholder"/>
        </w:category>
        <w:types>
          <w:type w:val="bbPlcHdr"/>
        </w:types>
        <w:behaviors>
          <w:behavior w:val="content"/>
        </w:behaviors>
        <w:guid w:val="{E29A81D4-17D4-4024-A4C0-E6B473445AB9}"/>
      </w:docPartPr>
      <w:docPartBody>
        <w:p w:rsidR="00B6056D" w:rsidRDefault="00B6056D" w:rsidP="00B6056D">
          <w:pPr>
            <w:pStyle w:val="EAF7915766C846278CE61822895A45E1"/>
          </w:pPr>
          <w:r w:rsidRPr="00711F0E">
            <w:rPr>
              <w:rStyle w:val="placeholder1Char"/>
              <w:rFonts w:hint="eastAsia"/>
              <w:sz w:val="16"/>
              <w:szCs w:val="16"/>
            </w:rPr>
            <w:t>____</w:t>
          </w:r>
        </w:p>
      </w:docPartBody>
    </w:docPart>
    <w:docPart>
      <w:docPartPr>
        <w:name w:val="A8327091F847445FA8D18EA1C532FCD2"/>
        <w:category>
          <w:name w:val="常规"/>
          <w:gallery w:val="placeholder"/>
        </w:category>
        <w:types>
          <w:type w:val="bbPlcHdr"/>
        </w:types>
        <w:behaviors>
          <w:behavior w:val="content"/>
        </w:behaviors>
        <w:guid w:val="{30651FA6-5237-453B-95A6-9E95B0B52544}"/>
      </w:docPartPr>
      <w:docPartBody>
        <w:p w:rsidR="00B6056D" w:rsidRDefault="00B6056D" w:rsidP="00B6056D">
          <w:pPr>
            <w:pStyle w:val="A8327091F847445FA8D18EA1C532FCD2"/>
          </w:pPr>
          <w:r w:rsidRPr="00711F0E">
            <w:rPr>
              <w:rStyle w:val="placeholder1Char"/>
              <w:rFonts w:hint="eastAsia"/>
              <w:sz w:val="16"/>
              <w:szCs w:val="16"/>
            </w:rPr>
            <w:t>____</w:t>
          </w:r>
        </w:p>
      </w:docPartBody>
    </w:docPart>
    <w:docPart>
      <w:docPartPr>
        <w:name w:val="4B14A6F37348497F99EBB39DF3CCD7C8"/>
        <w:category>
          <w:name w:val="常规"/>
          <w:gallery w:val="placeholder"/>
        </w:category>
        <w:types>
          <w:type w:val="bbPlcHdr"/>
        </w:types>
        <w:behaviors>
          <w:behavior w:val="content"/>
        </w:behaviors>
        <w:guid w:val="{A7B2D07F-044F-44ED-8824-BEABC659704F}"/>
      </w:docPartPr>
      <w:docPartBody>
        <w:p w:rsidR="00B6056D" w:rsidRDefault="00B6056D" w:rsidP="00B6056D">
          <w:pPr>
            <w:pStyle w:val="4B14A6F37348497F99EBB39DF3CCD7C8"/>
          </w:pPr>
          <w:r w:rsidRPr="00711F0E">
            <w:rPr>
              <w:rStyle w:val="placeholder1Char"/>
              <w:rFonts w:hint="eastAsia"/>
              <w:sz w:val="16"/>
              <w:szCs w:val="16"/>
            </w:rPr>
            <w:t>____</w:t>
          </w:r>
        </w:p>
      </w:docPartBody>
    </w:docPart>
    <w:docPart>
      <w:docPartPr>
        <w:name w:val="54E42E9990974B3D9E742A83C23A9F8E"/>
        <w:category>
          <w:name w:val="常规"/>
          <w:gallery w:val="placeholder"/>
        </w:category>
        <w:types>
          <w:type w:val="bbPlcHdr"/>
        </w:types>
        <w:behaviors>
          <w:behavior w:val="content"/>
        </w:behaviors>
        <w:guid w:val="{49562FCE-18FB-44A2-882A-88B0912149A2}"/>
      </w:docPartPr>
      <w:docPartBody>
        <w:p w:rsidR="00B6056D" w:rsidRDefault="00B6056D" w:rsidP="00B6056D">
          <w:pPr>
            <w:pStyle w:val="54E42E9990974B3D9E742A83C23A9F8E"/>
          </w:pPr>
          <w:r w:rsidRPr="00711F0E">
            <w:rPr>
              <w:rStyle w:val="placeholder1Char"/>
              <w:rFonts w:hint="eastAsia"/>
              <w:sz w:val="16"/>
              <w:szCs w:val="16"/>
            </w:rPr>
            <w:t>____</w:t>
          </w:r>
        </w:p>
      </w:docPartBody>
    </w:docPart>
    <w:docPart>
      <w:docPartPr>
        <w:name w:val="141F61834DF14602B529733C5DF4E204"/>
        <w:category>
          <w:name w:val="常规"/>
          <w:gallery w:val="placeholder"/>
        </w:category>
        <w:types>
          <w:type w:val="bbPlcHdr"/>
        </w:types>
        <w:behaviors>
          <w:behavior w:val="content"/>
        </w:behaviors>
        <w:guid w:val="{A6702057-8BD6-42A6-A9F6-526DB67095D0}"/>
      </w:docPartPr>
      <w:docPartBody>
        <w:p w:rsidR="00B6056D" w:rsidRDefault="00B6056D" w:rsidP="00B6056D">
          <w:pPr>
            <w:pStyle w:val="141F61834DF14602B529733C5DF4E204"/>
          </w:pPr>
          <w:r w:rsidRPr="00711F0E">
            <w:rPr>
              <w:rStyle w:val="placeholder1Char"/>
              <w:rFonts w:hint="eastAsia"/>
              <w:sz w:val="16"/>
              <w:szCs w:val="16"/>
            </w:rPr>
            <w:t>____</w:t>
          </w:r>
        </w:p>
      </w:docPartBody>
    </w:docPart>
    <w:docPart>
      <w:docPartPr>
        <w:name w:val="D32F8417765F4F488AFE04ECC4A0EAD1"/>
        <w:category>
          <w:name w:val="常规"/>
          <w:gallery w:val="placeholder"/>
        </w:category>
        <w:types>
          <w:type w:val="bbPlcHdr"/>
        </w:types>
        <w:behaviors>
          <w:behavior w:val="content"/>
        </w:behaviors>
        <w:guid w:val="{7ADEB3B8-0F5A-43D1-B9B0-DA27E4F55D04}"/>
      </w:docPartPr>
      <w:docPartBody>
        <w:p w:rsidR="00B6056D" w:rsidRDefault="00B6056D" w:rsidP="00B6056D">
          <w:pPr>
            <w:pStyle w:val="D32F8417765F4F488AFE04ECC4A0EAD1"/>
          </w:pPr>
          <w:r w:rsidRPr="00711F0E">
            <w:rPr>
              <w:rStyle w:val="placeholder1Char"/>
              <w:rFonts w:hint="eastAsia"/>
              <w:sz w:val="16"/>
              <w:szCs w:val="16"/>
            </w:rPr>
            <w:t>____</w:t>
          </w:r>
        </w:p>
      </w:docPartBody>
    </w:docPart>
    <w:docPart>
      <w:docPartPr>
        <w:name w:val="6060C4BC4B26467B8301510C84A81765"/>
        <w:category>
          <w:name w:val="常规"/>
          <w:gallery w:val="placeholder"/>
        </w:category>
        <w:types>
          <w:type w:val="bbPlcHdr"/>
        </w:types>
        <w:behaviors>
          <w:behavior w:val="content"/>
        </w:behaviors>
        <w:guid w:val="{CB59EBC3-18E7-4F69-8169-121B14BADB5B}"/>
      </w:docPartPr>
      <w:docPartBody>
        <w:p w:rsidR="00B6056D" w:rsidRDefault="00B6056D" w:rsidP="00B6056D">
          <w:pPr>
            <w:pStyle w:val="6060C4BC4B26467B8301510C84A81765"/>
          </w:pPr>
          <w:r w:rsidRPr="00711F0E">
            <w:rPr>
              <w:rStyle w:val="placeholder1Char"/>
              <w:rFonts w:hint="eastAsia"/>
              <w:sz w:val="16"/>
              <w:szCs w:val="16"/>
            </w:rPr>
            <w:t>____</w:t>
          </w:r>
        </w:p>
      </w:docPartBody>
    </w:docPart>
    <w:docPart>
      <w:docPartPr>
        <w:name w:val="AA9BF8B85AA94DFCAC0C4DBEB0FF3568"/>
        <w:category>
          <w:name w:val="常规"/>
          <w:gallery w:val="placeholder"/>
        </w:category>
        <w:types>
          <w:type w:val="bbPlcHdr"/>
        </w:types>
        <w:behaviors>
          <w:behavior w:val="content"/>
        </w:behaviors>
        <w:guid w:val="{B700799C-09B2-4203-91B8-AEA745948CCF}"/>
      </w:docPartPr>
      <w:docPartBody>
        <w:p w:rsidR="00B6056D" w:rsidRDefault="00B6056D" w:rsidP="00B6056D">
          <w:pPr>
            <w:pStyle w:val="AA9BF8B85AA94DFCAC0C4DBEB0FF3568"/>
          </w:pPr>
          <w:r w:rsidRPr="00711F0E">
            <w:rPr>
              <w:rStyle w:val="placeholder1Char"/>
              <w:rFonts w:hint="eastAsia"/>
              <w:sz w:val="16"/>
              <w:szCs w:val="16"/>
            </w:rPr>
            <w:t>____</w:t>
          </w:r>
        </w:p>
      </w:docPartBody>
    </w:docPart>
    <w:docPart>
      <w:docPartPr>
        <w:name w:val="77919FF87E7940289ED43A03F5776C21"/>
        <w:category>
          <w:name w:val="常规"/>
          <w:gallery w:val="placeholder"/>
        </w:category>
        <w:types>
          <w:type w:val="bbPlcHdr"/>
        </w:types>
        <w:behaviors>
          <w:behavior w:val="content"/>
        </w:behaviors>
        <w:guid w:val="{10D581DF-59A4-4926-904C-8575DAC3255E}"/>
      </w:docPartPr>
      <w:docPartBody>
        <w:p w:rsidR="00B6056D" w:rsidRDefault="00B6056D" w:rsidP="00B6056D">
          <w:pPr>
            <w:pStyle w:val="77919FF87E7940289ED43A03F5776C21"/>
          </w:pPr>
          <w:r w:rsidRPr="00711F0E">
            <w:rPr>
              <w:rStyle w:val="placeholder1Char"/>
              <w:rFonts w:hint="eastAsia"/>
              <w:sz w:val="16"/>
              <w:szCs w:val="16"/>
            </w:rPr>
            <w:t>____</w:t>
          </w:r>
        </w:p>
      </w:docPartBody>
    </w:docPart>
    <w:docPart>
      <w:docPartPr>
        <w:name w:val="83FE5CBC7D2242FC9DD0EB9FF569ABF2"/>
        <w:category>
          <w:name w:val="常规"/>
          <w:gallery w:val="placeholder"/>
        </w:category>
        <w:types>
          <w:type w:val="bbPlcHdr"/>
        </w:types>
        <w:behaviors>
          <w:behavior w:val="content"/>
        </w:behaviors>
        <w:guid w:val="{14FADFA8-F485-4193-A185-A624E6F856BB}"/>
      </w:docPartPr>
      <w:docPartBody>
        <w:p w:rsidR="00B6056D" w:rsidRDefault="00B6056D" w:rsidP="00B6056D">
          <w:pPr>
            <w:pStyle w:val="83FE5CBC7D2242FC9DD0EB9FF569ABF2"/>
          </w:pPr>
          <w:r w:rsidRPr="00711F0E">
            <w:rPr>
              <w:rStyle w:val="placeholder1Char"/>
              <w:rFonts w:hint="eastAsia"/>
              <w:sz w:val="16"/>
              <w:szCs w:val="16"/>
            </w:rPr>
            <w:t>____</w:t>
          </w:r>
        </w:p>
      </w:docPartBody>
    </w:docPart>
    <w:docPart>
      <w:docPartPr>
        <w:name w:val="115D3F4A431A486BB9892DC796B1F366"/>
        <w:category>
          <w:name w:val="常规"/>
          <w:gallery w:val="placeholder"/>
        </w:category>
        <w:types>
          <w:type w:val="bbPlcHdr"/>
        </w:types>
        <w:behaviors>
          <w:behavior w:val="content"/>
        </w:behaviors>
        <w:guid w:val="{C2E93903-CCB5-43B7-887C-EB4402C54BF4}"/>
      </w:docPartPr>
      <w:docPartBody>
        <w:p w:rsidR="00B6056D" w:rsidRDefault="00B6056D" w:rsidP="00B6056D">
          <w:pPr>
            <w:pStyle w:val="115D3F4A431A486BB9892DC796B1F366"/>
          </w:pPr>
          <w:r w:rsidRPr="00711F0E">
            <w:rPr>
              <w:rStyle w:val="placeholder1Char"/>
              <w:rFonts w:hint="eastAsia"/>
              <w:sz w:val="16"/>
              <w:szCs w:val="16"/>
            </w:rPr>
            <w:t>____</w:t>
          </w:r>
        </w:p>
      </w:docPartBody>
    </w:docPart>
    <w:docPart>
      <w:docPartPr>
        <w:name w:val="94B50F505DA44150AA8F36FD7302A4C9"/>
        <w:category>
          <w:name w:val="常规"/>
          <w:gallery w:val="placeholder"/>
        </w:category>
        <w:types>
          <w:type w:val="bbPlcHdr"/>
        </w:types>
        <w:behaviors>
          <w:behavior w:val="content"/>
        </w:behaviors>
        <w:guid w:val="{1957ACB3-81B8-4218-A05A-1B53F228A007}"/>
      </w:docPartPr>
      <w:docPartBody>
        <w:p w:rsidR="00B6056D" w:rsidRDefault="00B6056D" w:rsidP="00B6056D">
          <w:pPr>
            <w:pStyle w:val="94B50F505DA44150AA8F36FD7302A4C9"/>
          </w:pPr>
          <w:r w:rsidRPr="00711F0E">
            <w:rPr>
              <w:rStyle w:val="placeholder1Char"/>
              <w:rFonts w:hint="eastAsia"/>
              <w:sz w:val="16"/>
              <w:szCs w:val="16"/>
            </w:rPr>
            <w:t>____</w:t>
          </w:r>
        </w:p>
      </w:docPartBody>
    </w:docPart>
    <w:docPart>
      <w:docPartPr>
        <w:name w:val="4ACAE59791404D1DB5F5FD05EDC7B71B"/>
        <w:category>
          <w:name w:val="常规"/>
          <w:gallery w:val="placeholder"/>
        </w:category>
        <w:types>
          <w:type w:val="bbPlcHdr"/>
        </w:types>
        <w:behaviors>
          <w:behavior w:val="content"/>
        </w:behaviors>
        <w:guid w:val="{F86A9E6B-6A20-437F-B0D3-5935389986F5}"/>
      </w:docPartPr>
      <w:docPartBody>
        <w:p w:rsidR="00B6056D" w:rsidRDefault="00B6056D" w:rsidP="00B6056D">
          <w:pPr>
            <w:pStyle w:val="4ACAE59791404D1DB5F5FD05EDC7B71B"/>
          </w:pPr>
          <w:r w:rsidRPr="00711F0E">
            <w:rPr>
              <w:rStyle w:val="placeholder1Char"/>
              <w:rFonts w:hint="eastAsia"/>
              <w:sz w:val="16"/>
              <w:szCs w:val="16"/>
            </w:rPr>
            <w:t>____</w:t>
          </w:r>
        </w:p>
      </w:docPartBody>
    </w:docPart>
    <w:docPart>
      <w:docPartPr>
        <w:name w:val="188A7622924C40A48F32C18D1F06580E"/>
        <w:category>
          <w:name w:val="常规"/>
          <w:gallery w:val="placeholder"/>
        </w:category>
        <w:types>
          <w:type w:val="bbPlcHdr"/>
        </w:types>
        <w:behaviors>
          <w:behavior w:val="content"/>
        </w:behaviors>
        <w:guid w:val="{7D19E06D-32C0-463C-8D94-54C3B038DEB2}"/>
      </w:docPartPr>
      <w:docPartBody>
        <w:p w:rsidR="00B6056D" w:rsidRDefault="00B6056D" w:rsidP="00B6056D">
          <w:pPr>
            <w:pStyle w:val="188A7622924C40A48F32C18D1F06580E"/>
          </w:pPr>
          <w:r w:rsidRPr="00711F0E">
            <w:rPr>
              <w:rStyle w:val="placeholder1Char"/>
              <w:rFonts w:hint="eastAsia"/>
              <w:sz w:val="16"/>
              <w:szCs w:val="16"/>
            </w:rPr>
            <w:t>____</w:t>
          </w:r>
        </w:p>
      </w:docPartBody>
    </w:docPart>
    <w:docPart>
      <w:docPartPr>
        <w:name w:val="560025CC36ED4202B48EC01BB21A8E6B"/>
        <w:category>
          <w:name w:val="常规"/>
          <w:gallery w:val="placeholder"/>
        </w:category>
        <w:types>
          <w:type w:val="bbPlcHdr"/>
        </w:types>
        <w:behaviors>
          <w:behavior w:val="content"/>
        </w:behaviors>
        <w:guid w:val="{6AD5F8DB-6020-483A-8C49-2A10B9A303CD}"/>
      </w:docPartPr>
      <w:docPartBody>
        <w:p w:rsidR="00B6056D" w:rsidRDefault="00B6056D" w:rsidP="00B6056D">
          <w:pPr>
            <w:pStyle w:val="560025CC36ED4202B48EC01BB21A8E6B"/>
          </w:pPr>
          <w:r w:rsidRPr="00711F0E">
            <w:rPr>
              <w:rStyle w:val="placeholder1Char"/>
              <w:rFonts w:hint="eastAsia"/>
              <w:sz w:val="16"/>
              <w:szCs w:val="16"/>
            </w:rPr>
            <w:t>____</w:t>
          </w:r>
        </w:p>
      </w:docPartBody>
    </w:docPart>
    <w:docPart>
      <w:docPartPr>
        <w:name w:val="90E2915C934140B7BEA1876F9CCCE184"/>
        <w:category>
          <w:name w:val="常规"/>
          <w:gallery w:val="placeholder"/>
        </w:category>
        <w:types>
          <w:type w:val="bbPlcHdr"/>
        </w:types>
        <w:behaviors>
          <w:behavior w:val="content"/>
        </w:behaviors>
        <w:guid w:val="{4F1FCCF3-C841-4447-9166-DEBB537546BE}"/>
      </w:docPartPr>
      <w:docPartBody>
        <w:p w:rsidR="00B6056D" w:rsidRDefault="00B6056D" w:rsidP="00B6056D">
          <w:pPr>
            <w:pStyle w:val="90E2915C934140B7BEA1876F9CCCE184"/>
          </w:pPr>
          <w:r w:rsidRPr="00711F0E">
            <w:rPr>
              <w:rStyle w:val="placeholder1Char"/>
              <w:rFonts w:hint="eastAsia"/>
              <w:sz w:val="16"/>
              <w:szCs w:val="16"/>
            </w:rPr>
            <w:t>____</w:t>
          </w:r>
        </w:p>
      </w:docPartBody>
    </w:docPart>
    <w:docPart>
      <w:docPartPr>
        <w:name w:val="1EC6544C72964EF7AB18D2DF528A97AA"/>
        <w:category>
          <w:name w:val="常规"/>
          <w:gallery w:val="placeholder"/>
        </w:category>
        <w:types>
          <w:type w:val="bbPlcHdr"/>
        </w:types>
        <w:behaviors>
          <w:behavior w:val="content"/>
        </w:behaviors>
        <w:guid w:val="{98A56982-35DB-4F4A-B63E-1A6909B92C12}"/>
      </w:docPartPr>
      <w:docPartBody>
        <w:p w:rsidR="00B6056D" w:rsidRDefault="00B6056D" w:rsidP="00B6056D">
          <w:pPr>
            <w:pStyle w:val="1EC6544C72964EF7AB18D2DF528A97AA"/>
          </w:pPr>
          <w:r w:rsidRPr="00711F0E">
            <w:rPr>
              <w:rStyle w:val="placeholder1Char"/>
              <w:rFonts w:hint="eastAsia"/>
              <w:sz w:val="16"/>
              <w:szCs w:val="16"/>
            </w:rPr>
            <w:t>____</w:t>
          </w:r>
        </w:p>
      </w:docPartBody>
    </w:docPart>
    <w:docPart>
      <w:docPartPr>
        <w:name w:val="678340BD6330408693BB9F8474C86301"/>
        <w:category>
          <w:name w:val="常规"/>
          <w:gallery w:val="placeholder"/>
        </w:category>
        <w:types>
          <w:type w:val="bbPlcHdr"/>
        </w:types>
        <w:behaviors>
          <w:behavior w:val="content"/>
        </w:behaviors>
        <w:guid w:val="{FCE9A9AA-4B56-49C0-B435-A7B025DFC84D}"/>
      </w:docPartPr>
      <w:docPartBody>
        <w:p w:rsidR="00B6056D" w:rsidRDefault="00B6056D" w:rsidP="00B6056D">
          <w:pPr>
            <w:pStyle w:val="678340BD6330408693BB9F8474C86301"/>
          </w:pPr>
          <w:r w:rsidRPr="00711F0E">
            <w:rPr>
              <w:rStyle w:val="placeholder1Char"/>
              <w:rFonts w:hint="eastAsia"/>
              <w:sz w:val="16"/>
              <w:szCs w:val="16"/>
            </w:rPr>
            <w:t>____</w:t>
          </w:r>
        </w:p>
      </w:docPartBody>
    </w:docPart>
    <w:docPart>
      <w:docPartPr>
        <w:name w:val="72EFDD82BEA241AEAC8AF9D547B9441D"/>
        <w:category>
          <w:name w:val="常规"/>
          <w:gallery w:val="placeholder"/>
        </w:category>
        <w:types>
          <w:type w:val="bbPlcHdr"/>
        </w:types>
        <w:behaviors>
          <w:behavior w:val="content"/>
        </w:behaviors>
        <w:guid w:val="{554F4C7E-472B-42A0-88DE-43A844488778}"/>
      </w:docPartPr>
      <w:docPartBody>
        <w:p w:rsidR="00B6056D" w:rsidRDefault="00B6056D" w:rsidP="00B6056D">
          <w:pPr>
            <w:pStyle w:val="72EFDD82BEA241AEAC8AF9D547B9441D"/>
          </w:pPr>
          <w:r w:rsidRPr="00711F0E">
            <w:rPr>
              <w:rStyle w:val="placeholder1Char"/>
              <w:rFonts w:hint="eastAsia"/>
              <w:sz w:val="16"/>
              <w:szCs w:val="16"/>
            </w:rPr>
            <w:t>____</w:t>
          </w:r>
        </w:p>
      </w:docPartBody>
    </w:docPart>
    <w:docPart>
      <w:docPartPr>
        <w:name w:val="50B76B304F02405E87CC8B5069EAD617"/>
        <w:category>
          <w:name w:val="常规"/>
          <w:gallery w:val="placeholder"/>
        </w:category>
        <w:types>
          <w:type w:val="bbPlcHdr"/>
        </w:types>
        <w:behaviors>
          <w:behavior w:val="content"/>
        </w:behaviors>
        <w:guid w:val="{955CEDAF-2F80-40C5-BE2F-10C50A25557A}"/>
      </w:docPartPr>
      <w:docPartBody>
        <w:p w:rsidR="00B6056D" w:rsidRDefault="00B6056D" w:rsidP="00B6056D">
          <w:pPr>
            <w:pStyle w:val="50B76B304F02405E87CC8B5069EAD617"/>
          </w:pPr>
          <w:r w:rsidRPr="00711F0E">
            <w:rPr>
              <w:rStyle w:val="placeholder1Char"/>
              <w:rFonts w:hint="eastAsia"/>
              <w:sz w:val="16"/>
              <w:szCs w:val="16"/>
            </w:rPr>
            <w:t>____</w:t>
          </w:r>
        </w:p>
      </w:docPartBody>
    </w:docPart>
    <w:docPart>
      <w:docPartPr>
        <w:name w:val="B33F18A8ADF445648644B4316539439D"/>
        <w:category>
          <w:name w:val="常规"/>
          <w:gallery w:val="placeholder"/>
        </w:category>
        <w:types>
          <w:type w:val="bbPlcHdr"/>
        </w:types>
        <w:behaviors>
          <w:behavior w:val="content"/>
        </w:behaviors>
        <w:guid w:val="{A689F691-0416-4660-B0E5-99ABA9BFECD0}"/>
      </w:docPartPr>
      <w:docPartBody>
        <w:p w:rsidR="00B6056D" w:rsidRDefault="00B6056D" w:rsidP="00B6056D">
          <w:pPr>
            <w:pStyle w:val="B33F18A8ADF445648644B4316539439D"/>
          </w:pPr>
          <w:r w:rsidRPr="00711F0E">
            <w:rPr>
              <w:rStyle w:val="placeholder1Char"/>
              <w:rFonts w:hint="eastAsia"/>
              <w:sz w:val="16"/>
              <w:szCs w:val="16"/>
            </w:rPr>
            <w:t>____</w:t>
          </w:r>
        </w:p>
      </w:docPartBody>
    </w:docPart>
    <w:docPart>
      <w:docPartPr>
        <w:name w:val="9DAD33BF6C9F4D069C7507A5E5286647"/>
        <w:category>
          <w:name w:val="常规"/>
          <w:gallery w:val="placeholder"/>
        </w:category>
        <w:types>
          <w:type w:val="bbPlcHdr"/>
        </w:types>
        <w:behaviors>
          <w:behavior w:val="content"/>
        </w:behaviors>
        <w:guid w:val="{F8233738-7870-4E03-B9EB-3C5F04E82185}"/>
      </w:docPartPr>
      <w:docPartBody>
        <w:p w:rsidR="00B6056D" w:rsidRDefault="00B6056D" w:rsidP="00B6056D">
          <w:pPr>
            <w:pStyle w:val="9DAD33BF6C9F4D069C7507A5E5286647"/>
          </w:pPr>
          <w:r w:rsidRPr="00711F0E">
            <w:rPr>
              <w:rStyle w:val="placeholder1Char"/>
              <w:rFonts w:hint="eastAsia"/>
              <w:sz w:val="16"/>
              <w:szCs w:val="16"/>
            </w:rPr>
            <w:t>____</w:t>
          </w:r>
        </w:p>
      </w:docPartBody>
    </w:docPart>
    <w:docPart>
      <w:docPartPr>
        <w:name w:val="883D382A49A54662BC44B7F51B4792DA"/>
        <w:category>
          <w:name w:val="常规"/>
          <w:gallery w:val="placeholder"/>
        </w:category>
        <w:types>
          <w:type w:val="bbPlcHdr"/>
        </w:types>
        <w:behaviors>
          <w:behavior w:val="content"/>
        </w:behaviors>
        <w:guid w:val="{F8FC8A4A-1151-4155-88BA-31C282AC9700}"/>
      </w:docPartPr>
      <w:docPartBody>
        <w:p w:rsidR="00B6056D" w:rsidRDefault="00B6056D" w:rsidP="00B6056D">
          <w:pPr>
            <w:pStyle w:val="883D382A49A54662BC44B7F51B4792DA"/>
          </w:pPr>
          <w:r w:rsidRPr="00711F0E">
            <w:rPr>
              <w:rStyle w:val="placeholder1Char"/>
              <w:rFonts w:hint="eastAsia"/>
              <w:sz w:val="16"/>
              <w:szCs w:val="16"/>
            </w:rPr>
            <w:t>____</w:t>
          </w:r>
        </w:p>
      </w:docPartBody>
    </w:docPart>
    <w:docPart>
      <w:docPartPr>
        <w:name w:val="789003C2A8474D5E9D9A785607074BD7"/>
        <w:category>
          <w:name w:val="常规"/>
          <w:gallery w:val="placeholder"/>
        </w:category>
        <w:types>
          <w:type w:val="bbPlcHdr"/>
        </w:types>
        <w:behaviors>
          <w:behavior w:val="content"/>
        </w:behaviors>
        <w:guid w:val="{5DBF52B0-AC68-46F0-B03E-9DAE6EA160E4}"/>
      </w:docPartPr>
      <w:docPartBody>
        <w:p w:rsidR="00B6056D" w:rsidRDefault="00B6056D" w:rsidP="00B6056D">
          <w:pPr>
            <w:pStyle w:val="789003C2A8474D5E9D9A785607074BD7"/>
          </w:pPr>
          <w:r w:rsidRPr="00711F0E">
            <w:rPr>
              <w:rStyle w:val="placeholder1Char"/>
              <w:rFonts w:hint="eastAsia"/>
              <w:sz w:val="16"/>
              <w:szCs w:val="16"/>
            </w:rPr>
            <w:t>____</w:t>
          </w:r>
        </w:p>
      </w:docPartBody>
    </w:docPart>
    <w:docPart>
      <w:docPartPr>
        <w:name w:val="46D1FA9842F94C938728A1DFA164AA4A"/>
        <w:category>
          <w:name w:val="常规"/>
          <w:gallery w:val="placeholder"/>
        </w:category>
        <w:types>
          <w:type w:val="bbPlcHdr"/>
        </w:types>
        <w:behaviors>
          <w:behavior w:val="content"/>
        </w:behaviors>
        <w:guid w:val="{AD59C3D8-E827-48D8-BC21-018C5ACC9650}"/>
      </w:docPartPr>
      <w:docPartBody>
        <w:p w:rsidR="00B6056D" w:rsidRDefault="00B6056D" w:rsidP="00B6056D">
          <w:pPr>
            <w:pStyle w:val="46D1FA9842F94C938728A1DFA164AA4A"/>
          </w:pPr>
          <w:r w:rsidRPr="00711F0E">
            <w:rPr>
              <w:rStyle w:val="placeholder1Char"/>
              <w:rFonts w:hint="eastAsia"/>
              <w:sz w:val="16"/>
              <w:szCs w:val="16"/>
            </w:rPr>
            <w:t>____</w:t>
          </w:r>
        </w:p>
      </w:docPartBody>
    </w:docPart>
    <w:docPart>
      <w:docPartPr>
        <w:name w:val="25B0F90C4AAC4F1DBE0718EB08C79954"/>
        <w:category>
          <w:name w:val="常规"/>
          <w:gallery w:val="placeholder"/>
        </w:category>
        <w:types>
          <w:type w:val="bbPlcHdr"/>
        </w:types>
        <w:behaviors>
          <w:behavior w:val="content"/>
        </w:behaviors>
        <w:guid w:val="{366E28B8-2574-4718-BAA6-B13230E1CBEB}"/>
      </w:docPartPr>
      <w:docPartBody>
        <w:p w:rsidR="00B6056D" w:rsidRDefault="00B6056D" w:rsidP="00B6056D">
          <w:pPr>
            <w:pStyle w:val="25B0F90C4AAC4F1DBE0718EB08C79954"/>
          </w:pPr>
          <w:r w:rsidRPr="00711F0E">
            <w:rPr>
              <w:rStyle w:val="placeholder1Char"/>
              <w:rFonts w:hint="eastAsia"/>
              <w:sz w:val="16"/>
              <w:szCs w:val="16"/>
            </w:rPr>
            <w:t>____</w:t>
          </w:r>
        </w:p>
      </w:docPartBody>
    </w:docPart>
    <w:docPart>
      <w:docPartPr>
        <w:name w:val="32FBDCE0445C4C2C959B606BEF0A482A"/>
        <w:category>
          <w:name w:val="常规"/>
          <w:gallery w:val="placeholder"/>
        </w:category>
        <w:types>
          <w:type w:val="bbPlcHdr"/>
        </w:types>
        <w:behaviors>
          <w:behavior w:val="content"/>
        </w:behaviors>
        <w:guid w:val="{BE190B7B-955B-4BE7-91EA-4CEE86E6C1D7}"/>
      </w:docPartPr>
      <w:docPartBody>
        <w:p w:rsidR="00B6056D" w:rsidRDefault="00B6056D" w:rsidP="00B6056D">
          <w:pPr>
            <w:pStyle w:val="32FBDCE0445C4C2C959B606BEF0A482A"/>
          </w:pPr>
          <w:r w:rsidRPr="00711F0E">
            <w:rPr>
              <w:rStyle w:val="placeholder1Char"/>
              <w:rFonts w:hint="eastAsia"/>
              <w:sz w:val="16"/>
              <w:szCs w:val="16"/>
            </w:rPr>
            <w:t>____</w:t>
          </w:r>
        </w:p>
      </w:docPartBody>
    </w:docPart>
    <w:docPart>
      <w:docPartPr>
        <w:name w:val="8CA36FB5EDE54AEB89337B7C4BCBE982"/>
        <w:category>
          <w:name w:val="常规"/>
          <w:gallery w:val="placeholder"/>
        </w:category>
        <w:types>
          <w:type w:val="bbPlcHdr"/>
        </w:types>
        <w:behaviors>
          <w:behavior w:val="content"/>
        </w:behaviors>
        <w:guid w:val="{39F4193A-0F73-4CC2-9A66-5E13231E3FEC}"/>
      </w:docPartPr>
      <w:docPartBody>
        <w:p w:rsidR="00B6056D" w:rsidRDefault="00B6056D" w:rsidP="00B6056D">
          <w:pPr>
            <w:pStyle w:val="8CA36FB5EDE54AEB89337B7C4BCBE982"/>
          </w:pPr>
          <w:r w:rsidRPr="00711F0E">
            <w:rPr>
              <w:rStyle w:val="placeholder1Char"/>
              <w:rFonts w:hint="eastAsia"/>
              <w:sz w:val="16"/>
              <w:szCs w:val="16"/>
            </w:rPr>
            <w:t>____</w:t>
          </w:r>
        </w:p>
      </w:docPartBody>
    </w:docPart>
    <w:docPart>
      <w:docPartPr>
        <w:name w:val="194DE3880C414CE68FDFC8C6D311C7E5"/>
        <w:category>
          <w:name w:val="常规"/>
          <w:gallery w:val="placeholder"/>
        </w:category>
        <w:types>
          <w:type w:val="bbPlcHdr"/>
        </w:types>
        <w:behaviors>
          <w:behavior w:val="content"/>
        </w:behaviors>
        <w:guid w:val="{C1F0449C-1C21-4F92-99E6-704EDDA1ACE6}"/>
      </w:docPartPr>
      <w:docPartBody>
        <w:p w:rsidR="00B6056D" w:rsidRDefault="00B6056D" w:rsidP="00B6056D">
          <w:pPr>
            <w:pStyle w:val="194DE3880C414CE68FDFC8C6D311C7E5"/>
          </w:pPr>
          <w:r w:rsidRPr="00711F0E">
            <w:rPr>
              <w:rStyle w:val="placeholder1Char"/>
              <w:rFonts w:hint="eastAsia"/>
              <w:sz w:val="16"/>
              <w:szCs w:val="16"/>
            </w:rPr>
            <w:t>____</w:t>
          </w:r>
        </w:p>
      </w:docPartBody>
    </w:docPart>
    <w:docPart>
      <w:docPartPr>
        <w:name w:val="FABF3D3FC39B43748D6AC5FD39FC9F8C"/>
        <w:category>
          <w:name w:val="常规"/>
          <w:gallery w:val="placeholder"/>
        </w:category>
        <w:types>
          <w:type w:val="bbPlcHdr"/>
        </w:types>
        <w:behaviors>
          <w:behavior w:val="content"/>
        </w:behaviors>
        <w:guid w:val="{9A862233-80F2-4B5A-942C-E391BF35548B}"/>
      </w:docPartPr>
      <w:docPartBody>
        <w:p w:rsidR="00B6056D" w:rsidRDefault="00B6056D" w:rsidP="00B6056D">
          <w:pPr>
            <w:pStyle w:val="FABF3D3FC39B43748D6AC5FD39FC9F8C"/>
          </w:pPr>
          <w:r w:rsidRPr="00711F0E">
            <w:rPr>
              <w:rStyle w:val="placeholder1Char"/>
              <w:rFonts w:hint="eastAsia"/>
              <w:sz w:val="16"/>
              <w:szCs w:val="16"/>
            </w:rPr>
            <w:t>____</w:t>
          </w:r>
        </w:p>
      </w:docPartBody>
    </w:docPart>
    <w:docPart>
      <w:docPartPr>
        <w:name w:val="FF00CBAA558346F784E945C0DB1AF6D4"/>
        <w:category>
          <w:name w:val="常规"/>
          <w:gallery w:val="placeholder"/>
        </w:category>
        <w:types>
          <w:type w:val="bbPlcHdr"/>
        </w:types>
        <w:behaviors>
          <w:behavior w:val="content"/>
        </w:behaviors>
        <w:guid w:val="{D0467435-BD3E-4638-9DCB-5C0AA2C63B52}"/>
      </w:docPartPr>
      <w:docPartBody>
        <w:p w:rsidR="00B6056D" w:rsidRDefault="00B6056D" w:rsidP="00B6056D">
          <w:pPr>
            <w:pStyle w:val="FF00CBAA558346F784E945C0DB1AF6D4"/>
          </w:pPr>
          <w:r w:rsidRPr="00711F0E">
            <w:rPr>
              <w:rStyle w:val="placeholder1Char"/>
              <w:rFonts w:hint="eastAsia"/>
              <w:sz w:val="16"/>
              <w:szCs w:val="16"/>
            </w:rPr>
            <w:t>____</w:t>
          </w:r>
        </w:p>
      </w:docPartBody>
    </w:docPart>
    <w:docPart>
      <w:docPartPr>
        <w:name w:val="23D9AE5D9CB24BF7AFA199B6018E64E0"/>
        <w:category>
          <w:name w:val="常规"/>
          <w:gallery w:val="placeholder"/>
        </w:category>
        <w:types>
          <w:type w:val="bbPlcHdr"/>
        </w:types>
        <w:behaviors>
          <w:behavior w:val="content"/>
        </w:behaviors>
        <w:guid w:val="{987DEE95-F5E1-46FB-8CE4-B95ABE5E4F76}"/>
      </w:docPartPr>
      <w:docPartBody>
        <w:p w:rsidR="00B6056D" w:rsidRDefault="00B6056D" w:rsidP="00B6056D">
          <w:pPr>
            <w:pStyle w:val="23D9AE5D9CB24BF7AFA199B6018E64E0"/>
          </w:pPr>
          <w:r w:rsidRPr="00711F0E">
            <w:rPr>
              <w:rStyle w:val="placeholder1Char"/>
              <w:rFonts w:hint="eastAsia"/>
              <w:sz w:val="16"/>
              <w:szCs w:val="16"/>
            </w:rPr>
            <w:t>____</w:t>
          </w:r>
        </w:p>
      </w:docPartBody>
    </w:docPart>
    <w:docPart>
      <w:docPartPr>
        <w:name w:val="4DD97FEA2DBB46AE8E96D272DE2BFDE3"/>
        <w:category>
          <w:name w:val="常规"/>
          <w:gallery w:val="placeholder"/>
        </w:category>
        <w:types>
          <w:type w:val="bbPlcHdr"/>
        </w:types>
        <w:behaviors>
          <w:behavior w:val="content"/>
        </w:behaviors>
        <w:guid w:val="{2E730FD5-41B6-40A3-9E79-9889AB894C0C}"/>
      </w:docPartPr>
      <w:docPartBody>
        <w:p w:rsidR="00B6056D" w:rsidRDefault="00B6056D" w:rsidP="00B6056D">
          <w:pPr>
            <w:pStyle w:val="4DD97FEA2DBB46AE8E96D272DE2BFDE3"/>
          </w:pPr>
          <w:r w:rsidRPr="00711F0E">
            <w:rPr>
              <w:rStyle w:val="placeholder1Char"/>
              <w:rFonts w:hint="eastAsia"/>
              <w:sz w:val="16"/>
              <w:szCs w:val="16"/>
            </w:rPr>
            <w:t>____</w:t>
          </w:r>
        </w:p>
      </w:docPartBody>
    </w:docPart>
    <w:docPart>
      <w:docPartPr>
        <w:name w:val="280718EC5133414E955C6446670E6C98"/>
        <w:category>
          <w:name w:val="常规"/>
          <w:gallery w:val="placeholder"/>
        </w:category>
        <w:types>
          <w:type w:val="bbPlcHdr"/>
        </w:types>
        <w:behaviors>
          <w:behavior w:val="content"/>
        </w:behaviors>
        <w:guid w:val="{9386F353-E00F-402F-8F0B-F68626E9587F}"/>
      </w:docPartPr>
      <w:docPartBody>
        <w:p w:rsidR="00B6056D" w:rsidRDefault="00B6056D" w:rsidP="00B6056D">
          <w:pPr>
            <w:pStyle w:val="280718EC5133414E955C6446670E6C98"/>
          </w:pPr>
          <w:r w:rsidRPr="00711F0E">
            <w:rPr>
              <w:rStyle w:val="placeholder1Char"/>
              <w:rFonts w:hint="eastAsia"/>
              <w:sz w:val="16"/>
              <w:szCs w:val="16"/>
            </w:rPr>
            <w:t>____</w:t>
          </w:r>
        </w:p>
      </w:docPartBody>
    </w:docPart>
    <w:docPart>
      <w:docPartPr>
        <w:name w:val="14BD1F2DC5454C38A9664BAEE08BB898"/>
        <w:category>
          <w:name w:val="常规"/>
          <w:gallery w:val="placeholder"/>
        </w:category>
        <w:types>
          <w:type w:val="bbPlcHdr"/>
        </w:types>
        <w:behaviors>
          <w:behavior w:val="content"/>
        </w:behaviors>
        <w:guid w:val="{0A259047-F8F6-404D-81AC-A93AA2368482}"/>
      </w:docPartPr>
      <w:docPartBody>
        <w:p w:rsidR="00B6056D" w:rsidRDefault="00B6056D" w:rsidP="00B6056D">
          <w:pPr>
            <w:pStyle w:val="14BD1F2DC5454C38A9664BAEE08BB898"/>
          </w:pPr>
          <w:r w:rsidRPr="00711F0E">
            <w:rPr>
              <w:rStyle w:val="placeholder1Char"/>
              <w:rFonts w:hint="eastAsia"/>
              <w:sz w:val="16"/>
              <w:szCs w:val="16"/>
            </w:rPr>
            <w:t>____</w:t>
          </w:r>
        </w:p>
      </w:docPartBody>
    </w:docPart>
    <w:docPart>
      <w:docPartPr>
        <w:name w:val="F6793867A5474AAEB704E5C5FA625539"/>
        <w:category>
          <w:name w:val="常规"/>
          <w:gallery w:val="placeholder"/>
        </w:category>
        <w:types>
          <w:type w:val="bbPlcHdr"/>
        </w:types>
        <w:behaviors>
          <w:behavior w:val="content"/>
        </w:behaviors>
        <w:guid w:val="{9CD8719F-EB1C-4825-8599-DDD271670F64}"/>
      </w:docPartPr>
      <w:docPartBody>
        <w:p w:rsidR="00B6056D" w:rsidRDefault="00B6056D" w:rsidP="00B6056D">
          <w:pPr>
            <w:pStyle w:val="F6793867A5474AAEB704E5C5FA625539"/>
          </w:pPr>
          <w:r w:rsidRPr="00711F0E">
            <w:rPr>
              <w:rStyle w:val="placeholder1Char"/>
              <w:rFonts w:hint="eastAsia"/>
              <w:sz w:val="16"/>
              <w:szCs w:val="16"/>
            </w:rPr>
            <w:t>____</w:t>
          </w:r>
        </w:p>
      </w:docPartBody>
    </w:docPart>
    <w:docPart>
      <w:docPartPr>
        <w:name w:val="A56A317944004FB799929F51F65EE440"/>
        <w:category>
          <w:name w:val="常规"/>
          <w:gallery w:val="placeholder"/>
        </w:category>
        <w:types>
          <w:type w:val="bbPlcHdr"/>
        </w:types>
        <w:behaviors>
          <w:behavior w:val="content"/>
        </w:behaviors>
        <w:guid w:val="{256A2D27-4D42-430D-9221-D2AB0C2F0C94}"/>
      </w:docPartPr>
      <w:docPartBody>
        <w:p w:rsidR="00B6056D" w:rsidRDefault="00B6056D" w:rsidP="00B6056D">
          <w:pPr>
            <w:pStyle w:val="A56A317944004FB799929F51F65EE440"/>
          </w:pPr>
          <w:r w:rsidRPr="00711F0E">
            <w:rPr>
              <w:rStyle w:val="placeholder1Char"/>
              <w:rFonts w:hint="eastAsia"/>
              <w:sz w:val="16"/>
              <w:szCs w:val="16"/>
            </w:rPr>
            <w:t>____</w:t>
          </w:r>
        </w:p>
      </w:docPartBody>
    </w:docPart>
    <w:docPart>
      <w:docPartPr>
        <w:name w:val="E8C20522257645BC90CABA8A22157823"/>
        <w:category>
          <w:name w:val="常规"/>
          <w:gallery w:val="placeholder"/>
        </w:category>
        <w:types>
          <w:type w:val="bbPlcHdr"/>
        </w:types>
        <w:behaviors>
          <w:behavior w:val="content"/>
        </w:behaviors>
        <w:guid w:val="{882D737B-1139-4FFD-9677-19FB0A699F15}"/>
      </w:docPartPr>
      <w:docPartBody>
        <w:p w:rsidR="00B6056D" w:rsidRDefault="00B6056D" w:rsidP="00B6056D">
          <w:pPr>
            <w:pStyle w:val="E8C20522257645BC90CABA8A22157823"/>
          </w:pPr>
          <w:r w:rsidRPr="00711F0E">
            <w:rPr>
              <w:rStyle w:val="placeholder1Char"/>
              <w:rFonts w:hint="eastAsia"/>
              <w:sz w:val="16"/>
              <w:szCs w:val="16"/>
            </w:rPr>
            <w:t>____</w:t>
          </w:r>
        </w:p>
      </w:docPartBody>
    </w:docPart>
    <w:docPart>
      <w:docPartPr>
        <w:name w:val="249C2616B1984734839A6E827BD6E4FE"/>
        <w:category>
          <w:name w:val="常规"/>
          <w:gallery w:val="placeholder"/>
        </w:category>
        <w:types>
          <w:type w:val="bbPlcHdr"/>
        </w:types>
        <w:behaviors>
          <w:behavior w:val="content"/>
        </w:behaviors>
        <w:guid w:val="{37C2FD8B-A810-4441-B068-E5F435BAC8EF}"/>
      </w:docPartPr>
      <w:docPartBody>
        <w:p w:rsidR="00B6056D" w:rsidRDefault="00B6056D" w:rsidP="00B6056D">
          <w:pPr>
            <w:pStyle w:val="249C2616B1984734839A6E827BD6E4FE"/>
          </w:pPr>
          <w:r w:rsidRPr="00711F0E">
            <w:rPr>
              <w:rStyle w:val="placeholder1Char"/>
              <w:rFonts w:hint="eastAsia"/>
              <w:sz w:val="16"/>
              <w:szCs w:val="16"/>
            </w:rPr>
            <w:t>____</w:t>
          </w:r>
        </w:p>
      </w:docPartBody>
    </w:docPart>
    <w:docPart>
      <w:docPartPr>
        <w:name w:val="A938AC151EF8408F9AE1DD2B8697FAB5"/>
        <w:category>
          <w:name w:val="常规"/>
          <w:gallery w:val="placeholder"/>
        </w:category>
        <w:types>
          <w:type w:val="bbPlcHdr"/>
        </w:types>
        <w:behaviors>
          <w:behavior w:val="content"/>
        </w:behaviors>
        <w:guid w:val="{1FBC48B0-F804-4021-93BD-9E19C8288255}"/>
      </w:docPartPr>
      <w:docPartBody>
        <w:p w:rsidR="00B6056D" w:rsidRDefault="00B6056D" w:rsidP="00B6056D">
          <w:pPr>
            <w:pStyle w:val="A938AC151EF8408F9AE1DD2B8697FAB5"/>
          </w:pPr>
          <w:r w:rsidRPr="00711F0E">
            <w:rPr>
              <w:rStyle w:val="placeholder1Char"/>
              <w:rFonts w:hint="eastAsia"/>
              <w:sz w:val="16"/>
              <w:szCs w:val="16"/>
            </w:rPr>
            <w:t>____</w:t>
          </w:r>
        </w:p>
      </w:docPartBody>
    </w:docPart>
    <w:docPart>
      <w:docPartPr>
        <w:name w:val="5BA906D1EFF949E482BF18256D1DF2A7"/>
        <w:category>
          <w:name w:val="常规"/>
          <w:gallery w:val="placeholder"/>
        </w:category>
        <w:types>
          <w:type w:val="bbPlcHdr"/>
        </w:types>
        <w:behaviors>
          <w:behavior w:val="content"/>
        </w:behaviors>
        <w:guid w:val="{3743F89B-0768-4784-9277-B7A873A00C1C}"/>
      </w:docPartPr>
      <w:docPartBody>
        <w:p w:rsidR="00B6056D" w:rsidRDefault="00B6056D" w:rsidP="00B6056D">
          <w:pPr>
            <w:pStyle w:val="5BA906D1EFF949E482BF18256D1DF2A7"/>
          </w:pPr>
          <w:r w:rsidRPr="00711F0E">
            <w:rPr>
              <w:rStyle w:val="placeholder1Char"/>
              <w:rFonts w:hint="eastAsia"/>
              <w:sz w:val="16"/>
              <w:szCs w:val="16"/>
            </w:rPr>
            <w:t>____</w:t>
          </w:r>
        </w:p>
      </w:docPartBody>
    </w:docPart>
    <w:docPart>
      <w:docPartPr>
        <w:name w:val="4055DBDF1870416985A7731AEBAFFFC2"/>
        <w:category>
          <w:name w:val="常规"/>
          <w:gallery w:val="placeholder"/>
        </w:category>
        <w:types>
          <w:type w:val="bbPlcHdr"/>
        </w:types>
        <w:behaviors>
          <w:behavior w:val="content"/>
        </w:behaviors>
        <w:guid w:val="{021A8C8F-88AB-402E-BE90-DE4DD76281F3}"/>
      </w:docPartPr>
      <w:docPartBody>
        <w:p w:rsidR="00B6056D" w:rsidRDefault="00B6056D" w:rsidP="00B6056D">
          <w:pPr>
            <w:pStyle w:val="4055DBDF1870416985A7731AEBAFFFC2"/>
          </w:pPr>
          <w:r w:rsidRPr="00711F0E">
            <w:rPr>
              <w:rStyle w:val="placeholder1Char"/>
              <w:rFonts w:hint="eastAsia"/>
              <w:sz w:val="16"/>
              <w:szCs w:val="16"/>
            </w:rPr>
            <w:t>____</w:t>
          </w:r>
        </w:p>
      </w:docPartBody>
    </w:docPart>
    <w:docPart>
      <w:docPartPr>
        <w:name w:val="85456A74C8074639B9235A29FAC3C339"/>
        <w:category>
          <w:name w:val="常规"/>
          <w:gallery w:val="placeholder"/>
        </w:category>
        <w:types>
          <w:type w:val="bbPlcHdr"/>
        </w:types>
        <w:behaviors>
          <w:behavior w:val="content"/>
        </w:behaviors>
        <w:guid w:val="{A84483E3-F7FA-49C5-B386-D09C98E3F807}"/>
      </w:docPartPr>
      <w:docPartBody>
        <w:p w:rsidR="00B6056D" w:rsidRDefault="00B6056D" w:rsidP="00B6056D">
          <w:pPr>
            <w:pStyle w:val="85456A74C8074639B9235A29FAC3C339"/>
          </w:pPr>
          <w:r w:rsidRPr="00711F0E">
            <w:rPr>
              <w:rStyle w:val="placeholder1Char"/>
              <w:rFonts w:hint="eastAsia"/>
              <w:sz w:val="16"/>
              <w:szCs w:val="16"/>
            </w:rPr>
            <w:t>____</w:t>
          </w:r>
        </w:p>
      </w:docPartBody>
    </w:docPart>
    <w:docPart>
      <w:docPartPr>
        <w:name w:val="BCF993B9F92E48A3865C2DAA46EDC6CC"/>
        <w:category>
          <w:name w:val="常规"/>
          <w:gallery w:val="placeholder"/>
        </w:category>
        <w:types>
          <w:type w:val="bbPlcHdr"/>
        </w:types>
        <w:behaviors>
          <w:behavior w:val="content"/>
        </w:behaviors>
        <w:guid w:val="{3BD6D23C-6279-4BE8-8C76-10C7CFCDEF0E}"/>
      </w:docPartPr>
      <w:docPartBody>
        <w:p w:rsidR="00B6056D" w:rsidRDefault="00B6056D" w:rsidP="00B6056D">
          <w:pPr>
            <w:pStyle w:val="BCF993B9F92E48A3865C2DAA46EDC6CC"/>
          </w:pPr>
          <w:r w:rsidRPr="00711F0E">
            <w:rPr>
              <w:rStyle w:val="placeholder1Char"/>
              <w:rFonts w:hint="eastAsia"/>
              <w:sz w:val="16"/>
              <w:szCs w:val="16"/>
            </w:rPr>
            <w:t>____</w:t>
          </w:r>
        </w:p>
      </w:docPartBody>
    </w:docPart>
    <w:docPart>
      <w:docPartPr>
        <w:name w:val="EB371F285E424A00B3B9842D0DC3D20D"/>
        <w:category>
          <w:name w:val="常规"/>
          <w:gallery w:val="placeholder"/>
        </w:category>
        <w:types>
          <w:type w:val="bbPlcHdr"/>
        </w:types>
        <w:behaviors>
          <w:behavior w:val="content"/>
        </w:behaviors>
        <w:guid w:val="{523974D0-D871-4985-817B-D304ED74EB52}"/>
      </w:docPartPr>
      <w:docPartBody>
        <w:p w:rsidR="00B6056D" w:rsidRDefault="00B6056D" w:rsidP="00B6056D">
          <w:pPr>
            <w:pStyle w:val="EB371F285E424A00B3B9842D0DC3D20D"/>
          </w:pPr>
          <w:r w:rsidRPr="00711F0E">
            <w:rPr>
              <w:rStyle w:val="placeholder1Char"/>
              <w:rFonts w:hint="eastAsia"/>
              <w:sz w:val="16"/>
              <w:szCs w:val="16"/>
            </w:rPr>
            <w:t>____</w:t>
          </w:r>
        </w:p>
      </w:docPartBody>
    </w:docPart>
    <w:docPart>
      <w:docPartPr>
        <w:name w:val="D13E2526A9274BEAA995827E1135C973"/>
        <w:category>
          <w:name w:val="常规"/>
          <w:gallery w:val="placeholder"/>
        </w:category>
        <w:types>
          <w:type w:val="bbPlcHdr"/>
        </w:types>
        <w:behaviors>
          <w:behavior w:val="content"/>
        </w:behaviors>
        <w:guid w:val="{A9B3D2EC-F8CF-4FF9-9FBC-C3C3DBC94679}"/>
      </w:docPartPr>
      <w:docPartBody>
        <w:p w:rsidR="00B6056D" w:rsidRDefault="00B6056D" w:rsidP="00B6056D">
          <w:pPr>
            <w:pStyle w:val="D13E2526A9274BEAA995827E1135C973"/>
          </w:pPr>
          <w:r w:rsidRPr="00711F0E">
            <w:rPr>
              <w:rStyle w:val="placeholder1Char"/>
              <w:rFonts w:hint="eastAsia"/>
              <w:sz w:val="16"/>
              <w:szCs w:val="16"/>
            </w:rPr>
            <w:t>____</w:t>
          </w:r>
        </w:p>
      </w:docPartBody>
    </w:docPart>
    <w:docPart>
      <w:docPartPr>
        <w:name w:val="8A436782F9E145C681697F9A2F705817"/>
        <w:category>
          <w:name w:val="常规"/>
          <w:gallery w:val="placeholder"/>
        </w:category>
        <w:types>
          <w:type w:val="bbPlcHdr"/>
        </w:types>
        <w:behaviors>
          <w:behavior w:val="content"/>
        </w:behaviors>
        <w:guid w:val="{4E1AB6CE-2262-40A3-B2DE-BC5C027F289E}"/>
      </w:docPartPr>
      <w:docPartBody>
        <w:p w:rsidR="00B6056D" w:rsidRDefault="00B6056D" w:rsidP="00B6056D">
          <w:pPr>
            <w:pStyle w:val="8A436782F9E145C681697F9A2F705817"/>
          </w:pPr>
          <w:r w:rsidRPr="00711F0E">
            <w:rPr>
              <w:rStyle w:val="placeholder1Char"/>
              <w:rFonts w:hint="eastAsia"/>
              <w:sz w:val="16"/>
              <w:szCs w:val="16"/>
            </w:rPr>
            <w:t>____</w:t>
          </w:r>
        </w:p>
      </w:docPartBody>
    </w:docPart>
    <w:docPart>
      <w:docPartPr>
        <w:name w:val="FA013E631AC94317AB2A0CF081E7B8FB"/>
        <w:category>
          <w:name w:val="常规"/>
          <w:gallery w:val="placeholder"/>
        </w:category>
        <w:types>
          <w:type w:val="bbPlcHdr"/>
        </w:types>
        <w:behaviors>
          <w:behavior w:val="content"/>
        </w:behaviors>
        <w:guid w:val="{4222EDB1-A8E5-4E40-A095-1667416F432F}"/>
      </w:docPartPr>
      <w:docPartBody>
        <w:p w:rsidR="00B6056D" w:rsidRDefault="00B6056D" w:rsidP="00B6056D">
          <w:pPr>
            <w:pStyle w:val="FA013E631AC94317AB2A0CF081E7B8FB"/>
          </w:pPr>
          <w:r w:rsidRPr="00711F0E">
            <w:rPr>
              <w:rStyle w:val="placeholder1Char"/>
              <w:rFonts w:hint="eastAsia"/>
              <w:sz w:val="16"/>
              <w:szCs w:val="16"/>
            </w:rPr>
            <w:t>____</w:t>
          </w:r>
        </w:p>
      </w:docPartBody>
    </w:docPart>
    <w:docPart>
      <w:docPartPr>
        <w:name w:val="D4680247B1DC4BA1B8FA85EE236F0019"/>
        <w:category>
          <w:name w:val="常规"/>
          <w:gallery w:val="placeholder"/>
        </w:category>
        <w:types>
          <w:type w:val="bbPlcHdr"/>
        </w:types>
        <w:behaviors>
          <w:behavior w:val="content"/>
        </w:behaviors>
        <w:guid w:val="{C3626938-CE7B-4155-AF35-A40F4817759A}"/>
      </w:docPartPr>
      <w:docPartBody>
        <w:p w:rsidR="00B6056D" w:rsidRDefault="00B6056D" w:rsidP="00B6056D">
          <w:pPr>
            <w:pStyle w:val="D4680247B1DC4BA1B8FA85EE236F0019"/>
          </w:pPr>
          <w:r w:rsidRPr="00711F0E">
            <w:rPr>
              <w:rStyle w:val="placeholder1Char"/>
              <w:rFonts w:hint="eastAsia"/>
              <w:sz w:val="16"/>
              <w:szCs w:val="16"/>
            </w:rPr>
            <w:t>____</w:t>
          </w:r>
        </w:p>
      </w:docPartBody>
    </w:docPart>
    <w:docPart>
      <w:docPartPr>
        <w:name w:val="6F6745E9732E4585BEAB6315490A4432"/>
        <w:category>
          <w:name w:val="常规"/>
          <w:gallery w:val="placeholder"/>
        </w:category>
        <w:types>
          <w:type w:val="bbPlcHdr"/>
        </w:types>
        <w:behaviors>
          <w:behavior w:val="content"/>
        </w:behaviors>
        <w:guid w:val="{66992E2B-732C-4048-AB15-44F510D97789}"/>
      </w:docPartPr>
      <w:docPartBody>
        <w:p w:rsidR="00B6056D" w:rsidRDefault="00B6056D" w:rsidP="00B6056D">
          <w:pPr>
            <w:pStyle w:val="6F6745E9732E4585BEAB6315490A4432"/>
          </w:pPr>
          <w:r w:rsidRPr="00711F0E">
            <w:rPr>
              <w:rStyle w:val="placeholder1Char"/>
              <w:rFonts w:hint="eastAsia"/>
              <w:sz w:val="16"/>
              <w:szCs w:val="16"/>
            </w:rPr>
            <w:t>____</w:t>
          </w:r>
        </w:p>
      </w:docPartBody>
    </w:docPart>
    <w:docPart>
      <w:docPartPr>
        <w:name w:val="20139005A8D54390B07556444DF9D52C"/>
        <w:category>
          <w:name w:val="常规"/>
          <w:gallery w:val="placeholder"/>
        </w:category>
        <w:types>
          <w:type w:val="bbPlcHdr"/>
        </w:types>
        <w:behaviors>
          <w:behavior w:val="content"/>
        </w:behaviors>
        <w:guid w:val="{D9BAB474-FCEA-4B3D-AD21-6D0B6DE396A5}"/>
      </w:docPartPr>
      <w:docPartBody>
        <w:p w:rsidR="00B6056D" w:rsidRDefault="00B6056D" w:rsidP="00B6056D">
          <w:pPr>
            <w:pStyle w:val="20139005A8D54390B07556444DF9D52C"/>
          </w:pPr>
          <w:r w:rsidRPr="00711F0E">
            <w:rPr>
              <w:rStyle w:val="placeholder1Char"/>
              <w:rFonts w:hint="eastAsia"/>
              <w:sz w:val="16"/>
              <w:szCs w:val="16"/>
            </w:rPr>
            <w:t>____</w:t>
          </w:r>
        </w:p>
      </w:docPartBody>
    </w:docPart>
    <w:docPart>
      <w:docPartPr>
        <w:name w:val="15E68393302A4E80BF8A34A76D981423"/>
        <w:category>
          <w:name w:val="常规"/>
          <w:gallery w:val="placeholder"/>
        </w:category>
        <w:types>
          <w:type w:val="bbPlcHdr"/>
        </w:types>
        <w:behaviors>
          <w:behavior w:val="content"/>
        </w:behaviors>
        <w:guid w:val="{4D026D35-9F29-4242-AAD8-771C8131C048}"/>
      </w:docPartPr>
      <w:docPartBody>
        <w:p w:rsidR="00B6056D" w:rsidRDefault="00B6056D" w:rsidP="00B6056D">
          <w:pPr>
            <w:pStyle w:val="15E68393302A4E80BF8A34A76D981423"/>
          </w:pPr>
          <w:r w:rsidRPr="00711F0E">
            <w:rPr>
              <w:rStyle w:val="placeholder1Char"/>
              <w:rFonts w:hint="eastAsia"/>
              <w:sz w:val="16"/>
              <w:szCs w:val="16"/>
            </w:rPr>
            <w:t>____</w:t>
          </w:r>
        </w:p>
      </w:docPartBody>
    </w:docPart>
    <w:docPart>
      <w:docPartPr>
        <w:name w:val="94686DFEDA9947098C3B7CE85D6A37D6"/>
        <w:category>
          <w:name w:val="常规"/>
          <w:gallery w:val="placeholder"/>
        </w:category>
        <w:types>
          <w:type w:val="bbPlcHdr"/>
        </w:types>
        <w:behaviors>
          <w:behavior w:val="content"/>
        </w:behaviors>
        <w:guid w:val="{7A7E9ABE-08B0-450B-B462-1FAF5C2AA007}"/>
      </w:docPartPr>
      <w:docPartBody>
        <w:p w:rsidR="00B6056D" w:rsidRDefault="00B6056D" w:rsidP="00B6056D">
          <w:pPr>
            <w:pStyle w:val="94686DFEDA9947098C3B7CE85D6A37D6"/>
          </w:pPr>
          <w:r w:rsidRPr="00711F0E">
            <w:rPr>
              <w:rStyle w:val="placeholder1Char"/>
              <w:rFonts w:hint="eastAsia"/>
              <w:sz w:val="16"/>
              <w:szCs w:val="16"/>
            </w:rPr>
            <w:t>____</w:t>
          </w:r>
        </w:p>
      </w:docPartBody>
    </w:docPart>
    <w:docPart>
      <w:docPartPr>
        <w:name w:val="44A97CB0E9C34356ABF8165398D0485E"/>
        <w:category>
          <w:name w:val="常规"/>
          <w:gallery w:val="placeholder"/>
        </w:category>
        <w:types>
          <w:type w:val="bbPlcHdr"/>
        </w:types>
        <w:behaviors>
          <w:behavior w:val="content"/>
        </w:behaviors>
        <w:guid w:val="{E1893AF3-24AB-4A96-B820-EA063F10954F}"/>
      </w:docPartPr>
      <w:docPartBody>
        <w:p w:rsidR="00B6056D" w:rsidRDefault="00B6056D" w:rsidP="00B6056D">
          <w:pPr>
            <w:pStyle w:val="44A97CB0E9C34356ABF8165398D0485E"/>
          </w:pPr>
          <w:r w:rsidRPr="00711F0E">
            <w:rPr>
              <w:rStyle w:val="placeholder1Char"/>
              <w:rFonts w:hint="eastAsia"/>
              <w:sz w:val="16"/>
              <w:szCs w:val="16"/>
            </w:rPr>
            <w:t>____</w:t>
          </w:r>
        </w:p>
      </w:docPartBody>
    </w:docPart>
    <w:docPart>
      <w:docPartPr>
        <w:name w:val="4764D6E380124A1ABE3D973ED4A4FE64"/>
        <w:category>
          <w:name w:val="常规"/>
          <w:gallery w:val="placeholder"/>
        </w:category>
        <w:types>
          <w:type w:val="bbPlcHdr"/>
        </w:types>
        <w:behaviors>
          <w:behavior w:val="content"/>
        </w:behaviors>
        <w:guid w:val="{743DA464-9830-4E84-B131-73DFE51E37F5}"/>
      </w:docPartPr>
      <w:docPartBody>
        <w:p w:rsidR="00B6056D" w:rsidRDefault="00B6056D" w:rsidP="00B6056D">
          <w:pPr>
            <w:pStyle w:val="4764D6E380124A1ABE3D973ED4A4FE64"/>
          </w:pPr>
          <w:r w:rsidRPr="00711F0E">
            <w:rPr>
              <w:rStyle w:val="placeholder1Char"/>
              <w:rFonts w:hint="eastAsia"/>
              <w:sz w:val="16"/>
              <w:szCs w:val="16"/>
            </w:rPr>
            <w:t>____</w:t>
          </w:r>
        </w:p>
      </w:docPartBody>
    </w:docPart>
    <w:docPart>
      <w:docPartPr>
        <w:name w:val="01162E63AA3147CF9DFC64DF19EAB8FB"/>
        <w:category>
          <w:name w:val="常规"/>
          <w:gallery w:val="placeholder"/>
        </w:category>
        <w:types>
          <w:type w:val="bbPlcHdr"/>
        </w:types>
        <w:behaviors>
          <w:behavior w:val="content"/>
        </w:behaviors>
        <w:guid w:val="{EB016AB8-E966-4224-8A38-B4A687467E7C}"/>
      </w:docPartPr>
      <w:docPartBody>
        <w:p w:rsidR="00B6056D" w:rsidRDefault="00B6056D" w:rsidP="00B6056D">
          <w:pPr>
            <w:pStyle w:val="01162E63AA3147CF9DFC64DF19EAB8FB"/>
          </w:pPr>
          <w:r w:rsidRPr="00711F0E">
            <w:rPr>
              <w:rStyle w:val="placeholder1Char"/>
              <w:rFonts w:hint="eastAsia"/>
              <w:sz w:val="16"/>
              <w:szCs w:val="16"/>
            </w:rPr>
            <w:t>____</w:t>
          </w:r>
        </w:p>
      </w:docPartBody>
    </w:docPart>
    <w:docPart>
      <w:docPartPr>
        <w:name w:val="C2A26F607DED4633A7D93F885761747D"/>
        <w:category>
          <w:name w:val="常规"/>
          <w:gallery w:val="placeholder"/>
        </w:category>
        <w:types>
          <w:type w:val="bbPlcHdr"/>
        </w:types>
        <w:behaviors>
          <w:behavior w:val="content"/>
        </w:behaviors>
        <w:guid w:val="{F919F4E1-5389-4743-BF7B-4A1F7A8FBB5B}"/>
      </w:docPartPr>
      <w:docPartBody>
        <w:p w:rsidR="00B6056D" w:rsidRDefault="00B6056D" w:rsidP="00B6056D">
          <w:pPr>
            <w:pStyle w:val="C2A26F607DED4633A7D93F885761747D"/>
          </w:pPr>
          <w:r w:rsidRPr="00711F0E">
            <w:rPr>
              <w:rStyle w:val="placeholder1Char"/>
              <w:rFonts w:hint="eastAsia"/>
              <w:sz w:val="16"/>
              <w:szCs w:val="16"/>
            </w:rPr>
            <w:t>____</w:t>
          </w:r>
        </w:p>
      </w:docPartBody>
    </w:docPart>
    <w:docPart>
      <w:docPartPr>
        <w:name w:val="6C8FE17C391F43B98E3DE0588558E7FA"/>
        <w:category>
          <w:name w:val="常规"/>
          <w:gallery w:val="placeholder"/>
        </w:category>
        <w:types>
          <w:type w:val="bbPlcHdr"/>
        </w:types>
        <w:behaviors>
          <w:behavior w:val="content"/>
        </w:behaviors>
        <w:guid w:val="{47FA3253-4E5A-4875-AA56-20AABC691CC6}"/>
      </w:docPartPr>
      <w:docPartBody>
        <w:p w:rsidR="00B6056D" w:rsidRDefault="00B6056D" w:rsidP="00B6056D">
          <w:pPr>
            <w:pStyle w:val="6C8FE17C391F43B98E3DE0588558E7FA"/>
          </w:pPr>
          <w:r w:rsidRPr="00711F0E">
            <w:rPr>
              <w:rStyle w:val="placeholder1Char"/>
              <w:rFonts w:hint="eastAsia"/>
              <w:sz w:val="16"/>
              <w:szCs w:val="16"/>
            </w:rPr>
            <w:t>____</w:t>
          </w:r>
        </w:p>
      </w:docPartBody>
    </w:docPart>
    <w:docPart>
      <w:docPartPr>
        <w:name w:val="3DADBE475D0B47CD9508E1FC131DB308"/>
        <w:category>
          <w:name w:val="常规"/>
          <w:gallery w:val="placeholder"/>
        </w:category>
        <w:types>
          <w:type w:val="bbPlcHdr"/>
        </w:types>
        <w:behaviors>
          <w:behavior w:val="content"/>
        </w:behaviors>
        <w:guid w:val="{6A3844F5-15D5-4A4B-AFF5-CBE9FBAA485B}"/>
      </w:docPartPr>
      <w:docPartBody>
        <w:p w:rsidR="00B6056D" w:rsidRDefault="00B6056D" w:rsidP="00B6056D">
          <w:pPr>
            <w:pStyle w:val="3DADBE475D0B47CD9508E1FC131DB308"/>
          </w:pPr>
          <w:r w:rsidRPr="00711F0E">
            <w:rPr>
              <w:rStyle w:val="placeholder1Char"/>
              <w:rFonts w:hint="eastAsia"/>
              <w:sz w:val="16"/>
              <w:szCs w:val="16"/>
            </w:rPr>
            <w:t>____</w:t>
          </w:r>
        </w:p>
      </w:docPartBody>
    </w:docPart>
    <w:docPart>
      <w:docPartPr>
        <w:name w:val="0AA9DB506C1D4116925646F5EEFE4711"/>
        <w:category>
          <w:name w:val="常规"/>
          <w:gallery w:val="placeholder"/>
        </w:category>
        <w:types>
          <w:type w:val="bbPlcHdr"/>
        </w:types>
        <w:behaviors>
          <w:behavior w:val="content"/>
        </w:behaviors>
        <w:guid w:val="{D00A1A53-9FDB-4B43-AA2E-1B8761930C0B}"/>
      </w:docPartPr>
      <w:docPartBody>
        <w:p w:rsidR="00B6056D" w:rsidRDefault="00B6056D" w:rsidP="00B6056D">
          <w:pPr>
            <w:pStyle w:val="0AA9DB506C1D4116925646F5EEFE4711"/>
          </w:pPr>
          <w:r w:rsidRPr="00711F0E">
            <w:rPr>
              <w:rStyle w:val="placeholder1Char"/>
              <w:rFonts w:hint="eastAsia"/>
              <w:sz w:val="16"/>
              <w:szCs w:val="16"/>
            </w:rPr>
            <w:t>____</w:t>
          </w:r>
        </w:p>
      </w:docPartBody>
    </w:docPart>
    <w:docPart>
      <w:docPartPr>
        <w:name w:val="ACFCBCC093F344CDB7B49940BF2C6F3A"/>
        <w:category>
          <w:name w:val="常规"/>
          <w:gallery w:val="placeholder"/>
        </w:category>
        <w:types>
          <w:type w:val="bbPlcHdr"/>
        </w:types>
        <w:behaviors>
          <w:behavior w:val="content"/>
        </w:behaviors>
        <w:guid w:val="{E8E3E6E5-3961-4765-8D14-C867B560A78E}"/>
      </w:docPartPr>
      <w:docPartBody>
        <w:p w:rsidR="00B6056D" w:rsidRDefault="00B6056D" w:rsidP="00B6056D">
          <w:pPr>
            <w:pStyle w:val="ACFCBCC093F344CDB7B49940BF2C6F3A"/>
          </w:pPr>
          <w:r w:rsidRPr="00711F0E">
            <w:rPr>
              <w:rStyle w:val="placeholder1Char"/>
              <w:rFonts w:hint="eastAsia"/>
              <w:sz w:val="16"/>
              <w:szCs w:val="16"/>
            </w:rPr>
            <w:t>____</w:t>
          </w:r>
        </w:p>
      </w:docPartBody>
    </w:docPart>
    <w:docPart>
      <w:docPartPr>
        <w:name w:val="4E378B8AA68640D68011EF3E4A0BDE3F"/>
        <w:category>
          <w:name w:val="常规"/>
          <w:gallery w:val="placeholder"/>
        </w:category>
        <w:types>
          <w:type w:val="bbPlcHdr"/>
        </w:types>
        <w:behaviors>
          <w:behavior w:val="content"/>
        </w:behaviors>
        <w:guid w:val="{F8AA8787-24D2-4A55-B3C1-0F3B1BF6FC51}"/>
      </w:docPartPr>
      <w:docPartBody>
        <w:p w:rsidR="00B6056D" w:rsidRDefault="00B6056D" w:rsidP="00B6056D">
          <w:pPr>
            <w:pStyle w:val="4E378B8AA68640D68011EF3E4A0BDE3F"/>
          </w:pPr>
          <w:r w:rsidRPr="00711F0E">
            <w:rPr>
              <w:rStyle w:val="placeholder1Char"/>
              <w:rFonts w:hint="eastAsia"/>
              <w:sz w:val="16"/>
              <w:szCs w:val="16"/>
            </w:rPr>
            <w:t>____</w:t>
          </w:r>
        </w:p>
      </w:docPartBody>
    </w:docPart>
    <w:docPart>
      <w:docPartPr>
        <w:name w:val="5FF68B6A69B7436B9809937C9BC54617"/>
        <w:category>
          <w:name w:val="常规"/>
          <w:gallery w:val="placeholder"/>
        </w:category>
        <w:types>
          <w:type w:val="bbPlcHdr"/>
        </w:types>
        <w:behaviors>
          <w:behavior w:val="content"/>
        </w:behaviors>
        <w:guid w:val="{D7059A28-6819-4131-B4C4-3A1CD1DCBF1F}"/>
      </w:docPartPr>
      <w:docPartBody>
        <w:p w:rsidR="00B6056D" w:rsidRDefault="00B6056D" w:rsidP="00B6056D">
          <w:pPr>
            <w:pStyle w:val="5FF68B6A69B7436B9809937C9BC54617"/>
          </w:pPr>
          <w:r w:rsidRPr="00711F0E">
            <w:rPr>
              <w:rStyle w:val="placeholder1Char"/>
              <w:rFonts w:hint="eastAsia"/>
              <w:sz w:val="16"/>
              <w:szCs w:val="16"/>
            </w:rPr>
            <w:t>____</w:t>
          </w:r>
        </w:p>
      </w:docPartBody>
    </w:docPart>
    <w:docPart>
      <w:docPartPr>
        <w:name w:val="D134F27BE8D947FC93AA75A11FCF556B"/>
        <w:category>
          <w:name w:val="常规"/>
          <w:gallery w:val="placeholder"/>
        </w:category>
        <w:types>
          <w:type w:val="bbPlcHdr"/>
        </w:types>
        <w:behaviors>
          <w:behavior w:val="content"/>
        </w:behaviors>
        <w:guid w:val="{3DB4C304-9E12-4F72-8B98-8B3C7AE10740}"/>
      </w:docPartPr>
      <w:docPartBody>
        <w:p w:rsidR="00B6056D" w:rsidRDefault="00B6056D" w:rsidP="00B6056D">
          <w:pPr>
            <w:pStyle w:val="D134F27BE8D947FC93AA75A11FCF556B"/>
          </w:pPr>
          <w:r w:rsidRPr="00711F0E">
            <w:rPr>
              <w:rStyle w:val="placeholder1Char"/>
              <w:rFonts w:hint="eastAsia"/>
              <w:sz w:val="16"/>
              <w:szCs w:val="16"/>
            </w:rPr>
            <w:t>____</w:t>
          </w:r>
        </w:p>
      </w:docPartBody>
    </w:docPart>
    <w:docPart>
      <w:docPartPr>
        <w:name w:val="B192A9ABDDBA465CBC2B08A72291D6D3"/>
        <w:category>
          <w:name w:val="常规"/>
          <w:gallery w:val="placeholder"/>
        </w:category>
        <w:types>
          <w:type w:val="bbPlcHdr"/>
        </w:types>
        <w:behaviors>
          <w:behavior w:val="content"/>
        </w:behaviors>
        <w:guid w:val="{254A7132-EA41-4CE0-87E4-362086EF2DC8}"/>
      </w:docPartPr>
      <w:docPartBody>
        <w:p w:rsidR="00B6056D" w:rsidRDefault="00B6056D" w:rsidP="00B6056D">
          <w:pPr>
            <w:pStyle w:val="B192A9ABDDBA465CBC2B08A72291D6D3"/>
          </w:pPr>
          <w:r w:rsidRPr="00711F0E">
            <w:rPr>
              <w:rStyle w:val="placeholder1Char"/>
              <w:rFonts w:hint="eastAsia"/>
              <w:sz w:val="16"/>
              <w:szCs w:val="16"/>
            </w:rPr>
            <w:t>____</w:t>
          </w:r>
        </w:p>
      </w:docPartBody>
    </w:docPart>
    <w:docPart>
      <w:docPartPr>
        <w:name w:val="C1F3435475194CF985A4964D9A967C63"/>
        <w:category>
          <w:name w:val="常规"/>
          <w:gallery w:val="placeholder"/>
        </w:category>
        <w:types>
          <w:type w:val="bbPlcHdr"/>
        </w:types>
        <w:behaviors>
          <w:behavior w:val="content"/>
        </w:behaviors>
        <w:guid w:val="{40FBD6ED-51EE-4812-8917-D5869FABBF6A}"/>
      </w:docPartPr>
      <w:docPartBody>
        <w:p w:rsidR="00B6056D" w:rsidRDefault="00B6056D" w:rsidP="00B6056D">
          <w:pPr>
            <w:pStyle w:val="C1F3435475194CF985A4964D9A967C63"/>
          </w:pPr>
          <w:r w:rsidRPr="00711F0E">
            <w:rPr>
              <w:rStyle w:val="placeholder1Char"/>
              <w:rFonts w:hint="eastAsia"/>
              <w:sz w:val="16"/>
              <w:szCs w:val="16"/>
            </w:rPr>
            <w:t>____</w:t>
          </w:r>
        </w:p>
      </w:docPartBody>
    </w:docPart>
    <w:docPart>
      <w:docPartPr>
        <w:name w:val="888583A7C7D14C4EBF51AADD500A58E1"/>
        <w:category>
          <w:name w:val="常规"/>
          <w:gallery w:val="placeholder"/>
        </w:category>
        <w:types>
          <w:type w:val="bbPlcHdr"/>
        </w:types>
        <w:behaviors>
          <w:behavior w:val="content"/>
        </w:behaviors>
        <w:guid w:val="{E2D400EE-C74D-47C9-8BEF-C3D298A0CF5D}"/>
      </w:docPartPr>
      <w:docPartBody>
        <w:p w:rsidR="00B6056D" w:rsidRDefault="00B6056D" w:rsidP="00B6056D">
          <w:pPr>
            <w:pStyle w:val="888583A7C7D14C4EBF51AADD500A58E1"/>
          </w:pPr>
          <w:r w:rsidRPr="00711F0E">
            <w:rPr>
              <w:rStyle w:val="placeholder1Char"/>
              <w:rFonts w:hint="eastAsia"/>
              <w:sz w:val="16"/>
              <w:szCs w:val="16"/>
            </w:rPr>
            <w:t>____</w:t>
          </w:r>
        </w:p>
      </w:docPartBody>
    </w:docPart>
    <w:docPart>
      <w:docPartPr>
        <w:name w:val="926CDFBEB97F458A89C4403B7A0A9CD0"/>
        <w:category>
          <w:name w:val="常规"/>
          <w:gallery w:val="placeholder"/>
        </w:category>
        <w:types>
          <w:type w:val="bbPlcHdr"/>
        </w:types>
        <w:behaviors>
          <w:behavior w:val="content"/>
        </w:behaviors>
        <w:guid w:val="{ADA477FF-E248-4FBF-8E92-4BE26E5FC720}"/>
      </w:docPartPr>
      <w:docPartBody>
        <w:p w:rsidR="00B6056D" w:rsidRDefault="00B6056D" w:rsidP="00B6056D">
          <w:pPr>
            <w:pStyle w:val="926CDFBEB97F458A89C4403B7A0A9CD0"/>
          </w:pPr>
          <w:r w:rsidRPr="00711F0E">
            <w:rPr>
              <w:rStyle w:val="placeholder1Char"/>
              <w:rFonts w:hint="eastAsia"/>
              <w:sz w:val="16"/>
              <w:szCs w:val="16"/>
            </w:rPr>
            <w:t>____</w:t>
          </w:r>
        </w:p>
      </w:docPartBody>
    </w:docPart>
    <w:docPart>
      <w:docPartPr>
        <w:name w:val="7ADFEC76843441E2B861D3F9D656D337"/>
        <w:category>
          <w:name w:val="常规"/>
          <w:gallery w:val="placeholder"/>
        </w:category>
        <w:types>
          <w:type w:val="bbPlcHdr"/>
        </w:types>
        <w:behaviors>
          <w:behavior w:val="content"/>
        </w:behaviors>
        <w:guid w:val="{F9ED4767-7C9E-4CD0-8D0F-0264A5EF3991}"/>
      </w:docPartPr>
      <w:docPartBody>
        <w:p w:rsidR="00B6056D" w:rsidRDefault="00B6056D" w:rsidP="00B6056D">
          <w:pPr>
            <w:pStyle w:val="7ADFEC76843441E2B861D3F9D656D337"/>
          </w:pPr>
          <w:r w:rsidRPr="00711F0E">
            <w:rPr>
              <w:rStyle w:val="placeholder1Char"/>
              <w:rFonts w:hint="eastAsia"/>
              <w:sz w:val="16"/>
              <w:szCs w:val="16"/>
            </w:rPr>
            <w:t>____</w:t>
          </w:r>
        </w:p>
      </w:docPartBody>
    </w:docPart>
    <w:docPart>
      <w:docPartPr>
        <w:name w:val="1A206C13A77249C2B49CAF2565A060FD"/>
        <w:category>
          <w:name w:val="常规"/>
          <w:gallery w:val="placeholder"/>
        </w:category>
        <w:types>
          <w:type w:val="bbPlcHdr"/>
        </w:types>
        <w:behaviors>
          <w:behavior w:val="content"/>
        </w:behaviors>
        <w:guid w:val="{C8144204-D095-496C-8703-FF1E376F1790}"/>
      </w:docPartPr>
      <w:docPartBody>
        <w:p w:rsidR="00B6056D" w:rsidRDefault="00B6056D" w:rsidP="00B6056D">
          <w:pPr>
            <w:pStyle w:val="1A206C13A77249C2B49CAF2565A060FD"/>
          </w:pPr>
          <w:r w:rsidRPr="00711F0E">
            <w:rPr>
              <w:rStyle w:val="placeholder1Char"/>
              <w:rFonts w:hint="eastAsia"/>
              <w:sz w:val="16"/>
              <w:szCs w:val="16"/>
            </w:rPr>
            <w:t>____</w:t>
          </w:r>
        </w:p>
      </w:docPartBody>
    </w:docPart>
    <w:docPart>
      <w:docPartPr>
        <w:name w:val="F01BC19D6BB546D2B55D6C6A576315D3"/>
        <w:category>
          <w:name w:val="常规"/>
          <w:gallery w:val="placeholder"/>
        </w:category>
        <w:types>
          <w:type w:val="bbPlcHdr"/>
        </w:types>
        <w:behaviors>
          <w:behavior w:val="content"/>
        </w:behaviors>
        <w:guid w:val="{1686312A-6B23-4A97-914C-77B18D156428}"/>
      </w:docPartPr>
      <w:docPartBody>
        <w:p w:rsidR="00B6056D" w:rsidRDefault="00B6056D" w:rsidP="00B6056D">
          <w:pPr>
            <w:pStyle w:val="F01BC19D6BB546D2B55D6C6A576315D3"/>
          </w:pPr>
          <w:r w:rsidRPr="00711F0E">
            <w:rPr>
              <w:rStyle w:val="placeholder1Char"/>
              <w:rFonts w:hint="eastAsia"/>
              <w:sz w:val="16"/>
              <w:szCs w:val="16"/>
            </w:rPr>
            <w:t>____</w:t>
          </w:r>
        </w:p>
      </w:docPartBody>
    </w:docPart>
    <w:docPart>
      <w:docPartPr>
        <w:name w:val="1321D43029B044E88C21A565D9AFF0F3"/>
        <w:category>
          <w:name w:val="常规"/>
          <w:gallery w:val="placeholder"/>
        </w:category>
        <w:types>
          <w:type w:val="bbPlcHdr"/>
        </w:types>
        <w:behaviors>
          <w:behavior w:val="content"/>
        </w:behaviors>
        <w:guid w:val="{88C2754A-F527-4034-87A7-B41202DDAE0B}"/>
      </w:docPartPr>
      <w:docPartBody>
        <w:p w:rsidR="00B6056D" w:rsidRDefault="00B6056D" w:rsidP="00B6056D">
          <w:pPr>
            <w:pStyle w:val="1321D43029B044E88C21A565D9AFF0F3"/>
          </w:pPr>
          <w:r w:rsidRPr="00711F0E">
            <w:rPr>
              <w:rStyle w:val="placeholder1Char"/>
              <w:rFonts w:hint="eastAsia"/>
              <w:sz w:val="16"/>
              <w:szCs w:val="16"/>
            </w:rPr>
            <w:t>____</w:t>
          </w:r>
        </w:p>
      </w:docPartBody>
    </w:docPart>
    <w:docPart>
      <w:docPartPr>
        <w:name w:val="F108B817ABAC4CC382ABB46E837591A1"/>
        <w:category>
          <w:name w:val="常规"/>
          <w:gallery w:val="placeholder"/>
        </w:category>
        <w:types>
          <w:type w:val="bbPlcHdr"/>
        </w:types>
        <w:behaviors>
          <w:behavior w:val="content"/>
        </w:behaviors>
        <w:guid w:val="{664AEC49-5FEA-41F2-BD3F-2498C12C6985}"/>
      </w:docPartPr>
      <w:docPartBody>
        <w:p w:rsidR="00B6056D" w:rsidRDefault="00B6056D" w:rsidP="00B6056D">
          <w:pPr>
            <w:pStyle w:val="F108B817ABAC4CC382ABB46E837591A1"/>
          </w:pPr>
          <w:r w:rsidRPr="00711F0E">
            <w:rPr>
              <w:rStyle w:val="placeholder1Char"/>
              <w:rFonts w:hint="eastAsia"/>
              <w:sz w:val="16"/>
              <w:szCs w:val="16"/>
            </w:rPr>
            <w:t>____</w:t>
          </w:r>
        </w:p>
      </w:docPartBody>
    </w:docPart>
    <w:docPart>
      <w:docPartPr>
        <w:name w:val="F9ADFE0ACB2346D998A0CF4F815863BD"/>
        <w:category>
          <w:name w:val="常规"/>
          <w:gallery w:val="placeholder"/>
        </w:category>
        <w:types>
          <w:type w:val="bbPlcHdr"/>
        </w:types>
        <w:behaviors>
          <w:behavior w:val="content"/>
        </w:behaviors>
        <w:guid w:val="{FF8B6F07-283A-46AD-9A95-DD59557843C7}"/>
      </w:docPartPr>
      <w:docPartBody>
        <w:p w:rsidR="00B6056D" w:rsidRDefault="00B6056D" w:rsidP="00B6056D">
          <w:pPr>
            <w:pStyle w:val="F9ADFE0ACB2346D998A0CF4F815863BD"/>
          </w:pPr>
          <w:r w:rsidRPr="00711F0E">
            <w:rPr>
              <w:rStyle w:val="placeholder1Char"/>
              <w:rFonts w:hint="eastAsia"/>
              <w:sz w:val="16"/>
              <w:szCs w:val="16"/>
            </w:rPr>
            <w:t>____</w:t>
          </w:r>
        </w:p>
      </w:docPartBody>
    </w:docPart>
    <w:docPart>
      <w:docPartPr>
        <w:name w:val="CBD10A7C849A430D8F817FBA066BD4AF"/>
        <w:category>
          <w:name w:val="常规"/>
          <w:gallery w:val="placeholder"/>
        </w:category>
        <w:types>
          <w:type w:val="bbPlcHdr"/>
        </w:types>
        <w:behaviors>
          <w:behavior w:val="content"/>
        </w:behaviors>
        <w:guid w:val="{E68F54A1-C9EE-421D-952A-EC940FEC5589}"/>
      </w:docPartPr>
      <w:docPartBody>
        <w:p w:rsidR="00B6056D" w:rsidRDefault="00B6056D" w:rsidP="00B6056D">
          <w:pPr>
            <w:pStyle w:val="CBD10A7C849A430D8F817FBA066BD4AF"/>
          </w:pPr>
          <w:r w:rsidRPr="00711F0E">
            <w:rPr>
              <w:rStyle w:val="placeholder1Char"/>
              <w:rFonts w:hint="eastAsia"/>
              <w:sz w:val="16"/>
              <w:szCs w:val="16"/>
            </w:rPr>
            <w:t>____</w:t>
          </w:r>
        </w:p>
      </w:docPartBody>
    </w:docPart>
    <w:docPart>
      <w:docPartPr>
        <w:name w:val="E0E03962DCF64426BF0816AEE25C8449"/>
        <w:category>
          <w:name w:val="常规"/>
          <w:gallery w:val="placeholder"/>
        </w:category>
        <w:types>
          <w:type w:val="bbPlcHdr"/>
        </w:types>
        <w:behaviors>
          <w:behavior w:val="content"/>
        </w:behaviors>
        <w:guid w:val="{5E01D3E0-25CA-4F4B-97D4-0AC73F78B481}"/>
      </w:docPartPr>
      <w:docPartBody>
        <w:p w:rsidR="00B6056D" w:rsidRDefault="00B6056D" w:rsidP="00B6056D">
          <w:pPr>
            <w:pStyle w:val="E0E03962DCF64426BF0816AEE25C8449"/>
          </w:pPr>
          <w:r w:rsidRPr="00711F0E">
            <w:rPr>
              <w:rStyle w:val="placeholder1Char"/>
              <w:rFonts w:hint="eastAsia"/>
              <w:sz w:val="16"/>
              <w:szCs w:val="16"/>
            </w:rPr>
            <w:t>____</w:t>
          </w:r>
        </w:p>
      </w:docPartBody>
    </w:docPart>
    <w:docPart>
      <w:docPartPr>
        <w:name w:val="BECD07DBF1754B1B84A523AD033D75DA"/>
        <w:category>
          <w:name w:val="常规"/>
          <w:gallery w:val="placeholder"/>
        </w:category>
        <w:types>
          <w:type w:val="bbPlcHdr"/>
        </w:types>
        <w:behaviors>
          <w:behavior w:val="content"/>
        </w:behaviors>
        <w:guid w:val="{6293DA00-439A-418A-A4A3-F7A452898564}"/>
      </w:docPartPr>
      <w:docPartBody>
        <w:p w:rsidR="00B6056D" w:rsidRDefault="00B6056D" w:rsidP="00B6056D">
          <w:pPr>
            <w:pStyle w:val="BECD07DBF1754B1B84A523AD033D75DA"/>
          </w:pPr>
          <w:r w:rsidRPr="00711F0E">
            <w:rPr>
              <w:rStyle w:val="placeholder1Char"/>
              <w:rFonts w:hint="eastAsia"/>
              <w:sz w:val="16"/>
              <w:szCs w:val="16"/>
            </w:rPr>
            <w:t>____</w:t>
          </w:r>
        </w:p>
      </w:docPartBody>
    </w:docPart>
    <w:docPart>
      <w:docPartPr>
        <w:name w:val="291E3E24951348D7990BE5EBF8DB8F3B"/>
        <w:category>
          <w:name w:val="常规"/>
          <w:gallery w:val="placeholder"/>
        </w:category>
        <w:types>
          <w:type w:val="bbPlcHdr"/>
        </w:types>
        <w:behaviors>
          <w:behavior w:val="content"/>
        </w:behaviors>
        <w:guid w:val="{1F321DC2-3138-4663-A253-BE9937C9DDEF}"/>
      </w:docPartPr>
      <w:docPartBody>
        <w:p w:rsidR="00B6056D" w:rsidRDefault="00B6056D" w:rsidP="00B6056D">
          <w:pPr>
            <w:pStyle w:val="291E3E24951348D7990BE5EBF8DB8F3B"/>
          </w:pPr>
          <w:r w:rsidRPr="00711F0E">
            <w:rPr>
              <w:rStyle w:val="placeholder1Char"/>
              <w:rFonts w:hint="eastAsia"/>
              <w:sz w:val="16"/>
              <w:szCs w:val="16"/>
            </w:rPr>
            <w:t>____</w:t>
          </w:r>
        </w:p>
      </w:docPartBody>
    </w:docPart>
    <w:docPart>
      <w:docPartPr>
        <w:name w:val="70180871F58C4FBD8050CB13F1079B19"/>
        <w:category>
          <w:name w:val="常规"/>
          <w:gallery w:val="placeholder"/>
        </w:category>
        <w:types>
          <w:type w:val="bbPlcHdr"/>
        </w:types>
        <w:behaviors>
          <w:behavior w:val="content"/>
        </w:behaviors>
        <w:guid w:val="{DC15AB35-067B-4AAF-B24F-96B688577BFB}"/>
      </w:docPartPr>
      <w:docPartBody>
        <w:p w:rsidR="00B6056D" w:rsidRDefault="00B6056D" w:rsidP="00B6056D">
          <w:pPr>
            <w:pStyle w:val="70180871F58C4FBD8050CB13F1079B19"/>
          </w:pPr>
          <w:r w:rsidRPr="00711F0E">
            <w:rPr>
              <w:rStyle w:val="placeholder1Char"/>
              <w:rFonts w:hint="eastAsia"/>
              <w:sz w:val="16"/>
              <w:szCs w:val="16"/>
            </w:rPr>
            <w:t>____</w:t>
          </w:r>
        </w:p>
      </w:docPartBody>
    </w:docPart>
    <w:docPart>
      <w:docPartPr>
        <w:name w:val="A36195F475AB44BA8A49B6D84470B4C3"/>
        <w:category>
          <w:name w:val="常规"/>
          <w:gallery w:val="placeholder"/>
        </w:category>
        <w:types>
          <w:type w:val="bbPlcHdr"/>
        </w:types>
        <w:behaviors>
          <w:behavior w:val="content"/>
        </w:behaviors>
        <w:guid w:val="{D0154FFF-74A3-42EE-9746-600B1EFC953C}"/>
      </w:docPartPr>
      <w:docPartBody>
        <w:p w:rsidR="00B6056D" w:rsidRDefault="00B6056D" w:rsidP="00B6056D">
          <w:pPr>
            <w:pStyle w:val="A36195F475AB44BA8A49B6D84470B4C3"/>
          </w:pPr>
          <w:r w:rsidRPr="00711F0E">
            <w:rPr>
              <w:rStyle w:val="placeholder1Char"/>
              <w:rFonts w:hint="eastAsia"/>
              <w:sz w:val="16"/>
              <w:szCs w:val="16"/>
            </w:rPr>
            <w:t>____</w:t>
          </w:r>
        </w:p>
      </w:docPartBody>
    </w:docPart>
    <w:docPart>
      <w:docPartPr>
        <w:name w:val="E507A09AB9394FC3B6B38C6D98E3CC26"/>
        <w:category>
          <w:name w:val="常规"/>
          <w:gallery w:val="placeholder"/>
        </w:category>
        <w:types>
          <w:type w:val="bbPlcHdr"/>
        </w:types>
        <w:behaviors>
          <w:behavior w:val="content"/>
        </w:behaviors>
        <w:guid w:val="{114C0574-0933-4733-A0D9-27414FBA0F36}"/>
      </w:docPartPr>
      <w:docPartBody>
        <w:p w:rsidR="00B6056D" w:rsidRDefault="00B6056D" w:rsidP="00B6056D">
          <w:pPr>
            <w:pStyle w:val="E507A09AB9394FC3B6B38C6D98E3CC26"/>
          </w:pPr>
          <w:r w:rsidRPr="00711F0E">
            <w:rPr>
              <w:rStyle w:val="placeholder1Char"/>
              <w:rFonts w:hint="eastAsia"/>
              <w:sz w:val="16"/>
              <w:szCs w:val="16"/>
            </w:rPr>
            <w:t>____</w:t>
          </w:r>
        </w:p>
      </w:docPartBody>
    </w:docPart>
    <w:docPart>
      <w:docPartPr>
        <w:name w:val="BEA3E4B7E56A45BA842A3DFF1B67496E"/>
        <w:category>
          <w:name w:val="常规"/>
          <w:gallery w:val="placeholder"/>
        </w:category>
        <w:types>
          <w:type w:val="bbPlcHdr"/>
        </w:types>
        <w:behaviors>
          <w:behavior w:val="content"/>
        </w:behaviors>
        <w:guid w:val="{A4C5CAD0-1669-486B-8AE9-CE64CC8BFA82}"/>
      </w:docPartPr>
      <w:docPartBody>
        <w:p w:rsidR="00B6056D" w:rsidRDefault="00B6056D" w:rsidP="00B6056D">
          <w:pPr>
            <w:pStyle w:val="BEA3E4B7E56A45BA842A3DFF1B67496E"/>
          </w:pPr>
          <w:r w:rsidRPr="00711F0E">
            <w:rPr>
              <w:rStyle w:val="placeholder1Char"/>
              <w:rFonts w:hint="eastAsia"/>
              <w:sz w:val="16"/>
              <w:szCs w:val="16"/>
            </w:rPr>
            <w:t>____</w:t>
          </w:r>
        </w:p>
      </w:docPartBody>
    </w:docPart>
    <w:docPart>
      <w:docPartPr>
        <w:name w:val="E1223D53B8E545B78E229FE7233E5DE1"/>
        <w:category>
          <w:name w:val="常规"/>
          <w:gallery w:val="placeholder"/>
        </w:category>
        <w:types>
          <w:type w:val="bbPlcHdr"/>
        </w:types>
        <w:behaviors>
          <w:behavior w:val="content"/>
        </w:behaviors>
        <w:guid w:val="{99164A7E-BB05-46C7-BF7B-91B5CAC8C11C}"/>
      </w:docPartPr>
      <w:docPartBody>
        <w:p w:rsidR="00B6056D" w:rsidRDefault="00B6056D" w:rsidP="00B6056D">
          <w:pPr>
            <w:pStyle w:val="E1223D53B8E545B78E229FE7233E5DE1"/>
          </w:pPr>
          <w:r w:rsidRPr="00711F0E">
            <w:rPr>
              <w:rStyle w:val="placeholder1Char"/>
              <w:rFonts w:hint="eastAsia"/>
              <w:sz w:val="16"/>
              <w:szCs w:val="16"/>
            </w:rPr>
            <w:t>____</w:t>
          </w:r>
        </w:p>
      </w:docPartBody>
    </w:docPart>
    <w:docPart>
      <w:docPartPr>
        <w:name w:val="7A937C1C13EF409591D874935077ACAF"/>
        <w:category>
          <w:name w:val="常规"/>
          <w:gallery w:val="placeholder"/>
        </w:category>
        <w:types>
          <w:type w:val="bbPlcHdr"/>
        </w:types>
        <w:behaviors>
          <w:behavior w:val="content"/>
        </w:behaviors>
        <w:guid w:val="{911F0CD6-3A30-42AB-AC8E-0A94D32FB930}"/>
      </w:docPartPr>
      <w:docPartBody>
        <w:p w:rsidR="00B6056D" w:rsidRDefault="00B6056D" w:rsidP="00B6056D">
          <w:pPr>
            <w:pStyle w:val="7A937C1C13EF409591D874935077ACAF"/>
          </w:pPr>
          <w:r w:rsidRPr="00711F0E">
            <w:rPr>
              <w:rStyle w:val="placeholder1Char"/>
              <w:rFonts w:hint="eastAsia"/>
              <w:sz w:val="16"/>
              <w:szCs w:val="16"/>
            </w:rPr>
            <w:t>____</w:t>
          </w:r>
        </w:p>
      </w:docPartBody>
    </w:docPart>
    <w:docPart>
      <w:docPartPr>
        <w:name w:val="2A5FCBE1506F40A59776F6186A166D6E"/>
        <w:category>
          <w:name w:val="常规"/>
          <w:gallery w:val="placeholder"/>
        </w:category>
        <w:types>
          <w:type w:val="bbPlcHdr"/>
        </w:types>
        <w:behaviors>
          <w:behavior w:val="content"/>
        </w:behaviors>
        <w:guid w:val="{CD00EA81-FC27-426F-AED6-DAB3FCBC25EF}"/>
      </w:docPartPr>
      <w:docPartBody>
        <w:p w:rsidR="00B6056D" w:rsidRDefault="00B6056D" w:rsidP="00B6056D">
          <w:pPr>
            <w:pStyle w:val="2A5FCBE1506F40A59776F6186A166D6E"/>
          </w:pPr>
          <w:r w:rsidRPr="00711F0E">
            <w:rPr>
              <w:rStyle w:val="placeholder1Char"/>
              <w:rFonts w:hint="eastAsia"/>
              <w:sz w:val="16"/>
              <w:szCs w:val="16"/>
            </w:rPr>
            <w:t>____</w:t>
          </w:r>
        </w:p>
      </w:docPartBody>
    </w:docPart>
    <w:docPart>
      <w:docPartPr>
        <w:name w:val="F08C2FB5A6444B58902FFF1BEB1C583F"/>
        <w:category>
          <w:name w:val="常规"/>
          <w:gallery w:val="placeholder"/>
        </w:category>
        <w:types>
          <w:type w:val="bbPlcHdr"/>
        </w:types>
        <w:behaviors>
          <w:behavior w:val="content"/>
        </w:behaviors>
        <w:guid w:val="{690C2D08-C4B2-4C81-9E5F-60469A0AB765}"/>
      </w:docPartPr>
      <w:docPartBody>
        <w:p w:rsidR="00B6056D" w:rsidRDefault="00B6056D" w:rsidP="00B6056D">
          <w:pPr>
            <w:pStyle w:val="F08C2FB5A6444B58902FFF1BEB1C583F"/>
          </w:pPr>
          <w:r w:rsidRPr="00711F0E">
            <w:rPr>
              <w:rStyle w:val="placeholder1Char"/>
              <w:rFonts w:hint="eastAsia"/>
              <w:sz w:val="16"/>
              <w:szCs w:val="16"/>
            </w:rPr>
            <w:t>____</w:t>
          </w:r>
        </w:p>
      </w:docPartBody>
    </w:docPart>
    <w:docPart>
      <w:docPartPr>
        <w:name w:val="641E1978C85840078197714F66312F84"/>
        <w:category>
          <w:name w:val="常规"/>
          <w:gallery w:val="placeholder"/>
        </w:category>
        <w:types>
          <w:type w:val="bbPlcHdr"/>
        </w:types>
        <w:behaviors>
          <w:behavior w:val="content"/>
        </w:behaviors>
        <w:guid w:val="{052A3A59-9082-4546-8A91-070849108D2E}"/>
      </w:docPartPr>
      <w:docPartBody>
        <w:p w:rsidR="00B6056D" w:rsidRDefault="00B6056D" w:rsidP="00B6056D">
          <w:pPr>
            <w:pStyle w:val="641E1978C85840078197714F66312F84"/>
          </w:pPr>
          <w:r w:rsidRPr="00711F0E">
            <w:rPr>
              <w:rStyle w:val="placeholder1Char"/>
              <w:rFonts w:hint="eastAsia"/>
              <w:sz w:val="16"/>
              <w:szCs w:val="16"/>
            </w:rPr>
            <w:t>____</w:t>
          </w:r>
        </w:p>
      </w:docPartBody>
    </w:docPart>
    <w:docPart>
      <w:docPartPr>
        <w:name w:val="8BEB3476B9134CF18CBFE668DD1240F8"/>
        <w:category>
          <w:name w:val="常规"/>
          <w:gallery w:val="placeholder"/>
        </w:category>
        <w:types>
          <w:type w:val="bbPlcHdr"/>
        </w:types>
        <w:behaviors>
          <w:behavior w:val="content"/>
        </w:behaviors>
        <w:guid w:val="{5A6D19D6-08E2-4743-A772-A8EB644E4AEA}"/>
      </w:docPartPr>
      <w:docPartBody>
        <w:p w:rsidR="00B6056D" w:rsidRDefault="00B6056D" w:rsidP="00B6056D">
          <w:pPr>
            <w:pStyle w:val="8BEB3476B9134CF18CBFE668DD1240F8"/>
          </w:pPr>
          <w:r w:rsidRPr="00711F0E">
            <w:rPr>
              <w:rStyle w:val="placeholder1Char"/>
              <w:rFonts w:hint="eastAsia"/>
              <w:sz w:val="16"/>
              <w:szCs w:val="16"/>
            </w:rPr>
            <w:t>____</w:t>
          </w:r>
        </w:p>
      </w:docPartBody>
    </w:docPart>
    <w:docPart>
      <w:docPartPr>
        <w:name w:val="7FE887B5AABE4A99BBC2C41292327FA8"/>
        <w:category>
          <w:name w:val="常规"/>
          <w:gallery w:val="placeholder"/>
        </w:category>
        <w:types>
          <w:type w:val="bbPlcHdr"/>
        </w:types>
        <w:behaviors>
          <w:behavior w:val="content"/>
        </w:behaviors>
        <w:guid w:val="{59465EE0-CA1C-45F2-BD89-CBF082B38A7C}"/>
      </w:docPartPr>
      <w:docPartBody>
        <w:p w:rsidR="00B6056D" w:rsidRDefault="00B6056D" w:rsidP="00B6056D">
          <w:pPr>
            <w:pStyle w:val="7FE887B5AABE4A99BBC2C41292327FA8"/>
          </w:pPr>
          <w:r w:rsidRPr="00711F0E">
            <w:rPr>
              <w:rStyle w:val="placeholder1Char"/>
              <w:rFonts w:hint="eastAsia"/>
              <w:sz w:val="16"/>
              <w:szCs w:val="16"/>
            </w:rPr>
            <w:t>____</w:t>
          </w:r>
        </w:p>
      </w:docPartBody>
    </w:docPart>
    <w:docPart>
      <w:docPartPr>
        <w:name w:val="4CF32F1E9884416FA71941C60C41E850"/>
        <w:category>
          <w:name w:val="常规"/>
          <w:gallery w:val="placeholder"/>
        </w:category>
        <w:types>
          <w:type w:val="bbPlcHdr"/>
        </w:types>
        <w:behaviors>
          <w:behavior w:val="content"/>
        </w:behaviors>
        <w:guid w:val="{A1FCBF29-336F-4265-81FC-F0601F826AAF}"/>
      </w:docPartPr>
      <w:docPartBody>
        <w:p w:rsidR="00B6056D" w:rsidRDefault="00B6056D" w:rsidP="00B6056D">
          <w:pPr>
            <w:pStyle w:val="4CF32F1E9884416FA71941C60C41E850"/>
          </w:pPr>
          <w:r w:rsidRPr="00711F0E">
            <w:rPr>
              <w:rStyle w:val="placeholder1Char"/>
              <w:rFonts w:hint="eastAsia"/>
              <w:sz w:val="16"/>
              <w:szCs w:val="16"/>
            </w:rPr>
            <w:t>____</w:t>
          </w:r>
        </w:p>
      </w:docPartBody>
    </w:docPart>
    <w:docPart>
      <w:docPartPr>
        <w:name w:val="4214DCB5FF314C069625B5FE12B6AA77"/>
        <w:category>
          <w:name w:val="常规"/>
          <w:gallery w:val="placeholder"/>
        </w:category>
        <w:types>
          <w:type w:val="bbPlcHdr"/>
        </w:types>
        <w:behaviors>
          <w:behavior w:val="content"/>
        </w:behaviors>
        <w:guid w:val="{D918383F-567F-420A-A9FB-0990E47E6C72}"/>
      </w:docPartPr>
      <w:docPartBody>
        <w:p w:rsidR="00B6056D" w:rsidRDefault="00B6056D" w:rsidP="00B6056D">
          <w:pPr>
            <w:pStyle w:val="4214DCB5FF314C069625B5FE12B6AA77"/>
          </w:pPr>
          <w:r w:rsidRPr="00711F0E">
            <w:rPr>
              <w:rStyle w:val="placeholder1Char"/>
              <w:rFonts w:hint="eastAsia"/>
              <w:sz w:val="16"/>
              <w:szCs w:val="16"/>
            </w:rPr>
            <w:t>____</w:t>
          </w:r>
        </w:p>
      </w:docPartBody>
    </w:docPart>
    <w:docPart>
      <w:docPartPr>
        <w:name w:val="6F5AF3237A974E8F955D0935A10EC846"/>
        <w:category>
          <w:name w:val="常规"/>
          <w:gallery w:val="placeholder"/>
        </w:category>
        <w:types>
          <w:type w:val="bbPlcHdr"/>
        </w:types>
        <w:behaviors>
          <w:behavior w:val="content"/>
        </w:behaviors>
        <w:guid w:val="{0F961F3D-DCFF-4D2A-9038-5057475BAA17}"/>
      </w:docPartPr>
      <w:docPartBody>
        <w:p w:rsidR="00B6056D" w:rsidRDefault="00B6056D" w:rsidP="00B6056D">
          <w:pPr>
            <w:pStyle w:val="6F5AF3237A974E8F955D0935A10EC846"/>
          </w:pPr>
          <w:r w:rsidRPr="00711F0E">
            <w:rPr>
              <w:rStyle w:val="placeholder1Char"/>
              <w:rFonts w:hint="eastAsia"/>
              <w:sz w:val="16"/>
              <w:szCs w:val="16"/>
            </w:rPr>
            <w:t>____</w:t>
          </w:r>
        </w:p>
      </w:docPartBody>
    </w:docPart>
    <w:docPart>
      <w:docPartPr>
        <w:name w:val="EF121CDDF8414F66A82C2778BB8F2FE3"/>
        <w:category>
          <w:name w:val="常规"/>
          <w:gallery w:val="placeholder"/>
        </w:category>
        <w:types>
          <w:type w:val="bbPlcHdr"/>
        </w:types>
        <w:behaviors>
          <w:behavior w:val="content"/>
        </w:behaviors>
        <w:guid w:val="{F80BBE79-B4FA-4BB8-B338-5A97E0B5834E}"/>
      </w:docPartPr>
      <w:docPartBody>
        <w:p w:rsidR="00B6056D" w:rsidRDefault="00B6056D" w:rsidP="00B6056D">
          <w:pPr>
            <w:pStyle w:val="EF121CDDF8414F66A82C2778BB8F2FE3"/>
          </w:pPr>
          <w:r w:rsidRPr="00711F0E">
            <w:rPr>
              <w:rStyle w:val="placeholder1Char"/>
              <w:rFonts w:hint="eastAsia"/>
              <w:sz w:val="16"/>
              <w:szCs w:val="16"/>
            </w:rPr>
            <w:t>____</w:t>
          </w:r>
        </w:p>
      </w:docPartBody>
    </w:docPart>
    <w:docPart>
      <w:docPartPr>
        <w:name w:val="DB220B7E24514B598E4B77CD3357955C"/>
        <w:category>
          <w:name w:val="常规"/>
          <w:gallery w:val="placeholder"/>
        </w:category>
        <w:types>
          <w:type w:val="bbPlcHdr"/>
        </w:types>
        <w:behaviors>
          <w:behavior w:val="content"/>
        </w:behaviors>
        <w:guid w:val="{5604B2DC-E01A-47D6-9DFF-69E56696723E}"/>
      </w:docPartPr>
      <w:docPartBody>
        <w:p w:rsidR="00B6056D" w:rsidRDefault="00B6056D" w:rsidP="00B6056D">
          <w:pPr>
            <w:pStyle w:val="DB220B7E24514B598E4B77CD3357955C"/>
          </w:pPr>
          <w:r w:rsidRPr="00711F0E">
            <w:rPr>
              <w:rStyle w:val="placeholder1Char"/>
              <w:rFonts w:hint="eastAsia"/>
              <w:sz w:val="16"/>
              <w:szCs w:val="16"/>
            </w:rPr>
            <w:t>____</w:t>
          </w:r>
        </w:p>
      </w:docPartBody>
    </w:docPart>
    <w:docPart>
      <w:docPartPr>
        <w:name w:val="849F11A324664421A9E580C9B5B4D610"/>
        <w:category>
          <w:name w:val="常规"/>
          <w:gallery w:val="placeholder"/>
        </w:category>
        <w:types>
          <w:type w:val="bbPlcHdr"/>
        </w:types>
        <w:behaviors>
          <w:behavior w:val="content"/>
        </w:behaviors>
        <w:guid w:val="{6CAB4044-7C05-4CC4-A2D1-A12266229F73}"/>
      </w:docPartPr>
      <w:docPartBody>
        <w:p w:rsidR="00B6056D" w:rsidRDefault="00B6056D" w:rsidP="00B6056D">
          <w:pPr>
            <w:pStyle w:val="849F11A324664421A9E580C9B5B4D610"/>
          </w:pPr>
          <w:r w:rsidRPr="00711F0E">
            <w:rPr>
              <w:rStyle w:val="placeholder1Char"/>
              <w:rFonts w:hint="eastAsia"/>
              <w:sz w:val="16"/>
              <w:szCs w:val="16"/>
            </w:rPr>
            <w:t>____</w:t>
          </w:r>
        </w:p>
      </w:docPartBody>
    </w:docPart>
    <w:docPart>
      <w:docPartPr>
        <w:name w:val="ADE5A2B3F4A74C43A5CC73BAD6F18B7C"/>
        <w:category>
          <w:name w:val="常规"/>
          <w:gallery w:val="placeholder"/>
        </w:category>
        <w:types>
          <w:type w:val="bbPlcHdr"/>
        </w:types>
        <w:behaviors>
          <w:behavior w:val="content"/>
        </w:behaviors>
        <w:guid w:val="{6D197906-5298-404C-A7DA-837DF0840D59}"/>
      </w:docPartPr>
      <w:docPartBody>
        <w:p w:rsidR="00B6056D" w:rsidRDefault="00B6056D" w:rsidP="00B6056D">
          <w:pPr>
            <w:pStyle w:val="ADE5A2B3F4A74C43A5CC73BAD6F18B7C"/>
          </w:pPr>
          <w:r>
            <w:rPr>
              <w:rStyle w:val="placeholder1Char"/>
              <w:rFonts w:hint="eastAsia"/>
            </w:rPr>
            <w:t>__________</w:t>
          </w:r>
          <w:r>
            <w:rPr>
              <w:rStyle w:val="placeholder1Char"/>
            </w:rPr>
            <w:t>__</w:t>
          </w:r>
        </w:p>
      </w:docPartBody>
    </w:docPart>
    <w:docPart>
      <w:docPartPr>
        <w:name w:val="246113BB912F468D841E40E0EAE56DEF"/>
        <w:category>
          <w:name w:val="常规"/>
          <w:gallery w:val="placeholder"/>
        </w:category>
        <w:types>
          <w:type w:val="bbPlcHdr"/>
        </w:types>
        <w:behaviors>
          <w:behavior w:val="content"/>
        </w:behaviors>
        <w:guid w:val="{67FC94EE-BEE5-4DEF-A55A-1872494C8E83}"/>
      </w:docPartPr>
      <w:docPartBody>
        <w:p w:rsidR="00B6056D" w:rsidRDefault="00B6056D" w:rsidP="00B6056D">
          <w:pPr>
            <w:pStyle w:val="246113BB912F468D841E40E0EAE56DEF"/>
          </w:pPr>
          <w:r>
            <w:rPr>
              <w:rStyle w:val="placeholder1Char"/>
              <w:rFonts w:hint="eastAsia"/>
            </w:rPr>
            <w:t>__________</w:t>
          </w:r>
          <w:r>
            <w:rPr>
              <w:rStyle w:val="placeholder1Char"/>
            </w:rPr>
            <w:t>__</w:t>
          </w:r>
        </w:p>
      </w:docPartBody>
    </w:docPart>
    <w:docPart>
      <w:docPartPr>
        <w:name w:val="43915C3740EB4657A9E1872AD19CAA66"/>
        <w:category>
          <w:name w:val="常规"/>
          <w:gallery w:val="placeholder"/>
        </w:category>
        <w:types>
          <w:type w:val="bbPlcHdr"/>
        </w:types>
        <w:behaviors>
          <w:behavior w:val="content"/>
        </w:behaviors>
        <w:guid w:val="{26BB98C7-8279-4762-BD47-6AC94C93C773}"/>
      </w:docPartPr>
      <w:docPartBody>
        <w:p w:rsidR="00B6056D" w:rsidRDefault="00B6056D" w:rsidP="00B6056D">
          <w:pPr>
            <w:pStyle w:val="43915C3740EB4657A9E1872AD19CAA66"/>
          </w:pPr>
          <w:r>
            <w:rPr>
              <w:rStyle w:val="placeholder1Char"/>
              <w:rFonts w:hint="eastAsia"/>
            </w:rPr>
            <w:t>__________</w:t>
          </w:r>
          <w:r>
            <w:rPr>
              <w:rStyle w:val="placeholder1Char"/>
            </w:rPr>
            <w:t>__</w:t>
          </w:r>
        </w:p>
      </w:docPartBody>
    </w:docPart>
    <w:docPart>
      <w:docPartPr>
        <w:name w:val="4C7895D259354D59B741B84FEE83F46F"/>
        <w:category>
          <w:name w:val="常规"/>
          <w:gallery w:val="placeholder"/>
        </w:category>
        <w:types>
          <w:type w:val="bbPlcHdr"/>
        </w:types>
        <w:behaviors>
          <w:behavior w:val="content"/>
        </w:behaviors>
        <w:guid w:val="{533A8B72-D972-496B-B7ED-7DEA120E16F3}"/>
      </w:docPartPr>
      <w:docPartBody>
        <w:p w:rsidR="00B6056D" w:rsidRDefault="00B6056D" w:rsidP="00B6056D">
          <w:pPr>
            <w:pStyle w:val="4C7895D259354D59B741B84FEE83F46F"/>
          </w:pPr>
          <w:r w:rsidRPr="00480B8B">
            <w:rPr>
              <w:rStyle w:val="placeholder1Char"/>
              <w:rFonts w:hint="eastAsia"/>
              <w:sz w:val="16"/>
              <w:szCs w:val="16"/>
            </w:rPr>
            <w:t>____</w:t>
          </w:r>
        </w:p>
      </w:docPartBody>
    </w:docPart>
    <w:docPart>
      <w:docPartPr>
        <w:name w:val="EC11295127BD46779A0C20F5BD4DAF94"/>
        <w:category>
          <w:name w:val="常规"/>
          <w:gallery w:val="placeholder"/>
        </w:category>
        <w:types>
          <w:type w:val="bbPlcHdr"/>
        </w:types>
        <w:behaviors>
          <w:behavior w:val="content"/>
        </w:behaviors>
        <w:guid w:val="{B115566F-682B-4242-BADE-AD39FFFBB962}"/>
      </w:docPartPr>
      <w:docPartBody>
        <w:p w:rsidR="00B6056D" w:rsidRDefault="00B6056D" w:rsidP="00B6056D">
          <w:pPr>
            <w:pStyle w:val="EC11295127BD46779A0C20F5BD4DAF94"/>
          </w:pPr>
          <w:r w:rsidRPr="00480B8B">
            <w:rPr>
              <w:rStyle w:val="placeholder1Char"/>
              <w:rFonts w:hint="eastAsia"/>
              <w:sz w:val="16"/>
              <w:szCs w:val="16"/>
            </w:rPr>
            <w:t>____</w:t>
          </w:r>
        </w:p>
      </w:docPartBody>
    </w:docPart>
    <w:docPart>
      <w:docPartPr>
        <w:name w:val="ABA8E5B333B047689A907727784E92C3"/>
        <w:category>
          <w:name w:val="常规"/>
          <w:gallery w:val="placeholder"/>
        </w:category>
        <w:types>
          <w:type w:val="bbPlcHdr"/>
        </w:types>
        <w:behaviors>
          <w:behavior w:val="content"/>
        </w:behaviors>
        <w:guid w:val="{BF392E49-51A7-42E7-997F-5471CBCF7F89}"/>
      </w:docPartPr>
      <w:docPartBody>
        <w:p w:rsidR="00B6056D" w:rsidRDefault="00B6056D" w:rsidP="00B6056D">
          <w:pPr>
            <w:pStyle w:val="ABA8E5B333B047689A907727784E92C3"/>
          </w:pPr>
          <w:r w:rsidRPr="00480B8B">
            <w:rPr>
              <w:rStyle w:val="placeholder1Char"/>
              <w:rFonts w:hint="eastAsia"/>
              <w:sz w:val="16"/>
              <w:szCs w:val="16"/>
            </w:rPr>
            <w:t>____</w:t>
          </w:r>
        </w:p>
      </w:docPartBody>
    </w:docPart>
    <w:docPart>
      <w:docPartPr>
        <w:name w:val="7E094F0248AC469AB272C78910F1303C"/>
        <w:category>
          <w:name w:val="常规"/>
          <w:gallery w:val="placeholder"/>
        </w:category>
        <w:types>
          <w:type w:val="bbPlcHdr"/>
        </w:types>
        <w:behaviors>
          <w:behavior w:val="content"/>
        </w:behaviors>
        <w:guid w:val="{73B45B10-D746-41E3-9526-B0EEF6F497D9}"/>
      </w:docPartPr>
      <w:docPartBody>
        <w:p w:rsidR="00B6056D" w:rsidRDefault="00B6056D" w:rsidP="00B6056D">
          <w:pPr>
            <w:pStyle w:val="7E094F0248AC469AB272C78910F1303C"/>
          </w:pPr>
          <w:r w:rsidRPr="00480B8B">
            <w:rPr>
              <w:rStyle w:val="placeholder1Char"/>
              <w:rFonts w:hint="eastAsia"/>
              <w:sz w:val="16"/>
              <w:szCs w:val="16"/>
            </w:rPr>
            <w:t>____</w:t>
          </w:r>
        </w:p>
      </w:docPartBody>
    </w:docPart>
    <w:docPart>
      <w:docPartPr>
        <w:name w:val="9E076AE551014DC1824E4D48507BDC0E"/>
        <w:category>
          <w:name w:val="常规"/>
          <w:gallery w:val="placeholder"/>
        </w:category>
        <w:types>
          <w:type w:val="bbPlcHdr"/>
        </w:types>
        <w:behaviors>
          <w:behavior w:val="content"/>
        </w:behaviors>
        <w:guid w:val="{77CEB2AE-02DC-4FC4-883E-AF3F20D169E1}"/>
      </w:docPartPr>
      <w:docPartBody>
        <w:p w:rsidR="00B6056D" w:rsidRDefault="00B6056D" w:rsidP="00B6056D">
          <w:pPr>
            <w:pStyle w:val="9E076AE551014DC1824E4D48507BDC0E"/>
          </w:pPr>
          <w:r w:rsidRPr="00480B8B">
            <w:rPr>
              <w:rStyle w:val="placeholder1Char"/>
              <w:rFonts w:hint="eastAsia"/>
              <w:sz w:val="16"/>
              <w:szCs w:val="16"/>
            </w:rPr>
            <w:t>____</w:t>
          </w:r>
        </w:p>
      </w:docPartBody>
    </w:docPart>
    <w:docPart>
      <w:docPartPr>
        <w:name w:val="2FC4B56D742C40A29319B744A40F2FC7"/>
        <w:category>
          <w:name w:val="常规"/>
          <w:gallery w:val="placeholder"/>
        </w:category>
        <w:types>
          <w:type w:val="bbPlcHdr"/>
        </w:types>
        <w:behaviors>
          <w:behavior w:val="content"/>
        </w:behaviors>
        <w:guid w:val="{2130AD4E-C7DB-4BB6-B56D-AC37AA5988B4}"/>
      </w:docPartPr>
      <w:docPartBody>
        <w:p w:rsidR="00B6056D" w:rsidRDefault="00B6056D" w:rsidP="00B6056D">
          <w:pPr>
            <w:pStyle w:val="2FC4B56D742C40A29319B744A40F2FC7"/>
          </w:pPr>
          <w:r w:rsidRPr="00480B8B">
            <w:rPr>
              <w:rStyle w:val="placeholder1Char"/>
              <w:rFonts w:hint="eastAsia"/>
              <w:sz w:val="16"/>
              <w:szCs w:val="16"/>
            </w:rPr>
            <w:t>____</w:t>
          </w:r>
        </w:p>
      </w:docPartBody>
    </w:docPart>
    <w:docPart>
      <w:docPartPr>
        <w:name w:val="7963B378097B45FC8A95DFA940D8C890"/>
        <w:category>
          <w:name w:val="常规"/>
          <w:gallery w:val="placeholder"/>
        </w:category>
        <w:types>
          <w:type w:val="bbPlcHdr"/>
        </w:types>
        <w:behaviors>
          <w:behavior w:val="content"/>
        </w:behaviors>
        <w:guid w:val="{58B2EA9E-3042-44E1-9B30-A8FF4CCB54FB}"/>
      </w:docPartPr>
      <w:docPartBody>
        <w:p w:rsidR="00B6056D" w:rsidRDefault="00B6056D" w:rsidP="00B6056D">
          <w:pPr>
            <w:pStyle w:val="7963B378097B45FC8A95DFA940D8C890"/>
          </w:pPr>
          <w:r w:rsidRPr="00480B8B">
            <w:rPr>
              <w:rStyle w:val="placeholder1Char"/>
              <w:rFonts w:hint="eastAsia"/>
              <w:sz w:val="16"/>
              <w:szCs w:val="16"/>
            </w:rPr>
            <w:t>____</w:t>
          </w:r>
        </w:p>
      </w:docPartBody>
    </w:docPart>
    <w:docPart>
      <w:docPartPr>
        <w:name w:val="4C5C041542114A2B8D854ECB0B345B51"/>
        <w:category>
          <w:name w:val="常规"/>
          <w:gallery w:val="placeholder"/>
        </w:category>
        <w:types>
          <w:type w:val="bbPlcHdr"/>
        </w:types>
        <w:behaviors>
          <w:behavior w:val="content"/>
        </w:behaviors>
        <w:guid w:val="{E5906F48-BF24-4ECC-B0D8-0522930D431A}"/>
      </w:docPartPr>
      <w:docPartBody>
        <w:p w:rsidR="00B6056D" w:rsidRDefault="00B6056D" w:rsidP="00B6056D">
          <w:pPr>
            <w:pStyle w:val="4C5C041542114A2B8D854ECB0B345B51"/>
          </w:pPr>
          <w:r w:rsidRPr="00480B8B">
            <w:rPr>
              <w:rStyle w:val="placeholder1Char"/>
              <w:rFonts w:hint="eastAsia"/>
              <w:sz w:val="16"/>
              <w:szCs w:val="16"/>
            </w:rPr>
            <w:t>____</w:t>
          </w:r>
        </w:p>
      </w:docPartBody>
    </w:docPart>
    <w:docPart>
      <w:docPartPr>
        <w:name w:val="8BB19171489E476B88DC2B802C373538"/>
        <w:category>
          <w:name w:val="常规"/>
          <w:gallery w:val="placeholder"/>
        </w:category>
        <w:types>
          <w:type w:val="bbPlcHdr"/>
        </w:types>
        <w:behaviors>
          <w:behavior w:val="content"/>
        </w:behaviors>
        <w:guid w:val="{C7BC97C2-3D3F-4F1B-BE78-C285F8738B4D}"/>
      </w:docPartPr>
      <w:docPartBody>
        <w:p w:rsidR="00B6056D" w:rsidRDefault="00B6056D" w:rsidP="00B6056D">
          <w:pPr>
            <w:pStyle w:val="8BB19171489E476B88DC2B802C373538"/>
          </w:pPr>
          <w:r w:rsidRPr="00480B8B">
            <w:rPr>
              <w:rStyle w:val="placeholder1Char"/>
              <w:rFonts w:hint="eastAsia"/>
              <w:sz w:val="16"/>
              <w:szCs w:val="16"/>
            </w:rPr>
            <w:t>____</w:t>
          </w:r>
        </w:p>
      </w:docPartBody>
    </w:docPart>
    <w:docPart>
      <w:docPartPr>
        <w:name w:val="B1BC6F05D8344305B5F9979638751490"/>
        <w:category>
          <w:name w:val="常规"/>
          <w:gallery w:val="placeholder"/>
        </w:category>
        <w:types>
          <w:type w:val="bbPlcHdr"/>
        </w:types>
        <w:behaviors>
          <w:behavior w:val="content"/>
        </w:behaviors>
        <w:guid w:val="{2EC44314-6B4F-4E54-93FD-B0CA0C10898D}"/>
      </w:docPartPr>
      <w:docPartBody>
        <w:p w:rsidR="00B6056D" w:rsidRDefault="00B6056D" w:rsidP="00B6056D">
          <w:pPr>
            <w:pStyle w:val="B1BC6F05D8344305B5F9979638751490"/>
          </w:pPr>
          <w:r w:rsidRPr="00480B8B">
            <w:rPr>
              <w:rStyle w:val="placeholder1Char"/>
              <w:rFonts w:hint="eastAsia"/>
              <w:sz w:val="16"/>
              <w:szCs w:val="16"/>
            </w:rPr>
            <w:t>____</w:t>
          </w:r>
        </w:p>
      </w:docPartBody>
    </w:docPart>
    <w:docPart>
      <w:docPartPr>
        <w:name w:val="8A3A574F40F544CC897C69AA281283A4"/>
        <w:category>
          <w:name w:val="常规"/>
          <w:gallery w:val="placeholder"/>
        </w:category>
        <w:types>
          <w:type w:val="bbPlcHdr"/>
        </w:types>
        <w:behaviors>
          <w:behavior w:val="content"/>
        </w:behaviors>
        <w:guid w:val="{80039B98-8CB6-4626-9F1B-CE761785F373}"/>
      </w:docPartPr>
      <w:docPartBody>
        <w:p w:rsidR="00B6056D" w:rsidRDefault="00B6056D" w:rsidP="00B6056D">
          <w:pPr>
            <w:pStyle w:val="8A3A574F40F544CC897C69AA281283A4"/>
          </w:pPr>
          <w:r w:rsidRPr="00480B8B">
            <w:rPr>
              <w:rStyle w:val="placeholder1Char"/>
              <w:rFonts w:hint="eastAsia"/>
              <w:sz w:val="16"/>
              <w:szCs w:val="16"/>
            </w:rPr>
            <w:t>____</w:t>
          </w:r>
        </w:p>
      </w:docPartBody>
    </w:docPart>
    <w:docPart>
      <w:docPartPr>
        <w:name w:val="8DE8113D13DF493CA7780D73665AAFF3"/>
        <w:category>
          <w:name w:val="常规"/>
          <w:gallery w:val="placeholder"/>
        </w:category>
        <w:types>
          <w:type w:val="bbPlcHdr"/>
        </w:types>
        <w:behaviors>
          <w:behavior w:val="content"/>
        </w:behaviors>
        <w:guid w:val="{1906C629-166B-4331-8C1F-B1A6A5EDDE4C}"/>
      </w:docPartPr>
      <w:docPartBody>
        <w:p w:rsidR="00B6056D" w:rsidRDefault="00B6056D" w:rsidP="00B6056D">
          <w:pPr>
            <w:pStyle w:val="8DE8113D13DF493CA7780D73665AAFF3"/>
          </w:pPr>
          <w:r w:rsidRPr="00480B8B">
            <w:rPr>
              <w:rStyle w:val="placeholder1Char"/>
              <w:rFonts w:hint="eastAsia"/>
              <w:sz w:val="16"/>
              <w:szCs w:val="16"/>
            </w:rPr>
            <w:t>____</w:t>
          </w:r>
        </w:p>
      </w:docPartBody>
    </w:docPart>
    <w:docPart>
      <w:docPartPr>
        <w:name w:val="396B031D522242128A5D6317E3A99664"/>
        <w:category>
          <w:name w:val="常规"/>
          <w:gallery w:val="placeholder"/>
        </w:category>
        <w:types>
          <w:type w:val="bbPlcHdr"/>
        </w:types>
        <w:behaviors>
          <w:behavior w:val="content"/>
        </w:behaviors>
        <w:guid w:val="{32CC23F8-09E7-4983-AEE2-3D57A55B4D89}"/>
      </w:docPartPr>
      <w:docPartBody>
        <w:p w:rsidR="00B6056D" w:rsidRDefault="00B6056D" w:rsidP="00B6056D">
          <w:pPr>
            <w:pStyle w:val="396B031D522242128A5D6317E3A99664"/>
          </w:pPr>
          <w:r w:rsidRPr="00480B8B">
            <w:rPr>
              <w:rStyle w:val="placeholder1Char"/>
              <w:rFonts w:hint="eastAsia"/>
              <w:sz w:val="16"/>
              <w:szCs w:val="16"/>
            </w:rPr>
            <w:t>____</w:t>
          </w:r>
        </w:p>
      </w:docPartBody>
    </w:docPart>
    <w:docPart>
      <w:docPartPr>
        <w:name w:val="B8079F0C810C44D383C161224F0C19E9"/>
        <w:category>
          <w:name w:val="常规"/>
          <w:gallery w:val="placeholder"/>
        </w:category>
        <w:types>
          <w:type w:val="bbPlcHdr"/>
        </w:types>
        <w:behaviors>
          <w:behavior w:val="content"/>
        </w:behaviors>
        <w:guid w:val="{A382D038-1CFF-4090-88E1-6189388B86D6}"/>
      </w:docPartPr>
      <w:docPartBody>
        <w:p w:rsidR="00B6056D" w:rsidRDefault="00B6056D" w:rsidP="00B6056D">
          <w:pPr>
            <w:pStyle w:val="B8079F0C810C44D383C161224F0C19E9"/>
          </w:pPr>
          <w:r w:rsidRPr="00480B8B">
            <w:rPr>
              <w:rStyle w:val="placeholder1Char"/>
              <w:rFonts w:hint="eastAsia"/>
              <w:sz w:val="16"/>
              <w:szCs w:val="16"/>
            </w:rPr>
            <w:t>____</w:t>
          </w:r>
        </w:p>
      </w:docPartBody>
    </w:docPart>
    <w:docPart>
      <w:docPartPr>
        <w:name w:val="7334BBE72E094C8CA6ED695839A6BF4E"/>
        <w:category>
          <w:name w:val="常规"/>
          <w:gallery w:val="placeholder"/>
        </w:category>
        <w:types>
          <w:type w:val="bbPlcHdr"/>
        </w:types>
        <w:behaviors>
          <w:behavior w:val="content"/>
        </w:behaviors>
        <w:guid w:val="{C08E9BB1-CE64-4519-BCE0-1EF55EF026AD}"/>
      </w:docPartPr>
      <w:docPartBody>
        <w:p w:rsidR="00B6056D" w:rsidRDefault="00B6056D" w:rsidP="00B6056D">
          <w:pPr>
            <w:pStyle w:val="7334BBE72E094C8CA6ED695839A6BF4E"/>
          </w:pPr>
          <w:r w:rsidRPr="00480B8B">
            <w:rPr>
              <w:rStyle w:val="placeholder1Char"/>
              <w:rFonts w:hint="eastAsia"/>
              <w:sz w:val="16"/>
              <w:szCs w:val="16"/>
            </w:rPr>
            <w:t>____</w:t>
          </w:r>
        </w:p>
      </w:docPartBody>
    </w:docPart>
    <w:docPart>
      <w:docPartPr>
        <w:name w:val="E71C9AFA216041A292702C063D6FD0EB"/>
        <w:category>
          <w:name w:val="常规"/>
          <w:gallery w:val="placeholder"/>
        </w:category>
        <w:types>
          <w:type w:val="bbPlcHdr"/>
        </w:types>
        <w:behaviors>
          <w:behavior w:val="content"/>
        </w:behaviors>
        <w:guid w:val="{EFA09890-B8DE-43AA-B4B4-3D394B16393F}"/>
      </w:docPartPr>
      <w:docPartBody>
        <w:p w:rsidR="00B6056D" w:rsidRDefault="00B6056D" w:rsidP="00B6056D">
          <w:pPr>
            <w:pStyle w:val="E71C9AFA216041A292702C063D6FD0EB"/>
          </w:pPr>
          <w:r w:rsidRPr="00480B8B">
            <w:rPr>
              <w:rStyle w:val="placeholder1Char"/>
              <w:rFonts w:hint="eastAsia"/>
              <w:sz w:val="16"/>
              <w:szCs w:val="16"/>
            </w:rPr>
            <w:t>____</w:t>
          </w:r>
        </w:p>
      </w:docPartBody>
    </w:docPart>
    <w:docPart>
      <w:docPartPr>
        <w:name w:val="F47216207DB648E18079B756A5386B9F"/>
        <w:category>
          <w:name w:val="常规"/>
          <w:gallery w:val="placeholder"/>
        </w:category>
        <w:types>
          <w:type w:val="bbPlcHdr"/>
        </w:types>
        <w:behaviors>
          <w:behavior w:val="content"/>
        </w:behaviors>
        <w:guid w:val="{291A2A31-1445-4D10-A6B4-4DB3B57886BC}"/>
      </w:docPartPr>
      <w:docPartBody>
        <w:p w:rsidR="00B6056D" w:rsidRDefault="00B6056D" w:rsidP="00B6056D">
          <w:pPr>
            <w:pStyle w:val="F47216207DB648E18079B756A5386B9F"/>
          </w:pPr>
          <w:r w:rsidRPr="00480B8B">
            <w:rPr>
              <w:rStyle w:val="placeholder1Char"/>
              <w:rFonts w:hint="eastAsia"/>
              <w:sz w:val="16"/>
              <w:szCs w:val="16"/>
            </w:rPr>
            <w:t>____</w:t>
          </w:r>
        </w:p>
      </w:docPartBody>
    </w:docPart>
    <w:docPart>
      <w:docPartPr>
        <w:name w:val="2BA8283FF7134C838AC874FD9758726D"/>
        <w:category>
          <w:name w:val="常规"/>
          <w:gallery w:val="placeholder"/>
        </w:category>
        <w:types>
          <w:type w:val="bbPlcHdr"/>
        </w:types>
        <w:behaviors>
          <w:behavior w:val="content"/>
        </w:behaviors>
        <w:guid w:val="{99C7183F-56C3-4574-BF1B-536C755BF6D3}"/>
      </w:docPartPr>
      <w:docPartBody>
        <w:p w:rsidR="00B6056D" w:rsidRDefault="00B6056D" w:rsidP="00B6056D">
          <w:pPr>
            <w:pStyle w:val="2BA8283FF7134C838AC874FD9758726D"/>
          </w:pPr>
          <w:r w:rsidRPr="00480B8B">
            <w:rPr>
              <w:rStyle w:val="placeholder1Char"/>
              <w:rFonts w:hint="eastAsia"/>
              <w:sz w:val="16"/>
              <w:szCs w:val="16"/>
            </w:rPr>
            <w:t>____</w:t>
          </w:r>
        </w:p>
      </w:docPartBody>
    </w:docPart>
    <w:docPart>
      <w:docPartPr>
        <w:name w:val="A6A71C5AD1A741C3BB4D92A8F33DA69D"/>
        <w:category>
          <w:name w:val="常规"/>
          <w:gallery w:val="placeholder"/>
        </w:category>
        <w:types>
          <w:type w:val="bbPlcHdr"/>
        </w:types>
        <w:behaviors>
          <w:behavior w:val="content"/>
        </w:behaviors>
        <w:guid w:val="{A21FC9C5-DA83-4C62-9D5B-D8E873461327}"/>
      </w:docPartPr>
      <w:docPartBody>
        <w:p w:rsidR="00B6056D" w:rsidRDefault="00B6056D" w:rsidP="00B6056D">
          <w:pPr>
            <w:pStyle w:val="A6A71C5AD1A741C3BB4D92A8F33DA69D"/>
          </w:pPr>
          <w:r w:rsidRPr="00480B8B">
            <w:rPr>
              <w:rStyle w:val="placeholder1Char"/>
              <w:rFonts w:hint="eastAsia"/>
              <w:sz w:val="16"/>
              <w:szCs w:val="16"/>
            </w:rPr>
            <w:t>____</w:t>
          </w:r>
        </w:p>
      </w:docPartBody>
    </w:docPart>
    <w:docPart>
      <w:docPartPr>
        <w:name w:val="DF0BB1F0E5154CC6BC2E32372E13EA59"/>
        <w:category>
          <w:name w:val="常规"/>
          <w:gallery w:val="placeholder"/>
        </w:category>
        <w:types>
          <w:type w:val="bbPlcHdr"/>
        </w:types>
        <w:behaviors>
          <w:behavior w:val="content"/>
        </w:behaviors>
        <w:guid w:val="{9F8179FF-C2CF-4E26-B740-3600B2C874F9}"/>
      </w:docPartPr>
      <w:docPartBody>
        <w:p w:rsidR="00B6056D" w:rsidRDefault="00B6056D" w:rsidP="00B6056D">
          <w:pPr>
            <w:pStyle w:val="DF0BB1F0E5154CC6BC2E32372E13EA59"/>
          </w:pPr>
          <w:r w:rsidRPr="00480B8B">
            <w:rPr>
              <w:rStyle w:val="placeholder1Char"/>
              <w:rFonts w:hint="eastAsia"/>
              <w:sz w:val="16"/>
              <w:szCs w:val="16"/>
            </w:rPr>
            <w:t>____</w:t>
          </w:r>
        </w:p>
      </w:docPartBody>
    </w:docPart>
    <w:docPart>
      <w:docPartPr>
        <w:name w:val="E31FAF58DDD745F6B89B9233CC8A60BA"/>
        <w:category>
          <w:name w:val="常规"/>
          <w:gallery w:val="placeholder"/>
        </w:category>
        <w:types>
          <w:type w:val="bbPlcHdr"/>
        </w:types>
        <w:behaviors>
          <w:behavior w:val="content"/>
        </w:behaviors>
        <w:guid w:val="{43286C97-9B2F-4912-B599-C4313079FC02}"/>
      </w:docPartPr>
      <w:docPartBody>
        <w:p w:rsidR="00B6056D" w:rsidRDefault="00B6056D" w:rsidP="00B6056D">
          <w:pPr>
            <w:pStyle w:val="E31FAF58DDD745F6B89B9233CC8A60BA"/>
          </w:pPr>
          <w:r w:rsidRPr="00480B8B">
            <w:rPr>
              <w:rStyle w:val="placeholder1Char"/>
              <w:rFonts w:hint="eastAsia"/>
              <w:sz w:val="16"/>
              <w:szCs w:val="16"/>
            </w:rPr>
            <w:t>____</w:t>
          </w:r>
        </w:p>
      </w:docPartBody>
    </w:docPart>
    <w:docPart>
      <w:docPartPr>
        <w:name w:val="E7AE4FCD86F844A899F8FB94092AEF6E"/>
        <w:category>
          <w:name w:val="常规"/>
          <w:gallery w:val="placeholder"/>
        </w:category>
        <w:types>
          <w:type w:val="bbPlcHdr"/>
        </w:types>
        <w:behaviors>
          <w:behavior w:val="content"/>
        </w:behaviors>
        <w:guid w:val="{5F1AA729-ABA7-4EA9-800D-8BD21D454286}"/>
      </w:docPartPr>
      <w:docPartBody>
        <w:p w:rsidR="00B6056D" w:rsidRDefault="00B6056D" w:rsidP="00B6056D">
          <w:pPr>
            <w:pStyle w:val="E7AE4FCD86F844A899F8FB94092AEF6E"/>
          </w:pPr>
          <w:r w:rsidRPr="00480B8B">
            <w:rPr>
              <w:rStyle w:val="placeholder1Char"/>
              <w:rFonts w:hint="eastAsia"/>
              <w:sz w:val="16"/>
              <w:szCs w:val="16"/>
            </w:rPr>
            <w:t>____</w:t>
          </w:r>
        </w:p>
      </w:docPartBody>
    </w:docPart>
    <w:docPart>
      <w:docPartPr>
        <w:name w:val="D676D9F8A6FC49ACB2F869D01D6D183E"/>
        <w:category>
          <w:name w:val="常规"/>
          <w:gallery w:val="placeholder"/>
        </w:category>
        <w:types>
          <w:type w:val="bbPlcHdr"/>
        </w:types>
        <w:behaviors>
          <w:behavior w:val="content"/>
        </w:behaviors>
        <w:guid w:val="{1A8DF001-1FFA-43EA-8147-46C63CB11E0A}"/>
      </w:docPartPr>
      <w:docPartBody>
        <w:p w:rsidR="00B6056D" w:rsidRDefault="00B6056D" w:rsidP="00B6056D">
          <w:pPr>
            <w:pStyle w:val="D676D9F8A6FC49ACB2F869D01D6D183E"/>
          </w:pPr>
          <w:r w:rsidRPr="00480B8B">
            <w:rPr>
              <w:rStyle w:val="placeholder1Char"/>
              <w:rFonts w:hint="eastAsia"/>
              <w:sz w:val="16"/>
              <w:szCs w:val="16"/>
            </w:rPr>
            <w:t>____</w:t>
          </w:r>
        </w:p>
      </w:docPartBody>
    </w:docPart>
    <w:docPart>
      <w:docPartPr>
        <w:name w:val="5899DD43AE2747B7B2B881A1DCB3AFB1"/>
        <w:category>
          <w:name w:val="常规"/>
          <w:gallery w:val="placeholder"/>
        </w:category>
        <w:types>
          <w:type w:val="bbPlcHdr"/>
        </w:types>
        <w:behaviors>
          <w:behavior w:val="content"/>
        </w:behaviors>
        <w:guid w:val="{701FEE52-84C9-4C59-9536-E21C950B0C08}"/>
      </w:docPartPr>
      <w:docPartBody>
        <w:p w:rsidR="00B6056D" w:rsidRDefault="00B6056D" w:rsidP="00B6056D">
          <w:pPr>
            <w:pStyle w:val="5899DD43AE2747B7B2B881A1DCB3AFB1"/>
          </w:pPr>
          <w:r w:rsidRPr="00480B8B">
            <w:rPr>
              <w:rStyle w:val="placeholder1Char"/>
              <w:rFonts w:hint="eastAsia"/>
              <w:sz w:val="16"/>
              <w:szCs w:val="16"/>
            </w:rPr>
            <w:t>____</w:t>
          </w:r>
        </w:p>
      </w:docPartBody>
    </w:docPart>
    <w:docPart>
      <w:docPartPr>
        <w:name w:val="4443209B99444021B8376D4370307E8A"/>
        <w:category>
          <w:name w:val="常规"/>
          <w:gallery w:val="placeholder"/>
        </w:category>
        <w:types>
          <w:type w:val="bbPlcHdr"/>
        </w:types>
        <w:behaviors>
          <w:behavior w:val="content"/>
        </w:behaviors>
        <w:guid w:val="{A963F2B1-12E3-4E90-A666-0421E0927EF4}"/>
      </w:docPartPr>
      <w:docPartBody>
        <w:p w:rsidR="00B6056D" w:rsidRDefault="00B6056D" w:rsidP="00B6056D">
          <w:pPr>
            <w:pStyle w:val="4443209B99444021B8376D4370307E8A"/>
          </w:pPr>
          <w:r w:rsidRPr="00480B8B">
            <w:rPr>
              <w:rStyle w:val="placeholder1Char"/>
              <w:rFonts w:hint="eastAsia"/>
              <w:sz w:val="16"/>
              <w:szCs w:val="16"/>
            </w:rPr>
            <w:t>____</w:t>
          </w:r>
        </w:p>
      </w:docPartBody>
    </w:docPart>
    <w:docPart>
      <w:docPartPr>
        <w:name w:val="4150A5F9D7D44D2681404F1CF611C5E9"/>
        <w:category>
          <w:name w:val="常规"/>
          <w:gallery w:val="placeholder"/>
        </w:category>
        <w:types>
          <w:type w:val="bbPlcHdr"/>
        </w:types>
        <w:behaviors>
          <w:behavior w:val="content"/>
        </w:behaviors>
        <w:guid w:val="{206A90F1-D2DE-4033-AE7B-E077D6863BD8}"/>
      </w:docPartPr>
      <w:docPartBody>
        <w:p w:rsidR="00B6056D" w:rsidRDefault="00B6056D" w:rsidP="00B6056D">
          <w:pPr>
            <w:pStyle w:val="4150A5F9D7D44D2681404F1CF611C5E9"/>
          </w:pPr>
          <w:r w:rsidRPr="00480B8B">
            <w:rPr>
              <w:rStyle w:val="placeholder1Char"/>
              <w:rFonts w:hint="eastAsia"/>
              <w:sz w:val="16"/>
              <w:szCs w:val="16"/>
            </w:rPr>
            <w:t>____</w:t>
          </w:r>
        </w:p>
      </w:docPartBody>
    </w:docPart>
    <w:docPart>
      <w:docPartPr>
        <w:name w:val="FDADD53C8E8248C6A3D14DC554F05E10"/>
        <w:category>
          <w:name w:val="常规"/>
          <w:gallery w:val="placeholder"/>
        </w:category>
        <w:types>
          <w:type w:val="bbPlcHdr"/>
        </w:types>
        <w:behaviors>
          <w:behavior w:val="content"/>
        </w:behaviors>
        <w:guid w:val="{E8517B50-28D9-4157-A1FF-9121FCEF74E0}"/>
      </w:docPartPr>
      <w:docPartBody>
        <w:p w:rsidR="00B6056D" w:rsidRDefault="00B6056D" w:rsidP="00B6056D">
          <w:pPr>
            <w:pStyle w:val="FDADD53C8E8248C6A3D14DC554F05E10"/>
          </w:pPr>
          <w:r w:rsidRPr="00480B8B">
            <w:rPr>
              <w:rStyle w:val="placeholder1Char"/>
              <w:rFonts w:hint="eastAsia"/>
              <w:sz w:val="16"/>
              <w:szCs w:val="16"/>
            </w:rPr>
            <w:t>____</w:t>
          </w:r>
        </w:p>
      </w:docPartBody>
    </w:docPart>
    <w:docPart>
      <w:docPartPr>
        <w:name w:val="A881284FEB4042F996C36C03855B2B78"/>
        <w:category>
          <w:name w:val="常规"/>
          <w:gallery w:val="placeholder"/>
        </w:category>
        <w:types>
          <w:type w:val="bbPlcHdr"/>
        </w:types>
        <w:behaviors>
          <w:behavior w:val="content"/>
        </w:behaviors>
        <w:guid w:val="{B35936C6-8B92-4BED-B0F3-89503A07445B}"/>
      </w:docPartPr>
      <w:docPartBody>
        <w:p w:rsidR="00B6056D" w:rsidRDefault="00B6056D" w:rsidP="00B6056D">
          <w:pPr>
            <w:pStyle w:val="A881284FEB4042F996C36C03855B2B78"/>
          </w:pPr>
          <w:r w:rsidRPr="00480B8B">
            <w:rPr>
              <w:rStyle w:val="placeholder1Char"/>
              <w:rFonts w:hint="eastAsia"/>
              <w:sz w:val="16"/>
              <w:szCs w:val="16"/>
            </w:rPr>
            <w:t>____</w:t>
          </w:r>
        </w:p>
      </w:docPartBody>
    </w:docPart>
    <w:docPart>
      <w:docPartPr>
        <w:name w:val="C86620FEFBDF4EE5B3170939D29A90FA"/>
        <w:category>
          <w:name w:val="常规"/>
          <w:gallery w:val="placeholder"/>
        </w:category>
        <w:types>
          <w:type w:val="bbPlcHdr"/>
        </w:types>
        <w:behaviors>
          <w:behavior w:val="content"/>
        </w:behaviors>
        <w:guid w:val="{8239F412-A695-4F75-881C-0B63B0166E14}"/>
      </w:docPartPr>
      <w:docPartBody>
        <w:p w:rsidR="00B6056D" w:rsidRDefault="00B6056D" w:rsidP="00B6056D">
          <w:pPr>
            <w:pStyle w:val="C86620FEFBDF4EE5B3170939D29A90FA"/>
          </w:pPr>
          <w:r w:rsidRPr="00480B8B">
            <w:rPr>
              <w:rStyle w:val="placeholder1Char"/>
              <w:rFonts w:hint="eastAsia"/>
              <w:sz w:val="16"/>
              <w:szCs w:val="16"/>
            </w:rPr>
            <w:t>____</w:t>
          </w:r>
        </w:p>
      </w:docPartBody>
    </w:docPart>
    <w:docPart>
      <w:docPartPr>
        <w:name w:val="66F01BB5A1C74236A8779B05DEA22351"/>
        <w:category>
          <w:name w:val="常规"/>
          <w:gallery w:val="placeholder"/>
        </w:category>
        <w:types>
          <w:type w:val="bbPlcHdr"/>
        </w:types>
        <w:behaviors>
          <w:behavior w:val="content"/>
        </w:behaviors>
        <w:guid w:val="{8232DAEC-11D8-4920-9334-C1A2E4FB3243}"/>
      </w:docPartPr>
      <w:docPartBody>
        <w:p w:rsidR="00B6056D" w:rsidRDefault="00B6056D" w:rsidP="00B6056D">
          <w:pPr>
            <w:pStyle w:val="66F01BB5A1C74236A8779B05DEA22351"/>
          </w:pPr>
          <w:r w:rsidRPr="00480B8B">
            <w:rPr>
              <w:rStyle w:val="placeholder1Char"/>
              <w:rFonts w:hint="eastAsia"/>
              <w:sz w:val="16"/>
              <w:szCs w:val="16"/>
            </w:rPr>
            <w:t>____</w:t>
          </w:r>
        </w:p>
      </w:docPartBody>
    </w:docPart>
    <w:docPart>
      <w:docPartPr>
        <w:name w:val="5250979AAEE9495F92C2288D29B733D2"/>
        <w:category>
          <w:name w:val="常规"/>
          <w:gallery w:val="placeholder"/>
        </w:category>
        <w:types>
          <w:type w:val="bbPlcHdr"/>
        </w:types>
        <w:behaviors>
          <w:behavior w:val="content"/>
        </w:behaviors>
        <w:guid w:val="{ACD66857-D7D6-4FD2-B7D2-106D4DFD2A23}"/>
      </w:docPartPr>
      <w:docPartBody>
        <w:p w:rsidR="00B6056D" w:rsidRDefault="00B6056D" w:rsidP="00B6056D">
          <w:pPr>
            <w:pStyle w:val="5250979AAEE9495F92C2288D29B733D2"/>
          </w:pPr>
          <w:r w:rsidRPr="00480B8B">
            <w:rPr>
              <w:rStyle w:val="placeholder1Char"/>
              <w:rFonts w:hint="eastAsia"/>
              <w:sz w:val="16"/>
              <w:szCs w:val="16"/>
            </w:rPr>
            <w:t>____</w:t>
          </w:r>
        </w:p>
      </w:docPartBody>
    </w:docPart>
    <w:docPart>
      <w:docPartPr>
        <w:name w:val="5F8952FFEB1142B1B2354AC122E2B0CE"/>
        <w:category>
          <w:name w:val="常规"/>
          <w:gallery w:val="placeholder"/>
        </w:category>
        <w:types>
          <w:type w:val="bbPlcHdr"/>
        </w:types>
        <w:behaviors>
          <w:behavior w:val="content"/>
        </w:behaviors>
        <w:guid w:val="{E2D9F3A2-3A4B-436C-932D-C7D6A9AFC623}"/>
      </w:docPartPr>
      <w:docPartBody>
        <w:p w:rsidR="00B6056D" w:rsidRDefault="00B6056D" w:rsidP="00B6056D">
          <w:pPr>
            <w:pStyle w:val="5F8952FFEB1142B1B2354AC122E2B0CE"/>
          </w:pPr>
          <w:r w:rsidRPr="00480B8B">
            <w:rPr>
              <w:rStyle w:val="placeholder1Char"/>
              <w:rFonts w:hint="eastAsia"/>
              <w:sz w:val="16"/>
              <w:szCs w:val="16"/>
            </w:rPr>
            <w:t>____</w:t>
          </w:r>
        </w:p>
      </w:docPartBody>
    </w:docPart>
    <w:docPart>
      <w:docPartPr>
        <w:name w:val="9D68A96B69EB48EB88856FC213604A74"/>
        <w:category>
          <w:name w:val="常规"/>
          <w:gallery w:val="placeholder"/>
        </w:category>
        <w:types>
          <w:type w:val="bbPlcHdr"/>
        </w:types>
        <w:behaviors>
          <w:behavior w:val="content"/>
        </w:behaviors>
        <w:guid w:val="{A0A32F46-9709-4B7C-8DE7-38649B8F8122}"/>
      </w:docPartPr>
      <w:docPartBody>
        <w:p w:rsidR="00B6056D" w:rsidRDefault="00B6056D" w:rsidP="00B6056D">
          <w:pPr>
            <w:pStyle w:val="9D68A96B69EB48EB88856FC213604A74"/>
          </w:pPr>
          <w:r w:rsidRPr="00480B8B">
            <w:rPr>
              <w:rStyle w:val="placeholder1Char"/>
              <w:rFonts w:hint="eastAsia"/>
              <w:sz w:val="16"/>
              <w:szCs w:val="16"/>
            </w:rPr>
            <w:t>____</w:t>
          </w:r>
        </w:p>
      </w:docPartBody>
    </w:docPart>
    <w:docPart>
      <w:docPartPr>
        <w:name w:val="289194C4B478404ABCB7AD9A5B0AD74D"/>
        <w:category>
          <w:name w:val="常规"/>
          <w:gallery w:val="placeholder"/>
        </w:category>
        <w:types>
          <w:type w:val="bbPlcHdr"/>
        </w:types>
        <w:behaviors>
          <w:behavior w:val="content"/>
        </w:behaviors>
        <w:guid w:val="{C6B2B574-08E1-45EE-99D6-FD05588045A6}"/>
      </w:docPartPr>
      <w:docPartBody>
        <w:p w:rsidR="00B6056D" w:rsidRDefault="00B6056D" w:rsidP="00B6056D">
          <w:pPr>
            <w:pStyle w:val="289194C4B478404ABCB7AD9A5B0AD74D"/>
          </w:pPr>
          <w:r w:rsidRPr="00480B8B">
            <w:rPr>
              <w:rStyle w:val="placeholder1Char"/>
              <w:rFonts w:hint="eastAsia"/>
              <w:sz w:val="16"/>
              <w:szCs w:val="16"/>
            </w:rPr>
            <w:t>____</w:t>
          </w:r>
        </w:p>
      </w:docPartBody>
    </w:docPart>
    <w:docPart>
      <w:docPartPr>
        <w:name w:val="2754AD8B893C40F9BD96C2E11AE02967"/>
        <w:category>
          <w:name w:val="常规"/>
          <w:gallery w:val="placeholder"/>
        </w:category>
        <w:types>
          <w:type w:val="bbPlcHdr"/>
        </w:types>
        <w:behaviors>
          <w:behavior w:val="content"/>
        </w:behaviors>
        <w:guid w:val="{9675B6C5-48B0-4069-A8FD-6A52FD06DAE2}"/>
      </w:docPartPr>
      <w:docPartBody>
        <w:p w:rsidR="00B6056D" w:rsidRDefault="00B6056D" w:rsidP="00B6056D">
          <w:pPr>
            <w:pStyle w:val="2754AD8B893C40F9BD96C2E11AE02967"/>
          </w:pPr>
          <w:r w:rsidRPr="00480B8B">
            <w:rPr>
              <w:rStyle w:val="placeholder1Char"/>
              <w:rFonts w:hint="eastAsia"/>
              <w:sz w:val="16"/>
              <w:szCs w:val="16"/>
            </w:rPr>
            <w:t>____</w:t>
          </w:r>
        </w:p>
      </w:docPartBody>
    </w:docPart>
    <w:docPart>
      <w:docPartPr>
        <w:name w:val="D68DA341975C495CB881DFA9BC51AB1C"/>
        <w:category>
          <w:name w:val="常规"/>
          <w:gallery w:val="placeholder"/>
        </w:category>
        <w:types>
          <w:type w:val="bbPlcHdr"/>
        </w:types>
        <w:behaviors>
          <w:behavior w:val="content"/>
        </w:behaviors>
        <w:guid w:val="{BC6AFF08-D3E2-4483-AD73-4460B17165F3}"/>
      </w:docPartPr>
      <w:docPartBody>
        <w:p w:rsidR="00B6056D" w:rsidRDefault="00B6056D" w:rsidP="00B6056D">
          <w:pPr>
            <w:pStyle w:val="D68DA341975C495CB881DFA9BC51AB1C"/>
          </w:pPr>
          <w:r w:rsidRPr="00480B8B">
            <w:rPr>
              <w:rStyle w:val="placeholder1Char"/>
              <w:rFonts w:hint="eastAsia"/>
              <w:sz w:val="16"/>
              <w:szCs w:val="16"/>
            </w:rPr>
            <w:t>____</w:t>
          </w:r>
        </w:p>
      </w:docPartBody>
    </w:docPart>
    <w:docPart>
      <w:docPartPr>
        <w:name w:val="C98C83DF3AF240579A25941A477202EC"/>
        <w:category>
          <w:name w:val="常规"/>
          <w:gallery w:val="placeholder"/>
        </w:category>
        <w:types>
          <w:type w:val="bbPlcHdr"/>
        </w:types>
        <w:behaviors>
          <w:behavior w:val="content"/>
        </w:behaviors>
        <w:guid w:val="{8070CC18-BD4E-4AFB-9C79-338D231BA05C}"/>
      </w:docPartPr>
      <w:docPartBody>
        <w:p w:rsidR="00B6056D" w:rsidRDefault="00B6056D" w:rsidP="00B6056D">
          <w:pPr>
            <w:pStyle w:val="C98C83DF3AF240579A25941A477202EC"/>
          </w:pPr>
          <w:r w:rsidRPr="00480B8B">
            <w:rPr>
              <w:rStyle w:val="placeholder1Char"/>
              <w:rFonts w:hint="eastAsia"/>
              <w:sz w:val="16"/>
              <w:szCs w:val="16"/>
            </w:rPr>
            <w:t>____</w:t>
          </w:r>
        </w:p>
      </w:docPartBody>
    </w:docPart>
    <w:docPart>
      <w:docPartPr>
        <w:name w:val="D7ACEDD13EB54F128F03DE2E362BA815"/>
        <w:category>
          <w:name w:val="常规"/>
          <w:gallery w:val="placeholder"/>
        </w:category>
        <w:types>
          <w:type w:val="bbPlcHdr"/>
        </w:types>
        <w:behaviors>
          <w:behavior w:val="content"/>
        </w:behaviors>
        <w:guid w:val="{A0B21803-CDE4-47C1-9D0A-EE9BBD88FF28}"/>
      </w:docPartPr>
      <w:docPartBody>
        <w:p w:rsidR="00B6056D" w:rsidRDefault="00B6056D" w:rsidP="00B6056D">
          <w:pPr>
            <w:pStyle w:val="D7ACEDD13EB54F128F03DE2E362BA815"/>
          </w:pPr>
          <w:r w:rsidRPr="00480B8B">
            <w:rPr>
              <w:rStyle w:val="placeholder1Char"/>
              <w:rFonts w:hint="eastAsia"/>
              <w:sz w:val="16"/>
              <w:szCs w:val="16"/>
            </w:rPr>
            <w:t>____</w:t>
          </w:r>
        </w:p>
      </w:docPartBody>
    </w:docPart>
    <w:docPart>
      <w:docPartPr>
        <w:name w:val="C863EF607F2C42E39B75E376DF0591DB"/>
        <w:category>
          <w:name w:val="常规"/>
          <w:gallery w:val="placeholder"/>
        </w:category>
        <w:types>
          <w:type w:val="bbPlcHdr"/>
        </w:types>
        <w:behaviors>
          <w:behavior w:val="content"/>
        </w:behaviors>
        <w:guid w:val="{0D22E41E-E36A-47E6-9E71-84765F0FBA1A}"/>
      </w:docPartPr>
      <w:docPartBody>
        <w:p w:rsidR="00B6056D" w:rsidRDefault="00B6056D" w:rsidP="00B6056D">
          <w:pPr>
            <w:pStyle w:val="C863EF607F2C42E39B75E376DF0591DB"/>
          </w:pPr>
          <w:r w:rsidRPr="00480B8B">
            <w:rPr>
              <w:rStyle w:val="placeholder1Char"/>
              <w:rFonts w:hint="eastAsia"/>
              <w:sz w:val="16"/>
              <w:szCs w:val="16"/>
            </w:rPr>
            <w:t>____</w:t>
          </w:r>
        </w:p>
      </w:docPartBody>
    </w:docPart>
    <w:docPart>
      <w:docPartPr>
        <w:name w:val="EBDE5C2A1D3841818BA8C413016E717E"/>
        <w:category>
          <w:name w:val="常规"/>
          <w:gallery w:val="placeholder"/>
        </w:category>
        <w:types>
          <w:type w:val="bbPlcHdr"/>
        </w:types>
        <w:behaviors>
          <w:behavior w:val="content"/>
        </w:behaviors>
        <w:guid w:val="{6F179C89-4A5E-4B15-AAC1-4BADBD10D24F}"/>
      </w:docPartPr>
      <w:docPartBody>
        <w:p w:rsidR="00B6056D" w:rsidRDefault="00B6056D" w:rsidP="00B6056D">
          <w:pPr>
            <w:pStyle w:val="EBDE5C2A1D3841818BA8C413016E717E"/>
          </w:pPr>
          <w:r w:rsidRPr="00480B8B">
            <w:rPr>
              <w:rStyle w:val="placeholder1Char"/>
              <w:rFonts w:hint="eastAsia"/>
              <w:sz w:val="16"/>
              <w:szCs w:val="16"/>
            </w:rPr>
            <w:t>____</w:t>
          </w:r>
        </w:p>
      </w:docPartBody>
    </w:docPart>
    <w:docPart>
      <w:docPartPr>
        <w:name w:val="29C0556CF5294A25ADB5F99C4B5A17B4"/>
        <w:category>
          <w:name w:val="常规"/>
          <w:gallery w:val="placeholder"/>
        </w:category>
        <w:types>
          <w:type w:val="bbPlcHdr"/>
        </w:types>
        <w:behaviors>
          <w:behavior w:val="content"/>
        </w:behaviors>
        <w:guid w:val="{35DB1FF4-C827-4D89-8D82-7FC5E0309525}"/>
      </w:docPartPr>
      <w:docPartBody>
        <w:p w:rsidR="00B6056D" w:rsidRDefault="00B6056D" w:rsidP="00B6056D">
          <w:pPr>
            <w:pStyle w:val="29C0556CF5294A25ADB5F99C4B5A17B4"/>
          </w:pPr>
          <w:r w:rsidRPr="00480B8B">
            <w:rPr>
              <w:rStyle w:val="placeholder1Char"/>
              <w:rFonts w:hint="eastAsia"/>
              <w:sz w:val="16"/>
              <w:szCs w:val="16"/>
            </w:rPr>
            <w:t>____</w:t>
          </w:r>
        </w:p>
      </w:docPartBody>
    </w:docPart>
    <w:docPart>
      <w:docPartPr>
        <w:name w:val="9BFF625BC75E43F1A9E12CFD0C0EA98C"/>
        <w:category>
          <w:name w:val="常规"/>
          <w:gallery w:val="placeholder"/>
        </w:category>
        <w:types>
          <w:type w:val="bbPlcHdr"/>
        </w:types>
        <w:behaviors>
          <w:behavior w:val="content"/>
        </w:behaviors>
        <w:guid w:val="{8D476E44-45A8-4F23-B5D6-B56AEA4336B2}"/>
      </w:docPartPr>
      <w:docPartBody>
        <w:p w:rsidR="00B6056D" w:rsidRDefault="00B6056D" w:rsidP="00B6056D">
          <w:pPr>
            <w:pStyle w:val="9BFF625BC75E43F1A9E12CFD0C0EA98C"/>
          </w:pPr>
          <w:r w:rsidRPr="00480B8B">
            <w:rPr>
              <w:rStyle w:val="placeholder1Char"/>
              <w:rFonts w:hint="eastAsia"/>
              <w:sz w:val="16"/>
              <w:szCs w:val="16"/>
            </w:rPr>
            <w:t>____</w:t>
          </w:r>
        </w:p>
      </w:docPartBody>
    </w:docPart>
    <w:docPart>
      <w:docPartPr>
        <w:name w:val="8B6CD974B6614881A08ACC0BCA2070CB"/>
        <w:category>
          <w:name w:val="常规"/>
          <w:gallery w:val="placeholder"/>
        </w:category>
        <w:types>
          <w:type w:val="bbPlcHdr"/>
        </w:types>
        <w:behaviors>
          <w:behavior w:val="content"/>
        </w:behaviors>
        <w:guid w:val="{0F140952-75AF-4FC5-825E-02A41006CB10}"/>
      </w:docPartPr>
      <w:docPartBody>
        <w:p w:rsidR="00B6056D" w:rsidRDefault="00B6056D" w:rsidP="00B6056D">
          <w:pPr>
            <w:pStyle w:val="8B6CD974B6614881A08ACC0BCA2070CB"/>
          </w:pPr>
          <w:r w:rsidRPr="00480B8B">
            <w:rPr>
              <w:rStyle w:val="placeholder1Char"/>
              <w:rFonts w:hint="eastAsia"/>
              <w:sz w:val="16"/>
              <w:szCs w:val="16"/>
            </w:rPr>
            <w:t>____</w:t>
          </w:r>
        </w:p>
      </w:docPartBody>
    </w:docPart>
    <w:docPart>
      <w:docPartPr>
        <w:name w:val="421C674C098E44E68E06AEA8CF9DE92B"/>
        <w:category>
          <w:name w:val="常规"/>
          <w:gallery w:val="placeholder"/>
        </w:category>
        <w:types>
          <w:type w:val="bbPlcHdr"/>
        </w:types>
        <w:behaviors>
          <w:behavior w:val="content"/>
        </w:behaviors>
        <w:guid w:val="{803239DC-32D9-4EE9-8464-2735DDA6C09C}"/>
      </w:docPartPr>
      <w:docPartBody>
        <w:p w:rsidR="00B6056D" w:rsidRDefault="00B6056D" w:rsidP="00B6056D">
          <w:pPr>
            <w:pStyle w:val="421C674C098E44E68E06AEA8CF9DE92B"/>
          </w:pPr>
          <w:r w:rsidRPr="00480B8B">
            <w:rPr>
              <w:rStyle w:val="placeholder1Char"/>
              <w:rFonts w:hint="eastAsia"/>
              <w:sz w:val="16"/>
              <w:szCs w:val="16"/>
            </w:rPr>
            <w:t>____</w:t>
          </w:r>
        </w:p>
      </w:docPartBody>
    </w:docPart>
    <w:docPart>
      <w:docPartPr>
        <w:name w:val="348343FB75B043098B920FA447146222"/>
        <w:category>
          <w:name w:val="常规"/>
          <w:gallery w:val="placeholder"/>
        </w:category>
        <w:types>
          <w:type w:val="bbPlcHdr"/>
        </w:types>
        <w:behaviors>
          <w:behavior w:val="content"/>
        </w:behaviors>
        <w:guid w:val="{84F15A62-926D-4C9B-9476-BE92778B372D}"/>
      </w:docPartPr>
      <w:docPartBody>
        <w:p w:rsidR="00B6056D" w:rsidRDefault="00B6056D" w:rsidP="00B6056D">
          <w:pPr>
            <w:pStyle w:val="348343FB75B043098B920FA447146222"/>
          </w:pPr>
          <w:r w:rsidRPr="00480B8B">
            <w:rPr>
              <w:rStyle w:val="placeholder1Char"/>
              <w:rFonts w:hint="eastAsia"/>
              <w:sz w:val="16"/>
              <w:szCs w:val="16"/>
            </w:rPr>
            <w:t>____</w:t>
          </w:r>
        </w:p>
      </w:docPartBody>
    </w:docPart>
    <w:docPart>
      <w:docPartPr>
        <w:name w:val="DE6925DB917545968129F65FEFD30A65"/>
        <w:category>
          <w:name w:val="常规"/>
          <w:gallery w:val="placeholder"/>
        </w:category>
        <w:types>
          <w:type w:val="bbPlcHdr"/>
        </w:types>
        <w:behaviors>
          <w:behavior w:val="content"/>
        </w:behaviors>
        <w:guid w:val="{EAAA3608-530A-4283-B586-A1E8EFD257C3}"/>
      </w:docPartPr>
      <w:docPartBody>
        <w:p w:rsidR="00B6056D" w:rsidRDefault="00B6056D" w:rsidP="00B6056D">
          <w:pPr>
            <w:pStyle w:val="DE6925DB917545968129F65FEFD30A65"/>
          </w:pPr>
          <w:r w:rsidRPr="00480B8B">
            <w:rPr>
              <w:rStyle w:val="placeholder1Char"/>
              <w:rFonts w:hint="eastAsia"/>
              <w:sz w:val="16"/>
              <w:szCs w:val="16"/>
            </w:rPr>
            <w:t>____</w:t>
          </w:r>
        </w:p>
      </w:docPartBody>
    </w:docPart>
    <w:docPart>
      <w:docPartPr>
        <w:name w:val="12DF0F170A1E4A5DB4D96AC425CA679B"/>
        <w:category>
          <w:name w:val="常规"/>
          <w:gallery w:val="placeholder"/>
        </w:category>
        <w:types>
          <w:type w:val="bbPlcHdr"/>
        </w:types>
        <w:behaviors>
          <w:behavior w:val="content"/>
        </w:behaviors>
        <w:guid w:val="{F9262BB5-C3EC-40D7-8EB2-11871CCDF581}"/>
      </w:docPartPr>
      <w:docPartBody>
        <w:p w:rsidR="00B6056D" w:rsidRDefault="00B6056D" w:rsidP="00B6056D">
          <w:pPr>
            <w:pStyle w:val="12DF0F170A1E4A5DB4D96AC425CA679B"/>
          </w:pPr>
          <w:r w:rsidRPr="00480B8B">
            <w:rPr>
              <w:rStyle w:val="placeholder1Char"/>
              <w:rFonts w:hint="eastAsia"/>
              <w:sz w:val="16"/>
              <w:szCs w:val="16"/>
            </w:rPr>
            <w:t>____</w:t>
          </w:r>
        </w:p>
      </w:docPartBody>
    </w:docPart>
    <w:docPart>
      <w:docPartPr>
        <w:name w:val="AD6E90D8E1744BAE9766AF3A22671155"/>
        <w:category>
          <w:name w:val="常规"/>
          <w:gallery w:val="placeholder"/>
        </w:category>
        <w:types>
          <w:type w:val="bbPlcHdr"/>
        </w:types>
        <w:behaviors>
          <w:behavior w:val="content"/>
        </w:behaviors>
        <w:guid w:val="{B737E60B-0734-4481-B71B-C25504376328}"/>
      </w:docPartPr>
      <w:docPartBody>
        <w:p w:rsidR="00B6056D" w:rsidRDefault="00B6056D" w:rsidP="00B6056D">
          <w:pPr>
            <w:pStyle w:val="AD6E90D8E1744BAE9766AF3A22671155"/>
          </w:pPr>
          <w:r w:rsidRPr="00480B8B">
            <w:rPr>
              <w:rStyle w:val="placeholder1Char"/>
              <w:rFonts w:hint="eastAsia"/>
              <w:sz w:val="16"/>
              <w:szCs w:val="16"/>
            </w:rPr>
            <w:t>____</w:t>
          </w:r>
        </w:p>
      </w:docPartBody>
    </w:docPart>
    <w:docPart>
      <w:docPartPr>
        <w:name w:val="AE0711307CC44A52B68307B38D5C4A9C"/>
        <w:category>
          <w:name w:val="常规"/>
          <w:gallery w:val="placeholder"/>
        </w:category>
        <w:types>
          <w:type w:val="bbPlcHdr"/>
        </w:types>
        <w:behaviors>
          <w:behavior w:val="content"/>
        </w:behaviors>
        <w:guid w:val="{F65DA5EB-385C-423D-B43F-82E1CE87E81E}"/>
      </w:docPartPr>
      <w:docPartBody>
        <w:p w:rsidR="00B6056D" w:rsidRDefault="00B6056D" w:rsidP="00B6056D">
          <w:pPr>
            <w:pStyle w:val="AE0711307CC44A52B68307B38D5C4A9C"/>
          </w:pPr>
          <w:r w:rsidRPr="00480B8B">
            <w:rPr>
              <w:rStyle w:val="placeholder1Char"/>
              <w:rFonts w:hint="eastAsia"/>
              <w:sz w:val="16"/>
              <w:szCs w:val="16"/>
            </w:rPr>
            <w:t>____</w:t>
          </w:r>
        </w:p>
      </w:docPartBody>
    </w:docPart>
    <w:docPart>
      <w:docPartPr>
        <w:name w:val="84D5475155504BEC9B926E53A8746F1C"/>
        <w:category>
          <w:name w:val="常规"/>
          <w:gallery w:val="placeholder"/>
        </w:category>
        <w:types>
          <w:type w:val="bbPlcHdr"/>
        </w:types>
        <w:behaviors>
          <w:behavior w:val="content"/>
        </w:behaviors>
        <w:guid w:val="{4D38D4DF-C891-4D98-8498-CD4D4D4F8185}"/>
      </w:docPartPr>
      <w:docPartBody>
        <w:p w:rsidR="00B6056D" w:rsidRDefault="00B6056D" w:rsidP="00B6056D">
          <w:pPr>
            <w:pStyle w:val="84D5475155504BEC9B926E53A8746F1C"/>
          </w:pPr>
          <w:r w:rsidRPr="00480B8B">
            <w:rPr>
              <w:rStyle w:val="placeholder1Char"/>
              <w:rFonts w:hint="eastAsia"/>
              <w:sz w:val="16"/>
              <w:szCs w:val="16"/>
            </w:rPr>
            <w:t>____</w:t>
          </w:r>
        </w:p>
      </w:docPartBody>
    </w:docPart>
    <w:docPart>
      <w:docPartPr>
        <w:name w:val="B6AC51D641224535B446D0B3B9F85173"/>
        <w:category>
          <w:name w:val="常规"/>
          <w:gallery w:val="placeholder"/>
        </w:category>
        <w:types>
          <w:type w:val="bbPlcHdr"/>
        </w:types>
        <w:behaviors>
          <w:behavior w:val="content"/>
        </w:behaviors>
        <w:guid w:val="{52C78A17-47A5-4E40-A2A8-7A5B28C8ABC8}"/>
      </w:docPartPr>
      <w:docPartBody>
        <w:p w:rsidR="00B6056D" w:rsidRDefault="00B6056D" w:rsidP="00B6056D">
          <w:pPr>
            <w:pStyle w:val="B6AC51D641224535B446D0B3B9F85173"/>
          </w:pPr>
          <w:r w:rsidRPr="00480B8B">
            <w:rPr>
              <w:rStyle w:val="placeholder1Char"/>
              <w:rFonts w:hint="eastAsia"/>
              <w:sz w:val="16"/>
              <w:szCs w:val="16"/>
            </w:rPr>
            <w:t>____</w:t>
          </w:r>
        </w:p>
      </w:docPartBody>
    </w:docPart>
    <w:docPart>
      <w:docPartPr>
        <w:name w:val="F9752E0873D1474393A889D091929A5C"/>
        <w:category>
          <w:name w:val="常规"/>
          <w:gallery w:val="placeholder"/>
        </w:category>
        <w:types>
          <w:type w:val="bbPlcHdr"/>
        </w:types>
        <w:behaviors>
          <w:behavior w:val="content"/>
        </w:behaviors>
        <w:guid w:val="{1CEDBB4A-C730-4FE5-89F2-C3E1139CBC14}"/>
      </w:docPartPr>
      <w:docPartBody>
        <w:p w:rsidR="00B6056D" w:rsidRDefault="00B6056D" w:rsidP="00B6056D">
          <w:pPr>
            <w:pStyle w:val="F9752E0873D1474393A889D091929A5C"/>
          </w:pPr>
          <w:r w:rsidRPr="00480B8B">
            <w:rPr>
              <w:rStyle w:val="placeholder1Char"/>
              <w:rFonts w:hint="eastAsia"/>
              <w:sz w:val="16"/>
              <w:szCs w:val="16"/>
            </w:rPr>
            <w:t>____</w:t>
          </w:r>
        </w:p>
      </w:docPartBody>
    </w:docPart>
    <w:docPart>
      <w:docPartPr>
        <w:name w:val="8EA7AB340E9E49A8B068D579B1DBA600"/>
        <w:category>
          <w:name w:val="常规"/>
          <w:gallery w:val="placeholder"/>
        </w:category>
        <w:types>
          <w:type w:val="bbPlcHdr"/>
        </w:types>
        <w:behaviors>
          <w:behavior w:val="content"/>
        </w:behaviors>
        <w:guid w:val="{84639583-4E16-4DA5-B8EB-245B851B1A2A}"/>
      </w:docPartPr>
      <w:docPartBody>
        <w:p w:rsidR="00B6056D" w:rsidRDefault="00B6056D" w:rsidP="00B6056D">
          <w:pPr>
            <w:pStyle w:val="8EA7AB340E9E49A8B068D579B1DBA600"/>
          </w:pPr>
          <w:r w:rsidRPr="00480B8B">
            <w:rPr>
              <w:rStyle w:val="placeholder1Char"/>
              <w:rFonts w:hint="eastAsia"/>
              <w:sz w:val="16"/>
              <w:szCs w:val="16"/>
            </w:rPr>
            <w:t>____</w:t>
          </w:r>
        </w:p>
      </w:docPartBody>
    </w:docPart>
    <w:docPart>
      <w:docPartPr>
        <w:name w:val="892192A2DC874A6E90D390B9DEAAA6F2"/>
        <w:category>
          <w:name w:val="常规"/>
          <w:gallery w:val="placeholder"/>
        </w:category>
        <w:types>
          <w:type w:val="bbPlcHdr"/>
        </w:types>
        <w:behaviors>
          <w:behavior w:val="content"/>
        </w:behaviors>
        <w:guid w:val="{895431E0-803E-4D31-9D27-63CB76DD4CFA}"/>
      </w:docPartPr>
      <w:docPartBody>
        <w:p w:rsidR="00B6056D" w:rsidRDefault="00B6056D" w:rsidP="00B6056D">
          <w:pPr>
            <w:pStyle w:val="892192A2DC874A6E90D390B9DEAAA6F2"/>
          </w:pPr>
          <w:r w:rsidRPr="00480B8B">
            <w:rPr>
              <w:rStyle w:val="placeholder1Char"/>
              <w:rFonts w:hint="eastAsia"/>
              <w:sz w:val="16"/>
              <w:szCs w:val="16"/>
            </w:rPr>
            <w:t>____</w:t>
          </w:r>
        </w:p>
      </w:docPartBody>
    </w:docPart>
    <w:docPart>
      <w:docPartPr>
        <w:name w:val="C82354763442401A962FA6A4417C6E85"/>
        <w:category>
          <w:name w:val="常规"/>
          <w:gallery w:val="placeholder"/>
        </w:category>
        <w:types>
          <w:type w:val="bbPlcHdr"/>
        </w:types>
        <w:behaviors>
          <w:behavior w:val="content"/>
        </w:behaviors>
        <w:guid w:val="{6F4504B6-4E7D-4CC3-84BE-AEEBB8FBFE20}"/>
      </w:docPartPr>
      <w:docPartBody>
        <w:p w:rsidR="00B6056D" w:rsidRDefault="00B6056D" w:rsidP="00B6056D">
          <w:pPr>
            <w:pStyle w:val="C82354763442401A962FA6A4417C6E85"/>
          </w:pPr>
          <w:r w:rsidRPr="00480B8B">
            <w:rPr>
              <w:rStyle w:val="placeholder1Char"/>
              <w:rFonts w:hint="eastAsia"/>
              <w:sz w:val="16"/>
              <w:szCs w:val="16"/>
            </w:rPr>
            <w:t>____</w:t>
          </w:r>
        </w:p>
      </w:docPartBody>
    </w:docPart>
    <w:docPart>
      <w:docPartPr>
        <w:name w:val="2E29D7AE70F640699D2CD6B788E4CDB3"/>
        <w:category>
          <w:name w:val="常规"/>
          <w:gallery w:val="placeholder"/>
        </w:category>
        <w:types>
          <w:type w:val="bbPlcHdr"/>
        </w:types>
        <w:behaviors>
          <w:behavior w:val="content"/>
        </w:behaviors>
        <w:guid w:val="{4DEF696D-AE03-4D29-B248-3BF6514C3E53}"/>
      </w:docPartPr>
      <w:docPartBody>
        <w:p w:rsidR="00B6056D" w:rsidRDefault="00B6056D" w:rsidP="00B6056D">
          <w:pPr>
            <w:pStyle w:val="2E29D7AE70F640699D2CD6B788E4CDB3"/>
          </w:pPr>
          <w:r w:rsidRPr="00480B8B">
            <w:rPr>
              <w:rStyle w:val="placeholder1Char"/>
              <w:rFonts w:hint="eastAsia"/>
              <w:sz w:val="16"/>
              <w:szCs w:val="16"/>
            </w:rPr>
            <w:t>____</w:t>
          </w:r>
        </w:p>
      </w:docPartBody>
    </w:docPart>
    <w:docPart>
      <w:docPartPr>
        <w:name w:val="7A7DF2F7D664446A873755E8FF011017"/>
        <w:category>
          <w:name w:val="常规"/>
          <w:gallery w:val="placeholder"/>
        </w:category>
        <w:types>
          <w:type w:val="bbPlcHdr"/>
        </w:types>
        <w:behaviors>
          <w:behavior w:val="content"/>
        </w:behaviors>
        <w:guid w:val="{1B3C2C70-6C30-40C5-AFC5-F050540F0F37}"/>
      </w:docPartPr>
      <w:docPartBody>
        <w:p w:rsidR="00B6056D" w:rsidRDefault="00B6056D" w:rsidP="00B6056D">
          <w:pPr>
            <w:pStyle w:val="7A7DF2F7D664446A873755E8FF011017"/>
          </w:pPr>
          <w:r w:rsidRPr="00480B8B">
            <w:rPr>
              <w:rStyle w:val="placeholder1Char"/>
              <w:rFonts w:hint="eastAsia"/>
              <w:sz w:val="16"/>
              <w:szCs w:val="16"/>
            </w:rPr>
            <w:t>____</w:t>
          </w:r>
        </w:p>
      </w:docPartBody>
    </w:docPart>
    <w:docPart>
      <w:docPartPr>
        <w:name w:val="F4E182E6D5C64455A79B019838D363DD"/>
        <w:category>
          <w:name w:val="常规"/>
          <w:gallery w:val="placeholder"/>
        </w:category>
        <w:types>
          <w:type w:val="bbPlcHdr"/>
        </w:types>
        <w:behaviors>
          <w:behavior w:val="content"/>
        </w:behaviors>
        <w:guid w:val="{6DA43A04-4F5B-42E7-B9A6-54788E8979D4}"/>
      </w:docPartPr>
      <w:docPartBody>
        <w:p w:rsidR="00B6056D" w:rsidRDefault="00B6056D" w:rsidP="00B6056D">
          <w:pPr>
            <w:pStyle w:val="F4E182E6D5C64455A79B019838D363DD"/>
          </w:pPr>
          <w:r w:rsidRPr="00480B8B">
            <w:rPr>
              <w:rStyle w:val="placeholder1Char"/>
              <w:rFonts w:hint="eastAsia"/>
              <w:sz w:val="16"/>
              <w:szCs w:val="16"/>
            </w:rPr>
            <w:t>____</w:t>
          </w:r>
        </w:p>
      </w:docPartBody>
    </w:docPart>
    <w:docPart>
      <w:docPartPr>
        <w:name w:val="7B33DCEFE1D04559A224B146BBDCBABF"/>
        <w:category>
          <w:name w:val="常规"/>
          <w:gallery w:val="placeholder"/>
        </w:category>
        <w:types>
          <w:type w:val="bbPlcHdr"/>
        </w:types>
        <w:behaviors>
          <w:behavior w:val="content"/>
        </w:behaviors>
        <w:guid w:val="{5180A00F-97F6-4701-B510-2F480EDD6669}"/>
      </w:docPartPr>
      <w:docPartBody>
        <w:p w:rsidR="00B6056D" w:rsidRDefault="00B6056D" w:rsidP="00B6056D">
          <w:pPr>
            <w:pStyle w:val="7B33DCEFE1D04559A224B146BBDCBABF"/>
          </w:pPr>
          <w:r w:rsidRPr="00480B8B">
            <w:rPr>
              <w:rStyle w:val="placeholder1Char"/>
              <w:rFonts w:hint="eastAsia"/>
              <w:sz w:val="16"/>
              <w:szCs w:val="16"/>
            </w:rPr>
            <w:t>____</w:t>
          </w:r>
        </w:p>
      </w:docPartBody>
    </w:docPart>
    <w:docPart>
      <w:docPartPr>
        <w:name w:val="D577EF0C4C2A47739C8845680BFCC9EB"/>
        <w:category>
          <w:name w:val="常规"/>
          <w:gallery w:val="placeholder"/>
        </w:category>
        <w:types>
          <w:type w:val="bbPlcHdr"/>
        </w:types>
        <w:behaviors>
          <w:behavior w:val="content"/>
        </w:behaviors>
        <w:guid w:val="{2E1D6AF6-B6E3-483E-9955-024D59E916B2}"/>
      </w:docPartPr>
      <w:docPartBody>
        <w:p w:rsidR="00B6056D" w:rsidRDefault="00B6056D" w:rsidP="00B6056D">
          <w:pPr>
            <w:pStyle w:val="D577EF0C4C2A47739C8845680BFCC9EB"/>
          </w:pPr>
          <w:r w:rsidRPr="00480B8B">
            <w:rPr>
              <w:rStyle w:val="placeholder1Char"/>
              <w:rFonts w:hint="eastAsia"/>
              <w:sz w:val="16"/>
              <w:szCs w:val="16"/>
            </w:rPr>
            <w:t>____</w:t>
          </w:r>
        </w:p>
      </w:docPartBody>
    </w:docPart>
    <w:docPart>
      <w:docPartPr>
        <w:name w:val="6B27610E890E40F4B45D4AFB10B23698"/>
        <w:category>
          <w:name w:val="常规"/>
          <w:gallery w:val="placeholder"/>
        </w:category>
        <w:types>
          <w:type w:val="bbPlcHdr"/>
        </w:types>
        <w:behaviors>
          <w:behavior w:val="content"/>
        </w:behaviors>
        <w:guid w:val="{BC95F0E5-5ED0-4EF7-9279-19ABEE8AB89A}"/>
      </w:docPartPr>
      <w:docPartBody>
        <w:p w:rsidR="00B6056D" w:rsidRDefault="00B6056D" w:rsidP="00B6056D">
          <w:pPr>
            <w:pStyle w:val="6B27610E890E40F4B45D4AFB10B23698"/>
          </w:pPr>
          <w:r w:rsidRPr="00480B8B">
            <w:rPr>
              <w:rStyle w:val="placeholder1Char"/>
              <w:rFonts w:hint="eastAsia"/>
              <w:sz w:val="16"/>
              <w:szCs w:val="16"/>
            </w:rPr>
            <w:t>____</w:t>
          </w:r>
        </w:p>
      </w:docPartBody>
    </w:docPart>
    <w:docPart>
      <w:docPartPr>
        <w:name w:val="7DA2CD367A2847909923743BFEBD7127"/>
        <w:category>
          <w:name w:val="常规"/>
          <w:gallery w:val="placeholder"/>
        </w:category>
        <w:types>
          <w:type w:val="bbPlcHdr"/>
        </w:types>
        <w:behaviors>
          <w:behavior w:val="content"/>
        </w:behaviors>
        <w:guid w:val="{6D0FFBE5-D226-41C1-ACF6-C7C884072E09}"/>
      </w:docPartPr>
      <w:docPartBody>
        <w:p w:rsidR="00B6056D" w:rsidRDefault="00B6056D" w:rsidP="00B6056D">
          <w:pPr>
            <w:pStyle w:val="7DA2CD367A2847909923743BFEBD7127"/>
          </w:pPr>
          <w:r w:rsidRPr="00480B8B">
            <w:rPr>
              <w:rStyle w:val="placeholder1Char"/>
              <w:rFonts w:hint="eastAsia"/>
              <w:sz w:val="16"/>
              <w:szCs w:val="16"/>
            </w:rPr>
            <w:t>____</w:t>
          </w:r>
        </w:p>
      </w:docPartBody>
    </w:docPart>
    <w:docPart>
      <w:docPartPr>
        <w:name w:val="50531849649D44548628CDB0AA62FD64"/>
        <w:category>
          <w:name w:val="常规"/>
          <w:gallery w:val="placeholder"/>
        </w:category>
        <w:types>
          <w:type w:val="bbPlcHdr"/>
        </w:types>
        <w:behaviors>
          <w:behavior w:val="content"/>
        </w:behaviors>
        <w:guid w:val="{67430075-53EE-41E5-9E34-448BAF81155E}"/>
      </w:docPartPr>
      <w:docPartBody>
        <w:p w:rsidR="00B6056D" w:rsidRDefault="00B6056D" w:rsidP="00B6056D">
          <w:pPr>
            <w:pStyle w:val="50531849649D44548628CDB0AA62FD64"/>
          </w:pPr>
          <w:r w:rsidRPr="00480B8B">
            <w:rPr>
              <w:rStyle w:val="placeholder1Char"/>
              <w:rFonts w:hint="eastAsia"/>
              <w:sz w:val="16"/>
              <w:szCs w:val="16"/>
            </w:rPr>
            <w:t>____</w:t>
          </w:r>
        </w:p>
      </w:docPartBody>
    </w:docPart>
    <w:docPart>
      <w:docPartPr>
        <w:name w:val="3493A537354B411CAF5CFA3FBDF6F8E8"/>
        <w:category>
          <w:name w:val="常规"/>
          <w:gallery w:val="placeholder"/>
        </w:category>
        <w:types>
          <w:type w:val="bbPlcHdr"/>
        </w:types>
        <w:behaviors>
          <w:behavior w:val="content"/>
        </w:behaviors>
        <w:guid w:val="{85878B08-C761-4A07-9555-A206C8B103A2}"/>
      </w:docPartPr>
      <w:docPartBody>
        <w:p w:rsidR="00B6056D" w:rsidRDefault="00B6056D" w:rsidP="00B6056D">
          <w:pPr>
            <w:pStyle w:val="3493A537354B411CAF5CFA3FBDF6F8E8"/>
          </w:pPr>
          <w:r w:rsidRPr="00480B8B">
            <w:rPr>
              <w:rStyle w:val="placeholder1Char"/>
              <w:rFonts w:hint="eastAsia"/>
              <w:sz w:val="16"/>
              <w:szCs w:val="16"/>
            </w:rPr>
            <w:t>____</w:t>
          </w:r>
        </w:p>
      </w:docPartBody>
    </w:docPart>
    <w:docPart>
      <w:docPartPr>
        <w:name w:val="616771A9C2654AF695B3F5E16E73337C"/>
        <w:category>
          <w:name w:val="常规"/>
          <w:gallery w:val="placeholder"/>
        </w:category>
        <w:types>
          <w:type w:val="bbPlcHdr"/>
        </w:types>
        <w:behaviors>
          <w:behavior w:val="content"/>
        </w:behaviors>
        <w:guid w:val="{C0D1C758-240B-4945-99A2-EC0EB63AA311}"/>
      </w:docPartPr>
      <w:docPartBody>
        <w:p w:rsidR="00B6056D" w:rsidRDefault="00B6056D" w:rsidP="00B6056D">
          <w:pPr>
            <w:pStyle w:val="616771A9C2654AF695B3F5E16E73337C"/>
          </w:pPr>
          <w:r w:rsidRPr="00480B8B">
            <w:rPr>
              <w:rStyle w:val="placeholder1Char"/>
              <w:rFonts w:hint="eastAsia"/>
              <w:sz w:val="16"/>
              <w:szCs w:val="16"/>
            </w:rPr>
            <w:t>____</w:t>
          </w:r>
        </w:p>
      </w:docPartBody>
    </w:docPart>
    <w:docPart>
      <w:docPartPr>
        <w:name w:val="6DD52D27C775468DAC450BB5AB9EA239"/>
        <w:category>
          <w:name w:val="常规"/>
          <w:gallery w:val="placeholder"/>
        </w:category>
        <w:types>
          <w:type w:val="bbPlcHdr"/>
        </w:types>
        <w:behaviors>
          <w:behavior w:val="content"/>
        </w:behaviors>
        <w:guid w:val="{B068F0F6-14D0-44E4-B695-14DFDDB89AE2}"/>
      </w:docPartPr>
      <w:docPartBody>
        <w:p w:rsidR="00B6056D" w:rsidRDefault="00B6056D" w:rsidP="00B6056D">
          <w:pPr>
            <w:pStyle w:val="6DD52D27C775468DAC450BB5AB9EA239"/>
          </w:pPr>
          <w:r w:rsidRPr="00480B8B">
            <w:rPr>
              <w:rStyle w:val="placeholder1Char"/>
              <w:rFonts w:hint="eastAsia"/>
              <w:sz w:val="16"/>
              <w:szCs w:val="16"/>
            </w:rPr>
            <w:t>____</w:t>
          </w:r>
        </w:p>
      </w:docPartBody>
    </w:docPart>
    <w:docPart>
      <w:docPartPr>
        <w:name w:val="D8E99364C36641BA8917D1D9CF6408B8"/>
        <w:category>
          <w:name w:val="常规"/>
          <w:gallery w:val="placeholder"/>
        </w:category>
        <w:types>
          <w:type w:val="bbPlcHdr"/>
        </w:types>
        <w:behaviors>
          <w:behavior w:val="content"/>
        </w:behaviors>
        <w:guid w:val="{2FFD58F1-EBEC-40B5-AF76-118CEB464A04}"/>
      </w:docPartPr>
      <w:docPartBody>
        <w:p w:rsidR="00B6056D" w:rsidRDefault="00B6056D" w:rsidP="00B6056D">
          <w:pPr>
            <w:pStyle w:val="D8E99364C36641BA8917D1D9CF6408B8"/>
          </w:pPr>
          <w:r w:rsidRPr="00480B8B">
            <w:rPr>
              <w:rStyle w:val="placeholder1Char"/>
              <w:rFonts w:hint="eastAsia"/>
              <w:sz w:val="16"/>
              <w:szCs w:val="16"/>
            </w:rPr>
            <w:t>____</w:t>
          </w:r>
        </w:p>
      </w:docPartBody>
    </w:docPart>
    <w:docPart>
      <w:docPartPr>
        <w:name w:val="8D93198A64924757903574FB1022E1FC"/>
        <w:category>
          <w:name w:val="常规"/>
          <w:gallery w:val="placeholder"/>
        </w:category>
        <w:types>
          <w:type w:val="bbPlcHdr"/>
        </w:types>
        <w:behaviors>
          <w:behavior w:val="content"/>
        </w:behaviors>
        <w:guid w:val="{06B87D93-3081-4DB4-B073-D7F6E5CF679C}"/>
      </w:docPartPr>
      <w:docPartBody>
        <w:p w:rsidR="00B6056D" w:rsidRDefault="00B6056D" w:rsidP="00B6056D">
          <w:pPr>
            <w:pStyle w:val="8D93198A64924757903574FB1022E1FC"/>
          </w:pPr>
          <w:r w:rsidRPr="00480B8B">
            <w:rPr>
              <w:rStyle w:val="placeholder1Char"/>
              <w:rFonts w:hint="eastAsia"/>
              <w:sz w:val="16"/>
              <w:szCs w:val="16"/>
            </w:rPr>
            <w:t>____</w:t>
          </w:r>
        </w:p>
      </w:docPartBody>
    </w:docPart>
    <w:docPart>
      <w:docPartPr>
        <w:name w:val="18F68D8DA07F45169300239B6B2472FA"/>
        <w:category>
          <w:name w:val="常规"/>
          <w:gallery w:val="placeholder"/>
        </w:category>
        <w:types>
          <w:type w:val="bbPlcHdr"/>
        </w:types>
        <w:behaviors>
          <w:behavior w:val="content"/>
        </w:behaviors>
        <w:guid w:val="{21324DBB-0221-42AF-BE95-D1725E1B0096}"/>
      </w:docPartPr>
      <w:docPartBody>
        <w:p w:rsidR="00B6056D" w:rsidRDefault="00B6056D" w:rsidP="00B6056D">
          <w:pPr>
            <w:pStyle w:val="18F68D8DA07F45169300239B6B2472FA"/>
          </w:pPr>
          <w:r w:rsidRPr="00480B8B">
            <w:rPr>
              <w:rStyle w:val="placeholder1Char"/>
              <w:rFonts w:hint="eastAsia"/>
              <w:sz w:val="16"/>
              <w:szCs w:val="16"/>
            </w:rPr>
            <w:t>____</w:t>
          </w:r>
        </w:p>
      </w:docPartBody>
    </w:docPart>
    <w:docPart>
      <w:docPartPr>
        <w:name w:val="88776EB3C353464FB44A3F791EF01F03"/>
        <w:category>
          <w:name w:val="常规"/>
          <w:gallery w:val="placeholder"/>
        </w:category>
        <w:types>
          <w:type w:val="bbPlcHdr"/>
        </w:types>
        <w:behaviors>
          <w:behavior w:val="content"/>
        </w:behaviors>
        <w:guid w:val="{51205DDE-C164-465D-8B3E-7049C6E93737}"/>
      </w:docPartPr>
      <w:docPartBody>
        <w:p w:rsidR="00B6056D" w:rsidRDefault="00B6056D" w:rsidP="00B6056D">
          <w:pPr>
            <w:pStyle w:val="88776EB3C353464FB44A3F791EF01F03"/>
          </w:pPr>
          <w:r w:rsidRPr="00480B8B">
            <w:rPr>
              <w:rStyle w:val="placeholder1Char"/>
              <w:rFonts w:hint="eastAsia"/>
              <w:sz w:val="16"/>
              <w:szCs w:val="16"/>
            </w:rPr>
            <w:t>____</w:t>
          </w:r>
        </w:p>
      </w:docPartBody>
    </w:docPart>
    <w:docPart>
      <w:docPartPr>
        <w:name w:val="1CE11EC8562842718A5B65B629386751"/>
        <w:category>
          <w:name w:val="常规"/>
          <w:gallery w:val="placeholder"/>
        </w:category>
        <w:types>
          <w:type w:val="bbPlcHdr"/>
        </w:types>
        <w:behaviors>
          <w:behavior w:val="content"/>
        </w:behaviors>
        <w:guid w:val="{36522FAC-9142-431A-9D01-5B2CCA655AA8}"/>
      </w:docPartPr>
      <w:docPartBody>
        <w:p w:rsidR="00B6056D" w:rsidRDefault="00B6056D" w:rsidP="00B6056D">
          <w:pPr>
            <w:pStyle w:val="1CE11EC8562842718A5B65B629386751"/>
          </w:pPr>
          <w:r w:rsidRPr="00480B8B">
            <w:rPr>
              <w:rStyle w:val="placeholder1Char"/>
              <w:rFonts w:hint="eastAsia"/>
              <w:sz w:val="16"/>
              <w:szCs w:val="16"/>
            </w:rPr>
            <w:t>____</w:t>
          </w:r>
        </w:p>
      </w:docPartBody>
    </w:docPart>
    <w:docPart>
      <w:docPartPr>
        <w:name w:val="4F76393842D246BB96744B1081020989"/>
        <w:category>
          <w:name w:val="常规"/>
          <w:gallery w:val="placeholder"/>
        </w:category>
        <w:types>
          <w:type w:val="bbPlcHdr"/>
        </w:types>
        <w:behaviors>
          <w:behavior w:val="content"/>
        </w:behaviors>
        <w:guid w:val="{9A005744-E740-4938-ACDD-63DC098FD927}"/>
      </w:docPartPr>
      <w:docPartBody>
        <w:p w:rsidR="00B6056D" w:rsidRDefault="00B6056D" w:rsidP="00B6056D">
          <w:pPr>
            <w:pStyle w:val="4F76393842D246BB96744B1081020989"/>
          </w:pPr>
          <w:r w:rsidRPr="00480B8B">
            <w:rPr>
              <w:rStyle w:val="placeholder1Char"/>
              <w:rFonts w:hint="eastAsia"/>
              <w:sz w:val="16"/>
              <w:szCs w:val="16"/>
            </w:rPr>
            <w:t>____</w:t>
          </w:r>
        </w:p>
      </w:docPartBody>
    </w:docPart>
    <w:docPart>
      <w:docPartPr>
        <w:name w:val="72DB9D8538CD402C93DE42CB980C99A3"/>
        <w:category>
          <w:name w:val="常规"/>
          <w:gallery w:val="placeholder"/>
        </w:category>
        <w:types>
          <w:type w:val="bbPlcHdr"/>
        </w:types>
        <w:behaviors>
          <w:behavior w:val="content"/>
        </w:behaviors>
        <w:guid w:val="{BECB3618-AE78-43DA-9880-28A90BF71053}"/>
      </w:docPartPr>
      <w:docPartBody>
        <w:p w:rsidR="00B6056D" w:rsidRDefault="00B6056D" w:rsidP="00B6056D">
          <w:pPr>
            <w:pStyle w:val="72DB9D8538CD402C93DE42CB980C99A3"/>
          </w:pPr>
          <w:r w:rsidRPr="00480B8B">
            <w:rPr>
              <w:rStyle w:val="placeholder1Char"/>
              <w:rFonts w:hint="eastAsia"/>
              <w:sz w:val="16"/>
              <w:szCs w:val="16"/>
            </w:rPr>
            <w:t>____</w:t>
          </w:r>
        </w:p>
      </w:docPartBody>
    </w:docPart>
    <w:docPart>
      <w:docPartPr>
        <w:name w:val="0E1810470DA540B3AB926DB349E3FAD1"/>
        <w:category>
          <w:name w:val="常规"/>
          <w:gallery w:val="placeholder"/>
        </w:category>
        <w:types>
          <w:type w:val="bbPlcHdr"/>
        </w:types>
        <w:behaviors>
          <w:behavior w:val="content"/>
        </w:behaviors>
        <w:guid w:val="{FE52BDB6-E976-454C-882D-574BA70005DC}"/>
      </w:docPartPr>
      <w:docPartBody>
        <w:p w:rsidR="00B6056D" w:rsidRDefault="00B6056D" w:rsidP="00B6056D">
          <w:pPr>
            <w:pStyle w:val="0E1810470DA540B3AB926DB349E3FAD1"/>
          </w:pPr>
          <w:r w:rsidRPr="00480B8B">
            <w:rPr>
              <w:rStyle w:val="placeholder1Char"/>
              <w:rFonts w:hint="eastAsia"/>
              <w:sz w:val="16"/>
              <w:szCs w:val="16"/>
            </w:rPr>
            <w:t>____</w:t>
          </w:r>
        </w:p>
      </w:docPartBody>
    </w:docPart>
    <w:docPart>
      <w:docPartPr>
        <w:name w:val="8B4D1048F4D64BE99CA52FC1C3EF31CC"/>
        <w:category>
          <w:name w:val="常规"/>
          <w:gallery w:val="placeholder"/>
        </w:category>
        <w:types>
          <w:type w:val="bbPlcHdr"/>
        </w:types>
        <w:behaviors>
          <w:behavior w:val="content"/>
        </w:behaviors>
        <w:guid w:val="{4BE5CE49-B342-4322-BFF3-5E2968FE930F}"/>
      </w:docPartPr>
      <w:docPartBody>
        <w:p w:rsidR="00B6056D" w:rsidRDefault="00B6056D" w:rsidP="00B6056D">
          <w:pPr>
            <w:pStyle w:val="8B4D1048F4D64BE99CA52FC1C3EF31CC"/>
          </w:pPr>
          <w:r w:rsidRPr="00480B8B">
            <w:rPr>
              <w:rStyle w:val="placeholder1Char"/>
              <w:rFonts w:hint="eastAsia"/>
              <w:sz w:val="16"/>
              <w:szCs w:val="16"/>
            </w:rPr>
            <w:t>____</w:t>
          </w:r>
        </w:p>
      </w:docPartBody>
    </w:docPart>
    <w:docPart>
      <w:docPartPr>
        <w:name w:val="0EB6DCE8CEA44917A9D29754C603977B"/>
        <w:category>
          <w:name w:val="常规"/>
          <w:gallery w:val="placeholder"/>
        </w:category>
        <w:types>
          <w:type w:val="bbPlcHdr"/>
        </w:types>
        <w:behaviors>
          <w:behavior w:val="content"/>
        </w:behaviors>
        <w:guid w:val="{B1B8238E-B047-4E32-A6E6-C9ABF4C338FA}"/>
      </w:docPartPr>
      <w:docPartBody>
        <w:p w:rsidR="00B6056D" w:rsidRDefault="00B6056D" w:rsidP="00B6056D">
          <w:pPr>
            <w:pStyle w:val="0EB6DCE8CEA44917A9D29754C603977B"/>
          </w:pPr>
          <w:r w:rsidRPr="00480B8B">
            <w:rPr>
              <w:rStyle w:val="placeholder1Char"/>
              <w:rFonts w:hint="eastAsia"/>
              <w:sz w:val="16"/>
              <w:szCs w:val="16"/>
            </w:rPr>
            <w:t>____</w:t>
          </w:r>
        </w:p>
      </w:docPartBody>
    </w:docPart>
    <w:docPart>
      <w:docPartPr>
        <w:name w:val="065D7C1FB9CE4E409324CA89D757295A"/>
        <w:category>
          <w:name w:val="常规"/>
          <w:gallery w:val="placeholder"/>
        </w:category>
        <w:types>
          <w:type w:val="bbPlcHdr"/>
        </w:types>
        <w:behaviors>
          <w:behavior w:val="content"/>
        </w:behaviors>
        <w:guid w:val="{220DB80E-7873-4AB9-8F4C-53405B9DFEC7}"/>
      </w:docPartPr>
      <w:docPartBody>
        <w:p w:rsidR="00B6056D" w:rsidRDefault="00B6056D" w:rsidP="00B6056D">
          <w:pPr>
            <w:pStyle w:val="065D7C1FB9CE4E409324CA89D757295A"/>
          </w:pPr>
          <w:r w:rsidRPr="00480B8B">
            <w:rPr>
              <w:rStyle w:val="placeholder1Char"/>
              <w:rFonts w:hint="eastAsia"/>
              <w:sz w:val="16"/>
              <w:szCs w:val="16"/>
            </w:rPr>
            <w:t>____</w:t>
          </w:r>
        </w:p>
      </w:docPartBody>
    </w:docPart>
    <w:docPart>
      <w:docPartPr>
        <w:name w:val="D924C307F3584B069E0A7DD83BEC216D"/>
        <w:category>
          <w:name w:val="常规"/>
          <w:gallery w:val="placeholder"/>
        </w:category>
        <w:types>
          <w:type w:val="bbPlcHdr"/>
        </w:types>
        <w:behaviors>
          <w:behavior w:val="content"/>
        </w:behaviors>
        <w:guid w:val="{34104BBD-1180-426F-AEA4-014AB8F5D0EC}"/>
      </w:docPartPr>
      <w:docPartBody>
        <w:p w:rsidR="00B6056D" w:rsidRDefault="00B6056D" w:rsidP="00B6056D">
          <w:pPr>
            <w:pStyle w:val="D924C307F3584B069E0A7DD83BEC216D"/>
          </w:pPr>
          <w:r w:rsidRPr="00480B8B">
            <w:rPr>
              <w:rStyle w:val="placeholder1Char"/>
              <w:rFonts w:hint="eastAsia"/>
              <w:sz w:val="16"/>
              <w:szCs w:val="16"/>
            </w:rPr>
            <w:t>____</w:t>
          </w:r>
        </w:p>
      </w:docPartBody>
    </w:docPart>
    <w:docPart>
      <w:docPartPr>
        <w:name w:val="6905C5623B1B4A64895FBD7B9725D19C"/>
        <w:category>
          <w:name w:val="常规"/>
          <w:gallery w:val="placeholder"/>
        </w:category>
        <w:types>
          <w:type w:val="bbPlcHdr"/>
        </w:types>
        <w:behaviors>
          <w:behavior w:val="content"/>
        </w:behaviors>
        <w:guid w:val="{A2EC7751-7EAF-4C5B-902D-EA981760458F}"/>
      </w:docPartPr>
      <w:docPartBody>
        <w:p w:rsidR="00B6056D" w:rsidRDefault="00B6056D" w:rsidP="00B6056D">
          <w:pPr>
            <w:pStyle w:val="6905C5623B1B4A64895FBD7B9725D19C"/>
          </w:pPr>
          <w:r w:rsidRPr="00480B8B">
            <w:rPr>
              <w:rStyle w:val="placeholder1Char"/>
              <w:rFonts w:hint="eastAsia"/>
              <w:sz w:val="16"/>
              <w:szCs w:val="16"/>
            </w:rPr>
            <w:t>____</w:t>
          </w:r>
        </w:p>
      </w:docPartBody>
    </w:docPart>
    <w:docPart>
      <w:docPartPr>
        <w:name w:val="4C9D748E094148EEB3530F1D0F13C434"/>
        <w:category>
          <w:name w:val="常规"/>
          <w:gallery w:val="placeholder"/>
        </w:category>
        <w:types>
          <w:type w:val="bbPlcHdr"/>
        </w:types>
        <w:behaviors>
          <w:behavior w:val="content"/>
        </w:behaviors>
        <w:guid w:val="{CBF5F85A-EF85-4FFA-84D5-AF9CF21BF579}"/>
      </w:docPartPr>
      <w:docPartBody>
        <w:p w:rsidR="00B6056D" w:rsidRDefault="00B6056D" w:rsidP="00B6056D">
          <w:pPr>
            <w:pStyle w:val="4C9D748E094148EEB3530F1D0F13C434"/>
          </w:pPr>
          <w:r w:rsidRPr="00480B8B">
            <w:rPr>
              <w:rStyle w:val="placeholder1Char"/>
              <w:rFonts w:hint="eastAsia"/>
              <w:sz w:val="16"/>
              <w:szCs w:val="16"/>
            </w:rPr>
            <w:t>____</w:t>
          </w:r>
        </w:p>
      </w:docPartBody>
    </w:docPart>
    <w:docPart>
      <w:docPartPr>
        <w:name w:val="FBF18A331A134D45AC54D0D1134F5F09"/>
        <w:category>
          <w:name w:val="常规"/>
          <w:gallery w:val="placeholder"/>
        </w:category>
        <w:types>
          <w:type w:val="bbPlcHdr"/>
        </w:types>
        <w:behaviors>
          <w:behavior w:val="content"/>
        </w:behaviors>
        <w:guid w:val="{0C559765-1140-4106-A3D9-9AD048FBFDC1}"/>
      </w:docPartPr>
      <w:docPartBody>
        <w:p w:rsidR="00B6056D" w:rsidRDefault="00B6056D" w:rsidP="00B6056D">
          <w:pPr>
            <w:pStyle w:val="FBF18A331A134D45AC54D0D1134F5F09"/>
          </w:pPr>
          <w:r w:rsidRPr="00480B8B">
            <w:rPr>
              <w:rStyle w:val="placeholder1Char"/>
              <w:rFonts w:hint="eastAsia"/>
              <w:sz w:val="16"/>
              <w:szCs w:val="16"/>
            </w:rPr>
            <w:t>____</w:t>
          </w:r>
        </w:p>
      </w:docPartBody>
    </w:docPart>
    <w:docPart>
      <w:docPartPr>
        <w:name w:val="E486F9560BBC48A392530BFF5321B8AF"/>
        <w:category>
          <w:name w:val="常规"/>
          <w:gallery w:val="placeholder"/>
        </w:category>
        <w:types>
          <w:type w:val="bbPlcHdr"/>
        </w:types>
        <w:behaviors>
          <w:behavior w:val="content"/>
        </w:behaviors>
        <w:guid w:val="{6AC4E8B5-C48C-4029-BA56-78CED0CC51C9}"/>
      </w:docPartPr>
      <w:docPartBody>
        <w:p w:rsidR="00B6056D" w:rsidRDefault="00B6056D" w:rsidP="00B6056D">
          <w:pPr>
            <w:pStyle w:val="E486F9560BBC48A392530BFF5321B8AF"/>
          </w:pPr>
          <w:r w:rsidRPr="00480B8B">
            <w:rPr>
              <w:rStyle w:val="placeholder1Char"/>
              <w:rFonts w:hint="eastAsia"/>
              <w:sz w:val="16"/>
              <w:szCs w:val="16"/>
            </w:rPr>
            <w:t>____</w:t>
          </w:r>
        </w:p>
      </w:docPartBody>
    </w:docPart>
    <w:docPart>
      <w:docPartPr>
        <w:name w:val="4759681094D74476B426172E301D35D6"/>
        <w:category>
          <w:name w:val="常规"/>
          <w:gallery w:val="placeholder"/>
        </w:category>
        <w:types>
          <w:type w:val="bbPlcHdr"/>
        </w:types>
        <w:behaviors>
          <w:behavior w:val="content"/>
        </w:behaviors>
        <w:guid w:val="{3802D4FF-46E5-4CD3-AEBE-5DD7ECCEBDAB}"/>
      </w:docPartPr>
      <w:docPartBody>
        <w:p w:rsidR="00B6056D" w:rsidRDefault="00B6056D" w:rsidP="00B6056D">
          <w:pPr>
            <w:pStyle w:val="4759681094D74476B426172E301D35D6"/>
          </w:pPr>
          <w:r w:rsidRPr="00480B8B">
            <w:rPr>
              <w:rStyle w:val="placeholder1Char"/>
              <w:rFonts w:hint="eastAsia"/>
              <w:sz w:val="16"/>
              <w:szCs w:val="16"/>
            </w:rPr>
            <w:t>____</w:t>
          </w:r>
        </w:p>
      </w:docPartBody>
    </w:docPart>
    <w:docPart>
      <w:docPartPr>
        <w:name w:val="C47035ED583D4EE2B966FCF4C3E1762E"/>
        <w:category>
          <w:name w:val="常规"/>
          <w:gallery w:val="placeholder"/>
        </w:category>
        <w:types>
          <w:type w:val="bbPlcHdr"/>
        </w:types>
        <w:behaviors>
          <w:behavior w:val="content"/>
        </w:behaviors>
        <w:guid w:val="{8B0E6F46-068C-4656-B375-85AB3ECB2C45}"/>
      </w:docPartPr>
      <w:docPartBody>
        <w:p w:rsidR="00B6056D" w:rsidRDefault="00B6056D" w:rsidP="00B6056D">
          <w:pPr>
            <w:pStyle w:val="C47035ED583D4EE2B966FCF4C3E1762E"/>
          </w:pPr>
          <w:r w:rsidRPr="00480B8B">
            <w:rPr>
              <w:rStyle w:val="placeholder1Char"/>
              <w:rFonts w:hint="eastAsia"/>
              <w:sz w:val="16"/>
              <w:szCs w:val="16"/>
            </w:rPr>
            <w:t>____</w:t>
          </w:r>
        </w:p>
      </w:docPartBody>
    </w:docPart>
    <w:docPart>
      <w:docPartPr>
        <w:name w:val="B9F833127CB24596AB216AC2F191A8BB"/>
        <w:category>
          <w:name w:val="常规"/>
          <w:gallery w:val="placeholder"/>
        </w:category>
        <w:types>
          <w:type w:val="bbPlcHdr"/>
        </w:types>
        <w:behaviors>
          <w:behavior w:val="content"/>
        </w:behaviors>
        <w:guid w:val="{E51606CA-BC74-4279-95F1-21CF17762F21}"/>
      </w:docPartPr>
      <w:docPartBody>
        <w:p w:rsidR="00B6056D" w:rsidRDefault="00B6056D" w:rsidP="00B6056D">
          <w:pPr>
            <w:pStyle w:val="B9F833127CB24596AB216AC2F191A8BB"/>
          </w:pPr>
          <w:r w:rsidRPr="00480B8B">
            <w:rPr>
              <w:rStyle w:val="placeholder1Char"/>
              <w:rFonts w:hint="eastAsia"/>
              <w:sz w:val="16"/>
              <w:szCs w:val="16"/>
            </w:rPr>
            <w:t>____</w:t>
          </w:r>
        </w:p>
      </w:docPartBody>
    </w:docPart>
    <w:docPart>
      <w:docPartPr>
        <w:name w:val="3A2084D95A954210B41E20C99462D44E"/>
        <w:category>
          <w:name w:val="常规"/>
          <w:gallery w:val="placeholder"/>
        </w:category>
        <w:types>
          <w:type w:val="bbPlcHdr"/>
        </w:types>
        <w:behaviors>
          <w:behavior w:val="content"/>
        </w:behaviors>
        <w:guid w:val="{4A9BBCE3-283C-4299-AC8D-CB715E4DBFC4}"/>
      </w:docPartPr>
      <w:docPartBody>
        <w:p w:rsidR="00B6056D" w:rsidRDefault="00B6056D" w:rsidP="00B6056D">
          <w:pPr>
            <w:pStyle w:val="3A2084D95A954210B41E20C99462D44E"/>
          </w:pPr>
          <w:r w:rsidRPr="00480B8B">
            <w:rPr>
              <w:rStyle w:val="placeholder1Char"/>
              <w:rFonts w:hint="eastAsia"/>
              <w:sz w:val="16"/>
              <w:szCs w:val="16"/>
            </w:rPr>
            <w:t>____</w:t>
          </w:r>
        </w:p>
      </w:docPartBody>
    </w:docPart>
    <w:docPart>
      <w:docPartPr>
        <w:name w:val="FCBDEBFC47CB467F85C3DF70B91FA8EE"/>
        <w:category>
          <w:name w:val="常规"/>
          <w:gallery w:val="placeholder"/>
        </w:category>
        <w:types>
          <w:type w:val="bbPlcHdr"/>
        </w:types>
        <w:behaviors>
          <w:behavior w:val="content"/>
        </w:behaviors>
        <w:guid w:val="{6E54DB68-F491-4817-81CE-56105A83DCC9}"/>
      </w:docPartPr>
      <w:docPartBody>
        <w:p w:rsidR="00B6056D" w:rsidRDefault="00B6056D" w:rsidP="00B6056D">
          <w:pPr>
            <w:pStyle w:val="FCBDEBFC47CB467F85C3DF70B91FA8EE"/>
          </w:pPr>
          <w:r w:rsidRPr="00480B8B">
            <w:rPr>
              <w:rStyle w:val="placeholder1Char"/>
              <w:rFonts w:hint="eastAsia"/>
              <w:sz w:val="16"/>
              <w:szCs w:val="16"/>
            </w:rPr>
            <w:t>____</w:t>
          </w:r>
        </w:p>
      </w:docPartBody>
    </w:docPart>
    <w:docPart>
      <w:docPartPr>
        <w:name w:val="0FD347B9140C41708EA0C291F4632E67"/>
        <w:category>
          <w:name w:val="常规"/>
          <w:gallery w:val="placeholder"/>
        </w:category>
        <w:types>
          <w:type w:val="bbPlcHdr"/>
        </w:types>
        <w:behaviors>
          <w:behavior w:val="content"/>
        </w:behaviors>
        <w:guid w:val="{1F258507-9411-4370-8D5D-802B1229D904}"/>
      </w:docPartPr>
      <w:docPartBody>
        <w:p w:rsidR="00B6056D" w:rsidRDefault="00B6056D" w:rsidP="00B6056D">
          <w:pPr>
            <w:pStyle w:val="0FD347B9140C41708EA0C291F4632E67"/>
          </w:pPr>
          <w:r w:rsidRPr="00480B8B">
            <w:rPr>
              <w:rStyle w:val="placeholder1Char"/>
              <w:rFonts w:hint="eastAsia"/>
              <w:sz w:val="16"/>
              <w:szCs w:val="16"/>
            </w:rPr>
            <w:t>____</w:t>
          </w:r>
        </w:p>
      </w:docPartBody>
    </w:docPart>
    <w:docPart>
      <w:docPartPr>
        <w:name w:val="3D592BA778C84CBFBEBC56EF265A61EF"/>
        <w:category>
          <w:name w:val="常规"/>
          <w:gallery w:val="placeholder"/>
        </w:category>
        <w:types>
          <w:type w:val="bbPlcHdr"/>
        </w:types>
        <w:behaviors>
          <w:behavior w:val="content"/>
        </w:behaviors>
        <w:guid w:val="{CA92C515-1E21-4290-83A4-82335318DA12}"/>
      </w:docPartPr>
      <w:docPartBody>
        <w:p w:rsidR="00B6056D" w:rsidRDefault="00B6056D" w:rsidP="00B6056D">
          <w:pPr>
            <w:pStyle w:val="3D592BA778C84CBFBEBC56EF265A61EF"/>
          </w:pPr>
          <w:r w:rsidRPr="00480B8B">
            <w:rPr>
              <w:rStyle w:val="placeholder1Char"/>
              <w:rFonts w:hint="eastAsia"/>
              <w:sz w:val="16"/>
              <w:szCs w:val="16"/>
            </w:rPr>
            <w:t>____</w:t>
          </w:r>
        </w:p>
      </w:docPartBody>
    </w:docPart>
    <w:docPart>
      <w:docPartPr>
        <w:name w:val="0D0AD46EA94447CCB61DD0534A9DBC66"/>
        <w:category>
          <w:name w:val="常规"/>
          <w:gallery w:val="placeholder"/>
        </w:category>
        <w:types>
          <w:type w:val="bbPlcHdr"/>
        </w:types>
        <w:behaviors>
          <w:behavior w:val="content"/>
        </w:behaviors>
        <w:guid w:val="{EB33ECE4-6449-4B69-AB06-BDF4EE1D6399}"/>
      </w:docPartPr>
      <w:docPartBody>
        <w:p w:rsidR="00B6056D" w:rsidRDefault="00B6056D" w:rsidP="00B6056D">
          <w:pPr>
            <w:pStyle w:val="0D0AD46EA94447CCB61DD0534A9DBC66"/>
          </w:pPr>
          <w:r w:rsidRPr="00480B8B">
            <w:rPr>
              <w:rStyle w:val="placeholder1Char"/>
              <w:rFonts w:hint="eastAsia"/>
              <w:sz w:val="16"/>
              <w:szCs w:val="16"/>
            </w:rPr>
            <w:t>____</w:t>
          </w:r>
        </w:p>
      </w:docPartBody>
    </w:docPart>
    <w:docPart>
      <w:docPartPr>
        <w:name w:val="2BB0D8A02F6B4F1CAFC58A16BEF222AB"/>
        <w:category>
          <w:name w:val="常规"/>
          <w:gallery w:val="placeholder"/>
        </w:category>
        <w:types>
          <w:type w:val="bbPlcHdr"/>
        </w:types>
        <w:behaviors>
          <w:behavior w:val="content"/>
        </w:behaviors>
        <w:guid w:val="{D09BABC6-3B53-4F05-B51E-A6ED606C2D63}"/>
      </w:docPartPr>
      <w:docPartBody>
        <w:p w:rsidR="00B6056D" w:rsidRDefault="00B6056D" w:rsidP="00B6056D">
          <w:pPr>
            <w:pStyle w:val="2BB0D8A02F6B4F1CAFC58A16BEF222AB"/>
          </w:pPr>
          <w:r w:rsidRPr="00480B8B">
            <w:rPr>
              <w:rStyle w:val="placeholder1Char"/>
              <w:rFonts w:hint="eastAsia"/>
              <w:sz w:val="16"/>
              <w:szCs w:val="16"/>
            </w:rPr>
            <w:t>____</w:t>
          </w:r>
        </w:p>
      </w:docPartBody>
    </w:docPart>
    <w:docPart>
      <w:docPartPr>
        <w:name w:val="2CDC4B2770B943CEB4F52C785A05C088"/>
        <w:category>
          <w:name w:val="常规"/>
          <w:gallery w:val="placeholder"/>
        </w:category>
        <w:types>
          <w:type w:val="bbPlcHdr"/>
        </w:types>
        <w:behaviors>
          <w:behavior w:val="content"/>
        </w:behaviors>
        <w:guid w:val="{F4A03F3F-7FE2-446F-A808-E76883B0F96B}"/>
      </w:docPartPr>
      <w:docPartBody>
        <w:p w:rsidR="00B6056D" w:rsidRDefault="00B6056D" w:rsidP="00B6056D">
          <w:pPr>
            <w:pStyle w:val="2CDC4B2770B943CEB4F52C785A05C088"/>
          </w:pPr>
          <w:r w:rsidRPr="00480B8B">
            <w:rPr>
              <w:rStyle w:val="placeholder1Char"/>
              <w:rFonts w:hint="eastAsia"/>
              <w:sz w:val="16"/>
              <w:szCs w:val="16"/>
            </w:rPr>
            <w:t>____</w:t>
          </w:r>
        </w:p>
      </w:docPartBody>
    </w:docPart>
    <w:docPart>
      <w:docPartPr>
        <w:name w:val="DD61CF997A3A4943AD21F0D89D475278"/>
        <w:category>
          <w:name w:val="常规"/>
          <w:gallery w:val="placeholder"/>
        </w:category>
        <w:types>
          <w:type w:val="bbPlcHdr"/>
        </w:types>
        <w:behaviors>
          <w:behavior w:val="content"/>
        </w:behaviors>
        <w:guid w:val="{099507F3-25D8-47EA-9067-A3102919CECF}"/>
      </w:docPartPr>
      <w:docPartBody>
        <w:p w:rsidR="00B6056D" w:rsidRDefault="00B6056D" w:rsidP="00B6056D">
          <w:pPr>
            <w:pStyle w:val="DD61CF997A3A4943AD21F0D89D475278"/>
          </w:pPr>
          <w:r w:rsidRPr="00480B8B">
            <w:rPr>
              <w:rStyle w:val="placeholder1Char"/>
              <w:rFonts w:hint="eastAsia"/>
              <w:sz w:val="16"/>
              <w:szCs w:val="16"/>
            </w:rPr>
            <w:t>____</w:t>
          </w:r>
        </w:p>
      </w:docPartBody>
    </w:docPart>
    <w:docPart>
      <w:docPartPr>
        <w:name w:val="EB7C64A5671B4EF69DEAEAAB66AD762B"/>
        <w:category>
          <w:name w:val="常规"/>
          <w:gallery w:val="placeholder"/>
        </w:category>
        <w:types>
          <w:type w:val="bbPlcHdr"/>
        </w:types>
        <w:behaviors>
          <w:behavior w:val="content"/>
        </w:behaviors>
        <w:guid w:val="{FA051472-6E2C-4D1E-9327-BD59568FB25C}"/>
      </w:docPartPr>
      <w:docPartBody>
        <w:p w:rsidR="00B6056D" w:rsidRDefault="00B6056D" w:rsidP="00B6056D">
          <w:pPr>
            <w:pStyle w:val="EB7C64A5671B4EF69DEAEAAB66AD762B"/>
          </w:pPr>
          <w:r w:rsidRPr="00480B8B">
            <w:rPr>
              <w:rStyle w:val="placeholder1Char"/>
              <w:rFonts w:hint="eastAsia"/>
              <w:sz w:val="16"/>
              <w:szCs w:val="16"/>
            </w:rPr>
            <w:t>____</w:t>
          </w:r>
        </w:p>
      </w:docPartBody>
    </w:docPart>
    <w:docPart>
      <w:docPartPr>
        <w:name w:val="CDECA3A922044AB8A93324F960690F8B"/>
        <w:category>
          <w:name w:val="常规"/>
          <w:gallery w:val="placeholder"/>
        </w:category>
        <w:types>
          <w:type w:val="bbPlcHdr"/>
        </w:types>
        <w:behaviors>
          <w:behavior w:val="content"/>
        </w:behaviors>
        <w:guid w:val="{7CFDA6F9-FF45-4B50-92AA-BD55D3931E22}"/>
      </w:docPartPr>
      <w:docPartBody>
        <w:p w:rsidR="00B6056D" w:rsidRDefault="00B6056D" w:rsidP="00B6056D">
          <w:pPr>
            <w:pStyle w:val="CDECA3A922044AB8A93324F960690F8B"/>
          </w:pPr>
          <w:r w:rsidRPr="00480B8B">
            <w:rPr>
              <w:rStyle w:val="placeholder1Char"/>
              <w:rFonts w:hint="eastAsia"/>
              <w:sz w:val="16"/>
              <w:szCs w:val="16"/>
            </w:rPr>
            <w:t>____</w:t>
          </w:r>
        </w:p>
      </w:docPartBody>
    </w:docPart>
    <w:docPart>
      <w:docPartPr>
        <w:name w:val="03786C77DB36401D890056DBD782E280"/>
        <w:category>
          <w:name w:val="常规"/>
          <w:gallery w:val="placeholder"/>
        </w:category>
        <w:types>
          <w:type w:val="bbPlcHdr"/>
        </w:types>
        <w:behaviors>
          <w:behavior w:val="content"/>
        </w:behaviors>
        <w:guid w:val="{F6CC681C-45EE-4C7D-A329-86150966A0A3}"/>
      </w:docPartPr>
      <w:docPartBody>
        <w:p w:rsidR="00B6056D" w:rsidRDefault="00B6056D" w:rsidP="00B6056D">
          <w:pPr>
            <w:pStyle w:val="03786C77DB36401D890056DBD782E280"/>
          </w:pPr>
          <w:r w:rsidRPr="00480B8B">
            <w:rPr>
              <w:rStyle w:val="placeholder1Char"/>
              <w:rFonts w:hint="eastAsia"/>
              <w:sz w:val="16"/>
              <w:szCs w:val="16"/>
            </w:rPr>
            <w:t>____</w:t>
          </w:r>
        </w:p>
      </w:docPartBody>
    </w:docPart>
    <w:docPart>
      <w:docPartPr>
        <w:name w:val="AAAA9B65AD4B4B2EB9ABA5A92B6345D3"/>
        <w:category>
          <w:name w:val="常规"/>
          <w:gallery w:val="placeholder"/>
        </w:category>
        <w:types>
          <w:type w:val="bbPlcHdr"/>
        </w:types>
        <w:behaviors>
          <w:behavior w:val="content"/>
        </w:behaviors>
        <w:guid w:val="{0779620F-1324-420E-B3BA-4A0A3613383E}"/>
      </w:docPartPr>
      <w:docPartBody>
        <w:p w:rsidR="00B6056D" w:rsidRDefault="00B6056D" w:rsidP="00B6056D">
          <w:pPr>
            <w:pStyle w:val="AAAA9B65AD4B4B2EB9ABA5A92B6345D3"/>
          </w:pPr>
          <w:r w:rsidRPr="00480B8B">
            <w:rPr>
              <w:rStyle w:val="placeholder1Char"/>
              <w:rFonts w:hint="eastAsia"/>
              <w:sz w:val="16"/>
              <w:szCs w:val="16"/>
            </w:rPr>
            <w:t>____</w:t>
          </w:r>
        </w:p>
      </w:docPartBody>
    </w:docPart>
    <w:docPart>
      <w:docPartPr>
        <w:name w:val="6ED18BB3E5B04434940078F16BDB0BCE"/>
        <w:category>
          <w:name w:val="常规"/>
          <w:gallery w:val="placeholder"/>
        </w:category>
        <w:types>
          <w:type w:val="bbPlcHdr"/>
        </w:types>
        <w:behaviors>
          <w:behavior w:val="content"/>
        </w:behaviors>
        <w:guid w:val="{BE2240AB-945F-4B3D-B355-D031D0604CDC}"/>
      </w:docPartPr>
      <w:docPartBody>
        <w:p w:rsidR="00B6056D" w:rsidRDefault="00B6056D" w:rsidP="00B6056D">
          <w:pPr>
            <w:pStyle w:val="6ED18BB3E5B04434940078F16BDB0BCE"/>
          </w:pPr>
          <w:r w:rsidRPr="00480B8B">
            <w:rPr>
              <w:rStyle w:val="placeholder1Char"/>
              <w:rFonts w:hint="eastAsia"/>
              <w:sz w:val="16"/>
              <w:szCs w:val="16"/>
            </w:rPr>
            <w:t>____</w:t>
          </w:r>
        </w:p>
      </w:docPartBody>
    </w:docPart>
    <w:docPart>
      <w:docPartPr>
        <w:name w:val="DFDE462CCE5943128DCF25274A1A5CB9"/>
        <w:category>
          <w:name w:val="常规"/>
          <w:gallery w:val="placeholder"/>
        </w:category>
        <w:types>
          <w:type w:val="bbPlcHdr"/>
        </w:types>
        <w:behaviors>
          <w:behavior w:val="content"/>
        </w:behaviors>
        <w:guid w:val="{7F197130-E84D-46B8-9352-8049F51E907D}"/>
      </w:docPartPr>
      <w:docPartBody>
        <w:p w:rsidR="00B6056D" w:rsidRDefault="00B6056D" w:rsidP="00B6056D">
          <w:pPr>
            <w:pStyle w:val="DFDE462CCE5943128DCF25274A1A5CB9"/>
          </w:pPr>
          <w:r w:rsidRPr="00480B8B">
            <w:rPr>
              <w:rStyle w:val="placeholder1Char"/>
              <w:rFonts w:hint="eastAsia"/>
              <w:sz w:val="16"/>
              <w:szCs w:val="16"/>
            </w:rPr>
            <w:t>____</w:t>
          </w:r>
        </w:p>
      </w:docPartBody>
    </w:docPart>
    <w:docPart>
      <w:docPartPr>
        <w:name w:val="FD0D25CA5CB540CC81C795F852734684"/>
        <w:category>
          <w:name w:val="常规"/>
          <w:gallery w:val="placeholder"/>
        </w:category>
        <w:types>
          <w:type w:val="bbPlcHdr"/>
        </w:types>
        <w:behaviors>
          <w:behavior w:val="content"/>
        </w:behaviors>
        <w:guid w:val="{99807FA9-3E59-4279-80EC-FBB71A0AD595}"/>
      </w:docPartPr>
      <w:docPartBody>
        <w:p w:rsidR="00B6056D" w:rsidRDefault="00B6056D" w:rsidP="00B6056D">
          <w:pPr>
            <w:pStyle w:val="FD0D25CA5CB540CC81C795F852734684"/>
          </w:pPr>
          <w:r w:rsidRPr="00480B8B">
            <w:rPr>
              <w:rStyle w:val="placeholder1Char"/>
              <w:rFonts w:hint="eastAsia"/>
              <w:sz w:val="16"/>
              <w:szCs w:val="16"/>
            </w:rPr>
            <w:t>____</w:t>
          </w:r>
        </w:p>
      </w:docPartBody>
    </w:docPart>
    <w:docPart>
      <w:docPartPr>
        <w:name w:val="2535D9C014F446DDB90DD2BD4A11ADD6"/>
        <w:category>
          <w:name w:val="常规"/>
          <w:gallery w:val="placeholder"/>
        </w:category>
        <w:types>
          <w:type w:val="bbPlcHdr"/>
        </w:types>
        <w:behaviors>
          <w:behavior w:val="content"/>
        </w:behaviors>
        <w:guid w:val="{DE532483-8251-4A47-B032-F1747430F15B}"/>
      </w:docPartPr>
      <w:docPartBody>
        <w:p w:rsidR="00B6056D" w:rsidRDefault="00B6056D" w:rsidP="00B6056D">
          <w:pPr>
            <w:pStyle w:val="2535D9C014F446DDB90DD2BD4A11ADD6"/>
          </w:pPr>
          <w:r w:rsidRPr="00480B8B">
            <w:rPr>
              <w:rStyle w:val="placeholder1Char"/>
              <w:rFonts w:hint="eastAsia"/>
              <w:sz w:val="16"/>
              <w:szCs w:val="16"/>
            </w:rPr>
            <w:t>____</w:t>
          </w:r>
        </w:p>
      </w:docPartBody>
    </w:docPart>
    <w:docPart>
      <w:docPartPr>
        <w:name w:val="F86562CDDC0748EBBBF1BFCEDFE579AE"/>
        <w:category>
          <w:name w:val="常规"/>
          <w:gallery w:val="placeholder"/>
        </w:category>
        <w:types>
          <w:type w:val="bbPlcHdr"/>
        </w:types>
        <w:behaviors>
          <w:behavior w:val="content"/>
        </w:behaviors>
        <w:guid w:val="{CFF9B134-256C-407F-99B8-7E2BEE306391}"/>
      </w:docPartPr>
      <w:docPartBody>
        <w:p w:rsidR="00B6056D" w:rsidRDefault="00B6056D" w:rsidP="00B6056D">
          <w:pPr>
            <w:pStyle w:val="F86562CDDC0748EBBBF1BFCEDFE579AE"/>
          </w:pPr>
          <w:r w:rsidRPr="00480B8B">
            <w:rPr>
              <w:rStyle w:val="placeholder1Char"/>
              <w:rFonts w:hint="eastAsia"/>
              <w:sz w:val="16"/>
              <w:szCs w:val="16"/>
            </w:rPr>
            <w:t>____</w:t>
          </w:r>
        </w:p>
      </w:docPartBody>
    </w:docPart>
    <w:docPart>
      <w:docPartPr>
        <w:name w:val="577FA1D3070241C49295FA028CA746E0"/>
        <w:category>
          <w:name w:val="常规"/>
          <w:gallery w:val="placeholder"/>
        </w:category>
        <w:types>
          <w:type w:val="bbPlcHdr"/>
        </w:types>
        <w:behaviors>
          <w:behavior w:val="content"/>
        </w:behaviors>
        <w:guid w:val="{85BF8363-E179-4EC1-B332-942F3077A04F}"/>
      </w:docPartPr>
      <w:docPartBody>
        <w:p w:rsidR="00B6056D" w:rsidRDefault="00B6056D" w:rsidP="00B6056D">
          <w:pPr>
            <w:pStyle w:val="577FA1D3070241C49295FA028CA746E0"/>
          </w:pPr>
          <w:r w:rsidRPr="00480B8B">
            <w:rPr>
              <w:rStyle w:val="placeholder1Char"/>
              <w:rFonts w:hint="eastAsia"/>
              <w:sz w:val="16"/>
              <w:szCs w:val="16"/>
            </w:rPr>
            <w:t>____</w:t>
          </w:r>
        </w:p>
      </w:docPartBody>
    </w:docPart>
    <w:docPart>
      <w:docPartPr>
        <w:name w:val="0EFB67F739724B81B9C9D61CD7C0BE96"/>
        <w:category>
          <w:name w:val="常规"/>
          <w:gallery w:val="placeholder"/>
        </w:category>
        <w:types>
          <w:type w:val="bbPlcHdr"/>
        </w:types>
        <w:behaviors>
          <w:behavior w:val="content"/>
        </w:behaviors>
        <w:guid w:val="{779543E1-309C-4B77-8BAE-4D0F3E312909}"/>
      </w:docPartPr>
      <w:docPartBody>
        <w:p w:rsidR="00B6056D" w:rsidRDefault="00B6056D" w:rsidP="00B6056D">
          <w:pPr>
            <w:pStyle w:val="0EFB67F739724B81B9C9D61CD7C0BE96"/>
          </w:pPr>
          <w:r w:rsidRPr="00480B8B">
            <w:rPr>
              <w:rStyle w:val="placeholder1Char"/>
              <w:rFonts w:hint="eastAsia"/>
              <w:sz w:val="16"/>
              <w:szCs w:val="16"/>
            </w:rPr>
            <w:t>____</w:t>
          </w:r>
        </w:p>
      </w:docPartBody>
    </w:docPart>
    <w:docPart>
      <w:docPartPr>
        <w:name w:val="9CEAA5A0C1D5411FB69BC8A0EC1AD37C"/>
        <w:category>
          <w:name w:val="常规"/>
          <w:gallery w:val="placeholder"/>
        </w:category>
        <w:types>
          <w:type w:val="bbPlcHdr"/>
        </w:types>
        <w:behaviors>
          <w:behavior w:val="content"/>
        </w:behaviors>
        <w:guid w:val="{C7F322B3-6F44-402F-BC5F-3B5D62A3E6E2}"/>
      </w:docPartPr>
      <w:docPartBody>
        <w:p w:rsidR="00B6056D" w:rsidRDefault="00B6056D" w:rsidP="00B6056D">
          <w:pPr>
            <w:pStyle w:val="9CEAA5A0C1D5411FB69BC8A0EC1AD37C"/>
          </w:pPr>
          <w:r w:rsidRPr="00480B8B">
            <w:rPr>
              <w:rStyle w:val="placeholder1Char"/>
              <w:rFonts w:hint="eastAsia"/>
              <w:sz w:val="16"/>
              <w:szCs w:val="16"/>
            </w:rPr>
            <w:t>____</w:t>
          </w:r>
        </w:p>
      </w:docPartBody>
    </w:docPart>
    <w:docPart>
      <w:docPartPr>
        <w:name w:val="5AF8268EA24B4A0EA8814260024880BE"/>
        <w:category>
          <w:name w:val="常规"/>
          <w:gallery w:val="placeholder"/>
        </w:category>
        <w:types>
          <w:type w:val="bbPlcHdr"/>
        </w:types>
        <w:behaviors>
          <w:behavior w:val="content"/>
        </w:behaviors>
        <w:guid w:val="{1BD20EE0-6664-405D-AB8A-1117425C0E17}"/>
      </w:docPartPr>
      <w:docPartBody>
        <w:p w:rsidR="00B6056D" w:rsidRDefault="00B6056D" w:rsidP="00B6056D">
          <w:pPr>
            <w:pStyle w:val="5AF8268EA24B4A0EA8814260024880BE"/>
          </w:pPr>
          <w:r w:rsidRPr="00480B8B">
            <w:rPr>
              <w:rStyle w:val="placeholder1Char"/>
              <w:rFonts w:hint="eastAsia"/>
              <w:sz w:val="16"/>
              <w:szCs w:val="16"/>
            </w:rPr>
            <w:t>____</w:t>
          </w:r>
        </w:p>
      </w:docPartBody>
    </w:docPart>
    <w:docPart>
      <w:docPartPr>
        <w:name w:val="55FD7D9BEC62418089B1E81B8521DABF"/>
        <w:category>
          <w:name w:val="常规"/>
          <w:gallery w:val="placeholder"/>
        </w:category>
        <w:types>
          <w:type w:val="bbPlcHdr"/>
        </w:types>
        <w:behaviors>
          <w:behavior w:val="content"/>
        </w:behaviors>
        <w:guid w:val="{8209305A-AD91-4394-A908-55B8C0510B66}"/>
      </w:docPartPr>
      <w:docPartBody>
        <w:p w:rsidR="00B6056D" w:rsidRDefault="00B6056D" w:rsidP="00B6056D">
          <w:pPr>
            <w:pStyle w:val="55FD7D9BEC62418089B1E81B8521DABF"/>
          </w:pPr>
          <w:r w:rsidRPr="00480B8B">
            <w:rPr>
              <w:rStyle w:val="placeholder1Char"/>
              <w:rFonts w:hint="eastAsia"/>
              <w:sz w:val="16"/>
              <w:szCs w:val="16"/>
            </w:rPr>
            <w:t>____</w:t>
          </w:r>
        </w:p>
      </w:docPartBody>
    </w:docPart>
    <w:docPart>
      <w:docPartPr>
        <w:name w:val="6F615CEB21914AFABE85499827764CB9"/>
        <w:category>
          <w:name w:val="常规"/>
          <w:gallery w:val="placeholder"/>
        </w:category>
        <w:types>
          <w:type w:val="bbPlcHdr"/>
        </w:types>
        <w:behaviors>
          <w:behavior w:val="content"/>
        </w:behaviors>
        <w:guid w:val="{47C34406-436D-452E-8202-41A9C8DA52AE}"/>
      </w:docPartPr>
      <w:docPartBody>
        <w:p w:rsidR="00B6056D" w:rsidRDefault="00B6056D" w:rsidP="00B6056D">
          <w:pPr>
            <w:pStyle w:val="6F615CEB21914AFABE85499827764CB9"/>
          </w:pPr>
          <w:r w:rsidRPr="00480B8B">
            <w:rPr>
              <w:rStyle w:val="placeholder1Char"/>
              <w:rFonts w:hint="eastAsia"/>
              <w:sz w:val="16"/>
              <w:szCs w:val="16"/>
            </w:rPr>
            <w:t>____</w:t>
          </w:r>
        </w:p>
      </w:docPartBody>
    </w:docPart>
    <w:docPart>
      <w:docPartPr>
        <w:name w:val="A94F920428474F8CB8F68EE5B8E2BF10"/>
        <w:category>
          <w:name w:val="常规"/>
          <w:gallery w:val="placeholder"/>
        </w:category>
        <w:types>
          <w:type w:val="bbPlcHdr"/>
        </w:types>
        <w:behaviors>
          <w:behavior w:val="content"/>
        </w:behaviors>
        <w:guid w:val="{B1EC1C86-8EEE-46A6-98C1-9B9206F1342C}"/>
      </w:docPartPr>
      <w:docPartBody>
        <w:p w:rsidR="00B6056D" w:rsidRDefault="00B6056D" w:rsidP="00B6056D">
          <w:pPr>
            <w:pStyle w:val="A94F920428474F8CB8F68EE5B8E2BF10"/>
          </w:pPr>
          <w:r w:rsidRPr="00480B8B">
            <w:rPr>
              <w:rStyle w:val="placeholder1Char"/>
              <w:rFonts w:hint="eastAsia"/>
              <w:sz w:val="16"/>
              <w:szCs w:val="16"/>
            </w:rPr>
            <w:t>____</w:t>
          </w:r>
        </w:p>
      </w:docPartBody>
    </w:docPart>
    <w:docPart>
      <w:docPartPr>
        <w:name w:val="B2B61E3BFCF0457BA74F14157D685322"/>
        <w:category>
          <w:name w:val="常规"/>
          <w:gallery w:val="placeholder"/>
        </w:category>
        <w:types>
          <w:type w:val="bbPlcHdr"/>
        </w:types>
        <w:behaviors>
          <w:behavior w:val="content"/>
        </w:behaviors>
        <w:guid w:val="{EF7E6AEB-8B1A-4D74-8042-1654B6FA2BFF}"/>
      </w:docPartPr>
      <w:docPartBody>
        <w:p w:rsidR="00B6056D" w:rsidRDefault="00B6056D" w:rsidP="00B6056D">
          <w:pPr>
            <w:pStyle w:val="B2B61E3BFCF0457BA74F14157D685322"/>
          </w:pPr>
          <w:r w:rsidRPr="00480B8B">
            <w:rPr>
              <w:rStyle w:val="placeholder1Char"/>
              <w:rFonts w:hint="eastAsia"/>
              <w:sz w:val="16"/>
              <w:szCs w:val="16"/>
            </w:rPr>
            <w:t>____</w:t>
          </w:r>
        </w:p>
      </w:docPartBody>
    </w:docPart>
    <w:docPart>
      <w:docPartPr>
        <w:name w:val="7410AE3A5080481386DE74207EB3E70D"/>
        <w:category>
          <w:name w:val="常规"/>
          <w:gallery w:val="placeholder"/>
        </w:category>
        <w:types>
          <w:type w:val="bbPlcHdr"/>
        </w:types>
        <w:behaviors>
          <w:behavior w:val="content"/>
        </w:behaviors>
        <w:guid w:val="{C1A64B92-8867-4A37-93AF-CEBE84B6ECC7}"/>
      </w:docPartPr>
      <w:docPartBody>
        <w:p w:rsidR="00B6056D" w:rsidRDefault="00B6056D" w:rsidP="00B6056D">
          <w:pPr>
            <w:pStyle w:val="7410AE3A5080481386DE74207EB3E70D"/>
          </w:pPr>
          <w:r w:rsidRPr="00480B8B">
            <w:rPr>
              <w:rStyle w:val="placeholder1Char"/>
              <w:rFonts w:hint="eastAsia"/>
              <w:sz w:val="16"/>
              <w:szCs w:val="16"/>
            </w:rPr>
            <w:t>____</w:t>
          </w:r>
        </w:p>
      </w:docPartBody>
    </w:docPart>
    <w:docPart>
      <w:docPartPr>
        <w:name w:val="5A403FFED180453D891F13E02149139E"/>
        <w:category>
          <w:name w:val="常规"/>
          <w:gallery w:val="placeholder"/>
        </w:category>
        <w:types>
          <w:type w:val="bbPlcHdr"/>
        </w:types>
        <w:behaviors>
          <w:behavior w:val="content"/>
        </w:behaviors>
        <w:guid w:val="{FAC7C7D2-14BB-4F63-BCEF-9285F269EFBC}"/>
      </w:docPartPr>
      <w:docPartBody>
        <w:p w:rsidR="00B6056D" w:rsidRDefault="00B6056D" w:rsidP="00B6056D">
          <w:pPr>
            <w:pStyle w:val="5A403FFED180453D891F13E02149139E"/>
          </w:pPr>
          <w:r w:rsidRPr="00480B8B">
            <w:rPr>
              <w:rStyle w:val="placeholder1Char"/>
              <w:rFonts w:hint="eastAsia"/>
              <w:sz w:val="16"/>
              <w:szCs w:val="16"/>
            </w:rPr>
            <w:t>____</w:t>
          </w:r>
        </w:p>
      </w:docPartBody>
    </w:docPart>
    <w:docPart>
      <w:docPartPr>
        <w:name w:val="0F1DCB1AFA83487290EAFBC7B59858D3"/>
        <w:category>
          <w:name w:val="常规"/>
          <w:gallery w:val="placeholder"/>
        </w:category>
        <w:types>
          <w:type w:val="bbPlcHdr"/>
        </w:types>
        <w:behaviors>
          <w:behavior w:val="content"/>
        </w:behaviors>
        <w:guid w:val="{7E00BB09-604E-455E-9F2B-C8E7B9E30E22}"/>
      </w:docPartPr>
      <w:docPartBody>
        <w:p w:rsidR="00B6056D" w:rsidRDefault="00B6056D" w:rsidP="00B6056D">
          <w:pPr>
            <w:pStyle w:val="0F1DCB1AFA83487290EAFBC7B59858D3"/>
          </w:pPr>
          <w:r w:rsidRPr="00480B8B">
            <w:rPr>
              <w:rStyle w:val="placeholder1Char"/>
              <w:rFonts w:hint="eastAsia"/>
              <w:sz w:val="16"/>
              <w:szCs w:val="16"/>
            </w:rPr>
            <w:t>____</w:t>
          </w:r>
        </w:p>
      </w:docPartBody>
    </w:docPart>
    <w:docPart>
      <w:docPartPr>
        <w:name w:val="63E0CCE45F0E44DBA57CBBF609E2F265"/>
        <w:category>
          <w:name w:val="常规"/>
          <w:gallery w:val="placeholder"/>
        </w:category>
        <w:types>
          <w:type w:val="bbPlcHdr"/>
        </w:types>
        <w:behaviors>
          <w:behavior w:val="content"/>
        </w:behaviors>
        <w:guid w:val="{A5851FAA-3EF4-49D2-B659-8171B12A9873}"/>
      </w:docPartPr>
      <w:docPartBody>
        <w:p w:rsidR="00B6056D" w:rsidRDefault="00B6056D" w:rsidP="00B6056D">
          <w:pPr>
            <w:pStyle w:val="63E0CCE45F0E44DBA57CBBF609E2F265"/>
          </w:pPr>
          <w:r w:rsidRPr="00480B8B">
            <w:rPr>
              <w:rStyle w:val="placeholder1Char"/>
              <w:rFonts w:hint="eastAsia"/>
              <w:sz w:val="16"/>
              <w:szCs w:val="16"/>
            </w:rPr>
            <w:t>____</w:t>
          </w:r>
        </w:p>
      </w:docPartBody>
    </w:docPart>
    <w:docPart>
      <w:docPartPr>
        <w:name w:val="0F60FEE8F51943FB994CF01CC55D1332"/>
        <w:category>
          <w:name w:val="常规"/>
          <w:gallery w:val="placeholder"/>
        </w:category>
        <w:types>
          <w:type w:val="bbPlcHdr"/>
        </w:types>
        <w:behaviors>
          <w:behavior w:val="content"/>
        </w:behaviors>
        <w:guid w:val="{C36450D2-9114-4B83-96A0-E7F9C6301A17}"/>
      </w:docPartPr>
      <w:docPartBody>
        <w:p w:rsidR="00B6056D" w:rsidRDefault="00B6056D" w:rsidP="00B6056D">
          <w:pPr>
            <w:pStyle w:val="0F60FEE8F51943FB994CF01CC55D1332"/>
          </w:pPr>
          <w:r w:rsidRPr="00480B8B">
            <w:rPr>
              <w:rStyle w:val="placeholder1Char"/>
              <w:rFonts w:hint="eastAsia"/>
              <w:sz w:val="16"/>
              <w:szCs w:val="16"/>
            </w:rPr>
            <w:t>____</w:t>
          </w:r>
        </w:p>
      </w:docPartBody>
    </w:docPart>
    <w:docPart>
      <w:docPartPr>
        <w:name w:val="CDFEE56932894405BD5C00F8B0DBF795"/>
        <w:category>
          <w:name w:val="常规"/>
          <w:gallery w:val="placeholder"/>
        </w:category>
        <w:types>
          <w:type w:val="bbPlcHdr"/>
        </w:types>
        <w:behaviors>
          <w:behavior w:val="content"/>
        </w:behaviors>
        <w:guid w:val="{97E7738C-F8A0-4766-B2EA-1DAD902EC20F}"/>
      </w:docPartPr>
      <w:docPartBody>
        <w:p w:rsidR="00B6056D" w:rsidRDefault="00B6056D" w:rsidP="00B6056D">
          <w:pPr>
            <w:pStyle w:val="CDFEE56932894405BD5C00F8B0DBF795"/>
          </w:pPr>
          <w:r w:rsidRPr="00480B8B">
            <w:rPr>
              <w:rStyle w:val="placeholder1Char"/>
              <w:rFonts w:hint="eastAsia"/>
              <w:sz w:val="16"/>
              <w:szCs w:val="16"/>
            </w:rPr>
            <w:t>____</w:t>
          </w:r>
        </w:p>
      </w:docPartBody>
    </w:docPart>
    <w:docPart>
      <w:docPartPr>
        <w:name w:val="32F3DB2C28E14E84B2A769429EF7CAD8"/>
        <w:category>
          <w:name w:val="常规"/>
          <w:gallery w:val="placeholder"/>
        </w:category>
        <w:types>
          <w:type w:val="bbPlcHdr"/>
        </w:types>
        <w:behaviors>
          <w:behavior w:val="content"/>
        </w:behaviors>
        <w:guid w:val="{DBA1AC02-1880-419F-ADD7-3DECDDEE7421}"/>
      </w:docPartPr>
      <w:docPartBody>
        <w:p w:rsidR="00B6056D" w:rsidRDefault="00B6056D" w:rsidP="00B6056D">
          <w:pPr>
            <w:pStyle w:val="32F3DB2C28E14E84B2A769429EF7CAD8"/>
          </w:pPr>
          <w:r w:rsidRPr="00480B8B">
            <w:rPr>
              <w:rStyle w:val="placeholder1Char"/>
              <w:rFonts w:hint="eastAsia"/>
              <w:sz w:val="16"/>
              <w:szCs w:val="16"/>
            </w:rPr>
            <w:t>____</w:t>
          </w:r>
        </w:p>
      </w:docPartBody>
    </w:docPart>
    <w:docPart>
      <w:docPartPr>
        <w:name w:val="3172F4A82B8245ED9778857A3B44F749"/>
        <w:category>
          <w:name w:val="常规"/>
          <w:gallery w:val="placeholder"/>
        </w:category>
        <w:types>
          <w:type w:val="bbPlcHdr"/>
        </w:types>
        <w:behaviors>
          <w:behavior w:val="content"/>
        </w:behaviors>
        <w:guid w:val="{1C00EC28-52B9-4798-B73D-A1E3ABF12DE4}"/>
      </w:docPartPr>
      <w:docPartBody>
        <w:p w:rsidR="00B6056D" w:rsidRDefault="00B6056D" w:rsidP="00B6056D">
          <w:pPr>
            <w:pStyle w:val="3172F4A82B8245ED9778857A3B44F749"/>
          </w:pPr>
          <w:r w:rsidRPr="00480B8B">
            <w:rPr>
              <w:rStyle w:val="placeholder1Char"/>
              <w:rFonts w:hint="eastAsia"/>
              <w:sz w:val="16"/>
              <w:szCs w:val="16"/>
            </w:rPr>
            <w:t>____</w:t>
          </w:r>
        </w:p>
      </w:docPartBody>
    </w:docPart>
    <w:docPart>
      <w:docPartPr>
        <w:name w:val="A2AE9EF99D694D7E839248D0851911F3"/>
        <w:category>
          <w:name w:val="常规"/>
          <w:gallery w:val="placeholder"/>
        </w:category>
        <w:types>
          <w:type w:val="bbPlcHdr"/>
        </w:types>
        <w:behaviors>
          <w:behavior w:val="content"/>
        </w:behaviors>
        <w:guid w:val="{ECD636F3-BD0F-45F1-BC1F-B9A0124F224E}"/>
      </w:docPartPr>
      <w:docPartBody>
        <w:p w:rsidR="00B6056D" w:rsidRDefault="00B6056D" w:rsidP="00B6056D">
          <w:pPr>
            <w:pStyle w:val="A2AE9EF99D694D7E839248D0851911F3"/>
          </w:pPr>
          <w:r w:rsidRPr="00480B8B">
            <w:rPr>
              <w:rStyle w:val="placeholder1Char"/>
              <w:rFonts w:hint="eastAsia"/>
              <w:sz w:val="16"/>
              <w:szCs w:val="16"/>
            </w:rPr>
            <w:t>____</w:t>
          </w:r>
        </w:p>
      </w:docPartBody>
    </w:docPart>
    <w:docPart>
      <w:docPartPr>
        <w:name w:val="36215E4B8BF74468AC680375D46C7D5E"/>
        <w:category>
          <w:name w:val="常规"/>
          <w:gallery w:val="placeholder"/>
        </w:category>
        <w:types>
          <w:type w:val="bbPlcHdr"/>
        </w:types>
        <w:behaviors>
          <w:behavior w:val="content"/>
        </w:behaviors>
        <w:guid w:val="{DBE9F4D0-955C-4FC7-B320-C7E7978A74CA}"/>
      </w:docPartPr>
      <w:docPartBody>
        <w:p w:rsidR="00B6056D" w:rsidRDefault="00B6056D" w:rsidP="00B6056D">
          <w:pPr>
            <w:pStyle w:val="36215E4B8BF74468AC680375D46C7D5E"/>
          </w:pPr>
          <w:r w:rsidRPr="00480B8B">
            <w:rPr>
              <w:rStyle w:val="placeholder1Char"/>
              <w:rFonts w:hint="eastAsia"/>
              <w:sz w:val="16"/>
              <w:szCs w:val="16"/>
            </w:rPr>
            <w:t>____</w:t>
          </w:r>
        </w:p>
      </w:docPartBody>
    </w:docPart>
    <w:docPart>
      <w:docPartPr>
        <w:name w:val="4C0BF3F44D18462EACD00E487C385EC7"/>
        <w:category>
          <w:name w:val="常规"/>
          <w:gallery w:val="placeholder"/>
        </w:category>
        <w:types>
          <w:type w:val="bbPlcHdr"/>
        </w:types>
        <w:behaviors>
          <w:behavior w:val="content"/>
        </w:behaviors>
        <w:guid w:val="{DD9FD28F-5C1F-4F27-92ED-034CE9F5F757}"/>
      </w:docPartPr>
      <w:docPartBody>
        <w:p w:rsidR="00B6056D" w:rsidRDefault="00B6056D" w:rsidP="00B6056D">
          <w:pPr>
            <w:pStyle w:val="4C0BF3F44D18462EACD00E487C385EC7"/>
          </w:pPr>
          <w:r w:rsidRPr="00480B8B">
            <w:rPr>
              <w:rStyle w:val="placeholder1Char"/>
              <w:rFonts w:hint="eastAsia"/>
              <w:sz w:val="16"/>
              <w:szCs w:val="16"/>
            </w:rPr>
            <w:t>____</w:t>
          </w:r>
        </w:p>
      </w:docPartBody>
    </w:docPart>
    <w:docPart>
      <w:docPartPr>
        <w:name w:val="7FFC8EF4D8774610B3899FCA77CFA99A"/>
        <w:category>
          <w:name w:val="常规"/>
          <w:gallery w:val="placeholder"/>
        </w:category>
        <w:types>
          <w:type w:val="bbPlcHdr"/>
        </w:types>
        <w:behaviors>
          <w:behavior w:val="content"/>
        </w:behaviors>
        <w:guid w:val="{9834CE6F-6886-46E2-8961-5CC75C40069A}"/>
      </w:docPartPr>
      <w:docPartBody>
        <w:p w:rsidR="00B6056D" w:rsidRDefault="00B6056D" w:rsidP="00B6056D">
          <w:pPr>
            <w:pStyle w:val="7FFC8EF4D8774610B3899FCA77CFA99A"/>
          </w:pPr>
          <w:r w:rsidRPr="00480B8B">
            <w:rPr>
              <w:rStyle w:val="placeholder1Char"/>
              <w:rFonts w:hint="eastAsia"/>
              <w:sz w:val="16"/>
              <w:szCs w:val="16"/>
            </w:rPr>
            <w:t>____</w:t>
          </w:r>
        </w:p>
      </w:docPartBody>
    </w:docPart>
    <w:docPart>
      <w:docPartPr>
        <w:name w:val="EFEC338B5280470EBFBEB89DBA5B3C15"/>
        <w:category>
          <w:name w:val="常规"/>
          <w:gallery w:val="placeholder"/>
        </w:category>
        <w:types>
          <w:type w:val="bbPlcHdr"/>
        </w:types>
        <w:behaviors>
          <w:behavior w:val="content"/>
        </w:behaviors>
        <w:guid w:val="{C0B755FF-4CC5-4BA8-ABF7-54B0AC8EFC99}"/>
      </w:docPartPr>
      <w:docPartBody>
        <w:p w:rsidR="00B6056D" w:rsidRDefault="00B6056D" w:rsidP="00B6056D">
          <w:pPr>
            <w:pStyle w:val="EFEC338B5280470EBFBEB89DBA5B3C15"/>
          </w:pPr>
          <w:r w:rsidRPr="00480B8B">
            <w:rPr>
              <w:rStyle w:val="placeholder1Char"/>
              <w:rFonts w:hint="eastAsia"/>
              <w:sz w:val="16"/>
              <w:szCs w:val="16"/>
            </w:rPr>
            <w:t>____</w:t>
          </w:r>
        </w:p>
      </w:docPartBody>
    </w:docPart>
    <w:docPart>
      <w:docPartPr>
        <w:name w:val="18D3715CBA454EB78C6700EFF476E75F"/>
        <w:category>
          <w:name w:val="常规"/>
          <w:gallery w:val="placeholder"/>
        </w:category>
        <w:types>
          <w:type w:val="bbPlcHdr"/>
        </w:types>
        <w:behaviors>
          <w:behavior w:val="content"/>
        </w:behaviors>
        <w:guid w:val="{999A15C9-3266-4F30-8B5A-79230F2EF4FB}"/>
      </w:docPartPr>
      <w:docPartBody>
        <w:p w:rsidR="00B6056D" w:rsidRDefault="00B6056D" w:rsidP="00B6056D">
          <w:pPr>
            <w:pStyle w:val="18D3715CBA454EB78C6700EFF476E75F"/>
          </w:pPr>
          <w:r w:rsidRPr="00480B8B">
            <w:rPr>
              <w:rStyle w:val="placeholder1Char"/>
              <w:rFonts w:hint="eastAsia"/>
              <w:sz w:val="16"/>
              <w:szCs w:val="16"/>
            </w:rPr>
            <w:t>____</w:t>
          </w:r>
        </w:p>
      </w:docPartBody>
    </w:docPart>
    <w:docPart>
      <w:docPartPr>
        <w:name w:val="C03C5F812B474C18BCC7592773CD7A87"/>
        <w:category>
          <w:name w:val="常规"/>
          <w:gallery w:val="placeholder"/>
        </w:category>
        <w:types>
          <w:type w:val="bbPlcHdr"/>
        </w:types>
        <w:behaviors>
          <w:behavior w:val="content"/>
        </w:behaviors>
        <w:guid w:val="{C31C85D6-CD74-4DE8-AA2E-128D6D085E68}"/>
      </w:docPartPr>
      <w:docPartBody>
        <w:p w:rsidR="00B6056D" w:rsidRDefault="00B6056D" w:rsidP="00B6056D">
          <w:pPr>
            <w:pStyle w:val="C03C5F812B474C18BCC7592773CD7A87"/>
          </w:pPr>
          <w:r w:rsidRPr="00480B8B">
            <w:rPr>
              <w:rStyle w:val="placeholder1Char"/>
              <w:rFonts w:hint="eastAsia"/>
              <w:sz w:val="16"/>
              <w:szCs w:val="16"/>
            </w:rPr>
            <w:t>____</w:t>
          </w:r>
        </w:p>
      </w:docPartBody>
    </w:docPart>
    <w:docPart>
      <w:docPartPr>
        <w:name w:val="0611CFB585F342DF950C557698281796"/>
        <w:category>
          <w:name w:val="常规"/>
          <w:gallery w:val="placeholder"/>
        </w:category>
        <w:types>
          <w:type w:val="bbPlcHdr"/>
        </w:types>
        <w:behaviors>
          <w:behavior w:val="content"/>
        </w:behaviors>
        <w:guid w:val="{8EF2D309-641B-4168-8263-5ABAA3530083}"/>
      </w:docPartPr>
      <w:docPartBody>
        <w:p w:rsidR="00B6056D" w:rsidRDefault="00B6056D" w:rsidP="00B6056D">
          <w:pPr>
            <w:pStyle w:val="0611CFB585F342DF950C557698281796"/>
          </w:pPr>
          <w:r w:rsidRPr="00480B8B">
            <w:rPr>
              <w:rStyle w:val="placeholder1Char"/>
              <w:rFonts w:hint="eastAsia"/>
              <w:sz w:val="16"/>
              <w:szCs w:val="16"/>
            </w:rPr>
            <w:t>____</w:t>
          </w:r>
        </w:p>
      </w:docPartBody>
    </w:docPart>
    <w:docPart>
      <w:docPartPr>
        <w:name w:val="8E183C3C427B4DADB11CC7F868CE7F0B"/>
        <w:category>
          <w:name w:val="常规"/>
          <w:gallery w:val="placeholder"/>
        </w:category>
        <w:types>
          <w:type w:val="bbPlcHdr"/>
        </w:types>
        <w:behaviors>
          <w:behavior w:val="content"/>
        </w:behaviors>
        <w:guid w:val="{56CC6852-4884-4F20-AED7-5F2F501B8B2A}"/>
      </w:docPartPr>
      <w:docPartBody>
        <w:p w:rsidR="00B6056D" w:rsidRDefault="00B6056D" w:rsidP="00B6056D">
          <w:pPr>
            <w:pStyle w:val="8E183C3C427B4DADB11CC7F868CE7F0B"/>
          </w:pPr>
          <w:r w:rsidRPr="00480B8B">
            <w:rPr>
              <w:rStyle w:val="placeholder1Char"/>
              <w:rFonts w:hint="eastAsia"/>
              <w:sz w:val="16"/>
              <w:szCs w:val="16"/>
            </w:rPr>
            <w:t>____</w:t>
          </w:r>
        </w:p>
      </w:docPartBody>
    </w:docPart>
    <w:docPart>
      <w:docPartPr>
        <w:name w:val="1DA81141332A49B2B9831DAB303C049D"/>
        <w:category>
          <w:name w:val="常规"/>
          <w:gallery w:val="placeholder"/>
        </w:category>
        <w:types>
          <w:type w:val="bbPlcHdr"/>
        </w:types>
        <w:behaviors>
          <w:behavior w:val="content"/>
        </w:behaviors>
        <w:guid w:val="{BB900C62-A1CC-491B-A3C5-3F5AF1CFC78D}"/>
      </w:docPartPr>
      <w:docPartBody>
        <w:p w:rsidR="00B6056D" w:rsidRDefault="00B6056D" w:rsidP="00B6056D">
          <w:pPr>
            <w:pStyle w:val="1DA81141332A49B2B9831DAB303C049D"/>
          </w:pPr>
          <w:r w:rsidRPr="00480B8B">
            <w:rPr>
              <w:rStyle w:val="placeholder1Char"/>
              <w:rFonts w:hint="eastAsia"/>
              <w:sz w:val="16"/>
              <w:szCs w:val="16"/>
            </w:rPr>
            <w:t>____</w:t>
          </w:r>
        </w:p>
      </w:docPartBody>
    </w:docPart>
    <w:docPart>
      <w:docPartPr>
        <w:name w:val="8583574B656840CAAFE2AC8E5DDC972C"/>
        <w:category>
          <w:name w:val="常规"/>
          <w:gallery w:val="placeholder"/>
        </w:category>
        <w:types>
          <w:type w:val="bbPlcHdr"/>
        </w:types>
        <w:behaviors>
          <w:behavior w:val="content"/>
        </w:behaviors>
        <w:guid w:val="{64A0996E-B261-4518-8FE8-441CD14A142F}"/>
      </w:docPartPr>
      <w:docPartBody>
        <w:p w:rsidR="00B6056D" w:rsidRDefault="00B6056D" w:rsidP="00B6056D">
          <w:pPr>
            <w:pStyle w:val="8583574B656840CAAFE2AC8E5DDC972C"/>
          </w:pPr>
          <w:r w:rsidRPr="00480B8B">
            <w:rPr>
              <w:rStyle w:val="placeholder1Char"/>
              <w:rFonts w:hint="eastAsia"/>
              <w:sz w:val="16"/>
              <w:szCs w:val="16"/>
            </w:rPr>
            <w:t>____</w:t>
          </w:r>
        </w:p>
      </w:docPartBody>
    </w:docPart>
    <w:docPart>
      <w:docPartPr>
        <w:name w:val="A6A18D0D27DD4A5B87A5B990DBB02FAC"/>
        <w:category>
          <w:name w:val="常规"/>
          <w:gallery w:val="placeholder"/>
        </w:category>
        <w:types>
          <w:type w:val="bbPlcHdr"/>
        </w:types>
        <w:behaviors>
          <w:behavior w:val="content"/>
        </w:behaviors>
        <w:guid w:val="{2D5234E6-86DD-44E4-8A81-61DCBDD73CCB}"/>
      </w:docPartPr>
      <w:docPartBody>
        <w:p w:rsidR="00B6056D" w:rsidRDefault="00B6056D" w:rsidP="00B6056D">
          <w:pPr>
            <w:pStyle w:val="A6A18D0D27DD4A5B87A5B990DBB02FAC"/>
          </w:pPr>
          <w:r w:rsidRPr="00480B8B">
            <w:rPr>
              <w:rStyle w:val="placeholder1Char"/>
              <w:rFonts w:hint="eastAsia"/>
              <w:sz w:val="16"/>
              <w:szCs w:val="16"/>
            </w:rPr>
            <w:t>____</w:t>
          </w:r>
        </w:p>
      </w:docPartBody>
    </w:docPart>
    <w:docPart>
      <w:docPartPr>
        <w:name w:val="9C91148BA42940B38EE5F99F88E93455"/>
        <w:category>
          <w:name w:val="常规"/>
          <w:gallery w:val="placeholder"/>
        </w:category>
        <w:types>
          <w:type w:val="bbPlcHdr"/>
        </w:types>
        <w:behaviors>
          <w:behavior w:val="content"/>
        </w:behaviors>
        <w:guid w:val="{2639BD98-114E-4432-9A2E-9D968C5ECD68}"/>
      </w:docPartPr>
      <w:docPartBody>
        <w:p w:rsidR="00B6056D" w:rsidRDefault="00B6056D" w:rsidP="00B6056D">
          <w:pPr>
            <w:pStyle w:val="9C91148BA42940B38EE5F99F88E93455"/>
          </w:pPr>
          <w:r w:rsidRPr="00480B8B">
            <w:rPr>
              <w:rStyle w:val="placeholder1Char"/>
              <w:rFonts w:hint="eastAsia"/>
              <w:sz w:val="16"/>
              <w:szCs w:val="16"/>
            </w:rPr>
            <w:t>____</w:t>
          </w:r>
        </w:p>
      </w:docPartBody>
    </w:docPart>
    <w:docPart>
      <w:docPartPr>
        <w:name w:val="1944A8EAF0AE4BC58B146FD6821475EE"/>
        <w:category>
          <w:name w:val="常规"/>
          <w:gallery w:val="placeholder"/>
        </w:category>
        <w:types>
          <w:type w:val="bbPlcHdr"/>
        </w:types>
        <w:behaviors>
          <w:behavior w:val="content"/>
        </w:behaviors>
        <w:guid w:val="{36ABCC11-C1A7-4085-AB9E-BF951776D823}"/>
      </w:docPartPr>
      <w:docPartBody>
        <w:p w:rsidR="00B6056D" w:rsidRDefault="00B6056D" w:rsidP="00B6056D">
          <w:pPr>
            <w:pStyle w:val="1944A8EAF0AE4BC58B146FD6821475EE"/>
          </w:pPr>
          <w:r w:rsidRPr="00480B8B">
            <w:rPr>
              <w:rStyle w:val="placeholder1Char"/>
              <w:rFonts w:hint="eastAsia"/>
              <w:sz w:val="16"/>
              <w:szCs w:val="16"/>
            </w:rPr>
            <w:t>____</w:t>
          </w:r>
        </w:p>
      </w:docPartBody>
    </w:docPart>
    <w:docPart>
      <w:docPartPr>
        <w:name w:val="32EC65B146E74F769C96DC38CB81264B"/>
        <w:category>
          <w:name w:val="常规"/>
          <w:gallery w:val="placeholder"/>
        </w:category>
        <w:types>
          <w:type w:val="bbPlcHdr"/>
        </w:types>
        <w:behaviors>
          <w:behavior w:val="content"/>
        </w:behaviors>
        <w:guid w:val="{DC6D5F9E-139C-474D-B5B5-A3EA4EBF76F6}"/>
      </w:docPartPr>
      <w:docPartBody>
        <w:p w:rsidR="00B6056D" w:rsidRDefault="00B6056D" w:rsidP="00B6056D">
          <w:pPr>
            <w:pStyle w:val="32EC65B146E74F769C96DC38CB81264B"/>
          </w:pPr>
          <w:r w:rsidRPr="00480B8B">
            <w:rPr>
              <w:rStyle w:val="placeholder1Char"/>
              <w:rFonts w:hint="eastAsia"/>
              <w:sz w:val="16"/>
              <w:szCs w:val="16"/>
            </w:rPr>
            <w:t>____</w:t>
          </w:r>
        </w:p>
      </w:docPartBody>
    </w:docPart>
    <w:docPart>
      <w:docPartPr>
        <w:name w:val="B261A53F85764D8CA9A3275E8C2E0BDC"/>
        <w:category>
          <w:name w:val="常规"/>
          <w:gallery w:val="placeholder"/>
        </w:category>
        <w:types>
          <w:type w:val="bbPlcHdr"/>
        </w:types>
        <w:behaviors>
          <w:behavior w:val="content"/>
        </w:behaviors>
        <w:guid w:val="{BA0EDC28-312C-46BE-9204-54A90C31CD66}"/>
      </w:docPartPr>
      <w:docPartBody>
        <w:p w:rsidR="00B6056D" w:rsidRDefault="00B6056D" w:rsidP="00B6056D">
          <w:pPr>
            <w:pStyle w:val="B261A53F85764D8CA9A3275E8C2E0BDC"/>
          </w:pPr>
          <w:r w:rsidRPr="00480B8B">
            <w:rPr>
              <w:rStyle w:val="placeholder1Char"/>
              <w:rFonts w:hint="eastAsia"/>
              <w:sz w:val="16"/>
              <w:szCs w:val="16"/>
            </w:rPr>
            <w:t>____</w:t>
          </w:r>
        </w:p>
      </w:docPartBody>
    </w:docPart>
    <w:docPart>
      <w:docPartPr>
        <w:name w:val="CEA78797F1A449E894EF40EFE91ECDF9"/>
        <w:category>
          <w:name w:val="常规"/>
          <w:gallery w:val="placeholder"/>
        </w:category>
        <w:types>
          <w:type w:val="bbPlcHdr"/>
        </w:types>
        <w:behaviors>
          <w:behavior w:val="content"/>
        </w:behaviors>
        <w:guid w:val="{CDFDF6C9-1241-48F4-B8A7-A95CDA946DF1}"/>
      </w:docPartPr>
      <w:docPartBody>
        <w:p w:rsidR="00B6056D" w:rsidRDefault="00B6056D" w:rsidP="00B6056D">
          <w:pPr>
            <w:pStyle w:val="CEA78797F1A449E894EF40EFE91ECDF9"/>
          </w:pPr>
          <w:r w:rsidRPr="00480B8B">
            <w:rPr>
              <w:rStyle w:val="placeholder1Char"/>
              <w:rFonts w:hint="eastAsia"/>
              <w:sz w:val="16"/>
              <w:szCs w:val="16"/>
            </w:rPr>
            <w:t>____</w:t>
          </w:r>
        </w:p>
      </w:docPartBody>
    </w:docPart>
    <w:docPart>
      <w:docPartPr>
        <w:name w:val="DC655E958EBD409385EA428515CA05A9"/>
        <w:category>
          <w:name w:val="常规"/>
          <w:gallery w:val="placeholder"/>
        </w:category>
        <w:types>
          <w:type w:val="bbPlcHdr"/>
        </w:types>
        <w:behaviors>
          <w:behavior w:val="content"/>
        </w:behaviors>
        <w:guid w:val="{39EDD58D-B998-41D2-BF04-321854FA9067}"/>
      </w:docPartPr>
      <w:docPartBody>
        <w:p w:rsidR="00B6056D" w:rsidRDefault="00B6056D" w:rsidP="00B6056D">
          <w:pPr>
            <w:pStyle w:val="DC655E958EBD409385EA428515CA05A9"/>
          </w:pPr>
          <w:r w:rsidRPr="00480B8B">
            <w:rPr>
              <w:rStyle w:val="placeholder1Char"/>
              <w:rFonts w:hint="eastAsia"/>
              <w:sz w:val="16"/>
              <w:szCs w:val="16"/>
            </w:rPr>
            <w:t>____</w:t>
          </w:r>
        </w:p>
      </w:docPartBody>
    </w:docPart>
    <w:docPart>
      <w:docPartPr>
        <w:name w:val="43B66A381A33478089131CA5BB87BCB0"/>
        <w:category>
          <w:name w:val="常规"/>
          <w:gallery w:val="placeholder"/>
        </w:category>
        <w:types>
          <w:type w:val="bbPlcHdr"/>
        </w:types>
        <w:behaviors>
          <w:behavior w:val="content"/>
        </w:behaviors>
        <w:guid w:val="{E7533309-C7A9-460C-8B93-18B183EC7245}"/>
      </w:docPartPr>
      <w:docPartBody>
        <w:p w:rsidR="00B6056D" w:rsidRDefault="00B6056D" w:rsidP="00B6056D">
          <w:pPr>
            <w:pStyle w:val="43B66A381A33478089131CA5BB87BCB0"/>
          </w:pPr>
          <w:r w:rsidRPr="00480B8B">
            <w:rPr>
              <w:rStyle w:val="placeholder1Char"/>
              <w:rFonts w:hint="eastAsia"/>
              <w:sz w:val="16"/>
              <w:szCs w:val="16"/>
            </w:rPr>
            <w:t>____</w:t>
          </w:r>
        </w:p>
      </w:docPartBody>
    </w:docPart>
    <w:docPart>
      <w:docPartPr>
        <w:name w:val="8C345AF61E234E87873DD3201E4BC06C"/>
        <w:category>
          <w:name w:val="常规"/>
          <w:gallery w:val="placeholder"/>
        </w:category>
        <w:types>
          <w:type w:val="bbPlcHdr"/>
        </w:types>
        <w:behaviors>
          <w:behavior w:val="content"/>
        </w:behaviors>
        <w:guid w:val="{B499806C-93DA-4A8C-8B21-9869AD8BD234}"/>
      </w:docPartPr>
      <w:docPartBody>
        <w:p w:rsidR="00B6056D" w:rsidRDefault="00B6056D" w:rsidP="00B6056D">
          <w:pPr>
            <w:pStyle w:val="8C345AF61E234E87873DD3201E4BC06C"/>
          </w:pPr>
          <w:r w:rsidRPr="00480B8B">
            <w:rPr>
              <w:rStyle w:val="placeholder1Char"/>
              <w:rFonts w:hint="eastAsia"/>
              <w:sz w:val="16"/>
              <w:szCs w:val="16"/>
            </w:rPr>
            <w:t>____</w:t>
          </w:r>
        </w:p>
      </w:docPartBody>
    </w:docPart>
    <w:docPart>
      <w:docPartPr>
        <w:name w:val="BA80A1622CEF4660865261FFF0D1B04F"/>
        <w:category>
          <w:name w:val="常规"/>
          <w:gallery w:val="placeholder"/>
        </w:category>
        <w:types>
          <w:type w:val="bbPlcHdr"/>
        </w:types>
        <w:behaviors>
          <w:behavior w:val="content"/>
        </w:behaviors>
        <w:guid w:val="{3B33D6AF-79A0-4A38-A619-3EB77E5CA916}"/>
      </w:docPartPr>
      <w:docPartBody>
        <w:p w:rsidR="00B6056D" w:rsidRDefault="00B6056D" w:rsidP="00B6056D">
          <w:pPr>
            <w:pStyle w:val="BA80A1622CEF4660865261FFF0D1B04F"/>
          </w:pPr>
          <w:r w:rsidRPr="00480B8B">
            <w:rPr>
              <w:rStyle w:val="placeholder1Char"/>
              <w:rFonts w:hint="eastAsia"/>
              <w:sz w:val="16"/>
              <w:szCs w:val="16"/>
            </w:rPr>
            <w:t>____</w:t>
          </w:r>
        </w:p>
      </w:docPartBody>
    </w:docPart>
    <w:docPart>
      <w:docPartPr>
        <w:name w:val="53A91102E6014B11A60DE80097ED1B9D"/>
        <w:category>
          <w:name w:val="常规"/>
          <w:gallery w:val="placeholder"/>
        </w:category>
        <w:types>
          <w:type w:val="bbPlcHdr"/>
        </w:types>
        <w:behaviors>
          <w:behavior w:val="content"/>
        </w:behaviors>
        <w:guid w:val="{2CCE02EB-984F-403A-B198-319A8FE42716}"/>
      </w:docPartPr>
      <w:docPartBody>
        <w:p w:rsidR="00B6056D" w:rsidRDefault="00B6056D" w:rsidP="00B6056D">
          <w:pPr>
            <w:pStyle w:val="53A91102E6014B11A60DE80097ED1B9D"/>
          </w:pPr>
          <w:r w:rsidRPr="00480B8B">
            <w:rPr>
              <w:rStyle w:val="placeholder1Char"/>
              <w:rFonts w:hint="eastAsia"/>
              <w:sz w:val="16"/>
              <w:szCs w:val="16"/>
            </w:rPr>
            <w:t>____</w:t>
          </w:r>
        </w:p>
      </w:docPartBody>
    </w:docPart>
    <w:docPart>
      <w:docPartPr>
        <w:name w:val="02525FFC2A40458AB256E2E1489D5A46"/>
        <w:category>
          <w:name w:val="常规"/>
          <w:gallery w:val="placeholder"/>
        </w:category>
        <w:types>
          <w:type w:val="bbPlcHdr"/>
        </w:types>
        <w:behaviors>
          <w:behavior w:val="content"/>
        </w:behaviors>
        <w:guid w:val="{6BA0616B-58B1-4C17-86A4-20C0A47C9152}"/>
      </w:docPartPr>
      <w:docPartBody>
        <w:p w:rsidR="00B6056D" w:rsidRDefault="00B6056D" w:rsidP="00B6056D">
          <w:pPr>
            <w:pStyle w:val="02525FFC2A40458AB256E2E1489D5A46"/>
          </w:pPr>
          <w:r w:rsidRPr="00480B8B">
            <w:rPr>
              <w:rStyle w:val="placeholder1Char"/>
              <w:rFonts w:hint="eastAsia"/>
              <w:sz w:val="16"/>
              <w:szCs w:val="16"/>
            </w:rPr>
            <w:t>____</w:t>
          </w:r>
        </w:p>
      </w:docPartBody>
    </w:docPart>
    <w:docPart>
      <w:docPartPr>
        <w:name w:val="EC97894390324F9BA694E879BB5D079E"/>
        <w:category>
          <w:name w:val="常规"/>
          <w:gallery w:val="placeholder"/>
        </w:category>
        <w:types>
          <w:type w:val="bbPlcHdr"/>
        </w:types>
        <w:behaviors>
          <w:behavior w:val="content"/>
        </w:behaviors>
        <w:guid w:val="{700627F2-8CEC-4AB4-8C0E-14F1B4A7C704}"/>
      </w:docPartPr>
      <w:docPartBody>
        <w:p w:rsidR="00B6056D" w:rsidRDefault="00B6056D" w:rsidP="00B6056D">
          <w:pPr>
            <w:pStyle w:val="EC97894390324F9BA694E879BB5D079E"/>
          </w:pPr>
          <w:r w:rsidRPr="00480B8B">
            <w:rPr>
              <w:rStyle w:val="placeholder1Char"/>
              <w:rFonts w:hint="eastAsia"/>
              <w:sz w:val="16"/>
              <w:szCs w:val="16"/>
            </w:rPr>
            <w:t>____</w:t>
          </w:r>
        </w:p>
      </w:docPartBody>
    </w:docPart>
    <w:docPart>
      <w:docPartPr>
        <w:name w:val="20649AEEA9004A349424AC0FE20181BC"/>
        <w:category>
          <w:name w:val="常规"/>
          <w:gallery w:val="placeholder"/>
        </w:category>
        <w:types>
          <w:type w:val="bbPlcHdr"/>
        </w:types>
        <w:behaviors>
          <w:behavior w:val="content"/>
        </w:behaviors>
        <w:guid w:val="{E4563EE7-14EF-4A76-8C57-EA37408E43F6}"/>
      </w:docPartPr>
      <w:docPartBody>
        <w:p w:rsidR="00B6056D" w:rsidRDefault="00B6056D" w:rsidP="00B6056D">
          <w:pPr>
            <w:pStyle w:val="20649AEEA9004A349424AC0FE20181BC"/>
          </w:pPr>
          <w:r w:rsidRPr="00480B8B">
            <w:rPr>
              <w:rStyle w:val="placeholder1Char"/>
              <w:rFonts w:hint="eastAsia"/>
              <w:sz w:val="16"/>
              <w:szCs w:val="16"/>
            </w:rPr>
            <w:t>____</w:t>
          </w:r>
        </w:p>
      </w:docPartBody>
    </w:docPart>
    <w:docPart>
      <w:docPartPr>
        <w:name w:val="306545B80F6F4A238C3D09E968A42599"/>
        <w:category>
          <w:name w:val="常规"/>
          <w:gallery w:val="placeholder"/>
        </w:category>
        <w:types>
          <w:type w:val="bbPlcHdr"/>
        </w:types>
        <w:behaviors>
          <w:behavior w:val="content"/>
        </w:behaviors>
        <w:guid w:val="{2C9F9CAD-A34F-4E3C-A8D4-8F927E5AB6F7}"/>
      </w:docPartPr>
      <w:docPartBody>
        <w:p w:rsidR="00B6056D" w:rsidRDefault="00B6056D" w:rsidP="00B6056D">
          <w:pPr>
            <w:pStyle w:val="306545B80F6F4A238C3D09E968A42599"/>
          </w:pPr>
          <w:r w:rsidRPr="00480B8B">
            <w:rPr>
              <w:rStyle w:val="placeholder1Char"/>
              <w:rFonts w:hint="eastAsia"/>
              <w:sz w:val="16"/>
              <w:szCs w:val="16"/>
            </w:rPr>
            <w:t>____</w:t>
          </w:r>
        </w:p>
      </w:docPartBody>
    </w:docPart>
    <w:docPart>
      <w:docPartPr>
        <w:name w:val="1B0E067438E340A8B5F20E61724F5912"/>
        <w:category>
          <w:name w:val="常规"/>
          <w:gallery w:val="placeholder"/>
        </w:category>
        <w:types>
          <w:type w:val="bbPlcHdr"/>
        </w:types>
        <w:behaviors>
          <w:behavior w:val="content"/>
        </w:behaviors>
        <w:guid w:val="{CF248AAF-1C52-408E-88AC-7E15FB23C26F}"/>
      </w:docPartPr>
      <w:docPartBody>
        <w:p w:rsidR="00B6056D" w:rsidRDefault="00B6056D" w:rsidP="00B6056D">
          <w:pPr>
            <w:pStyle w:val="1B0E067438E340A8B5F20E61724F5912"/>
          </w:pPr>
          <w:r w:rsidRPr="00480B8B">
            <w:rPr>
              <w:rStyle w:val="placeholder1Char"/>
              <w:rFonts w:hint="eastAsia"/>
              <w:sz w:val="16"/>
              <w:szCs w:val="16"/>
            </w:rPr>
            <w:t>____</w:t>
          </w:r>
        </w:p>
      </w:docPartBody>
    </w:docPart>
    <w:docPart>
      <w:docPartPr>
        <w:name w:val="A289659769FB427B8D990B6DD59C841B"/>
        <w:category>
          <w:name w:val="常规"/>
          <w:gallery w:val="placeholder"/>
        </w:category>
        <w:types>
          <w:type w:val="bbPlcHdr"/>
        </w:types>
        <w:behaviors>
          <w:behavior w:val="content"/>
        </w:behaviors>
        <w:guid w:val="{36CBBB85-9C08-406B-AC93-48609D1574A9}"/>
      </w:docPartPr>
      <w:docPartBody>
        <w:p w:rsidR="00B6056D" w:rsidRDefault="00B6056D" w:rsidP="00B6056D">
          <w:pPr>
            <w:pStyle w:val="A289659769FB427B8D990B6DD59C841B"/>
          </w:pPr>
          <w:r w:rsidRPr="00480B8B">
            <w:rPr>
              <w:rStyle w:val="placeholder1Char"/>
              <w:rFonts w:hint="eastAsia"/>
              <w:sz w:val="16"/>
              <w:szCs w:val="16"/>
            </w:rPr>
            <w:t>____</w:t>
          </w:r>
        </w:p>
      </w:docPartBody>
    </w:docPart>
    <w:docPart>
      <w:docPartPr>
        <w:name w:val="D574FDC4778A4E94A9BC8E3A2562BA3D"/>
        <w:category>
          <w:name w:val="常规"/>
          <w:gallery w:val="placeholder"/>
        </w:category>
        <w:types>
          <w:type w:val="bbPlcHdr"/>
        </w:types>
        <w:behaviors>
          <w:behavior w:val="content"/>
        </w:behaviors>
        <w:guid w:val="{3001F375-D846-4532-9E2F-089B0153897D}"/>
      </w:docPartPr>
      <w:docPartBody>
        <w:p w:rsidR="00B6056D" w:rsidRDefault="00B6056D" w:rsidP="00B6056D">
          <w:pPr>
            <w:pStyle w:val="D574FDC4778A4E94A9BC8E3A2562BA3D"/>
          </w:pPr>
          <w:r w:rsidRPr="00480B8B">
            <w:rPr>
              <w:rStyle w:val="placeholder1Char"/>
              <w:rFonts w:hint="eastAsia"/>
              <w:sz w:val="16"/>
              <w:szCs w:val="16"/>
            </w:rPr>
            <w:t>____</w:t>
          </w:r>
        </w:p>
      </w:docPartBody>
    </w:docPart>
    <w:docPart>
      <w:docPartPr>
        <w:name w:val="2C6646E0B2444556B423862A9D362379"/>
        <w:category>
          <w:name w:val="常规"/>
          <w:gallery w:val="placeholder"/>
        </w:category>
        <w:types>
          <w:type w:val="bbPlcHdr"/>
        </w:types>
        <w:behaviors>
          <w:behavior w:val="content"/>
        </w:behaviors>
        <w:guid w:val="{906C9BDD-ACF8-40D2-BDCD-66145F63C3E3}"/>
      </w:docPartPr>
      <w:docPartBody>
        <w:p w:rsidR="00B6056D" w:rsidRDefault="00B6056D" w:rsidP="00B6056D">
          <w:pPr>
            <w:pStyle w:val="2C6646E0B2444556B423862A9D362379"/>
          </w:pPr>
          <w:r w:rsidRPr="00480B8B">
            <w:rPr>
              <w:rStyle w:val="placeholder1Char"/>
              <w:rFonts w:hint="eastAsia"/>
              <w:sz w:val="16"/>
              <w:szCs w:val="16"/>
            </w:rPr>
            <w:t>____</w:t>
          </w:r>
        </w:p>
      </w:docPartBody>
    </w:docPart>
    <w:docPart>
      <w:docPartPr>
        <w:name w:val="040D3684FEB0470BB287359D79C474AB"/>
        <w:category>
          <w:name w:val="常规"/>
          <w:gallery w:val="placeholder"/>
        </w:category>
        <w:types>
          <w:type w:val="bbPlcHdr"/>
        </w:types>
        <w:behaviors>
          <w:behavior w:val="content"/>
        </w:behaviors>
        <w:guid w:val="{45EC02C4-F923-4E81-9ADE-0F9B1C3438CF}"/>
      </w:docPartPr>
      <w:docPartBody>
        <w:p w:rsidR="00B6056D" w:rsidRDefault="00B6056D" w:rsidP="00B6056D">
          <w:pPr>
            <w:pStyle w:val="040D3684FEB0470BB287359D79C474AB"/>
          </w:pPr>
          <w:r w:rsidRPr="00480B8B">
            <w:rPr>
              <w:rStyle w:val="placeholder1Char"/>
              <w:rFonts w:hint="eastAsia"/>
              <w:sz w:val="16"/>
              <w:szCs w:val="16"/>
            </w:rPr>
            <w:t>____</w:t>
          </w:r>
        </w:p>
      </w:docPartBody>
    </w:docPart>
    <w:docPart>
      <w:docPartPr>
        <w:name w:val="9177EBB7ED894B50B98465BE60FD8D34"/>
        <w:category>
          <w:name w:val="常规"/>
          <w:gallery w:val="placeholder"/>
        </w:category>
        <w:types>
          <w:type w:val="bbPlcHdr"/>
        </w:types>
        <w:behaviors>
          <w:behavior w:val="content"/>
        </w:behaviors>
        <w:guid w:val="{6D73B46D-BEC6-45F3-B671-27B3D4EC8DA3}"/>
      </w:docPartPr>
      <w:docPartBody>
        <w:p w:rsidR="00B6056D" w:rsidRDefault="00B6056D" w:rsidP="00B6056D">
          <w:pPr>
            <w:pStyle w:val="9177EBB7ED894B50B98465BE60FD8D34"/>
          </w:pPr>
          <w:r w:rsidRPr="00480B8B">
            <w:rPr>
              <w:rStyle w:val="placeholder1Char"/>
              <w:rFonts w:hint="eastAsia"/>
              <w:sz w:val="16"/>
              <w:szCs w:val="16"/>
            </w:rPr>
            <w:t>____</w:t>
          </w:r>
        </w:p>
      </w:docPartBody>
    </w:docPart>
    <w:docPart>
      <w:docPartPr>
        <w:name w:val="547EDC736DD842B3B09AC5EDCADD0842"/>
        <w:category>
          <w:name w:val="常规"/>
          <w:gallery w:val="placeholder"/>
        </w:category>
        <w:types>
          <w:type w:val="bbPlcHdr"/>
        </w:types>
        <w:behaviors>
          <w:behavior w:val="content"/>
        </w:behaviors>
        <w:guid w:val="{9D760B62-9F32-4805-8054-82DEB5A31922}"/>
      </w:docPartPr>
      <w:docPartBody>
        <w:p w:rsidR="00B6056D" w:rsidRDefault="00B6056D" w:rsidP="00B6056D">
          <w:pPr>
            <w:pStyle w:val="547EDC736DD842B3B09AC5EDCADD0842"/>
          </w:pPr>
          <w:r w:rsidRPr="00480B8B">
            <w:rPr>
              <w:rStyle w:val="placeholder1Char"/>
              <w:rFonts w:hint="eastAsia"/>
              <w:sz w:val="16"/>
              <w:szCs w:val="16"/>
            </w:rPr>
            <w:t>____</w:t>
          </w:r>
        </w:p>
      </w:docPartBody>
    </w:docPart>
    <w:docPart>
      <w:docPartPr>
        <w:name w:val="8FE9C25D965A4293996FC3D1A7EBB679"/>
        <w:category>
          <w:name w:val="常规"/>
          <w:gallery w:val="placeholder"/>
        </w:category>
        <w:types>
          <w:type w:val="bbPlcHdr"/>
        </w:types>
        <w:behaviors>
          <w:behavior w:val="content"/>
        </w:behaviors>
        <w:guid w:val="{8EF1C4F7-26CB-4C2E-BCD4-301882C570FC}"/>
      </w:docPartPr>
      <w:docPartBody>
        <w:p w:rsidR="00B6056D" w:rsidRDefault="00B6056D" w:rsidP="00B6056D">
          <w:pPr>
            <w:pStyle w:val="8FE9C25D965A4293996FC3D1A7EBB679"/>
          </w:pPr>
          <w:r w:rsidRPr="00480B8B">
            <w:rPr>
              <w:rStyle w:val="placeholder1Char"/>
              <w:rFonts w:hint="eastAsia"/>
              <w:sz w:val="16"/>
              <w:szCs w:val="16"/>
            </w:rPr>
            <w:t>____</w:t>
          </w:r>
        </w:p>
      </w:docPartBody>
    </w:docPart>
    <w:docPart>
      <w:docPartPr>
        <w:name w:val="79FAABFF9E174F78B2D5976BB55A76F3"/>
        <w:category>
          <w:name w:val="常规"/>
          <w:gallery w:val="placeholder"/>
        </w:category>
        <w:types>
          <w:type w:val="bbPlcHdr"/>
        </w:types>
        <w:behaviors>
          <w:behavior w:val="content"/>
        </w:behaviors>
        <w:guid w:val="{CC3EF708-A0B0-4DB7-A12E-5C4457E422E1}"/>
      </w:docPartPr>
      <w:docPartBody>
        <w:p w:rsidR="00B6056D" w:rsidRDefault="00B6056D" w:rsidP="00B6056D">
          <w:pPr>
            <w:pStyle w:val="79FAABFF9E174F78B2D5976BB55A76F3"/>
          </w:pPr>
          <w:r w:rsidRPr="00480B8B">
            <w:rPr>
              <w:rStyle w:val="placeholder1Char"/>
              <w:rFonts w:hint="eastAsia"/>
              <w:sz w:val="16"/>
              <w:szCs w:val="16"/>
            </w:rPr>
            <w:t>____</w:t>
          </w:r>
        </w:p>
      </w:docPartBody>
    </w:docPart>
    <w:docPart>
      <w:docPartPr>
        <w:name w:val="F892B2727C4241E2AE9FC3A7BC8F60AA"/>
        <w:category>
          <w:name w:val="常规"/>
          <w:gallery w:val="placeholder"/>
        </w:category>
        <w:types>
          <w:type w:val="bbPlcHdr"/>
        </w:types>
        <w:behaviors>
          <w:behavior w:val="content"/>
        </w:behaviors>
        <w:guid w:val="{7112D651-FE22-4467-9480-70B2679E1901}"/>
      </w:docPartPr>
      <w:docPartBody>
        <w:p w:rsidR="00B6056D" w:rsidRDefault="00B6056D" w:rsidP="00B6056D">
          <w:pPr>
            <w:pStyle w:val="F892B2727C4241E2AE9FC3A7BC8F60AA"/>
          </w:pPr>
          <w:r w:rsidRPr="00480B8B">
            <w:rPr>
              <w:rStyle w:val="placeholder1Char"/>
              <w:rFonts w:hint="eastAsia"/>
              <w:sz w:val="16"/>
              <w:szCs w:val="16"/>
            </w:rPr>
            <w:t>____</w:t>
          </w:r>
        </w:p>
      </w:docPartBody>
    </w:docPart>
    <w:docPart>
      <w:docPartPr>
        <w:name w:val="002E7892EB6D4E9F8336D1D7306D2CE0"/>
        <w:category>
          <w:name w:val="常规"/>
          <w:gallery w:val="placeholder"/>
        </w:category>
        <w:types>
          <w:type w:val="bbPlcHdr"/>
        </w:types>
        <w:behaviors>
          <w:behavior w:val="content"/>
        </w:behaviors>
        <w:guid w:val="{26C4ECDB-9365-4251-8CEE-247C5ED0ABA7}"/>
      </w:docPartPr>
      <w:docPartBody>
        <w:p w:rsidR="00B6056D" w:rsidRDefault="00B6056D" w:rsidP="00B6056D">
          <w:pPr>
            <w:pStyle w:val="002E7892EB6D4E9F8336D1D7306D2CE0"/>
          </w:pPr>
          <w:r w:rsidRPr="00480B8B">
            <w:rPr>
              <w:rStyle w:val="placeholder1Char"/>
              <w:rFonts w:hint="eastAsia"/>
              <w:sz w:val="16"/>
              <w:szCs w:val="16"/>
            </w:rPr>
            <w:t>____</w:t>
          </w:r>
        </w:p>
      </w:docPartBody>
    </w:docPart>
    <w:docPart>
      <w:docPartPr>
        <w:name w:val="2249BBB1700C408E928250BE2AB97FC2"/>
        <w:category>
          <w:name w:val="常规"/>
          <w:gallery w:val="placeholder"/>
        </w:category>
        <w:types>
          <w:type w:val="bbPlcHdr"/>
        </w:types>
        <w:behaviors>
          <w:behavior w:val="content"/>
        </w:behaviors>
        <w:guid w:val="{6B7AA42F-4BDF-4E60-8F22-AEBDDA736059}"/>
      </w:docPartPr>
      <w:docPartBody>
        <w:p w:rsidR="00B6056D" w:rsidRDefault="00B6056D" w:rsidP="00B6056D">
          <w:pPr>
            <w:pStyle w:val="2249BBB1700C408E928250BE2AB97FC2"/>
          </w:pPr>
          <w:r w:rsidRPr="00480B8B">
            <w:rPr>
              <w:rStyle w:val="placeholder1Char"/>
              <w:rFonts w:hint="eastAsia"/>
              <w:sz w:val="16"/>
              <w:szCs w:val="16"/>
            </w:rPr>
            <w:t>____</w:t>
          </w:r>
        </w:p>
      </w:docPartBody>
    </w:docPart>
    <w:docPart>
      <w:docPartPr>
        <w:name w:val="4118565E55ED419B830457FD1A19F8F7"/>
        <w:category>
          <w:name w:val="常规"/>
          <w:gallery w:val="placeholder"/>
        </w:category>
        <w:types>
          <w:type w:val="bbPlcHdr"/>
        </w:types>
        <w:behaviors>
          <w:behavior w:val="content"/>
        </w:behaviors>
        <w:guid w:val="{2A4B5C0F-7D8F-4759-B364-C6B1B042E6E5}"/>
      </w:docPartPr>
      <w:docPartBody>
        <w:p w:rsidR="00B6056D" w:rsidRDefault="00B6056D" w:rsidP="00B6056D">
          <w:pPr>
            <w:pStyle w:val="4118565E55ED419B830457FD1A19F8F7"/>
          </w:pPr>
          <w:r w:rsidRPr="00480B8B">
            <w:rPr>
              <w:rStyle w:val="placeholder1Char"/>
              <w:rFonts w:hint="eastAsia"/>
              <w:sz w:val="16"/>
              <w:szCs w:val="16"/>
            </w:rPr>
            <w:t>____</w:t>
          </w:r>
        </w:p>
      </w:docPartBody>
    </w:docPart>
    <w:docPart>
      <w:docPartPr>
        <w:name w:val="A45FF05562664C6AB3118447B03241B8"/>
        <w:category>
          <w:name w:val="常规"/>
          <w:gallery w:val="placeholder"/>
        </w:category>
        <w:types>
          <w:type w:val="bbPlcHdr"/>
        </w:types>
        <w:behaviors>
          <w:behavior w:val="content"/>
        </w:behaviors>
        <w:guid w:val="{099120F5-31AE-417C-8CEE-028BF3CFB749}"/>
      </w:docPartPr>
      <w:docPartBody>
        <w:p w:rsidR="00B6056D" w:rsidRDefault="00B6056D" w:rsidP="00B6056D">
          <w:pPr>
            <w:pStyle w:val="A45FF05562664C6AB3118447B03241B8"/>
          </w:pPr>
          <w:r w:rsidRPr="00480B8B">
            <w:rPr>
              <w:rStyle w:val="placeholder1Char"/>
              <w:rFonts w:hint="eastAsia"/>
              <w:sz w:val="16"/>
              <w:szCs w:val="16"/>
            </w:rPr>
            <w:t>____</w:t>
          </w:r>
        </w:p>
      </w:docPartBody>
    </w:docPart>
    <w:docPart>
      <w:docPartPr>
        <w:name w:val="88E93CF59CD34732835A5A54B05BA35B"/>
        <w:category>
          <w:name w:val="常规"/>
          <w:gallery w:val="placeholder"/>
        </w:category>
        <w:types>
          <w:type w:val="bbPlcHdr"/>
        </w:types>
        <w:behaviors>
          <w:behavior w:val="content"/>
        </w:behaviors>
        <w:guid w:val="{D236D9BD-99DA-4811-914F-4FA0886A995D}"/>
      </w:docPartPr>
      <w:docPartBody>
        <w:p w:rsidR="00B6056D" w:rsidRDefault="00B6056D" w:rsidP="00B6056D">
          <w:pPr>
            <w:pStyle w:val="88E93CF59CD34732835A5A54B05BA35B"/>
          </w:pPr>
          <w:r w:rsidRPr="00480B8B">
            <w:rPr>
              <w:rStyle w:val="placeholder1Char"/>
              <w:rFonts w:hint="eastAsia"/>
              <w:sz w:val="16"/>
              <w:szCs w:val="16"/>
            </w:rPr>
            <w:t>____</w:t>
          </w:r>
        </w:p>
      </w:docPartBody>
    </w:docPart>
    <w:docPart>
      <w:docPartPr>
        <w:name w:val="ED206896B696430EB6ACAD51E130E72D"/>
        <w:category>
          <w:name w:val="常规"/>
          <w:gallery w:val="placeholder"/>
        </w:category>
        <w:types>
          <w:type w:val="bbPlcHdr"/>
        </w:types>
        <w:behaviors>
          <w:behavior w:val="content"/>
        </w:behaviors>
        <w:guid w:val="{B9917C31-5D95-4A71-9DA5-604E5024A4CB}"/>
      </w:docPartPr>
      <w:docPartBody>
        <w:p w:rsidR="00B6056D" w:rsidRDefault="00B6056D" w:rsidP="00B6056D">
          <w:pPr>
            <w:pStyle w:val="ED206896B696430EB6ACAD51E130E72D"/>
          </w:pPr>
          <w:r w:rsidRPr="00480B8B">
            <w:rPr>
              <w:rStyle w:val="placeholder1Char"/>
              <w:rFonts w:hint="eastAsia"/>
              <w:sz w:val="16"/>
              <w:szCs w:val="16"/>
            </w:rPr>
            <w:t>____</w:t>
          </w:r>
        </w:p>
      </w:docPartBody>
    </w:docPart>
    <w:docPart>
      <w:docPartPr>
        <w:name w:val="20179229311E4C4FA6BF1FE049CC1D19"/>
        <w:category>
          <w:name w:val="常规"/>
          <w:gallery w:val="placeholder"/>
        </w:category>
        <w:types>
          <w:type w:val="bbPlcHdr"/>
        </w:types>
        <w:behaviors>
          <w:behavior w:val="content"/>
        </w:behaviors>
        <w:guid w:val="{415DA24F-DC2F-4F69-A902-B4BF4B912083}"/>
      </w:docPartPr>
      <w:docPartBody>
        <w:p w:rsidR="00B6056D" w:rsidRDefault="00B6056D" w:rsidP="00B6056D">
          <w:pPr>
            <w:pStyle w:val="20179229311E4C4FA6BF1FE049CC1D19"/>
          </w:pPr>
          <w:r w:rsidRPr="00480B8B">
            <w:rPr>
              <w:rStyle w:val="placeholder1Char"/>
              <w:rFonts w:hint="eastAsia"/>
              <w:sz w:val="16"/>
              <w:szCs w:val="16"/>
            </w:rPr>
            <w:t>____</w:t>
          </w:r>
        </w:p>
      </w:docPartBody>
    </w:docPart>
    <w:docPart>
      <w:docPartPr>
        <w:name w:val="B0905643E05A41ACAFC9E82D76174247"/>
        <w:category>
          <w:name w:val="常规"/>
          <w:gallery w:val="placeholder"/>
        </w:category>
        <w:types>
          <w:type w:val="bbPlcHdr"/>
        </w:types>
        <w:behaviors>
          <w:behavior w:val="content"/>
        </w:behaviors>
        <w:guid w:val="{3E93078A-855D-410F-8475-B2BBB3AD777E}"/>
      </w:docPartPr>
      <w:docPartBody>
        <w:p w:rsidR="00B6056D" w:rsidRDefault="00B6056D" w:rsidP="00B6056D">
          <w:pPr>
            <w:pStyle w:val="B0905643E05A41ACAFC9E82D76174247"/>
          </w:pPr>
          <w:r w:rsidRPr="00480B8B">
            <w:rPr>
              <w:rStyle w:val="placeholder1Char"/>
              <w:rFonts w:hint="eastAsia"/>
              <w:sz w:val="16"/>
              <w:szCs w:val="16"/>
            </w:rPr>
            <w:t>____</w:t>
          </w:r>
        </w:p>
      </w:docPartBody>
    </w:docPart>
    <w:docPart>
      <w:docPartPr>
        <w:name w:val="63EC7E5404EB46E29468B5A1B4DB97B1"/>
        <w:category>
          <w:name w:val="常规"/>
          <w:gallery w:val="placeholder"/>
        </w:category>
        <w:types>
          <w:type w:val="bbPlcHdr"/>
        </w:types>
        <w:behaviors>
          <w:behavior w:val="content"/>
        </w:behaviors>
        <w:guid w:val="{14B0C3AD-3040-438D-84B6-48EB6EA1B498}"/>
      </w:docPartPr>
      <w:docPartBody>
        <w:p w:rsidR="00B6056D" w:rsidRDefault="00B6056D" w:rsidP="00B6056D">
          <w:pPr>
            <w:pStyle w:val="63EC7E5404EB46E29468B5A1B4DB97B1"/>
          </w:pPr>
          <w:r w:rsidRPr="00480B8B">
            <w:rPr>
              <w:rStyle w:val="placeholder1Char"/>
              <w:rFonts w:hint="eastAsia"/>
              <w:sz w:val="16"/>
              <w:szCs w:val="16"/>
            </w:rPr>
            <w:t>____</w:t>
          </w:r>
        </w:p>
      </w:docPartBody>
    </w:docPart>
    <w:docPart>
      <w:docPartPr>
        <w:name w:val="6E25AD1D112641B285BEABE4A431D51D"/>
        <w:category>
          <w:name w:val="常规"/>
          <w:gallery w:val="placeholder"/>
        </w:category>
        <w:types>
          <w:type w:val="bbPlcHdr"/>
        </w:types>
        <w:behaviors>
          <w:behavior w:val="content"/>
        </w:behaviors>
        <w:guid w:val="{F93EB761-D427-4FD8-AFE8-924C1BCDD426}"/>
      </w:docPartPr>
      <w:docPartBody>
        <w:p w:rsidR="00B6056D" w:rsidRDefault="00B6056D" w:rsidP="00B6056D">
          <w:pPr>
            <w:pStyle w:val="6E25AD1D112641B285BEABE4A431D51D"/>
          </w:pPr>
          <w:r w:rsidRPr="00480B8B">
            <w:rPr>
              <w:rStyle w:val="placeholder1Char"/>
              <w:rFonts w:hint="eastAsia"/>
              <w:sz w:val="16"/>
              <w:szCs w:val="16"/>
            </w:rPr>
            <w:t>____</w:t>
          </w:r>
        </w:p>
      </w:docPartBody>
    </w:docPart>
    <w:docPart>
      <w:docPartPr>
        <w:name w:val="A2E8F6D52F9A40F195F8E1516FD5CEBD"/>
        <w:category>
          <w:name w:val="常规"/>
          <w:gallery w:val="placeholder"/>
        </w:category>
        <w:types>
          <w:type w:val="bbPlcHdr"/>
        </w:types>
        <w:behaviors>
          <w:behavior w:val="content"/>
        </w:behaviors>
        <w:guid w:val="{C1BF9FA2-86F7-4EC0-8986-3F376C83D35D}"/>
      </w:docPartPr>
      <w:docPartBody>
        <w:p w:rsidR="00B6056D" w:rsidRDefault="00B6056D" w:rsidP="00B6056D">
          <w:pPr>
            <w:pStyle w:val="A2E8F6D52F9A40F195F8E1516FD5CEBD"/>
          </w:pPr>
          <w:r w:rsidRPr="00480B8B">
            <w:rPr>
              <w:rStyle w:val="placeholder1Char"/>
              <w:rFonts w:hint="eastAsia"/>
              <w:sz w:val="16"/>
              <w:szCs w:val="16"/>
            </w:rPr>
            <w:t>____</w:t>
          </w:r>
        </w:p>
      </w:docPartBody>
    </w:docPart>
    <w:docPart>
      <w:docPartPr>
        <w:name w:val="F15247FD162B452B822F1BA471C7709F"/>
        <w:category>
          <w:name w:val="常规"/>
          <w:gallery w:val="placeholder"/>
        </w:category>
        <w:types>
          <w:type w:val="bbPlcHdr"/>
        </w:types>
        <w:behaviors>
          <w:behavior w:val="content"/>
        </w:behaviors>
        <w:guid w:val="{66BA9EF3-2800-485C-821D-836A9C1F665F}"/>
      </w:docPartPr>
      <w:docPartBody>
        <w:p w:rsidR="00B6056D" w:rsidRDefault="00B6056D" w:rsidP="00B6056D">
          <w:pPr>
            <w:pStyle w:val="F15247FD162B452B822F1BA471C7709F"/>
          </w:pPr>
          <w:r w:rsidRPr="00480B8B">
            <w:rPr>
              <w:rStyle w:val="placeholder1Char"/>
              <w:rFonts w:hint="eastAsia"/>
              <w:sz w:val="16"/>
              <w:szCs w:val="16"/>
            </w:rPr>
            <w:t>____</w:t>
          </w:r>
        </w:p>
      </w:docPartBody>
    </w:docPart>
    <w:docPart>
      <w:docPartPr>
        <w:name w:val="6C2B5BB1A4894A828D4B5E88D3492461"/>
        <w:category>
          <w:name w:val="常规"/>
          <w:gallery w:val="placeholder"/>
        </w:category>
        <w:types>
          <w:type w:val="bbPlcHdr"/>
        </w:types>
        <w:behaviors>
          <w:behavior w:val="content"/>
        </w:behaviors>
        <w:guid w:val="{9EB1DFCC-DCA3-44FC-8A1A-75CD341C252D}"/>
      </w:docPartPr>
      <w:docPartBody>
        <w:p w:rsidR="00B6056D" w:rsidRDefault="00B6056D" w:rsidP="00B6056D">
          <w:pPr>
            <w:pStyle w:val="6C2B5BB1A4894A828D4B5E88D3492461"/>
          </w:pPr>
          <w:r w:rsidRPr="00480B8B">
            <w:rPr>
              <w:rStyle w:val="placeholder1Char"/>
              <w:rFonts w:hint="eastAsia"/>
              <w:sz w:val="16"/>
              <w:szCs w:val="16"/>
            </w:rPr>
            <w:t>____</w:t>
          </w:r>
        </w:p>
      </w:docPartBody>
    </w:docPart>
    <w:docPart>
      <w:docPartPr>
        <w:name w:val="CD6FA40BE27F4881A0418B4773D3FC65"/>
        <w:category>
          <w:name w:val="常规"/>
          <w:gallery w:val="placeholder"/>
        </w:category>
        <w:types>
          <w:type w:val="bbPlcHdr"/>
        </w:types>
        <w:behaviors>
          <w:behavior w:val="content"/>
        </w:behaviors>
        <w:guid w:val="{C3B62638-79DE-4D8D-8335-DE6E17E8BCC1}"/>
      </w:docPartPr>
      <w:docPartBody>
        <w:p w:rsidR="00B6056D" w:rsidRDefault="00B6056D" w:rsidP="00B6056D">
          <w:pPr>
            <w:pStyle w:val="CD6FA40BE27F4881A0418B4773D3FC65"/>
          </w:pPr>
          <w:r w:rsidRPr="00480B8B">
            <w:rPr>
              <w:rStyle w:val="placeholder1Char"/>
              <w:rFonts w:hint="eastAsia"/>
              <w:sz w:val="16"/>
              <w:szCs w:val="16"/>
            </w:rPr>
            <w:t>____</w:t>
          </w:r>
        </w:p>
      </w:docPartBody>
    </w:docPart>
    <w:docPart>
      <w:docPartPr>
        <w:name w:val="C028E9C06C764006A95B2C7565EDFE34"/>
        <w:category>
          <w:name w:val="常规"/>
          <w:gallery w:val="placeholder"/>
        </w:category>
        <w:types>
          <w:type w:val="bbPlcHdr"/>
        </w:types>
        <w:behaviors>
          <w:behavior w:val="content"/>
        </w:behaviors>
        <w:guid w:val="{8AD8E7BF-8BA1-4203-B8F4-FA722B75FC8F}"/>
      </w:docPartPr>
      <w:docPartBody>
        <w:p w:rsidR="00B6056D" w:rsidRDefault="00B6056D" w:rsidP="00B6056D">
          <w:pPr>
            <w:pStyle w:val="C028E9C06C764006A95B2C7565EDFE34"/>
          </w:pPr>
          <w:r w:rsidRPr="00480B8B">
            <w:rPr>
              <w:rStyle w:val="placeholder1Char"/>
              <w:rFonts w:hint="eastAsia"/>
              <w:sz w:val="16"/>
              <w:szCs w:val="16"/>
            </w:rPr>
            <w:t>____</w:t>
          </w:r>
        </w:p>
      </w:docPartBody>
    </w:docPart>
    <w:docPart>
      <w:docPartPr>
        <w:name w:val="9A92B858177E4776BC81B17F7487E811"/>
        <w:category>
          <w:name w:val="常规"/>
          <w:gallery w:val="placeholder"/>
        </w:category>
        <w:types>
          <w:type w:val="bbPlcHdr"/>
        </w:types>
        <w:behaviors>
          <w:behavior w:val="content"/>
        </w:behaviors>
        <w:guid w:val="{FBBD5A38-8553-4E9B-8D53-F657241ECBC5}"/>
      </w:docPartPr>
      <w:docPartBody>
        <w:p w:rsidR="00B6056D" w:rsidRDefault="00B6056D" w:rsidP="00B6056D">
          <w:pPr>
            <w:pStyle w:val="9A92B858177E4776BC81B17F7487E811"/>
          </w:pPr>
          <w:r w:rsidRPr="00480B8B">
            <w:rPr>
              <w:rStyle w:val="placeholder1Char"/>
              <w:rFonts w:hint="eastAsia"/>
              <w:sz w:val="16"/>
              <w:szCs w:val="16"/>
            </w:rPr>
            <w:t>____</w:t>
          </w:r>
        </w:p>
      </w:docPartBody>
    </w:docPart>
    <w:docPart>
      <w:docPartPr>
        <w:name w:val="66D42D9902FC4FFD97A1F34D9293D516"/>
        <w:category>
          <w:name w:val="常规"/>
          <w:gallery w:val="placeholder"/>
        </w:category>
        <w:types>
          <w:type w:val="bbPlcHdr"/>
        </w:types>
        <w:behaviors>
          <w:behavior w:val="content"/>
        </w:behaviors>
        <w:guid w:val="{852762F1-66EA-414F-AEA6-9C03D7EAE078}"/>
      </w:docPartPr>
      <w:docPartBody>
        <w:p w:rsidR="00B6056D" w:rsidRDefault="00B6056D" w:rsidP="00B6056D">
          <w:pPr>
            <w:pStyle w:val="66D42D9902FC4FFD97A1F34D9293D516"/>
          </w:pPr>
          <w:r w:rsidRPr="00480B8B">
            <w:rPr>
              <w:rStyle w:val="placeholder1Char"/>
              <w:rFonts w:hint="eastAsia"/>
              <w:sz w:val="16"/>
              <w:szCs w:val="16"/>
            </w:rPr>
            <w:t>____</w:t>
          </w:r>
        </w:p>
      </w:docPartBody>
    </w:docPart>
    <w:docPart>
      <w:docPartPr>
        <w:name w:val="94F94A997E214B4C9195F47D2FDFD094"/>
        <w:category>
          <w:name w:val="常规"/>
          <w:gallery w:val="placeholder"/>
        </w:category>
        <w:types>
          <w:type w:val="bbPlcHdr"/>
        </w:types>
        <w:behaviors>
          <w:behavior w:val="content"/>
        </w:behaviors>
        <w:guid w:val="{BE5F0DF3-1500-4023-982C-D30641EB86FD}"/>
      </w:docPartPr>
      <w:docPartBody>
        <w:p w:rsidR="00B6056D" w:rsidRDefault="00B6056D" w:rsidP="00B6056D">
          <w:pPr>
            <w:pStyle w:val="94F94A997E214B4C9195F47D2FDFD094"/>
          </w:pPr>
          <w:r w:rsidRPr="00480B8B">
            <w:rPr>
              <w:rStyle w:val="placeholder1Char"/>
              <w:rFonts w:hint="eastAsia"/>
              <w:sz w:val="16"/>
              <w:szCs w:val="16"/>
            </w:rPr>
            <w:t>____</w:t>
          </w:r>
        </w:p>
      </w:docPartBody>
    </w:docPart>
    <w:docPart>
      <w:docPartPr>
        <w:name w:val="F27463FC697D4F14B3AF02519B62A05D"/>
        <w:category>
          <w:name w:val="常规"/>
          <w:gallery w:val="placeholder"/>
        </w:category>
        <w:types>
          <w:type w:val="bbPlcHdr"/>
        </w:types>
        <w:behaviors>
          <w:behavior w:val="content"/>
        </w:behaviors>
        <w:guid w:val="{99B4038F-55F7-4215-8238-211FB272555D}"/>
      </w:docPartPr>
      <w:docPartBody>
        <w:p w:rsidR="00B6056D" w:rsidRDefault="00B6056D" w:rsidP="00B6056D">
          <w:pPr>
            <w:pStyle w:val="F27463FC697D4F14B3AF02519B62A05D"/>
          </w:pPr>
          <w:r w:rsidRPr="00480B8B">
            <w:rPr>
              <w:rStyle w:val="placeholder1Char"/>
              <w:rFonts w:hint="eastAsia"/>
              <w:sz w:val="16"/>
              <w:szCs w:val="16"/>
            </w:rPr>
            <w:t>____</w:t>
          </w:r>
        </w:p>
      </w:docPartBody>
    </w:docPart>
    <w:docPart>
      <w:docPartPr>
        <w:name w:val="AFBBC2E4A42B407E966F38CEF02C18F0"/>
        <w:category>
          <w:name w:val="常规"/>
          <w:gallery w:val="placeholder"/>
        </w:category>
        <w:types>
          <w:type w:val="bbPlcHdr"/>
        </w:types>
        <w:behaviors>
          <w:behavior w:val="content"/>
        </w:behaviors>
        <w:guid w:val="{84747581-F3AF-4633-B6DB-EADFD7845E81}"/>
      </w:docPartPr>
      <w:docPartBody>
        <w:p w:rsidR="00B6056D" w:rsidRDefault="00B6056D" w:rsidP="00B6056D">
          <w:pPr>
            <w:pStyle w:val="AFBBC2E4A42B407E966F38CEF02C18F0"/>
          </w:pPr>
          <w:r w:rsidRPr="00480B8B">
            <w:rPr>
              <w:rStyle w:val="placeholder1Char"/>
              <w:rFonts w:hint="eastAsia"/>
              <w:sz w:val="16"/>
              <w:szCs w:val="16"/>
            </w:rPr>
            <w:t>____</w:t>
          </w:r>
        </w:p>
      </w:docPartBody>
    </w:docPart>
    <w:docPart>
      <w:docPartPr>
        <w:name w:val="F996BFB734E14107A3EF5E9AF17D2A55"/>
        <w:category>
          <w:name w:val="常规"/>
          <w:gallery w:val="placeholder"/>
        </w:category>
        <w:types>
          <w:type w:val="bbPlcHdr"/>
        </w:types>
        <w:behaviors>
          <w:behavior w:val="content"/>
        </w:behaviors>
        <w:guid w:val="{E903118C-8B07-4F35-8160-D66421D19C0A}"/>
      </w:docPartPr>
      <w:docPartBody>
        <w:p w:rsidR="00B6056D" w:rsidRDefault="00B6056D" w:rsidP="00B6056D">
          <w:pPr>
            <w:pStyle w:val="F996BFB734E14107A3EF5E9AF17D2A55"/>
          </w:pPr>
          <w:r w:rsidRPr="00480B8B">
            <w:rPr>
              <w:rStyle w:val="placeholder1Char"/>
              <w:rFonts w:hint="eastAsia"/>
              <w:sz w:val="16"/>
              <w:szCs w:val="16"/>
            </w:rPr>
            <w:t>____</w:t>
          </w:r>
        </w:p>
      </w:docPartBody>
    </w:docPart>
    <w:docPart>
      <w:docPartPr>
        <w:name w:val="8A5EA38D7F8F4995B8F817256F3A6755"/>
        <w:category>
          <w:name w:val="常规"/>
          <w:gallery w:val="placeholder"/>
        </w:category>
        <w:types>
          <w:type w:val="bbPlcHdr"/>
        </w:types>
        <w:behaviors>
          <w:behavior w:val="content"/>
        </w:behaviors>
        <w:guid w:val="{453630CD-768F-4C1B-801F-B9A5F36A30C5}"/>
      </w:docPartPr>
      <w:docPartBody>
        <w:p w:rsidR="00B6056D" w:rsidRDefault="00B6056D" w:rsidP="00B6056D">
          <w:pPr>
            <w:pStyle w:val="8A5EA38D7F8F4995B8F817256F3A6755"/>
          </w:pPr>
          <w:r w:rsidRPr="00480B8B">
            <w:rPr>
              <w:rStyle w:val="placeholder1Char"/>
              <w:rFonts w:hint="eastAsia"/>
              <w:sz w:val="16"/>
              <w:szCs w:val="16"/>
            </w:rPr>
            <w:t>____</w:t>
          </w:r>
        </w:p>
      </w:docPartBody>
    </w:docPart>
    <w:docPart>
      <w:docPartPr>
        <w:name w:val="0F0E3C353B634D978444A55BBFC7D43D"/>
        <w:category>
          <w:name w:val="常规"/>
          <w:gallery w:val="placeholder"/>
        </w:category>
        <w:types>
          <w:type w:val="bbPlcHdr"/>
        </w:types>
        <w:behaviors>
          <w:behavior w:val="content"/>
        </w:behaviors>
        <w:guid w:val="{B02334C6-AB06-4191-B6EA-C23A98C43B76}"/>
      </w:docPartPr>
      <w:docPartBody>
        <w:p w:rsidR="00B6056D" w:rsidRDefault="00B6056D" w:rsidP="00B6056D">
          <w:pPr>
            <w:pStyle w:val="0F0E3C353B634D978444A55BBFC7D43D"/>
          </w:pPr>
          <w:r w:rsidRPr="00480B8B">
            <w:rPr>
              <w:rStyle w:val="placeholder1Char"/>
              <w:rFonts w:hint="eastAsia"/>
              <w:sz w:val="16"/>
              <w:szCs w:val="16"/>
            </w:rPr>
            <w:t>____</w:t>
          </w:r>
        </w:p>
      </w:docPartBody>
    </w:docPart>
    <w:docPart>
      <w:docPartPr>
        <w:name w:val="EAC83C930AE54E08BFA1DE44E3CF09FC"/>
        <w:category>
          <w:name w:val="常规"/>
          <w:gallery w:val="placeholder"/>
        </w:category>
        <w:types>
          <w:type w:val="bbPlcHdr"/>
        </w:types>
        <w:behaviors>
          <w:behavior w:val="content"/>
        </w:behaviors>
        <w:guid w:val="{B8B78574-8580-4197-B50A-B9FF919F1446}"/>
      </w:docPartPr>
      <w:docPartBody>
        <w:p w:rsidR="00B6056D" w:rsidRDefault="00B6056D" w:rsidP="00B6056D">
          <w:pPr>
            <w:pStyle w:val="EAC83C930AE54E08BFA1DE44E3CF09FC"/>
          </w:pPr>
          <w:r w:rsidRPr="00480B8B">
            <w:rPr>
              <w:rStyle w:val="placeholder1Char"/>
              <w:rFonts w:hint="eastAsia"/>
              <w:sz w:val="16"/>
              <w:szCs w:val="16"/>
            </w:rPr>
            <w:t>____</w:t>
          </w:r>
        </w:p>
      </w:docPartBody>
    </w:docPart>
    <w:docPart>
      <w:docPartPr>
        <w:name w:val="95C4109D513548878A864C8774362790"/>
        <w:category>
          <w:name w:val="常规"/>
          <w:gallery w:val="placeholder"/>
        </w:category>
        <w:types>
          <w:type w:val="bbPlcHdr"/>
        </w:types>
        <w:behaviors>
          <w:behavior w:val="content"/>
        </w:behaviors>
        <w:guid w:val="{D194313E-9C20-414C-8497-0FBF7D81C268}"/>
      </w:docPartPr>
      <w:docPartBody>
        <w:p w:rsidR="00B6056D" w:rsidRDefault="00B6056D" w:rsidP="00B6056D">
          <w:pPr>
            <w:pStyle w:val="95C4109D513548878A864C8774362790"/>
          </w:pPr>
          <w:r w:rsidRPr="00480B8B">
            <w:rPr>
              <w:rStyle w:val="placeholder1Char"/>
              <w:rFonts w:hint="eastAsia"/>
              <w:sz w:val="16"/>
              <w:szCs w:val="16"/>
            </w:rPr>
            <w:t>____</w:t>
          </w:r>
        </w:p>
      </w:docPartBody>
    </w:docPart>
    <w:docPart>
      <w:docPartPr>
        <w:name w:val="57B5515B834D4A0D9A1471EE1A9380E4"/>
        <w:category>
          <w:name w:val="常规"/>
          <w:gallery w:val="placeholder"/>
        </w:category>
        <w:types>
          <w:type w:val="bbPlcHdr"/>
        </w:types>
        <w:behaviors>
          <w:behavior w:val="content"/>
        </w:behaviors>
        <w:guid w:val="{D7D8F0A3-2CBF-4608-9F7A-D9097A33C4C5}"/>
      </w:docPartPr>
      <w:docPartBody>
        <w:p w:rsidR="00B6056D" w:rsidRDefault="00B6056D" w:rsidP="00B6056D">
          <w:pPr>
            <w:pStyle w:val="57B5515B834D4A0D9A1471EE1A9380E4"/>
          </w:pPr>
          <w:r w:rsidRPr="00480B8B">
            <w:rPr>
              <w:rStyle w:val="placeholder1Char"/>
              <w:rFonts w:hint="eastAsia"/>
              <w:sz w:val="16"/>
              <w:szCs w:val="16"/>
            </w:rPr>
            <w:t>____</w:t>
          </w:r>
        </w:p>
      </w:docPartBody>
    </w:docPart>
    <w:docPart>
      <w:docPartPr>
        <w:name w:val="7DB2AD8189CE4E7FBE65123BA9285D0D"/>
        <w:category>
          <w:name w:val="常规"/>
          <w:gallery w:val="placeholder"/>
        </w:category>
        <w:types>
          <w:type w:val="bbPlcHdr"/>
        </w:types>
        <w:behaviors>
          <w:behavior w:val="content"/>
        </w:behaviors>
        <w:guid w:val="{A03612FB-8875-4515-9B24-A5522B90AC28}"/>
      </w:docPartPr>
      <w:docPartBody>
        <w:p w:rsidR="00B6056D" w:rsidRDefault="00B6056D" w:rsidP="00B6056D">
          <w:pPr>
            <w:pStyle w:val="7DB2AD8189CE4E7FBE65123BA9285D0D"/>
          </w:pPr>
          <w:r w:rsidRPr="00480B8B">
            <w:rPr>
              <w:rStyle w:val="placeholder1Char"/>
              <w:rFonts w:hint="eastAsia"/>
              <w:sz w:val="16"/>
              <w:szCs w:val="16"/>
            </w:rPr>
            <w:t>____</w:t>
          </w:r>
        </w:p>
      </w:docPartBody>
    </w:docPart>
    <w:docPart>
      <w:docPartPr>
        <w:name w:val="FB25D9F52AE64B199C5756BE8A287679"/>
        <w:category>
          <w:name w:val="常规"/>
          <w:gallery w:val="placeholder"/>
        </w:category>
        <w:types>
          <w:type w:val="bbPlcHdr"/>
        </w:types>
        <w:behaviors>
          <w:behavior w:val="content"/>
        </w:behaviors>
        <w:guid w:val="{F9410892-361D-4BB1-A824-50EC941A1BE0}"/>
      </w:docPartPr>
      <w:docPartBody>
        <w:p w:rsidR="00B6056D" w:rsidRDefault="00B6056D" w:rsidP="00B6056D">
          <w:pPr>
            <w:pStyle w:val="FB25D9F52AE64B199C5756BE8A287679"/>
          </w:pPr>
          <w:r w:rsidRPr="00480B8B">
            <w:rPr>
              <w:rStyle w:val="placeholder1Char"/>
              <w:rFonts w:hint="eastAsia"/>
              <w:sz w:val="16"/>
              <w:szCs w:val="16"/>
            </w:rPr>
            <w:t>____</w:t>
          </w:r>
        </w:p>
      </w:docPartBody>
    </w:docPart>
    <w:docPart>
      <w:docPartPr>
        <w:name w:val="E711932C18FA4CBF878723AAC679F8B6"/>
        <w:category>
          <w:name w:val="常规"/>
          <w:gallery w:val="placeholder"/>
        </w:category>
        <w:types>
          <w:type w:val="bbPlcHdr"/>
        </w:types>
        <w:behaviors>
          <w:behavior w:val="content"/>
        </w:behaviors>
        <w:guid w:val="{68FA2832-FB30-4D4E-9588-415B2F8AA794}"/>
      </w:docPartPr>
      <w:docPartBody>
        <w:p w:rsidR="00B6056D" w:rsidRDefault="00B6056D" w:rsidP="00B6056D">
          <w:pPr>
            <w:pStyle w:val="E711932C18FA4CBF878723AAC679F8B6"/>
          </w:pPr>
          <w:r w:rsidRPr="00480B8B">
            <w:rPr>
              <w:rStyle w:val="placeholder1Char"/>
              <w:rFonts w:hint="eastAsia"/>
              <w:sz w:val="16"/>
              <w:szCs w:val="16"/>
            </w:rPr>
            <w:t>____</w:t>
          </w:r>
        </w:p>
      </w:docPartBody>
    </w:docPart>
    <w:docPart>
      <w:docPartPr>
        <w:name w:val="C152CFA9353B4FF2BD842BF2C246F667"/>
        <w:category>
          <w:name w:val="常规"/>
          <w:gallery w:val="placeholder"/>
        </w:category>
        <w:types>
          <w:type w:val="bbPlcHdr"/>
        </w:types>
        <w:behaviors>
          <w:behavior w:val="content"/>
        </w:behaviors>
        <w:guid w:val="{A892866D-5DB2-4FC5-96B8-52E90DBF69A4}"/>
      </w:docPartPr>
      <w:docPartBody>
        <w:p w:rsidR="00B6056D" w:rsidRDefault="00B6056D" w:rsidP="00B6056D">
          <w:pPr>
            <w:pStyle w:val="C152CFA9353B4FF2BD842BF2C246F667"/>
          </w:pPr>
          <w:r w:rsidRPr="00480B8B">
            <w:rPr>
              <w:rStyle w:val="placeholder1Char"/>
              <w:rFonts w:hint="eastAsia"/>
              <w:sz w:val="16"/>
              <w:szCs w:val="16"/>
            </w:rPr>
            <w:t>____</w:t>
          </w:r>
        </w:p>
      </w:docPartBody>
    </w:docPart>
    <w:docPart>
      <w:docPartPr>
        <w:name w:val="9E035CDFC19B4C87A111D746933393FA"/>
        <w:category>
          <w:name w:val="常规"/>
          <w:gallery w:val="placeholder"/>
        </w:category>
        <w:types>
          <w:type w:val="bbPlcHdr"/>
        </w:types>
        <w:behaviors>
          <w:behavior w:val="content"/>
        </w:behaviors>
        <w:guid w:val="{D8BC42D5-CAE0-494F-B544-731B31418D7F}"/>
      </w:docPartPr>
      <w:docPartBody>
        <w:p w:rsidR="00B6056D" w:rsidRDefault="00B6056D" w:rsidP="00B6056D">
          <w:pPr>
            <w:pStyle w:val="9E035CDFC19B4C87A111D746933393FA"/>
          </w:pPr>
          <w:r w:rsidRPr="00480B8B">
            <w:rPr>
              <w:rStyle w:val="placeholder1Char"/>
              <w:rFonts w:hint="eastAsia"/>
              <w:sz w:val="16"/>
              <w:szCs w:val="16"/>
            </w:rPr>
            <w:t>____</w:t>
          </w:r>
        </w:p>
      </w:docPartBody>
    </w:docPart>
    <w:docPart>
      <w:docPartPr>
        <w:name w:val="6DE437C6546C4C0BBC4053A3AB51C294"/>
        <w:category>
          <w:name w:val="常规"/>
          <w:gallery w:val="placeholder"/>
        </w:category>
        <w:types>
          <w:type w:val="bbPlcHdr"/>
        </w:types>
        <w:behaviors>
          <w:behavior w:val="content"/>
        </w:behaviors>
        <w:guid w:val="{A49B6192-4A1E-4E16-97E6-9FB22BB81997}"/>
      </w:docPartPr>
      <w:docPartBody>
        <w:p w:rsidR="00B6056D" w:rsidRDefault="00B6056D" w:rsidP="00B6056D">
          <w:pPr>
            <w:pStyle w:val="6DE437C6546C4C0BBC4053A3AB51C294"/>
          </w:pPr>
          <w:r w:rsidRPr="00480B8B">
            <w:rPr>
              <w:rStyle w:val="placeholder1Char"/>
              <w:rFonts w:hint="eastAsia"/>
              <w:sz w:val="16"/>
              <w:szCs w:val="16"/>
            </w:rPr>
            <w:t>____</w:t>
          </w:r>
        </w:p>
      </w:docPartBody>
    </w:docPart>
    <w:docPart>
      <w:docPartPr>
        <w:name w:val="329118FD66454BF9AF4CF5DD263D3B98"/>
        <w:category>
          <w:name w:val="常规"/>
          <w:gallery w:val="placeholder"/>
        </w:category>
        <w:types>
          <w:type w:val="bbPlcHdr"/>
        </w:types>
        <w:behaviors>
          <w:behavior w:val="content"/>
        </w:behaviors>
        <w:guid w:val="{2C10A97D-B81D-4D01-A95F-D6BED73FF0C8}"/>
      </w:docPartPr>
      <w:docPartBody>
        <w:p w:rsidR="00B6056D" w:rsidRDefault="00B6056D" w:rsidP="00B6056D">
          <w:pPr>
            <w:pStyle w:val="329118FD66454BF9AF4CF5DD263D3B98"/>
          </w:pPr>
          <w:r w:rsidRPr="00480B8B">
            <w:rPr>
              <w:rStyle w:val="placeholder1Char"/>
              <w:rFonts w:hint="eastAsia"/>
              <w:sz w:val="16"/>
              <w:szCs w:val="16"/>
            </w:rPr>
            <w:t>____</w:t>
          </w:r>
        </w:p>
      </w:docPartBody>
    </w:docPart>
    <w:docPart>
      <w:docPartPr>
        <w:name w:val="0929E712E17C4D2DA2FCC454676CCFE1"/>
        <w:category>
          <w:name w:val="常规"/>
          <w:gallery w:val="placeholder"/>
        </w:category>
        <w:types>
          <w:type w:val="bbPlcHdr"/>
        </w:types>
        <w:behaviors>
          <w:behavior w:val="content"/>
        </w:behaviors>
        <w:guid w:val="{C7821E32-E866-4460-9162-72517ACF64C0}"/>
      </w:docPartPr>
      <w:docPartBody>
        <w:p w:rsidR="00B6056D" w:rsidRDefault="00B6056D" w:rsidP="00B6056D">
          <w:pPr>
            <w:pStyle w:val="0929E712E17C4D2DA2FCC454676CCFE1"/>
          </w:pPr>
          <w:r w:rsidRPr="00480B8B">
            <w:rPr>
              <w:rStyle w:val="placeholder1Char"/>
              <w:rFonts w:hint="eastAsia"/>
              <w:sz w:val="16"/>
              <w:szCs w:val="16"/>
            </w:rPr>
            <w:t>____</w:t>
          </w:r>
        </w:p>
      </w:docPartBody>
    </w:docPart>
    <w:docPart>
      <w:docPartPr>
        <w:name w:val="74E0779C94C54CBE9A38104A192C10D2"/>
        <w:category>
          <w:name w:val="常规"/>
          <w:gallery w:val="placeholder"/>
        </w:category>
        <w:types>
          <w:type w:val="bbPlcHdr"/>
        </w:types>
        <w:behaviors>
          <w:behavior w:val="content"/>
        </w:behaviors>
        <w:guid w:val="{B2920E89-A822-49C1-8176-AA3872D59BE6}"/>
      </w:docPartPr>
      <w:docPartBody>
        <w:p w:rsidR="00B6056D" w:rsidRDefault="00B6056D" w:rsidP="00B6056D">
          <w:pPr>
            <w:pStyle w:val="74E0779C94C54CBE9A38104A192C10D2"/>
          </w:pPr>
          <w:r w:rsidRPr="00480B8B">
            <w:rPr>
              <w:rStyle w:val="placeholder1Char"/>
              <w:rFonts w:hint="eastAsia"/>
              <w:sz w:val="16"/>
              <w:szCs w:val="16"/>
            </w:rPr>
            <w:t>____</w:t>
          </w:r>
        </w:p>
      </w:docPartBody>
    </w:docPart>
    <w:docPart>
      <w:docPartPr>
        <w:name w:val="2B64D6430ED04ECEAE864F401E7BE531"/>
        <w:category>
          <w:name w:val="常规"/>
          <w:gallery w:val="placeholder"/>
        </w:category>
        <w:types>
          <w:type w:val="bbPlcHdr"/>
        </w:types>
        <w:behaviors>
          <w:behavior w:val="content"/>
        </w:behaviors>
        <w:guid w:val="{324FEE0F-68DE-4661-8420-624E9F2A2892}"/>
      </w:docPartPr>
      <w:docPartBody>
        <w:p w:rsidR="00B6056D" w:rsidRDefault="00B6056D" w:rsidP="00B6056D">
          <w:pPr>
            <w:pStyle w:val="2B64D6430ED04ECEAE864F401E7BE531"/>
          </w:pPr>
          <w:r w:rsidRPr="00480B8B">
            <w:rPr>
              <w:rStyle w:val="placeholder1Char"/>
              <w:rFonts w:hint="eastAsia"/>
              <w:sz w:val="16"/>
              <w:szCs w:val="16"/>
            </w:rPr>
            <w:t>____</w:t>
          </w:r>
        </w:p>
      </w:docPartBody>
    </w:docPart>
    <w:docPart>
      <w:docPartPr>
        <w:name w:val="DC82B891C6044BD3B3AB79CC76FF288F"/>
        <w:category>
          <w:name w:val="常规"/>
          <w:gallery w:val="placeholder"/>
        </w:category>
        <w:types>
          <w:type w:val="bbPlcHdr"/>
        </w:types>
        <w:behaviors>
          <w:behavior w:val="content"/>
        </w:behaviors>
        <w:guid w:val="{D8EF2C52-BCDE-4198-96BC-571B93DC16ED}"/>
      </w:docPartPr>
      <w:docPartBody>
        <w:p w:rsidR="00B6056D" w:rsidRDefault="00B6056D" w:rsidP="00B6056D">
          <w:pPr>
            <w:pStyle w:val="DC82B891C6044BD3B3AB79CC76FF288F"/>
          </w:pPr>
          <w:r w:rsidRPr="00480B8B">
            <w:rPr>
              <w:rStyle w:val="placeholder1Char"/>
              <w:rFonts w:hint="eastAsia"/>
              <w:sz w:val="16"/>
              <w:szCs w:val="16"/>
            </w:rPr>
            <w:t>____</w:t>
          </w:r>
        </w:p>
      </w:docPartBody>
    </w:docPart>
    <w:docPart>
      <w:docPartPr>
        <w:name w:val="E1B5F16EB1FD41FCAEFCCC21D4FDF85E"/>
        <w:category>
          <w:name w:val="常规"/>
          <w:gallery w:val="placeholder"/>
        </w:category>
        <w:types>
          <w:type w:val="bbPlcHdr"/>
        </w:types>
        <w:behaviors>
          <w:behavior w:val="content"/>
        </w:behaviors>
        <w:guid w:val="{F9C5E4E2-A255-464C-9F83-3A7907B19136}"/>
      </w:docPartPr>
      <w:docPartBody>
        <w:p w:rsidR="00B6056D" w:rsidRDefault="00B6056D" w:rsidP="00B6056D">
          <w:pPr>
            <w:pStyle w:val="E1B5F16EB1FD41FCAEFCCC21D4FDF85E"/>
          </w:pPr>
          <w:r w:rsidRPr="00480B8B">
            <w:rPr>
              <w:rStyle w:val="placeholder1Char"/>
              <w:rFonts w:hint="eastAsia"/>
              <w:sz w:val="16"/>
              <w:szCs w:val="16"/>
            </w:rPr>
            <w:t>____</w:t>
          </w:r>
        </w:p>
      </w:docPartBody>
    </w:docPart>
    <w:docPart>
      <w:docPartPr>
        <w:name w:val="1B777127471042558A03C7FF7044BE75"/>
        <w:category>
          <w:name w:val="常规"/>
          <w:gallery w:val="placeholder"/>
        </w:category>
        <w:types>
          <w:type w:val="bbPlcHdr"/>
        </w:types>
        <w:behaviors>
          <w:behavior w:val="content"/>
        </w:behaviors>
        <w:guid w:val="{AADEDD95-60E3-41FF-B126-8DF0D8085B16}"/>
      </w:docPartPr>
      <w:docPartBody>
        <w:p w:rsidR="00B6056D" w:rsidRDefault="00B6056D" w:rsidP="00B6056D">
          <w:pPr>
            <w:pStyle w:val="1B777127471042558A03C7FF7044BE75"/>
          </w:pPr>
          <w:r w:rsidRPr="00480B8B">
            <w:rPr>
              <w:rStyle w:val="placeholder1Char"/>
              <w:rFonts w:hint="eastAsia"/>
              <w:sz w:val="16"/>
              <w:szCs w:val="16"/>
            </w:rPr>
            <w:t>____</w:t>
          </w:r>
        </w:p>
      </w:docPartBody>
    </w:docPart>
    <w:docPart>
      <w:docPartPr>
        <w:name w:val="056E68C8C967406199037FD59C1B54D8"/>
        <w:category>
          <w:name w:val="常规"/>
          <w:gallery w:val="placeholder"/>
        </w:category>
        <w:types>
          <w:type w:val="bbPlcHdr"/>
        </w:types>
        <w:behaviors>
          <w:behavior w:val="content"/>
        </w:behaviors>
        <w:guid w:val="{345351DE-8AFD-4E4E-9381-838B678BFACF}"/>
      </w:docPartPr>
      <w:docPartBody>
        <w:p w:rsidR="00B6056D" w:rsidRDefault="00B6056D" w:rsidP="00B6056D">
          <w:pPr>
            <w:pStyle w:val="056E68C8C967406199037FD59C1B54D8"/>
          </w:pPr>
          <w:r w:rsidRPr="00480B8B">
            <w:rPr>
              <w:rStyle w:val="placeholder1Char"/>
              <w:rFonts w:hint="eastAsia"/>
              <w:sz w:val="16"/>
              <w:szCs w:val="16"/>
            </w:rPr>
            <w:t>____</w:t>
          </w:r>
        </w:p>
      </w:docPartBody>
    </w:docPart>
    <w:docPart>
      <w:docPartPr>
        <w:name w:val="381299342B0E4F0FB94A1F245446A737"/>
        <w:category>
          <w:name w:val="常规"/>
          <w:gallery w:val="placeholder"/>
        </w:category>
        <w:types>
          <w:type w:val="bbPlcHdr"/>
        </w:types>
        <w:behaviors>
          <w:behavior w:val="content"/>
        </w:behaviors>
        <w:guid w:val="{950953F9-E8E0-4846-967F-59CBD27C9ADD}"/>
      </w:docPartPr>
      <w:docPartBody>
        <w:p w:rsidR="00B6056D" w:rsidRDefault="00B6056D" w:rsidP="00B6056D">
          <w:pPr>
            <w:pStyle w:val="381299342B0E4F0FB94A1F245446A737"/>
          </w:pPr>
          <w:r w:rsidRPr="00480B8B">
            <w:rPr>
              <w:rStyle w:val="placeholder1Char"/>
              <w:rFonts w:hint="eastAsia"/>
              <w:sz w:val="16"/>
              <w:szCs w:val="16"/>
            </w:rPr>
            <w:t>____</w:t>
          </w:r>
        </w:p>
      </w:docPartBody>
    </w:docPart>
    <w:docPart>
      <w:docPartPr>
        <w:name w:val="C2738E8CB2F94AC28FF41712EB71D706"/>
        <w:category>
          <w:name w:val="常规"/>
          <w:gallery w:val="placeholder"/>
        </w:category>
        <w:types>
          <w:type w:val="bbPlcHdr"/>
        </w:types>
        <w:behaviors>
          <w:behavior w:val="content"/>
        </w:behaviors>
        <w:guid w:val="{64D75619-A789-48A7-B3A0-BD25CF410428}"/>
      </w:docPartPr>
      <w:docPartBody>
        <w:p w:rsidR="00B6056D" w:rsidRDefault="00B6056D" w:rsidP="00B6056D">
          <w:pPr>
            <w:pStyle w:val="C2738E8CB2F94AC28FF41712EB71D706"/>
          </w:pPr>
          <w:r w:rsidRPr="00480B8B">
            <w:rPr>
              <w:rStyle w:val="placeholder1Char"/>
              <w:rFonts w:hint="eastAsia"/>
              <w:sz w:val="16"/>
              <w:szCs w:val="16"/>
            </w:rPr>
            <w:t>____</w:t>
          </w:r>
        </w:p>
      </w:docPartBody>
    </w:docPart>
    <w:docPart>
      <w:docPartPr>
        <w:name w:val="DFE47D18EDA34DC4B365E673C0D5A554"/>
        <w:category>
          <w:name w:val="常规"/>
          <w:gallery w:val="placeholder"/>
        </w:category>
        <w:types>
          <w:type w:val="bbPlcHdr"/>
        </w:types>
        <w:behaviors>
          <w:behavior w:val="content"/>
        </w:behaviors>
        <w:guid w:val="{464D599E-4900-4057-92AC-64A0B73BD293}"/>
      </w:docPartPr>
      <w:docPartBody>
        <w:p w:rsidR="00B6056D" w:rsidRDefault="00B6056D" w:rsidP="00B6056D">
          <w:pPr>
            <w:pStyle w:val="DFE47D18EDA34DC4B365E673C0D5A554"/>
          </w:pPr>
          <w:r w:rsidRPr="00480B8B">
            <w:rPr>
              <w:rStyle w:val="placeholder1Char"/>
              <w:rFonts w:hint="eastAsia"/>
              <w:sz w:val="16"/>
              <w:szCs w:val="16"/>
            </w:rPr>
            <w:t>____</w:t>
          </w:r>
        </w:p>
      </w:docPartBody>
    </w:docPart>
    <w:docPart>
      <w:docPartPr>
        <w:name w:val="93C58895793F40C3B64972DB8FC4E131"/>
        <w:category>
          <w:name w:val="常规"/>
          <w:gallery w:val="placeholder"/>
        </w:category>
        <w:types>
          <w:type w:val="bbPlcHdr"/>
        </w:types>
        <w:behaviors>
          <w:behavior w:val="content"/>
        </w:behaviors>
        <w:guid w:val="{170C09A7-1D74-4AF1-B681-32211464583B}"/>
      </w:docPartPr>
      <w:docPartBody>
        <w:p w:rsidR="00B6056D" w:rsidRDefault="00B6056D" w:rsidP="00B6056D">
          <w:pPr>
            <w:pStyle w:val="93C58895793F40C3B64972DB8FC4E131"/>
          </w:pPr>
          <w:r w:rsidRPr="00480B8B">
            <w:rPr>
              <w:rStyle w:val="placeholder1Char"/>
              <w:rFonts w:hint="eastAsia"/>
              <w:sz w:val="16"/>
              <w:szCs w:val="16"/>
            </w:rPr>
            <w:t>____</w:t>
          </w:r>
        </w:p>
      </w:docPartBody>
    </w:docPart>
    <w:docPart>
      <w:docPartPr>
        <w:name w:val="1BBCC5A818D84535A2E0B880BC8BBA42"/>
        <w:category>
          <w:name w:val="常规"/>
          <w:gallery w:val="placeholder"/>
        </w:category>
        <w:types>
          <w:type w:val="bbPlcHdr"/>
        </w:types>
        <w:behaviors>
          <w:behavior w:val="content"/>
        </w:behaviors>
        <w:guid w:val="{2E0AEC10-90B2-4BFB-8C26-8CC24ABA4E5B}"/>
      </w:docPartPr>
      <w:docPartBody>
        <w:p w:rsidR="00B6056D" w:rsidRDefault="00B6056D" w:rsidP="00B6056D">
          <w:pPr>
            <w:pStyle w:val="1BBCC5A818D84535A2E0B880BC8BBA42"/>
          </w:pPr>
          <w:r w:rsidRPr="00480B8B">
            <w:rPr>
              <w:rStyle w:val="placeholder1Char"/>
              <w:rFonts w:hint="eastAsia"/>
              <w:sz w:val="16"/>
              <w:szCs w:val="16"/>
            </w:rPr>
            <w:t>____</w:t>
          </w:r>
        </w:p>
      </w:docPartBody>
    </w:docPart>
    <w:docPart>
      <w:docPartPr>
        <w:name w:val="6D4F1DADA852401AA2B4C91CE071B4AF"/>
        <w:category>
          <w:name w:val="常规"/>
          <w:gallery w:val="placeholder"/>
        </w:category>
        <w:types>
          <w:type w:val="bbPlcHdr"/>
        </w:types>
        <w:behaviors>
          <w:behavior w:val="content"/>
        </w:behaviors>
        <w:guid w:val="{70924FBF-A92D-45E6-96E8-AA5CBE344B86}"/>
      </w:docPartPr>
      <w:docPartBody>
        <w:p w:rsidR="00B6056D" w:rsidRDefault="00B6056D" w:rsidP="00B6056D">
          <w:pPr>
            <w:pStyle w:val="6D4F1DADA852401AA2B4C91CE071B4AF"/>
          </w:pPr>
          <w:r w:rsidRPr="00480B8B">
            <w:rPr>
              <w:rStyle w:val="placeholder1Char"/>
              <w:rFonts w:hint="eastAsia"/>
              <w:sz w:val="16"/>
              <w:szCs w:val="16"/>
            </w:rPr>
            <w:t>____</w:t>
          </w:r>
        </w:p>
      </w:docPartBody>
    </w:docPart>
    <w:docPart>
      <w:docPartPr>
        <w:name w:val="297D71B62A7041D7B8676E0E63A2C05F"/>
        <w:category>
          <w:name w:val="常规"/>
          <w:gallery w:val="placeholder"/>
        </w:category>
        <w:types>
          <w:type w:val="bbPlcHdr"/>
        </w:types>
        <w:behaviors>
          <w:behavior w:val="content"/>
        </w:behaviors>
        <w:guid w:val="{DA931F81-5AEC-4B20-A543-941B0106C9E5}"/>
      </w:docPartPr>
      <w:docPartBody>
        <w:p w:rsidR="00B6056D" w:rsidRDefault="00B6056D" w:rsidP="00B6056D">
          <w:pPr>
            <w:pStyle w:val="297D71B62A7041D7B8676E0E63A2C05F"/>
          </w:pPr>
          <w:r w:rsidRPr="00480B8B">
            <w:rPr>
              <w:rStyle w:val="placeholder1Char"/>
              <w:rFonts w:hint="eastAsia"/>
              <w:sz w:val="16"/>
              <w:szCs w:val="16"/>
            </w:rPr>
            <w:t>____</w:t>
          </w:r>
        </w:p>
      </w:docPartBody>
    </w:docPart>
    <w:docPart>
      <w:docPartPr>
        <w:name w:val="B82F018B3285448BAB808126763A085F"/>
        <w:category>
          <w:name w:val="常规"/>
          <w:gallery w:val="placeholder"/>
        </w:category>
        <w:types>
          <w:type w:val="bbPlcHdr"/>
        </w:types>
        <w:behaviors>
          <w:behavior w:val="content"/>
        </w:behaviors>
        <w:guid w:val="{AA0E222C-AB05-4AD0-9CFE-4E6CD8B2D6B6}"/>
      </w:docPartPr>
      <w:docPartBody>
        <w:p w:rsidR="00B6056D" w:rsidRDefault="00B6056D" w:rsidP="00B6056D">
          <w:pPr>
            <w:pStyle w:val="B82F018B3285448BAB808126763A085F"/>
          </w:pPr>
          <w:r w:rsidRPr="00480B8B">
            <w:rPr>
              <w:rStyle w:val="placeholder1Char"/>
              <w:rFonts w:hint="eastAsia"/>
              <w:sz w:val="16"/>
              <w:szCs w:val="16"/>
            </w:rPr>
            <w:t>____</w:t>
          </w:r>
        </w:p>
      </w:docPartBody>
    </w:docPart>
    <w:docPart>
      <w:docPartPr>
        <w:name w:val="ED1E673E1CE049F4800B67F3F5C1DFC0"/>
        <w:category>
          <w:name w:val="常规"/>
          <w:gallery w:val="placeholder"/>
        </w:category>
        <w:types>
          <w:type w:val="bbPlcHdr"/>
        </w:types>
        <w:behaviors>
          <w:behavior w:val="content"/>
        </w:behaviors>
        <w:guid w:val="{82650805-97D6-405C-AE4D-FA27685258CF}"/>
      </w:docPartPr>
      <w:docPartBody>
        <w:p w:rsidR="00B6056D" w:rsidRDefault="00B6056D" w:rsidP="00B6056D">
          <w:pPr>
            <w:pStyle w:val="ED1E673E1CE049F4800B67F3F5C1DFC0"/>
          </w:pPr>
          <w:r w:rsidRPr="00480B8B">
            <w:rPr>
              <w:rStyle w:val="placeholder1Char"/>
              <w:rFonts w:hint="eastAsia"/>
              <w:sz w:val="16"/>
              <w:szCs w:val="16"/>
            </w:rPr>
            <w:t>____</w:t>
          </w:r>
        </w:p>
      </w:docPartBody>
    </w:docPart>
    <w:docPart>
      <w:docPartPr>
        <w:name w:val="DDF08331C0904C718C515FA9B41E9583"/>
        <w:category>
          <w:name w:val="常规"/>
          <w:gallery w:val="placeholder"/>
        </w:category>
        <w:types>
          <w:type w:val="bbPlcHdr"/>
        </w:types>
        <w:behaviors>
          <w:behavior w:val="content"/>
        </w:behaviors>
        <w:guid w:val="{611F7C48-AB81-4EC9-800E-BA5557B3EE8E}"/>
      </w:docPartPr>
      <w:docPartBody>
        <w:p w:rsidR="00B6056D" w:rsidRDefault="00B6056D" w:rsidP="00B6056D">
          <w:pPr>
            <w:pStyle w:val="DDF08331C0904C718C515FA9B41E9583"/>
          </w:pPr>
          <w:r w:rsidRPr="00480B8B">
            <w:rPr>
              <w:rStyle w:val="placeholder1Char"/>
              <w:rFonts w:hint="eastAsia"/>
              <w:sz w:val="16"/>
              <w:szCs w:val="16"/>
            </w:rPr>
            <w:t>____</w:t>
          </w:r>
        </w:p>
      </w:docPartBody>
    </w:docPart>
    <w:docPart>
      <w:docPartPr>
        <w:name w:val="033385E208614015A07F573ECF9C0C2A"/>
        <w:category>
          <w:name w:val="常规"/>
          <w:gallery w:val="placeholder"/>
        </w:category>
        <w:types>
          <w:type w:val="bbPlcHdr"/>
        </w:types>
        <w:behaviors>
          <w:behavior w:val="content"/>
        </w:behaviors>
        <w:guid w:val="{77DAD868-856E-48EF-B2F6-7A4CD3E84098}"/>
      </w:docPartPr>
      <w:docPartBody>
        <w:p w:rsidR="00B6056D" w:rsidRDefault="00B6056D" w:rsidP="00B6056D">
          <w:pPr>
            <w:pStyle w:val="033385E208614015A07F573ECF9C0C2A"/>
          </w:pPr>
          <w:r w:rsidRPr="00480B8B">
            <w:rPr>
              <w:rStyle w:val="placeholder1Char"/>
              <w:rFonts w:hint="eastAsia"/>
              <w:sz w:val="16"/>
              <w:szCs w:val="16"/>
            </w:rPr>
            <w:t>____</w:t>
          </w:r>
        </w:p>
      </w:docPartBody>
    </w:docPart>
    <w:docPart>
      <w:docPartPr>
        <w:name w:val="361B85D8D1704873B48819D554D321E6"/>
        <w:category>
          <w:name w:val="常规"/>
          <w:gallery w:val="placeholder"/>
        </w:category>
        <w:types>
          <w:type w:val="bbPlcHdr"/>
        </w:types>
        <w:behaviors>
          <w:behavior w:val="content"/>
        </w:behaviors>
        <w:guid w:val="{816366E2-8D63-45F5-A9C0-BFFC164F08CE}"/>
      </w:docPartPr>
      <w:docPartBody>
        <w:p w:rsidR="00B6056D" w:rsidRDefault="00B6056D" w:rsidP="00B6056D">
          <w:pPr>
            <w:pStyle w:val="361B85D8D1704873B48819D554D321E6"/>
          </w:pPr>
          <w:r w:rsidRPr="00480B8B">
            <w:rPr>
              <w:rStyle w:val="placeholder1Char"/>
              <w:rFonts w:hint="eastAsia"/>
              <w:sz w:val="16"/>
              <w:szCs w:val="16"/>
            </w:rPr>
            <w:t>____</w:t>
          </w:r>
        </w:p>
      </w:docPartBody>
    </w:docPart>
    <w:docPart>
      <w:docPartPr>
        <w:name w:val="59B47698B69F46CB9DF39C869071F8F3"/>
        <w:category>
          <w:name w:val="常规"/>
          <w:gallery w:val="placeholder"/>
        </w:category>
        <w:types>
          <w:type w:val="bbPlcHdr"/>
        </w:types>
        <w:behaviors>
          <w:behavior w:val="content"/>
        </w:behaviors>
        <w:guid w:val="{73C602FC-BD2A-4F44-8485-4DFB35F5D21B}"/>
      </w:docPartPr>
      <w:docPartBody>
        <w:p w:rsidR="00B6056D" w:rsidRDefault="00B6056D" w:rsidP="00B6056D">
          <w:pPr>
            <w:pStyle w:val="59B47698B69F46CB9DF39C869071F8F3"/>
          </w:pPr>
          <w:r w:rsidRPr="00480B8B">
            <w:rPr>
              <w:rStyle w:val="placeholder1Char"/>
              <w:rFonts w:hint="eastAsia"/>
              <w:sz w:val="16"/>
              <w:szCs w:val="16"/>
            </w:rPr>
            <w:t>____</w:t>
          </w:r>
        </w:p>
      </w:docPartBody>
    </w:docPart>
    <w:docPart>
      <w:docPartPr>
        <w:name w:val="492E26039D864208AE2CB362A631535D"/>
        <w:category>
          <w:name w:val="常规"/>
          <w:gallery w:val="placeholder"/>
        </w:category>
        <w:types>
          <w:type w:val="bbPlcHdr"/>
        </w:types>
        <w:behaviors>
          <w:behavior w:val="content"/>
        </w:behaviors>
        <w:guid w:val="{FE3E13A2-2AB8-461D-89FB-B436B185BA71}"/>
      </w:docPartPr>
      <w:docPartBody>
        <w:p w:rsidR="00B6056D" w:rsidRDefault="00B6056D" w:rsidP="00B6056D">
          <w:pPr>
            <w:pStyle w:val="492E26039D864208AE2CB362A631535D"/>
          </w:pPr>
          <w:r w:rsidRPr="00480B8B">
            <w:rPr>
              <w:rStyle w:val="placeholder1Char"/>
              <w:rFonts w:hint="eastAsia"/>
              <w:sz w:val="16"/>
              <w:szCs w:val="16"/>
            </w:rPr>
            <w:t>____</w:t>
          </w:r>
        </w:p>
      </w:docPartBody>
    </w:docPart>
    <w:docPart>
      <w:docPartPr>
        <w:name w:val="6C05A85B33524878AE3D8157933FC374"/>
        <w:category>
          <w:name w:val="常规"/>
          <w:gallery w:val="placeholder"/>
        </w:category>
        <w:types>
          <w:type w:val="bbPlcHdr"/>
        </w:types>
        <w:behaviors>
          <w:behavior w:val="content"/>
        </w:behaviors>
        <w:guid w:val="{1B9441E6-353A-42DA-807C-BC948BD5CE51}"/>
      </w:docPartPr>
      <w:docPartBody>
        <w:p w:rsidR="00B6056D" w:rsidRDefault="00B6056D" w:rsidP="00B6056D">
          <w:pPr>
            <w:pStyle w:val="6C05A85B33524878AE3D8157933FC374"/>
          </w:pPr>
          <w:r w:rsidRPr="00A06E1A">
            <w:rPr>
              <w:rStyle w:val="placeholder1Char"/>
              <w:rFonts w:hint="eastAsia"/>
              <w:sz w:val="16"/>
              <w:szCs w:val="16"/>
            </w:rPr>
            <w:t>____</w:t>
          </w:r>
        </w:p>
      </w:docPartBody>
    </w:docPart>
    <w:docPart>
      <w:docPartPr>
        <w:name w:val="5701FD5526184182820A40C89B8F9283"/>
        <w:category>
          <w:name w:val="常规"/>
          <w:gallery w:val="placeholder"/>
        </w:category>
        <w:types>
          <w:type w:val="bbPlcHdr"/>
        </w:types>
        <w:behaviors>
          <w:behavior w:val="content"/>
        </w:behaviors>
        <w:guid w:val="{B30E6B04-DB23-42E0-956F-43F8CBCCB081}"/>
      </w:docPartPr>
      <w:docPartBody>
        <w:p w:rsidR="00B6056D" w:rsidRDefault="00B6056D" w:rsidP="00B6056D">
          <w:pPr>
            <w:pStyle w:val="5701FD5526184182820A40C89B8F9283"/>
          </w:pPr>
          <w:r w:rsidRPr="00A06E1A">
            <w:rPr>
              <w:rStyle w:val="placeholder1Char"/>
              <w:rFonts w:hint="eastAsia"/>
              <w:sz w:val="16"/>
              <w:szCs w:val="16"/>
            </w:rPr>
            <w:t>____</w:t>
          </w:r>
        </w:p>
      </w:docPartBody>
    </w:docPart>
    <w:docPart>
      <w:docPartPr>
        <w:name w:val="FE1BAAA6961C46F8B17EEB2B233DDBAD"/>
        <w:category>
          <w:name w:val="常规"/>
          <w:gallery w:val="placeholder"/>
        </w:category>
        <w:types>
          <w:type w:val="bbPlcHdr"/>
        </w:types>
        <w:behaviors>
          <w:behavior w:val="content"/>
        </w:behaviors>
        <w:guid w:val="{4EB9BCCE-A864-4F23-A6A7-7C6B1100F96E}"/>
      </w:docPartPr>
      <w:docPartBody>
        <w:p w:rsidR="00B6056D" w:rsidRDefault="00B6056D" w:rsidP="00B6056D">
          <w:pPr>
            <w:pStyle w:val="FE1BAAA6961C46F8B17EEB2B233DDBAD"/>
          </w:pPr>
          <w:r w:rsidRPr="00A06E1A">
            <w:rPr>
              <w:rStyle w:val="placeholder1Char"/>
              <w:rFonts w:hint="eastAsia"/>
              <w:sz w:val="16"/>
              <w:szCs w:val="16"/>
            </w:rPr>
            <w:t>____</w:t>
          </w:r>
        </w:p>
      </w:docPartBody>
    </w:docPart>
    <w:docPart>
      <w:docPartPr>
        <w:name w:val="02BADD5B395940ACA1261A21A0E60985"/>
        <w:category>
          <w:name w:val="常规"/>
          <w:gallery w:val="placeholder"/>
        </w:category>
        <w:types>
          <w:type w:val="bbPlcHdr"/>
        </w:types>
        <w:behaviors>
          <w:behavior w:val="content"/>
        </w:behaviors>
        <w:guid w:val="{5B6F13EB-1168-4B80-A3A4-37D9ADDBD68D}"/>
      </w:docPartPr>
      <w:docPartBody>
        <w:p w:rsidR="00B6056D" w:rsidRDefault="00B6056D" w:rsidP="00B6056D">
          <w:pPr>
            <w:pStyle w:val="02BADD5B395940ACA1261A21A0E60985"/>
          </w:pPr>
          <w:r w:rsidRPr="00A06E1A">
            <w:rPr>
              <w:rStyle w:val="placeholder1Char"/>
              <w:rFonts w:hint="eastAsia"/>
              <w:sz w:val="16"/>
              <w:szCs w:val="16"/>
            </w:rPr>
            <w:t>____</w:t>
          </w:r>
        </w:p>
      </w:docPartBody>
    </w:docPart>
    <w:docPart>
      <w:docPartPr>
        <w:name w:val="1D21EB5C5F8F4E24B5A4749F9ECE6CE2"/>
        <w:category>
          <w:name w:val="常规"/>
          <w:gallery w:val="placeholder"/>
        </w:category>
        <w:types>
          <w:type w:val="bbPlcHdr"/>
        </w:types>
        <w:behaviors>
          <w:behavior w:val="content"/>
        </w:behaviors>
        <w:guid w:val="{727A1BEF-BFC3-4B20-9F02-8FF54A6781F8}"/>
      </w:docPartPr>
      <w:docPartBody>
        <w:p w:rsidR="00B6056D" w:rsidRDefault="00B6056D" w:rsidP="00B6056D">
          <w:pPr>
            <w:pStyle w:val="1D21EB5C5F8F4E24B5A4749F9ECE6CE2"/>
          </w:pPr>
          <w:r w:rsidRPr="00A06E1A">
            <w:rPr>
              <w:rStyle w:val="placeholder1Char"/>
              <w:rFonts w:hint="eastAsia"/>
              <w:sz w:val="16"/>
              <w:szCs w:val="16"/>
            </w:rPr>
            <w:t>____</w:t>
          </w:r>
        </w:p>
      </w:docPartBody>
    </w:docPart>
    <w:docPart>
      <w:docPartPr>
        <w:name w:val="5DCB10FCA68049C4AECD0F56387EA391"/>
        <w:category>
          <w:name w:val="常规"/>
          <w:gallery w:val="placeholder"/>
        </w:category>
        <w:types>
          <w:type w:val="bbPlcHdr"/>
        </w:types>
        <w:behaviors>
          <w:behavior w:val="content"/>
        </w:behaviors>
        <w:guid w:val="{2BF4C365-F47E-49F9-A011-6D133714A8F6}"/>
      </w:docPartPr>
      <w:docPartBody>
        <w:p w:rsidR="00B6056D" w:rsidRDefault="00B6056D" w:rsidP="00B6056D">
          <w:pPr>
            <w:pStyle w:val="5DCB10FCA68049C4AECD0F56387EA391"/>
          </w:pPr>
          <w:r w:rsidRPr="00A06E1A">
            <w:rPr>
              <w:rStyle w:val="placeholder1Char"/>
              <w:rFonts w:hint="eastAsia"/>
              <w:sz w:val="16"/>
              <w:szCs w:val="16"/>
            </w:rPr>
            <w:t>____</w:t>
          </w:r>
        </w:p>
      </w:docPartBody>
    </w:docPart>
    <w:docPart>
      <w:docPartPr>
        <w:name w:val="46D66787D42E4BB397873998A7912C27"/>
        <w:category>
          <w:name w:val="常规"/>
          <w:gallery w:val="placeholder"/>
        </w:category>
        <w:types>
          <w:type w:val="bbPlcHdr"/>
        </w:types>
        <w:behaviors>
          <w:behavior w:val="content"/>
        </w:behaviors>
        <w:guid w:val="{3A3F1097-9B79-48FF-A206-3AACDD0F4AE5}"/>
      </w:docPartPr>
      <w:docPartBody>
        <w:p w:rsidR="00B6056D" w:rsidRDefault="00B6056D" w:rsidP="00B6056D">
          <w:pPr>
            <w:pStyle w:val="46D66787D42E4BB397873998A7912C27"/>
          </w:pPr>
          <w:r w:rsidRPr="00A06E1A">
            <w:rPr>
              <w:rStyle w:val="placeholder1Char"/>
              <w:rFonts w:hint="eastAsia"/>
              <w:sz w:val="16"/>
              <w:szCs w:val="16"/>
            </w:rPr>
            <w:t>____</w:t>
          </w:r>
        </w:p>
      </w:docPartBody>
    </w:docPart>
    <w:docPart>
      <w:docPartPr>
        <w:name w:val="4C40968145164F94947BF3A915941C77"/>
        <w:category>
          <w:name w:val="常规"/>
          <w:gallery w:val="placeholder"/>
        </w:category>
        <w:types>
          <w:type w:val="bbPlcHdr"/>
        </w:types>
        <w:behaviors>
          <w:behavior w:val="content"/>
        </w:behaviors>
        <w:guid w:val="{734C8780-403A-4403-B9F3-24B5F89E6480}"/>
      </w:docPartPr>
      <w:docPartBody>
        <w:p w:rsidR="00B6056D" w:rsidRDefault="00B6056D" w:rsidP="00B6056D">
          <w:pPr>
            <w:pStyle w:val="4C40968145164F94947BF3A915941C77"/>
          </w:pPr>
          <w:r w:rsidRPr="00A06E1A">
            <w:rPr>
              <w:rStyle w:val="placeholder1Char"/>
              <w:rFonts w:hint="eastAsia"/>
              <w:sz w:val="16"/>
              <w:szCs w:val="16"/>
            </w:rPr>
            <w:t>____</w:t>
          </w:r>
        </w:p>
      </w:docPartBody>
    </w:docPart>
    <w:docPart>
      <w:docPartPr>
        <w:name w:val="C5CAA5AB94394D0F930FC0F5E56CC7FC"/>
        <w:category>
          <w:name w:val="常规"/>
          <w:gallery w:val="placeholder"/>
        </w:category>
        <w:types>
          <w:type w:val="bbPlcHdr"/>
        </w:types>
        <w:behaviors>
          <w:behavior w:val="content"/>
        </w:behaviors>
        <w:guid w:val="{22062C47-19E3-4FE4-A105-7B3B86177AB6}"/>
      </w:docPartPr>
      <w:docPartBody>
        <w:p w:rsidR="00B6056D" w:rsidRDefault="00B6056D" w:rsidP="00B6056D">
          <w:pPr>
            <w:pStyle w:val="C5CAA5AB94394D0F930FC0F5E56CC7FC"/>
          </w:pPr>
          <w:r w:rsidRPr="00A06E1A">
            <w:rPr>
              <w:rStyle w:val="placeholder1Char"/>
              <w:rFonts w:hint="eastAsia"/>
              <w:sz w:val="16"/>
              <w:szCs w:val="16"/>
            </w:rPr>
            <w:t>____</w:t>
          </w:r>
        </w:p>
      </w:docPartBody>
    </w:docPart>
    <w:docPart>
      <w:docPartPr>
        <w:name w:val="6257EA7DA2504F1CB35605F7E50EB13E"/>
        <w:category>
          <w:name w:val="常规"/>
          <w:gallery w:val="placeholder"/>
        </w:category>
        <w:types>
          <w:type w:val="bbPlcHdr"/>
        </w:types>
        <w:behaviors>
          <w:behavior w:val="content"/>
        </w:behaviors>
        <w:guid w:val="{1327DBCF-5EDC-42DF-8F1D-3C61EF9621A4}"/>
      </w:docPartPr>
      <w:docPartBody>
        <w:p w:rsidR="00B6056D" w:rsidRDefault="00B6056D" w:rsidP="00B6056D">
          <w:pPr>
            <w:pStyle w:val="6257EA7DA2504F1CB35605F7E50EB13E"/>
          </w:pPr>
          <w:r w:rsidRPr="00A06E1A">
            <w:rPr>
              <w:rStyle w:val="placeholder1Char"/>
              <w:rFonts w:hint="eastAsia"/>
              <w:sz w:val="16"/>
              <w:szCs w:val="16"/>
            </w:rPr>
            <w:t>____</w:t>
          </w:r>
        </w:p>
      </w:docPartBody>
    </w:docPart>
    <w:docPart>
      <w:docPartPr>
        <w:name w:val="27658EC446D545EBBB359528483E2C20"/>
        <w:category>
          <w:name w:val="常规"/>
          <w:gallery w:val="placeholder"/>
        </w:category>
        <w:types>
          <w:type w:val="bbPlcHdr"/>
        </w:types>
        <w:behaviors>
          <w:behavior w:val="content"/>
        </w:behaviors>
        <w:guid w:val="{29091341-15E8-4C0D-9B41-40F23017843D}"/>
      </w:docPartPr>
      <w:docPartBody>
        <w:p w:rsidR="00B6056D" w:rsidRDefault="00B6056D" w:rsidP="00B6056D">
          <w:pPr>
            <w:pStyle w:val="27658EC446D545EBBB359528483E2C20"/>
          </w:pPr>
          <w:r w:rsidRPr="00A06E1A">
            <w:rPr>
              <w:rStyle w:val="placeholder1Char"/>
              <w:rFonts w:hint="eastAsia"/>
              <w:sz w:val="16"/>
              <w:szCs w:val="16"/>
            </w:rPr>
            <w:t>____</w:t>
          </w:r>
        </w:p>
      </w:docPartBody>
    </w:docPart>
    <w:docPart>
      <w:docPartPr>
        <w:name w:val="EA109205F0534E8895723075A138344D"/>
        <w:category>
          <w:name w:val="常规"/>
          <w:gallery w:val="placeholder"/>
        </w:category>
        <w:types>
          <w:type w:val="bbPlcHdr"/>
        </w:types>
        <w:behaviors>
          <w:behavior w:val="content"/>
        </w:behaviors>
        <w:guid w:val="{A82DBF32-980E-41C6-B2DA-16D1C891CB42}"/>
      </w:docPartPr>
      <w:docPartBody>
        <w:p w:rsidR="00B6056D" w:rsidRDefault="00B6056D" w:rsidP="00B6056D">
          <w:pPr>
            <w:pStyle w:val="EA109205F0534E8895723075A138344D"/>
          </w:pPr>
          <w:r w:rsidRPr="00A06E1A">
            <w:rPr>
              <w:rStyle w:val="placeholder1Char"/>
              <w:rFonts w:hint="eastAsia"/>
              <w:sz w:val="16"/>
              <w:szCs w:val="16"/>
            </w:rPr>
            <w:t>____</w:t>
          </w:r>
        </w:p>
      </w:docPartBody>
    </w:docPart>
    <w:docPart>
      <w:docPartPr>
        <w:name w:val="A3B9B830DAD94A0F948B80F789BF2811"/>
        <w:category>
          <w:name w:val="常规"/>
          <w:gallery w:val="placeholder"/>
        </w:category>
        <w:types>
          <w:type w:val="bbPlcHdr"/>
        </w:types>
        <w:behaviors>
          <w:behavior w:val="content"/>
        </w:behaviors>
        <w:guid w:val="{15A70FAE-250F-4617-A43C-65BB55490FE1}"/>
      </w:docPartPr>
      <w:docPartBody>
        <w:p w:rsidR="00B6056D" w:rsidRDefault="00B6056D" w:rsidP="00B6056D">
          <w:pPr>
            <w:pStyle w:val="A3B9B830DAD94A0F948B80F789BF2811"/>
          </w:pPr>
          <w:r w:rsidRPr="00A06E1A">
            <w:rPr>
              <w:rStyle w:val="placeholder1Char"/>
              <w:rFonts w:hint="eastAsia"/>
              <w:sz w:val="16"/>
              <w:szCs w:val="16"/>
            </w:rPr>
            <w:t>____</w:t>
          </w:r>
        </w:p>
      </w:docPartBody>
    </w:docPart>
    <w:docPart>
      <w:docPartPr>
        <w:name w:val="1CD43F5CDFA346D2A9D07C86828A0299"/>
        <w:category>
          <w:name w:val="常规"/>
          <w:gallery w:val="placeholder"/>
        </w:category>
        <w:types>
          <w:type w:val="bbPlcHdr"/>
        </w:types>
        <w:behaviors>
          <w:behavior w:val="content"/>
        </w:behaviors>
        <w:guid w:val="{10D4AF31-D369-4A55-8276-3DD819AA9BA3}"/>
      </w:docPartPr>
      <w:docPartBody>
        <w:p w:rsidR="00B6056D" w:rsidRDefault="00B6056D" w:rsidP="00B6056D">
          <w:pPr>
            <w:pStyle w:val="1CD43F5CDFA346D2A9D07C86828A0299"/>
          </w:pPr>
          <w:r w:rsidRPr="00A06E1A">
            <w:rPr>
              <w:rStyle w:val="placeholder1Char"/>
              <w:rFonts w:hint="eastAsia"/>
              <w:sz w:val="16"/>
              <w:szCs w:val="16"/>
            </w:rPr>
            <w:t>____</w:t>
          </w:r>
        </w:p>
      </w:docPartBody>
    </w:docPart>
    <w:docPart>
      <w:docPartPr>
        <w:name w:val="0EDEBC7F5D3C45A9A8A6B309CFBAA8DC"/>
        <w:category>
          <w:name w:val="常规"/>
          <w:gallery w:val="placeholder"/>
        </w:category>
        <w:types>
          <w:type w:val="bbPlcHdr"/>
        </w:types>
        <w:behaviors>
          <w:behavior w:val="content"/>
        </w:behaviors>
        <w:guid w:val="{919A395E-6E40-4946-BE0A-F48AD35DD939}"/>
      </w:docPartPr>
      <w:docPartBody>
        <w:p w:rsidR="00B6056D" w:rsidRDefault="00B6056D" w:rsidP="00B6056D">
          <w:pPr>
            <w:pStyle w:val="0EDEBC7F5D3C45A9A8A6B309CFBAA8DC"/>
          </w:pPr>
          <w:r w:rsidRPr="00A06E1A">
            <w:rPr>
              <w:rStyle w:val="placeholder1Char"/>
              <w:rFonts w:hint="eastAsia"/>
              <w:sz w:val="16"/>
              <w:szCs w:val="16"/>
            </w:rPr>
            <w:t>____</w:t>
          </w:r>
        </w:p>
      </w:docPartBody>
    </w:docPart>
    <w:docPart>
      <w:docPartPr>
        <w:name w:val="7DC1617325284756801E86D25A51A6E9"/>
        <w:category>
          <w:name w:val="常规"/>
          <w:gallery w:val="placeholder"/>
        </w:category>
        <w:types>
          <w:type w:val="bbPlcHdr"/>
        </w:types>
        <w:behaviors>
          <w:behavior w:val="content"/>
        </w:behaviors>
        <w:guid w:val="{7304B520-ECE4-4CCF-A2A5-A58C59940CDF}"/>
      </w:docPartPr>
      <w:docPartBody>
        <w:p w:rsidR="00B6056D" w:rsidRDefault="00B6056D" w:rsidP="00B6056D">
          <w:pPr>
            <w:pStyle w:val="7DC1617325284756801E86D25A51A6E9"/>
          </w:pPr>
          <w:r w:rsidRPr="00A06E1A">
            <w:rPr>
              <w:rStyle w:val="placeholder1Char"/>
              <w:rFonts w:hint="eastAsia"/>
              <w:sz w:val="16"/>
              <w:szCs w:val="16"/>
            </w:rPr>
            <w:t>____</w:t>
          </w:r>
        </w:p>
      </w:docPartBody>
    </w:docPart>
    <w:docPart>
      <w:docPartPr>
        <w:name w:val="C8400CA61690489F9B945009EF9CDB15"/>
        <w:category>
          <w:name w:val="常规"/>
          <w:gallery w:val="placeholder"/>
        </w:category>
        <w:types>
          <w:type w:val="bbPlcHdr"/>
        </w:types>
        <w:behaviors>
          <w:behavior w:val="content"/>
        </w:behaviors>
        <w:guid w:val="{4337D956-17C4-42CF-A0D4-AA678808B0EA}"/>
      </w:docPartPr>
      <w:docPartBody>
        <w:p w:rsidR="00B6056D" w:rsidRDefault="00B6056D" w:rsidP="00B6056D">
          <w:pPr>
            <w:pStyle w:val="C8400CA61690489F9B945009EF9CDB15"/>
          </w:pPr>
          <w:r w:rsidRPr="00A06E1A">
            <w:rPr>
              <w:rStyle w:val="placeholder1Char"/>
              <w:rFonts w:hint="eastAsia"/>
              <w:sz w:val="16"/>
              <w:szCs w:val="16"/>
            </w:rPr>
            <w:t>____</w:t>
          </w:r>
        </w:p>
      </w:docPartBody>
    </w:docPart>
    <w:docPart>
      <w:docPartPr>
        <w:name w:val="F7F3C236EEAF483983458BEC0983320C"/>
        <w:category>
          <w:name w:val="常规"/>
          <w:gallery w:val="placeholder"/>
        </w:category>
        <w:types>
          <w:type w:val="bbPlcHdr"/>
        </w:types>
        <w:behaviors>
          <w:behavior w:val="content"/>
        </w:behaviors>
        <w:guid w:val="{948F3B3E-1305-4264-BA28-87CAE81A9C52}"/>
      </w:docPartPr>
      <w:docPartBody>
        <w:p w:rsidR="00B6056D" w:rsidRDefault="00B6056D" w:rsidP="00B6056D">
          <w:pPr>
            <w:pStyle w:val="F7F3C236EEAF483983458BEC0983320C"/>
          </w:pPr>
          <w:r w:rsidRPr="00A06E1A">
            <w:rPr>
              <w:rStyle w:val="placeholder1Char"/>
              <w:rFonts w:hint="eastAsia"/>
              <w:sz w:val="16"/>
              <w:szCs w:val="16"/>
            </w:rPr>
            <w:t>____</w:t>
          </w:r>
        </w:p>
      </w:docPartBody>
    </w:docPart>
    <w:docPart>
      <w:docPartPr>
        <w:name w:val="6BCD94939F2E41BD86B49C6FBEB4FF38"/>
        <w:category>
          <w:name w:val="常规"/>
          <w:gallery w:val="placeholder"/>
        </w:category>
        <w:types>
          <w:type w:val="bbPlcHdr"/>
        </w:types>
        <w:behaviors>
          <w:behavior w:val="content"/>
        </w:behaviors>
        <w:guid w:val="{658B6CDD-B59E-406F-A131-B7D880122ED2}"/>
      </w:docPartPr>
      <w:docPartBody>
        <w:p w:rsidR="00B6056D" w:rsidRDefault="00B6056D" w:rsidP="00B6056D">
          <w:pPr>
            <w:pStyle w:val="6BCD94939F2E41BD86B49C6FBEB4FF38"/>
          </w:pPr>
          <w:r w:rsidRPr="00A06E1A">
            <w:rPr>
              <w:rStyle w:val="placeholder1Char"/>
              <w:rFonts w:hint="eastAsia"/>
              <w:sz w:val="16"/>
              <w:szCs w:val="16"/>
            </w:rPr>
            <w:t>____</w:t>
          </w:r>
        </w:p>
      </w:docPartBody>
    </w:docPart>
    <w:docPart>
      <w:docPartPr>
        <w:name w:val="F3AAE7DFBD784867AFAD85AD8B5EA365"/>
        <w:category>
          <w:name w:val="常规"/>
          <w:gallery w:val="placeholder"/>
        </w:category>
        <w:types>
          <w:type w:val="bbPlcHdr"/>
        </w:types>
        <w:behaviors>
          <w:behavior w:val="content"/>
        </w:behaviors>
        <w:guid w:val="{9A94EB09-13A9-4151-B2BD-1D25E21F313B}"/>
      </w:docPartPr>
      <w:docPartBody>
        <w:p w:rsidR="00B6056D" w:rsidRDefault="00B6056D" w:rsidP="00B6056D">
          <w:pPr>
            <w:pStyle w:val="F3AAE7DFBD784867AFAD85AD8B5EA365"/>
          </w:pPr>
          <w:r w:rsidRPr="00A06E1A">
            <w:rPr>
              <w:rStyle w:val="placeholder1Char"/>
              <w:rFonts w:hint="eastAsia"/>
              <w:sz w:val="16"/>
              <w:szCs w:val="16"/>
            </w:rPr>
            <w:t>____</w:t>
          </w:r>
        </w:p>
      </w:docPartBody>
    </w:docPart>
    <w:docPart>
      <w:docPartPr>
        <w:name w:val="1F5085B518A0498E8B401FA2922683F3"/>
        <w:category>
          <w:name w:val="常规"/>
          <w:gallery w:val="placeholder"/>
        </w:category>
        <w:types>
          <w:type w:val="bbPlcHdr"/>
        </w:types>
        <w:behaviors>
          <w:behavior w:val="content"/>
        </w:behaviors>
        <w:guid w:val="{A2F07CE0-1362-4A5E-BE3C-02D66AEEE79B}"/>
      </w:docPartPr>
      <w:docPartBody>
        <w:p w:rsidR="00B6056D" w:rsidRDefault="00B6056D" w:rsidP="00B6056D">
          <w:pPr>
            <w:pStyle w:val="1F5085B518A0498E8B401FA2922683F3"/>
          </w:pPr>
          <w:r w:rsidRPr="00A06E1A">
            <w:rPr>
              <w:rStyle w:val="placeholder1Char"/>
              <w:rFonts w:hint="eastAsia"/>
              <w:sz w:val="16"/>
              <w:szCs w:val="16"/>
            </w:rPr>
            <w:t>____</w:t>
          </w:r>
        </w:p>
      </w:docPartBody>
    </w:docPart>
    <w:docPart>
      <w:docPartPr>
        <w:name w:val="919CE347DD0E4C9FB130FDC4B07E5E04"/>
        <w:category>
          <w:name w:val="常规"/>
          <w:gallery w:val="placeholder"/>
        </w:category>
        <w:types>
          <w:type w:val="bbPlcHdr"/>
        </w:types>
        <w:behaviors>
          <w:behavior w:val="content"/>
        </w:behaviors>
        <w:guid w:val="{E3996EB9-2654-4568-BDE8-D1358D53F3A0}"/>
      </w:docPartPr>
      <w:docPartBody>
        <w:p w:rsidR="00B6056D" w:rsidRDefault="00B6056D" w:rsidP="00B6056D">
          <w:pPr>
            <w:pStyle w:val="919CE347DD0E4C9FB130FDC4B07E5E04"/>
          </w:pPr>
          <w:r w:rsidRPr="00A06E1A">
            <w:rPr>
              <w:rStyle w:val="placeholder1Char"/>
              <w:rFonts w:hint="eastAsia"/>
              <w:sz w:val="16"/>
              <w:szCs w:val="16"/>
            </w:rPr>
            <w:t>____</w:t>
          </w:r>
        </w:p>
      </w:docPartBody>
    </w:docPart>
    <w:docPart>
      <w:docPartPr>
        <w:name w:val="1AF6C5B9313542E59344091EC2D048FC"/>
        <w:category>
          <w:name w:val="常规"/>
          <w:gallery w:val="placeholder"/>
        </w:category>
        <w:types>
          <w:type w:val="bbPlcHdr"/>
        </w:types>
        <w:behaviors>
          <w:behavior w:val="content"/>
        </w:behaviors>
        <w:guid w:val="{70B504C0-5217-438E-840E-C813F2EFCFD3}"/>
      </w:docPartPr>
      <w:docPartBody>
        <w:p w:rsidR="00B6056D" w:rsidRDefault="00B6056D" w:rsidP="00B6056D">
          <w:pPr>
            <w:pStyle w:val="1AF6C5B9313542E59344091EC2D048FC"/>
          </w:pPr>
          <w:r w:rsidRPr="00A06E1A">
            <w:rPr>
              <w:rStyle w:val="placeholder1Char"/>
              <w:rFonts w:hint="eastAsia"/>
              <w:sz w:val="16"/>
              <w:szCs w:val="16"/>
            </w:rPr>
            <w:t>____</w:t>
          </w:r>
        </w:p>
      </w:docPartBody>
    </w:docPart>
    <w:docPart>
      <w:docPartPr>
        <w:name w:val="DC889D2F233942A4B8B9637CAB01DA07"/>
        <w:category>
          <w:name w:val="常规"/>
          <w:gallery w:val="placeholder"/>
        </w:category>
        <w:types>
          <w:type w:val="bbPlcHdr"/>
        </w:types>
        <w:behaviors>
          <w:behavior w:val="content"/>
        </w:behaviors>
        <w:guid w:val="{C63BBB5E-48E3-4B8F-8BD3-9724B914D443}"/>
      </w:docPartPr>
      <w:docPartBody>
        <w:p w:rsidR="00B6056D" w:rsidRDefault="00B6056D" w:rsidP="00B6056D">
          <w:pPr>
            <w:pStyle w:val="DC889D2F233942A4B8B9637CAB01DA07"/>
          </w:pPr>
          <w:r w:rsidRPr="00A06E1A">
            <w:rPr>
              <w:rStyle w:val="placeholder1Char"/>
              <w:rFonts w:hint="eastAsia"/>
              <w:sz w:val="16"/>
              <w:szCs w:val="16"/>
            </w:rPr>
            <w:t>____</w:t>
          </w:r>
        </w:p>
      </w:docPartBody>
    </w:docPart>
    <w:docPart>
      <w:docPartPr>
        <w:name w:val="CBCF4F193DAD4DCB8AE5F09E6523A306"/>
        <w:category>
          <w:name w:val="常规"/>
          <w:gallery w:val="placeholder"/>
        </w:category>
        <w:types>
          <w:type w:val="bbPlcHdr"/>
        </w:types>
        <w:behaviors>
          <w:behavior w:val="content"/>
        </w:behaviors>
        <w:guid w:val="{DD9A3699-383D-47AB-8368-2944869B97E2}"/>
      </w:docPartPr>
      <w:docPartBody>
        <w:p w:rsidR="00B6056D" w:rsidRDefault="00B6056D" w:rsidP="00B6056D">
          <w:pPr>
            <w:pStyle w:val="CBCF4F193DAD4DCB8AE5F09E6523A306"/>
          </w:pPr>
          <w:r w:rsidRPr="00A06E1A">
            <w:rPr>
              <w:rStyle w:val="placeholder1Char"/>
              <w:rFonts w:hint="eastAsia"/>
              <w:sz w:val="16"/>
              <w:szCs w:val="16"/>
            </w:rPr>
            <w:t>____</w:t>
          </w:r>
        </w:p>
      </w:docPartBody>
    </w:docPart>
    <w:docPart>
      <w:docPartPr>
        <w:name w:val="2F0CFB722FAC4EDCB76811F5711A83F4"/>
        <w:category>
          <w:name w:val="常规"/>
          <w:gallery w:val="placeholder"/>
        </w:category>
        <w:types>
          <w:type w:val="bbPlcHdr"/>
        </w:types>
        <w:behaviors>
          <w:behavior w:val="content"/>
        </w:behaviors>
        <w:guid w:val="{4546D440-8281-4C6E-BB73-E2EDED2F58CE}"/>
      </w:docPartPr>
      <w:docPartBody>
        <w:p w:rsidR="00B6056D" w:rsidRDefault="00B6056D" w:rsidP="00B6056D">
          <w:pPr>
            <w:pStyle w:val="2F0CFB722FAC4EDCB76811F5711A83F4"/>
          </w:pPr>
          <w:r w:rsidRPr="00A06E1A">
            <w:rPr>
              <w:rStyle w:val="placeholder1Char"/>
              <w:rFonts w:hint="eastAsia"/>
              <w:sz w:val="16"/>
              <w:szCs w:val="16"/>
            </w:rPr>
            <w:t>____</w:t>
          </w:r>
        </w:p>
      </w:docPartBody>
    </w:docPart>
    <w:docPart>
      <w:docPartPr>
        <w:name w:val="2D43B7DD8E424E29982D710B455C9054"/>
        <w:category>
          <w:name w:val="常规"/>
          <w:gallery w:val="placeholder"/>
        </w:category>
        <w:types>
          <w:type w:val="bbPlcHdr"/>
        </w:types>
        <w:behaviors>
          <w:behavior w:val="content"/>
        </w:behaviors>
        <w:guid w:val="{936400D2-1F8E-45E1-952D-C71CA5B3F41E}"/>
      </w:docPartPr>
      <w:docPartBody>
        <w:p w:rsidR="00B6056D" w:rsidRDefault="00B6056D" w:rsidP="00B6056D">
          <w:pPr>
            <w:pStyle w:val="2D43B7DD8E424E29982D710B455C9054"/>
          </w:pPr>
          <w:r w:rsidRPr="00A06E1A">
            <w:rPr>
              <w:rStyle w:val="placeholder1Char"/>
              <w:rFonts w:hint="eastAsia"/>
              <w:sz w:val="16"/>
              <w:szCs w:val="16"/>
            </w:rPr>
            <w:t>____</w:t>
          </w:r>
        </w:p>
      </w:docPartBody>
    </w:docPart>
    <w:docPart>
      <w:docPartPr>
        <w:name w:val="91C2F440987946219B7FAE7F82718B4C"/>
        <w:category>
          <w:name w:val="常规"/>
          <w:gallery w:val="placeholder"/>
        </w:category>
        <w:types>
          <w:type w:val="bbPlcHdr"/>
        </w:types>
        <w:behaviors>
          <w:behavior w:val="content"/>
        </w:behaviors>
        <w:guid w:val="{A7A0D2FC-E7E2-476E-843B-2E9735E8A301}"/>
      </w:docPartPr>
      <w:docPartBody>
        <w:p w:rsidR="00B6056D" w:rsidRDefault="00B6056D" w:rsidP="00B6056D">
          <w:pPr>
            <w:pStyle w:val="91C2F440987946219B7FAE7F82718B4C"/>
          </w:pPr>
          <w:r w:rsidRPr="00A06E1A">
            <w:rPr>
              <w:rStyle w:val="placeholder1Char"/>
              <w:rFonts w:hint="eastAsia"/>
              <w:sz w:val="16"/>
              <w:szCs w:val="16"/>
            </w:rPr>
            <w:t>____</w:t>
          </w:r>
        </w:p>
      </w:docPartBody>
    </w:docPart>
    <w:docPart>
      <w:docPartPr>
        <w:name w:val="757A6CA1B0EB4D6E92C710D378C6FEC5"/>
        <w:category>
          <w:name w:val="常规"/>
          <w:gallery w:val="placeholder"/>
        </w:category>
        <w:types>
          <w:type w:val="bbPlcHdr"/>
        </w:types>
        <w:behaviors>
          <w:behavior w:val="content"/>
        </w:behaviors>
        <w:guid w:val="{D568B38D-665A-4F56-AE35-4AEB9C607F3D}"/>
      </w:docPartPr>
      <w:docPartBody>
        <w:p w:rsidR="00B6056D" w:rsidRDefault="00B6056D" w:rsidP="00B6056D">
          <w:pPr>
            <w:pStyle w:val="757A6CA1B0EB4D6E92C710D378C6FEC5"/>
          </w:pPr>
          <w:r w:rsidRPr="00A06E1A">
            <w:rPr>
              <w:rStyle w:val="placeholder1Char"/>
              <w:rFonts w:hint="eastAsia"/>
              <w:sz w:val="16"/>
              <w:szCs w:val="16"/>
            </w:rPr>
            <w:t>____</w:t>
          </w:r>
        </w:p>
      </w:docPartBody>
    </w:docPart>
    <w:docPart>
      <w:docPartPr>
        <w:name w:val="CE4841E3F45D40AE8D3A42878A293F50"/>
        <w:category>
          <w:name w:val="常规"/>
          <w:gallery w:val="placeholder"/>
        </w:category>
        <w:types>
          <w:type w:val="bbPlcHdr"/>
        </w:types>
        <w:behaviors>
          <w:behavior w:val="content"/>
        </w:behaviors>
        <w:guid w:val="{20C584F8-8A0A-4204-B14A-727F8199ED7A}"/>
      </w:docPartPr>
      <w:docPartBody>
        <w:p w:rsidR="00B6056D" w:rsidRDefault="00B6056D" w:rsidP="00B6056D">
          <w:pPr>
            <w:pStyle w:val="CE4841E3F45D40AE8D3A42878A293F50"/>
          </w:pPr>
          <w:r w:rsidRPr="00A06E1A">
            <w:rPr>
              <w:rStyle w:val="placeholder1Char"/>
              <w:rFonts w:hint="eastAsia"/>
              <w:sz w:val="16"/>
              <w:szCs w:val="16"/>
            </w:rPr>
            <w:t>____</w:t>
          </w:r>
        </w:p>
      </w:docPartBody>
    </w:docPart>
    <w:docPart>
      <w:docPartPr>
        <w:name w:val="295ECE11DB7D43B5A1FE5C91E1FDACAE"/>
        <w:category>
          <w:name w:val="常规"/>
          <w:gallery w:val="placeholder"/>
        </w:category>
        <w:types>
          <w:type w:val="bbPlcHdr"/>
        </w:types>
        <w:behaviors>
          <w:behavior w:val="content"/>
        </w:behaviors>
        <w:guid w:val="{4CD7C5CE-6ACC-4720-9F39-BCFCE26AEA81}"/>
      </w:docPartPr>
      <w:docPartBody>
        <w:p w:rsidR="00B6056D" w:rsidRDefault="00B6056D" w:rsidP="00B6056D">
          <w:pPr>
            <w:pStyle w:val="295ECE11DB7D43B5A1FE5C91E1FDACAE"/>
          </w:pPr>
          <w:r w:rsidRPr="00A06E1A">
            <w:rPr>
              <w:rStyle w:val="placeholder1Char"/>
              <w:rFonts w:hint="eastAsia"/>
              <w:sz w:val="16"/>
              <w:szCs w:val="16"/>
            </w:rPr>
            <w:t>____</w:t>
          </w:r>
        </w:p>
      </w:docPartBody>
    </w:docPart>
    <w:docPart>
      <w:docPartPr>
        <w:name w:val="05087285595B43F3AD99C982A38E78BD"/>
        <w:category>
          <w:name w:val="常规"/>
          <w:gallery w:val="placeholder"/>
        </w:category>
        <w:types>
          <w:type w:val="bbPlcHdr"/>
        </w:types>
        <w:behaviors>
          <w:behavior w:val="content"/>
        </w:behaviors>
        <w:guid w:val="{251227BD-2C31-4BE3-B307-08C2C2A44D76}"/>
      </w:docPartPr>
      <w:docPartBody>
        <w:p w:rsidR="00B6056D" w:rsidRDefault="00B6056D" w:rsidP="00B6056D">
          <w:pPr>
            <w:pStyle w:val="05087285595B43F3AD99C982A38E78BD"/>
          </w:pPr>
          <w:r w:rsidRPr="00A06E1A">
            <w:rPr>
              <w:rStyle w:val="placeholder1Char"/>
              <w:rFonts w:hint="eastAsia"/>
              <w:sz w:val="16"/>
              <w:szCs w:val="16"/>
            </w:rPr>
            <w:t>____</w:t>
          </w:r>
        </w:p>
      </w:docPartBody>
    </w:docPart>
    <w:docPart>
      <w:docPartPr>
        <w:name w:val="CBC388932AA24A70BFE5EDAF25F0B6F2"/>
        <w:category>
          <w:name w:val="常规"/>
          <w:gallery w:val="placeholder"/>
        </w:category>
        <w:types>
          <w:type w:val="bbPlcHdr"/>
        </w:types>
        <w:behaviors>
          <w:behavior w:val="content"/>
        </w:behaviors>
        <w:guid w:val="{EA16D3CB-F662-4633-85C8-5AD52211279E}"/>
      </w:docPartPr>
      <w:docPartBody>
        <w:p w:rsidR="00B6056D" w:rsidRDefault="00B6056D" w:rsidP="00B6056D">
          <w:pPr>
            <w:pStyle w:val="CBC388932AA24A70BFE5EDAF25F0B6F2"/>
          </w:pPr>
          <w:r w:rsidRPr="00A06E1A">
            <w:rPr>
              <w:rStyle w:val="placeholder1Char"/>
              <w:rFonts w:hint="eastAsia"/>
              <w:sz w:val="16"/>
              <w:szCs w:val="16"/>
            </w:rPr>
            <w:t>____</w:t>
          </w:r>
        </w:p>
      </w:docPartBody>
    </w:docPart>
    <w:docPart>
      <w:docPartPr>
        <w:name w:val="D89D00CD4C764D8482ECEA71D7A58AA0"/>
        <w:category>
          <w:name w:val="常规"/>
          <w:gallery w:val="placeholder"/>
        </w:category>
        <w:types>
          <w:type w:val="bbPlcHdr"/>
        </w:types>
        <w:behaviors>
          <w:behavior w:val="content"/>
        </w:behaviors>
        <w:guid w:val="{6F253530-E2B5-4ED6-8AEE-86311BFEA16E}"/>
      </w:docPartPr>
      <w:docPartBody>
        <w:p w:rsidR="00B6056D" w:rsidRDefault="00B6056D" w:rsidP="00B6056D">
          <w:pPr>
            <w:pStyle w:val="D89D00CD4C764D8482ECEA71D7A58AA0"/>
          </w:pPr>
          <w:r w:rsidRPr="00A06E1A">
            <w:rPr>
              <w:rStyle w:val="placeholder1Char"/>
              <w:rFonts w:hint="eastAsia"/>
              <w:sz w:val="16"/>
              <w:szCs w:val="16"/>
            </w:rPr>
            <w:t>____</w:t>
          </w:r>
        </w:p>
      </w:docPartBody>
    </w:docPart>
    <w:docPart>
      <w:docPartPr>
        <w:name w:val="823F4D3BFB7E4128916C1365524433B8"/>
        <w:category>
          <w:name w:val="常规"/>
          <w:gallery w:val="placeholder"/>
        </w:category>
        <w:types>
          <w:type w:val="bbPlcHdr"/>
        </w:types>
        <w:behaviors>
          <w:behavior w:val="content"/>
        </w:behaviors>
        <w:guid w:val="{B66FC434-8E2B-4FC7-B319-40C5619DC4A6}"/>
      </w:docPartPr>
      <w:docPartBody>
        <w:p w:rsidR="00B6056D" w:rsidRDefault="00B6056D" w:rsidP="00B6056D">
          <w:pPr>
            <w:pStyle w:val="823F4D3BFB7E4128916C1365524433B8"/>
          </w:pPr>
          <w:r w:rsidRPr="00A06E1A">
            <w:rPr>
              <w:rStyle w:val="placeholder1Char"/>
              <w:rFonts w:hint="eastAsia"/>
              <w:sz w:val="16"/>
              <w:szCs w:val="16"/>
            </w:rPr>
            <w:t>____</w:t>
          </w:r>
        </w:p>
      </w:docPartBody>
    </w:docPart>
    <w:docPart>
      <w:docPartPr>
        <w:name w:val="6E677D856C634F95A2DDBF8E1DEE8E28"/>
        <w:category>
          <w:name w:val="常规"/>
          <w:gallery w:val="placeholder"/>
        </w:category>
        <w:types>
          <w:type w:val="bbPlcHdr"/>
        </w:types>
        <w:behaviors>
          <w:behavior w:val="content"/>
        </w:behaviors>
        <w:guid w:val="{DF622475-5307-4AEE-805F-57957AA68A81}"/>
      </w:docPartPr>
      <w:docPartBody>
        <w:p w:rsidR="00B6056D" w:rsidRDefault="00B6056D" w:rsidP="00B6056D">
          <w:pPr>
            <w:pStyle w:val="6E677D856C634F95A2DDBF8E1DEE8E28"/>
          </w:pPr>
          <w:r w:rsidRPr="00A06E1A">
            <w:rPr>
              <w:rStyle w:val="placeholder1Char"/>
              <w:rFonts w:hint="eastAsia"/>
              <w:sz w:val="16"/>
              <w:szCs w:val="16"/>
            </w:rPr>
            <w:t>____</w:t>
          </w:r>
        </w:p>
      </w:docPartBody>
    </w:docPart>
    <w:docPart>
      <w:docPartPr>
        <w:name w:val="D1A388F12DE240CE93A003D56A4021FE"/>
        <w:category>
          <w:name w:val="常规"/>
          <w:gallery w:val="placeholder"/>
        </w:category>
        <w:types>
          <w:type w:val="bbPlcHdr"/>
        </w:types>
        <w:behaviors>
          <w:behavior w:val="content"/>
        </w:behaviors>
        <w:guid w:val="{91B34F7A-51AA-426B-899F-71881D7BC026}"/>
      </w:docPartPr>
      <w:docPartBody>
        <w:p w:rsidR="00B6056D" w:rsidRDefault="00B6056D" w:rsidP="00B6056D">
          <w:pPr>
            <w:pStyle w:val="D1A388F12DE240CE93A003D56A4021FE"/>
          </w:pPr>
          <w:r w:rsidRPr="00A06E1A">
            <w:rPr>
              <w:rStyle w:val="placeholder1Char"/>
              <w:rFonts w:hint="eastAsia"/>
              <w:sz w:val="16"/>
              <w:szCs w:val="16"/>
            </w:rPr>
            <w:t>____</w:t>
          </w:r>
        </w:p>
      </w:docPartBody>
    </w:docPart>
    <w:docPart>
      <w:docPartPr>
        <w:name w:val="BE666409EFF54D4AADCC1ED9399057C4"/>
        <w:category>
          <w:name w:val="常规"/>
          <w:gallery w:val="placeholder"/>
        </w:category>
        <w:types>
          <w:type w:val="bbPlcHdr"/>
        </w:types>
        <w:behaviors>
          <w:behavior w:val="content"/>
        </w:behaviors>
        <w:guid w:val="{425C94B5-571B-4E4E-B1C3-521492038091}"/>
      </w:docPartPr>
      <w:docPartBody>
        <w:p w:rsidR="00B6056D" w:rsidRDefault="00B6056D" w:rsidP="00B6056D">
          <w:pPr>
            <w:pStyle w:val="BE666409EFF54D4AADCC1ED9399057C4"/>
          </w:pPr>
          <w:r w:rsidRPr="00A06E1A">
            <w:rPr>
              <w:rStyle w:val="placeholder1Char"/>
              <w:rFonts w:hint="eastAsia"/>
              <w:sz w:val="16"/>
              <w:szCs w:val="16"/>
            </w:rPr>
            <w:t>____</w:t>
          </w:r>
        </w:p>
      </w:docPartBody>
    </w:docPart>
    <w:docPart>
      <w:docPartPr>
        <w:name w:val="4AFF9559014A41ECA621BD46585BE638"/>
        <w:category>
          <w:name w:val="常规"/>
          <w:gallery w:val="placeholder"/>
        </w:category>
        <w:types>
          <w:type w:val="bbPlcHdr"/>
        </w:types>
        <w:behaviors>
          <w:behavior w:val="content"/>
        </w:behaviors>
        <w:guid w:val="{A0E53F2A-4ABF-4649-B5B2-3BE4E52EA383}"/>
      </w:docPartPr>
      <w:docPartBody>
        <w:p w:rsidR="00B6056D" w:rsidRDefault="00B6056D" w:rsidP="00B6056D">
          <w:pPr>
            <w:pStyle w:val="4AFF9559014A41ECA621BD46585BE638"/>
          </w:pPr>
          <w:r w:rsidRPr="00A06E1A">
            <w:rPr>
              <w:rStyle w:val="placeholder1Char"/>
              <w:rFonts w:hint="eastAsia"/>
              <w:sz w:val="16"/>
              <w:szCs w:val="16"/>
            </w:rPr>
            <w:t>____</w:t>
          </w:r>
        </w:p>
      </w:docPartBody>
    </w:docPart>
    <w:docPart>
      <w:docPartPr>
        <w:name w:val="DB5DFEE8CD34436B8648ECA692A6EA8D"/>
        <w:category>
          <w:name w:val="常规"/>
          <w:gallery w:val="placeholder"/>
        </w:category>
        <w:types>
          <w:type w:val="bbPlcHdr"/>
        </w:types>
        <w:behaviors>
          <w:behavior w:val="content"/>
        </w:behaviors>
        <w:guid w:val="{15458693-DB39-4540-9BAA-141C97249CE1}"/>
      </w:docPartPr>
      <w:docPartBody>
        <w:p w:rsidR="00B6056D" w:rsidRDefault="00B6056D" w:rsidP="00B6056D">
          <w:pPr>
            <w:pStyle w:val="DB5DFEE8CD34436B8648ECA692A6EA8D"/>
          </w:pPr>
          <w:r w:rsidRPr="00A06E1A">
            <w:rPr>
              <w:rStyle w:val="placeholder1Char"/>
              <w:rFonts w:hint="eastAsia"/>
              <w:sz w:val="16"/>
              <w:szCs w:val="16"/>
            </w:rPr>
            <w:t>____</w:t>
          </w:r>
        </w:p>
      </w:docPartBody>
    </w:docPart>
    <w:docPart>
      <w:docPartPr>
        <w:name w:val="D89638FEC7B64AD99BFCD9A5DAE2BD61"/>
        <w:category>
          <w:name w:val="常规"/>
          <w:gallery w:val="placeholder"/>
        </w:category>
        <w:types>
          <w:type w:val="bbPlcHdr"/>
        </w:types>
        <w:behaviors>
          <w:behavior w:val="content"/>
        </w:behaviors>
        <w:guid w:val="{F6683FE5-54B4-4719-BBA6-C2FE5FBE9FEA}"/>
      </w:docPartPr>
      <w:docPartBody>
        <w:p w:rsidR="00B6056D" w:rsidRDefault="00B6056D" w:rsidP="00B6056D">
          <w:pPr>
            <w:pStyle w:val="D89638FEC7B64AD99BFCD9A5DAE2BD61"/>
          </w:pPr>
          <w:r w:rsidRPr="00A06E1A">
            <w:rPr>
              <w:rStyle w:val="placeholder1Char"/>
              <w:rFonts w:hint="eastAsia"/>
              <w:sz w:val="16"/>
              <w:szCs w:val="16"/>
            </w:rPr>
            <w:t>____</w:t>
          </w:r>
        </w:p>
      </w:docPartBody>
    </w:docPart>
    <w:docPart>
      <w:docPartPr>
        <w:name w:val="3C842A887543484499737FCC7583CDD9"/>
        <w:category>
          <w:name w:val="常规"/>
          <w:gallery w:val="placeholder"/>
        </w:category>
        <w:types>
          <w:type w:val="bbPlcHdr"/>
        </w:types>
        <w:behaviors>
          <w:behavior w:val="content"/>
        </w:behaviors>
        <w:guid w:val="{B523E7E3-E8A9-4B5A-B671-347D3956DC8A}"/>
      </w:docPartPr>
      <w:docPartBody>
        <w:p w:rsidR="00B6056D" w:rsidRDefault="00B6056D" w:rsidP="00B6056D">
          <w:pPr>
            <w:pStyle w:val="3C842A887543484499737FCC7583CDD9"/>
          </w:pPr>
          <w:r w:rsidRPr="00A06E1A">
            <w:rPr>
              <w:rStyle w:val="placeholder1Char"/>
              <w:rFonts w:hint="eastAsia"/>
              <w:sz w:val="16"/>
              <w:szCs w:val="16"/>
            </w:rPr>
            <w:t>____</w:t>
          </w:r>
        </w:p>
      </w:docPartBody>
    </w:docPart>
    <w:docPart>
      <w:docPartPr>
        <w:name w:val="0061493CA1804CD6A6DE88F7B13392A1"/>
        <w:category>
          <w:name w:val="常规"/>
          <w:gallery w:val="placeholder"/>
        </w:category>
        <w:types>
          <w:type w:val="bbPlcHdr"/>
        </w:types>
        <w:behaviors>
          <w:behavior w:val="content"/>
        </w:behaviors>
        <w:guid w:val="{CAD7387C-E47D-4D94-8695-DDE936EB28EC}"/>
      </w:docPartPr>
      <w:docPartBody>
        <w:p w:rsidR="00B6056D" w:rsidRDefault="00B6056D" w:rsidP="00B6056D">
          <w:pPr>
            <w:pStyle w:val="0061493CA1804CD6A6DE88F7B13392A1"/>
          </w:pPr>
          <w:r w:rsidRPr="00A06E1A">
            <w:rPr>
              <w:rStyle w:val="placeholder1Char"/>
              <w:rFonts w:hint="eastAsia"/>
              <w:sz w:val="16"/>
              <w:szCs w:val="16"/>
            </w:rPr>
            <w:t>____</w:t>
          </w:r>
        </w:p>
      </w:docPartBody>
    </w:docPart>
    <w:docPart>
      <w:docPartPr>
        <w:name w:val="990FE1E44A3047A39B1FE1266606A61F"/>
        <w:category>
          <w:name w:val="常规"/>
          <w:gallery w:val="placeholder"/>
        </w:category>
        <w:types>
          <w:type w:val="bbPlcHdr"/>
        </w:types>
        <w:behaviors>
          <w:behavior w:val="content"/>
        </w:behaviors>
        <w:guid w:val="{DFD6FD87-9D13-4202-B808-AE25ACEBB003}"/>
      </w:docPartPr>
      <w:docPartBody>
        <w:p w:rsidR="00B6056D" w:rsidRDefault="00B6056D" w:rsidP="00B6056D">
          <w:pPr>
            <w:pStyle w:val="990FE1E44A3047A39B1FE1266606A61F"/>
          </w:pPr>
          <w:r w:rsidRPr="00A06E1A">
            <w:rPr>
              <w:rStyle w:val="placeholder1Char"/>
              <w:rFonts w:hint="eastAsia"/>
              <w:sz w:val="16"/>
              <w:szCs w:val="16"/>
            </w:rPr>
            <w:t>____</w:t>
          </w:r>
        </w:p>
      </w:docPartBody>
    </w:docPart>
    <w:docPart>
      <w:docPartPr>
        <w:name w:val="CFAECE85F9E6457EB6ECCED8978918EC"/>
        <w:category>
          <w:name w:val="常规"/>
          <w:gallery w:val="placeholder"/>
        </w:category>
        <w:types>
          <w:type w:val="bbPlcHdr"/>
        </w:types>
        <w:behaviors>
          <w:behavior w:val="content"/>
        </w:behaviors>
        <w:guid w:val="{B300FD08-7FC1-4A52-8F6A-1BB11238C60B}"/>
      </w:docPartPr>
      <w:docPartBody>
        <w:p w:rsidR="00B6056D" w:rsidRDefault="00B6056D" w:rsidP="00B6056D">
          <w:pPr>
            <w:pStyle w:val="CFAECE85F9E6457EB6ECCED8978918EC"/>
          </w:pPr>
          <w:r w:rsidRPr="00A06E1A">
            <w:rPr>
              <w:rStyle w:val="placeholder1Char"/>
              <w:rFonts w:hint="eastAsia"/>
              <w:sz w:val="16"/>
              <w:szCs w:val="16"/>
            </w:rPr>
            <w:t>____</w:t>
          </w:r>
        </w:p>
      </w:docPartBody>
    </w:docPart>
    <w:docPart>
      <w:docPartPr>
        <w:name w:val="4AD0696AFF2F4394A24BEF4A84CF38BA"/>
        <w:category>
          <w:name w:val="常规"/>
          <w:gallery w:val="placeholder"/>
        </w:category>
        <w:types>
          <w:type w:val="bbPlcHdr"/>
        </w:types>
        <w:behaviors>
          <w:behavior w:val="content"/>
        </w:behaviors>
        <w:guid w:val="{DD78DD4F-CD61-4668-BFD7-B92396D03E5D}"/>
      </w:docPartPr>
      <w:docPartBody>
        <w:p w:rsidR="00B6056D" w:rsidRDefault="00B6056D" w:rsidP="00B6056D">
          <w:pPr>
            <w:pStyle w:val="4AD0696AFF2F4394A24BEF4A84CF38BA"/>
          </w:pPr>
          <w:r w:rsidRPr="00A06E1A">
            <w:rPr>
              <w:rStyle w:val="placeholder1Char"/>
              <w:rFonts w:hint="eastAsia"/>
              <w:sz w:val="16"/>
              <w:szCs w:val="16"/>
            </w:rPr>
            <w:t>____</w:t>
          </w:r>
        </w:p>
      </w:docPartBody>
    </w:docPart>
    <w:docPart>
      <w:docPartPr>
        <w:name w:val="08606BEE3C4048D49B10F08DCA8B8AB2"/>
        <w:category>
          <w:name w:val="常规"/>
          <w:gallery w:val="placeholder"/>
        </w:category>
        <w:types>
          <w:type w:val="bbPlcHdr"/>
        </w:types>
        <w:behaviors>
          <w:behavior w:val="content"/>
        </w:behaviors>
        <w:guid w:val="{DAD73256-AFB1-4BB3-823E-B224A56DA3DF}"/>
      </w:docPartPr>
      <w:docPartBody>
        <w:p w:rsidR="00B6056D" w:rsidRDefault="00B6056D" w:rsidP="00B6056D">
          <w:pPr>
            <w:pStyle w:val="08606BEE3C4048D49B10F08DCA8B8AB2"/>
          </w:pPr>
          <w:r w:rsidRPr="00A06E1A">
            <w:rPr>
              <w:rStyle w:val="placeholder1Char"/>
              <w:rFonts w:hint="eastAsia"/>
              <w:sz w:val="16"/>
              <w:szCs w:val="16"/>
            </w:rPr>
            <w:t>____</w:t>
          </w:r>
        </w:p>
      </w:docPartBody>
    </w:docPart>
    <w:docPart>
      <w:docPartPr>
        <w:name w:val="030D2DED0CAC4B7C9576F7CC03ACC0FD"/>
        <w:category>
          <w:name w:val="常规"/>
          <w:gallery w:val="placeholder"/>
        </w:category>
        <w:types>
          <w:type w:val="bbPlcHdr"/>
        </w:types>
        <w:behaviors>
          <w:behavior w:val="content"/>
        </w:behaviors>
        <w:guid w:val="{F736D3C2-107A-4662-85C8-FCFBCAEABFF5}"/>
      </w:docPartPr>
      <w:docPartBody>
        <w:p w:rsidR="00B6056D" w:rsidRDefault="00B6056D" w:rsidP="00B6056D">
          <w:pPr>
            <w:pStyle w:val="030D2DED0CAC4B7C9576F7CC03ACC0FD"/>
          </w:pPr>
          <w:r w:rsidRPr="00A06E1A">
            <w:rPr>
              <w:rStyle w:val="placeholder1Char"/>
              <w:rFonts w:hint="eastAsia"/>
              <w:sz w:val="16"/>
              <w:szCs w:val="16"/>
            </w:rPr>
            <w:t>____</w:t>
          </w:r>
        </w:p>
      </w:docPartBody>
    </w:docPart>
    <w:docPart>
      <w:docPartPr>
        <w:name w:val="3B1DE6E31E394096B2FB98D8C6B36725"/>
        <w:category>
          <w:name w:val="常规"/>
          <w:gallery w:val="placeholder"/>
        </w:category>
        <w:types>
          <w:type w:val="bbPlcHdr"/>
        </w:types>
        <w:behaviors>
          <w:behavior w:val="content"/>
        </w:behaviors>
        <w:guid w:val="{A222FD49-EC18-43D1-96F6-7180A1418ADE}"/>
      </w:docPartPr>
      <w:docPartBody>
        <w:p w:rsidR="00B6056D" w:rsidRDefault="00B6056D" w:rsidP="00B6056D">
          <w:pPr>
            <w:pStyle w:val="3B1DE6E31E394096B2FB98D8C6B36725"/>
          </w:pPr>
          <w:r w:rsidRPr="00A06E1A">
            <w:rPr>
              <w:rStyle w:val="placeholder1Char"/>
              <w:rFonts w:hint="eastAsia"/>
              <w:sz w:val="16"/>
              <w:szCs w:val="16"/>
            </w:rPr>
            <w:t>____</w:t>
          </w:r>
        </w:p>
      </w:docPartBody>
    </w:docPart>
    <w:docPart>
      <w:docPartPr>
        <w:name w:val="F8483DB75B244972BEBD7D110343F7B5"/>
        <w:category>
          <w:name w:val="常规"/>
          <w:gallery w:val="placeholder"/>
        </w:category>
        <w:types>
          <w:type w:val="bbPlcHdr"/>
        </w:types>
        <w:behaviors>
          <w:behavior w:val="content"/>
        </w:behaviors>
        <w:guid w:val="{683AF200-A7DB-438D-95C4-3918704E3B24}"/>
      </w:docPartPr>
      <w:docPartBody>
        <w:p w:rsidR="00B6056D" w:rsidRDefault="00B6056D" w:rsidP="00B6056D">
          <w:pPr>
            <w:pStyle w:val="F8483DB75B244972BEBD7D110343F7B5"/>
          </w:pPr>
          <w:r w:rsidRPr="00A06E1A">
            <w:rPr>
              <w:rStyle w:val="placeholder1Char"/>
              <w:rFonts w:hint="eastAsia"/>
              <w:sz w:val="16"/>
              <w:szCs w:val="16"/>
            </w:rPr>
            <w:t>____</w:t>
          </w:r>
        </w:p>
      </w:docPartBody>
    </w:docPart>
    <w:docPart>
      <w:docPartPr>
        <w:name w:val="268D1145335A4D2E9433CA4B9562D60E"/>
        <w:category>
          <w:name w:val="常规"/>
          <w:gallery w:val="placeholder"/>
        </w:category>
        <w:types>
          <w:type w:val="bbPlcHdr"/>
        </w:types>
        <w:behaviors>
          <w:behavior w:val="content"/>
        </w:behaviors>
        <w:guid w:val="{039E73A4-BE77-4BE3-89FE-3DE2455F1264}"/>
      </w:docPartPr>
      <w:docPartBody>
        <w:p w:rsidR="00B6056D" w:rsidRDefault="00B6056D" w:rsidP="00B6056D">
          <w:pPr>
            <w:pStyle w:val="268D1145335A4D2E9433CA4B9562D60E"/>
          </w:pPr>
          <w:r w:rsidRPr="00A06E1A">
            <w:rPr>
              <w:rStyle w:val="placeholder1Char"/>
              <w:rFonts w:hint="eastAsia"/>
              <w:sz w:val="16"/>
              <w:szCs w:val="16"/>
            </w:rPr>
            <w:t>____</w:t>
          </w:r>
        </w:p>
      </w:docPartBody>
    </w:docPart>
    <w:docPart>
      <w:docPartPr>
        <w:name w:val="3912444CE7AA4ABBA1354D6AA0E5A6B4"/>
        <w:category>
          <w:name w:val="常规"/>
          <w:gallery w:val="placeholder"/>
        </w:category>
        <w:types>
          <w:type w:val="bbPlcHdr"/>
        </w:types>
        <w:behaviors>
          <w:behavior w:val="content"/>
        </w:behaviors>
        <w:guid w:val="{E47BF7AE-7A40-4928-BDE9-6C68D0ADA1FA}"/>
      </w:docPartPr>
      <w:docPartBody>
        <w:p w:rsidR="00B6056D" w:rsidRDefault="00B6056D" w:rsidP="00B6056D">
          <w:pPr>
            <w:pStyle w:val="3912444CE7AA4ABBA1354D6AA0E5A6B4"/>
          </w:pPr>
          <w:r w:rsidRPr="00A06E1A">
            <w:rPr>
              <w:rStyle w:val="placeholder1Char"/>
              <w:rFonts w:hint="eastAsia"/>
              <w:sz w:val="16"/>
              <w:szCs w:val="16"/>
            </w:rPr>
            <w:t>____</w:t>
          </w:r>
        </w:p>
      </w:docPartBody>
    </w:docPart>
    <w:docPart>
      <w:docPartPr>
        <w:name w:val="CC5F4411DECD47F69A7510A19B3B4BFA"/>
        <w:category>
          <w:name w:val="常规"/>
          <w:gallery w:val="placeholder"/>
        </w:category>
        <w:types>
          <w:type w:val="bbPlcHdr"/>
        </w:types>
        <w:behaviors>
          <w:behavior w:val="content"/>
        </w:behaviors>
        <w:guid w:val="{1FECB67A-0719-4BCE-94FC-2DD37EABBB14}"/>
      </w:docPartPr>
      <w:docPartBody>
        <w:p w:rsidR="00B6056D" w:rsidRDefault="00B6056D" w:rsidP="00B6056D">
          <w:pPr>
            <w:pStyle w:val="CC5F4411DECD47F69A7510A19B3B4BFA"/>
          </w:pPr>
          <w:r w:rsidRPr="00A06E1A">
            <w:rPr>
              <w:rStyle w:val="placeholder1Char"/>
              <w:rFonts w:hint="eastAsia"/>
              <w:sz w:val="16"/>
              <w:szCs w:val="16"/>
            </w:rPr>
            <w:t>____</w:t>
          </w:r>
        </w:p>
      </w:docPartBody>
    </w:docPart>
    <w:docPart>
      <w:docPartPr>
        <w:name w:val="84907333E898491EB4D514712BA6B63D"/>
        <w:category>
          <w:name w:val="常规"/>
          <w:gallery w:val="placeholder"/>
        </w:category>
        <w:types>
          <w:type w:val="bbPlcHdr"/>
        </w:types>
        <w:behaviors>
          <w:behavior w:val="content"/>
        </w:behaviors>
        <w:guid w:val="{29F60015-8790-456E-80CA-A50746824747}"/>
      </w:docPartPr>
      <w:docPartBody>
        <w:p w:rsidR="00B6056D" w:rsidRDefault="00B6056D" w:rsidP="00B6056D">
          <w:pPr>
            <w:pStyle w:val="84907333E898491EB4D514712BA6B63D"/>
          </w:pPr>
          <w:r w:rsidRPr="00A06E1A">
            <w:rPr>
              <w:rStyle w:val="placeholder1Char"/>
              <w:rFonts w:hint="eastAsia"/>
              <w:sz w:val="16"/>
              <w:szCs w:val="16"/>
            </w:rPr>
            <w:t>____</w:t>
          </w:r>
        </w:p>
      </w:docPartBody>
    </w:docPart>
    <w:docPart>
      <w:docPartPr>
        <w:name w:val="E7D5AA23C9F24D7CB070CC7A430C2FA0"/>
        <w:category>
          <w:name w:val="常规"/>
          <w:gallery w:val="placeholder"/>
        </w:category>
        <w:types>
          <w:type w:val="bbPlcHdr"/>
        </w:types>
        <w:behaviors>
          <w:behavior w:val="content"/>
        </w:behaviors>
        <w:guid w:val="{961F0337-4C7C-40B6-AE58-B609E492DAF8}"/>
      </w:docPartPr>
      <w:docPartBody>
        <w:p w:rsidR="00B6056D" w:rsidRDefault="00B6056D" w:rsidP="00B6056D">
          <w:pPr>
            <w:pStyle w:val="E7D5AA23C9F24D7CB070CC7A430C2FA0"/>
          </w:pPr>
          <w:r w:rsidRPr="00A06E1A">
            <w:rPr>
              <w:rStyle w:val="placeholder1Char"/>
              <w:rFonts w:hint="eastAsia"/>
              <w:sz w:val="16"/>
              <w:szCs w:val="16"/>
            </w:rPr>
            <w:t>____</w:t>
          </w:r>
        </w:p>
      </w:docPartBody>
    </w:docPart>
    <w:docPart>
      <w:docPartPr>
        <w:name w:val="9AB948A6A054414A9A36E3264A8C749C"/>
        <w:category>
          <w:name w:val="常规"/>
          <w:gallery w:val="placeholder"/>
        </w:category>
        <w:types>
          <w:type w:val="bbPlcHdr"/>
        </w:types>
        <w:behaviors>
          <w:behavior w:val="content"/>
        </w:behaviors>
        <w:guid w:val="{D5ABD3EA-CAA1-481F-B268-29AA03DFCF06}"/>
      </w:docPartPr>
      <w:docPartBody>
        <w:p w:rsidR="00B6056D" w:rsidRDefault="00B6056D" w:rsidP="00B6056D">
          <w:pPr>
            <w:pStyle w:val="9AB948A6A054414A9A36E3264A8C749C"/>
          </w:pPr>
          <w:r w:rsidRPr="00A06E1A">
            <w:rPr>
              <w:rStyle w:val="placeholder1Char"/>
              <w:rFonts w:hint="eastAsia"/>
              <w:sz w:val="16"/>
              <w:szCs w:val="16"/>
            </w:rPr>
            <w:t>____</w:t>
          </w:r>
        </w:p>
      </w:docPartBody>
    </w:docPart>
    <w:docPart>
      <w:docPartPr>
        <w:name w:val="445A16517381447D9B8F80F60DF552F3"/>
        <w:category>
          <w:name w:val="常规"/>
          <w:gallery w:val="placeholder"/>
        </w:category>
        <w:types>
          <w:type w:val="bbPlcHdr"/>
        </w:types>
        <w:behaviors>
          <w:behavior w:val="content"/>
        </w:behaviors>
        <w:guid w:val="{FDF6C4D8-F40D-4FA3-B6E9-D69B4036A8DE}"/>
      </w:docPartPr>
      <w:docPartBody>
        <w:p w:rsidR="00B6056D" w:rsidRDefault="00B6056D" w:rsidP="00B6056D">
          <w:pPr>
            <w:pStyle w:val="445A16517381447D9B8F80F60DF552F3"/>
          </w:pPr>
          <w:r w:rsidRPr="00A06E1A">
            <w:rPr>
              <w:rStyle w:val="placeholder1Char"/>
              <w:rFonts w:hint="eastAsia"/>
              <w:sz w:val="16"/>
              <w:szCs w:val="16"/>
            </w:rPr>
            <w:t>____</w:t>
          </w:r>
        </w:p>
      </w:docPartBody>
    </w:docPart>
    <w:docPart>
      <w:docPartPr>
        <w:name w:val="1BCBB6D363EB46BCA8F5C759B1517431"/>
        <w:category>
          <w:name w:val="常规"/>
          <w:gallery w:val="placeholder"/>
        </w:category>
        <w:types>
          <w:type w:val="bbPlcHdr"/>
        </w:types>
        <w:behaviors>
          <w:behavior w:val="content"/>
        </w:behaviors>
        <w:guid w:val="{9095E876-4A3E-48C5-B3BA-E05D8C0C1B17}"/>
      </w:docPartPr>
      <w:docPartBody>
        <w:p w:rsidR="00B6056D" w:rsidRDefault="00B6056D" w:rsidP="00B6056D">
          <w:pPr>
            <w:pStyle w:val="1BCBB6D363EB46BCA8F5C759B1517431"/>
          </w:pPr>
          <w:r w:rsidRPr="00A06E1A">
            <w:rPr>
              <w:rStyle w:val="placeholder1Char"/>
              <w:rFonts w:hint="eastAsia"/>
              <w:sz w:val="16"/>
              <w:szCs w:val="16"/>
            </w:rPr>
            <w:t>____</w:t>
          </w:r>
        </w:p>
      </w:docPartBody>
    </w:docPart>
    <w:docPart>
      <w:docPartPr>
        <w:name w:val="3DE196BBA75F4336BE8BECA37C3C9368"/>
        <w:category>
          <w:name w:val="常规"/>
          <w:gallery w:val="placeholder"/>
        </w:category>
        <w:types>
          <w:type w:val="bbPlcHdr"/>
        </w:types>
        <w:behaviors>
          <w:behavior w:val="content"/>
        </w:behaviors>
        <w:guid w:val="{266CF53E-95DE-41E9-A3FE-89879B5FE888}"/>
      </w:docPartPr>
      <w:docPartBody>
        <w:p w:rsidR="00B6056D" w:rsidRDefault="00B6056D" w:rsidP="00B6056D">
          <w:pPr>
            <w:pStyle w:val="3DE196BBA75F4336BE8BECA37C3C9368"/>
          </w:pPr>
          <w:r w:rsidRPr="00A06E1A">
            <w:rPr>
              <w:rStyle w:val="placeholder1Char"/>
              <w:rFonts w:hint="eastAsia"/>
              <w:sz w:val="16"/>
              <w:szCs w:val="16"/>
            </w:rPr>
            <w:t>____</w:t>
          </w:r>
        </w:p>
      </w:docPartBody>
    </w:docPart>
    <w:docPart>
      <w:docPartPr>
        <w:name w:val="E6AA3B545D0C41E0B32E6075F149E3AF"/>
        <w:category>
          <w:name w:val="常规"/>
          <w:gallery w:val="placeholder"/>
        </w:category>
        <w:types>
          <w:type w:val="bbPlcHdr"/>
        </w:types>
        <w:behaviors>
          <w:behavior w:val="content"/>
        </w:behaviors>
        <w:guid w:val="{0A25EA2D-E750-40D9-AB51-F4F69C051DBB}"/>
      </w:docPartPr>
      <w:docPartBody>
        <w:p w:rsidR="00B6056D" w:rsidRDefault="00B6056D" w:rsidP="00B6056D">
          <w:pPr>
            <w:pStyle w:val="E6AA3B545D0C41E0B32E6075F149E3AF"/>
          </w:pPr>
          <w:r w:rsidRPr="00A06E1A">
            <w:rPr>
              <w:rStyle w:val="placeholder1Char"/>
              <w:rFonts w:hint="eastAsia"/>
              <w:sz w:val="16"/>
              <w:szCs w:val="16"/>
            </w:rPr>
            <w:t>____</w:t>
          </w:r>
        </w:p>
      </w:docPartBody>
    </w:docPart>
    <w:docPart>
      <w:docPartPr>
        <w:name w:val="3B64CAB33FCE4A6DA008BBE00DAEAC31"/>
        <w:category>
          <w:name w:val="常规"/>
          <w:gallery w:val="placeholder"/>
        </w:category>
        <w:types>
          <w:type w:val="bbPlcHdr"/>
        </w:types>
        <w:behaviors>
          <w:behavior w:val="content"/>
        </w:behaviors>
        <w:guid w:val="{7E61713E-8459-4F0E-A3D0-5E4895DC1ED3}"/>
      </w:docPartPr>
      <w:docPartBody>
        <w:p w:rsidR="00B6056D" w:rsidRDefault="00B6056D" w:rsidP="00B6056D">
          <w:pPr>
            <w:pStyle w:val="3B64CAB33FCE4A6DA008BBE00DAEAC31"/>
          </w:pPr>
          <w:r w:rsidRPr="00A06E1A">
            <w:rPr>
              <w:rStyle w:val="placeholder1Char"/>
              <w:rFonts w:hint="eastAsia"/>
              <w:sz w:val="16"/>
              <w:szCs w:val="16"/>
            </w:rPr>
            <w:t>____</w:t>
          </w:r>
        </w:p>
      </w:docPartBody>
    </w:docPart>
    <w:docPart>
      <w:docPartPr>
        <w:name w:val="6C240F8FF883457FA2937A3DF5E196A9"/>
        <w:category>
          <w:name w:val="常规"/>
          <w:gallery w:val="placeholder"/>
        </w:category>
        <w:types>
          <w:type w:val="bbPlcHdr"/>
        </w:types>
        <w:behaviors>
          <w:behavior w:val="content"/>
        </w:behaviors>
        <w:guid w:val="{B26342CD-3FD9-4084-BA10-A54034EB35D7}"/>
      </w:docPartPr>
      <w:docPartBody>
        <w:p w:rsidR="00B6056D" w:rsidRDefault="00B6056D" w:rsidP="00B6056D">
          <w:pPr>
            <w:pStyle w:val="6C240F8FF883457FA2937A3DF5E196A9"/>
          </w:pPr>
          <w:r w:rsidRPr="00A06E1A">
            <w:rPr>
              <w:rStyle w:val="placeholder1Char"/>
              <w:rFonts w:hint="eastAsia"/>
              <w:sz w:val="16"/>
              <w:szCs w:val="16"/>
            </w:rPr>
            <w:t>____</w:t>
          </w:r>
        </w:p>
      </w:docPartBody>
    </w:docPart>
    <w:docPart>
      <w:docPartPr>
        <w:name w:val="015E771AA1CE4E18812FA26165E29790"/>
        <w:category>
          <w:name w:val="常规"/>
          <w:gallery w:val="placeholder"/>
        </w:category>
        <w:types>
          <w:type w:val="bbPlcHdr"/>
        </w:types>
        <w:behaviors>
          <w:behavior w:val="content"/>
        </w:behaviors>
        <w:guid w:val="{5FCE7FB0-065C-4E8D-94CD-C369BEF0F542}"/>
      </w:docPartPr>
      <w:docPartBody>
        <w:p w:rsidR="00B6056D" w:rsidRDefault="00B6056D" w:rsidP="00B6056D">
          <w:pPr>
            <w:pStyle w:val="015E771AA1CE4E18812FA26165E29790"/>
          </w:pPr>
          <w:r w:rsidRPr="00A06E1A">
            <w:rPr>
              <w:rStyle w:val="placeholder1Char"/>
              <w:rFonts w:hint="eastAsia"/>
              <w:sz w:val="16"/>
              <w:szCs w:val="16"/>
            </w:rPr>
            <w:t>____</w:t>
          </w:r>
        </w:p>
      </w:docPartBody>
    </w:docPart>
    <w:docPart>
      <w:docPartPr>
        <w:name w:val="775BD2102DB645358335F3F1ED036BB0"/>
        <w:category>
          <w:name w:val="常规"/>
          <w:gallery w:val="placeholder"/>
        </w:category>
        <w:types>
          <w:type w:val="bbPlcHdr"/>
        </w:types>
        <w:behaviors>
          <w:behavior w:val="content"/>
        </w:behaviors>
        <w:guid w:val="{65DBD888-E307-41F9-8E76-74B663210C73}"/>
      </w:docPartPr>
      <w:docPartBody>
        <w:p w:rsidR="00B6056D" w:rsidRDefault="00B6056D" w:rsidP="00B6056D">
          <w:pPr>
            <w:pStyle w:val="775BD2102DB645358335F3F1ED036BB0"/>
          </w:pPr>
          <w:r w:rsidRPr="00A06E1A">
            <w:rPr>
              <w:rStyle w:val="placeholder1Char"/>
              <w:rFonts w:hint="eastAsia"/>
              <w:sz w:val="16"/>
              <w:szCs w:val="16"/>
            </w:rPr>
            <w:t>____</w:t>
          </w:r>
        </w:p>
      </w:docPartBody>
    </w:docPart>
    <w:docPart>
      <w:docPartPr>
        <w:name w:val="4813288822AD4549882B9EE8ECCB8043"/>
        <w:category>
          <w:name w:val="常规"/>
          <w:gallery w:val="placeholder"/>
        </w:category>
        <w:types>
          <w:type w:val="bbPlcHdr"/>
        </w:types>
        <w:behaviors>
          <w:behavior w:val="content"/>
        </w:behaviors>
        <w:guid w:val="{80C81443-89E1-4849-9122-380EFC362035}"/>
      </w:docPartPr>
      <w:docPartBody>
        <w:p w:rsidR="00B6056D" w:rsidRDefault="00B6056D" w:rsidP="00B6056D">
          <w:pPr>
            <w:pStyle w:val="4813288822AD4549882B9EE8ECCB8043"/>
          </w:pPr>
          <w:r w:rsidRPr="00A06E1A">
            <w:rPr>
              <w:rStyle w:val="placeholder1Char"/>
              <w:rFonts w:hint="eastAsia"/>
              <w:sz w:val="16"/>
              <w:szCs w:val="16"/>
            </w:rPr>
            <w:t>____</w:t>
          </w:r>
        </w:p>
      </w:docPartBody>
    </w:docPart>
    <w:docPart>
      <w:docPartPr>
        <w:name w:val="D9BE39525C6042C7BBB9AA96F3794EA3"/>
        <w:category>
          <w:name w:val="常规"/>
          <w:gallery w:val="placeholder"/>
        </w:category>
        <w:types>
          <w:type w:val="bbPlcHdr"/>
        </w:types>
        <w:behaviors>
          <w:behavior w:val="content"/>
        </w:behaviors>
        <w:guid w:val="{FE186891-DD2B-45F1-BBF2-3A0CD86513F8}"/>
      </w:docPartPr>
      <w:docPartBody>
        <w:p w:rsidR="00B6056D" w:rsidRDefault="00B6056D" w:rsidP="00B6056D">
          <w:pPr>
            <w:pStyle w:val="D9BE39525C6042C7BBB9AA96F3794EA3"/>
          </w:pPr>
          <w:r w:rsidRPr="00A06E1A">
            <w:rPr>
              <w:rStyle w:val="placeholder1Char"/>
              <w:rFonts w:hint="eastAsia"/>
              <w:sz w:val="16"/>
              <w:szCs w:val="16"/>
            </w:rPr>
            <w:t>____</w:t>
          </w:r>
        </w:p>
      </w:docPartBody>
    </w:docPart>
    <w:docPart>
      <w:docPartPr>
        <w:name w:val="7A454A9C570743A0998B1AC9885E4FF5"/>
        <w:category>
          <w:name w:val="常规"/>
          <w:gallery w:val="placeholder"/>
        </w:category>
        <w:types>
          <w:type w:val="bbPlcHdr"/>
        </w:types>
        <w:behaviors>
          <w:behavior w:val="content"/>
        </w:behaviors>
        <w:guid w:val="{4A94C885-537A-4037-B7D6-E593A43D4804}"/>
      </w:docPartPr>
      <w:docPartBody>
        <w:p w:rsidR="00B6056D" w:rsidRDefault="00B6056D" w:rsidP="00B6056D">
          <w:pPr>
            <w:pStyle w:val="7A454A9C570743A0998B1AC9885E4FF5"/>
          </w:pPr>
          <w:r w:rsidRPr="00A06E1A">
            <w:rPr>
              <w:rStyle w:val="placeholder1Char"/>
              <w:rFonts w:hint="eastAsia"/>
              <w:sz w:val="16"/>
              <w:szCs w:val="16"/>
            </w:rPr>
            <w:t>____</w:t>
          </w:r>
        </w:p>
      </w:docPartBody>
    </w:docPart>
    <w:docPart>
      <w:docPartPr>
        <w:name w:val="84696ACE970F4618A77D2C13845848F9"/>
        <w:category>
          <w:name w:val="常规"/>
          <w:gallery w:val="placeholder"/>
        </w:category>
        <w:types>
          <w:type w:val="bbPlcHdr"/>
        </w:types>
        <w:behaviors>
          <w:behavior w:val="content"/>
        </w:behaviors>
        <w:guid w:val="{6D41EADC-08BD-4968-AF00-7113B970BA55}"/>
      </w:docPartPr>
      <w:docPartBody>
        <w:p w:rsidR="00B6056D" w:rsidRDefault="00B6056D" w:rsidP="00B6056D">
          <w:pPr>
            <w:pStyle w:val="84696ACE970F4618A77D2C13845848F9"/>
          </w:pPr>
          <w:r w:rsidRPr="00A06E1A">
            <w:rPr>
              <w:rStyle w:val="placeholder1Char"/>
              <w:rFonts w:hint="eastAsia"/>
              <w:sz w:val="16"/>
              <w:szCs w:val="16"/>
            </w:rPr>
            <w:t>____</w:t>
          </w:r>
        </w:p>
      </w:docPartBody>
    </w:docPart>
    <w:docPart>
      <w:docPartPr>
        <w:name w:val="55CBA76D6ED2496A858E298304484846"/>
        <w:category>
          <w:name w:val="常规"/>
          <w:gallery w:val="placeholder"/>
        </w:category>
        <w:types>
          <w:type w:val="bbPlcHdr"/>
        </w:types>
        <w:behaviors>
          <w:behavior w:val="content"/>
        </w:behaviors>
        <w:guid w:val="{C6C5D30C-C698-477B-97DC-9B4846BD2AFF}"/>
      </w:docPartPr>
      <w:docPartBody>
        <w:p w:rsidR="00B6056D" w:rsidRDefault="00B6056D" w:rsidP="00B6056D">
          <w:pPr>
            <w:pStyle w:val="55CBA76D6ED2496A858E298304484846"/>
          </w:pPr>
          <w:r w:rsidRPr="00A06E1A">
            <w:rPr>
              <w:rStyle w:val="placeholder1Char"/>
              <w:rFonts w:hint="eastAsia"/>
              <w:sz w:val="16"/>
              <w:szCs w:val="16"/>
            </w:rPr>
            <w:t>____</w:t>
          </w:r>
        </w:p>
      </w:docPartBody>
    </w:docPart>
    <w:docPart>
      <w:docPartPr>
        <w:name w:val="B5F11257AC49479B98C51542D361AE05"/>
        <w:category>
          <w:name w:val="常规"/>
          <w:gallery w:val="placeholder"/>
        </w:category>
        <w:types>
          <w:type w:val="bbPlcHdr"/>
        </w:types>
        <w:behaviors>
          <w:behavior w:val="content"/>
        </w:behaviors>
        <w:guid w:val="{1F37C2E5-4FEE-41F6-87AB-0FFB1B5816E0}"/>
      </w:docPartPr>
      <w:docPartBody>
        <w:p w:rsidR="00B6056D" w:rsidRDefault="00B6056D" w:rsidP="00B6056D">
          <w:pPr>
            <w:pStyle w:val="B5F11257AC49479B98C51542D361AE05"/>
          </w:pPr>
          <w:r w:rsidRPr="00A06E1A">
            <w:rPr>
              <w:rStyle w:val="placeholder1Char"/>
              <w:rFonts w:hint="eastAsia"/>
              <w:sz w:val="16"/>
              <w:szCs w:val="16"/>
            </w:rPr>
            <w:t>____</w:t>
          </w:r>
        </w:p>
      </w:docPartBody>
    </w:docPart>
    <w:docPart>
      <w:docPartPr>
        <w:name w:val="D126A78A96B846C6901C4750357F6FB4"/>
        <w:category>
          <w:name w:val="常规"/>
          <w:gallery w:val="placeholder"/>
        </w:category>
        <w:types>
          <w:type w:val="bbPlcHdr"/>
        </w:types>
        <w:behaviors>
          <w:behavior w:val="content"/>
        </w:behaviors>
        <w:guid w:val="{3E50174C-E4ED-4707-815E-ED2276CB9166}"/>
      </w:docPartPr>
      <w:docPartBody>
        <w:p w:rsidR="00B6056D" w:rsidRDefault="00B6056D" w:rsidP="00B6056D">
          <w:pPr>
            <w:pStyle w:val="D126A78A96B846C6901C4750357F6FB4"/>
          </w:pPr>
          <w:r w:rsidRPr="00A06E1A">
            <w:rPr>
              <w:rStyle w:val="placeholder1Char"/>
              <w:rFonts w:hint="eastAsia"/>
              <w:sz w:val="16"/>
              <w:szCs w:val="16"/>
            </w:rPr>
            <w:t>____</w:t>
          </w:r>
        </w:p>
      </w:docPartBody>
    </w:docPart>
    <w:docPart>
      <w:docPartPr>
        <w:name w:val="6EE3318ED0304CB7AEFDCAB3D99E7955"/>
        <w:category>
          <w:name w:val="常规"/>
          <w:gallery w:val="placeholder"/>
        </w:category>
        <w:types>
          <w:type w:val="bbPlcHdr"/>
        </w:types>
        <w:behaviors>
          <w:behavior w:val="content"/>
        </w:behaviors>
        <w:guid w:val="{9360B57D-DD61-4D2D-8194-E4BFDD4A5033}"/>
      </w:docPartPr>
      <w:docPartBody>
        <w:p w:rsidR="00B6056D" w:rsidRDefault="00B6056D" w:rsidP="00B6056D">
          <w:pPr>
            <w:pStyle w:val="6EE3318ED0304CB7AEFDCAB3D99E7955"/>
          </w:pPr>
          <w:r w:rsidRPr="00A06E1A">
            <w:rPr>
              <w:rStyle w:val="placeholder1Char"/>
              <w:rFonts w:hint="eastAsia"/>
              <w:sz w:val="16"/>
              <w:szCs w:val="16"/>
            </w:rPr>
            <w:t>____</w:t>
          </w:r>
        </w:p>
      </w:docPartBody>
    </w:docPart>
    <w:docPart>
      <w:docPartPr>
        <w:name w:val="884B8E362AA14A3D8F9C4E312942C421"/>
        <w:category>
          <w:name w:val="常规"/>
          <w:gallery w:val="placeholder"/>
        </w:category>
        <w:types>
          <w:type w:val="bbPlcHdr"/>
        </w:types>
        <w:behaviors>
          <w:behavior w:val="content"/>
        </w:behaviors>
        <w:guid w:val="{A5479B8A-D52A-4561-BAE7-AFEABD6353E1}"/>
      </w:docPartPr>
      <w:docPartBody>
        <w:p w:rsidR="00B6056D" w:rsidRDefault="00B6056D" w:rsidP="00B6056D">
          <w:pPr>
            <w:pStyle w:val="884B8E362AA14A3D8F9C4E312942C421"/>
          </w:pPr>
          <w:r w:rsidRPr="00A06E1A">
            <w:rPr>
              <w:rStyle w:val="placeholder1Char"/>
              <w:rFonts w:hint="eastAsia"/>
              <w:sz w:val="16"/>
              <w:szCs w:val="16"/>
            </w:rPr>
            <w:t>____</w:t>
          </w:r>
        </w:p>
      </w:docPartBody>
    </w:docPart>
    <w:docPart>
      <w:docPartPr>
        <w:name w:val="E05AFBC0C336417C9FB47211CEE0AE88"/>
        <w:category>
          <w:name w:val="常规"/>
          <w:gallery w:val="placeholder"/>
        </w:category>
        <w:types>
          <w:type w:val="bbPlcHdr"/>
        </w:types>
        <w:behaviors>
          <w:behavior w:val="content"/>
        </w:behaviors>
        <w:guid w:val="{4AF3567D-3A09-47E3-948C-F02F19F2A6E7}"/>
      </w:docPartPr>
      <w:docPartBody>
        <w:p w:rsidR="00B6056D" w:rsidRDefault="00B6056D" w:rsidP="00B6056D">
          <w:pPr>
            <w:pStyle w:val="E05AFBC0C336417C9FB47211CEE0AE88"/>
          </w:pPr>
          <w:r w:rsidRPr="00A06E1A">
            <w:rPr>
              <w:rStyle w:val="placeholder1Char"/>
              <w:rFonts w:hint="eastAsia"/>
              <w:sz w:val="16"/>
              <w:szCs w:val="16"/>
            </w:rPr>
            <w:t>____</w:t>
          </w:r>
        </w:p>
      </w:docPartBody>
    </w:docPart>
    <w:docPart>
      <w:docPartPr>
        <w:name w:val="C19C9B7FA14B46A3A15E0C30382C19A0"/>
        <w:category>
          <w:name w:val="常规"/>
          <w:gallery w:val="placeholder"/>
        </w:category>
        <w:types>
          <w:type w:val="bbPlcHdr"/>
        </w:types>
        <w:behaviors>
          <w:behavior w:val="content"/>
        </w:behaviors>
        <w:guid w:val="{9B3A00F7-59C2-421A-B953-64C5B8ED6676}"/>
      </w:docPartPr>
      <w:docPartBody>
        <w:p w:rsidR="00B6056D" w:rsidRDefault="00B6056D" w:rsidP="00B6056D">
          <w:pPr>
            <w:pStyle w:val="C19C9B7FA14B46A3A15E0C30382C19A0"/>
          </w:pPr>
          <w:r w:rsidRPr="00A06E1A">
            <w:rPr>
              <w:rStyle w:val="placeholder1Char"/>
              <w:rFonts w:hint="eastAsia"/>
              <w:sz w:val="16"/>
              <w:szCs w:val="16"/>
            </w:rPr>
            <w:t>____</w:t>
          </w:r>
        </w:p>
      </w:docPartBody>
    </w:docPart>
    <w:docPart>
      <w:docPartPr>
        <w:name w:val="2FB62C015AC349788748C3F2AB8445CF"/>
        <w:category>
          <w:name w:val="常规"/>
          <w:gallery w:val="placeholder"/>
        </w:category>
        <w:types>
          <w:type w:val="bbPlcHdr"/>
        </w:types>
        <w:behaviors>
          <w:behavior w:val="content"/>
        </w:behaviors>
        <w:guid w:val="{4FEE2A6E-B66D-4301-9585-8BC880F41E0F}"/>
      </w:docPartPr>
      <w:docPartBody>
        <w:p w:rsidR="00B6056D" w:rsidRDefault="00B6056D" w:rsidP="00B6056D">
          <w:pPr>
            <w:pStyle w:val="2FB62C015AC349788748C3F2AB8445CF"/>
          </w:pPr>
          <w:r w:rsidRPr="00A06E1A">
            <w:rPr>
              <w:rStyle w:val="placeholder1Char"/>
              <w:rFonts w:hint="eastAsia"/>
              <w:sz w:val="16"/>
              <w:szCs w:val="16"/>
            </w:rPr>
            <w:t>____</w:t>
          </w:r>
        </w:p>
      </w:docPartBody>
    </w:docPart>
    <w:docPart>
      <w:docPartPr>
        <w:name w:val="8833010DCF65447194AF2C6E7B45C606"/>
        <w:category>
          <w:name w:val="常规"/>
          <w:gallery w:val="placeholder"/>
        </w:category>
        <w:types>
          <w:type w:val="bbPlcHdr"/>
        </w:types>
        <w:behaviors>
          <w:behavior w:val="content"/>
        </w:behaviors>
        <w:guid w:val="{7263FE2B-09D3-45E3-A6F2-A9555D1F9AFA}"/>
      </w:docPartPr>
      <w:docPartBody>
        <w:p w:rsidR="00B6056D" w:rsidRDefault="00B6056D" w:rsidP="00B6056D">
          <w:pPr>
            <w:pStyle w:val="8833010DCF65447194AF2C6E7B45C606"/>
          </w:pPr>
          <w:r w:rsidRPr="00A06E1A">
            <w:rPr>
              <w:rStyle w:val="placeholder1Char"/>
              <w:rFonts w:hint="eastAsia"/>
              <w:sz w:val="16"/>
              <w:szCs w:val="16"/>
            </w:rPr>
            <w:t>____</w:t>
          </w:r>
        </w:p>
      </w:docPartBody>
    </w:docPart>
    <w:docPart>
      <w:docPartPr>
        <w:name w:val="BFA7CFDBF002415F8D9E0C468E9C1F1E"/>
        <w:category>
          <w:name w:val="常规"/>
          <w:gallery w:val="placeholder"/>
        </w:category>
        <w:types>
          <w:type w:val="bbPlcHdr"/>
        </w:types>
        <w:behaviors>
          <w:behavior w:val="content"/>
        </w:behaviors>
        <w:guid w:val="{60495DFE-391C-4214-9530-2A2C72FF12DF}"/>
      </w:docPartPr>
      <w:docPartBody>
        <w:p w:rsidR="00B6056D" w:rsidRDefault="00B6056D" w:rsidP="00B6056D">
          <w:pPr>
            <w:pStyle w:val="BFA7CFDBF002415F8D9E0C468E9C1F1E"/>
          </w:pPr>
          <w:r w:rsidRPr="00A06E1A">
            <w:rPr>
              <w:rStyle w:val="placeholder1Char"/>
              <w:rFonts w:hint="eastAsia"/>
              <w:sz w:val="16"/>
              <w:szCs w:val="16"/>
            </w:rPr>
            <w:t>____</w:t>
          </w:r>
        </w:p>
      </w:docPartBody>
    </w:docPart>
    <w:docPart>
      <w:docPartPr>
        <w:name w:val="5D5B3E51940E4AD5A74FE86EC60191FE"/>
        <w:category>
          <w:name w:val="常规"/>
          <w:gallery w:val="placeholder"/>
        </w:category>
        <w:types>
          <w:type w:val="bbPlcHdr"/>
        </w:types>
        <w:behaviors>
          <w:behavior w:val="content"/>
        </w:behaviors>
        <w:guid w:val="{5F15D667-1B61-40E0-9E89-668B7FDB35CF}"/>
      </w:docPartPr>
      <w:docPartBody>
        <w:p w:rsidR="00B6056D" w:rsidRDefault="00B6056D" w:rsidP="00B6056D">
          <w:pPr>
            <w:pStyle w:val="5D5B3E51940E4AD5A74FE86EC60191FE"/>
          </w:pPr>
          <w:r w:rsidRPr="00A06E1A">
            <w:rPr>
              <w:rStyle w:val="placeholder1Char"/>
              <w:rFonts w:hint="eastAsia"/>
              <w:sz w:val="16"/>
              <w:szCs w:val="16"/>
            </w:rPr>
            <w:t>____</w:t>
          </w:r>
        </w:p>
      </w:docPartBody>
    </w:docPart>
    <w:docPart>
      <w:docPartPr>
        <w:name w:val="6F96C4E621D944CCA6C0233DC5C25701"/>
        <w:category>
          <w:name w:val="常规"/>
          <w:gallery w:val="placeholder"/>
        </w:category>
        <w:types>
          <w:type w:val="bbPlcHdr"/>
        </w:types>
        <w:behaviors>
          <w:behavior w:val="content"/>
        </w:behaviors>
        <w:guid w:val="{ED4154B9-CB97-4519-91C2-E002033A8068}"/>
      </w:docPartPr>
      <w:docPartBody>
        <w:p w:rsidR="00B6056D" w:rsidRDefault="00B6056D" w:rsidP="00B6056D">
          <w:pPr>
            <w:pStyle w:val="6F96C4E621D944CCA6C0233DC5C25701"/>
          </w:pPr>
          <w:r w:rsidRPr="00A06E1A">
            <w:rPr>
              <w:rStyle w:val="placeholder1Char"/>
              <w:rFonts w:hint="eastAsia"/>
              <w:sz w:val="16"/>
              <w:szCs w:val="16"/>
            </w:rPr>
            <w:t>____</w:t>
          </w:r>
        </w:p>
      </w:docPartBody>
    </w:docPart>
    <w:docPart>
      <w:docPartPr>
        <w:name w:val="AE300ACD7AED46948EF2B1D5658C8F03"/>
        <w:category>
          <w:name w:val="常规"/>
          <w:gallery w:val="placeholder"/>
        </w:category>
        <w:types>
          <w:type w:val="bbPlcHdr"/>
        </w:types>
        <w:behaviors>
          <w:behavior w:val="content"/>
        </w:behaviors>
        <w:guid w:val="{92588982-77D4-4A1F-AC75-8B30E3CE9252}"/>
      </w:docPartPr>
      <w:docPartBody>
        <w:p w:rsidR="00B6056D" w:rsidRDefault="00B6056D" w:rsidP="00B6056D">
          <w:pPr>
            <w:pStyle w:val="AE300ACD7AED46948EF2B1D5658C8F03"/>
          </w:pPr>
          <w:r w:rsidRPr="00A06E1A">
            <w:rPr>
              <w:rStyle w:val="placeholder1Char"/>
              <w:rFonts w:hint="eastAsia"/>
              <w:sz w:val="16"/>
              <w:szCs w:val="16"/>
            </w:rPr>
            <w:t>____</w:t>
          </w:r>
        </w:p>
      </w:docPartBody>
    </w:docPart>
    <w:docPart>
      <w:docPartPr>
        <w:name w:val="6CAA55179E304E19967D516ED485203E"/>
        <w:category>
          <w:name w:val="常规"/>
          <w:gallery w:val="placeholder"/>
        </w:category>
        <w:types>
          <w:type w:val="bbPlcHdr"/>
        </w:types>
        <w:behaviors>
          <w:behavior w:val="content"/>
        </w:behaviors>
        <w:guid w:val="{4C6BE444-3238-4E32-8E1F-60685E239E7A}"/>
      </w:docPartPr>
      <w:docPartBody>
        <w:p w:rsidR="00B6056D" w:rsidRDefault="00B6056D" w:rsidP="00B6056D">
          <w:pPr>
            <w:pStyle w:val="6CAA55179E304E19967D516ED485203E"/>
          </w:pPr>
          <w:r w:rsidRPr="00A06E1A">
            <w:rPr>
              <w:rStyle w:val="placeholder1Char"/>
              <w:rFonts w:hint="eastAsia"/>
              <w:sz w:val="16"/>
              <w:szCs w:val="16"/>
            </w:rPr>
            <w:t>____</w:t>
          </w:r>
        </w:p>
      </w:docPartBody>
    </w:docPart>
    <w:docPart>
      <w:docPartPr>
        <w:name w:val="278C99612A2F42F8BF510E7DE04E1FE1"/>
        <w:category>
          <w:name w:val="常规"/>
          <w:gallery w:val="placeholder"/>
        </w:category>
        <w:types>
          <w:type w:val="bbPlcHdr"/>
        </w:types>
        <w:behaviors>
          <w:behavior w:val="content"/>
        </w:behaviors>
        <w:guid w:val="{42D8B699-B853-49DB-9C29-B6C70482CC1F}"/>
      </w:docPartPr>
      <w:docPartBody>
        <w:p w:rsidR="00B6056D" w:rsidRDefault="00B6056D" w:rsidP="00B6056D">
          <w:pPr>
            <w:pStyle w:val="278C99612A2F42F8BF510E7DE04E1FE1"/>
          </w:pPr>
          <w:r w:rsidRPr="00A06E1A">
            <w:rPr>
              <w:rStyle w:val="placeholder1Char"/>
              <w:rFonts w:hint="eastAsia"/>
              <w:sz w:val="16"/>
              <w:szCs w:val="16"/>
            </w:rPr>
            <w:t>____</w:t>
          </w:r>
        </w:p>
      </w:docPartBody>
    </w:docPart>
    <w:docPart>
      <w:docPartPr>
        <w:name w:val="8179A5D175814B2CB0790CC161AD1309"/>
        <w:category>
          <w:name w:val="常规"/>
          <w:gallery w:val="placeholder"/>
        </w:category>
        <w:types>
          <w:type w:val="bbPlcHdr"/>
        </w:types>
        <w:behaviors>
          <w:behavior w:val="content"/>
        </w:behaviors>
        <w:guid w:val="{6FA12849-2874-40F8-B512-17275B0439B8}"/>
      </w:docPartPr>
      <w:docPartBody>
        <w:p w:rsidR="00B6056D" w:rsidRDefault="00B6056D" w:rsidP="00B6056D">
          <w:pPr>
            <w:pStyle w:val="8179A5D175814B2CB0790CC161AD1309"/>
          </w:pPr>
          <w:r w:rsidRPr="00A06E1A">
            <w:rPr>
              <w:rStyle w:val="placeholder1Char"/>
              <w:rFonts w:hint="eastAsia"/>
              <w:sz w:val="16"/>
              <w:szCs w:val="16"/>
            </w:rPr>
            <w:t>____</w:t>
          </w:r>
        </w:p>
      </w:docPartBody>
    </w:docPart>
    <w:docPart>
      <w:docPartPr>
        <w:name w:val="D9380B44A1D549D49AB1F25DCFD22D92"/>
        <w:category>
          <w:name w:val="常规"/>
          <w:gallery w:val="placeholder"/>
        </w:category>
        <w:types>
          <w:type w:val="bbPlcHdr"/>
        </w:types>
        <w:behaviors>
          <w:behavior w:val="content"/>
        </w:behaviors>
        <w:guid w:val="{16C7F765-E5FE-4D23-B2B5-908D631F17E8}"/>
      </w:docPartPr>
      <w:docPartBody>
        <w:p w:rsidR="00B6056D" w:rsidRDefault="00B6056D" w:rsidP="00B6056D">
          <w:pPr>
            <w:pStyle w:val="D9380B44A1D549D49AB1F25DCFD22D92"/>
          </w:pPr>
          <w:r w:rsidRPr="00A06E1A">
            <w:rPr>
              <w:rStyle w:val="placeholder1Char"/>
              <w:rFonts w:hint="eastAsia"/>
              <w:sz w:val="16"/>
              <w:szCs w:val="16"/>
            </w:rPr>
            <w:t>____</w:t>
          </w:r>
        </w:p>
      </w:docPartBody>
    </w:docPart>
    <w:docPart>
      <w:docPartPr>
        <w:name w:val="1DD6CF84CD574D98805897A09380D24C"/>
        <w:category>
          <w:name w:val="常规"/>
          <w:gallery w:val="placeholder"/>
        </w:category>
        <w:types>
          <w:type w:val="bbPlcHdr"/>
        </w:types>
        <w:behaviors>
          <w:behavior w:val="content"/>
        </w:behaviors>
        <w:guid w:val="{759D4B96-4621-4169-A5B4-2D43743457E9}"/>
      </w:docPartPr>
      <w:docPartBody>
        <w:p w:rsidR="00B6056D" w:rsidRDefault="00B6056D" w:rsidP="00B6056D">
          <w:pPr>
            <w:pStyle w:val="1DD6CF84CD574D98805897A09380D24C"/>
          </w:pPr>
          <w:r w:rsidRPr="00A06E1A">
            <w:rPr>
              <w:rStyle w:val="placeholder1Char"/>
              <w:rFonts w:hint="eastAsia"/>
              <w:sz w:val="16"/>
              <w:szCs w:val="16"/>
            </w:rPr>
            <w:t>____</w:t>
          </w:r>
        </w:p>
      </w:docPartBody>
    </w:docPart>
    <w:docPart>
      <w:docPartPr>
        <w:name w:val="FE4690398C3947719B2E21A05D7E4EBF"/>
        <w:category>
          <w:name w:val="常规"/>
          <w:gallery w:val="placeholder"/>
        </w:category>
        <w:types>
          <w:type w:val="bbPlcHdr"/>
        </w:types>
        <w:behaviors>
          <w:behavior w:val="content"/>
        </w:behaviors>
        <w:guid w:val="{5B84D518-96FE-47CD-B3B9-83176F6FE9E8}"/>
      </w:docPartPr>
      <w:docPartBody>
        <w:p w:rsidR="00B6056D" w:rsidRDefault="00B6056D" w:rsidP="00B6056D">
          <w:pPr>
            <w:pStyle w:val="FE4690398C3947719B2E21A05D7E4EBF"/>
          </w:pPr>
          <w:r w:rsidRPr="00A06E1A">
            <w:rPr>
              <w:rStyle w:val="placeholder1Char"/>
              <w:rFonts w:hint="eastAsia"/>
              <w:sz w:val="16"/>
              <w:szCs w:val="16"/>
            </w:rPr>
            <w:t>____</w:t>
          </w:r>
        </w:p>
      </w:docPartBody>
    </w:docPart>
    <w:docPart>
      <w:docPartPr>
        <w:name w:val="1768970D2FE54A8AA9D1A59D40DEDFC3"/>
        <w:category>
          <w:name w:val="常规"/>
          <w:gallery w:val="placeholder"/>
        </w:category>
        <w:types>
          <w:type w:val="bbPlcHdr"/>
        </w:types>
        <w:behaviors>
          <w:behavior w:val="content"/>
        </w:behaviors>
        <w:guid w:val="{01F4C960-3F8E-48CD-84AE-5787A7287B88}"/>
      </w:docPartPr>
      <w:docPartBody>
        <w:p w:rsidR="00B6056D" w:rsidRDefault="00B6056D" w:rsidP="00B6056D">
          <w:pPr>
            <w:pStyle w:val="1768970D2FE54A8AA9D1A59D40DEDFC3"/>
          </w:pPr>
          <w:r w:rsidRPr="00A06E1A">
            <w:rPr>
              <w:rStyle w:val="placeholder1Char"/>
              <w:rFonts w:hint="eastAsia"/>
              <w:sz w:val="16"/>
              <w:szCs w:val="16"/>
            </w:rPr>
            <w:t>____</w:t>
          </w:r>
        </w:p>
      </w:docPartBody>
    </w:docPart>
    <w:docPart>
      <w:docPartPr>
        <w:name w:val="E6A93208BCC446CC8FB174DE41C8ECD0"/>
        <w:category>
          <w:name w:val="常规"/>
          <w:gallery w:val="placeholder"/>
        </w:category>
        <w:types>
          <w:type w:val="bbPlcHdr"/>
        </w:types>
        <w:behaviors>
          <w:behavior w:val="content"/>
        </w:behaviors>
        <w:guid w:val="{FCB9C4C7-F301-4D08-9E70-56F3B4B3870E}"/>
      </w:docPartPr>
      <w:docPartBody>
        <w:p w:rsidR="00B6056D" w:rsidRDefault="00B6056D" w:rsidP="00B6056D">
          <w:pPr>
            <w:pStyle w:val="E6A93208BCC446CC8FB174DE41C8ECD0"/>
          </w:pPr>
          <w:r w:rsidRPr="00A06E1A">
            <w:rPr>
              <w:rStyle w:val="placeholder1Char"/>
              <w:rFonts w:hint="eastAsia"/>
              <w:sz w:val="16"/>
              <w:szCs w:val="16"/>
            </w:rPr>
            <w:t>____</w:t>
          </w:r>
        </w:p>
      </w:docPartBody>
    </w:docPart>
    <w:docPart>
      <w:docPartPr>
        <w:name w:val="7FD6B173A4F54BFB9D305DA3FE22B8C3"/>
        <w:category>
          <w:name w:val="常规"/>
          <w:gallery w:val="placeholder"/>
        </w:category>
        <w:types>
          <w:type w:val="bbPlcHdr"/>
        </w:types>
        <w:behaviors>
          <w:behavior w:val="content"/>
        </w:behaviors>
        <w:guid w:val="{D4FC25E1-3291-4CA7-8B7C-37E08EA75565}"/>
      </w:docPartPr>
      <w:docPartBody>
        <w:p w:rsidR="00B6056D" w:rsidRDefault="00B6056D" w:rsidP="00B6056D">
          <w:pPr>
            <w:pStyle w:val="7FD6B173A4F54BFB9D305DA3FE22B8C3"/>
          </w:pPr>
          <w:r w:rsidRPr="00A06E1A">
            <w:rPr>
              <w:rStyle w:val="placeholder1Char"/>
              <w:rFonts w:hint="eastAsia"/>
              <w:sz w:val="16"/>
              <w:szCs w:val="16"/>
            </w:rPr>
            <w:t>____</w:t>
          </w:r>
        </w:p>
      </w:docPartBody>
    </w:docPart>
    <w:docPart>
      <w:docPartPr>
        <w:name w:val="59B461A5C81D4094A31957F0269282D9"/>
        <w:category>
          <w:name w:val="常规"/>
          <w:gallery w:val="placeholder"/>
        </w:category>
        <w:types>
          <w:type w:val="bbPlcHdr"/>
        </w:types>
        <w:behaviors>
          <w:behavior w:val="content"/>
        </w:behaviors>
        <w:guid w:val="{27900FF0-39BA-4794-8331-485DC6117615}"/>
      </w:docPartPr>
      <w:docPartBody>
        <w:p w:rsidR="00B6056D" w:rsidRDefault="00B6056D" w:rsidP="00B6056D">
          <w:pPr>
            <w:pStyle w:val="59B461A5C81D4094A31957F0269282D9"/>
          </w:pPr>
          <w:r w:rsidRPr="00A06E1A">
            <w:rPr>
              <w:rStyle w:val="placeholder1Char"/>
              <w:rFonts w:hint="eastAsia"/>
              <w:sz w:val="16"/>
              <w:szCs w:val="16"/>
            </w:rPr>
            <w:t>____</w:t>
          </w:r>
        </w:p>
      </w:docPartBody>
    </w:docPart>
    <w:docPart>
      <w:docPartPr>
        <w:name w:val="1FBE43A7741E429AA1F3C7EE8D7EE473"/>
        <w:category>
          <w:name w:val="常规"/>
          <w:gallery w:val="placeholder"/>
        </w:category>
        <w:types>
          <w:type w:val="bbPlcHdr"/>
        </w:types>
        <w:behaviors>
          <w:behavior w:val="content"/>
        </w:behaviors>
        <w:guid w:val="{52D2C55C-8116-4F6E-B58B-DC1269FB2A1C}"/>
      </w:docPartPr>
      <w:docPartBody>
        <w:p w:rsidR="00B6056D" w:rsidRDefault="00B6056D" w:rsidP="00B6056D">
          <w:pPr>
            <w:pStyle w:val="1FBE43A7741E429AA1F3C7EE8D7EE473"/>
          </w:pPr>
          <w:r w:rsidRPr="00A06E1A">
            <w:rPr>
              <w:rStyle w:val="placeholder1Char"/>
              <w:rFonts w:hint="eastAsia"/>
              <w:sz w:val="16"/>
              <w:szCs w:val="16"/>
            </w:rPr>
            <w:t>____</w:t>
          </w:r>
        </w:p>
      </w:docPartBody>
    </w:docPart>
    <w:docPart>
      <w:docPartPr>
        <w:name w:val="5ED21F1A18B94111B5D8E01DE99F6D60"/>
        <w:category>
          <w:name w:val="常规"/>
          <w:gallery w:val="placeholder"/>
        </w:category>
        <w:types>
          <w:type w:val="bbPlcHdr"/>
        </w:types>
        <w:behaviors>
          <w:behavior w:val="content"/>
        </w:behaviors>
        <w:guid w:val="{00AEE566-B75B-46ED-BB8A-42632996A8B6}"/>
      </w:docPartPr>
      <w:docPartBody>
        <w:p w:rsidR="00B6056D" w:rsidRDefault="00B6056D" w:rsidP="00B6056D">
          <w:pPr>
            <w:pStyle w:val="5ED21F1A18B94111B5D8E01DE99F6D60"/>
          </w:pPr>
          <w:r w:rsidRPr="00A06E1A">
            <w:rPr>
              <w:rStyle w:val="placeholder1Char"/>
              <w:rFonts w:hint="eastAsia"/>
              <w:sz w:val="16"/>
              <w:szCs w:val="16"/>
            </w:rPr>
            <w:t>____</w:t>
          </w:r>
        </w:p>
      </w:docPartBody>
    </w:docPart>
    <w:docPart>
      <w:docPartPr>
        <w:name w:val="89B9894FC4A04262B59CDAAB8C7362EE"/>
        <w:category>
          <w:name w:val="常规"/>
          <w:gallery w:val="placeholder"/>
        </w:category>
        <w:types>
          <w:type w:val="bbPlcHdr"/>
        </w:types>
        <w:behaviors>
          <w:behavior w:val="content"/>
        </w:behaviors>
        <w:guid w:val="{04B46532-6DA9-42A9-9705-D5929E41D132}"/>
      </w:docPartPr>
      <w:docPartBody>
        <w:p w:rsidR="00B6056D" w:rsidRDefault="00B6056D" w:rsidP="00B6056D">
          <w:pPr>
            <w:pStyle w:val="89B9894FC4A04262B59CDAAB8C7362EE"/>
          </w:pPr>
          <w:r w:rsidRPr="00A06E1A">
            <w:rPr>
              <w:rStyle w:val="placeholder1Char"/>
              <w:rFonts w:hint="eastAsia"/>
              <w:sz w:val="16"/>
              <w:szCs w:val="16"/>
            </w:rPr>
            <w:t>____</w:t>
          </w:r>
        </w:p>
      </w:docPartBody>
    </w:docPart>
    <w:docPart>
      <w:docPartPr>
        <w:name w:val="3C1C0A9E649149F4A32F43AEFDBE66AD"/>
        <w:category>
          <w:name w:val="常规"/>
          <w:gallery w:val="placeholder"/>
        </w:category>
        <w:types>
          <w:type w:val="bbPlcHdr"/>
        </w:types>
        <w:behaviors>
          <w:behavior w:val="content"/>
        </w:behaviors>
        <w:guid w:val="{4E4180F0-E381-4F7D-BBE8-20B76EC55114}"/>
      </w:docPartPr>
      <w:docPartBody>
        <w:p w:rsidR="00B6056D" w:rsidRDefault="00B6056D" w:rsidP="00B6056D">
          <w:pPr>
            <w:pStyle w:val="3C1C0A9E649149F4A32F43AEFDBE66AD"/>
          </w:pPr>
          <w:r w:rsidRPr="00A06E1A">
            <w:rPr>
              <w:rStyle w:val="placeholder1Char"/>
              <w:rFonts w:hint="eastAsia"/>
              <w:sz w:val="16"/>
              <w:szCs w:val="16"/>
            </w:rPr>
            <w:t>____</w:t>
          </w:r>
        </w:p>
      </w:docPartBody>
    </w:docPart>
    <w:docPart>
      <w:docPartPr>
        <w:name w:val="A0A336581D744F989740198C38F51E02"/>
        <w:category>
          <w:name w:val="常规"/>
          <w:gallery w:val="placeholder"/>
        </w:category>
        <w:types>
          <w:type w:val="bbPlcHdr"/>
        </w:types>
        <w:behaviors>
          <w:behavior w:val="content"/>
        </w:behaviors>
        <w:guid w:val="{211E89D8-293B-4E34-8D2D-494B385BB0F4}"/>
      </w:docPartPr>
      <w:docPartBody>
        <w:p w:rsidR="00B6056D" w:rsidRDefault="00B6056D" w:rsidP="00B6056D">
          <w:pPr>
            <w:pStyle w:val="A0A336581D744F989740198C38F51E02"/>
          </w:pPr>
          <w:r w:rsidRPr="00A06E1A">
            <w:rPr>
              <w:rStyle w:val="placeholder1Char"/>
              <w:rFonts w:hint="eastAsia"/>
              <w:sz w:val="16"/>
              <w:szCs w:val="16"/>
            </w:rPr>
            <w:t>____</w:t>
          </w:r>
        </w:p>
      </w:docPartBody>
    </w:docPart>
    <w:docPart>
      <w:docPartPr>
        <w:name w:val="40671E5D9C694356B324A9B78DB414BA"/>
        <w:category>
          <w:name w:val="常规"/>
          <w:gallery w:val="placeholder"/>
        </w:category>
        <w:types>
          <w:type w:val="bbPlcHdr"/>
        </w:types>
        <w:behaviors>
          <w:behavior w:val="content"/>
        </w:behaviors>
        <w:guid w:val="{5972BD1B-C213-4B01-9770-BA9F7E2BDED7}"/>
      </w:docPartPr>
      <w:docPartBody>
        <w:p w:rsidR="00B6056D" w:rsidRDefault="00B6056D" w:rsidP="00B6056D">
          <w:pPr>
            <w:pStyle w:val="40671E5D9C694356B324A9B78DB414BA"/>
          </w:pPr>
          <w:r w:rsidRPr="00A06E1A">
            <w:rPr>
              <w:rStyle w:val="placeholder1Char"/>
              <w:rFonts w:hint="eastAsia"/>
              <w:sz w:val="16"/>
              <w:szCs w:val="16"/>
            </w:rPr>
            <w:t>____</w:t>
          </w:r>
        </w:p>
      </w:docPartBody>
    </w:docPart>
    <w:docPart>
      <w:docPartPr>
        <w:name w:val="905B69431DDC427FAD588BA062C0BACE"/>
        <w:category>
          <w:name w:val="常规"/>
          <w:gallery w:val="placeholder"/>
        </w:category>
        <w:types>
          <w:type w:val="bbPlcHdr"/>
        </w:types>
        <w:behaviors>
          <w:behavior w:val="content"/>
        </w:behaviors>
        <w:guid w:val="{0678897D-FDE3-43C1-BB83-E1684ADF6E3B}"/>
      </w:docPartPr>
      <w:docPartBody>
        <w:p w:rsidR="00B6056D" w:rsidRDefault="00B6056D" w:rsidP="00B6056D">
          <w:pPr>
            <w:pStyle w:val="905B69431DDC427FAD588BA062C0BACE"/>
          </w:pPr>
          <w:r w:rsidRPr="00A06E1A">
            <w:rPr>
              <w:rStyle w:val="placeholder1Char"/>
              <w:rFonts w:hint="eastAsia"/>
              <w:sz w:val="16"/>
              <w:szCs w:val="16"/>
            </w:rPr>
            <w:t>____</w:t>
          </w:r>
        </w:p>
      </w:docPartBody>
    </w:docPart>
    <w:docPart>
      <w:docPartPr>
        <w:name w:val="1F5765136D3F4E899519229FF3F4A27F"/>
        <w:category>
          <w:name w:val="常规"/>
          <w:gallery w:val="placeholder"/>
        </w:category>
        <w:types>
          <w:type w:val="bbPlcHdr"/>
        </w:types>
        <w:behaviors>
          <w:behavior w:val="content"/>
        </w:behaviors>
        <w:guid w:val="{9F5436DD-49DC-4325-B6B9-00BE54CA7CDA}"/>
      </w:docPartPr>
      <w:docPartBody>
        <w:p w:rsidR="00B6056D" w:rsidRDefault="00B6056D" w:rsidP="00B6056D">
          <w:pPr>
            <w:pStyle w:val="1F5765136D3F4E899519229FF3F4A27F"/>
          </w:pPr>
          <w:r w:rsidRPr="00A06E1A">
            <w:rPr>
              <w:rStyle w:val="placeholder1Char"/>
              <w:rFonts w:hint="eastAsia"/>
              <w:sz w:val="16"/>
              <w:szCs w:val="16"/>
            </w:rPr>
            <w:t>____</w:t>
          </w:r>
        </w:p>
      </w:docPartBody>
    </w:docPart>
    <w:docPart>
      <w:docPartPr>
        <w:name w:val="5A276E68917B4A27910FE8117B259B0E"/>
        <w:category>
          <w:name w:val="常规"/>
          <w:gallery w:val="placeholder"/>
        </w:category>
        <w:types>
          <w:type w:val="bbPlcHdr"/>
        </w:types>
        <w:behaviors>
          <w:behavior w:val="content"/>
        </w:behaviors>
        <w:guid w:val="{A2BF18F6-1169-4404-84B3-31370B88535B}"/>
      </w:docPartPr>
      <w:docPartBody>
        <w:p w:rsidR="00B6056D" w:rsidRDefault="00B6056D" w:rsidP="00B6056D">
          <w:pPr>
            <w:pStyle w:val="5A276E68917B4A27910FE8117B259B0E"/>
          </w:pPr>
          <w:r w:rsidRPr="00A06E1A">
            <w:rPr>
              <w:rStyle w:val="placeholder1Char"/>
              <w:rFonts w:hint="eastAsia"/>
              <w:sz w:val="16"/>
              <w:szCs w:val="16"/>
            </w:rPr>
            <w:t>____</w:t>
          </w:r>
        </w:p>
      </w:docPartBody>
    </w:docPart>
    <w:docPart>
      <w:docPartPr>
        <w:name w:val="1ABA26DDE5374736B472743C791DE694"/>
        <w:category>
          <w:name w:val="常规"/>
          <w:gallery w:val="placeholder"/>
        </w:category>
        <w:types>
          <w:type w:val="bbPlcHdr"/>
        </w:types>
        <w:behaviors>
          <w:behavior w:val="content"/>
        </w:behaviors>
        <w:guid w:val="{9C45BDE5-997D-4F16-89AE-DBC67B27D1A3}"/>
      </w:docPartPr>
      <w:docPartBody>
        <w:p w:rsidR="00B6056D" w:rsidRDefault="00B6056D" w:rsidP="00B6056D">
          <w:pPr>
            <w:pStyle w:val="1ABA26DDE5374736B472743C791DE694"/>
          </w:pPr>
          <w:r w:rsidRPr="00A06E1A">
            <w:rPr>
              <w:rStyle w:val="placeholder1Char"/>
              <w:rFonts w:hint="eastAsia"/>
              <w:sz w:val="16"/>
              <w:szCs w:val="16"/>
            </w:rPr>
            <w:t>____</w:t>
          </w:r>
        </w:p>
      </w:docPartBody>
    </w:docPart>
    <w:docPart>
      <w:docPartPr>
        <w:name w:val="AB3D9239D9C843A9963A18EC7E70CEA3"/>
        <w:category>
          <w:name w:val="常规"/>
          <w:gallery w:val="placeholder"/>
        </w:category>
        <w:types>
          <w:type w:val="bbPlcHdr"/>
        </w:types>
        <w:behaviors>
          <w:behavior w:val="content"/>
        </w:behaviors>
        <w:guid w:val="{B8549D59-0418-475F-AE2F-34DCA4291433}"/>
      </w:docPartPr>
      <w:docPartBody>
        <w:p w:rsidR="00B6056D" w:rsidRDefault="00B6056D" w:rsidP="00B6056D">
          <w:pPr>
            <w:pStyle w:val="AB3D9239D9C843A9963A18EC7E70CEA3"/>
          </w:pPr>
          <w:r w:rsidRPr="00A06E1A">
            <w:rPr>
              <w:rStyle w:val="placeholder1Char"/>
              <w:rFonts w:hint="eastAsia"/>
              <w:sz w:val="16"/>
              <w:szCs w:val="16"/>
            </w:rPr>
            <w:t>____</w:t>
          </w:r>
        </w:p>
      </w:docPartBody>
    </w:docPart>
    <w:docPart>
      <w:docPartPr>
        <w:name w:val="0D366861149A44EFBE213BAEEFE154EC"/>
        <w:category>
          <w:name w:val="常规"/>
          <w:gallery w:val="placeholder"/>
        </w:category>
        <w:types>
          <w:type w:val="bbPlcHdr"/>
        </w:types>
        <w:behaviors>
          <w:behavior w:val="content"/>
        </w:behaviors>
        <w:guid w:val="{E60721E3-EF62-4949-A7AD-1BF9DE006DB5}"/>
      </w:docPartPr>
      <w:docPartBody>
        <w:p w:rsidR="00B6056D" w:rsidRDefault="00B6056D" w:rsidP="00B6056D">
          <w:pPr>
            <w:pStyle w:val="0D366861149A44EFBE213BAEEFE154EC"/>
          </w:pPr>
          <w:r w:rsidRPr="00A06E1A">
            <w:rPr>
              <w:rStyle w:val="placeholder1Char"/>
              <w:rFonts w:hint="eastAsia"/>
              <w:sz w:val="16"/>
              <w:szCs w:val="16"/>
            </w:rPr>
            <w:t>____</w:t>
          </w:r>
        </w:p>
      </w:docPartBody>
    </w:docPart>
    <w:docPart>
      <w:docPartPr>
        <w:name w:val="30780E94510641279FCC9ACC604F01C7"/>
        <w:category>
          <w:name w:val="常规"/>
          <w:gallery w:val="placeholder"/>
        </w:category>
        <w:types>
          <w:type w:val="bbPlcHdr"/>
        </w:types>
        <w:behaviors>
          <w:behavior w:val="content"/>
        </w:behaviors>
        <w:guid w:val="{F502FD81-1181-4D7E-A142-82CC4BE86413}"/>
      </w:docPartPr>
      <w:docPartBody>
        <w:p w:rsidR="00B6056D" w:rsidRDefault="00B6056D" w:rsidP="00B6056D">
          <w:pPr>
            <w:pStyle w:val="30780E94510641279FCC9ACC604F01C7"/>
          </w:pPr>
          <w:r w:rsidRPr="00A06E1A">
            <w:rPr>
              <w:rStyle w:val="placeholder1Char"/>
              <w:rFonts w:hint="eastAsia"/>
              <w:sz w:val="16"/>
              <w:szCs w:val="16"/>
            </w:rPr>
            <w:t>____</w:t>
          </w:r>
        </w:p>
      </w:docPartBody>
    </w:docPart>
    <w:docPart>
      <w:docPartPr>
        <w:name w:val="009D8F009A73425DAC6587B58A4DF63A"/>
        <w:category>
          <w:name w:val="常规"/>
          <w:gallery w:val="placeholder"/>
        </w:category>
        <w:types>
          <w:type w:val="bbPlcHdr"/>
        </w:types>
        <w:behaviors>
          <w:behavior w:val="content"/>
        </w:behaviors>
        <w:guid w:val="{12247273-4FE1-434B-BB90-DC256958BE6F}"/>
      </w:docPartPr>
      <w:docPartBody>
        <w:p w:rsidR="00B6056D" w:rsidRDefault="00B6056D" w:rsidP="00B6056D">
          <w:pPr>
            <w:pStyle w:val="009D8F009A73425DAC6587B58A4DF63A"/>
          </w:pPr>
          <w:r w:rsidRPr="00A06E1A">
            <w:rPr>
              <w:rStyle w:val="placeholder1Char"/>
              <w:rFonts w:hint="eastAsia"/>
              <w:sz w:val="16"/>
              <w:szCs w:val="16"/>
            </w:rPr>
            <w:t>____</w:t>
          </w:r>
        </w:p>
      </w:docPartBody>
    </w:docPart>
    <w:docPart>
      <w:docPartPr>
        <w:name w:val="B5EB380539234770AFF5BFB9158E3AFA"/>
        <w:category>
          <w:name w:val="常规"/>
          <w:gallery w:val="placeholder"/>
        </w:category>
        <w:types>
          <w:type w:val="bbPlcHdr"/>
        </w:types>
        <w:behaviors>
          <w:behavior w:val="content"/>
        </w:behaviors>
        <w:guid w:val="{71FB4FCB-7D2A-4567-99D9-E657DEE2D8BA}"/>
      </w:docPartPr>
      <w:docPartBody>
        <w:p w:rsidR="00B6056D" w:rsidRDefault="00B6056D" w:rsidP="00B6056D">
          <w:pPr>
            <w:pStyle w:val="B5EB380539234770AFF5BFB9158E3AFA"/>
          </w:pPr>
          <w:r w:rsidRPr="00A06E1A">
            <w:rPr>
              <w:rStyle w:val="placeholder1Char"/>
              <w:rFonts w:hint="eastAsia"/>
              <w:sz w:val="16"/>
              <w:szCs w:val="16"/>
            </w:rPr>
            <w:t>____</w:t>
          </w:r>
        </w:p>
      </w:docPartBody>
    </w:docPart>
    <w:docPart>
      <w:docPartPr>
        <w:name w:val="B6971C6ACC7445E7BDF53E93CCA80ECE"/>
        <w:category>
          <w:name w:val="常规"/>
          <w:gallery w:val="placeholder"/>
        </w:category>
        <w:types>
          <w:type w:val="bbPlcHdr"/>
        </w:types>
        <w:behaviors>
          <w:behavior w:val="content"/>
        </w:behaviors>
        <w:guid w:val="{99A53217-5CD0-4721-9D94-D67EA3455A50}"/>
      </w:docPartPr>
      <w:docPartBody>
        <w:p w:rsidR="00B6056D" w:rsidRDefault="00B6056D" w:rsidP="00B6056D">
          <w:pPr>
            <w:pStyle w:val="B6971C6ACC7445E7BDF53E93CCA80ECE"/>
          </w:pPr>
          <w:r w:rsidRPr="00A06E1A">
            <w:rPr>
              <w:rStyle w:val="placeholder1Char"/>
              <w:rFonts w:hint="eastAsia"/>
              <w:sz w:val="16"/>
              <w:szCs w:val="16"/>
            </w:rPr>
            <w:t>____</w:t>
          </w:r>
        </w:p>
      </w:docPartBody>
    </w:docPart>
    <w:docPart>
      <w:docPartPr>
        <w:name w:val="C9B3EF64EDA948268C65D200852445E2"/>
        <w:category>
          <w:name w:val="常规"/>
          <w:gallery w:val="placeholder"/>
        </w:category>
        <w:types>
          <w:type w:val="bbPlcHdr"/>
        </w:types>
        <w:behaviors>
          <w:behavior w:val="content"/>
        </w:behaviors>
        <w:guid w:val="{21E60954-E05F-4841-BD09-F3DA4676D83D}"/>
      </w:docPartPr>
      <w:docPartBody>
        <w:p w:rsidR="00B6056D" w:rsidRDefault="00B6056D" w:rsidP="00B6056D">
          <w:pPr>
            <w:pStyle w:val="C9B3EF64EDA948268C65D200852445E2"/>
          </w:pPr>
          <w:r w:rsidRPr="00A06E1A">
            <w:rPr>
              <w:rStyle w:val="placeholder1Char"/>
              <w:rFonts w:hint="eastAsia"/>
              <w:sz w:val="16"/>
              <w:szCs w:val="16"/>
            </w:rPr>
            <w:t>____</w:t>
          </w:r>
        </w:p>
      </w:docPartBody>
    </w:docPart>
    <w:docPart>
      <w:docPartPr>
        <w:name w:val="62FFD44EB4B349AA92A05F3C3D650F26"/>
        <w:category>
          <w:name w:val="常规"/>
          <w:gallery w:val="placeholder"/>
        </w:category>
        <w:types>
          <w:type w:val="bbPlcHdr"/>
        </w:types>
        <w:behaviors>
          <w:behavior w:val="content"/>
        </w:behaviors>
        <w:guid w:val="{D6C06148-C30E-487F-855C-360DFE7F9CBC}"/>
      </w:docPartPr>
      <w:docPartBody>
        <w:p w:rsidR="00B6056D" w:rsidRDefault="00B6056D" w:rsidP="00B6056D">
          <w:pPr>
            <w:pStyle w:val="62FFD44EB4B349AA92A05F3C3D650F26"/>
          </w:pPr>
          <w:r w:rsidRPr="00A06E1A">
            <w:rPr>
              <w:rStyle w:val="placeholder1Char"/>
              <w:rFonts w:hint="eastAsia"/>
              <w:sz w:val="16"/>
              <w:szCs w:val="16"/>
            </w:rPr>
            <w:t>____</w:t>
          </w:r>
        </w:p>
      </w:docPartBody>
    </w:docPart>
    <w:docPart>
      <w:docPartPr>
        <w:name w:val="AD5E5AF6160346E0902779C5999D63E9"/>
        <w:category>
          <w:name w:val="常规"/>
          <w:gallery w:val="placeholder"/>
        </w:category>
        <w:types>
          <w:type w:val="bbPlcHdr"/>
        </w:types>
        <w:behaviors>
          <w:behavior w:val="content"/>
        </w:behaviors>
        <w:guid w:val="{C804450F-67E5-4205-BA18-6E50BD698A8E}"/>
      </w:docPartPr>
      <w:docPartBody>
        <w:p w:rsidR="00B6056D" w:rsidRDefault="00B6056D" w:rsidP="00B6056D">
          <w:pPr>
            <w:pStyle w:val="AD5E5AF6160346E0902779C5999D63E9"/>
          </w:pPr>
          <w:r w:rsidRPr="00A06E1A">
            <w:rPr>
              <w:rStyle w:val="placeholder1Char"/>
              <w:rFonts w:hint="eastAsia"/>
              <w:sz w:val="16"/>
              <w:szCs w:val="16"/>
            </w:rPr>
            <w:t>____</w:t>
          </w:r>
        </w:p>
      </w:docPartBody>
    </w:docPart>
    <w:docPart>
      <w:docPartPr>
        <w:name w:val="E74D278A67474D23AF5C0779FBBDDE43"/>
        <w:category>
          <w:name w:val="常规"/>
          <w:gallery w:val="placeholder"/>
        </w:category>
        <w:types>
          <w:type w:val="bbPlcHdr"/>
        </w:types>
        <w:behaviors>
          <w:behavior w:val="content"/>
        </w:behaviors>
        <w:guid w:val="{7F16ED20-C596-42C6-9621-E4C1AE543A46}"/>
      </w:docPartPr>
      <w:docPartBody>
        <w:p w:rsidR="00B6056D" w:rsidRDefault="00B6056D" w:rsidP="00B6056D">
          <w:pPr>
            <w:pStyle w:val="E74D278A67474D23AF5C0779FBBDDE43"/>
          </w:pPr>
          <w:r w:rsidRPr="00A06E1A">
            <w:rPr>
              <w:rStyle w:val="placeholder1Char"/>
              <w:rFonts w:hint="eastAsia"/>
              <w:sz w:val="16"/>
              <w:szCs w:val="16"/>
            </w:rPr>
            <w:t>____</w:t>
          </w:r>
        </w:p>
      </w:docPartBody>
    </w:docPart>
    <w:docPart>
      <w:docPartPr>
        <w:name w:val="2B016383C5234CB7BDAFBBE978E21614"/>
        <w:category>
          <w:name w:val="常规"/>
          <w:gallery w:val="placeholder"/>
        </w:category>
        <w:types>
          <w:type w:val="bbPlcHdr"/>
        </w:types>
        <w:behaviors>
          <w:behavior w:val="content"/>
        </w:behaviors>
        <w:guid w:val="{AC424885-87E0-419B-8B15-E3E06CA87A58}"/>
      </w:docPartPr>
      <w:docPartBody>
        <w:p w:rsidR="00B6056D" w:rsidRDefault="00B6056D" w:rsidP="00B6056D">
          <w:pPr>
            <w:pStyle w:val="2B016383C5234CB7BDAFBBE978E21614"/>
          </w:pPr>
          <w:r w:rsidRPr="00A06E1A">
            <w:rPr>
              <w:rStyle w:val="placeholder1Char"/>
              <w:rFonts w:hint="eastAsia"/>
              <w:sz w:val="16"/>
              <w:szCs w:val="16"/>
            </w:rPr>
            <w:t>____</w:t>
          </w:r>
        </w:p>
      </w:docPartBody>
    </w:docPart>
    <w:docPart>
      <w:docPartPr>
        <w:name w:val="956B217113D349CBA1D0B3F8354C3756"/>
        <w:category>
          <w:name w:val="常规"/>
          <w:gallery w:val="placeholder"/>
        </w:category>
        <w:types>
          <w:type w:val="bbPlcHdr"/>
        </w:types>
        <w:behaviors>
          <w:behavior w:val="content"/>
        </w:behaviors>
        <w:guid w:val="{8144F257-6304-46EF-88FE-F6A2DFC35440}"/>
      </w:docPartPr>
      <w:docPartBody>
        <w:p w:rsidR="00B6056D" w:rsidRDefault="00B6056D" w:rsidP="00B6056D">
          <w:pPr>
            <w:pStyle w:val="956B217113D349CBA1D0B3F8354C3756"/>
          </w:pPr>
          <w:r w:rsidRPr="00A06E1A">
            <w:rPr>
              <w:rStyle w:val="placeholder1Char"/>
              <w:rFonts w:hint="eastAsia"/>
              <w:sz w:val="16"/>
              <w:szCs w:val="16"/>
            </w:rPr>
            <w:t>____</w:t>
          </w:r>
        </w:p>
      </w:docPartBody>
    </w:docPart>
    <w:docPart>
      <w:docPartPr>
        <w:name w:val="56DAE0BCC4EB45DEA1E398375F53D6BB"/>
        <w:category>
          <w:name w:val="常规"/>
          <w:gallery w:val="placeholder"/>
        </w:category>
        <w:types>
          <w:type w:val="bbPlcHdr"/>
        </w:types>
        <w:behaviors>
          <w:behavior w:val="content"/>
        </w:behaviors>
        <w:guid w:val="{C800EBDB-94B3-40EC-B9FA-9A37ED2311E7}"/>
      </w:docPartPr>
      <w:docPartBody>
        <w:p w:rsidR="00B6056D" w:rsidRDefault="00B6056D" w:rsidP="00B6056D">
          <w:pPr>
            <w:pStyle w:val="56DAE0BCC4EB45DEA1E398375F53D6BB"/>
          </w:pPr>
          <w:r w:rsidRPr="00A06E1A">
            <w:rPr>
              <w:rStyle w:val="placeholder1Char"/>
              <w:rFonts w:hint="eastAsia"/>
              <w:sz w:val="16"/>
              <w:szCs w:val="16"/>
            </w:rPr>
            <w:t>____</w:t>
          </w:r>
        </w:p>
      </w:docPartBody>
    </w:docPart>
    <w:docPart>
      <w:docPartPr>
        <w:name w:val="9C3F1E2E597F49D99DB0E72C8B9DA5D7"/>
        <w:category>
          <w:name w:val="常规"/>
          <w:gallery w:val="placeholder"/>
        </w:category>
        <w:types>
          <w:type w:val="bbPlcHdr"/>
        </w:types>
        <w:behaviors>
          <w:behavior w:val="content"/>
        </w:behaviors>
        <w:guid w:val="{0F2B2E37-DDAA-47AB-94A3-A7ED756EF718}"/>
      </w:docPartPr>
      <w:docPartBody>
        <w:p w:rsidR="00B6056D" w:rsidRDefault="00B6056D" w:rsidP="00B6056D">
          <w:pPr>
            <w:pStyle w:val="9C3F1E2E597F49D99DB0E72C8B9DA5D7"/>
          </w:pPr>
          <w:r w:rsidRPr="00A06E1A">
            <w:rPr>
              <w:rStyle w:val="placeholder1Char"/>
              <w:rFonts w:hint="eastAsia"/>
              <w:sz w:val="16"/>
              <w:szCs w:val="16"/>
            </w:rPr>
            <w:t>____</w:t>
          </w:r>
        </w:p>
      </w:docPartBody>
    </w:docPart>
    <w:docPart>
      <w:docPartPr>
        <w:name w:val="9F2F4523DA284EB18EAA52566E7487C4"/>
        <w:category>
          <w:name w:val="常规"/>
          <w:gallery w:val="placeholder"/>
        </w:category>
        <w:types>
          <w:type w:val="bbPlcHdr"/>
        </w:types>
        <w:behaviors>
          <w:behavior w:val="content"/>
        </w:behaviors>
        <w:guid w:val="{3C420A45-11E8-4B1F-A0BD-5A7561EF1F90}"/>
      </w:docPartPr>
      <w:docPartBody>
        <w:p w:rsidR="00B6056D" w:rsidRDefault="00B6056D" w:rsidP="00B6056D">
          <w:pPr>
            <w:pStyle w:val="9F2F4523DA284EB18EAA52566E7487C4"/>
          </w:pPr>
          <w:r w:rsidRPr="00A06E1A">
            <w:rPr>
              <w:rStyle w:val="placeholder1Char"/>
              <w:rFonts w:hint="eastAsia"/>
              <w:sz w:val="16"/>
              <w:szCs w:val="16"/>
            </w:rPr>
            <w:t>____</w:t>
          </w:r>
        </w:p>
      </w:docPartBody>
    </w:docPart>
    <w:docPart>
      <w:docPartPr>
        <w:name w:val="F69203FE8E274684A44F72B27002534B"/>
        <w:category>
          <w:name w:val="常规"/>
          <w:gallery w:val="placeholder"/>
        </w:category>
        <w:types>
          <w:type w:val="bbPlcHdr"/>
        </w:types>
        <w:behaviors>
          <w:behavior w:val="content"/>
        </w:behaviors>
        <w:guid w:val="{50A72EF0-746A-4CA7-A60D-A8F442793616}"/>
      </w:docPartPr>
      <w:docPartBody>
        <w:p w:rsidR="00B6056D" w:rsidRDefault="00B6056D" w:rsidP="00B6056D">
          <w:pPr>
            <w:pStyle w:val="F69203FE8E274684A44F72B27002534B"/>
          </w:pPr>
          <w:r w:rsidRPr="00A06E1A">
            <w:rPr>
              <w:rStyle w:val="placeholder1Char"/>
              <w:rFonts w:hint="eastAsia"/>
              <w:sz w:val="16"/>
              <w:szCs w:val="16"/>
            </w:rPr>
            <w:t>____</w:t>
          </w:r>
        </w:p>
      </w:docPartBody>
    </w:docPart>
    <w:docPart>
      <w:docPartPr>
        <w:name w:val="3B042B096CF14E3ABF245818C52A41ED"/>
        <w:category>
          <w:name w:val="常规"/>
          <w:gallery w:val="placeholder"/>
        </w:category>
        <w:types>
          <w:type w:val="bbPlcHdr"/>
        </w:types>
        <w:behaviors>
          <w:behavior w:val="content"/>
        </w:behaviors>
        <w:guid w:val="{D9A1BD50-6ACC-4500-A079-CE54C0996761}"/>
      </w:docPartPr>
      <w:docPartBody>
        <w:p w:rsidR="00B6056D" w:rsidRDefault="00B6056D" w:rsidP="00B6056D">
          <w:pPr>
            <w:pStyle w:val="3B042B096CF14E3ABF245818C52A41ED"/>
          </w:pPr>
          <w:r w:rsidRPr="00A06E1A">
            <w:rPr>
              <w:rStyle w:val="placeholder1Char"/>
              <w:rFonts w:hint="eastAsia"/>
              <w:sz w:val="16"/>
              <w:szCs w:val="16"/>
            </w:rPr>
            <w:t>____</w:t>
          </w:r>
        </w:p>
      </w:docPartBody>
    </w:docPart>
    <w:docPart>
      <w:docPartPr>
        <w:name w:val="A80B9726B7C945E2ACA5F59706542810"/>
        <w:category>
          <w:name w:val="常规"/>
          <w:gallery w:val="placeholder"/>
        </w:category>
        <w:types>
          <w:type w:val="bbPlcHdr"/>
        </w:types>
        <w:behaviors>
          <w:behavior w:val="content"/>
        </w:behaviors>
        <w:guid w:val="{C5A85B2A-A7A0-4A2F-BEF9-AA67A20554CD}"/>
      </w:docPartPr>
      <w:docPartBody>
        <w:p w:rsidR="00B6056D" w:rsidRDefault="00B6056D" w:rsidP="00B6056D">
          <w:pPr>
            <w:pStyle w:val="A80B9726B7C945E2ACA5F59706542810"/>
          </w:pPr>
          <w:r w:rsidRPr="00A06E1A">
            <w:rPr>
              <w:rStyle w:val="placeholder1Char"/>
              <w:rFonts w:hint="eastAsia"/>
              <w:sz w:val="16"/>
              <w:szCs w:val="16"/>
            </w:rPr>
            <w:t>____</w:t>
          </w:r>
        </w:p>
      </w:docPartBody>
    </w:docPart>
    <w:docPart>
      <w:docPartPr>
        <w:name w:val="07D2C95713C34A289E174A29FFCE0FE2"/>
        <w:category>
          <w:name w:val="常规"/>
          <w:gallery w:val="placeholder"/>
        </w:category>
        <w:types>
          <w:type w:val="bbPlcHdr"/>
        </w:types>
        <w:behaviors>
          <w:behavior w:val="content"/>
        </w:behaviors>
        <w:guid w:val="{F6E37FD0-B851-4246-9D80-4BC6F49B9B7D}"/>
      </w:docPartPr>
      <w:docPartBody>
        <w:p w:rsidR="00B6056D" w:rsidRDefault="00B6056D" w:rsidP="00B6056D">
          <w:pPr>
            <w:pStyle w:val="07D2C95713C34A289E174A29FFCE0FE2"/>
          </w:pPr>
          <w:r w:rsidRPr="00A06E1A">
            <w:rPr>
              <w:rStyle w:val="placeholder1Char"/>
              <w:rFonts w:hint="eastAsia"/>
              <w:sz w:val="16"/>
              <w:szCs w:val="16"/>
            </w:rPr>
            <w:t>____</w:t>
          </w:r>
        </w:p>
      </w:docPartBody>
    </w:docPart>
    <w:docPart>
      <w:docPartPr>
        <w:name w:val="28D48BE5AAEC48D0AD496EA10D5C9DA2"/>
        <w:category>
          <w:name w:val="常规"/>
          <w:gallery w:val="placeholder"/>
        </w:category>
        <w:types>
          <w:type w:val="bbPlcHdr"/>
        </w:types>
        <w:behaviors>
          <w:behavior w:val="content"/>
        </w:behaviors>
        <w:guid w:val="{0AC410A8-EEFA-47AE-BC98-C00EABEBE23F}"/>
      </w:docPartPr>
      <w:docPartBody>
        <w:p w:rsidR="00B6056D" w:rsidRDefault="00B6056D" w:rsidP="00B6056D">
          <w:pPr>
            <w:pStyle w:val="28D48BE5AAEC48D0AD496EA10D5C9DA2"/>
          </w:pPr>
          <w:r w:rsidRPr="00A06E1A">
            <w:rPr>
              <w:rStyle w:val="placeholder1Char"/>
              <w:rFonts w:hint="eastAsia"/>
              <w:sz w:val="16"/>
              <w:szCs w:val="16"/>
            </w:rPr>
            <w:t>____</w:t>
          </w:r>
        </w:p>
      </w:docPartBody>
    </w:docPart>
    <w:docPart>
      <w:docPartPr>
        <w:name w:val="EB74DD10E5A24721AF1C1F97FF763C0C"/>
        <w:category>
          <w:name w:val="常规"/>
          <w:gallery w:val="placeholder"/>
        </w:category>
        <w:types>
          <w:type w:val="bbPlcHdr"/>
        </w:types>
        <w:behaviors>
          <w:behavior w:val="content"/>
        </w:behaviors>
        <w:guid w:val="{E295AA04-65FD-4AAF-800D-E11F1CA76A6D}"/>
      </w:docPartPr>
      <w:docPartBody>
        <w:p w:rsidR="00B6056D" w:rsidRDefault="00B6056D" w:rsidP="00B6056D">
          <w:pPr>
            <w:pStyle w:val="EB74DD10E5A24721AF1C1F97FF763C0C"/>
          </w:pPr>
          <w:r w:rsidRPr="00A06E1A">
            <w:rPr>
              <w:rStyle w:val="placeholder1Char"/>
              <w:rFonts w:hint="eastAsia"/>
              <w:sz w:val="16"/>
              <w:szCs w:val="16"/>
            </w:rPr>
            <w:t>____</w:t>
          </w:r>
        </w:p>
      </w:docPartBody>
    </w:docPart>
    <w:docPart>
      <w:docPartPr>
        <w:name w:val="E09E28EBDAFD46668714CB9096931D5D"/>
        <w:category>
          <w:name w:val="常规"/>
          <w:gallery w:val="placeholder"/>
        </w:category>
        <w:types>
          <w:type w:val="bbPlcHdr"/>
        </w:types>
        <w:behaviors>
          <w:behavior w:val="content"/>
        </w:behaviors>
        <w:guid w:val="{CA1C2C22-9BC6-4256-8571-DDE2A42BB26A}"/>
      </w:docPartPr>
      <w:docPartBody>
        <w:p w:rsidR="00B6056D" w:rsidRDefault="00B6056D" w:rsidP="00B6056D">
          <w:pPr>
            <w:pStyle w:val="E09E28EBDAFD46668714CB9096931D5D"/>
          </w:pPr>
          <w:r w:rsidRPr="00A06E1A">
            <w:rPr>
              <w:rStyle w:val="placeholder1Char"/>
              <w:rFonts w:hint="eastAsia"/>
              <w:sz w:val="16"/>
              <w:szCs w:val="16"/>
            </w:rPr>
            <w:t>____</w:t>
          </w:r>
        </w:p>
      </w:docPartBody>
    </w:docPart>
    <w:docPart>
      <w:docPartPr>
        <w:name w:val="C7A367F289924F1798B56B23979EDA1B"/>
        <w:category>
          <w:name w:val="常规"/>
          <w:gallery w:val="placeholder"/>
        </w:category>
        <w:types>
          <w:type w:val="bbPlcHdr"/>
        </w:types>
        <w:behaviors>
          <w:behavior w:val="content"/>
        </w:behaviors>
        <w:guid w:val="{882AB3AB-587E-47FC-B7AC-649FB7B64160}"/>
      </w:docPartPr>
      <w:docPartBody>
        <w:p w:rsidR="00B6056D" w:rsidRDefault="00B6056D" w:rsidP="00B6056D">
          <w:pPr>
            <w:pStyle w:val="C7A367F289924F1798B56B23979EDA1B"/>
          </w:pPr>
          <w:r w:rsidRPr="00A06E1A">
            <w:rPr>
              <w:rStyle w:val="placeholder1Char"/>
              <w:rFonts w:hint="eastAsia"/>
              <w:sz w:val="16"/>
              <w:szCs w:val="16"/>
            </w:rPr>
            <w:t>____</w:t>
          </w:r>
        </w:p>
      </w:docPartBody>
    </w:docPart>
    <w:docPart>
      <w:docPartPr>
        <w:name w:val="E431F43B4874415AACDD8C984C3E67B1"/>
        <w:category>
          <w:name w:val="常规"/>
          <w:gallery w:val="placeholder"/>
        </w:category>
        <w:types>
          <w:type w:val="bbPlcHdr"/>
        </w:types>
        <w:behaviors>
          <w:behavior w:val="content"/>
        </w:behaviors>
        <w:guid w:val="{62EB76EC-C199-44F6-9183-4A9F172DFAC0}"/>
      </w:docPartPr>
      <w:docPartBody>
        <w:p w:rsidR="00B6056D" w:rsidRDefault="00B6056D" w:rsidP="00B6056D">
          <w:pPr>
            <w:pStyle w:val="E431F43B4874415AACDD8C984C3E67B1"/>
          </w:pPr>
          <w:r w:rsidRPr="00A06E1A">
            <w:rPr>
              <w:rStyle w:val="placeholder1Char"/>
              <w:rFonts w:hint="eastAsia"/>
              <w:sz w:val="16"/>
              <w:szCs w:val="16"/>
            </w:rPr>
            <w:t>____</w:t>
          </w:r>
        </w:p>
      </w:docPartBody>
    </w:docPart>
    <w:docPart>
      <w:docPartPr>
        <w:name w:val="BD7862C804364D6F9BC0F8AAA5D9F862"/>
        <w:category>
          <w:name w:val="常规"/>
          <w:gallery w:val="placeholder"/>
        </w:category>
        <w:types>
          <w:type w:val="bbPlcHdr"/>
        </w:types>
        <w:behaviors>
          <w:behavior w:val="content"/>
        </w:behaviors>
        <w:guid w:val="{F2F8D0D1-A11F-443E-85A0-F1FF94E5237A}"/>
      </w:docPartPr>
      <w:docPartBody>
        <w:p w:rsidR="00B6056D" w:rsidRDefault="00B6056D" w:rsidP="00B6056D">
          <w:pPr>
            <w:pStyle w:val="BD7862C804364D6F9BC0F8AAA5D9F862"/>
          </w:pPr>
          <w:r w:rsidRPr="00A06E1A">
            <w:rPr>
              <w:rStyle w:val="placeholder1Char"/>
              <w:rFonts w:hint="eastAsia"/>
              <w:sz w:val="16"/>
              <w:szCs w:val="16"/>
            </w:rPr>
            <w:t>____</w:t>
          </w:r>
        </w:p>
      </w:docPartBody>
    </w:docPart>
    <w:docPart>
      <w:docPartPr>
        <w:name w:val="A196195AA70841EDB8FA2D3FBF2A3BF7"/>
        <w:category>
          <w:name w:val="常规"/>
          <w:gallery w:val="placeholder"/>
        </w:category>
        <w:types>
          <w:type w:val="bbPlcHdr"/>
        </w:types>
        <w:behaviors>
          <w:behavior w:val="content"/>
        </w:behaviors>
        <w:guid w:val="{2508AD5F-166D-43C6-921C-21A514BBF7F6}"/>
      </w:docPartPr>
      <w:docPartBody>
        <w:p w:rsidR="00B6056D" w:rsidRDefault="00B6056D" w:rsidP="00B6056D">
          <w:pPr>
            <w:pStyle w:val="A196195AA70841EDB8FA2D3FBF2A3BF7"/>
          </w:pPr>
          <w:r w:rsidRPr="00A06E1A">
            <w:rPr>
              <w:rStyle w:val="placeholder1Char"/>
              <w:rFonts w:hint="eastAsia"/>
              <w:sz w:val="16"/>
              <w:szCs w:val="16"/>
            </w:rPr>
            <w:t>____</w:t>
          </w:r>
        </w:p>
      </w:docPartBody>
    </w:docPart>
    <w:docPart>
      <w:docPartPr>
        <w:name w:val="1FB80D0A3A674ADCA3EB9166FEB73DCC"/>
        <w:category>
          <w:name w:val="常规"/>
          <w:gallery w:val="placeholder"/>
        </w:category>
        <w:types>
          <w:type w:val="bbPlcHdr"/>
        </w:types>
        <w:behaviors>
          <w:behavior w:val="content"/>
        </w:behaviors>
        <w:guid w:val="{9AAAA4E1-21CF-4225-8302-1ADD9E077B24}"/>
      </w:docPartPr>
      <w:docPartBody>
        <w:p w:rsidR="00B6056D" w:rsidRDefault="00B6056D" w:rsidP="00B6056D">
          <w:pPr>
            <w:pStyle w:val="1FB80D0A3A674ADCA3EB9166FEB73DCC"/>
          </w:pPr>
          <w:r w:rsidRPr="00A06E1A">
            <w:rPr>
              <w:rStyle w:val="placeholder1Char"/>
              <w:rFonts w:hint="eastAsia"/>
              <w:sz w:val="16"/>
              <w:szCs w:val="16"/>
            </w:rPr>
            <w:t>____</w:t>
          </w:r>
        </w:p>
      </w:docPartBody>
    </w:docPart>
    <w:docPart>
      <w:docPartPr>
        <w:name w:val="151728EF509844279408CF56E256D9E4"/>
        <w:category>
          <w:name w:val="常规"/>
          <w:gallery w:val="placeholder"/>
        </w:category>
        <w:types>
          <w:type w:val="bbPlcHdr"/>
        </w:types>
        <w:behaviors>
          <w:behavior w:val="content"/>
        </w:behaviors>
        <w:guid w:val="{603D5E89-AB5F-4915-A6D6-E1ED1976A916}"/>
      </w:docPartPr>
      <w:docPartBody>
        <w:p w:rsidR="00B6056D" w:rsidRDefault="00B6056D" w:rsidP="00B6056D">
          <w:pPr>
            <w:pStyle w:val="151728EF509844279408CF56E256D9E4"/>
          </w:pPr>
          <w:r w:rsidRPr="00A06E1A">
            <w:rPr>
              <w:rStyle w:val="placeholder1Char"/>
              <w:rFonts w:hint="eastAsia"/>
              <w:sz w:val="16"/>
              <w:szCs w:val="16"/>
            </w:rPr>
            <w:t>____</w:t>
          </w:r>
        </w:p>
      </w:docPartBody>
    </w:docPart>
    <w:docPart>
      <w:docPartPr>
        <w:name w:val="F179A2D4449C4165B17FA2EAF94D6496"/>
        <w:category>
          <w:name w:val="常规"/>
          <w:gallery w:val="placeholder"/>
        </w:category>
        <w:types>
          <w:type w:val="bbPlcHdr"/>
        </w:types>
        <w:behaviors>
          <w:behavior w:val="content"/>
        </w:behaviors>
        <w:guid w:val="{97BEF23F-9B11-41F7-8E34-CB358F06B96D}"/>
      </w:docPartPr>
      <w:docPartBody>
        <w:p w:rsidR="00B6056D" w:rsidRDefault="00B6056D" w:rsidP="00B6056D">
          <w:pPr>
            <w:pStyle w:val="F179A2D4449C4165B17FA2EAF94D6496"/>
          </w:pPr>
          <w:r w:rsidRPr="00A06E1A">
            <w:rPr>
              <w:rStyle w:val="placeholder1Char"/>
              <w:rFonts w:hint="eastAsia"/>
              <w:sz w:val="16"/>
              <w:szCs w:val="16"/>
            </w:rPr>
            <w:t>____</w:t>
          </w:r>
        </w:p>
      </w:docPartBody>
    </w:docPart>
    <w:docPart>
      <w:docPartPr>
        <w:name w:val="CEE03C47D5C64351A1CFCC996778BD84"/>
        <w:category>
          <w:name w:val="常规"/>
          <w:gallery w:val="placeholder"/>
        </w:category>
        <w:types>
          <w:type w:val="bbPlcHdr"/>
        </w:types>
        <w:behaviors>
          <w:behavior w:val="content"/>
        </w:behaviors>
        <w:guid w:val="{4EE280A8-4DB9-4EC9-9C29-8A390BD17B5C}"/>
      </w:docPartPr>
      <w:docPartBody>
        <w:p w:rsidR="00B6056D" w:rsidRDefault="00B6056D" w:rsidP="00B6056D">
          <w:pPr>
            <w:pStyle w:val="CEE03C47D5C64351A1CFCC996778BD84"/>
          </w:pPr>
          <w:r w:rsidRPr="00A06E1A">
            <w:rPr>
              <w:rStyle w:val="placeholder1Char"/>
              <w:rFonts w:hint="eastAsia"/>
              <w:sz w:val="16"/>
              <w:szCs w:val="16"/>
            </w:rPr>
            <w:t>____</w:t>
          </w:r>
        </w:p>
      </w:docPartBody>
    </w:docPart>
    <w:docPart>
      <w:docPartPr>
        <w:name w:val="1131AF1DEBFA483FB3838A83659C5A2E"/>
        <w:category>
          <w:name w:val="常规"/>
          <w:gallery w:val="placeholder"/>
        </w:category>
        <w:types>
          <w:type w:val="bbPlcHdr"/>
        </w:types>
        <w:behaviors>
          <w:behavior w:val="content"/>
        </w:behaviors>
        <w:guid w:val="{E3BE0747-66D0-465C-BA09-5C674A5045A2}"/>
      </w:docPartPr>
      <w:docPartBody>
        <w:p w:rsidR="00B6056D" w:rsidRDefault="00B6056D" w:rsidP="00B6056D">
          <w:pPr>
            <w:pStyle w:val="1131AF1DEBFA483FB3838A83659C5A2E"/>
          </w:pPr>
          <w:r w:rsidRPr="00A06E1A">
            <w:rPr>
              <w:rStyle w:val="placeholder1Char"/>
              <w:rFonts w:hint="eastAsia"/>
              <w:sz w:val="16"/>
              <w:szCs w:val="16"/>
            </w:rPr>
            <w:t>____</w:t>
          </w:r>
        </w:p>
      </w:docPartBody>
    </w:docPart>
    <w:docPart>
      <w:docPartPr>
        <w:name w:val="935E7EBD9BF1429E91BA72AE264678EA"/>
        <w:category>
          <w:name w:val="常规"/>
          <w:gallery w:val="placeholder"/>
        </w:category>
        <w:types>
          <w:type w:val="bbPlcHdr"/>
        </w:types>
        <w:behaviors>
          <w:behavior w:val="content"/>
        </w:behaviors>
        <w:guid w:val="{013C9C3F-E130-42A1-B3AA-D1BFC176FA5B}"/>
      </w:docPartPr>
      <w:docPartBody>
        <w:p w:rsidR="00B6056D" w:rsidRDefault="00B6056D" w:rsidP="00B6056D">
          <w:pPr>
            <w:pStyle w:val="935E7EBD9BF1429E91BA72AE264678EA"/>
          </w:pPr>
          <w:r w:rsidRPr="00A06E1A">
            <w:rPr>
              <w:rStyle w:val="placeholder1Char"/>
              <w:rFonts w:hint="eastAsia"/>
              <w:sz w:val="16"/>
              <w:szCs w:val="16"/>
            </w:rPr>
            <w:t>____</w:t>
          </w:r>
        </w:p>
      </w:docPartBody>
    </w:docPart>
    <w:docPart>
      <w:docPartPr>
        <w:name w:val="7DE2B20C31FE4AE4808CC0F0B4EF11C1"/>
        <w:category>
          <w:name w:val="常规"/>
          <w:gallery w:val="placeholder"/>
        </w:category>
        <w:types>
          <w:type w:val="bbPlcHdr"/>
        </w:types>
        <w:behaviors>
          <w:behavior w:val="content"/>
        </w:behaviors>
        <w:guid w:val="{95E2F276-B900-46A8-8A1A-96433C3C4105}"/>
      </w:docPartPr>
      <w:docPartBody>
        <w:p w:rsidR="00B6056D" w:rsidRDefault="00B6056D" w:rsidP="00B6056D">
          <w:pPr>
            <w:pStyle w:val="7DE2B20C31FE4AE4808CC0F0B4EF11C1"/>
          </w:pPr>
          <w:r w:rsidRPr="00A06E1A">
            <w:rPr>
              <w:rStyle w:val="placeholder1Char"/>
              <w:rFonts w:hint="eastAsia"/>
              <w:sz w:val="16"/>
              <w:szCs w:val="16"/>
            </w:rPr>
            <w:t>____</w:t>
          </w:r>
        </w:p>
      </w:docPartBody>
    </w:docPart>
    <w:docPart>
      <w:docPartPr>
        <w:name w:val="58B9E6C490FB4880BE324BE41B7EAC8D"/>
        <w:category>
          <w:name w:val="常规"/>
          <w:gallery w:val="placeholder"/>
        </w:category>
        <w:types>
          <w:type w:val="bbPlcHdr"/>
        </w:types>
        <w:behaviors>
          <w:behavior w:val="content"/>
        </w:behaviors>
        <w:guid w:val="{964D5BD9-A5DD-42B5-B628-8E83E926D50B}"/>
      </w:docPartPr>
      <w:docPartBody>
        <w:p w:rsidR="00B6056D" w:rsidRDefault="00B6056D" w:rsidP="00B6056D">
          <w:pPr>
            <w:pStyle w:val="58B9E6C490FB4880BE324BE41B7EAC8D"/>
          </w:pPr>
          <w:r w:rsidRPr="00A06E1A">
            <w:rPr>
              <w:rStyle w:val="placeholder1Char"/>
              <w:rFonts w:hint="eastAsia"/>
              <w:sz w:val="16"/>
              <w:szCs w:val="16"/>
            </w:rPr>
            <w:t>____</w:t>
          </w:r>
        </w:p>
      </w:docPartBody>
    </w:docPart>
    <w:docPart>
      <w:docPartPr>
        <w:name w:val="5423AF3B34D545B19866A87B1D50A24F"/>
        <w:category>
          <w:name w:val="常规"/>
          <w:gallery w:val="placeholder"/>
        </w:category>
        <w:types>
          <w:type w:val="bbPlcHdr"/>
        </w:types>
        <w:behaviors>
          <w:behavior w:val="content"/>
        </w:behaviors>
        <w:guid w:val="{996D4184-27E1-488B-A1EC-2D5B749F119F}"/>
      </w:docPartPr>
      <w:docPartBody>
        <w:p w:rsidR="00B6056D" w:rsidRDefault="00B6056D" w:rsidP="00B6056D">
          <w:pPr>
            <w:pStyle w:val="5423AF3B34D545B19866A87B1D50A24F"/>
          </w:pPr>
          <w:r w:rsidRPr="00A06E1A">
            <w:rPr>
              <w:rStyle w:val="placeholder1Char"/>
              <w:rFonts w:hint="eastAsia"/>
              <w:sz w:val="16"/>
              <w:szCs w:val="16"/>
            </w:rPr>
            <w:t>____</w:t>
          </w:r>
        </w:p>
      </w:docPartBody>
    </w:docPart>
    <w:docPart>
      <w:docPartPr>
        <w:name w:val="ED28563C4E1F4E2C99364F96D3FD4DF8"/>
        <w:category>
          <w:name w:val="常规"/>
          <w:gallery w:val="placeholder"/>
        </w:category>
        <w:types>
          <w:type w:val="bbPlcHdr"/>
        </w:types>
        <w:behaviors>
          <w:behavior w:val="content"/>
        </w:behaviors>
        <w:guid w:val="{7930B71B-F7D1-44EA-8D0A-A3A90C47BE30}"/>
      </w:docPartPr>
      <w:docPartBody>
        <w:p w:rsidR="00B6056D" w:rsidRDefault="00B6056D" w:rsidP="00B6056D">
          <w:pPr>
            <w:pStyle w:val="ED28563C4E1F4E2C99364F96D3FD4DF8"/>
          </w:pPr>
          <w:r w:rsidRPr="00A06E1A">
            <w:rPr>
              <w:rStyle w:val="placeholder1Char"/>
              <w:rFonts w:hint="eastAsia"/>
              <w:sz w:val="16"/>
              <w:szCs w:val="16"/>
            </w:rPr>
            <w:t>____</w:t>
          </w:r>
        </w:p>
      </w:docPartBody>
    </w:docPart>
    <w:docPart>
      <w:docPartPr>
        <w:name w:val="C7D9E8002ACD454992CED22CAA6A6FD2"/>
        <w:category>
          <w:name w:val="常规"/>
          <w:gallery w:val="placeholder"/>
        </w:category>
        <w:types>
          <w:type w:val="bbPlcHdr"/>
        </w:types>
        <w:behaviors>
          <w:behavior w:val="content"/>
        </w:behaviors>
        <w:guid w:val="{B894EB53-E6DE-4512-9D4B-43777C833216}"/>
      </w:docPartPr>
      <w:docPartBody>
        <w:p w:rsidR="00B6056D" w:rsidRDefault="00B6056D" w:rsidP="00B6056D">
          <w:pPr>
            <w:pStyle w:val="C7D9E8002ACD454992CED22CAA6A6FD2"/>
          </w:pPr>
          <w:r w:rsidRPr="00A06E1A">
            <w:rPr>
              <w:rStyle w:val="placeholder1Char"/>
              <w:rFonts w:hint="eastAsia"/>
              <w:sz w:val="16"/>
              <w:szCs w:val="16"/>
            </w:rPr>
            <w:t>____</w:t>
          </w:r>
        </w:p>
      </w:docPartBody>
    </w:docPart>
    <w:docPart>
      <w:docPartPr>
        <w:name w:val="0D28A44F6EEC49E59A41188783C23E05"/>
        <w:category>
          <w:name w:val="常规"/>
          <w:gallery w:val="placeholder"/>
        </w:category>
        <w:types>
          <w:type w:val="bbPlcHdr"/>
        </w:types>
        <w:behaviors>
          <w:behavior w:val="content"/>
        </w:behaviors>
        <w:guid w:val="{05FDD978-67D9-45B1-B496-64DBE3AD4B6E}"/>
      </w:docPartPr>
      <w:docPartBody>
        <w:p w:rsidR="00B6056D" w:rsidRDefault="00B6056D" w:rsidP="00B6056D">
          <w:pPr>
            <w:pStyle w:val="0D28A44F6EEC49E59A41188783C23E05"/>
          </w:pPr>
          <w:r w:rsidRPr="00A06E1A">
            <w:rPr>
              <w:rStyle w:val="placeholder1Char"/>
              <w:rFonts w:hint="eastAsia"/>
              <w:sz w:val="16"/>
              <w:szCs w:val="16"/>
            </w:rPr>
            <w:t>____</w:t>
          </w:r>
        </w:p>
      </w:docPartBody>
    </w:docPart>
    <w:docPart>
      <w:docPartPr>
        <w:name w:val="0B8C27F4B2B441C2A036D6AD53633AA8"/>
        <w:category>
          <w:name w:val="常规"/>
          <w:gallery w:val="placeholder"/>
        </w:category>
        <w:types>
          <w:type w:val="bbPlcHdr"/>
        </w:types>
        <w:behaviors>
          <w:behavior w:val="content"/>
        </w:behaviors>
        <w:guid w:val="{0E1873FB-DD74-45FE-AC3F-1B5134D0F9D2}"/>
      </w:docPartPr>
      <w:docPartBody>
        <w:p w:rsidR="00B6056D" w:rsidRDefault="00B6056D" w:rsidP="00B6056D">
          <w:pPr>
            <w:pStyle w:val="0B8C27F4B2B441C2A036D6AD53633AA8"/>
          </w:pPr>
          <w:r w:rsidRPr="00A06E1A">
            <w:rPr>
              <w:rStyle w:val="placeholder1Char"/>
              <w:rFonts w:hint="eastAsia"/>
              <w:sz w:val="16"/>
              <w:szCs w:val="16"/>
            </w:rPr>
            <w:t>____</w:t>
          </w:r>
        </w:p>
      </w:docPartBody>
    </w:docPart>
    <w:docPart>
      <w:docPartPr>
        <w:name w:val="B8A587C9F3894B88AA00B2EB64183797"/>
        <w:category>
          <w:name w:val="常规"/>
          <w:gallery w:val="placeholder"/>
        </w:category>
        <w:types>
          <w:type w:val="bbPlcHdr"/>
        </w:types>
        <w:behaviors>
          <w:behavior w:val="content"/>
        </w:behaviors>
        <w:guid w:val="{042C3E05-BC92-4E2F-ADCA-2C670990702F}"/>
      </w:docPartPr>
      <w:docPartBody>
        <w:p w:rsidR="00B6056D" w:rsidRDefault="00B6056D" w:rsidP="00B6056D">
          <w:pPr>
            <w:pStyle w:val="B8A587C9F3894B88AA00B2EB64183797"/>
          </w:pPr>
          <w:r w:rsidRPr="00A06E1A">
            <w:rPr>
              <w:rStyle w:val="placeholder1Char"/>
              <w:rFonts w:hint="eastAsia"/>
              <w:sz w:val="16"/>
              <w:szCs w:val="16"/>
            </w:rPr>
            <w:t>____</w:t>
          </w:r>
        </w:p>
      </w:docPartBody>
    </w:docPart>
    <w:docPart>
      <w:docPartPr>
        <w:name w:val="8B8779A9EF8F4191A40F47B5EDEC237E"/>
        <w:category>
          <w:name w:val="常规"/>
          <w:gallery w:val="placeholder"/>
        </w:category>
        <w:types>
          <w:type w:val="bbPlcHdr"/>
        </w:types>
        <w:behaviors>
          <w:behavior w:val="content"/>
        </w:behaviors>
        <w:guid w:val="{C1D8D8FA-C48E-4273-8C7F-8E810051F2CC}"/>
      </w:docPartPr>
      <w:docPartBody>
        <w:p w:rsidR="00B6056D" w:rsidRDefault="00B6056D" w:rsidP="00B6056D">
          <w:pPr>
            <w:pStyle w:val="8B8779A9EF8F4191A40F47B5EDEC237E"/>
          </w:pPr>
          <w:r w:rsidRPr="00A06E1A">
            <w:rPr>
              <w:rStyle w:val="placeholder1Char"/>
              <w:rFonts w:hint="eastAsia"/>
              <w:sz w:val="16"/>
              <w:szCs w:val="16"/>
            </w:rPr>
            <w:t>____</w:t>
          </w:r>
        </w:p>
      </w:docPartBody>
    </w:docPart>
    <w:docPart>
      <w:docPartPr>
        <w:name w:val="CCEBBEBA91724BF997F0C583AAF9D5F6"/>
        <w:category>
          <w:name w:val="常规"/>
          <w:gallery w:val="placeholder"/>
        </w:category>
        <w:types>
          <w:type w:val="bbPlcHdr"/>
        </w:types>
        <w:behaviors>
          <w:behavior w:val="content"/>
        </w:behaviors>
        <w:guid w:val="{0B176EC8-9211-4463-BD33-3D76CBEDDA32}"/>
      </w:docPartPr>
      <w:docPartBody>
        <w:p w:rsidR="00B6056D" w:rsidRDefault="00B6056D" w:rsidP="00B6056D">
          <w:pPr>
            <w:pStyle w:val="CCEBBEBA91724BF997F0C583AAF9D5F6"/>
          </w:pPr>
          <w:r w:rsidRPr="00A06E1A">
            <w:rPr>
              <w:rStyle w:val="placeholder1Char"/>
              <w:rFonts w:hint="eastAsia"/>
              <w:sz w:val="16"/>
              <w:szCs w:val="16"/>
            </w:rPr>
            <w:t>____</w:t>
          </w:r>
        </w:p>
      </w:docPartBody>
    </w:docPart>
    <w:docPart>
      <w:docPartPr>
        <w:name w:val="C24F530D04C2476BA38FF85B5AB56C94"/>
        <w:category>
          <w:name w:val="常规"/>
          <w:gallery w:val="placeholder"/>
        </w:category>
        <w:types>
          <w:type w:val="bbPlcHdr"/>
        </w:types>
        <w:behaviors>
          <w:behavior w:val="content"/>
        </w:behaviors>
        <w:guid w:val="{EB74EEE4-424D-47C1-B62B-6C4EEFAF92E1}"/>
      </w:docPartPr>
      <w:docPartBody>
        <w:p w:rsidR="00B6056D" w:rsidRDefault="00B6056D" w:rsidP="00B6056D">
          <w:pPr>
            <w:pStyle w:val="C24F530D04C2476BA38FF85B5AB56C94"/>
          </w:pPr>
          <w:r w:rsidRPr="00A06E1A">
            <w:rPr>
              <w:rStyle w:val="placeholder1Char"/>
              <w:rFonts w:hint="eastAsia"/>
              <w:sz w:val="16"/>
              <w:szCs w:val="16"/>
            </w:rPr>
            <w:t>____</w:t>
          </w:r>
        </w:p>
      </w:docPartBody>
    </w:docPart>
    <w:docPart>
      <w:docPartPr>
        <w:name w:val="73DD7503124D48E6A5B7F9D562FB9CEB"/>
        <w:category>
          <w:name w:val="常规"/>
          <w:gallery w:val="placeholder"/>
        </w:category>
        <w:types>
          <w:type w:val="bbPlcHdr"/>
        </w:types>
        <w:behaviors>
          <w:behavior w:val="content"/>
        </w:behaviors>
        <w:guid w:val="{DC26915F-F98D-42AF-AC2D-811726BC53D5}"/>
      </w:docPartPr>
      <w:docPartBody>
        <w:p w:rsidR="00B6056D" w:rsidRDefault="00B6056D" w:rsidP="00B6056D">
          <w:pPr>
            <w:pStyle w:val="73DD7503124D48E6A5B7F9D562FB9CEB"/>
          </w:pPr>
          <w:r w:rsidRPr="00A06E1A">
            <w:rPr>
              <w:rStyle w:val="placeholder1Char"/>
              <w:rFonts w:hint="eastAsia"/>
              <w:sz w:val="16"/>
              <w:szCs w:val="16"/>
            </w:rPr>
            <w:t>____</w:t>
          </w:r>
        </w:p>
      </w:docPartBody>
    </w:docPart>
    <w:docPart>
      <w:docPartPr>
        <w:name w:val="1363242437D1418B8F69DBC6EFC21CAE"/>
        <w:category>
          <w:name w:val="常规"/>
          <w:gallery w:val="placeholder"/>
        </w:category>
        <w:types>
          <w:type w:val="bbPlcHdr"/>
        </w:types>
        <w:behaviors>
          <w:behavior w:val="content"/>
        </w:behaviors>
        <w:guid w:val="{F7236A62-96A8-4F0E-B374-5757E1C94DA9}"/>
      </w:docPartPr>
      <w:docPartBody>
        <w:p w:rsidR="00B6056D" w:rsidRDefault="00B6056D" w:rsidP="00B6056D">
          <w:pPr>
            <w:pStyle w:val="1363242437D1418B8F69DBC6EFC21CAE"/>
          </w:pPr>
          <w:r w:rsidRPr="00A06E1A">
            <w:rPr>
              <w:rStyle w:val="placeholder1Char"/>
              <w:rFonts w:hint="eastAsia"/>
              <w:sz w:val="16"/>
              <w:szCs w:val="16"/>
            </w:rPr>
            <w:t>____</w:t>
          </w:r>
        </w:p>
      </w:docPartBody>
    </w:docPart>
    <w:docPart>
      <w:docPartPr>
        <w:name w:val="1E268C51A9B249F98E81E03A45530EA0"/>
        <w:category>
          <w:name w:val="常规"/>
          <w:gallery w:val="placeholder"/>
        </w:category>
        <w:types>
          <w:type w:val="bbPlcHdr"/>
        </w:types>
        <w:behaviors>
          <w:behavior w:val="content"/>
        </w:behaviors>
        <w:guid w:val="{D69BDA8E-7D43-49DF-89CD-5C3CB8D031CD}"/>
      </w:docPartPr>
      <w:docPartBody>
        <w:p w:rsidR="00B6056D" w:rsidRDefault="00B6056D" w:rsidP="00B6056D">
          <w:pPr>
            <w:pStyle w:val="1E268C51A9B249F98E81E03A45530EA0"/>
          </w:pPr>
          <w:r w:rsidRPr="00A06E1A">
            <w:rPr>
              <w:rStyle w:val="placeholder1Char"/>
              <w:rFonts w:hint="eastAsia"/>
              <w:sz w:val="16"/>
              <w:szCs w:val="16"/>
            </w:rPr>
            <w:t>____</w:t>
          </w:r>
        </w:p>
      </w:docPartBody>
    </w:docPart>
    <w:docPart>
      <w:docPartPr>
        <w:name w:val="7D51C3E586AF440CB95CCEF2463DE318"/>
        <w:category>
          <w:name w:val="常规"/>
          <w:gallery w:val="placeholder"/>
        </w:category>
        <w:types>
          <w:type w:val="bbPlcHdr"/>
        </w:types>
        <w:behaviors>
          <w:behavior w:val="content"/>
        </w:behaviors>
        <w:guid w:val="{81183DC8-3C25-452B-8F98-ADB4834FC9F0}"/>
      </w:docPartPr>
      <w:docPartBody>
        <w:p w:rsidR="00B6056D" w:rsidRDefault="00B6056D" w:rsidP="00B6056D">
          <w:pPr>
            <w:pStyle w:val="7D51C3E586AF440CB95CCEF2463DE318"/>
          </w:pPr>
          <w:r w:rsidRPr="00A06E1A">
            <w:rPr>
              <w:rStyle w:val="placeholder1Char"/>
              <w:rFonts w:hint="eastAsia"/>
              <w:sz w:val="16"/>
              <w:szCs w:val="16"/>
            </w:rPr>
            <w:t>____</w:t>
          </w:r>
        </w:p>
      </w:docPartBody>
    </w:docPart>
    <w:docPart>
      <w:docPartPr>
        <w:name w:val="14B620EBEAC24880B98E7ED30B6FF158"/>
        <w:category>
          <w:name w:val="常规"/>
          <w:gallery w:val="placeholder"/>
        </w:category>
        <w:types>
          <w:type w:val="bbPlcHdr"/>
        </w:types>
        <w:behaviors>
          <w:behavior w:val="content"/>
        </w:behaviors>
        <w:guid w:val="{09561995-2EB9-464E-A40E-03337DE4B035}"/>
      </w:docPartPr>
      <w:docPartBody>
        <w:p w:rsidR="00B6056D" w:rsidRDefault="00B6056D" w:rsidP="00B6056D">
          <w:pPr>
            <w:pStyle w:val="14B620EBEAC24880B98E7ED30B6FF158"/>
          </w:pPr>
          <w:r w:rsidRPr="00A06E1A">
            <w:rPr>
              <w:rStyle w:val="placeholder1Char"/>
              <w:rFonts w:hint="eastAsia"/>
              <w:sz w:val="16"/>
              <w:szCs w:val="16"/>
            </w:rPr>
            <w:t>____</w:t>
          </w:r>
        </w:p>
      </w:docPartBody>
    </w:docPart>
    <w:docPart>
      <w:docPartPr>
        <w:name w:val="41B3E194EEAE4241A1C153C2DFD44F3D"/>
        <w:category>
          <w:name w:val="常规"/>
          <w:gallery w:val="placeholder"/>
        </w:category>
        <w:types>
          <w:type w:val="bbPlcHdr"/>
        </w:types>
        <w:behaviors>
          <w:behavior w:val="content"/>
        </w:behaviors>
        <w:guid w:val="{F6484AC7-177A-42D4-A4F4-7576D4DEBDCC}"/>
      </w:docPartPr>
      <w:docPartBody>
        <w:p w:rsidR="00B6056D" w:rsidRDefault="00B6056D" w:rsidP="00B6056D">
          <w:pPr>
            <w:pStyle w:val="41B3E194EEAE4241A1C153C2DFD44F3D"/>
          </w:pPr>
          <w:r w:rsidRPr="00A06E1A">
            <w:rPr>
              <w:rStyle w:val="placeholder1Char"/>
              <w:rFonts w:hint="eastAsia"/>
              <w:sz w:val="16"/>
              <w:szCs w:val="16"/>
            </w:rPr>
            <w:t>____</w:t>
          </w:r>
        </w:p>
      </w:docPartBody>
    </w:docPart>
    <w:docPart>
      <w:docPartPr>
        <w:name w:val="BD24AE56AD8A44718B9904ED2A739A87"/>
        <w:category>
          <w:name w:val="常规"/>
          <w:gallery w:val="placeholder"/>
        </w:category>
        <w:types>
          <w:type w:val="bbPlcHdr"/>
        </w:types>
        <w:behaviors>
          <w:behavior w:val="content"/>
        </w:behaviors>
        <w:guid w:val="{AA36038A-A107-46FB-8BEE-D90B79EF9BFF}"/>
      </w:docPartPr>
      <w:docPartBody>
        <w:p w:rsidR="00B6056D" w:rsidRDefault="00B6056D" w:rsidP="00B6056D">
          <w:pPr>
            <w:pStyle w:val="BD24AE56AD8A44718B9904ED2A739A87"/>
          </w:pPr>
          <w:r w:rsidRPr="00A06E1A">
            <w:rPr>
              <w:rStyle w:val="placeholder1Char"/>
              <w:rFonts w:hint="eastAsia"/>
              <w:sz w:val="16"/>
              <w:szCs w:val="16"/>
            </w:rPr>
            <w:t>____</w:t>
          </w:r>
        </w:p>
      </w:docPartBody>
    </w:docPart>
    <w:docPart>
      <w:docPartPr>
        <w:name w:val="C88FFC0EFC2748FBB3294A33A4E4104F"/>
        <w:category>
          <w:name w:val="常规"/>
          <w:gallery w:val="placeholder"/>
        </w:category>
        <w:types>
          <w:type w:val="bbPlcHdr"/>
        </w:types>
        <w:behaviors>
          <w:behavior w:val="content"/>
        </w:behaviors>
        <w:guid w:val="{E218A36D-CE08-4EFD-8B63-76803918236E}"/>
      </w:docPartPr>
      <w:docPartBody>
        <w:p w:rsidR="00B6056D" w:rsidRDefault="00B6056D" w:rsidP="00B6056D">
          <w:pPr>
            <w:pStyle w:val="C88FFC0EFC2748FBB3294A33A4E4104F"/>
          </w:pPr>
          <w:r w:rsidRPr="00A06E1A">
            <w:rPr>
              <w:rStyle w:val="placeholder1Char"/>
              <w:rFonts w:hint="eastAsia"/>
              <w:sz w:val="16"/>
              <w:szCs w:val="16"/>
            </w:rPr>
            <w:t>____</w:t>
          </w:r>
        </w:p>
      </w:docPartBody>
    </w:docPart>
    <w:docPart>
      <w:docPartPr>
        <w:name w:val="ACEC079B2B8C49E196E45F2F24222F96"/>
        <w:category>
          <w:name w:val="常规"/>
          <w:gallery w:val="placeholder"/>
        </w:category>
        <w:types>
          <w:type w:val="bbPlcHdr"/>
        </w:types>
        <w:behaviors>
          <w:behavior w:val="content"/>
        </w:behaviors>
        <w:guid w:val="{E0CDD9EA-EAB2-47CF-842D-ADE4C73AFAA2}"/>
      </w:docPartPr>
      <w:docPartBody>
        <w:p w:rsidR="00B6056D" w:rsidRDefault="00B6056D" w:rsidP="00B6056D">
          <w:pPr>
            <w:pStyle w:val="ACEC079B2B8C49E196E45F2F24222F96"/>
          </w:pPr>
          <w:r w:rsidRPr="00A06E1A">
            <w:rPr>
              <w:rStyle w:val="placeholder1Char"/>
              <w:rFonts w:hint="eastAsia"/>
              <w:sz w:val="16"/>
              <w:szCs w:val="16"/>
            </w:rPr>
            <w:t>____</w:t>
          </w:r>
        </w:p>
      </w:docPartBody>
    </w:docPart>
    <w:docPart>
      <w:docPartPr>
        <w:name w:val="AC3F1809E1784AC78BB7F254D57480BC"/>
        <w:category>
          <w:name w:val="常规"/>
          <w:gallery w:val="placeholder"/>
        </w:category>
        <w:types>
          <w:type w:val="bbPlcHdr"/>
        </w:types>
        <w:behaviors>
          <w:behavior w:val="content"/>
        </w:behaviors>
        <w:guid w:val="{86ED21E4-16D3-4F5B-BAE2-0F25C35F334E}"/>
      </w:docPartPr>
      <w:docPartBody>
        <w:p w:rsidR="00B6056D" w:rsidRDefault="00B6056D" w:rsidP="00B6056D">
          <w:pPr>
            <w:pStyle w:val="AC3F1809E1784AC78BB7F254D57480BC"/>
          </w:pPr>
          <w:r w:rsidRPr="00A06E1A">
            <w:rPr>
              <w:rStyle w:val="placeholder1Char"/>
              <w:rFonts w:hint="eastAsia"/>
              <w:sz w:val="16"/>
              <w:szCs w:val="16"/>
            </w:rPr>
            <w:t>____</w:t>
          </w:r>
        </w:p>
      </w:docPartBody>
    </w:docPart>
    <w:docPart>
      <w:docPartPr>
        <w:name w:val="3579E94C7C6A4A4289B0F0158B4906E2"/>
        <w:category>
          <w:name w:val="常规"/>
          <w:gallery w:val="placeholder"/>
        </w:category>
        <w:types>
          <w:type w:val="bbPlcHdr"/>
        </w:types>
        <w:behaviors>
          <w:behavior w:val="content"/>
        </w:behaviors>
        <w:guid w:val="{8FB1C07F-0F96-4A20-9A1F-0BFCC808DD59}"/>
      </w:docPartPr>
      <w:docPartBody>
        <w:p w:rsidR="00B6056D" w:rsidRDefault="00B6056D" w:rsidP="00B6056D">
          <w:pPr>
            <w:pStyle w:val="3579E94C7C6A4A4289B0F0158B4906E2"/>
          </w:pPr>
          <w:r w:rsidRPr="00A06E1A">
            <w:rPr>
              <w:rStyle w:val="placeholder1Char"/>
              <w:rFonts w:hint="eastAsia"/>
              <w:sz w:val="16"/>
              <w:szCs w:val="16"/>
            </w:rPr>
            <w:t>____</w:t>
          </w:r>
        </w:p>
      </w:docPartBody>
    </w:docPart>
    <w:docPart>
      <w:docPartPr>
        <w:name w:val="615BE70969BE4782AFECD6D290B93A54"/>
        <w:category>
          <w:name w:val="常规"/>
          <w:gallery w:val="placeholder"/>
        </w:category>
        <w:types>
          <w:type w:val="bbPlcHdr"/>
        </w:types>
        <w:behaviors>
          <w:behavior w:val="content"/>
        </w:behaviors>
        <w:guid w:val="{3A2F6F40-9293-4B80-80EB-B29633F2245E}"/>
      </w:docPartPr>
      <w:docPartBody>
        <w:p w:rsidR="00B6056D" w:rsidRDefault="00B6056D" w:rsidP="00B6056D">
          <w:pPr>
            <w:pStyle w:val="615BE70969BE4782AFECD6D290B93A54"/>
          </w:pPr>
          <w:r w:rsidRPr="00A06E1A">
            <w:rPr>
              <w:rStyle w:val="placeholder1Char"/>
              <w:rFonts w:hint="eastAsia"/>
              <w:sz w:val="16"/>
              <w:szCs w:val="16"/>
            </w:rPr>
            <w:t>____</w:t>
          </w:r>
        </w:p>
      </w:docPartBody>
    </w:docPart>
    <w:docPart>
      <w:docPartPr>
        <w:name w:val="A120AE38BDC34FD78D8EAB6687BBC8C8"/>
        <w:category>
          <w:name w:val="常规"/>
          <w:gallery w:val="placeholder"/>
        </w:category>
        <w:types>
          <w:type w:val="bbPlcHdr"/>
        </w:types>
        <w:behaviors>
          <w:behavior w:val="content"/>
        </w:behaviors>
        <w:guid w:val="{E92EADB9-E2FB-4FA5-9664-01F406847E52}"/>
      </w:docPartPr>
      <w:docPartBody>
        <w:p w:rsidR="00B6056D" w:rsidRDefault="00B6056D" w:rsidP="00B6056D">
          <w:pPr>
            <w:pStyle w:val="A120AE38BDC34FD78D8EAB6687BBC8C8"/>
          </w:pPr>
          <w:r w:rsidRPr="00A06E1A">
            <w:rPr>
              <w:rStyle w:val="placeholder1Char"/>
              <w:rFonts w:hint="eastAsia"/>
              <w:sz w:val="16"/>
              <w:szCs w:val="16"/>
            </w:rPr>
            <w:t>____</w:t>
          </w:r>
        </w:p>
      </w:docPartBody>
    </w:docPart>
    <w:docPart>
      <w:docPartPr>
        <w:name w:val="EF9ACCB92151439E9EB7C3A8751EB554"/>
        <w:category>
          <w:name w:val="常规"/>
          <w:gallery w:val="placeholder"/>
        </w:category>
        <w:types>
          <w:type w:val="bbPlcHdr"/>
        </w:types>
        <w:behaviors>
          <w:behavior w:val="content"/>
        </w:behaviors>
        <w:guid w:val="{1FA27A86-BB98-4871-B490-4AAEE33F441C}"/>
      </w:docPartPr>
      <w:docPartBody>
        <w:p w:rsidR="00B6056D" w:rsidRDefault="00B6056D" w:rsidP="00B6056D">
          <w:pPr>
            <w:pStyle w:val="EF9ACCB92151439E9EB7C3A8751EB554"/>
          </w:pPr>
          <w:r w:rsidRPr="00A06E1A">
            <w:rPr>
              <w:rStyle w:val="placeholder1Char"/>
              <w:rFonts w:hint="eastAsia"/>
              <w:sz w:val="16"/>
              <w:szCs w:val="16"/>
            </w:rPr>
            <w:t>____</w:t>
          </w:r>
        </w:p>
      </w:docPartBody>
    </w:docPart>
    <w:docPart>
      <w:docPartPr>
        <w:name w:val="68751DF8D55D40A893ECC0EC261FA115"/>
        <w:category>
          <w:name w:val="常规"/>
          <w:gallery w:val="placeholder"/>
        </w:category>
        <w:types>
          <w:type w:val="bbPlcHdr"/>
        </w:types>
        <w:behaviors>
          <w:behavior w:val="content"/>
        </w:behaviors>
        <w:guid w:val="{11236D8C-74C4-4614-ACCF-1DCB67DFBA7D}"/>
      </w:docPartPr>
      <w:docPartBody>
        <w:p w:rsidR="00B6056D" w:rsidRDefault="00B6056D" w:rsidP="00B6056D">
          <w:pPr>
            <w:pStyle w:val="68751DF8D55D40A893ECC0EC261FA115"/>
          </w:pPr>
          <w:r w:rsidRPr="00A06E1A">
            <w:rPr>
              <w:rStyle w:val="placeholder1Char"/>
              <w:rFonts w:hint="eastAsia"/>
              <w:sz w:val="16"/>
              <w:szCs w:val="16"/>
            </w:rPr>
            <w:t>____</w:t>
          </w:r>
        </w:p>
      </w:docPartBody>
    </w:docPart>
    <w:docPart>
      <w:docPartPr>
        <w:name w:val="1D6A4BCEE2304F09AB49464DC82F796F"/>
        <w:category>
          <w:name w:val="常规"/>
          <w:gallery w:val="placeholder"/>
        </w:category>
        <w:types>
          <w:type w:val="bbPlcHdr"/>
        </w:types>
        <w:behaviors>
          <w:behavior w:val="content"/>
        </w:behaviors>
        <w:guid w:val="{1ADF8B1E-F6AD-4991-8C05-0B17702106CA}"/>
      </w:docPartPr>
      <w:docPartBody>
        <w:p w:rsidR="00B6056D" w:rsidRDefault="00B6056D" w:rsidP="00B6056D">
          <w:pPr>
            <w:pStyle w:val="1D6A4BCEE2304F09AB49464DC82F796F"/>
          </w:pPr>
          <w:r w:rsidRPr="00A06E1A">
            <w:rPr>
              <w:rStyle w:val="placeholder1Char"/>
              <w:rFonts w:hint="eastAsia"/>
              <w:sz w:val="16"/>
              <w:szCs w:val="16"/>
            </w:rPr>
            <w:t>____</w:t>
          </w:r>
        </w:p>
      </w:docPartBody>
    </w:docPart>
    <w:docPart>
      <w:docPartPr>
        <w:name w:val="C6E65EE3C62542F1BE4248080410CCF7"/>
        <w:category>
          <w:name w:val="常规"/>
          <w:gallery w:val="placeholder"/>
        </w:category>
        <w:types>
          <w:type w:val="bbPlcHdr"/>
        </w:types>
        <w:behaviors>
          <w:behavior w:val="content"/>
        </w:behaviors>
        <w:guid w:val="{6F171915-29E2-4CFB-B9DF-47CDD20C6466}"/>
      </w:docPartPr>
      <w:docPartBody>
        <w:p w:rsidR="00B6056D" w:rsidRDefault="00B6056D" w:rsidP="00B6056D">
          <w:pPr>
            <w:pStyle w:val="C6E65EE3C62542F1BE4248080410CCF7"/>
          </w:pPr>
          <w:r w:rsidRPr="00A06E1A">
            <w:rPr>
              <w:rStyle w:val="placeholder1Char"/>
              <w:rFonts w:hint="eastAsia"/>
              <w:sz w:val="16"/>
              <w:szCs w:val="16"/>
            </w:rPr>
            <w:t>____</w:t>
          </w:r>
        </w:p>
      </w:docPartBody>
    </w:docPart>
    <w:docPart>
      <w:docPartPr>
        <w:name w:val="F018798AB55A4AEB9C299E6DFE7A5731"/>
        <w:category>
          <w:name w:val="常规"/>
          <w:gallery w:val="placeholder"/>
        </w:category>
        <w:types>
          <w:type w:val="bbPlcHdr"/>
        </w:types>
        <w:behaviors>
          <w:behavior w:val="content"/>
        </w:behaviors>
        <w:guid w:val="{F7C3293C-974C-4194-825C-96E910F01568}"/>
      </w:docPartPr>
      <w:docPartBody>
        <w:p w:rsidR="00B6056D" w:rsidRDefault="00B6056D" w:rsidP="00B6056D">
          <w:pPr>
            <w:pStyle w:val="F018798AB55A4AEB9C299E6DFE7A5731"/>
          </w:pPr>
          <w:r w:rsidRPr="00A06E1A">
            <w:rPr>
              <w:rStyle w:val="placeholder1Char"/>
              <w:rFonts w:hint="eastAsia"/>
              <w:sz w:val="16"/>
              <w:szCs w:val="16"/>
            </w:rPr>
            <w:t>____</w:t>
          </w:r>
        </w:p>
      </w:docPartBody>
    </w:docPart>
    <w:docPart>
      <w:docPartPr>
        <w:name w:val="CF8B655548B847ADA1F05E4A906D83DE"/>
        <w:category>
          <w:name w:val="常规"/>
          <w:gallery w:val="placeholder"/>
        </w:category>
        <w:types>
          <w:type w:val="bbPlcHdr"/>
        </w:types>
        <w:behaviors>
          <w:behavior w:val="content"/>
        </w:behaviors>
        <w:guid w:val="{8908A46D-C919-4F5E-AEE4-A750C1D46DFB}"/>
      </w:docPartPr>
      <w:docPartBody>
        <w:p w:rsidR="00B6056D" w:rsidRDefault="00B6056D" w:rsidP="00B6056D">
          <w:pPr>
            <w:pStyle w:val="CF8B655548B847ADA1F05E4A906D83DE"/>
          </w:pPr>
          <w:r w:rsidRPr="00A06E1A">
            <w:rPr>
              <w:rStyle w:val="placeholder1Char"/>
              <w:rFonts w:hint="eastAsia"/>
              <w:sz w:val="16"/>
              <w:szCs w:val="16"/>
            </w:rPr>
            <w:t>____</w:t>
          </w:r>
        </w:p>
      </w:docPartBody>
    </w:docPart>
    <w:docPart>
      <w:docPartPr>
        <w:name w:val="7797BD5CB65B42068FC4C2509A8362E2"/>
        <w:category>
          <w:name w:val="常规"/>
          <w:gallery w:val="placeholder"/>
        </w:category>
        <w:types>
          <w:type w:val="bbPlcHdr"/>
        </w:types>
        <w:behaviors>
          <w:behavior w:val="content"/>
        </w:behaviors>
        <w:guid w:val="{D4D30EF8-E28D-4F32-8B2E-F12DC6F1E298}"/>
      </w:docPartPr>
      <w:docPartBody>
        <w:p w:rsidR="00B6056D" w:rsidRDefault="00B6056D" w:rsidP="00B6056D">
          <w:pPr>
            <w:pStyle w:val="7797BD5CB65B42068FC4C2509A8362E2"/>
          </w:pPr>
          <w:r w:rsidRPr="00A06E1A">
            <w:rPr>
              <w:rStyle w:val="placeholder1Char"/>
              <w:rFonts w:hint="eastAsia"/>
              <w:sz w:val="16"/>
              <w:szCs w:val="16"/>
            </w:rPr>
            <w:t>____</w:t>
          </w:r>
        </w:p>
      </w:docPartBody>
    </w:docPart>
    <w:docPart>
      <w:docPartPr>
        <w:name w:val="8974ED95F28E46D9BE1F39399203CFB7"/>
        <w:category>
          <w:name w:val="常规"/>
          <w:gallery w:val="placeholder"/>
        </w:category>
        <w:types>
          <w:type w:val="bbPlcHdr"/>
        </w:types>
        <w:behaviors>
          <w:behavior w:val="content"/>
        </w:behaviors>
        <w:guid w:val="{7DD0DE40-B74D-4A12-ABA2-BB8E99E4035D}"/>
      </w:docPartPr>
      <w:docPartBody>
        <w:p w:rsidR="00B6056D" w:rsidRDefault="00B6056D" w:rsidP="00B6056D">
          <w:pPr>
            <w:pStyle w:val="8974ED95F28E46D9BE1F39399203CFB7"/>
          </w:pPr>
          <w:r w:rsidRPr="00A06E1A">
            <w:rPr>
              <w:rStyle w:val="placeholder1Char"/>
              <w:rFonts w:hint="eastAsia"/>
              <w:sz w:val="16"/>
              <w:szCs w:val="16"/>
            </w:rPr>
            <w:t>____</w:t>
          </w:r>
        </w:p>
      </w:docPartBody>
    </w:docPart>
    <w:docPart>
      <w:docPartPr>
        <w:name w:val="BCA49FE9FEFF4ABC9FF4BF58B0BE766D"/>
        <w:category>
          <w:name w:val="常规"/>
          <w:gallery w:val="placeholder"/>
        </w:category>
        <w:types>
          <w:type w:val="bbPlcHdr"/>
        </w:types>
        <w:behaviors>
          <w:behavior w:val="content"/>
        </w:behaviors>
        <w:guid w:val="{9D5B9BE4-0031-43B9-8DAB-FC4805E65876}"/>
      </w:docPartPr>
      <w:docPartBody>
        <w:p w:rsidR="00B6056D" w:rsidRDefault="00B6056D" w:rsidP="00B6056D">
          <w:pPr>
            <w:pStyle w:val="BCA49FE9FEFF4ABC9FF4BF58B0BE766D"/>
          </w:pPr>
          <w:r w:rsidRPr="00A06E1A">
            <w:rPr>
              <w:rStyle w:val="placeholder1Char"/>
              <w:rFonts w:hint="eastAsia"/>
              <w:sz w:val="16"/>
              <w:szCs w:val="16"/>
            </w:rPr>
            <w:t>____</w:t>
          </w:r>
        </w:p>
      </w:docPartBody>
    </w:docPart>
    <w:docPart>
      <w:docPartPr>
        <w:name w:val="610CD50A0B8C491DB2C14E5A1D51C15E"/>
        <w:category>
          <w:name w:val="常规"/>
          <w:gallery w:val="placeholder"/>
        </w:category>
        <w:types>
          <w:type w:val="bbPlcHdr"/>
        </w:types>
        <w:behaviors>
          <w:behavior w:val="content"/>
        </w:behaviors>
        <w:guid w:val="{15DD6AC1-5B08-4CE9-A269-A92188FCBF50}"/>
      </w:docPartPr>
      <w:docPartBody>
        <w:p w:rsidR="00B6056D" w:rsidRDefault="00B6056D" w:rsidP="00B6056D">
          <w:pPr>
            <w:pStyle w:val="610CD50A0B8C491DB2C14E5A1D51C15E"/>
          </w:pPr>
          <w:r w:rsidRPr="00A06E1A">
            <w:rPr>
              <w:rStyle w:val="placeholder1Char"/>
              <w:rFonts w:hint="eastAsia"/>
              <w:sz w:val="16"/>
              <w:szCs w:val="16"/>
            </w:rPr>
            <w:t>____</w:t>
          </w:r>
        </w:p>
      </w:docPartBody>
    </w:docPart>
    <w:docPart>
      <w:docPartPr>
        <w:name w:val="BF36B13134614534836D02DCD238FF0E"/>
        <w:category>
          <w:name w:val="常规"/>
          <w:gallery w:val="placeholder"/>
        </w:category>
        <w:types>
          <w:type w:val="bbPlcHdr"/>
        </w:types>
        <w:behaviors>
          <w:behavior w:val="content"/>
        </w:behaviors>
        <w:guid w:val="{8D9467FE-47F2-4F62-9B7B-B70FD8E0767E}"/>
      </w:docPartPr>
      <w:docPartBody>
        <w:p w:rsidR="00B6056D" w:rsidRDefault="00B6056D" w:rsidP="00B6056D">
          <w:pPr>
            <w:pStyle w:val="BF36B13134614534836D02DCD238FF0E"/>
          </w:pPr>
          <w:r w:rsidRPr="00A06E1A">
            <w:rPr>
              <w:rStyle w:val="placeholder1Char"/>
              <w:rFonts w:hint="eastAsia"/>
              <w:sz w:val="16"/>
              <w:szCs w:val="16"/>
            </w:rPr>
            <w:t>____</w:t>
          </w:r>
        </w:p>
      </w:docPartBody>
    </w:docPart>
    <w:docPart>
      <w:docPartPr>
        <w:name w:val="6071EC0885F145779B0E5326F719794D"/>
        <w:category>
          <w:name w:val="常规"/>
          <w:gallery w:val="placeholder"/>
        </w:category>
        <w:types>
          <w:type w:val="bbPlcHdr"/>
        </w:types>
        <w:behaviors>
          <w:behavior w:val="content"/>
        </w:behaviors>
        <w:guid w:val="{69F4E44A-05DB-4413-A746-825FE4938A37}"/>
      </w:docPartPr>
      <w:docPartBody>
        <w:p w:rsidR="00B6056D" w:rsidRDefault="00B6056D" w:rsidP="00B6056D">
          <w:pPr>
            <w:pStyle w:val="6071EC0885F145779B0E5326F719794D"/>
          </w:pPr>
          <w:r w:rsidRPr="00A06E1A">
            <w:rPr>
              <w:rStyle w:val="placeholder1Char"/>
              <w:rFonts w:hint="eastAsia"/>
              <w:sz w:val="16"/>
              <w:szCs w:val="16"/>
            </w:rPr>
            <w:t>____</w:t>
          </w:r>
        </w:p>
      </w:docPartBody>
    </w:docPart>
    <w:docPart>
      <w:docPartPr>
        <w:name w:val="D40234AF00EA4C11832207E016F702FB"/>
        <w:category>
          <w:name w:val="常规"/>
          <w:gallery w:val="placeholder"/>
        </w:category>
        <w:types>
          <w:type w:val="bbPlcHdr"/>
        </w:types>
        <w:behaviors>
          <w:behavior w:val="content"/>
        </w:behaviors>
        <w:guid w:val="{87897991-0085-4BAF-93C7-E9CDA98DB305}"/>
      </w:docPartPr>
      <w:docPartBody>
        <w:p w:rsidR="00B6056D" w:rsidRDefault="00B6056D" w:rsidP="00B6056D">
          <w:pPr>
            <w:pStyle w:val="D40234AF00EA4C11832207E016F702FB"/>
          </w:pPr>
          <w:r w:rsidRPr="00A06E1A">
            <w:rPr>
              <w:rStyle w:val="placeholder1Char"/>
              <w:rFonts w:hint="eastAsia"/>
              <w:sz w:val="16"/>
              <w:szCs w:val="16"/>
            </w:rPr>
            <w:t>____</w:t>
          </w:r>
        </w:p>
      </w:docPartBody>
    </w:docPart>
    <w:docPart>
      <w:docPartPr>
        <w:name w:val="F6748CDD72904D8D8ED785426BA69883"/>
        <w:category>
          <w:name w:val="常规"/>
          <w:gallery w:val="placeholder"/>
        </w:category>
        <w:types>
          <w:type w:val="bbPlcHdr"/>
        </w:types>
        <w:behaviors>
          <w:behavior w:val="content"/>
        </w:behaviors>
        <w:guid w:val="{60E45B70-06F2-4C97-B27B-C35E4C9AC91A}"/>
      </w:docPartPr>
      <w:docPartBody>
        <w:p w:rsidR="00B6056D" w:rsidRDefault="00B6056D" w:rsidP="00B6056D">
          <w:pPr>
            <w:pStyle w:val="F6748CDD72904D8D8ED785426BA69883"/>
          </w:pPr>
          <w:r w:rsidRPr="00A06E1A">
            <w:rPr>
              <w:rStyle w:val="placeholder1Char"/>
              <w:rFonts w:hint="eastAsia"/>
              <w:sz w:val="16"/>
              <w:szCs w:val="16"/>
            </w:rPr>
            <w:t>____</w:t>
          </w:r>
        </w:p>
      </w:docPartBody>
    </w:docPart>
    <w:docPart>
      <w:docPartPr>
        <w:name w:val="47644AC1E34A441DB51D08B43D3891E0"/>
        <w:category>
          <w:name w:val="常规"/>
          <w:gallery w:val="placeholder"/>
        </w:category>
        <w:types>
          <w:type w:val="bbPlcHdr"/>
        </w:types>
        <w:behaviors>
          <w:behavior w:val="content"/>
        </w:behaviors>
        <w:guid w:val="{BC061C3D-F004-4452-ADCC-63EF7FA8CF89}"/>
      </w:docPartPr>
      <w:docPartBody>
        <w:p w:rsidR="00B6056D" w:rsidRDefault="00B6056D" w:rsidP="00B6056D">
          <w:pPr>
            <w:pStyle w:val="47644AC1E34A441DB51D08B43D3891E0"/>
          </w:pPr>
          <w:r w:rsidRPr="00A06E1A">
            <w:rPr>
              <w:rStyle w:val="placeholder1Char"/>
              <w:rFonts w:hint="eastAsia"/>
              <w:sz w:val="16"/>
              <w:szCs w:val="16"/>
            </w:rPr>
            <w:t>____</w:t>
          </w:r>
        </w:p>
      </w:docPartBody>
    </w:docPart>
    <w:docPart>
      <w:docPartPr>
        <w:name w:val="E521032A477046D8B088FF500B628390"/>
        <w:category>
          <w:name w:val="常规"/>
          <w:gallery w:val="placeholder"/>
        </w:category>
        <w:types>
          <w:type w:val="bbPlcHdr"/>
        </w:types>
        <w:behaviors>
          <w:behavior w:val="content"/>
        </w:behaviors>
        <w:guid w:val="{304B5701-4DA5-4855-A47F-1CE11B12CB9D}"/>
      </w:docPartPr>
      <w:docPartBody>
        <w:p w:rsidR="00B6056D" w:rsidRDefault="00B6056D" w:rsidP="00B6056D">
          <w:pPr>
            <w:pStyle w:val="E521032A477046D8B088FF500B628390"/>
          </w:pPr>
          <w:r w:rsidRPr="00A06E1A">
            <w:rPr>
              <w:rStyle w:val="placeholder1Char"/>
              <w:rFonts w:hint="eastAsia"/>
              <w:sz w:val="16"/>
              <w:szCs w:val="16"/>
            </w:rPr>
            <w:t>____</w:t>
          </w:r>
        </w:p>
      </w:docPartBody>
    </w:docPart>
    <w:docPart>
      <w:docPartPr>
        <w:name w:val="D57202C46399478B8E743ADFB5274B84"/>
        <w:category>
          <w:name w:val="常规"/>
          <w:gallery w:val="placeholder"/>
        </w:category>
        <w:types>
          <w:type w:val="bbPlcHdr"/>
        </w:types>
        <w:behaviors>
          <w:behavior w:val="content"/>
        </w:behaviors>
        <w:guid w:val="{621614FC-0CDA-4406-9543-0F35205D4C9B}"/>
      </w:docPartPr>
      <w:docPartBody>
        <w:p w:rsidR="00B6056D" w:rsidRDefault="00B6056D" w:rsidP="00B6056D">
          <w:pPr>
            <w:pStyle w:val="D57202C46399478B8E743ADFB5274B84"/>
          </w:pPr>
          <w:r w:rsidRPr="00A06E1A">
            <w:rPr>
              <w:rStyle w:val="placeholder1Char"/>
              <w:rFonts w:hint="eastAsia"/>
              <w:sz w:val="16"/>
              <w:szCs w:val="16"/>
            </w:rPr>
            <w:t>____</w:t>
          </w:r>
        </w:p>
      </w:docPartBody>
    </w:docPart>
    <w:docPart>
      <w:docPartPr>
        <w:name w:val="6F7837596D8B4552AFD6E6985F9669E5"/>
        <w:category>
          <w:name w:val="常规"/>
          <w:gallery w:val="placeholder"/>
        </w:category>
        <w:types>
          <w:type w:val="bbPlcHdr"/>
        </w:types>
        <w:behaviors>
          <w:behavior w:val="content"/>
        </w:behaviors>
        <w:guid w:val="{97216192-4E8D-4E1A-ABAA-796678636BD2}"/>
      </w:docPartPr>
      <w:docPartBody>
        <w:p w:rsidR="00B6056D" w:rsidRDefault="00B6056D" w:rsidP="00B6056D">
          <w:pPr>
            <w:pStyle w:val="6F7837596D8B4552AFD6E6985F9669E5"/>
          </w:pPr>
          <w:r w:rsidRPr="00A06E1A">
            <w:rPr>
              <w:rStyle w:val="placeholder1Char"/>
              <w:rFonts w:hint="eastAsia"/>
              <w:sz w:val="16"/>
              <w:szCs w:val="16"/>
            </w:rPr>
            <w:t>____</w:t>
          </w:r>
        </w:p>
      </w:docPartBody>
    </w:docPart>
    <w:docPart>
      <w:docPartPr>
        <w:name w:val="A0C0194B151B4AC8A0905B135230DD44"/>
        <w:category>
          <w:name w:val="常规"/>
          <w:gallery w:val="placeholder"/>
        </w:category>
        <w:types>
          <w:type w:val="bbPlcHdr"/>
        </w:types>
        <w:behaviors>
          <w:behavior w:val="content"/>
        </w:behaviors>
        <w:guid w:val="{BFC34FD1-7ABE-4B78-B242-42685A1D455D}"/>
      </w:docPartPr>
      <w:docPartBody>
        <w:p w:rsidR="00B6056D" w:rsidRDefault="00B6056D" w:rsidP="00B6056D">
          <w:pPr>
            <w:pStyle w:val="A0C0194B151B4AC8A0905B135230DD44"/>
          </w:pPr>
          <w:r w:rsidRPr="00A06E1A">
            <w:rPr>
              <w:rStyle w:val="placeholder1Char"/>
              <w:rFonts w:hint="eastAsia"/>
              <w:sz w:val="16"/>
              <w:szCs w:val="16"/>
            </w:rPr>
            <w:t>____</w:t>
          </w:r>
        </w:p>
      </w:docPartBody>
    </w:docPart>
    <w:docPart>
      <w:docPartPr>
        <w:name w:val="D097D2504BDF422FB339345D9127A052"/>
        <w:category>
          <w:name w:val="常规"/>
          <w:gallery w:val="placeholder"/>
        </w:category>
        <w:types>
          <w:type w:val="bbPlcHdr"/>
        </w:types>
        <w:behaviors>
          <w:behavior w:val="content"/>
        </w:behaviors>
        <w:guid w:val="{A5A99594-0330-4E34-8EFC-B7E9AE80F456}"/>
      </w:docPartPr>
      <w:docPartBody>
        <w:p w:rsidR="00B6056D" w:rsidRDefault="00B6056D" w:rsidP="00B6056D">
          <w:pPr>
            <w:pStyle w:val="D097D2504BDF422FB339345D9127A052"/>
          </w:pPr>
          <w:r w:rsidRPr="00A06E1A">
            <w:rPr>
              <w:rStyle w:val="placeholder1Char"/>
              <w:rFonts w:hint="eastAsia"/>
              <w:sz w:val="16"/>
              <w:szCs w:val="16"/>
            </w:rPr>
            <w:t>____</w:t>
          </w:r>
        </w:p>
      </w:docPartBody>
    </w:docPart>
    <w:docPart>
      <w:docPartPr>
        <w:name w:val="A0028E0CF52B4C6BA253F7722A44BE4F"/>
        <w:category>
          <w:name w:val="常规"/>
          <w:gallery w:val="placeholder"/>
        </w:category>
        <w:types>
          <w:type w:val="bbPlcHdr"/>
        </w:types>
        <w:behaviors>
          <w:behavior w:val="content"/>
        </w:behaviors>
        <w:guid w:val="{715D54AB-31C7-42E7-BE5F-B5D3F1AACDBE}"/>
      </w:docPartPr>
      <w:docPartBody>
        <w:p w:rsidR="00B6056D" w:rsidRDefault="00B6056D" w:rsidP="00B6056D">
          <w:pPr>
            <w:pStyle w:val="A0028E0CF52B4C6BA253F7722A44BE4F"/>
          </w:pPr>
          <w:r w:rsidRPr="00A06E1A">
            <w:rPr>
              <w:rStyle w:val="placeholder1Char"/>
              <w:rFonts w:hint="eastAsia"/>
              <w:sz w:val="16"/>
              <w:szCs w:val="16"/>
            </w:rPr>
            <w:t>____</w:t>
          </w:r>
        </w:p>
      </w:docPartBody>
    </w:docPart>
    <w:docPart>
      <w:docPartPr>
        <w:name w:val="CEDC7DB0D78946D1B6D1DBBA14E94807"/>
        <w:category>
          <w:name w:val="常规"/>
          <w:gallery w:val="placeholder"/>
        </w:category>
        <w:types>
          <w:type w:val="bbPlcHdr"/>
        </w:types>
        <w:behaviors>
          <w:behavior w:val="content"/>
        </w:behaviors>
        <w:guid w:val="{02F29CA2-BB88-47EA-A0AB-9EC955CCD9FB}"/>
      </w:docPartPr>
      <w:docPartBody>
        <w:p w:rsidR="00B6056D" w:rsidRDefault="00B6056D" w:rsidP="00B6056D">
          <w:pPr>
            <w:pStyle w:val="CEDC7DB0D78946D1B6D1DBBA14E94807"/>
          </w:pPr>
          <w:r w:rsidRPr="00A06E1A">
            <w:rPr>
              <w:rStyle w:val="placeholder1Char"/>
              <w:rFonts w:hint="eastAsia"/>
              <w:sz w:val="16"/>
              <w:szCs w:val="16"/>
            </w:rPr>
            <w:t>____</w:t>
          </w:r>
        </w:p>
      </w:docPartBody>
    </w:docPart>
    <w:docPart>
      <w:docPartPr>
        <w:name w:val="5BAC5EB0AA354961AEB1B9765A19E943"/>
        <w:category>
          <w:name w:val="常规"/>
          <w:gallery w:val="placeholder"/>
        </w:category>
        <w:types>
          <w:type w:val="bbPlcHdr"/>
        </w:types>
        <w:behaviors>
          <w:behavior w:val="content"/>
        </w:behaviors>
        <w:guid w:val="{E3B00978-CB63-4E2B-87B4-98565CB0703E}"/>
      </w:docPartPr>
      <w:docPartBody>
        <w:p w:rsidR="00B6056D" w:rsidRDefault="00B6056D" w:rsidP="00B6056D">
          <w:pPr>
            <w:pStyle w:val="5BAC5EB0AA354961AEB1B9765A19E943"/>
          </w:pPr>
          <w:r w:rsidRPr="00A06E1A">
            <w:rPr>
              <w:rStyle w:val="placeholder1Char"/>
              <w:rFonts w:hint="eastAsia"/>
              <w:sz w:val="16"/>
              <w:szCs w:val="16"/>
            </w:rPr>
            <w:t>____</w:t>
          </w:r>
        </w:p>
      </w:docPartBody>
    </w:docPart>
    <w:docPart>
      <w:docPartPr>
        <w:name w:val="D54CA10AA3BB4607B89FB4E477B8BDA9"/>
        <w:category>
          <w:name w:val="常规"/>
          <w:gallery w:val="placeholder"/>
        </w:category>
        <w:types>
          <w:type w:val="bbPlcHdr"/>
        </w:types>
        <w:behaviors>
          <w:behavior w:val="content"/>
        </w:behaviors>
        <w:guid w:val="{5E554F64-8038-419D-A258-398C87468861}"/>
      </w:docPartPr>
      <w:docPartBody>
        <w:p w:rsidR="00B6056D" w:rsidRDefault="00B6056D" w:rsidP="00B6056D">
          <w:pPr>
            <w:pStyle w:val="D54CA10AA3BB4607B89FB4E477B8BDA9"/>
          </w:pPr>
          <w:r w:rsidRPr="00A06E1A">
            <w:rPr>
              <w:rStyle w:val="placeholder1Char"/>
              <w:rFonts w:hint="eastAsia"/>
              <w:sz w:val="16"/>
              <w:szCs w:val="16"/>
            </w:rPr>
            <w:t>____</w:t>
          </w:r>
        </w:p>
      </w:docPartBody>
    </w:docPart>
    <w:docPart>
      <w:docPartPr>
        <w:name w:val="BCF1DC00DC684240AFAE7C63A4504BDA"/>
        <w:category>
          <w:name w:val="常规"/>
          <w:gallery w:val="placeholder"/>
        </w:category>
        <w:types>
          <w:type w:val="bbPlcHdr"/>
        </w:types>
        <w:behaviors>
          <w:behavior w:val="content"/>
        </w:behaviors>
        <w:guid w:val="{2A612C45-7B59-40E7-83E9-6B71955F1A04}"/>
      </w:docPartPr>
      <w:docPartBody>
        <w:p w:rsidR="00B6056D" w:rsidRDefault="00B6056D" w:rsidP="00B6056D">
          <w:pPr>
            <w:pStyle w:val="BCF1DC00DC684240AFAE7C63A4504BDA"/>
          </w:pPr>
          <w:r w:rsidRPr="00A06E1A">
            <w:rPr>
              <w:rStyle w:val="placeholder1Char"/>
              <w:rFonts w:hint="eastAsia"/>
              <w:sz w:val="16"/>
              <w:szCs w:val="16"/>
            </w:rPr>
            <w:t>____</w:t>
          </w:r>
        </w:p>
      </w:docPartBody>
    </w:docPart>
    <w:docPart>
      <w:docPartPr>
        <w:name w:val="EA50E37472C34F8C8E5C28BB5A7076E6"/>
        <w:category>
          <w:name w:val="常规"/>
          <w:gallery w:val="placeholder"/>
        </w:category>
        <w:types>
          <w:type w:val="bbPlcHdr"/>
        </w:types>
        <w:behaviors>
          <w:behavior w:val="content"/>
        </w:behaviors>
        <w:guid w:val="{EE9CD91B-3B76-47DF-BCE1-818F8A451A82}"/>
      </w:docPartPr>
      <w:docPartBody>
        <w:p w:rsidR="00B6056D" w:rsidRDefault="00B6056D" w:rsidP="00B6056D">
          <w:pPr>
            <w:pStyle w:val="EA50E37472C34F8C8E5C28BB5A7076E6"/>
          </w:pPr>
          <w:r w:rsidRPr="00A06E1A">
            <w:rPr>
              <w:rStyle w:val="placeholder1Char"/>
              <w:rFonts w:hint="eastAsia"/>
              <w:sz w:val="16"/>
              <w:szCs w:val="16"/>
            </w:rPr>
            <w:t>____</w:t>
          </w:r>
        </w:p>
      </w:docPartBody>
    </w:docPart>
    <w:docPart>
      <w:docPartPr>
        <w:name w:val="13C0071770AD45718FB8FA725C27B691"/>
        <w:category>
          <w:name w:val="常规"/>
          <w:gallery w:val="placeholder"/>
        </w:category>
        <w:types>
          <w:type w:val="bbPlcHdr"/>
        </w:types>
        <w:behaviors>
          <w:behavior w:val="content"/>
        </w:behaviors>
        <w:guid w:val="{BAEB876A-213E-4B51-B83E-A3D9149E9AF8}"/>
      </w:docPartPr>
      <w:docPartBody>
        <w:p w:rsidR="00B6056D" w:rsidRDefault="00B6056D" w:rsidP="00B6056D">
          <w:pPr>
            <w:pStyle w:val="13C0071770AD45718FB8FA725C27B691"/>
          </w:pPr>
          <w:r w:rsidRPr="00A06E1A">
            <w:rPr>
              <w:rStyle w:val="placeholder1Char"/>
              <w:rFonts w:hint="eastAsia"/>
              <w:sz w:val="16"/>
              <w:szCs w:val="16"/>
            </w:rPr>
            <w:t>____</w:t>
          </w:r>
        </w:p>
      </w:docPartBody>
    </w:docPart>
    <w:docPart>
      <w:docPartPr>
        <w:name w:val="ED2FED65E5724D888A152B79AFAFAE31"/>
        <w:category>
          <w:name w:val="常规"/>
          <w:gallery w:val="placeholder"/>
        </w:category>
        <w:types>
          <w:type w:val="bbPlcHdr"/>
        </w:types>
        <w:behaviors>
          <w:behavior w:val="content"/>
        </w:behaviors>
        <w:guid w:val="{D9070542-6BBB-4D30-BAB4-B0604CE652AF}"/>
      </w:docPartPr>
      <w:docPartBody>
        <w:p w:rsidR="00B6056D" w:rsidRDefault="00B6056D" w:rsidP="00B6056D">
          <w:pPr>
            <w:pStyle w:val="ED2FED65E5724D888A152B79AFAFAE31"/>
          </w:pPr>
          <w:r w:rsidRPr="00A06E1A">
            <w:rPr>
              <w:rStyle w:val="placeholder1Char"/>
              <w:rFonts w:hint="eastAsia"/>
              <w:sz w:val="16"/>
              <w:szCs w:val="16"/>
            </w:rPr>
            <w:t>____</w:t>
          </w:r>
        </w:p>
      </w:docPartBody>
    </w:docPart>
    <w:docPart>
      <w:docPartPr>
        <w:name w:val="F304CA626CC641B7BADF419E8E08873D"/>
        <w:category>
          <w:name w:val="常规"/>
          <w:gallery w:val="placeholder"/>
        </w:category>
        <w:types>
          <w:type w:val="bbPlcHdr"/>
        </w:types>
        <w:behaviors>
          <w:behavior w:val="content"/>
        </w:behaviors>
        <w:guid w:val="{2522B16B-E0D7-4DFF-AD69-186DAD61ECF2}"/>
      </w:docPartPr>
      <w:docPartBody>
        <w:p w:rsidR="00B6056D" w:rsidRDefault="00B6056D" w:rsidP="00B6056D">
          <w:pPr>
            <w:pStyle w:val="F304CA626CC641B7BADF419E8E08873D"/>
          </w:pPr>
          <w:r w:rsidRPr="00A06E1A">
            <w:rPr>
              <w:rStyle w:val="placeholder1Char"/>
              <w:rFonts w:hint="eastAsia"/>
              <w:sz w:val="16"/>
              <w:szCs w:val="16"/>
            </w:rPr>
            <w:t>____</w:t>
          </w:r>
        </w:p>
      </w:docPartBody>
    </w:docPart>
    <w:docPart>
      <w:docPartPr>
        <w:name w:val="4320EF0DDBCC4E168CF63131DF95EE3E"/>
        <w:category>
          <w:name w:val="常规"/>
          <w:gallery w:val="placeholder"/>
        </w:category>
        <w:types>
          <w:type w:val="bbPlcHdr"/>
        </w:types>
        <w:behaviors>
          <w:behavior w:val="content"/>
        </w:behaviors>
        <w:guid w:val="{6BD181CB-C2C9-4916-9B61-258FD0205D80}"/>
      </w:docPartPr>
      <w:docPartBody>
        <w:p w:rsidR="00B6056D" w:rsidRDefault="00B6056D" w:rsidP="00B6056D">
          <w:pPr>
            <w:pStyle w:val="4320EF0DDBCC4E168CF63131DF95EE3E"/>
          </w:pPr>
          <w:r w:rsidRPr="00A06E1A">
            <w:rPr>
              <w:rStyle w:val="placeholder1Char"/>
              <w:rFonts w:hint="eastAsia"/>
              <w:sz w:val="16"/>
              <w:szCs w:val="16"/>
            </w:rPr>
            <w:t>____</w:t>
          </w:r>
        </w:p>
      </w:docPartBody>
    </w:docPart>
    <w:docPart>
      <w:docPartPr>
        <w:name w:val="2EB3566B9C7547889E1A060C6554BF2F"/>
        <w:category>
          <w:name w:val="常规"/>
          <w:gallery w:val="placeholder"/>
        </w:category>
        <w:types>
          <w:type w:val="bbPlcHdr"/>
        </w:types>
        <w:behaviors>
          <w:behavior w:val="content"/>
        </w:behaviors>
        <w:guid w:val="{39774429-51CC-49E4-8844-05D9FC8D36DC}"/>
      </w:docPartPr>
      <w:docPartBody>
        <w:p w:rsidR="00B6056D" w:rsidRDefault="00B6056D" w:rsidP="00B6056D">
          <w:pPr>
            <w:pStyle w:val="2EB3566B9C7547889E1A060C6554BF2F"/>
          </w:pPr>
          <w:r w:rsidRPr="00A06E1A">
            <w:rPr>
              <w:rStyle w:val="placeholder1Char"/>
              <w:rFonts w:hint="eastAsia"/>
              <w:sz w:val="16"/>
              <w:szCs w:val="16"/>
            </w:rPr>
            <w:t>____</w:t>
          </w:r>
        </w:p>
      </w:docPartBody>
    </w:docPart>
    <w:docPart>
      <w:docPartPr>
        <w:name w:val="40511F8FAA3C435699B40E0846CA21C9"/>
        <w:category>
          <w:name w:val="常规"/>
          <w:gallery w:val="placeholder"/>
        </w:category>
        <w:types>
          <w:type w:val="bbPlcHdr"/>
        </w:types>
        <w:behaviors>
          <w:behavior w:val="content"/>
        </w:behaviors>
        <w:guid w:val="{148192AF-622F-4E58-BBBC-37507419EAEB}"/>
      </w:docPartPr>
      <w:docPartBody>
        <w:p w:rsidR="00B6056D" w:rsidRDefault="00B6056D" w:rsidP="00B6056D">
          <w:pPr>
            <w:pStyle w:val="40511F8FAA3C435699B40E0846CA21C9"/>
          </w:pPr>
          <w:r w:rsidRPr="00A06E1A">
            <w:rPr>
              <w:rStyle w:val="placeholder1Char"/>
              <w:rFonts w:hint="eastAsia"/>
              <w:sz w:val="16"/>
              <w:szCs w:val="16"/>
            </w:rPr>
            <w:t>____</w:t>
          </w:r>
        </w:p>
      </w:docPartBody>
    </w:docPart>
    <w:docPart>
      <w:docPartPr>
        <w:name w:val="C38AB52F56B34D3D9EDC61EEDD80AC9C"/>
        <w:category>
          <w:name w:val="常规"/>
          <w:gallery w:val="placeholder"/>
        </w:category>
        <w:types>
          <w:type w:val="bbPlcHdr"/>
        </w:types>
        <w:behaviors>
          <w:behavior w:val="content"/>
        </w:behaviors>
        <w:guid w:val="{34BBD19F-3CCB-4D0B-B315-76472753CAC9}"/>
      </w:docPartPr>
      <w:docPartBody>
        <w:p w:rsidR="00B6056D" w:rsidRDefault="00B6056D" w:rsidP="00B6056D">
          <w:pPr>
            <w:pStyle w:val="C38AB52F56B34D3D9EDC61EEDD80AC9C"/>
          </w:pPr>
          <w:r w:rsidRPr="00A06E1A">
            <w:rPr>
              <w:rStyle w:val="placeholder1Char"/>
              <w:rFonts w:hint="eastAsia"/>
              <w:sz w:val="16"/>
              <w:szCs w:val="16"/>
            </w:rPr>
            <w:t>____</w:t>
          </w:r>
        </w:p>
      </w:docPartBody>
    </w:docPart>
    <w:docPart>
      <w:docPartPr>
        <w:name w:val="287B192521304B5AAE8E8BB29A8D45C9"/>
        <w:category>
          <w:name w:val="常规"/>
          <w:gallery w:val="placeholder"/>
        </w:category>
        <w:types>
          <w:type w:val="bbPlcHdr"/>
        </w:types>
        <w:behaviors>
          <w:behavior w:val="content"/>
        </w:behaviors>
        <w:guid w:val="{838877D2-938E-4F64-8C46-27DF6908D075}"/>
      </w:docPartPr>
      <w:docPartBody>
        <w:p w:rsidR="00B6056D" w:rsidRDefault="00B6056D" w:rsidP="00B6056D">
          <w:pPr>
            <w:pStyle w:val="287B192521304B5AAE8E8BB29A8D45C9"/>
          </w:pPr>
          <w:r w:rsidRPr="00A06E1A">
            <w:rPr>
              <w:rStyle w:val="placeholder1Char"/>
              <w:rFonts w:hint="eastAsia"/>
              <w:sz w:val="16"/>
              <w:szCs w:val="16"/>
            </w:rPr>
            <w:t>____</w:t>
          </w:r>
        </w:p>
      </w:docPartBody>
    </w:docPart>
    <w:docPart>
      <w:docPartPr>
        <w:name w:val="36262D39C9FC4BBF9BD296CE9CE7B6E6"/>
        <w:category>
          <w:name w:val="常规"/>
          <w:gallery w:val="placeholder"/>
        </w:category>
        <w:types>
          <w:type w:val="bbPlcHdr"/>
        </w:types>
        <w:behaviors>
          <w:behavior w:val="content"/>
        </w:behaviors>
        <w:guid w:val="{CDF65DEE-7B17-48F9-811F-071F5B083C25}"/>
      </w:docPartPr>
      <w:docPartBody>
        <w:p w:rsidR="00B6056D" w:rsidRDefault="00B6056D" w:rsidP="00B6056D">
          <w:pPr>
            <w:pStyle w:val="36262D39C9FC4BBF9BD296CE9CE7B6E6"/>
          </w:pPr>
          <w:r w:rsidRPr="00A06E1A">
            <w:rPr>
              <w:rStyle w:val="placeholder1Char"/>
              <w:rFonts w:hint="eastAsia"/>
              <w:sz w:val="16"/>
              <w:szCs w:val="16"/>
            </w:rPr>
            <w:t>____</w:t>
          </w:r>
        </w:p>
      </w:docPartBody>
    </w:docPart>
    <w:docPart>
      <w:docPartPr>
        <w:name w:val="28B04012136F4519995FE55E8B352E29"/>
        <w:category>
          <w:name w:val="常规"/>
          <w:gallery w:val="placeholder"/>
        </w:category>
        <w:types>
          <w:type w:val="bbPlcHdr"/>
        </w:types>
        <w:behaviors>
          <w:behavior w:val="content"/>
        </w:behaviors>
        <w:guid w:val="{FE91E843-6E29-402E-B682-A1E93DB4A893}"/>
      </w:docPartPr>
      <w:docPartBody>
        <w:p w:rsidR="00B6056D" w:rsidRDefault="00B6056D" w:rsidP="00B6056D">
          <w:pPr>
            <w:pStyle w:val="28B04012136F4519995FE55E8B352E29"/>
          </w:pPr>
          <w:r w:rsidRPr="00A06E1A">
            <w:rPr>
              <w:rStyle w:val="placeholder1Char"/>
              <w:rFonts w:hint="eastAsia"/>
              <w:sz w:val="16"/>
              <w:szCs w:val="16"/>
            </w:rPr>
            <w:t>____</w:t>
          </w:r>
        </w:p>
      </w:docPartBody>
    </w:docPart>
    <w:docPart>
      <w:docPartPr>
        <w:name w:val="85A96FCFBCFD4A5585A15CB0EF7F7194"/>
        <w:category>
          <w:name w:val="常规"/>
          <w:gallery w:val="placeholder"/>
        </w:category>
        <w:types>
          <w:type w:val="bbPlcHdr"/>
        </w:types>
        <w:behaviors>
          <w:behavior w:val="content"/>
        </w:behaviors>
        <w:guid w:val="{18C9B511-FFAD-4F82-A529-21A24BC7AC85}"/>
      </w:docPartPr>
      <w:docPartBody>
        <w:p w:rsidR="00B6056D" w:rsidRDefault="00B6056D" w:rsidP="00B6056D">
          <w:pPr>
            <w:pStyle w:val="85A96FCFBCFD4A5585A15CB0EF7F7194"/>
          </w:pPr>
          <w:r w:rsidRPr="00A06E1A">
            <w:rPr>
              <w:rStyle w:val="placeholder1Char"/>
              <w:rFonts w:hint="eastAsia"/>
              <w:sz w:val="16"/>
              <w:szCs w:val="16"/>
            </w:rPr>
            <w:t>____</w:t>
          </w:r>
        </w:p>
      </w:docPartBody>
    </w:docPart>
    <w:docPart>
      <w:docPartPr>
        <w:name w:val="6913458065E949288E29D1CCF0B255CE"/>
        <w:category>
          <w:name w:val="常规"/>
          <w:gallery w:val="placeholder"/>
        </w:category>
        <w:types>
          <w:type w:val="bbPlcHdr"/>
        </w:types>
        <w:behaviors>
          <w:behavior w:val="content"/>
        </w:behaviors>
        <w:guid w:val="{759F2A48-CF87-487C-A9FF-D8DCCA2ABAF6}"/>
      </w:docPartPr>
      <w:docPartBody>
        <w:p w:rsidR="00B6056D" w:rsidRDefault="00B6056D" w:rsidP="00B6056D">
          <w:pPr>
            <w:pStyle w:val="6913458065E949288E29D1CCF0B255CE"/>
          </w:pPr>
          <w:r w:rsidRPr="00A06E1A">
            <w:rPr>
              <w:rStyle w:val="placeholder1Char"/>
              <w:rFonts w:hint="eastAsia"/>
              <w:sz w:val="16"/>
              <w:szCs w:val="16"/>
            </w:rPr>
            <w:t>____</w:t>
          </w:r>
        </w:p>
      </w:docPartBody>
    </w:docPart>
    <w:docPart>
      <w:docPartPr>
        <w:name w:val="788938C22ABF451983FCC09F89CF1282"/>
        <w:category>
          <w:name w:val="常规"/>
          <w:gallery w:val="placeholder"/>
        </w:category>
        <w:types>
          <w:type w:val="bbPlcHdr"/>
        </w:types>
        <w:behaviors>
          <w:behavior w:val="content"/>
        </w:behaviors>
        <w:guid w:val="{3FCF35DF-B733-419C-8643-34A9C61B4A92}"/>
      </w:docPartPr>
      <w:docPartBody>
        <w:p w:rsidR="00B6056D" w:rsidRDefault="00B6056D" w:rsidP="00B6056D">
          <w:pPr>
            <w:pStyle w:val="788938C22ABF451983FCC09F89CF1282"/>
          </w:pPr>
          <w:r w:rsidRPr="00A06E1A">
            <w:rPr>
              <w:rStyle w:val="placeholder1Char"/>
              <w:rFonts w:hint="eastAsia"/>
              <w:sz w:val="16"/>
              <w:szCs w:val="16"/>
            </w:rPr>
            <w:t>____</w:t>
          </w:r>
        </w:p>
      </w:docPartBody>
    </w:docPart>
    <w:docPart>
      <w:docPartPr>
        <w:name w:val="5B932B3074BC436787C3BE173F499109"/>
        <w:category>
          <w:name w:val="常规"/>
          <w:gallery w:val="placeholder"/>
        </w:category>
        <w:types>
          <w:type w:val="bbPlcHdr"/>
        </w:types>
        <w:behaviors>
          <w:behavior w:val="content"/>
        </w:behaviors>
        <w:guid w:val="{35C2DD20-F33D-406B-B9EB-654867351DAD}"/>
      </w:docPartPr>
      <w:docPartBody>
        <w:p w:rsidR="00B6056D" w:rsidRDefault="00B6056D" w:rsidP="00B6056D">
          <w:pPr>
            <w:pStyle w:val="5B932B3074BC436787C3BE173F499109"/>
          </w:pPr>
          <w:r w:rsidRPr="00A06E1A">
            <w:rPr>
              <w:rStyle w:val="placeholder1Char"/>
              <w:rFonts w:hint="eastAsia"/>
              <w:sz w:val="16"/>
              <w:szCs w:val="16"/>
            </w:rPr>
            <w:t>____</w:t>
          </w:r>
        </w:p>
      </w:docPartBody>
    </w:docPart>
    <w:docPart>
      <w:docPartPr>
        <w:name w:val="6AC2967A1F2948B7B37D1B8E557E5933"/>
        <w:category>
          <w:name w:val="常规"/>
          <w:gallery w:val="placeholder"/>
        </w:category>
        <w:types>
          <w:type w:val="bbPlcHdr"/>
        </w:types>
        <w:behaviors>
          <w:behavior w:val="content"/>
        </w:behaviors>
        <w:guid w:val="{E04E1E78-A978-4314-A2EC-82592A396269}"/>
      </w:docPartPr>
      <w:docPartBody>
        <w:p w:rsidR="00B6056D" w:rsidRDefault="00B6056D" w:rsidP="00B6056D">
          <w:pPr>
            <w:pStyle w:val="6AC2967A1F2948B7B37D1B8E557E5933"/>
          </w:pPr>
          <w:r w:rsidRPr="00A06E1A">
            <w:rPr>
              <w:rStyle w:val="placeholder1Char"/>
              <w:rFonts w:hint="eastAsia"/>
              <w:sz w:val="16"/>
              <w:szCs w:val="16"/>
            </w:rPr>
            <w:t>____</w:t>
          </w:r>
        </w:p>
      </w:docPartBody>
    </w:docPart>
    <w:docPart>
      <w:docPartPr>
        <w:name w:val="4EE5C4A628E2428FAA9A213C60FC373C"/>
        <w:category>
          <w:name w:val="常规"/>
          <w:gallery w:val="placeholder"/>
        </w:category>
        <w:types>
          <w:type w:val="bbPlcHdr"/>
        </w:types>
        <w:behaviors>
          <w:behavior w:val="content"/>
        </w:behaviors>
        <w:guid w:val="{AF79CD16-EF0E-42B1-9BB0-0867D8366BF8}"/>
      </w:docPartPr>
      <w:docPartBody>
        <w:p w:rsidR="00B6056D" w:rsidRDefault="00B6056D" w:rsidP="00B6056D">
          <w:pPr>
            <w:pStyle w:val="4EE5C4A628E2428FAA9A213C60FC373C"/>
          </w:pPr>
          <w:r w:rsidRPr="00A06E1A">
            <w:rPr>
              <w:rStyle w:val="placeholder1Char"/>
              <w:rFonts w:hint="eastAsia"/>
              <w:sz w:val="16"/>
              <w:szCs w:val="16"/>
            </w:rPr>
            <w:t>____</w:t>
          </w:r>
        </w:p>
      </w:docPartBody>
    </w:docPart>
    <w:docPart>
      <w:docPartPr>
        <w:name w:val="EF62F36F1CC644D7B3AC1B1D70846B85"/>
        <w:category>
          <w:name w:val="常规"/>
          <w:gallery w:val="placeholder"/>
        </w:category>
        <w:types>
          <w:type w:val="bbPlcHdr"/>
        </w:types>
        <w:behaviors>
          <w:behavior w:val="content"/>
        </w:behaviors>
        <w:guid w:val="{19365DF7-471A-4616-88A6-BCFFAAF65211}"/>
      </w:docPartPr>
      <w:docPartBody>
        <w:p w:rsidR="00B6056D" w:rsidRDefault="00B6056D" w:rsidP="00B6056D">
          <w:pPr>
            <w:pStyle w:val="EF62F36F1CC644D7B3AC1B1D70846B85"/>
          </w:pPr>
          <w:r w:rsidRPr="00A06E1A">
            <w:rPr>
              <w:rStyle w:val="placeholder1Char"/>
              <w:rFonts w:hint="eastAsia"/>
              <w:sz w:val="16"/>
              <w:szCs w:val="16"/>
            </w:rPr>
            <w:t>____</w:t>
          </w:r>
        </w:p>
      </w:docPartBody>
    </w:docPart>
    <w:docPart>
      <w:docPartPr>
        <w:name w:val="3E92B6BE7DFC4A4C8710E286458120CD"/>
        <w:category>
          <w:name w:val="常规"/>
          <w:gallery w:val="placeholder"/>
        </w:category>
        <w:types>
          <w:type w:val="bbPlcHdr"/>
        </w:types>
        <w:behaviors>
          <w:behavior w:val="content"/>
        </w:behaviors>
        <w:guid w:val="{887C8AE7-9E75-4FF8-888E-7FE33883CFD4}"/>
      </w:docPartPr>
      <w:docPartBody>
        <w:p w:rsidR="00B6056D" w:rsidRDefault="00B6056D" w:rsidP="00B6056D">
          <w:pPr>
            <w:pStyle w:val="3E92B6BE7DFC4A4C8710E286458120CD"/>
          </w:pPr>
          <w:r w:rsidRPr="00A06E1A">
            <w:rPr>
              <w:rStyle w:val="placeholder1Char"/>
              <w:rFonts w:hint="eastAsia"/>
              <w:sz w:val="16"/>
              <w:szCs w:val="16"/>
            </w:rPr>
            <w:t>____</w:t>
          </w:r>
        </w:p>
      </w:docPartBody>
    </w:docPart>
    <w:docPart>
      <w:docPartPr>
        <w:name w:val="9DE8E642C0CE4749BF3187A328D3E9E8"/>
        <w:category>
          <w:name w:val="常规"/>
          <w:gallery w:val="placeholder"/>
        </w:category>
        <w:types>
          <w:type w:val="bbPlcHdr"/>
        </w:types>
        <w:behaviors>
          <w:behavior w:val="content"/>
        </w:behaviors>
        <w:guid w:val="{AB472933-2F6F-4874-BE11-0501CFEAC9B1}"/>
      </w:docPartPr>
      <w:docPartBody>
        <w:p w:rsidR="00B6056D" w:rsidRDefault="00B6056D" w:rsidP="00B6056D">
          <w:pPr>
            <w:pStyle w:val="9DE8E642C0CE4749BF3187A328D3E9E8"/>
          </w:pPr>
          <w:r w:rsidRPr="00A06E1A">
            <w:rPr>
              <w:rStyle w:val="placeholder1Char"/>
              <w:rFonts w:hint="eastAsia"/>
              <w:sz w:val="16"/>
              <w:szCs w:val="16"/>
            </w:rPr>
            <w:t>____</w:t>
          </w:r>
        </w:p>
      </w:docPartBody>
    </w:docPart>
    <w:docPart>
      <w:docPartPr>
        <w:name w:val="97B67DFD681444EE89ADB2221C0EB106"/>
        <w:category>
          <w:name w:val="常规"/>
          <w:gallery w:val="placeholder"/>
        </w:category>
        <w:types>
          <w:type w:val="bbPlcHdr"/>
        </w:types>
        <w:behaviors>
          <w:behavior w:val="content"/>
        </w:behaviors>
        <w:guid w:val="{CFE61C13-DA39-457B-87BC-9E97F8FDBEDB}"/>
      </w:docPartPr>
      <w:docPartBody>
        <w:p w:rsidR="00B6056D" w:rsidRDefault="00B6056D" w:rsidP="00B6056D">
          <w:pPr>
            <w:pStyle w:val="97B67DFD681444EE89ADB2221C0EB106"/>
          </w:pPr>
          <w:r w:rsidRPr="00A06E1A">
            <w:rPr>
              <w:rStyle w:val="placeholder1Char"/>
              <w:rFonts w:hint="eastAsia"/>
              <w:sz w:val="16"/>
              <w:szCs w:val="16"/>
            </w:rPr>
            <w:t>____</w:t>
          </w:r>
        </w:p>
      </w:docPartBody>
    </w:docPart>
    <w:docPart>
      <w:docPartPr>
        <w:name w:val="BE47AA0EA8CA4B5D819EE8D3EBFBE5FE"/>
        <w:category>
          <w:name w:val="常规"/>
          <w:gallery w:val="placeholder"/>
        </w:category>
        <w:types>
          <w:type w:val="bbPlcHdr"/>
        </w:types>
        <w:behaviors>
          <w:behavior w:val="content"/>
        </w:behaviors>
        <w:guid w:val="{8BC9781F-04E7-40FF-9860-0D871D033B23}"/>
      </w:docPartPr>
      <w:docPartBody>
        <w:p w:rsidR="00B6056D" w:rsidRDefault="00B6056D" w:rsidP="00B6056D">
          <w:pPr>
            <w:pStyle w:val="BE47AA0EA8CA4B5D819EE8D3EBFBE5FE"/>
          </w:pPr>
          <w:r w:rsidRPr="00A06E1A">
            <w:rPr>
              <w:rStyle w:val="placeholder1Char"/>
              <w:rFonts w:hint="eastAsia"/>
              <w:sz w:val="16"/>
              <w:szCs w:val="16"/>
            </w:rPr>
            <w:t>____</w:t>
          </w:r>
        </w:p>
      </w:docPartBody>
    </w:docPart>
    <w:docPart>
      <w:docPartPr>
        <w:name w:val="73668DFC9F454DBC8F7C527B4794FDBD"/>
        <w:category>
          <w:name w:val="常规"/>
          <w:gallery w:val="placeholder"/>
        </w:category>
        <w:types>
          <w:type w:val="bbPlcHdr"/>
        </w:types>
        <w:behaviors>
          <w:behavior w:val="content"/>
        </w:behaviors>
        <w:guid w:val="{CB2CA0EC-3F46-4B2F-821D-A17494E5C5A0}"/>
      </w:docPartPr>
      <w:docPartBody>
        <w:p w:rsidR="00B6056D" w:rsidRDefault="00B6056D" w:rsidP="00B6056D">
          <w:pPr>
            <w:pStyle w:val="73668DFC9F454DBC8F7C527B4794FDBD"/>
          </w:pPr>
          <w:r w:rsidRPr="00A06E1A">
            <w:rPr>
              <w:rStyle w:val="placeholder1Char"/>
              <w:rFonts w:hint="eastAsia"/>
              <w:sz w:val="16"/>
              <w:szCs w:val="16"/>
            </w:rPr>
            <w:t>____</w:t>
          </w:r>
        </w:p>
      </w:docPartBody>
    </w:docPart>
    <w:docPart>
      <w:docPartPr>
        <w:name w:val="BB20F198ED694570B0C1E4E486313DEA"/>
        <w:category>
          <w:name w:val="常规"/>
          <w:gallery w:val="placeholder"/>
        </w:category>
        <w:types>
          <w:type w:val="bbPlcHdr"/>
        </w:types>
        <w:behaviors>
          <w:behavior w:val="content"/>
        </w:behaviors>
        <w:guid w:val="{30D52211-DBD9-473D-BC3F-FEAFBECF62E0}"/>
      </w:docPartPr>
      <w:docPartBody>
        <w:p w:rsidR="00B6056D" w:rsidRDefault="00B6056D" w:rsidP="00B6056D">
          <w:pPr>
            <w:pStyle w:val="BB20F198ED694570B0C1E4E486313DEA"/>
          </w:pPr>
          <w:r w:rsidRPr="00A06E1A">
            <w:rPr>
              <w:rStyle w:val="placeholder1Char"/>
              <w:rFonts w:hint="eastAsia"/>
              <w:sz w:val="16"/>
              <w:szCs w:val="16"/>
            </w:rPr>
            <w:t>____</w:t>
          </w:r>
        </w:p>
      </w:docPartBody>
    </w:docPart>
    <w:docPart>
      <w:docPartPr>
        <w:name w:val="AB873D40132540EFB6119CEF9D5DD99A"/>
        <w:category>
          <w:name w:val="常规"/>
          <w:gallery w:val="placeholder"/>
        </w:category>
        <w:types>
          <w:type w:val="bbPlcHdr"/>
        </w:types>
        <w:behaviors>
          <w:behavior w:val="content"/>
        </w:behaviors>
        <w:guid w:val="{FAE8D9AE-17A1-4007-9935-AB4534A74315}"/>
      </w:docPartPr>
      <w:docPartBody>
        <w:p w:rsidR="00B6056D" w:rsidRDefault="00B6056D" w:rsidP="00B6056D">
          <w:pPr>
            <w:pStyle w:val="AB873D40132540EFB6119CEF9D5DD99A"/>
          </w:pPr>
          <w:r w:rsidRPr="00A06E1A">
            <w:rPr>
              <w:rStyle w:val="placeholder1Char"/>
              <w:rFonts w:hint="eastAsia"/>
              <w:sz w:val="16"/>
              <w:szCs w:val="16"/>
            </w:rPr>
            <w:t>____</w:t>
          </w:r>
        </w:p>
      </w:docPartBody>
    </w:docPart>
    <w:docPart>
      <w:docPartPr>
        <w:name w:val="EF3A23CB9B144C26B1FC5631EF4AD26F"/>
        <w:category>
          <w:name w:val="常规"/>
          <w:gallery w:val="placeholder"/>
        </w:category>
        <w:types>
          <w:type w:val="bbPlcHdr"/>
        </w:types>
        <w:behaviors>
          <w:behavior w:val="content"/>
        </w:behaviors>
        <w:guid w:val="{5253DE77-937E-473F-A9B3-86A65354F698}"/>
      </w:docPartPr>
      <w:docPartBody>
        <w:p w:rsidR="00B6056D" w:rsidRDefault="00B6056D" w:rsidP="00B6056D">
          <w:pPr>
            <w:pStyle w:val="EF3A23CB9B144C26B1FC5631EF4AD26F"/>
          </w:pPr>
          <w:r w:rsidRPr="00A06E1A">
            <w:rPr>
              <w:rStyle w:val="placeholder1Char"/>
              <w:rFonts w:hint="eastAsia"/>
              <w:sz w:val="16"/>
              <w:szCs w:val="16"/>
            </w:rPr>
            <w:t>____</w:t>
          </w:r>
        </w:p>
      </w:docPartBody>
    </w:docPart>
    <w:docPart>
      <w:docPartPr>
        <w:name w:val="7FC4B77A68C7499F87004C3B505FD4D0"/>
        <w:category>
          <w:name w:val="常规"/>
          <w:gallery w:val="placeholder"/>
        </w:category>
        <w:types>
          <w:type w:val="bbPlcHdr"/>
        </w:types>
        <w:behaviors>
          <w:behavior w:val="content"/>
        </w:behaviors>
        <w:guid w:val="{335FB0DC-2621-41E4-83F7-D9B5E8C1BC62}"/>
      </w:docPartPr>
      <w:docPartBody>
        <w:p w:rsidR="00244658" w:rsidRDefault="00B6056D" w:rsidP="00B6056D">
          <w:pPr>
            <w:pStyle w:val="7FC4B77A68C7499F87004C3B505FD4D0"/>
          </w:pPr>
          <w:r w:rsidRPr="00F254F3">
            <w:rPr>
              <w:rStyle w:val="a3"/>
              <w:rFonts w:hint="eastAsia"/>
            </w:rPr>
            <w:t>单击此处输入文字。</w:t>
          </w:r>
        </w:p>
      </w:docPartBody>
    </w:docPart>
    <w:docPart>
      <w:docPartPr>
        <w:name w:val="88A512ABDECB4CC38FCA010A8B019B04"/>
        <w:category>
          <w:name w:val="常规"/>
          <w:gallery w:val="placeholder"/>
        </w:category>
        <w:types>
          <w:type w:val="bbPlcHdr"/>
        </w:types>
        <w:behaviors>
          <w:behavior w:val="content"/>
        </w:behaviors>
        <w:guid w:val="{43007BB2-A8E3-41F7-9D4D-2054A710EED3}"/>
      </w:docPartPr>
      <w:docPartBody>
        <w:p w:rsidR="00244658" w:rsidRDefault="00B6056D" w:rsidP="00B6056D">
          <w:pPr>
            <w:pStyle w:val="88A512ABDECB4CC38FCA010A8B019B04"/>
          </w:pPr>
          <w:r w:rsidRPr="00C63B67">
            <w:rPr>
              <w:rStyle w:val="placeholder1Char"/>
            </w:rPr>
            <w:t>_____________</w:t>
          </w:r>
        </w:p>
      </w:docPartBody>
    </w:docPart>
    <w:docPart>
      <w:docPartPr>
        <w:name w:val="F4BC77DCE6FC4CB49B2C098B90F8F27B"/>
        <w:category>
          <w:name w:val="常规"/>
          <w:gallery w:val="placeholder"/>
        </w:category>
        <w:types>
          <w:type w:val="bbPlcHdr"/>
        </w:types>
        <w:behaviors>
          <w:behavior w:val="content"/>
        </w:behaviors>
        <w:guid w:val="{6FD0B5A5-5B3A-449D-9EFE-9F64CA2385B1}"/>
      </w:docPartPr>
      <w:docPartBody>
        <w:p w:rsidR="00244658" w:rsidRDefault="00B6056D" w:rsidP="00B6056D">
          <w:pPr>
            <w:pStyle w:val="F4BC77DCE6FC4CB49B2C098B90F8F27B"/>
          </w:pPr>
          <w:r w:rsidRPr="00C63B67">
            <w:rPr>
              <w:rStyle w:val="placeholder1Char"/>
            </w:rPr>
            <w:t>_______________</w:t>
          </w:r>
        </w:p>
      </w:docPartBody>
    </w:docPart>
    <w:docPart>
      <w:docPartPr>
        <w:name w:val="BE2BF8046B2048E19C87D739A9EBD5D7"/>
        <w:category>
          <w:name w:val="常规"/>
          <w:gallery w:val="placeholder"/>
        </w:category>
        <w:types>
          <w:type w:val="bbPlcHdr"/>
        </w:types>
        <w:behaviors>
          <w:behavior w:val="content"/>
        </w:behaviors>
        <w:guid w:val="{C2244F49-8135-450D-A97B-7229CB61412D}"/>
      </w:docPartPr>
      <w:docPartBody>
        <w:p w:rsidR="00244658" w:rsidRDefault="00B6056D" w:rsidP="00B6056D">
          <w:pPr>
            <w:pStyle w:val="BE2BF8046B2048E19C87D739A9EBD5D7"/>
          </w:pPr>
          <w:r w:rsidRPr="00C63B67">
            <w:rPr>
              <w:rStyle w:val="placeholder1Char"/>
            </w:rPr>
            <w:t>__________</w:t>
          </w:r>
        </w:p>
      </w:docPartBody>
    </w:docPart>
    <w:docPart>
      <w:docPartPr>
        <w:name w:val="0EF4DCC20D6F44A88315ABC2655B0C79"/>
        <w:category>
          <w:name w:val="常规"/>
          <w:gallery w:val="placeholder"/>
        </w:category>
        <w:types>
          <w:type w:val="bbPlcHdr"/>
        </w:types>
        <w:behaviors>
          <w:behavior w:val="content"/>
        </w:behaviors>
        <w:guid w:val="{18E45112-6BDD-493A-8E30-98AF06BA46C4}"/>
      </w:docPartPr>
      <w:docPartBody>
        <w:p w:rsidR="00244658" w:rsidRDefault="00B6056D" w:rsidP="00B6056D">
          <w:pPr>
            <w:pStyle w:val="0EF4DCC20D6F44A88315ABC2655B0C79"/>
          </w:pPr>
          <w:r w:rsidRPr="00C63B67">
            <w:rPr>
              <w:rStyle w:val="placeholder1Char"/>
              <w:rFonts w:hint="eastAsia"/>
            </w:rPr>
            <w:t>选择</w:t>
          </w:r>
        </w:p>
      </w:docPartBody>
    </w:docPart>
    <w:docPart>
      <w:docPartPr>
        <w:name w:val="2995E4BC0F1A4B13816B0767E9708E28"/>
        <w:category>
          <w:name w:val="常规"/>
          <w:gallery w:val="placeholder"/>
        </w:category>
        <w:types>
          <w:type w:val="bbPlcHdr"/>
        </w:types>
        <w:behaviors>
          <w:behavior w:val="content"/>
        </w:behaviors>
        <w:guid w:val="{E0E897CE-AA03-41EB-A12E-3BE512FED09C}"/>
      </w:docPartPr>
      <w:docPartBody>
        <w:p w:rsidR="0085260B" w:rsidRDefault="00244658" w:rsidP="00244658">
          <w:pPr>
            <w:pStyle w:val="2995E4BC0F1A4B13816B0767E9708E28"/>
          </w:pPr>
          <w:r w:rsidRPr="00F254F3">
            <w:rPr>
              <w:rStyle w:val="a3"/>
              <w:rFonts w:hint="eastAsia"/>
            </w:rPr>
            <w:t>单击此处输入文字。</w:t>
          </w:r>
        </w:p>
      </w:docPartBody>
    </w:docPart>
    <w:docPart>
      <w:docPartPr>
        <w:name w:val="34883BDBA36E4286931A3EF3BD9752D7"/>
        <w:category>
          <w:name w:val="常规"/>
          <w:gallery w:val="placeholder"/>
        </w:category>
        <w:types>
          <w:type w:val="bbPlcHdr"/>
        </w:types>
        <w:behaviors>
          <w:behavior w:val="content"/>
        </w:behaviors>
        <w:guid w:val="{CC4C9699-DCCB-4576-A908-DE1F24A20E7D}"/>
      </w:docPartPr>
      <w:docPartBody>
        <w:p w:rsidR="0085260B" w:rsidRDefault="00244658" w:rsidP="00244658">
          <w:pPr>
            <w:pStyle w:val="34883BDBA36E4286931A3EF3BD9752D7"/>
          </w:pPr>
          <w:r w:rsidRPr="006C405C">
            <w:rPr>
              <w:rStyle w:val="placeholder1Char"/>
            </w:rPr>
            <w:t>____________________</w:t>
          </w:r>
        </w:p>
      </w:docPartBody>
    </w:docPart>
    <w:docPart>
      <w:docPartPr>
        <w:name w:val="4AAE4F7A9501410B8C7CC7EA5A741581"/>
        <w:category>
          <w:name w:val="常规"/>
          <w:gallery w:val="placeholder"/>
        </w:category>
        <w:types>
          <w:type w:val="bbPlcHdr"/>
        </w:types>
        <w:behaviors>
          <w:behavior w:val="content"/>
        </w:behaviors>
        <w:guid w:val="{1955FAF4-B0E4-4402-A858-4D0EB86E3605}"/>
      </w:docPartPr>
      <w:docPartBody>
        <w:p w:rsidR="0085260B" w:rsidRDefault="00244658" w:rsidP="00244658">
          <w:pPr>
            <w:pStyle w:val="4AAE4F7A9501410B8C7CC7EA5A741581"/>
          </w:pPr>
          <w:r w:rsidRPr="006C405C">
            <w:rPr>
              <w:rStyle w:val="placeholder1Char"/>
            </w:rPr>
            <w:t>____________</w:t>
          </w:r>
        </w:p>
      </w:docPartBody>
    </w:docPart>
    <w:docPart>
      <w:docPartPr>
        <w:name w:val="ABDF68BE2B7247CDBB065378F81D295E"/>
        <w:category>
          <w:name w:val="常规"/>
          <w:gallery w:val="placeholder"/>
        </w:category>
        <w:types>
          <w:type w:val="bbPlcHdr"/>
        </w:types>
        <w:behaviors>
          <w:behavior w:val="content"/>
        </w:behaviors>
        <w:guid w:val="{544366DF-4746-4EDF-8ECC-B1248A5F43BF}"/>
      </w:docPartPr>
      <w:docPartBody>
        <w:p w:rsidR="0085260B" w:rsidRDefault="00244658" w:rsidP="00244658">
          <w:pPr>
            <w:pStyle w:val="ABDF68BE2B7247CDBB065378F81D295E"/>
          </w:pPr>
          <w:r w:rsidRPr="00F254F3">
            <w:rPr>
              <w:rStyle w:val="a3"/>
              <w:rFonts w:hint="eastAsia"/>
            </w:rPr>
            <w:t>单击此处输入文字。</w:t>
          </w:r>
        </w:p>
      </w:docPartBody>
    </w:docPart>
    <w:docPart>
      <w:docPartPr>
        <w:name w:val="E593107DBF3B4B3DA580C7DD10FCEB33"/>
        <w:category>
          <w:name w:val="常规"/>
          <w:gallery w:val="placeholder"/>
        </w:category>
        <w:types>
          <w:type w:val="bbPlcHdr"/>
        </w:types>
        <w:behaviors>
          <w:behavior w:val="content"/>
        </w:behaviors>
        <w:guid w:val="{210C2377-1506-4338-87DE-68C1001A0335}"/>
      </w:docPartPr>
      <w:docPartBody>
        <w:p w:rsidR="0085260B" w:rsidRDefault="00244658" w:rsidP="00244658">
          <w:pPr>
            <w:pStyle w:val="E593107DBF3B4B3DA580C7DD10FCEB33"/>
          </w:pPr>
          <w:r w:rsidRPr="006C405C">
            <w:rPr>
              <w:rStyle w:val="placeholder1Char"/>
            </w:rPr>
            <w:t>____________________</w:t>
          </w:r>
        </w:p>
      </w:docPartBody>
    </w:docPart>
    <w:docPart>
      <w:docPartPr>
        <w:name w:val="DF6C265CA70F4EFB8D79440713303FE2"/>
        <w:category>
          <w:name w:val="常规"/>
          <w:gallery w:val="placeholder"/>
        </w:category>
        <w:types>
          <w:type w:val="bbPlcHdr"/>
        </w:types>
        <w:behaviors>
          <w:behavior w:val="content"/>
        </w:behaviors>
        <w:guid w:val="{A47FAAE5-3BB5-48C0-B474-27F998914190}"/>
      </w:docPartPr>
      <w:docPartBody>
        <w:p w:rsidR="0085260B" w:rsidRDefault="00244658" w:rsidP="00244658">
          <w:pPr>
            <w:pStyle w:val="DF6C265CA70F4EFB8D79440713303FE2"/>
          </w:pPr>
          <w:r w:rsidRPr="006C405C">
            <w:rPr>
              <w:rStyle w:val="placeholder1Char"/>
            </w:rPr>
            <w:t>____________</w:t>
          </w:r>
        </w:p>
      </w:docPartBody>
    </w:docPart>
    <w:docPart>
      <w:docPartPr>
        <w:name w:val="FA6DE1930707404BBE229E7371AA4FFD"/>
        <w:category>
          <w:name w:val="常规"/>
          <w:gallery w:val="placeholder"/>
        </w:category>
        <w:types>
          <w:type w:val="bbPlcHdr"/>
        </w:types>
        <w:behaviors>
          <w:behavior w:val="content"/>
        </w:behaviors>
        <w:guid w:val="{9F7D4E9A-6EA4-4FC8-AA5D-A45FB69CDE55}"/>
      </w:docPartPr>
      <w:docPartBody>
        <w:p w:rsidR="0085260B" w:rsidRDefault="00244658" w:rsidP="00244658">
          <w:pPr>
            <w:pStyle w:val="FA6DE1930707404BBE229E7371AA4FFD"/>
          </w:pPr>
          <w:r w:rsidRPr="00F254F3">
            <w:rPr>
              <w:rStyle w:val="a3"/>
              <w:rFonts w:hint="eastAsia"/>
            </w:rPr>
            <w:t>单击此处输入文字。</w:t>
          </w:r>
        </w:p>
      </w:docPartBody>
    </w:docPart>
    <w:docPart>
      <w:docPartPr>
        <w:name w:val="8866FDA46A29428BBA72976A1687AC9E"/>
        <w:category>
          <w:name w:val="常规"/>
          <w:gallery w:val="placeholder"/>
        </w:category>
        <w:types>
          <w:type w:val="bbPlcHdr"/>
        </w:types>
        <w:behaviors>
          <w:behavior w:val="content"/>
        </w:behaviors>
        <w:guid w:val="{E9A8EFB7-1D40-46B7-9B22-CA68694DB5CB}"/>
      </w:docPartPr>
      <w:docPartBody>
        <w:p w:rsidR="0085260B" w:rsidRDefault="00244658" w:rsidP="00244658">
          <w:pPr>
            <w:pStyle w:val="8866FDA46A29428BBA72976A1687AC9E"/>
          </w:pPr>
          <w:r w:rsidRPr="008F432C">
            <w:rPr>
              <w:rStyle w:val="placeholder1Char"/>
            </w:rPr>
            <w:t>____________</w:t>
          </w:r>
          <w:r w:rsidRPr="008F432C">
            <w:rPr>
              <w:rStyle w:val="placeholder1Char"/>
              <w:rFonts w:hint="eastAsia"/>
            </w:rPr>
            <w:t>______</w:t>
          </w:r>
        </w:p>
      </w:docPartBody>
    </w:docPart>
    <w:docPart>
      <w:docPartPr>
        <w:name w:val="B08F27D6965F41C68E0626737D811A15"/>
        <w:category>
          <w:name w:val="常规"/>
          <w:gallery w:val="placeholder"/>
        </w:category>
        <w:types>
          <w:type w:val="bbPlcHdr"/>
        </w:types>
        <w:behaviors>
          <w:behavior w:val="content"/>
        </w:behaviors>
        <w:guid w:val="{681F7903-4758-470B-92DF-A64E60824587}"/>
      </w:docPartPr>
      <w:docPartBody>
        <w:p w:rsidR="0085260B" w:rsidRDefault="00244658" w:rsidP="00244658">
          <w:pPr>
            <w:pStyle w:val="B08F27D6965F41C68E0626737D811A15"/>
          </w:pPr>
          <w:r w:rsidRPr="0043669D">
            <w:rPr>
              <w:rStyle w:val="placeholder1Char"/>
              <w:sz w:val="18"/>
              <w:szCs w:val="18"/>
            </w:rPr>
            <w:t>____________</w:t>
          </w:r>
        </w:p>
      </w:docPartBody>
    </w:docPart>
    <w:docPart>
      <w:docPartPr>
        <w:name w:val="0197E910AF144E75BEB562447FDC7A74"/>
        <w:category>
          <w:name w:val="常规"/>
          <w:gallery w:val="placeholder"/>
        </w:category>
        <w:types>
          <w:type w:val="bbPlcHdr"/>
        </w:types>
        <w:behaviors>
          <w:behavior w:val="content"/>
        </w:behaviors>
        <w:guid w:val="{F1B0F5A7-E052-4CEF-86F0-FD52EE6F91AF}"/>
      </w:docPartPr>
      <w:docPartBody>
        <w:p w:rsidR="0085260B" w:rsidRDefault="00244658" w:rsidP="00244658">
          <w:pPr>
            <w:pStyle w:val="0197E910AF144E75BEB562447FDC7A74"/>
          </w:pPr>
          <w:r w:rsidRPr="0043669D">
            <w:rPr>
              <w:rStyle w:val="placeholder1Char"/>
              <w:sz w:val="18"/>
              <w:szCs w:val="18"/>
            </w:rPr>
            <w:t>____________</w:t>
          </w:r>
        </w:p>
      </w:docPartBody>
    </w:docPart>
    <w:docPart>
      <w:docPartPr>
        <w:name w:val="8FD3B6E5F9A44BEF9C70021C7B13108F"/>
        <w:category>
          <w:name w:val="常规"/>
          <w:gallery w:val="placeholder"/>
        </w:category>
        <w:types>
          <w:type w:val="bbPlcHdr"/>
        </w:types>
        <w:behaviors>
          <w:behavior w:val="content"/>
        </w:behaviors>
        <w:guid w:val="{53412D60-598C-4EAF-866A-5CC5747D3E22}"/>
      </w:docPartPr>
      <w:docPartBody>
        <w:p w:rsidR="0085260B" w:rsidRDefault="00244658" w:rsidP="00244658">
          <w:pPr>
            <w:pStyle w:val="8FD3B6E5F9A44BEF9C70021C7B13108F"/>
          </w:pPr>
          <w:r w:rsidRPr="0043669D">
            <w:rPr>
              <w:rStyle w:val="placeholder1Char"/>
              <w:sz w:val="18"/>
              <w:szCs w:val="18"/>
            </w:rPr>
            <w:t>____________</w:t>
          </w:r>
        </w:p>
      </w:docPartBody>
    </w:docPart>
    <w:docPart>
      <w:docPartPr>
        <w:name w:val="C6BFCB627C2D42E392371235551BC1E0"/>
        <w:category>
          <w:name w:val="常规"/>
          <w:gallery w:val="placeholder"/>
        </w:category>
        <w:types>
          <w:type w:val="bbPlcHdr"/>
        </w:types>
        <w:behaviors>
          <w:behavior w:val="content"/>
        </w:behaviors>
        <w:guid w:val="{153F9EFB-3347-4880-A7C8-C4FF93D89318}"/>
      </w:docPartPr>
      <w:docPartBody>
        <w:p w:rsidR="0085260B" w:rsidRDefault="00244658" w:rsidP="00244658">
          <w:pPr>
            <w:pStyle w:val="C6BFCB627C2D42E392371235551BC1E0"/>
          </w:pPr>
          <w:r w:rsidRPr="0043669D">
            <w:rPr>
              <w:rStyle w:val="placeholder1Char"/>
              <w:sz w:val="18"/>
              <w:szCs w:val="18"/>
            </w:rPr>
            <w:t>____________</w:t>
          </w:r>
        </w:p>
      </w:docPartBody>
    </w:docPart>
    <w:docPart>
      <w:docPartPr>
        <w:name w:val="63B73692901C451397D090A2A3FF65E6"/>
        <w:category>
          <w:name w:val="常规"/>
          <w:gallery w:val="placeholder"/>
        </w:category>
        <w:types>
          <w:type w:val="bbPlcHdr"/>
        </w:types>
        <w:behaviors>
          <w:behavior w:val="content"/>
        </w:behaviors>
        <w:guid w:val="{F6EB90BE-2BE2-4612-8C3F-8B4159EA024D}"/>
      </w:docPartPr>
      <w:docPartBody>
        <w:p w:rsidR="0085260B" w:rsidRDefault="00244658" w:rsidP="00244658">
          <w:pPr>
            <w:pStyle w:val="63B73692901C451397D090A2A3FF65E6"/>
          </w:pPr>
          <w:r w:rsidRPr="00F254F3">
            <w:rPr>
              <w:rStyle w:val="a3"/>
              <w:rFonts w:hint="eastAsia"/>
            </w:rPr>
            <w:t>单击此处输入文字。</w:t>
          </w:r>
        </w:p>
      </w:docPartBody>
    </w:docPart>
    <w:docPart>
      <w:docPartPr>
        <w:name w:val="52F4A3DE0CDA4506937EE2B42306E1A9"/>
        <w:category>
          <w:name w:val="常规"/>
          <w:gallery w:val="placeholder"/>
        </w:category>
        <w:types>
          <w:type w:val="bbPlcHdr"/>
        </w:types>
        <w:behaviors>
          <w:behavior w:val="content"/>
        </w:behaviors>
        <w:guid w:val="{5B3396D3-5331-4F42-8295-CAE5799A424D}"/>
      </w:docPartPr>
      <w:docPartBody>
        <w:p w:rsidR="0085260B" w:rsidRDefault="00244658" w:rsidP="00244658">
          <w:pPr>
            <w:pStyle w:val="52F4A3DE0CDA4506937EE2B42306E1A9"/>
          </w:pPr>
          <w:r w:rsidRPr="008F432C">
            <w:rPr>
              <w:rStyle w:val="placeholder1Char"/>
            </w:rPr>
            <w:t>____________</w:t>
          </w:r>
          <w:r w:rsidRPr="008F432C">
            <w:rPr>
              <w:rStyle w:val="placeholder1Char"/>
              <w:rFonts w:hint="eastAsia"/>
            </w:rPr>
            <w:t>______</w:t>
          </w:r>
        </w:p>
      </w:docPartBody>
    </w:docPart>
    <w:docPart>
      <w:docPartPr>
        <w:name w:val="69E776AE65464F6294BD95721108F398"/>
        <w:category>
          <w:name w:val="常规"/>
          <w:gallery w:val="placeholder"/>
        </w:category>
        <w:types>
          <w:type w:val="bbPlcHdr"/>
        </w:types>
        <w:behaviors>
          <w:behavior w:val="content"/>
        </w:behaviors>
        <w:guid w:val="{AD4DCAB1-C794-42FD-BE3B-51E75F4A99B2}"/>
      </w:docPartPr>
      <w:docPartBody>
        <w:p w:rsidR="0085260B" w:rsidRDefault="00244658" w:rsidP="00244658">
          <w:pPr>
            <w:pStyle w:val="69E776AE65464F6294BD95721108F398"/>
          </w:pPr>
          <w:r w:rsidRPr="0043669D">
            <w:rPr>
              <w:rStyle w:val="placeholder1Char"/>
              <w:sz w:val="18"/>
              <w:szCs w:val="18"/>
            </w:rPr>
            <w:t>____________</w:t>
          </w:r>
        </w:p>
      </w:docPartBody>
    </w:docPart>
    <w:docPart>
      <w:docPartPr>
        <w:name w:val="BFBBD52426854D76A288F58577515974"/>
        <w:category>
          <w:name w:val="常规"/>
          <w:gallery w:val="placeholder"/>
        </w:category>
        <w:types>
          <w:type w:val="bbPlcHdr"/>
        </w:types>
        <w:behaviors>
          <w:behavior w:val="content"/>
        </w:behaviors>
        <w:guid w:val="{0D064508-8574-4AB9-A6B7-206DE63401C8}"/>
      </w:docPartPr>
      <w:docPartBody>
        <w:p w:rsidR="0085260B" w:rsidRDefault="00244658" w:rsidP="00244658">
          <w:pPr>
            <w:pStyle w:val="BFBBD52426854D76A288F58577515974"/>
          </w:pPr>
          <w:r w:rsidRPr="0043669D">
            <w:rPr>
              <w:rStyle w:val="placeholder1Char"/>
              <w:sz w:val="18"/>
              <w:szCs w:val="18"/>
            </w:rPr>
            <w:t>____________</w:t>
          </w:r>
        </w:p>
      </w:docPartBody>
    </w:docPart>
    <w:docPart>
      <w:docPartPr>
        <w:name w:val="894C047B07FE4C35BF786733BF13543E"/>
        <w:category>
          <w:name w:val="常规"/>
          <w:gallery w:val="placeholder"/>
        </w:category>
        <w:types>
          <w:type w:val="bbPlcHdr"/>
        </w:types>
        <w:behaviors>
          <w:behavior w:val="content"/>
        </w:behaviors>
        <w:guid w:val="{4C0DA23B-CC66-4CB3-8616-4F4D293D47C0}"/>
      </w:docPartPr>
      <w:docPartBody>
        <w:p w:rsidR="0085260B" w:rsidRDefault="00244658" w:rsidP="00244658">
          <w:pPr>
            <w:pStyle w:val="894C047B07FE4C35BF786733BF13543E"/>
          </w:pPr>
          <w:r w:rsidRPr="0043669D">
            <w:rPr>
              <w:rStyle w:val="placeholder1Char"/>
              <w:sz w:val="18"/>
              <w:szCs w:val="18"/>
            </w:rPr>
            <w:t>____________</w:t>
          </w:r>
        </w:p>
      </w:docPartBody>
    </w:docPart>
    <w:docPart>
      <w:docPartPr>
        <w:name w:val="43703F2A49694CA0A03601302C60E0D7"/>
        <w:category>
          <w:name w:val="常规"/>
          <w:gallery w:val="placeholder"/>
        </w:category>
        <w:types>
          <w:type w:val="bbPlcHdr"/>
        </w:types>
        <w:behaviors>
          <w:behavior w:val="content"/>
        </w:behaviors>
        <w:guid w:val="{2E0721D4-C223-4258-9889-DF04A5304AD9}"/>
      </w:docPartPr>
      <w:docPartBody>
        <w:p w:rsidR="0085260B" w:rsidRDefault="00244658" w:rsidP="00244658">
          <w:pPr>
            <w:pStyle w:val="43703F2A49694CA0A03601302C60E0D7"/>
          </w:pPr>
          <w:r w:rsidRPr="0043669D">
            <w:rPr>
              <w:rStyle w:val="placeholder1Char"/>
              <w:sz w:val="18"/>
              <w:szCs w:val="18"/>
            </w:rPr>
            <w:t>____________</w:t>
          </w:r>
        </w:p>
      </w:docPartBody>
    </w:docPart>
    <w:docPart>
      <w:docPartPr>
        <w:name w:val="3B1492B161294739A586D9AAB5592609"/>
        <w:category>
          <w:name w:val="常规"/>
          <w:gallery w:val="placeholder"/>
        </w:category>
        <w:types>
          <w:type w:val="bbPlcHdr"/>
        </w:types>
        <w:behaviors>
          <w:behavior w:val="content"/>
        </w:behaviors>
        <w:guid w:val="{F2A200A4-46FA-4D37-8907-C3ADB6EDBEFB}"/>
      </w:docPartPr>
      <w:docPartBody>
        <w:p w:rsidR="0085260B" w:rsidRDefault="00244658" w:rsidP="00244658">
          <w:pPr>
            <w:pStyle w:val="3B1492B161294739A586D9AAB5592609"/>
          </w:pPr>
          <w:r w:rsidRPr="00F254F3">
            <w:rPr>
              <w:rStyle w:val="a3"/>
              <w:rFonts w:hint="eastAsia"/>
            </w:rPr>
            <w:t>单击此处输入文字。</w:t>
          </w:r>
        </w:p>
      </w:docPartBody>
    </w:docPart>
    <w:docPart>
      <w:docPartPr>
        <w:name w:val="1E538BBC128748A09F5CF30797499474"/>
        <w:category>
          <w:name w:val="常规"/>
          <w:gallery w:val="placeholder"/>
        </w:category>
        <w:types>
          <w:type w:val="bbPlcHdr"/>
        </w:types>
        <w:behaviors>
          <w:behavior w:val="content"/>
        </w:behaviors>
        <w:guid w:val="{9CE0639E-4B0D-4A79-AAB7-0635083B5C0C}"/>
      </w:docPartPr>
      <w:docPartBody>
        <w:p w:rsidR="0085260B" w:rsidRDefault="00244658" w:rsidP="00244658">
          <w:pPr>
            <w:pStyle w:val="1E538BBC128748A09F5CF30797499474"/>
          </w:pPr>
          <w:r w:rsidRPr="008F432C">
            <w:rPr>
              <w:rStyle w:val="placeholder1Char"/>
            </w:rPr>
            <w:t>____________</w:t>
          </w:r>
          <w:r w:rsidRPr="008F432C">
            <w:rPr>
              <w:rStyle w:val="placeholder1Char"/>
              <w:rFonts w:hint="eastAsia"/>
            </w:rPr>
            <w:t>______</w:t>
          </w:r>
        </w:p>
      </w:docPartBody>
    </w:docPart>
    <w:docPart>
      <w:docPartPr>
        <w:name w:val="36F516BB749A481DAEC637BC8BA69EAA"/>
        <w:category>
          <w:name w:val="常规"/>
          <w:gallery w:val="placeholder"/>
        </w:category>
        <w:types>
          <w:type w:val="bbPlcHdr"/>
        </w:types>
        <w:behaviors>
          <w:behavior w:val="content"/>
        </w:behaviors>
        <w:guid w:val="{0BB19791-F250-431F-973F-A720EBA8C478}"/>
      </w:docPartPr>
      <w:docPartBody>
        <w:p w:rsidR="0085260B" w:rsidRDefault="00244658" w:rsidP="00244658">
          <w:pPr>
            <w:pStyle w:val="36F516BB749A481DAEC637BC8BA69EAA"/>
          </w:pPr>
          <w:r w:rsidRPr="0043669D">
            <w:rPr>
              <w:rStyle w:val="placeholder1Char"/>
              <w:sz w:val="18"/>
              <w:szCs w:val="18"/>
            </w:rPr>
            <w:t>____________</w:t>
          </w:r>
        </w:p>
      </w:docPartBody>
    </w:docPart>
    <w:docPart>
      <w:docPartPr>
        <w:name w:val="971409F52E2A4A26AF999C70604A9370"/>
        <w:category>
          <w:name w:val="常规"/>
          <w:gallery w:val="placeholder"/>
        </w:category>
        <w:types>
          <w:type w:val="bbPlcHdr"/>
        </w:types>
        <w:behaviors>
          <w:behavior w:val="content"/>
        </w:behaviors>
        <w:guid w:val="{5C839CDC-5275-4FD8-BF4E-D35C0176A17C}"/>
      </w:docPartPr>
      <w:docPartBody>
        <w:p w:rsidR="0085260B" w:rsidRDefault="00244658" w:rsidP="00244658">
          <w:pPr>
            <w:pStyle w:val="971409F52E2A4A26AF999C70604A9370"/>
          </w:pPr>
          <w:r w:rsidRPr="0043669D">
            <w:rPr>
              <w:rStyle w:val="placeholder1Char"/>
              <w:sz w:val="18"/>
              <w:szCs w:val="18"/>
            </w:rPr>
            <w:t>____________</w:t>
          </w:r>
        </w:p>
      </w:docPartBody>
    </w:docPart>
    <w:docPart>
      <w:docPartPr>
        <w:name w:val="475009DCBAEA48469F4C171C3EBB2281"/>
        <w:category>
          <w:name w:val="常规"/>
          <w:gallery w:val="placeholder"/>
        </w:category>
        <w:types>
          <w:type w:val="bbPlcHdr"/>
        </w:types>
        <w:behaviors>
          <w:behavior w:val="content"/>
        </w:behaviors>
        <w:guid w:val="{A05768C7-9CEF-4AB7-855D-8963BEC1D496}"/>
      </w:docPartPr>
      <w:docPartBody>
        <w:p w:rsidR="0085260B" w:rsidRDefault="00244658" w:rsidP="00244658">
          <w:pPr>
            <w:pStyle w:val="475009DCBAEA48469F4C171C3EBB2281"/>
          </w:pPr>
          <w:r w:rsidRPr="0043669D">
            <w:rPr>
              <w:rStyle w:val="placeholder1Char"/>
              <w:sz w:val="18"/>
              <w:szCs w:val="18"/>
            </w:rPr>
            <w:t>____________</w:t>
          </w:r>
        </w:p>
      </w:docPartBody>
    </w:docPart>
    <w:docPart>
      <w:docPartPr>
        <w:name w:val="352857EEF02B4F93BDDD5381D6748DFA"/>
        <w:category>
          <w:name w:val="常规"/>
          <w:gallery w:val="placeholder"/>
        </w:category>
        <w:types>
          <w:type w:val="bbPlcHdr"/>
        </w:types>
        <w:behaviors>
          <w:behavior w:val="content"/>
        </w:behaviors>
        <w:guid w:val="{1CC45E91-057C-4E41-AB7E-6E39653FD5A6}"/>
      </w:docPartPr>
      <w:docPartBody>
        <w:p w:rsidR="0085260B" w:rsidRDefault="00244658" w:rsidP="00244658">
          <w:pPr>
            <w:pStyle w:val="352857EEF02B4F93BDDD5381D6748DFA"/>
          </w:pPr>
          <w:r w:rsidRPr="0043669D">
            <w:rPr>
              <w:rStyle w:val="placeholder1Char"/>
              <w:sz w:val="18"/>
              <w:szCs w:val="18"/>
            </w:rPr>
            <w:t>____________</w:t>
          </w:r>
        </w:p>
      </w:docPartBody>
    </w:docPart>
    <w:docPart>
      <w:docPartPr>
        <w:name w:val="D23ACF31E29D4AFF82C94D81CF624631"/>
        <w:category>
          <w:name w:val="常规"/>
          <w:gallery w:val="placeholder"/>
        </w:category>
        <w:types>
          <w:type w:val="bbPlcHdr"/>
        </w:types>
        <w:behaviors>
          <w:behavior w:val="content"/>
        </w:behaviors>
        <w:guid w:val="{330EE3CE-F18C-46AC-AECF-423281D9FBAB}"/>
      </w:docPartPr>
      <w:docPartBody>
        <w:p w:rsidR="0085260B" w:rsidRDefault="00244658" w:rsidP="00244658">
          <w:pPr>
            <w:pStyle w:val="D23ACF31E29D4AFF82C94D81CF624631"/>
          </w:pPr>
          <w:r w:rsidRPr="00F254F3">
            <w:rPr>
              <w:rStyle w:val="a3"/>
              <w:rFonts w:hint="eastAsia"/>
            </w:rPr>
            <w:t>单击此处输入文字。</w:t>
          </w:r>
        </w:p>
      </w:docPartBody>
    </w:docPart>
    <w:docPart>
      <w:docPartPr>
        <w:name w:val="254CCD6D701745DFA070EC1B00A42DAA"/>
        <w:category>
          <w:name w:val="常规"/>
          <w:gallery w:val="placeholder"/>
        </w:category>
        <w:types>
          <w:type w:val="bbPlcHdr"/>
        </w:types>
        <w:behaviors>
          <w:behavior w:val="content"/>
        </w:behaviors>
        <w:guid w:val="{551D45C8-A370-4EC2-AB4A-8290E8F6CA6C}"/>
      </w:docPartPr>
      <w:docPartBody>
        <w:p w:rsidR="0085260B" w:rsidRDefault="00244658" w:rsidP="00244658">
          <w:pPr>
            <w:pStyle w:val="254CCD6D701745DFA070EC1B00A42DAA"/>
          </w:pPr>
          <w:r w:rsidRPr="008F432C">
            <w:rPr>
              <w:rStyle w:val="placeholder1Char"/>
            </w:rPr>
            <w:t>____________</w:t>
          </w:r>
          <w:r w:rsidRPr="008F432C">
            <w:rPr>
              <w:rStyle w:val="placeholder1Char"/>
              <w:rFonts w:hint="eastAsia"/>
            </w:rPr>
            <w:t>______</w:t>
          </w:r>
        </w:p>
      </w:docPartBody>
    </w:docPart>
    <w:docPart>
      <w:docPartPr>
        <w:name w:val="F880A62AED664DA9B51972FE74DC3252"/>
        <w:category>
          <w:name w:val="常规"/>
          <w:gallery w:val="placeholder"/>
        </w:category>
        <w:types>
          <w:type w:val="bbPlcHdr"/>
        </w:types>
        <w:behaviors>
          <w:behavior w:val="content"/>
        </w:behaviors>
        <w:guid w:val="{7D507786-2026-4637-A825-E18D8FD72CA1}"/>
      </w:docPartPr>
      <w:docPartBody>
        <w:p w:rsidR="0085260B" w:rsidRDefault="00244658" w:rsidP="00244658">
          <w:pPr>
            <w:pStyle w:val="F880A62AED664DA9B51972FE74DC3252"/>
          </w:pPr>
          <w:r w:rsidRPr="0043669D">
            <w:rPr>
              <w:rStyle w:val="placeholder1Char"/>
              <w:sz w:val="18"/>
              <w:szCs w:val="18"/>
            </w:rPr>
            <w:t>____________</w:t>
          </w:r>
        </w:p>
      </w:docPartBody>
    </w:docPart>
    <w:docPart>
      <w:docPartPr>
        <w:name w:val="3118CD3E88284F92A64BEB9DB1D85442"/>
        <w:category>
          <w:name w:val="常规"/>
          <w:gallery w:val="placeholder"/>
        </w:category>
        <w:types>
          <w:type w:val="bbPlcHdr"/>
        </w:types>
        <w:behaviors>
          <w:behavior w:val="content"/>
        </w:behaviors>
        <w:guid w:val="{4536E42A-FB0F-486F-AEF3-B41284BF9B17}"/>
      </w:docPartPr>
      <w:docPartBody>
        <w:p w:rsidR="0085260B" w:rsidRDefault="00244658" w:rsidP="00244658">
          <w:pPr>
            <w:pStyle w:val="3118CD3E88284F92A64BEB9DB1D85442"/>
          </w:pPr>
          <w:r w:rsidRPr="0043669D">
            <w:rPr>
              <w:rStyle w:val="placeholder1Char"/>
              <w:sz w:val="18"/>
              <w:szCs w:val="18"/>
            </w:rPr>
            <w:t>____________</w:t>
          </w:r>
        </w:p>
      </w:docPartBody>
    </w:docPart>
    <w:docPart>
      <w:docPartPr>
        <w:name w:val="576C3FEA7EBF4CD9B30E32011FF8BACB"/>
        <w:category>
          <w:name w:val="常规"/>
          <w:gallery w:val="placeholder"/>
        </w:category>
        <w:types>
          <w:type w:val="bbPlcHdr"/>
        </w:types>
        <w:behaviors>
          <w:behavior w:val="content"/>
        </w:behaviors>
        <w:guid w:val="{3EB0705B-3352-4678-8B1A-C86D16CEEC65}"/>
      </w:docPartPr>
      <w:docPartBody>
        <w:p w:rsidR="0085260B" w:rsidRDefault="00244658" w:rsidP="00244658">
          <w:pPr>
            <w:pStyle w:val="576C3FEA7EBF4CD9B30E32011FF8BACB"/>
          </w:pPr>
          <w:r w:rsidRPr="0043669D">
            <w:rPr>
              <w:rStyle w:val="placeholder1Char"/>
              <w:sz w:val="18"/>
              <w:szCs w:val="18"/>
            </w:rPr>
            <w:t>____________</w:t>
          </w:r>
        </w:p>
      </w:docPartBody>
    </w:docPart>
    <w:docPart>
      <w:docPartPr>
        <w:name w:val="619E908FB9C34C0BA4A198B7B2098360"/>
        <w:category>
          <w:name w:val="常规"/>
          <w:gallery w:val="placeholder"/>
        </w:category>
        <w:types>
          <w:type w:val="bbPlcHdr"/>
        </w:types>
        <w:behaviors>
          <w:behavior w:val="content"/>
        </w:behaviors>
        <w:guid w:val="{25790933-FDD3-407E-914E-9F248831C6C3}"/>
      </w:docPartPr>
      <w:docPartBody>
        <w:p w:rsidR="0085260B" w:rsidRDefault="00244658" w:rsidP="00244658">
          <w:pPr>
            <w:pStyle w:val="619E908FB9C34C0BA4A198B7B2098360"/>
          </w:pPr>
          <w:r w:rsidRPr="0043669D">
            <w:rPr>
              <w:rStyle w:val="placeholder1Char"/>
              <w:sz w:val="18"/>
              <w:szCs w:val="18"/>
            </w:rPr>
            <w:t>____________</w:t>
          </w:r>
        </w:p>
      </w:docPartBody>
    </w:docPart>
    <w:docPart>
      <w:docPartPr>
        <w:name w:val="6839EE4DC1F74211ACC133BEC53C1075"/>
        <w:category>
          <w:name w:val="常规"/>
          <w:gallery w:val="placeholder"/>
        </w:category>
        <w:types>
          <w:type w:val="bbPlcHdr"/>
        </w:types>
        <w:behaviors>
          <w:behavior w:val="content"/>
        </w:behaviors>
        <w:guid w:val="{8DCF7262-9C89-422E-9A38-100BFB766044}"/>
      </w:docPartPr>
      <w:docPartBody>
        <w:p w:rsidR="0085260B" w:rsidRDefault="00244658" w:rsidP="00244658">
          <w:pPr>
            <w:pStyle w:val="6839EE4DC1F74211ACC133BEC53C1075"/>
          </w:pPr>
          <w:r w:rsidRPr="00F254F3">
            <w:rPr>
              <w:rStyle w:val="a3"/>
              <w:rFonts w:hint="eastAsia"/>
            </w:rPr>
            <w:t>单击此处输入文字。</w:t>
          </w:r>
        </w:p>
      </w:docPartBody>
    </w:docPart>
    <w:docPart>
      <w:docPartPr>
        <w:name w:val="BF3F0F68E2F64A7685621D5F44D59371"/>
        <w:category>
          <w:name w:val="常规"/>
          <w:gallery w:val="placeholder"/>
        </w:category>
        <w:types>
          <w:type w:val="bbPlcHdr"/>
        </w:types>
        <w:behaviors>
          <w:behavior w:val="content"/>
        </w:behaviors>
        <w:guid w:val="{6248DB57-F3B6-4D7F-ABEE-ED5CD5690EBA}"/>
      </w:docPartPr>
      <w:docPartBody>
        <w:p w:rsidR="0085260B" w:rsidRDefault="00244658" w:rsidP="00244658">
          <w:pPr>
            <w:pStyle w:val="BF3F0F68E2F64A7685621D5F44D59371"/>
          </w:pPr>
          <w:r w:rsidRPr="008F432C">
            <w:rPr>
              <w:rStyle w:val="placeholder1Char"/>
              <w:rFonts w:hint="eastAsia"/>
            </w:rPr>
            <w:t>_</w:t>
          </w:r>
          <w:r w:rsidRPr="008F432C">
            <w:rPr>
              <w:rStyle w:val="placeholder1Char"/>
            </w:rPr>
            <w:t>_</w:t>
          </w:r>
        </w:p>
      </w:docPartBody>
    </w:docPart>
    <w:docPart>
      <w:docPartPr>
        <w:name w:val="6D65B1AD3C8043DAA595B44AC5907483"/>
        <w:category>
          <w:name w:val="常规"/>
          <w:gallery w:val="placeholder"/>
        </w:category>
        <w:types>
          <w:type w:val="bbPlcHdr"/>
        </w:types>
        <w:behaviors>
          <w:behavior w:val="content"/>
        </w:behaviors>
        <w:guid w:val="{8312007C-8BDC-45F2-8952-145DD337F57B}"/>
      </w:docPartPr>
      <w:docPartBody>
        <w:p w:rsidR="0085260B" w:rsidRDefault="00244658" w:rsidP="00244658">
          <w:pPr>
            <w:pStyle w:val="6D65B1AD3C8043DAA595B44AC5907483"/>
          </w:pPr>
          <w:r w:rsidRPr="008F432C">
            <w:rPr>
              <w:rStyle w:val="placeholder1Char"/>
            </w:rPr>
            <w:t>______________</w:t>
          </w:r>
          <w:r w:rsidRPr="008F432C">
            <w:rPr>
              <w:rStyle w:val="placeholder1Char"/>
              <w:rFonts w:hint="eastAsia"/>
            </w:rPr>
            <w:t>___</w:t>
          </w:r>
        </w:p>
      </w:docPartBody>
    </w:docPart>
    <w:docPart>
      <w:docPartPr>
        <w:name w:val="AF267EE3170147EF9E23882480906BCD"/>
        <w:category>
          <w:name w:val="常规"/>
          <w:gallery w:val="placeholder"/>
        </w:category>
        <w:types>
          <w:type w:val="bbPlcHdr"/>
        </w:types>
        <w:behaviors>
          <w:behavior w:val="content"/>
        </w:behaviors>
        <w:guid w:val="{7C4FCF20-35DA-4CDB-9F48-8B95AE603C8C}"/>
      </w:docPartPr>
      <w:docPartBody>
        <w:p w:rsidR="0085260B" w:rsidRDefault="00244658" w:rsidP="00244658">
          <w:pPr>
            <w:pStyle w:val="AF267EE3170147EF9E23882480906BCD"/>
          </w:pPr>
          <w:r w:rsidRPr="009E5B73">
            <w:rPr>
              <w:rStyle w:val="placeholder1Char"/>
            </w:rPr>
            <w:t>____________</w:t>
          </w:r>
        </w:p>
      </w:docPartBody>
    </w:docPart>
    <w:docPart>
      <w:docPartPr>
        <w:name w:val="331C3228868F407AB42B6F409901D3FB"/>
        <w:category>
          <w:name w:val="常规"/>
          <w:gallery w:val="placeholder"/>
        </w:category>
        <w:types>
          <w:type w:val="bbPlcHdr"/>
        </w:types>
        <w:behaviors>
          <w:behavior w:val="content"/>
        </w:behaviors>
        <w:guid w:val="{2F9AD063-C053-473C-9121-6643F40A0C52}"/>
      </w:docPartPr>
      <w:docPartBody>
        <w:p w:rsidR="0085260B" w:rsidRDefault="00244658" w:rsidP="00244658">
          <w:pPr>
            <w:pStyle w:val="331C3228868F407AB42B6F409901D3FB"/>
          </w:pPr>
          <w:r w:rsidRPr="009E5B73">
            <w:rPr>
              <w:rStyle w:val="placeholder1Char"/>
            </w:rPr>
            <w:t>____________</w:t>
          </w:r>
        </w:p>
      </w:docPartBody>
    </w:docPart>
    <w:docPart>
      <w:docPartPr>
        <w:name w:val="CFEF77D9D0C44409A535FB378D21BB3C"/>
        <w:category>
          <w:name w:val="常规"/>
          <w:gallery w:val="placeholder"/>
        </w:category>
        <w:types>
          <w:type w:val="bbPlcHdr"/>
        </w:types>
        <w:behaviors>
          <w:behavior w:val="content"/>
        </w:behaviors>
        <w:guid w:val="{7B356556-7515-4D8F-9033-4C790903A817}"/>
      </w:docPartPr>
      <w:docPartBody>
        <w:p w:rsidR="0085260B" w:rsidRDefault="00244658" w:rsidP="00244658">
          <w:pPr>
            <w:pStyle w:val="CFEF77D9D0C44409A535FB378D21BB3C"/>
          </w:pPr>
          <w:r w:rsidRPr="008F432C">
            <w:rPr>
              <w:rStyle w:val="placeholder1Char"/>
              <w:rFonts w:hint="eastAsia"/>
            </w:rPr>
            <w:t>选择</w:t>
          </w:r>
        </w:p>
      </w:docPartBody>
    </w:docPart>
    <w:docPart>
      <w:docPartPr>
        <w:name w:val="603C8079AC274369B89828145F852843"/>
        <w:category>
          <w:name w:val="常规"/>
          <w:gallery w:val="placeholder"/>
        </w:category>
        <w:types>
          <w:type w:val="bbPlcHdr"/>
        </w:types>
        <w:behaviors>
          <w:behavior w:val="content"/>
        </w:behaviors>
        <w:guid w:val="{B3C52691-245D-4557-B1DA-FD0FA0A933A0}"/>
      </w:docPartPr>
      <w:docPartBody>
        <w:p w:rsidR="0085260B" w:rsidRDefault="00244658" w:rsidP="00244658">
          <w:pPr>
            <w:pStyle w:val="603C8079AC274369B89828145F852843"/>
          </w:pPr>
          <w:r w:rsidRPr="00F254F3">
            <w:rPr>
              <w:rStyle w:val="a3"/>
              <w:rFonts w:hint="eastAsia"/>
            </w:rPr>
            <w:t>单击此处输入文字。</w:t>
          </w:r>
        </w:p>
      </w:docPartBody>
    </w:docPart>
    <w:docPart>
      <w:docPartPr>
        <w:name w:val="E361CC9A59204EA5A5303A9E06F1C3CC"/>
        <w:category>
          <w:name w:val="常规"/>
          <w:gallery w:val="placeholder"/>
        </w:category>
        <w:types>
          <w:type w:val="bbPlcHdr"/>
        </w:types>
        <w:behaviors>
          <w:behavior w:val="content"/>
        </w:behaviors>
        <w:guid w:val="{2168960A-2C6E-4644-AA16-F42BF17BD172}"/>
      </w:docPartPr>
      <w:docPartBody>
        <w:p w:rsidR="0085260B" w:rsidRDefault="00244658" w:rsidP="00244658">
          <w:pPr>
            <w:pStyle w:val="E361CC9A59204EA5A5303A9E06F1C3CC"/>
          </w:pPr>
          <w:r w:rsidRPr="008F432C">
            <w:rPr>
              <w:rStyle w:val="placeholder1Char"/>
              <w:rFonts w:hint="eastAsia"/>
            </w:rPr>
            <w:t>_</w:t>
          </w:r>
          <w:r w:rsidRPr="008F432C">
            <w:rPr>
              <w:rStyle w:val="placeholder1Char"/>
            </w:rPr>
            <w:t>_</w:t>
          </w:r>
        </w:p>
      </w:docPartBody>
    </w:docPart>
    <w:docPart>
      <w:docPartPr>
        <w:name w:val="F0D2FB329494436D90394DDE99EBC18E"/>
        <w:category>
          <w:name w:val="常规"/>
          <w:gallery w:val="placeholder"/>
        </w:category>
        <w:types>
          <w:type w:val="bbPlcHdr"/>
        </w:types>
        <w:behaviors>
          <w:behavior w:val="content"/>
        </w:behaviors>
        <w:guid w:val="{EC817C22-1D6C-4373-96D1-B725F417178D}"/>
      </w:docPartPr>
      <w:docPartBody>
        <w:p w:rsidR="0085260B" w:rsidRDefault="00244658" w:rsidP="00244658">
          <w:pPr>
            <w:pStyle w:val="F0D2FB329494436D90394DDE99EBC18E"/>
          </w:pPr>
          <w:r w:rsidRPr="008F432C">
            <w:rPr>
              <w:rStyle w:val="placeholder1Char"/>
            </w:rPr>
            <w:t>______________</w:t>
          </w:r>
          <w:r w:rsidRPr="008F432C">
            <w:rPr>
              <w:rStyle w:val="placeholder1Char"/>
              <w:rFonts w:hint="eastAsia"/>
            </w:rPr>
            <w:t>___</w:t>
          </w:r>
        </w:p>
      </w:docPartBody>
    </w:docPart>
    <w:docPart>
      <w:docPartPr>
        <w:name w:val="202CAED7A0964D3A88777D90D9EC6B6C"/>
        <w:category>
          <w:name w:val="常规"/>
          <w:gallery w:val="placeholder"/>
        </w:category>
        <w:types>
          <w:type w:val="bbPlcHdr"/>
        </w:types>
        <w:behaviors>
          <w:behavior w:val="content"/>
        </w:behaviors>
        <w:guid w:val="{02FDC0CC-C1EA-436D-98C2-03EF1F8208A5}"/>
      </w:docPartPr>
      <w:docPartBody>
        <w:p w:rsidR="0085260B" w:rsidRDefault="00244658" w:rsidP="00244658">
          <w:pPr>
            <w:pStyle w:val="202CAED7A0964D3A88777D90D9EC6B6C"/>
          </w:pPr>
          <w:r w:rsidRPr="009E5B73">
            <w:rPr>
              <w:rStyle w:val="placeholder1Char"/>
            </w:rPr>
            <w:t>____________</w:t>
          </w:r>
        </w:p>
      </w:docPartBody>
    </w:docPart>
    <w:docPart>
      <w:docPartPr>
        <w:name w:val="16ACEC293526414EAB468F89BD768AD0"/>
        <w:category>
          <w:name w:val="常规"/>
          <w:gallery w:val="placeholder"/>
        </w:category>
        <w:types>
          <w:type w:val="bbPlcHdr"/>
        </w:types>
        <w:behaviors>
          <w:behavior w:val="content"/>
        </w:behaviors>
        <w:guid w:val="{DB475375-2382-4D47-9B13-9EBE5AD38A85}"/>
      </w:docPartPr>
      <w:docPartBody>
        <w:p w:rsidR="0085260B" w:rsidRDefault="00244658" w:rsidP="00244658">
          <w:pPr>
            <w:pStyle w:val="16ACEC293526414EAB468F89BD768AD0"/>
          </w:pPr>
          <w:r w:rsidRPr="009E5B73">
            <w:rPr>
              <w:rStyle w:val="placeholder1Char"/>
            </w:rPr>
            <w:t>____________</w:t>
          </w:r>
        </w:p>
      </w:docPartBody>
    </w:docPart>
    <w:docPart>
      <w:docPartPr>
        <w:name w:val="53868252A0C2418AA7ED66A5F448DF68"/>
        <w:category>
          <w:name w:val="常规"/>
          <w:gallery w:val="placeholder"/>
        </w:category>
        <w:types>
          <w:type w:val="bbPlcHdr"/>
        </w:types>
        <w:behaviors>
          <w:behavior w:val="content"/>
        </w:behaviors>
        <w:guid w:val="{7D7863E6-E0FF-48FD-8068-3DAAD99B488A}"/>
      </w:docPartPr>
      <w:docPartBody>
        <w:p w:rsidR="0085260B" w:rsidRDefault="00244658" w:rsidP="00244658">
          <w:pPr>
            <w:pStyle w:val="53868252A0C2418AA7ED66A5F448DF68"/>
          </w:pPr>
          <w:r w:rsidRPr="008F432C">
            <w:rPr>
              <w:rStyle w:val="placeholder1Char"/>
              <w:rFonts w:hint="eastAsia"/>
            </w:rPr>
            <w:t>选择</w:t>
          </w:r>
        </w:p>
      </w:docPartBody>
    </w:docPart>
    <w:docPart>
      <w:docPartPr>
        <w:name w:val="E8739D09B16E4149A352D8F1F7A5AA3C"/>
        <w:category>
          <w:name w:val="常规"/>
          <w:gallery w:val="placeholder"/>
        </w:category>
        <w:types>
          <w:type w:val="bbPlcHdr"/>
        </w:types>
        <w:behaviors>
          <w:behavior w:val="content"/>
        </w:behaviors>
        <w:guid w:val="{3E58F220-4CBD-4C08-AFD4-28F68FA78002}"/>
      </w:docPartPr>
      <w:docPartBody>
        <w:p w:rsidR="0085260B" w:rsidRDefault="00244658" w:rsidP="00244658">
          <w:pPr>
            <w:pStyle w:val="E8739D09B16E4149A352D8F1F7A5AA3C"/>
          </w:pPr>
          <w:r w:rsidRPr="00F254F3">
            <w:rPr>
              <w:rStyle w:val="a3"/>
              <w:rFonts w:hint="eastAsia"/>
            </w:rPr>
            <w:t>单击此处输入文字。</w:t>
          </w:r>
        </w:p>
      </w:docPartBody>
    </w:docPart>
    <w:docPart>
      <w:docPartPr>
        <w:name w:val="E00666DAAD22464989B02132F1CFC9EF"/>
        <w:category>
          <w:name w:val="常规"/>
          <w:gallery w:val="placeholder"/>
        </w:category>
        <w:types>
          <w:type w:val="bbPlcHdr"/>
        </w:types>
        <w:behaviors>
          <w:behavior w:val="content"/>
        </w:behaviors>
        <w:guid w:val="{29DC8F5C-F8E3-4E7A-B15E-D299022DF9CB}"/>
      </w:docPartPr>
      <w:docPartBody>
        <w:p w:rsidR="0085260B" w:rsidRDefault="00244658" w:rsidP="00244658">
          <w:pPr>
            <w:pStyle w:val="E00666DAAD22464989B02132F1CFC9EF"/>
          </w:pPr>
          <w:r w:rsidRPr="008F432C">
            <w:rPr>
              <w:rStyle w:val="placeholder1Char"/>
              <w:rFonts w:hint="eastAsia"/>
            </w:rPr>
            <w:t>_</w:t>
          </w:r>
          <w:r w:rsidRPr="008F432C">
            <w:rPr>
              <w:rStyle w:val="placeholder1Char"/>
            </w:rPr>
            <w:t>_</w:t>
          </w:r>
        </w:p>
      </w:docPartBody>
    </w:docPart>
    <w:docPart>
      <w:docPartPr>
        <w:name w:val="AB07D28B75BB407783B449FC23E2CE93"/>
        <w:category>
          <w:name w:val="常规"/>
          <w:gallery w:val="placeholder"/>
        </w:category>
        <w:types>
          <w:type w:val="bbPlcHdr"/>
        </w:types>
        <w:behaviors>
          <w:behavior w:val="content"/>
        </w:behaviors>
        <w:guid w:val="{70022594-1E97-444A-9CA1-F8750D51BCDA}"/>
      </w:docPartPr>
      <w:docPartBody>
        <w:p w:rsidR="0085260B" w:rsidRDefault="00244658" w:rsidP="00244658">
          <w:pPr>
            <w:pStyle w:val="AB07D28B75BB407783B449FC23E2CE93"/>
          </w:pPr>
          <w:r w:rsidRPr="008F432C">
            <w:rPr>
              <w:rStyle w:val="placeholder1Char"/>
            </w:rPr>
            <w:t>______________</w:t>
          </w:r>
          <w:r w:rsidRPr="008F432C">
            <w:rPr>
              <w:rStyle w:val="placeholder1Char"/>
              <w:rFonts w:hint="eastAsia"/>
            </w:rPr>
            <w:t>___</w:t>
          </w:r>
        </w:p>
      </w:docPartBody>
    </w:docPart>
    <w:docPart>
      <w:docPartPr>
        <w:name w:val="4AFC626839EC4D869EA4F3EA53FF733D"/>
        <w:category>
          <w:name w:val="常规"/>
          <w:gallery w:val="placeholder"/>
        </w:category>
        <w:types>
          <w:type w:val="bbPlcHdr"/>
        </w:types>
        <w:behaviors>
          <w:behavior w:val="content"/>
        </w:behaviors>
        <w:guid w:val="{2082EB0B-1D68-498F-83F6-B9F8AA4F11FC}"/>
      </w:docPartPr>
      <w:docPartBody>
        <w:p w:rsidR="0085260B" w:rsidRDefault="00244658" w:rsidP="00244658">
          <w:pPr>
            <w:pStyle w:val="4AFC626839EC4D869EA4F3EA53FF733D"/>
          </w:pPr>
          <w:r w:rsidRPr="009E5B73">
            <w:rPr>
              <w:rStyle w:val="placeholder1Char"/>
            </w:rPr>
            <w:t>____________</w:t>
          </w:r>
        </w:p>
      </w:docPartBody>
    </w:docPart>
    <w:docPart>
      <w:docPartPr>
        <w:name w:val="E89585A1E28547FDB1CC5AA223F3E4F0"/>
        <w:category>
          <w:name w:val="常规"/>
          <w:gallery w:val="placeholder"/>
        </w:category>
        <w:types>
          <w:type w:val="bbPlcHdr"/>
        </w:types>
        <w:behaviors>
          <w:behavior w:val="content"/>
        </w:behaviors>
        <w:guid w:val="{6728FCDC-270C-406B-8E06-4A67A4EE023E}"/>
      </w:docPartPr>
      <w:docPartBody>
        <w:p w:rsidR="0085260B" w:rsidRDefault="00244658" w:rsidP="00244658">
          <w:pPr>
            <w:pStyle w:val="E89585A1E28547FDB1CC5AA223F3E4F0"/>
          </w:pPr>
          <w:r w:rsidRPr="009E5B73">
            <w:rPr>
              <w:rStyle w:val="placeholder1Char"/>
            </w:rPr>
            <w:t>____________</w:t>
          </w:r>
        </w:p>
      </w:docPartBody>
    </w:docPart>
    <w:docPart>
      <w:docPartPr>
        <w:name w:val="41B262C8FC434DB8B41D92A29772B935"/>
        <w:category>
          <w:name w:val="常规"/>
          <w:gallery w:val="placeholder"/>
        </w:category>
        <w:types>
          <w:type w:val="bbPlcHdr"/>
        </w:types>
        <w:behaviors>
          <w:behavior w:val="content"/>
        </w:behaviors>
        <w:guid w:val="{57BEA547-5D1F-4A2A-9316-57B42BAAC821}"/>
      </w:docPartPr>
      <w:docPartBody>
        <w:p w:rsidR="0085260B" w:rsidRDefault="00244658" w:rsidP="00244658">
          <w:pPr>
            <w:pStyle w:val="41B262C8FC434DB8B41D92A29772B935"/>
          </w:pPr>
          <w:r w:rsidRPr="008F432C">
            <w:rPr>
              <w:rStyle w:val="placeholder1Char"/>
              <w:rFonts w:hint="eastAsia"/>
            </w:rPr>
            <w:t>选择</w:t>
          </w:r>
        </w:p>
      </w:docPartBody>
    </w:docPart>
    <w:docPart>
      <w:docPartPr>
        <w:name w:val="AC468BD2C1E64229BCD3E5C001682E1B"/>
        <w:category>
          <w:name w:val="常规"/>
          <w:gallery w:val="placeholder"/>
        </w:category>
        <w:types>
          <w:type w:val="bbPlcHdr"/>
        </w:types>
        <w:behaviors>
          <w:behavior w:val="content"/>
        </w:behaviors>
        <w:guid w:val="{70A944F7-F68B-4399-8B84-87DCF7ADA428}"/>
      </w:docPartPr>
      <w:docPartBody>
        <w:p w:rsidR="0085260B" w:rsidRDefault="00244658" w:rsidP="00244658">
          <w:pPr>
            <w:pStyle w:val="AC468BD2C1E64229BCD3E5C001682E1B"/>
          </w:pPr>
          <w:r w:rsidRPr="00F254F3">
            <w:rPr>
              <w:rStyle w:val="a3"/>
              <w:rFonts w:hint="eastAsia"/>
            </w:rPr>
            <w:t>单击此处输入文字。</w:t>
          </w:r>
        </w:p>
      </w:docPartBody>
    </w:docPart>
    <w:docPart>
      <w:docPartPr>
        <w:name w:val="7CC1C88909FC412081581A800484F549"/>
        <w:category>
          <w:name w:val="常规"/>
          <w:gallery w:val="placeholder"/>
        </w:category>
        <w:types>
          <w:type w:val="bbPlcHdr"/>
        </w:types>
        <w:behaviors>
          <w:behavior w:val="content"/>
        </w:behaviors>
        <w:guid w:val="{F311DC7E-FFFC-49F5-B1A0-8A0EC10275F0}"/>
      </w:docPartPr>
      <w:docPartBody>
        <w:p w:rsidR="0085260B" w:rsidRDefault="00244658" w:rsidP="00244658">
          <w:pPr>
            <w:pStyle w:val="7CC1C88909FC412081581A800484F549"/>
          </w:pPr>
          <w:r w:rsidRPr="008F432C">
            <w:rPr>
              <w:rStyle w:val="placeholder1Char"/>
              <w:rFonts w:hint="eastAsia"/>
            </w:rPr>
            <w:t>_</w:t>
          </w:r>
          <w:r w:rsidRPr="008F432C">
            <w:rPr>
              <w:rStyle w:val="placeholder1Char"/>
            </w:rPr>
            <w:t>_</w:t>
          </w:r>
        </w:p>
      </w:docPartBody>
    </w:docPart>
    <w:docPart>
      <w:docPartPr>
        <w:name w:val="DCEDF0E45A574080A9D32B29C073D2CC"/>
        <w:category>
          <w:name w:val="常规"/>
          <w:gallery w:val="placeholder"/>
        </w:category>
        <w:types>
          <w:type w:val="bbPlcHdr"/>
        </w:types>
        <w:behaviors>
          <w:behavior w:val="content"/>
        </w:behaviors>
        <w:guid w:val="{2BA9D6B5-6B8D-4644-B2B6-976FF9CBA88C}"/>
      </w:docPartPr>
      <w:docPartBody>
        <w:p w:rsidR="0085260B" w:rsidRDefault="00244658" w:rsidP="00244658">
          <w:pPr>
            <w:pStyle w:val="DCEDF0E45A574080A9D32B29C073D2CC"/>
          </w:pPr>
          <w:r w:rsidRPr="008F432C">
            <w:rPr>
              <w:rStyle w:val="placeholder1Char"/>
            </w:rPr>
            <w:t>______________</w:t>
          </w:r>
          <w:r w:rsidRPr="008F432C">
            <w:rPr>
              <w:rStyle w:val="placeholder1Char"/>
              <w:rFonts w:hint="eastAsia"/>
            </w:rPr>
            <w:t>___</w:t>
          </w:r>
        </w:p>
      </w:docPartBody>
    </w:docPart>
    <w:docPart>
      <w:docPartPr>
        <w:name w:val="1423595F449E4C3399960A914FB4B9E3"/>
        <w:category>
          <w:name w:val="常规"/>
          <w:gallery w:val="placeholder"/>
        </w:category>
        <w:types>
          <w:type w:val="bbPlcHdr"/>
        </w:types>
        <w:behaviors>
          <w:behavior w:val="content"/>
        </w:behaviors>
        <w:guid w:val="{B301AAE1-E227-4148-913A-901FA220EFB8}"/>
      </w:docPartPr>
      <w:docPartBody>
        <w:p w:rsidR="0085260B" w:rsidRDefault="00244658" w:rsidP="00244658">
          <w:pPr>
            <w:pStyle w:val="1423595F449E4C3399960A914FB4B9E3"/>
          </w:pPr>
          <w:r w:rsidRPr="009E5B73">
            <w:rPr>
              <w:rStyle w:val="placeholder1Char"/>
            </w:rPr>
            <w:t>____________</w:t>
          </w:r>
        </w:p>
      </w:docPartBody>
    </w:docPart>
    <w:docPart>
      <w:docPartPr>
        <w:name w:val="95E6F0691F854691A43EFB7A21AB8D24"/>
        <w:category>
          <w:name w:val="常规"/>
          <w:gallery w:val="placeholder"/>
        </w:category>
        <w:types>
          <w:type w:val="bbPlcHdr"/>
        </w:types>
        <w:behaviors>
          <w:behavior w:val="content"/>
        </w:behaviors>
        <w:guid w:val="{E1E3E10C-725F-4FF2-AA7A-F3128FCB5F52}"/>
      </w:docPartPr>
      <w:docPartBody>
        <w:p w:rsidR="0085260B" w:rsidRDefault="00244658" w:rsidP="00244658">
          <w:pPr>
            <w:pStyle w:val="95E6F0691F854691A43EFB7A21AB8D24"/>
          </w:pPr>
          <w:r w:rsidRPr="009E5B73">
            <w:rPr>
              <w:rStyle w:val="placeholder1Char"/>
            </w:rPr>
            <w:t>____________</w:t>
          </w:r>
        </w:p>
      </w:docPartBody>
    </w:docPart>
    <w:docPart>
      <w:docPartPr>
        <w:name w:val="80BE9833939F40D49ED9C4EF51DBCE95"/>
        <w:category>
          <w:name w:val="常规"/>
          <w:gallery w:val="placeholder"/>
        </w:category>
        <w:types>
          <w:type w:val="bbPlcHdr"/>
        </w:types>
        <w:behaviors>
          <w:behavior w:val="content"/>
        </w:behaviors>
        <w:guid w:val="{99F344F8-E1FB-468E-9AE0-7ABD0A429219}"/>
      </w:docPartPr>
      <w:docPartBody>
        <w:p w:rsidR="0085260B" w:rsidRDefault="00244658" w:rsidP="00244658">
          <w:pPr>
            <w:pStyle w:val="80BE9833939F40D49ED9C4EF51DBCE95"/>
          </w:pPr>
          <w:r w:rsidRPr="008F432C">
            <w:rPr>
              <w:rStyle w:val="placeholder1Char"/>
              <w:rFonts w:hint="eastAsia"/>
            </w:rPr>
            <w:t>选择</w:t>
          </w:r>
        </w:p>
      </w:docPartBody>
    </w:docPart>
    <w:docPart>
      <w:docPartPr>
        <w:name w:val="C586AAA6C9544EBEB5BA6EED4B18162F"/>
        <w:category>
          <w:name w:val="常规"/>
          <w:gallery w:val="placeholder"/>
        </w:category>
        <w:types>
          <w:type w:val="bbPlcHdr"/>
        </w:types>
        <w:behaviors>
          <w:behavior w:val="content"/>
        </w:behaviors>
        <w:guid w:val="{EFD9E763-9AAB-4FB4-A1F7-FDD920472F5C}"/>
      </w:docPartPr>
      <w:docPartBody>
        <w:p w:rsidR="0085260B" w:rsidRDefault="00244658" w:rsidP="00244658">
          <w:pPr>
            <w:pStyle w:val="C586AAA6C9544EBEB5BA6EED4B18162F"/>
          </w:pPr>
          <w:r w:rsidRPr="00F254F3">
            <w:rPr>
              <w:rStyle w:val="a3"/>
              <w:rFonts w:hint="eastAsia"/>
            </w:rPr>
            <w:t>单击此处输入文字。</w:t>
          </w:r>
        </w:p>
      </w:docPartBody>
    </w:docPart>
    <w:docPart>
      <w:docPartPr>
        <w:name w:val="83A70081E8DE41A4877B019BB7F7FE34"/>
        <w:category>
          <w:name w:val="常规"/>
          <w:gallery w:val="placeholder"/>
        </w:category>
        <w:types>
          <w:type w:val="bbPlcHdr"/>
        </w:types>
        <w:behaviors>
          <w:behavior w:val="content"/>
        </w:behaviors>
        <w:guid w:val="{6CBE2189-F6EB-48E5-B7AE-91ED73A190E9}"/>
      </w:docPartPr>
      <w:docPartBody>
        <w:p w:rsidR="0085260B" w:rsidRDefault="00244658" w:rsidP="00244658">
          <w:pPr>
            <w:pStyle w:val="83A70081E8DE41A4877B019BB7F7FE34"/>
          </w:pPr>
          <w:r w:rsidRPr="00C63B67">
            <w:rPr>
              <w:rStyle w:val="placeholder1Char"/>
            </w:rPr>
            <w:t>_____________</w:t>
          </w:r>
        </w:p>
      </w:docPartBody>
    </w:docPart>
    <w:docPart>
      <w:docPartPr>
        <w:name w:val="A81FED2FD60C48B3863E8055DD5174D1"/>
        <w:category>
          <w:name w:val="常规"/>
          <w:gallery w:val="placeholder"/>
        </w:category>
        <w:types>
          <w:type w:val="bbPlcHdr"/>
        </w:types>
        <w:behaviors>
          <w:behavior w:val="content"/>
        </w:behaviors>
        <w:guid w:val="{6F87BFD9-A3EC-4080-80B1-6EB4004B0EE8}"/>
      </w:docPartPr>
      <w:docPartBody>
        <w:p w:rsidR="0085260B" w:rsidRDefault="00244658" w:rsidP="00244658">
          <w:pPr>
            <w:pStyle w:val="A81FED2FD60C48B3863E8055DD5174D1"/>
          </w:pPr>
          <w:r w:rsidRPr="00C63B67">
            <w:rPr>
              <w:rStyle w:val="placeholder1Char"/>
            </w:rPr>
            <w:t>_______________</w:t>
          </w:r>
        </w:p>
      </w:docPartBody>
    </w:docPart>
    <w:docPart>
      <w:docPartPr>
        <w:name w:val="927A1463E78B4C53919D4CAF9CA61EC9"/>
        <w:category>
          <w:name w:val="常规"/>
          <w:gallery w:val="placeholder"/>
        </w:category>
        <w:types>
          <w:type w:val="bbPlcHdr"/>
        </w:types>
        <w:behaviors>
          <w:behavior w:val="content"/>
        </w:behaviors>
        <w:guid w:val="{DD9FB045-0402-4927-BB1D-31D149C10D08}"/>
      </w:docPartPr>
      <w:docPartBody>
        <w:p w:rsidR="0085260B" w:rsidRDefault="00244658" w:rsidP="00244658">
          <w:pPr>
            <w:pStyle w:val="927A1463E78B4C53919D4CAF9CA61EC9"/>
          </w:pPr>
          <w:r w:rsidRPr="00C63B67">
            <w:rPr>
              <w:rStyle w:val="placeholder1Char"/>
            </w:rPr>
            <w:t>__________</w:t>
          </w:r>
        </w:p>
      </w:docPartBody>
    </w:docPart>
    <w:docPart>
      <w:docPartPr>
        <w:name w:val="C323D588C0F040448D6FF7C35DB51496"/>
        <w:category>
          <w:name w:val="常规"/>
          <w:gallery w:val="placeholder"/>
        </w:category>
        <w:types>
          <w:type w:val="bbPlcHdr"/>
        </w:types>
        <w:behaviors>
          <w:behavior w:val="content"/>
        </w:behaviors>
        <w:guid w:val="{9C05098E-C9AF-4247-9A29-23B380CDF288}"/>
      </w:docPartPr>
      <w:docPartBody>
        <w:p w:rsidR="0085260B" w:rsidRDefault="00244658" w:rsidP="00244658">
          <w:pPr>
            <w:pStyle w:val="C323D588C0F040448D6FF7C35DB51496"/>
          </w:pPr>
          <w:r w:rsidRPr="00C63B67">
            <w:rPr>
              <w:rStyle w:val="placeholder1Char"/>
              <w:rFonts w:hint="eastAsia"/>
            </w:rPr>
            <w:t>选择</w:t>
          </w:r>
        </w:p>
      </w:docPartBody>
    </w:docPart>
    <w:docPart>
      <w:docPartPr>
        <w:name w:val="AAD3956D970A4EA8A4063C84F4700DC0"/>
        <w:category>
          <w:name w:val="常规"/>
          <w:gallery w:val="placeholder"/>
        </w:category>
        <w:types>
          <w:type w:val="bbPlcHdr"/>
        </w:types>
        <w:behaviors>
          <w:behavior w:val="content"/>
        </w:behaviors>
        <w:guid w:val="{E918C8FC-541A-4BC6-B4AF-1252175883C4}"/>
      </w:docPartPr>
      <w:docPartBody>
        <w:p w:rsidR="0085260B" w:rsidRDefault="00244658" w:rsidP="00244658">
          <w:pPr>
            <w:pStyle w:val="AAD3956D970A4EA8A4063C84F4700DC0"/>
          </w:pPr>
          <w:r w:rsidRPr="00F254F3">
            <w:rPr>
              <w:rStyle w:val="a3"/>
              <w:rFonts w:hint="eastAsia"/>
            </w:rPr>
            <w:t>单击此处输入文字。</w:t>
          </w:r>
        </w:p>
      </w:docPartBody>
    </w:docPart>
    <w:docPart>
      <w:docPartPr>
        <w:name w:val="0FCAC54C73924BB1851273FBC0A33F38"/>
        <w:category>
          <w:name w:val="常规"/>
          <w:gallery w:val="placeholder"/>
        </w:category>
        <w:types>
          <w:type w:val="bbPlcHdr"/>
        </w:types>
        <w:behaviors>
          <w:behavior w:val="content"/>
        </w:behaviors>
        <w:guid w:val="{8D10B3BC-BB7D-4C4F-A0AD-C5D3113183A5}"/>
      </w:docPartPr>
      <w:docPartBody>
        <w:p w:rsidR="0085260B" w:rsidRDefault="00244658" w:rsidP="00244658">
          <w:pPr>
            <w:pStyle w:val="0FCAC54C73924BB1851273FBC0A33F38"/>
          </w:pPr>
          <w:r w:rsidRPr="00C63B67">
            <w:rPr>
              <w:rStyle w:val="placeholder1Char"/>
            </w:rPr>
            <w:t>_____________</w:t>
          </w:r>
        </w:p>
      </w:docPartBody>
    </w:docPart>
    <w:docPart>
      <w:docPartPr>
        <w:name w:val="E9D344F98FA74E85ADDEE3FE1B225195"/>
        <w:category>
          <w:name w:val="常规"/>
          <w:gallery w:val="placeholder"/>
        </w:category>
        <w:types>
          <w:type w:val="bbPlcHdr"/>
        </w:types>
        <w:behaviors>
          <w:behavior w:val="content"/>
        </w:behaviors>
        <w:guid w:val="{4D129FF4-2D54-4A69-9770-944479B21197}"/>
      </w:docPartPr>
      <w:docPartBody>
        <w:p w:rsidR="0085260B" w:rsidRDefault="00244658" w:rsidP="00244658">
          <w:pPr>
            <w:pStyle w:val="E9D344F98FA74E85ADDEE3FE1B225195"/>
          </w:pPr>
          <w:r w:rsidRPr="00C63B67">
            <w:rPr>
              <w:rStyle w:val="placeholder1Char"/>
            </w:rPr>
            <w:t>_______________</w:t>
          </w:r>
        </w:p>
      </w:docPartBody>
    </w:docPart>
    <w:docPart>
      <w:docPartPr>
        <w:name w:val="0188819313DF402AA0FF88B4CF7E10D5"/>
        <w:category>
          <w:name w:val="常规"/>
          <w:gallery w:val="placeholder"/>
        </w:category>
        <w:types>
          <w:type w:val="bbPlcHdr"/>
        </w:types>
        <w:behaviors>
          <w:behavior w:val="content"/>
        </w:behaviors>
        <w:guid w:val="{C80F0F19-6F79-4212-9DF7-49A75875A5E5}"/>
      </w:docPartPr>
      <w:docPartBody>
        <w:p w:rsidR="0085260B" w:rsidRDefault="00244658" w:rsidP="00244658">
          <w:pPr>
            <w:pStyle w:val="0188819313DF402AA0FF88B4CF7E10D5"/>
          </w:pPr>
          <w:r w:rsidRPr="00C63B67">
            <w:rPr>
              <w:rStyle w:val="placeholder1Char"/>
            </w:rPr>
            <w:t>__________</w:t>
          </w:r>
        </w:p>
      </w:docPartBody>
    </w:docPart>
    <w:docPart>
      <w:docPartPr>
        <w:name w:val="A9422FB4A6E949EC83E76D201F26CA33"/>
        <w:category>
          <w:name w:val="常规"/>
          <w:gallery w:val="placeholder"/>
        </w:category>
        <w:types>
          <w:type w:val="bbPlcHdr"/>
        </w:types>
        <w:behaviors>
          <w:behavior w:val="content"/>
        </w:behaviors>
        <w:guid w:val="{A6FC03A4-044D-4809-8DFC-187AAB0A0083}"/>
      </w:docPartPr>
      <w:docPartBody>
        <w:p w:rsidR="0085260B" w:rsidRDefault="00244658" w:rsidP="00244658">
          <w:pPr>
            <w:pStyle w:val="A9422FB4A6E949EC83E76D201F26CA33"/>
          </w:pPr>
          <w:r w:rsidRPr="00C63B67">
            <w:rPr>
              <w:rStyle w:val="placeholder1Char"/>
              <w:rFonts w:hint="eastAsia"/>
            </w:rPr>
            <w:t>选择</w:t>
          </w:r>
        </w:p>
      </w:docPartBody>
    </w:docPart>
    <w:docPart>
      <w:docPartPr>
        <w:name w:val="6CEF74BABDAC4713AB669A49F9F3DE65"/>
        <w:category>
          <w:name w:val="常规"/>
          <w:gallery w:val="placeholder"/>
        </w:category>
        <w:types>
          <w:type w:val="bbPlcHdr"/>
        </w:types>
        <w:behaviors>
          <w:behavior w:val="content"/>
        </w:behaviors>
        <w:guid w:val="{C390AB96-04F3-49F4-91F5-A2103D20F03A}"/>
      </w:docPartPr>
      <w:docPartBody>
        <w:p w:rsidR="0085260B" w:rsidRDefault="00244658" w:rsidP="00244658">
          <w:pPr>
            <w:pStyle w:val="6CEF74BABDAC4713AB669A49F9F3DE65"/>
          </w:pPr>
          <w:r w:rsidRPr="00F254F3">
            <w:rPr>
              <w:rStyle w:val="a3"/>
              <w:rFonts w:hint="eastAsia"/>
            </w:rPr>
            <w:t>单击此处输入文字。</w:t>
          </w:r>
        </w:p>
      </w:docPartBody>
    </w:docPart>
    <w:docPart>
      <w:docPartPr>
        <w:name w:val="143F4A37A4454F7C9087F742701B0215"/>
        <w:category>
          <w:name w:val="常规"/>
          <w:gallery w:val="placeholder"/>
        </w:category>
        <w:types>
          <w:type w:val="bbPlcHdr"/>
        </w:types>
        <w:behaviors>
          <w:behavior w:val="content"/>
        </w:behaviors>
        <w:guid w:val="{AEB8BE56-916A-4DAA-8107-E613D9E5CBF0}"/>
      </w:docPartPr>
      <w:docPartBody>
        <w:p w:rsidR="0085260B" w:rsidRDefault="00244658" w:rsidP="00244658">
          <w:pPr>
            <w:pStyle w:val="143F4A37A4454F7C9087F742701B0215"/>
          </w:pPr>
          <w:r w:rsidRPr="00C63B67">
            <w:rPr>
              <w:rStyle w:val="placeholder1Char"/>
            </w:rPr>
            <w:t>_____________</w:t>
          </w:r>
        </w:p>
      </w:docPartBody>
    </w:docPart>
    <w:docPart>
      <w:docPartPr>
        <w:name w:val="DEC1B7184F14435781416FA0ECB32B1E"/>
        <w:category>
          <w:name w:val="常规"/>
          <w:gallery w:val="placeholder"/>
        </w:category>
        <w:types>
          <w:type w:val="bbPlcHdr"/>
        </w:types>
        <w:behaviors>
          <w:behavior w:val="content"/>
        </w:behaviors>
        <w:guid w:val="{A9134E18-C1B5-47D1-BA60-A5390B68A891}"/>
      </w:docPartPr>
      <w:docPartBody>
        <w:p w:rsidR="0085260B" w:rsidRDefault="00244658" w:rsidP="00244658">
          <w:pPr>
            <w:pStyle w:val="DEC1B7184F14435781416FA0ECB32B1E"/>
          </w:pPr>
          <w:r w:rsidRPr="00C63B67">
            <w:rPr>
              <w:rStyle w:val="placeholder1Char"/>
            </w:rPr>
            <w:t>_______________</w:t>
          </w:r>
        </w:p>
      </w:docPartBody>
    </w:docPart>
    <w:docPart>
      <w:docPartPr>
        <w:name w:val="796858F0385344BB92A044AD77FE7DAB"/>
        <w:category>
          <w:name w:val="常规"/>
          <w:gallery w:val="placeholder"/>
        </w:category>
        <w:types>
          <w:type w:val="bbPlcHdr"/>
        </w:types>
        <w:behaviors>
          <w:behavior w:val="content"/>
        </w:behaviors>
        <w:guid w:val="{3B347F14-E753-41C5-9013-55E93823BABA}"/>
      </w:docPartPr>
      <w:docPartBody>
        <w:p w:rsidR="0085260B" w:rsidRDefault="00244658" w:rsidP="00244658">
          <w:pPr>
            <w:pStyle w:val="796858F0385344BB92A044AD77FE7DAB"/>
          </w:pPr>
          <w:r w:rsidRPr="00C63B67">
            <w:rPr>
              <w:rStyle w:val="placeholder1Char"/>
            </w:rPr>
            <w:t>__________</w:t>
          </w:r>
        </w:p>
      </w:docPartBody>
    </w:docPart>
    <w:docPart>
      <w:docPartPr>
        <w:name w:val="533C2BB95F4F4BFDB2F491250537436B"/>
        <w:category>
          <w:name w:val="常规"/>
          <w:gallery w:val="placeholder"/>
        </w:category>
        <w:types>
          <w:type w:val="bbPlcHdr"/>
        </w:types>
        <w:behaviors>
          <w:behavior w:val="content"/>
        </w:behaviors>
        <w:guid w:val="{BF94663C-A32A-44A9-9C83-072CDAD23B35}"/>
      </w:docPartPr>
      <w:docPartBody>
        <w:p w:rsidR="0085260B" w:rsidRDefault="00244658" w:rsidP="00244658">
          <w:pPr>
            <w:pStyle w:val="533C2BB95F4F4BFDB2F491250537436B"/>
          </w:pPr>
          <w:r w:rsidRPr="00C63B67">
            <w:rPr>
              <w:rStyle w:val="placeholder1Char"/>
              <w:rFonts w:hint="eastAsia"/>
            </w:rPr>
            <w:t>选择</w:t>
          </w:r>
        </w:p>
      </w:docPartBody>
    </w:docPart>
    <w:docPart>
      <w:docPartPr>
        <w:name w:val="4BB0A5DFDF6243B5ACF5C9A312CC77E1"/>
        <w:category>
          <w:name w:val="常规"/>
          <w:gallery w:val="placeholder"/>
        </w:category>
        <w:types>
          <w:type w:val="bbPlcHdr"/>
        </w:types>
        <w:behaviors>
          <w:behavior w:val="content"/>
        </w:behaviors>
        <w:guid w:val="{73D05BD4-82DA-4142-B019-E9A48AED2227}"/>
      </w:docPartPr>
      <w:docPartBody>
        <w:p w:rsidR="0085260B" w:rsidRDefault="00244658" w:rsidP="00244658">
          <w:pPr>
            <w:pStyle w:val="4BB0A5DFDF6243B5ACF5C9A312CC77E1"/>
          </w:pPr>
          <w:r w:rsidRPr="00F254F3">
            <w:rPr>
              <w:rStyle w:val="a3"/>
              <w:rFonts w:hint="eastAsia"/>
            </w:rPr>
            <w:t>单击此处输入文字。</w:t>
          </w:r>
        </w:p>
      </w:docPartBody>
    </w:docPart>
    <w:docPart>
      <w:docPartPr>
        <w:name w:val="42A51BCC17984A9BBD62CE23A0D5CA37"/>
        <w:category>
          <w:name w:val="常规"/>
          <w:gallery w:val="placeholder"/>
        </w:category>
        <w:types>
          <w:type w:val="bbPlcHdr"/>
        </w:types>
        <w:behaviors>
          <w:behavior w:val="content"/>
        </w:behaviors>
        <w:guid w:val="{86015940-F264-4390-A11D-565FAB573DE3}"/>
      </w:docPartPr>
      <w:docPartBody>
        <w:p w:rsidR="0085260B" w:rsidRDefault="00244658" w:rsidP="00244658">
          <w:pPr>
            <w:pStyle w:val="42A51BCC17984A9BBD62CE23A0D5CA37"/>
          </w:pPr>
          <w:r w:rsidRPr="00C63B67">
            <w:rPr>
              <w:rStyle w:val="placeholder1Char"/>
            </w:rPr>
            <w:t>_____________</w:t>
          </w:r>
        </w:p>
      </w:docPartBody>
    </w:docPart>
    <w:docPart>
      <w:docPartPr>
        <w:name w:val="C63B50EAA97F4F27884BFC643E586E21"/>
        <w:category>
          <w:name w:val="常规"/>
          <w:gallery w:val="placeholder"/>
        </w:category>
        <w:types>
          <w:type w:val="bbPlcHdr"/>
        </w:types>
        <w:behaviors>
          <w:behavior w:val="content"/>
        </w:behaviors>
        <w:guid w:val="{A073F79D-FE97-4FDC-8EC8-14DE57BFFF6C}"/>
      </w:docPartPr>
      <w:docPartBody>
        <w:p w:rsidR="0085260B" w:rsidRDefault="00244658" w:rsidP="00244658">
          <w:pPr>
            <w:pStyle w:val="C63B50EAA97F4F27884BFC643E586E21"/>
          </w:pPr>
          <w:r w:rsidRPr="00C63B67">
            <w:rPr>
              <w:rStyle w:val="placeholder1Char"/>
            </w:rPr>
            <w:t>_______________</w:t>
          </w:r>
        </w:p>
      </w:docPartBody>
    </w:docPart>
    <w:docPart>
      <w:docPartPr>
        <w:name w:val="1AD1B2E886EE42678405BF348CF4AAEB"/>
        <w:category>
          <w:name w:val="常规"/>
          <w:gallery w:val="placeholder"/>
        </w:category>
        <w:types>
          <w:type w:val="bbPlcHdr"/>
        </w:types>
        <w:behaviors>
          <w:behavior w:val="content"/>
        </w:behaviors>
        <w:guid w:val="{8135D52C-B630-4483-991E-93BA9F27A25C}"/>
      </w:docPartPr>
      <w:docPartBody>
        <w:p w:rsidR="0085260B" w:rsidRDefault="00244658" w:rsidP="00244658">
          <w:pPr>
            <w:pStyle w:val="1AD1B2E886EE42678405BF348CF4AAEB"/>
          </w:pPr>
          <w:r w:rsidRPr="00C63B67">
            <w:rPr>
              <w:rStyle w:val="placeholder1Char"/>
            </w:rPr>
            <w:t>__________</w:t>
          </w:r>
        </w:p>
      </w:docPartBody>
    </w:docPart>
    <w:docPart>
      <w:docPartPr>
        <w:name w:val="9C4F9B5B98DC44568D70ACFA2DA3ECEF"/>
        <w:category>
          <w:name w:val="常规"/>
          <w:gallery w:val="placeholder"/>
        </w:category>
        <w:types>
          <w:type w:val="bbPlcHdr"/>
        </w:types>
        <w:behaviors>
          <w:behavior w:val="content"/>
        </w:behaviors>
        <w:guid w:val="{92A93985-6FC0-4DA0-8E84-3D57C5F59AF7}"/>
      </w:docPartPr>
      <w:docPartBody>
        <w:p w:rsidR="0085260B" w:rsidRDefault="00244658" w:rsidP="00244658">
          <w:pPr>
            <w:pStyle w:val="9C4F9B5B98DC44568D70ACFA2DA3ECEF"/>
          </w:pPr>
          <w:r w:rsidRPr="00C63B67">
            <w:rPr>
              <w:rStyle w:val="placeholder1Char"/>
              <w:rFonts w:hint="eastAsia"/>
            </w:rPr>
            <w:t>选择</w:t>
          </w:r>
        </w:p>
      </w:docPartBody>
    </w:docPart>
    <w:docPart>
      <w:docPartPr>
        <w:name w:val="2DE2EB35B096471481130268B1D432BC"/>
        <w:category>
          <w:name w:val="常规"/>
          <w:gallery w:val="placeholder"/>
        </w:category>
        <w:types>
          <w:type w:val="bbPlcHdr"/>
        </w:types>
        <w:behaviors>
          <w:behavior w:val="content"/>
        </w:behaviors>
        <w:guid w:val="{F3E5C9AD-E905-430E-92F9-0FE57141F2BF}"/>
      </w:docPartPr>
      <w:docPartBody>
        <w:p w:rsidR="0085260B" w:rsidRDefault="00244658" w:rsidP="00244658">
          <w:pPr>
            <w:pStyle w:val="2DE2EB35B096471481130268B1D432BC"/>
          </w:pPr>
          <w:r w:rsidRPr="00F254F3">
            <w:rPr>
              <w:rStyle w:val="a3"/>
              <w:rFonts w:hint="eastAsia"/>
            </w:rPr>
            <w:t>单击此处输入文字。</w:t>
          </w:r>
        </w:p>
      </w:docPartBody>
    </w:docPart>
    <w:docPart>
      <w:docPartPr>
        <w:name w:val="4B9E3C29D966460DBB3AF7399B70BA9C"/>
        <w:category>
          <w:name w:val="常规"/>
          <w:gallery w:val="placeholder"/>
        </w:category>
        <w:types>
          <w:type w:val="bbPlcHdr"/>
        </w:types>
        <w:behaviors>
          <w:behavior w:val="content"/>
        </w:behaviors>
        <w:guid w:val="{4F66044F-F199-449B-8A13-08B34656E27E}"/>
      </w:docPartPr>
      <w:docPartBody>
        <w:p w:rsidR="0085260B" w:rsidRDefault="00244658" w:rsidP="00244658">
          <w:pPr>
            <w:pStyle w:val="4B9E3C29D966460DBB3AF7399B70BA9C"/>
          </w:pPr>
          <w:r w:rsidRPr="00C63B67">
            <w:rPr>
              <w:rStyle w:val="placeholder1Char"/>
            </w:rPr>
            <w:t>_____________</w:t>
          </w:r>
        </w:p>
      </w:docPartBody>
    </w:docPart>
    <w:docPart>
      <w:docPartPr>
        <w:name w:val="44681BA77380471D92A6481D26BAD3BB"/>
        <w:category>
          <w:name w:val="常规"/>
          <w:gallery w:val="placeholder"/>
        </w:category>
        <w:types>
          <w:type w:val="bbPlcHdr"/>
        </w:types>
        <w:behaviors>
          <w:behavior w:val="content"/>
        </w:behaviors>
        <w:guid w:val="{867669BE-FF3B-4A09-9EE6-2F20AF5F0C77}"/>
      </w:docPartPr>
      <w:docPartBody>
        <w:p w:rsidR="0085260B" w:rsidRDefault="00244658" w:rsidP="00244658">
          <w:pPr>
            <w:pStyle w:val="44681BA77380471D92A6481D26BAD3BB"/>
          </w:pPr>
          <w:r w:rsidRPr="00C63B67">
            <w:rPr>
              <w:rStyle w:val="placeholder1Char"/>
            </w:rPr>
            <w:t>_______________</w:t>
          </w:r>
        </w:p>
      </w:docPartBody>
    </w:docPart>
    <w:docPart>
      <w:docPartPr>
        <w:name w:val="7C192F9FC96C421E951EFF9CF0ACFC6E"/>
        <w:category>
          <w:name w:val="常规"/>
          <w:gallery w:val="placeholder"/>
        </w:category>
        <w:types>
          <w:type w:val="bbPlcHdr"/>
        </w:types>
        <w:behaviors>
          <w:behavior w:val="content"/>
        </w:behaviors>
        <w:guid w:val="{9838215F-971F-4550-B924-D6EE6C79FEBF}"/>
      </w:docPartPr>
      <w:docPartBody>
        <w:p w:rsidR="0085260B" w:rsidRDefault="00244658" w:rsidP="00244658">
          <w:pPr>
            <w:pStyle w:val="7C192F9FC96C421E951EFF9CF0ACFC6E"/>
          </w:pPr>
          <w:r w:rsidRPr="00C63B67">
            <w:rPr>
              <w:rStyle w:val="placeholder1Char"/>
            </w:rPr>
            <w:t>__________</w:t>
          </w:r>
        </w:p>
      </w:docPartBody>
    </w:docPart>
    <w:docPart>
      <w:docPartPr>
        <w:name w:val="6DADF22BFBFA4F4C867817438D1C0EBC"/>
        <w:category>
          <w:name w:val="常规"/>
          <w:gallery w:val="placeholder"/>
        </w:category>
        <w:types>
          <w:type w:val="bbPlcHdr"/>
        </w:types>
        <w:behaviors>
          <w:behavior w:val="content"/>
        </w:behaviors>
        <w:guid w:val="{B7D1EA50-5091-4FC5-8616-2632B3FBDC2C}"/>
      </w:docPartPr>
      <w:docPartBody>
        <w:p w:rsidR="0085260B" w:rsidRDefault="00244658" w:rsidP="00244658">
          <w:pPr>
            <w:pStyle w:val="6DADF22BFBFA4F4C867817438D1C0EBC"/>
          </w:pPr>
          <w:r w:rsidRPr="00C63B67">
            <w:rPr>
              <w:rStyle w:val="placeholder1Char"/>
              <w:rFonts w:hint="eastAsia"/>
            </w:rPr>
            <w:t>选择</w:t>
          </w:r>
        </w:p>
      </w:docPartBody>
    </w:docPart>
    <w:docPart>
      <w:docPartPr>
        <w:name w:val="8DD06D64DA33438889856BC03AEAC061"/>
        <w:category>
          <w:name w:val="常规"/>
          <w:gallery w:val="placeholder"/>
        </w:category>
        <w:types>
          <w:type w:val="bbPlcHdr"/>
        </w:types>
        <w:behaviors>
          <w:behavior w:val="content"/>
        </w:behaviors>
        <w:guid w:val="{909B3FCB-769A-4981-9552-3D6D2083C72C}"/>
      </w:docPartPr>
      <w:docPartBody>
        <w:p w:rsidR="0085260B" w:rsidRDefault="00244658" w:rsidP="00244658">
          <w:pPr>
            <w:pStyle w:val="8DD06D64DA33438889856BC03AEAC061"/>
          </w:pPr>
          <w:r>
            <w:rPr>
              <w:rStyle w:val="placeholder1Char"/>
              <w:rFonts w:hint="eastAsia"/>
            </w:rPr>
            <w:t>____________</w:t>
          </w:r>
        </w:p>
      </w:docPartBody>
    </w:docPart>
    <w:docPart>
      <w:docPartPr>
        <w:name w:val="03FF051605654FC6A242282B1325C2BA"/>
        <w:category>
          <w:name w:val="常规"/>
          <w:gallery w:val="placeholder"/>
        </w:category>
        <w:types>
          <w:type w:val="bbPlcHdr"/>
        </w:types>
        <w:behaviors>
          <w:behavior w:val="content"/>
        </w:behaviors>
        <w:guid w:val="{9C7DF327-0A2D-4D6F-9EB7-AC86DE9897F7}"/>
      </w:docPartPr>
      <w:docPartBody>
        <w:p w:rsidR="0085260B" w:rsidRDefault="00244658" w:rsidP="00244658">
          <w:pPr>
            <w:pStyle w:val="03FF051605654FC6A242282B1325C2BA"/>
          </w:pPr>
          <w:r>
            <w:rPr>
              <w:rStyle w:val="placeholder1Char"/>
              <w:rFonts w:hint="eastAsia"/>
            </w:rPr>
            <w:t>____________</w:t>
          </w:r>
        </w:p>
      </w:docPartBody>
    </w:docPart>
    <w:docPart>
      <w:docPartPr>
        <w:name w:val="35931C8588294629989903424537C8D4"/>
        <w:category>
          <w:name w:val="常规"/>
          <w:gallery w:val="placeholder"/>
        </w:category>
        <w:types>
          <w:type w:val="bbPlcHdr"/>
        </w:types>
        <w:behaviors>
          <w:behavior w:val="content"/>
        </w:behaviors>
        <w:guid w:val="{6B7961B2-EFE6-4886-84E9-3076DB189496}"/>
      </w:docPartPr>
      <w:docPartBody>
        <w:p w:rsidR="0085260B" w:rsidRDefault="00244658" w:rsidP="00244658">
          <w:pPr>
            <w:pStyle w:val="35931C8588294629989903424537C8D4"/>
          </w:pPr>
          <w:r>
            <w:rPr>
              <w:rStyle w:val="placeholder1Char"/>
              <w:rFonts w:hint="eastAsia"/>
            </w:rPr>
            <w:t>____________</w:t>
          </w:r>
        </w:p>
      </w:docPartBody>
    </w:docPart>
    <w:docPart>
      <w:docPartPr>
        <w:name w:val="5A02A2D46A6342D3A42668DE60EE7CDE"/>
        <w:category>
          <w:name w:val="常规"/>
          <w:gallery w:val="placeholder"/>
        </w:category>
        <w:types>
          <w:type w:val="bbPlcHdr"/>
        </w:types>
        <w:behaviors>
          <w:behavior w:val="content"/>
        </w:behaviors>
        <w:guid w:val="{A2088566-EB89-4E2D-85E7-9D7A115305CB}"/>
      </w:docPartPr>
      <w:docPartBody>
        <w:p w:rsidR="0085260B" w:rsidRDefault="00244658" w:rsidP="00244658">
          <w:pPr>
            <w:pStyle w:val="5A02A2D46A6342D3A42668DE60EE7CDE"/>
          </w:pPr>
          <w:r>
            <w:rPr>
              <w:rStyle w:val="placeholder1Char"/>
              <w:rFonts w:hint="eastAsia"/>
            </w:rPr>
            <w:t>____________</w:t>
          </w:r>
        </w:p>
      </w:docPartBody>
    </w:docPart>
    <w:docPart>
      <w:docPartPr>
        <w:name w:val="C091FB8929D24D1AB0ED4AD55C5EAD65"/>
        <w:category>
          <w:name w:val="常规"/>
          <w:gallery w:val="placeholder"/>
        </w:category>
        <w:types>
          <w:type w:val="bbPlcHdr"/>
        </w:types>
        <w:behaviors>
          <w:behavior w:val="content"/>
        </w:behaviors>
        <w:guid w:val="{DE31F1D3-EAFC-46D2-96E3-4BC9EBEB81B3}"/>
      </w:docPartPr>
      <w:docPartBody>
        <w:p w:rsidR="0085260B" w:rsidRDefault="00244658" w:rsidP="00244658">
          <w:pPr>
            <w:pStyle w:val="C091FB8929D24D1AB0ED4AD55C5EAD65"/>
          </w:pPr>
          <w:r>
            <w:rPr>
              <w:rStyle w:val="placeholder1Char"/>
              <w:rFonts w:hint="eastAsia"/>
            </w:rPr>
            <w:t>____________</w:t>
          </w:r>
        </w:p>
      </w:docPartBody>
    </w:docPart>
    <w:docPart>
      <w:docPartPr>
        <w:name w:val="6CA09C6EE16E4D03B26649FE46501BDE"/>
        <w:category>
          <w:name w:val="常规"/>
          <w:gallery w:val="placeholder"/>
        </w:category>
        <w:types>
          <w:type w:val="bbPlcHdr"/>
        </w:types>
        <w:behaviors>
          <w:behavior w:val="content"/>
        </w:behaviors>
        <w:guid w:val="{FF39766E-8189-4D27-B47C-49BC3837B370}"/>
      </w:docPartPr>
      <w:docPartBody>
        <w:p w:rsidR="0085260B" w:rsidRDefault="00244658" w:rsidP="00244658">
          <w:pPr>
            <w:pStyle w:val="6CA09C6EE16E4D03B26649FE46501BDE"/>
          </w:pPr>
          <w:r>
            <w:rPr>
              <w:rStyle w:val="placeholder1Char"/>
              <w:rFonts w:hint="eastAsia"/>
            </w:rPr>
            <w:t>____________</w:t>
          </w:r>
        </w:p>
      </w:docPartBody>
    </w:docPart>
    <w:docPart>
      <w:docPartPr>
        <w:name w:val="F0CF172B5677480898474E85F9F4B336"/>
        <w:category>
          <w:name w:val="常规"/>
          <w:gallery w:val="placeholder"/>
        </w:category>
        <w:types>
          <w:type w:val="bbPlcHdr"/>
        </w:types>
        <w:behaviors>
          <w:behavior w:val="content"/>
        </w:behaviors>
        <w:guid w:val="{57D14AE5-8EBB-4FC0-922D-3F2A994D1F34}"/>
      </w:docPartPr>
      <w:docPartBody>
        <w:p w:rsidR="0085260B" w:rsidRDefault="00244658" w:rsidP="00244658">
          <w:pPr>
            <w:pStyle w:val="F0CF172B5677480898474E85F9F4B336"/>
          </w:pPr>
          <w:r>
            <w:rPr>
              <w:rStyle w:val="placeholder1Char"/>
              <w:rFonts w:hint="eastAsia"/>
            </w:rPr>
            <w:t>____________</w:t>
          </w:r>
        </w:p>
      </w:docPartBody>
    </w:docPart>
    <w:docPart>
      <w:docPartPr>
        <w:name w:val="6FD488CCBC5A45A295DC496F86B3B5E4"/>
        <w:category>
          <w:name w:val="常规"/>
          <w:gallery w:val="placeholder"/>
        </w:category>
        <w:types>
          <w:type w:val="bbPlcHdr"/>
        </w:types>
        <w:behaviors>
          <w:behavior w:val="content"/>
        </w:behaviors>
        <w:guid w:val="{EACCD717-67E2-4809-B141-5EA0D41536D5}"/>
      </w:docPartPr>
      <w:docPartBody>
        <w:p w:rsidR="0085260B" w:rsidRDefault="00244658" w:rsidP="00244658">
          <w:pPr>
            <w:pStyle w:val="6FD488CCBC5A45A295DC496F86B3B5E4"/>
          </w:pPr>
          <w:r>
            <w:rPr>
              <w:rStyle w:val="placeholder1Char"/>
              <w:rFonts w:hint="eastAsia"/>
            </w:rPr>
            <w:t>____________</w:t>
          </w:r>
        </w:p>
      </w:docPartBody>
    </w:docPart>
    <w:docPart>
      <w:docPartPr>
        <w:name w:val="470FD8FFD5A24B9EAA3A00E0E742177F"/>
        <w:category>
          <w:name w:val="常规"/>
          <w:gallery w:val="placeholder"/>
        </w:category>
        <w:types>
          <w:type w:val="bbPlcHdr"/>
        </w:types>
        <w:behaviors>
          <w:behavior w:val="content"/>
        </w:behaviors>
        <w:guid w:val="{E5B0A6F4-D903-4DE3-B35F-8DE9C2E18406}"/>
      </w:docPartPr>
      <w:docPartBody>
        <w:p w:rsidR="0085260B" w:rsidRDefault="00244658" w:rsidP="00244658">
          <w:pPr>
            <w:pStyle w:val="470FD8FFD5A24B9EAA3A00E0E742177F"/>
          </w:pPr>
          <w:r>
            <w:rPr>
              <w:rStyle w:val="placeholder1Char"/>
              <w:rFonts w:hint="eastAsia"/>
            </w:rPr>
            <w:t>____________</w:t>
          </w:r>
        </w:p>
      </w:docPartBody>
    </w:docPart>
    <w:docPart>
      <w:docPartPr>
        <w:name w:val="2CF83AA627E24792805E1F76111BB059"/>
        <w:category>
          <w:name w:val="常规"/>
          <w:gallery w:val="placeholder"/>
        </w:category>
        <w:types>
          <w:type w:val="bbPlcHdr"/>
        </w:types>
        <w:behaviors>
          <w:behavior w:val="content"/>
        </w:behaviors>
        <w:guid w:val="{03CA1626-95AF-4E87-A91D-470224DF9492}"/>
      </w:docPartPr>
      <w:docPartBody>
        <w:p w:rsidR="0085260B" w:rsidRDefault="00244658" w:rsidP="00244658">
          <w:pPr>
            <w:pStyle w:val="2CF83AA627E24792805E1F76111BB059"/>
          </w:pPr>
          <w:r>
            <w:rPr>
              <w:rStyle w:val="placeholder1Char"/>
              <w:rFonts w:hint="eastAsia"/>
            </w:rPr>
            <w:t>____________</w:t>
          </w:r>
        </w:p>
      </w:docPartBody>
    </w:docPart>
    <w:docPart>
      <w:docPartPr>
        <w:name w:val="619C03D005F74819954B2B23ABE4EE43"/>
        <w:category>
          <w:name w:val="常规"/>
          <w:gallery w:val="placeholder"/>
        </w:category>
        <w:types>
          <w:type w:val="bbPlcHdr"/>
        </w:types>
        <w:behaviors>
          <w:behavior w:val="content"/>
        </w:behaviors>
        <w:guid w:val="{50AF8239-D792-4179-89DF-A8CD8DA1EA29}"/>
      </w:docPartPr>
      <w:docPartBody>
        <w:p w:rsidR="0085260B" w:rsidRDefault="00244658" w:rsidP="00244658">
          <w:pPr>
            <w:pStyle w:val="619C03D005F74819954B2B23ABE4EE43"/>
          </w:pPr>
          <w:r>
            <w:rPr>
              <w:rStyle w:val="placeholder1Char"/>
              <w:rFonts w:hint="eastAsia"/>
            </w:rPr>
            <w:t>____________</w:t>
          </w:r>
        </w:p>
      </w:docPartBody>
    </w:docPart>
    <w:docPart>
      <w:docPartPr>
        <w:name w:val="F595161A23AC4857B3DD869689E7BE13"/>
        <w:category>
          <w:name w:val="常规"/>
          <w:gallery w:val="placeholder"/>
        </w:category>
        <w:types>
          <w:type w:val="bbPlcHdr"/>
        </w:types>
        <w:behaviors>
          <w:behavior w:val="content"/>
        </w:behaviors>
        <w:guid w:val="{FD23523A-46CC-4C47-9601-6166DC453F89}"/>
      </w:docPartPr>
      <w:docPartBody>
        <w:p w:rsidR="0085260B" w:rsidRDefault="00244658" w:rsidP="00244658">
          <w:pPr>
            <w:pStyle w:val="F595161A23AC4857B3DD869689E7BE13"/>
          </w:pPr>
          <w:r>
            <w:rPr>
              <w:rStyle w:val="placeholder1Char"/>
              <w:rFonts w:hint="eastAsia"/>
            </w:rPr>
            <w:t>____________</w:t>
          </w:r>
        </w:p>
      </w:docPartBody>
    </w:docPart>
    <w:docPart>
      <w:docPartPr>
        <w:name w:val="DA96C22CC8274E12B051A7BCDABE5092"/>
        <w:category>
          <w:name w:val="常规"/>
          <w:gallery w:val="placeholder"/>
        </w:category>
        <w:types>
          <w:type w:val="bbPlcHdr"/>
        </w:types>
        <w:behaviors>
          <w:behavior w:val="content"/>
        </w:behaviors>
        <w:guid w:val="{BEA61DCD-B64E-449A-A79A-FA6BF02C0E97}"/>
      </w:docPartPr>
      <w:docPartBody>
        <w:p w:rsidR="0085260B" w:rsidRDefault="00244658" w:rsidP="00244658">
          <w:pPr>
            <w:pStyle w:val="DA96C22CC8274E12B051A7BCDABE5092"/>
          </w:pPr>
          <w:r>
            <w:rPr>
              <w:rStyle w:val="placeholder1Char"/>
              <w:rFonts w:hint="eastAsia"/>
            </w:rPr>
            <w:t>____________</w:t>
          </w:r>
        </w:p>
      </w:docPartBody>
    </w:docPart>
    <w:docPart>
      <w:docPartPr>
        <w:name w:val="7A398E700C14488786D3985C0C54D4FE"/>
        <w:category>
          <w:name w:val="常规"/>
          <w:gallery w:val="placeholder"/>
        </w:category>
        <w:types>
          <w:type w:val="bbPlcHdr"/>
        </w:types>
        <w:behaviors>
          <w:behavior w:val="content"/>
        </w:behaviors>
        <w:guid w:val="{45653BBD-2A71-4CCF-B1D6-5A7EDB72102B}"/>
      </w:docPartPr>
      <w:docPartBody>
        <w:p w:rsidR="0085260B" w:rsidRDefault="00244658" w:rsidP="00244658">
          <w:pPr>
            <w:pStyle w:val="7A398E700C14488786D3985C0C54D4FE"/>
          </w:pPr>
          <w:r>
            <w:rPr>
              <w:rStyle w:val="placeholder1Char"/>
              <w:rFonts w:hint="eastAsia"/>
            </w:rPr>
            <w:t>____________</w:t>
          </w:r>
        </w:p>
      </w:docPartBody>
    </w:docPart>
    <w:docPart>
      <w:docPartPr>
        <w:name w:val="D582717475CC4FD094CE82D029A8DD61"/>
        <w:category>
          <w:name w:val="常规"/>
          <w:gallery w:val="placeholder"/>
        </w:category>
        <w:types>
          <w:type w:val="bbPlcHdr"/>
        </w:types>
        <w:behaviors>
          <w:behavior w:val="content"/>
        </w:behaviors>
        <w:guid w:val="{2D6736FC-B572-46FB-AF6D-8222A608F739}"/>
      </w:docPartPr>
      <w:docPartBody>
        <w:p w:rsidR="0085260B" w:rsidRDefault="00244658" w:rsidP="00244658">
          <w:pPr>
            <w:pStyle w:val="D582717475CC4FD094CE82D029A8DD61"/>
          </w:pPr>
          <w:r>
            <w:rPr>
              <w:rStyle w:val="placeholder1Char"/>
              <w:rFonts w:hint="eastAsia"/>
            </w:rPr>
            <w:t>____________</w:t>
          </w:r>
        </w:p>
      </w:docPartBody>
    </w:docPart>
    <w:docPart>
      <w:docPartPr>
        <w:name w:val="629228D01FDB43F2A390E0F2B1AA5CB7"/>
        <w:category>
          <w:name w:val="常规"/>
          <w:gallery w:val="placeholder"/>
        </w:category>
        <w:types>
          <w:type w:val="bbPlcHdr"/>
        </w:types>
        <w:behaviors>
          <w:behavior w:val="content"/>
        </w:behaviors>
        <w:guid w:val="{09DBBC76-3069-45D4-B017-72D315FE1B4D}"/>
      </w:docPartPr>
      <w:docPartBody>
        <w:p w:rsidR="0085260B" w:rsidRDefault="00244658" w:rsidP="00244658">
          <w:pPr>
            <w:pStyle w:val="629228D01FDB43F2A390E0F2B1AA5CB7"/>
          </w:pPr>
          <w:r>
            <w:rPr>
              <w:rStyle w:val="placeholder1Char"/>
              <w:rFonts w:hint="eastAsia"/>
            </w:rPr>
            <w:t>____________</w:t>
          </w:r>
        </w:p>
      </w:docPartBody>
    </w:docPart>
    <w:docPart>
      <w:docPartPr>
        <w:name w:val="E79703948F594F12844DA1B32DA5EF7B"/>
        <w:category>
          <w:name w:val="常规"/>
          <w:gallery w:val="placeholder"/>
        </w:category>
        <w:types>
          <w:type w:val="bbPlcHdr"/>
        </w:types>
        <w:behaviors>
          <w:behavior w:val="content"/>
        </w:behaviors>
        <w:guid w:val="{37E8E4BE-B156-4E3D-ABFF-E810147E2984}"/>
      </w:docPartPr>
      <w:docPartBody>
        <w:p w:rsidR="0085260B" w:rsidRDefault="00244658" w:rsidP="00244658">
          <w:pPr>
            <w:pStyle w:val="E79703948F594F12844DA1B32DA5EF7B"/>
          </w:pPr>
          <w:r>
            <w:rPr>
              <w:rStyle w:val="placeholder1Char"/>
              <w:rFonts w:hint="eastAsia"/>
            </w:rPr>
            <w:t>____________</w:t>
          </w:r>
        </w:p>
      </w:docPartBody>
    </w:docPart>
    <w:docPart>
      <w:docPartPr>
        <w:name w:val="E976C6E84E024F0DBDCF9C58F2ED0F72"/>
        <w:category>
          <w:name w:val="常规"/>
          <w:gallery w:val="placeholder"/>
        </w:category>
        <w:types>
          <w:type w:val="bbPlcHdr"/>
        </w:types>
        <w:behaviors>
          <w:behavior w:val="content"/>
        </w:behaviors>
        <w:guid w:val="{B161B9A1-0333-4F01-AFD9-E8486486FD84}"/>
      </w:docPartPr>
      <w:docPartBody>
        <w:p w:rsidR="0085260B" w:rsidRDefault="00244658" w:rsidP="00244658">
          <w:pPr>
            <w:pStyle w:val="E976C6E84E024F0DBDCF9C58F2ED0F72"/>
          </w:pPr>
          <w:r>
            <w:rPr>
              <w:rStyle w:val="placeholder1Char"/>
              <w:rFonts w:hint="eastAsia"/>
            </w:rPr>
            <w:t>____________</w:t>
          </w:r>
        </w:p>
      </w:docPartBody>
    </w:docPart>
    <w:docPart>
      <w:docPartPr>
        <w:name w:val="6DE2A3BCFF1F4E45AA61D78DDCE8DF3D"/>
        <w:category>
          <w:name w:val="常规"/>
          <w:gallery w:val="placeholder"/>
        </w:category>
        <w:types>
          <w:type w:val="bbPlcHdr"/>
        </w:types>
        <w:behaviors>
          <w:behavior w:val="content"/>
        </w:behaviors>
        <w:guid w:val="{3FFF8010-F7CD-4952-9A1D-95A0A6172AD3}"/>
      </w:docPartPr>
      <w:docPartBody>
        <w:p w:rsidR="0085260B" w:rsidRDefault="00244658" w:rsidP="00244658">
          <w:pPr>
            <w:pStyle w:val="6DE2A3BCFF1F4E45AA61D78DDCE8DF3D"/>
          </w:pPr>
          <w:r>
            <w:rPr>
              <w:rStyle w:val="placeholder1Char"/>
              <w:rFonts w:hint="eastAsia"/>
            </w:rPr>
            <w:t>____________</w:t>
          </w:r>
        </w:p>
      </w:docPartBody>
    </w:docPart>
    <w:docPart>
      <w:docPartPr>
        <w:name w:val="FD10090C38FD44CB9FBCC50A8DFFCDA8"/>
        <w:category>
          <w:name w:val="常规"/>
          <w:gallery w:val="placeholder"/>
        </w:category>
        <w:types>
          <w:type w:val="bbPlcHdr"/>
        </w:types>
        <w:behaviors>
          <w:behavior w:val="content"/>
        </w:behaviors>
        <w:guid w:val="{D7C02C97-70C8-43D9-BDA7-E759AC027055}"/>
      </w:docPartPr>
      <w:docPartBody>
        <w:p w:rsidR="0085260B" w:rsidRDefault="00244658" w:rsidP="00244658">
          <w:pPr>
            <w:pStyle w:val="FD10090C38FD44CB9FBCC50A8DFFCDA8"/>
          </w:pPr>
          <w:r>
            <w:rPr>
              <w:rStyle w:val="placeholder1Char"/>
              <w:rFonts w:hint="eastAsia"/>
            </w:rPr>
            <w:t>____________</w:t>
          </w:r>
        </w:p>
      </w:docPartBody>
    </w:docPart>
    <w:docPart>
      <w:docPartPr>
        <w:name w:val="C45CC8E75BC940EBA73D76E2C4218D60"/>
        <w:category>
          <w:name w:val="常规"/>
          <w:gallery w:val="placeholder"/>
        </w:category>
        <w:types>
          <w:type w:val="bbPlcHdr"/>
        </w:types>
        <w:behaviors>
          <w:behavior w:val="content"/>
        </w:behaviors>
        <w:guid w:val="{A734571E-2BF6-4801-89E9-BBE5D154A7DD}"/>
      </w:docPartPr>
      <w:docPartBody>
        <w:p w:rsidR="0085260B" w:rsidRDefault="00244658" w:rsidP="00244658">
          <w:pPr>
            <w:pStyle w:val="C45CC8E75BC940EBA73D76E2C4218D60"/>
          </w:pPr>
          <w:r>
            <w:rPr>
              <w:rStyle w:val="placeholder1Char"/>
              <w:rFonts w:hint="eastAsia"/>
            </w:rPr>
            <w:t>____________</w:t>
          </w:r>
        </w:p>
      </w:docPartBody>
    </w:docPart>
    <w:docPart>
      <w:docPartPr>
        <w:name w:val="0B9FED3CB5FC4B43B9ACC621292E8631"/>
        <w:category>
          <w:name w:val="常规"/>
          <w:gallery w:val="placeholder"/>
        </w:category>
        <w:types>
          <w:type w:val="bbPlcHdr"/>
        </w:types>
        <w:behaviors>
          <w:behavior w:val="content"/>
        </w:behaviors>
        <w:guid w:val="{FFD804FF-68D7-4AED-A55E-25194C7420CE}"/>
      </w:docPartPr>
      <w:docPartBody>
        <w:p w:rsidR="0085260B" w:rsidRDefault="00244658" w:rsidP="00244658">
          <w:pPr>
            <w:pStyle w:val="0B9FED3CB5FC4B43B9ACC621292E8631"/>
          </w:pPr>
          <w:r>
            <w:rPr>
              <w:rStyle w:val="placeholder1Char"/>
              <w:rFonts w:hint="eastAsia"/>
            </w:rPr>
            <w:t>____________</w:t>
          </w:r>
        </w:p>
      </w:docPartBody>
    </w:docPart>
    <w:docPart>
      <w:docPartPr>
        <w:name w:val="97E8CE9BF110451CB373292E9D578DE2"/>
        <w:category>
          <w:name w:val="常规"/>
          <w:gallery w:val="placeholder"/>
        </w:category>
        <w:types>
          <w:type w:val="bbPlcHdr"/>
        </w:types>
        <w:behaviors>
          <w:behavior w:val="content"/>
        </w:behaviors>
        <w:guid w:val="{38B22C85-8610-40AA-B332-044FBB874ACB}"/>
      </w:docPartPr>
      <w:docPartBody>
        <w:p w:rsidR="0085260B" w:rsidRDefault="00244658" w:rsidP="00244658">
          <w:pPr>
            <w:pStyle w:val="97E8CE9BF110451CB373292E9D578DE2"/>
          </w:pPr>
          <w:r>
            <w:rPr>
              <w:rStyle w:val="placeholder1Char"/>
              <w:rFonts w:hint="eastAsia"/>
            </w:rPr>
            <w:t>____________</w:t>
          </w:r>
        </w:p>
      </w:docPartBody>
    </w:docPart>
    <w:docPart>
      <w:docPartPr>
        <w:name w:val="DA806E850BA3498FADCD0B78052A5EC3"/>
        <w:category>
          <w:name w:val="常规"/>
          <w:gallery w:val="placeholder"/>
        </w:category>
        <w:types>
          <w:type w:val="bbPlcHdr"/>
        </w:types>
        <w:behaviors>
          <w:behavior w:val="content"/>
        </w:behaviors>
        <w:guid w:val="{D19EAE13-A42E-45EB-AF91-BF9761FC862A}"/>
      </w:docPartPr>
      <w:docPartBody>
        <w:p w:rsidR="0085260B" w:rsidRDefault="00244658" w:rsidP="00244658">
          <w:pPr>
            <w:pStyle w:val="DA806E850BA3498FADCD0B78052A5EC3"/>
          </w:pPr>
          <w:r>
            <w:rPr>
              <w:rStyle w:val="placeholder1Char"/>
              <w:rFonts w:hint="eastAsia"/>
            </w:rPr>
            <w:t>____________</w:t>
          </w:r>
        </w:p>
      </w:docPartBody>
    </w:docPart>
    <w:docPart>
      <w:docPartPr>
        <w:name w:val="F148177CD45040339DD1EDD7FFE2CFD3"/>
        <w:category>
          <w:name w:val="常规"/>
          <w:gallery w:val="placeholder"/>
        </w:category>
        <w:types>
          <w:type w:val="bbPlcHdr"/>
        </w:types>
        <w:behaviors>
          <w:behavior w:val="content"/>
        </w:behaviors>
        <w:guid w:val="{598D01E6-DF9A-4585-8747-C629E9517C6C}"/>
      </w:docPartPr>
      <w:docPartBody>
        <w:p w:rsidR="0085260B" w:rsidRDefault="00244658" w:rsidP="00244658">
          <w:pPr>
            <w:pStyle w:val="F148177CD45040339DD1EDD7FFE2CFD3"/>
          </w:pPr>
          <w:r>
            <w:rPr>
              <w:rStyle w:val="placeholder1Char"/>
              <w:rFonts w:hint="eastAsia"/>
            </w:rPr>
            <w:t>____________</w:t>
          </w:r>
        </w:p>
      </w:docPartBody>
    </w:docPart>
    <w:docPart>
      <w:docPartPr>
        <w:name w:val="2BB583C0AEDF4499B1DE0854B22265D1"/>
        <w:category>
          <w:name w:val="常规"/>
          <w:gallery w:val="placeholder"/>
        </w:category>
        <w:types>
          <w:type w:val="bbPlcHdr"/>
        </w:types>
        <w:behaviors>
          <w:behavior w:val="content"/>
        </w:behaviors>
        <w:guid w:val="{B3B5E915-E002-49C8-8BB2-B146408F092A}"/>
      </w:docPartPr>
      <w:docPartBody>
        <w:p w:rsidR="0085260B" w:rsidRDefault="00244658" w:rsidP="00244658">
          <w:pPr>
            <w:pStyle w:val="2BB583C0AEDF4499B1DE0854B22265D1"/>
          </w:pPr>
          <w:r>
            <w:rPr>
              <w:rStyle w:val="placeholder1Char"/>
              <w:rFonts w:hint="eastAsia"/>
            </w:rPr>
            <w:t>____________</w:t>
          </w:r>
        </w:p>
      </w:docPartBody>
    </w:docPart>
    <w:docPart>
      <w:docPartPr>
        <w:name w:val="CA158443EF494ECC9CE367769B94DD97"/>
        <w:category>
          <w:name w:val="常规"/>
          <w:gallery w:val="placeholder"/>
        </w:category>
        <w:types>
          <w:type w:val="bbPlcHdr"/>
        </w:types>
        <w:behaviors>
          <w:behavior w:val="content"/>
        </w:behaviors>
        <w:guid w:val="{B275E769-F243-4B7E-9A6D-D636947BC563}"/>
      </w:docPartPr>
      <w:docPartBody>
        <w:p w:rsidR="0085260B" w:rsidRDefault="00244658" w:rsidP="00244658">
          <w:pPr>
            <w:pStyle w:val="CA158443EF494ECC9CE367769B94DD97"/>
          </w:pPr>
          <w:r>
            <w:rPr>
              <w:rStyle w:val="placeholder1Char"/>
              <w:rFonts w:hint="eastAsia"/>
            </w:rPr>
            <w:t>____________</w:t>
          </w:r>
        </w:p>
      </w:docPartBody>
    </w:docPart>
    <w:docPart>
      <w:docPartPr>
        <w:name w:val="E1CFC9601EE0450CA9B1B6A2B1C9557E"/>
        <w:category>
          <w:name w:val="常规"/>
          <w:gallery w:val="placeholder"/>
        </w:category>
        <w:types>
          <w:type w:val="bbPlcHdr"/>
        </w:types>
        <w:behaviors>
          <w:behavior w:val="content"/>
        </w:behaviors>
        <w:guid w:val="{9E4FBFC1-AFE3-414B-BF45-877915E62123}"/>
      </w:docPartPr>
      <w:docPartBody>
        <w:p w:rsidR="0085260B" w:rsidRDefault="00244658" w:rsidP="00244658">
          <w:pPr>
            <w:pStyle w:val="E1CFC9601EE0450CA9B1B6A2B1C9557E"/>
          </w:pPr>
          <w:r>
            <w:rPr>
              <w:rStyle w:val="placeholder1Char"/>
              <w:rFonts w:hint="eastAsia"/>
            </w:rPr>
            <w:t>____________</w:t>
          </w:r>
        </w:p>
      </w:docPartBody>
    </w:docPart>
    <w:docPart>
      <w:docPartPr>
        <w:name w:val="0A066E7B60E3480FA62B8F1B30B39E5B"/>
        <w:category>
          <w:name w:val="常规"/>
          <w:gallery w:val="placeholder"/>
        </w:category>
        <w:types>
          <w:type w:val="bbPlcHdr"/>
        </w:types>
        <w:behaviors>
          <w:behavior w:val="content"/>
        </w:behaviors>
        <w:guid w:val="{E470DFF5-DFBD-4687-8170-6FEB69E83F37}"/>
      </w:docPartPr>
      <w:docPartBody>
        <w:p w:rsidR="0085260B" w:rsidRDefault="00244658" w:rsidP="00244658">
          <w:pPr>
            <w:pStyle w:val="0A066E7B60E3480FA62B8F1B30B39E5B"/>
          </w:pPr>
          <w:r>
            <w:rPr>
              <w:rStyle w:val="placeholder1Char"/>
              <w:rFonts w:hint="eastAsia"/>
            </w:rPr>
            <w:t>____________</w:t>
          </w:r>
        </w:p>
      </w:docPartBody>
    </w:docPart>
    <w:docPart>
      <w:docPartPr>
        <w:name w:val="AEA5D7001F9F4DCD974314793E74123E"/>
        <w:category>
          <w:name w:val="常规"/>
          <w:gallery w:val="placeholder"/>
        </w:category>
        <w:types>
          <w:type w:val="bbPlcHdr"/>
        </w:types>
        <w:behaviors>
          <w:behavior w:val="content"/>
        </w:behaviors>
        <w:guid w:val="{AA95EED9-F80D-45B9-AFA9-9158708464F7}"/>
      </w:docPartPr>
      <w:docPartBody>
        <w:p w:rsidR="0085260B" w:rsidRDefault="00244658" w:rsidP="00244658">
          <w:pPr>
            <w:pStyle w:val="AEA5D7001F9F4DCD974314793E74123E"/>
          </w:pPr>
          <w:r>
            <w:rPr>
              <w:rStyle w:val="placeholder1Char"/>
              <w:rFonts w:hint="eastAsia"/>
            </w:rPr>
            <w:t>____________</w:t>
          </w:r>
        </w:p>
      </w:docPartBody>
    </w:docPart>
    <w:docPart>
      <w:docPartPr>
        <w:name w:val="B1F38E0AB3FF43FC8B775B58129E3A44"/>
        <w:category>
          <w:name w:val="常规"/>
          <w:gallery w:val="placeholder"/>
        </w:category>
        <w:types>
          <w:type w:val="bbPlcHdr"/>
        </w:types>
        <w:behaviors>
          <w:behavior w:val="content"/>
        </w:behaviors>
        <w:guid w:val="{B3913493-B495-4510-8CBF-318DDD0EC950}"/>
      </w:docPartPr>
      <w:docPartBody>
        <w:p w:rsidR="0085260B" w:rsidRDefault="00244658" w:rsidP="00244658">
          <w:pPr>
            <w:pStyle w:val="B1F38E0AB3FF43FC8B775B58129E3A44"/>
          </w:pPr>
          <w:r>
            <w:rPr>
              <w:rStyle w:val="placeholder1Char"/>
              <w:rFonts w:hint="eastAsia"/>
            </w:rPr>
            <w:t>____________</w:t>
          </w:r>
        </w:p>
      </w:docPartBody>
    </w:docPart>
    <w:docPart>
      <w:docPartPr>
        <w:name w:val="554AE79F8CDF495EB8D8DABBB53ABF5D"/>
        <w:category>
          <w:name w:val="常规"/>
          <w:gallery w:val="placeholder"/>
        </w:category>
        <w:types>
          <w:type w:val="bbPlcHdr"/>
        </w:types>
        <w:behaviors>
          <w:behavior w:val="content"/>
        </w:behaviors>
        <w:guid w:val="{823DEE8E-F930-4033-BAAD-6316DC7F8CC6}"/>
      </w:docPartPr>
      <w:docPartBody>
        <w:p w:rsidR="0085260B" w:rsidRDefault="00244658" w:rsidP="00244658">
          <w:pPr>
            <w:pStyle w:val="554AE79F8CDF495EB8D8DABBB53ABF5D"/>
          </w:pPr>
          <w:r>
            <w:rPr>
              <w:rStyle w:val="placeholder1Char"/>
              <w:rFonts w:hint="eastAsia"/>
            </w:rPr>
            <w:t>____________</w:t>
          </w:r>
        </w:p>
      </w:docPartBody>
    </w:docPart>
    <w:docPart>
      <w:docPartPr>
        <w:name w:val="45B2E89DC6BF42DAAB56304994B0C084"/>
        <w:category>
          <w:name w:val="常规"/>
          <w:gallery w:val="placeholder"/>
        </w:category>
        <w:types>
          <w:type w:val="bbPlcHdr"/>
        </w:types>
        <w:behaviors>
          <w:behavior w:val="content"/>
        </w:behaviors>
        <w:guid w:val="{B0D144E2-95F5-42A5-80A5-5BA4D5E9DA84}"/>
      </w:docPartPr>
      <w:docPartBody>
        <w:p w:rsidR="0085260B" w:rsidRDefault="00244658" w:rsidP="00244658">
          <w:pPr>
            <w:pStyle w:val="45B2E89DC6BF42DAAB56304994B0C084"/>
          </w:pPr>
          <w:r>
            <w:rPr>
              <w:rStyle w:val="placeholder1Char"/>
              <w:rFonts w:hint="eastAsia"/>
            </w:rPr>
            <w:t>____________</w:t>
          </w:r>
        </w:p>
      </w:docPartBody>
    </w:docPart>
    <w:docPart>
      <w:docPartPr>
        <w:name w:val="808AE02D0EE5492C8535CD10DCE3DEE0"/>
        <w:category>
          <w:name w:val="常规"/>
          <w:gallery w:val="placeholder"/>
        </w:category>
        <w:types>
          <w:type w:val="bbPlcHdr"/>
        </w:types>
        <w:behaviors>
          <w:behavior w:val="content"/>
        </w:behaviors>
        <w:guid w:val="{7AFF8815-3329-45D8-BF8B-1EDDC8EBD13F}"/>
      </w:docPartPr>
      <w:docPartBody>
        <w:p w:rsidR="0085260B" w:rsidRDefault="00244658" w:rsidP="00244658">
          <w:pPr>
            <w:pStyle w:val="808AE02D0EE5492C8535CD10DCE3DEE0"/>
          </w:pPr>
          <w:r>
            <w:rPr>
              <w:rStyle w:val="placeholder1Char"/>
              <w:rFonts w:hint="eastAsia"/>
            </w:rPr>
            <w:t>____________</w:t>
          </w:r>
        </w:p>
      </w:docPartBody>
    </w:docPart>
    <w:docPart>
      <w:docPartPr>
        <w:name w:val="52A519D976AD477AB8661B06209896B0"/>
        <w:category>
          <w:name w:val="常规"/>
          <w:gallery w:val="placeholder"/>
        </w:category>
        <w:types>
          <w:type w:val="bbPlcHdr"/>
        </w:types>
        <w:behaviors>
          <w:behavior w:val="content"/>
        </w:behaviors>
        <w:guid w:val="{CC3F181D-B7AA-441C-84CE-4743E5FC5F2F}"/>
      </w:docPartPr>
      <w:docPartBody>
        <w:p w:rsidR="0085260B" w:rsidRDefault="00244658" w:rsidP="00244658">
          <w:pPr>
            <w:pStyle w:val="52A519D976AD477AB8661B06209896B0"/>
          </w:pPr>
          <w:r>
            <w:rPr>
              <w:rStyle w:val="placeholder1Char"/>
              <w:rFonts w:hint="eastAsia"/>
            </w:rPr>
            <w:t>____________</w:t>
          </w:r>
        </w:p>
      </w:docPartBody>
    </w:docPart>
    <w:docPart>
      <w:docPartPr>
        <w:name w:val="8CFB0461003D459D90FA90EAA4CC9E0B"/>
        <w:category>
          <w:name w:val="常规"/>
          <w:gallery w:val="placeholder"/>
        </w:category>
        <w:types>
          <w:type w:val="bbPlcHdr"/>
        </w:types>
        <w:behaviors>
          <w:behavior w:val="content"/>
        </w:behaviors>
        <w:guid w:val="{61DC896F-460D-41AD-8914-C9D5FF7A9D79}"/>
      </w:docPartPr>
      <w:docPartBody>
        <w:p w:rsidR="0085260B" w:rsidRDefault="00244658" w:rsidP="00244658">
          <w:pPr>
            <w:pStyle w:val="8CFB0461003D459D90FA90EAA4CC9E0B"/>
          </w:pPr>
          <w:r>
            <w:rPr>
              <w:rStyle w:val="placeholder1Char"/>
              <w:rFonts w:hint="eastAsia"/>
            </w:rPr>
            <w:t>____________</w:t>
          </w:r>
        </w:p>
      </w:docPartBody>
    </w:docPart>
    <w:docPart>
      <w:docPartPr>
        <w:name w:val="26B17BE9480A42329015DB3052017CDD"/>
        <w:category>
          <w:name w:val="常规"/>
          <w:gallery w:val="placeholder"/>
        </w:category>
        <w:types>
          <w:type w:val="bbPlcHdr"/>
        </w:types>
        <w:behaviors>
          <w:behavior w:val="content"/>
        </w:behaviors>
        <w:guid w:val="{0C8FB01A-326B-4566-BB77-BB80EF631776}"/>
      </w:docPartPr>
      <w:docPartBody>
        <w:p w:rsidR="0085260B" w:rsidRDefault="00244658" w:rsidP="00244658">
          <w:pPr>
            <w:pStyle w:val="26B17BE9480A42329015DB3052017CDD"/>
          </w:pPr>
          <w:r>
            <w:rPr>
              <w:rStyle w:val="placeholder1Char"/>
              <w:rFonts w:hint="eastAsia"/>
            </w:rPr>
            <w:t>____________</w:t>
          </w:r>
        </w:p>
      </w:docPartBody>
    </w:docPart>
    <w:docPart>
      <w:docPartPr>
        <w:name w:val="C1409496E3D04613ABEC1BC861CD902C"/>
        <w:category>
          <w:name w:val="常规"/>
          <w:gallery w:val="placeholder"/>
        </w:category>
        <w:types>
          <w:type w:val="bbPlcHdr"/>
        </w:types>
        <w:behaviors>
          <w:behavior w:val="content"/>
        </w:behaviors>
        <w:guid w:val="{B7B4B9DA-3EDD-4E4D-813D-8CDE43BC5179}"/>
      </w:docPartPr>
      <w:docPartBody>
        <w:p w:rsidR="0085260B" w:rsidRDefault="00244658" w:rsidP="00244658">
          <w:pPr>
            <w:pStyle w:val="C1409496E3D04613ABEC1BC861CD902C"/>
          </w:pPr>
          <w:r>
            <w:rPr>
              <w:rStyle w:val="placeholder1Char"/>
              <w:rFonts w:hint="eastAsia"/>
            </w:rPr>
            <w:t>____________</w:t>
          </w:r>
        </w:p>
      </w:docPartBody>
    </w:docPart>
    <w:docPart>
      <w:docPartPr>
        <w:name w:val="3861ED5C053A433A950C75D0B210AFE9"/>
        <w:category>
          <w:name w:val="常规"/>
          <w:gallery w:val="placeholder"/>
        </w:category>
        <w:types>
          <w:type w:val="bbPlcHdr"/>
        </w:types>
        <w:behaviors>
          <w:behavior w:val="content"/>
        </w:behaviors>
        <w:guid w:val="{537B74E9-F9F2-43FD-A887-C53095538E74}"/>
      </w:docPartPr>
      <w:docPartBody>
        <w:p w:rsidR="0085260B" w:rsidRDefault="00244658" w:rsidP="00244658">
          <w:pPr>
            <w:pStyle w:val="3861ED5C053A433A950C75D0B210AFE9"/>
          </w:pPr>
          <w:r>
            <w:rPr>
              <w:rStyle w:val="placeholder1Char"/>
              <w:rFonts w:hint="eastAsia"/>
            </w:rPr>
            <w:t>____________</w:t>
          </w:r>
        </w:p>
      </w:docPartBody>
    </w:docPart>
    <w:docPart>
      <w:docPartPr>
        <w:name w:val="79876FD4DA014401AD398C854FE0FD28"/>
        <w:category>
          <w:name w:val="常规"/>
          <w:gallery w:val="placeholder"/>
        </w:category>
        <w:types>
          <w:type w:val="bbPlcHdr"/>
        </w:types>
        <w:behaviors>
          <w:behavior w:val="content"/>
        </w:behaviors>
        <w:guid w:val="{830E28D3-37D8-465B-8529-92CAB9823D4A}"/>
      </w:docPartPr>
      <w:docPartBody>
        <w:p w:rsidR="0085260B" w:rsidRDefault="00244658" w:rsidP="00244658">
          <w:pPr>
            <w:pStyle w:val="79876FD4DA014401AD398C854FE0FD28"/>
          </w:pPr>
          <w:r>
            <w:rPr>
              <w:rStyle w:val="placeholder1Char"/>
              <w:rFonts w:hint="eastAsia"/>
            </w:rPr>
            <w:t>____________</w:t>
          </w:r>
        </w:p>
      </w:docPartBody>
    </w:docPart>
    <w:docPart>
      <w:docPartPr>
        <w:name w:val="6204F755F6E2454EB419FCE17B2D6A09"/>
        <w:category>
          <w:name w:val="常规"/>
          <w:gallery w:val="placeholder"/>
        </w:category>
        <w:types>
          <w:type w:val="bbPlcHdr"/>
        </w:types>
        <w:behaviors>
          <w:behavior w:val="content"/>
        </w:behaviors>
        <w:guid w:val="{0671E549-C014-40D8-A5FB-8B6D0D02A4A1}"/>
      </w:docPartPr>
      <w:docPartBody>
        <w:p w:rsidR="0085260B" w:rsidRDefault="00244658" w:rsidP="00244658">
          <w:pPr>
            <w:pStyle w:val="6204F755F6E2454EB419FCE17B2D6A09"/>
          </w:pPr>
          <w:r>
            <w:rPr>
              <w:rStyle w:val="placeholder1Char"/>
              <w:rFonts w:hint="eastAsia"/>
            </w:rPr>
            <w:t>____________</w:t>
          </w:r>
        </w:p>
      </w:docPartBody>
    </w:docPart>
    <w:docPart>
      <w:docPartPr>
        <w:name w:val="82EA0B5B01CC4BF7B085D25CA1A1349C"/>
        <w:category>
          <w:name w:val="常规"/>
          <w:gallery w:val="placeholder"/>
        </w:category>
        <w:types>
          <w:type w:val="bbPlcHdr"/>
        </w:types>
        <w:behaviors>
          <w:behavior w:val="content"/>
        </w:behaviors>
        <w:guid w:val="{E21773DE-9BCD-4743-8D0A-41ED270877B9}"/>
      </w:docPartPr>
      <w:docPartBody>
        <w:p w:rsidR="0085260B" w:rsidRDefault="00244658" w:rsidP="00244658">
          <w:pPr>
            <w:pStyle w:val="82EA0B5B01CC4BF7B085D25CA1A1349C"/>
          </w:pPr>
          <w:r>
            <w:rPr>
              <w:rStyle w:val="placeholder1Char"/>
              <w:rFonts w:hint="eastAsia"/>
            </w:rPr>
            <w:t>____________</w:t>
          </w:r>
        </w:p>
      </w:docPartBody>
    </w:docPart>
    <w:docPart>
      <w:docPartPr>
        <w:name w:val="2CBCD79400A24A1C8BC80FB451E18ADD"/>
        <w:category>
          <w:name w:val="常规"/>
          <w:gallery w:val="placeholder"/>
        </w:category>
        <w:types>
          <w:type w:val="bbPlcHdr"/>
        </w:types>
        <w:behaviors>
          <w:behavior w:val="content"/>
        </w:behaviors>
        <w:guid w:val="{81251714-3DC9-4E72-AB88-3A9FA2087708}"/>
      </w:docPartPr>
      <w:docPartBody>
        <w:p w:rsidR="0085260B" w:rsidRDefault="00244658" w:rsidP="00244658">
          <w:pPr>
            <w:pStyle w:val="2CBCD79400A24A1C8BC80FB451E18ADD"/>
          </w:pPr>
          <w:r>
            <w:rPr>
              <w:rStyle w:val="placeholder1Char"/>
              <w:rFonts w:hint="eastAsia"/>
            </w:rPr>
            <w:t>____________</w:t>
          </w:r>
        </w:p>
      </w:docPartBody>
    </w:docPart>
    <w:docPart>
      <w:docPartPr>
        <w:name w:val="ABD6A56D9941461F83C4B8CC359A1D7C"/>
        <w:category>
          <w:name w:val="常规"/>
          <w:gallery w:val="placeholder"/>
        </w:category>
        <w:types>
          <w:type w:val="bbPlcHdr"/>
        </w:types>
        <w:behaviors>
          <w:behavior w:val="content"/>
        </w:behaviors>
        <w:guid w:val="{C7358F99-BC5C-49E8-86B9-3A07A477A5DA}"/>
      </w:docPartPr>
      <w:docPartBody>
        <w:p w:rsidR="0085260B" w:rsidRDefault="00244658" w:rsidP="00244658">
          <w:pPr>
            <w:pStyle w:val="ABD6A56D9941461F83C4B8CC359A1D7C"/>
          </w:pPr>
          <w:r>
            <w:rPr>
              <w:rStyle w:val="placeholder1Char"/>
              <w:rFonts w:hint="eastAsia"/>
            </w:rPr>
            <w:t>____________</w:t>
          </w:r>
        </w:p>
      </w:docPartBody>
    </w:docPart>
    <w:docPart>
      <w:docPartPr>
        <w:name w:val="D5F718A9B7834075AD5D96C9F67453E9"/>
        <w:category>
          <w:name w:val="常规"/>
          <w:gallery w:val="placeholder"/>
        </w:category>
        <w:types>
          <w:type w:val="bbPlcHdr"/>
        </w:types>
        <w:behaviors>
          <w:behavior w:val="content"/>
        </w:behaviors>
        <w:guid w:val="{1CA9E358-C5D3-4AC0-AB0E-16B156D68FD7}"/>
      </w:docPartPr>
      <w:docPartBody>
        <w:p w:rsidR="0085260B" w:rsidRDefault="00244658" w:rsidP="00244658">
          <w:pPr>
            <w:pStyle w:val="D5F718A9B7834075AD5D96C9F67453E9"/>
          </w:pPr>
          <w:r>
            <w:rPr>
              <w:rStyle w:val="placeholder1Char"/>
              <w:rFonts w:hint="eastAsia"/>
            </w:rPr>
            <w:t>____________</w:t>
          </w:r>
        </w:p>
      </w:docPartBody>
    </w:docPart>
    <w:docPart>
      <w:docPartPr>
        <w:name w:val="C3AF24A10123443E890A009678F6669C"/>
        <w:category>
          <w:name w:val="常规"/>
          <w:gallery w:val="placeholder"/>
        </w:category>
        <w:types>
          <w:type w:val="bbPlcHdr"/>
        </w:types>
        <w:behaviors>
          <w:behavior w:val="content"/>
        </w:behaviors>
        <w:guid w:val="{26C02DEC-9CDF-4F52-A651-CE96B5F66822}"/>
      </w:docPartPr>
      <w:docPartBody>
        <w:p w:rsidR="0085260B" w:rsidRDefault="00244658" w:rsidP="00244658">
          <w:pPr>
            <w:pStyle w:val="C3AF24A10123443E890A009678F6669C"/>
          </w:pPr>
          <w:r>
            <w:rPr>
              <w:rStyle w:val="placeholder1Char"/>
              <w:rFonts w:hint="eastAsia"/>
            </w:rPr>
            <w:t>____________</w:t>
          </w:r>
        </w:p>
      </w:docPartBody>
    </w:docPart>
    <w:docPart>
      <w:docPartPr>
        <w:name w:val="B7418D402D2E4F50A4E554ED87FF13A3"/>
        <w:category>
          <w:name w:val="常规"/>
          <w:gallery w:val="placeholder"/>
        </w:category>
        <w:types>
          <w:type w:val="bbPlcHdr"/>
        </w:types>
        <w:behaviors>
          <w:behavior w:val="content"/>
        </w:behaviors>
        <w:guid w:val="{FD2BDF89-205D-47D7-9B64-CF75DA03728F}"/>
      </w:docPartPr>
      <w:docPartBody>
        <w:p w:rsidR="0085260B" w:rsidRDefault="00244658" w:rsidP="00244658">
          <w:pPr>
            <w:pStyle w:val="B7418D402D2E4F50A4E554ED87FF13A3"/>
          </w:pPr>
          <w:r>
            <w:rPr>
              <w:rStyle w:val="placeholder1Char"/>
              <w:rFonts w:hint="eastAsia"/>
            </w:rPr>
            <w:t>____________</w:t>
          </w:r>
        </w:p>
      </w:docPartBody>
    </w:docPart>
    <w:docPart>
      <w:docPartPr>
        <w:name w:val="7944BFA00ED6463BBC39AD3820DF260D"/>
        <w:category>
          <w:name w:val="常规"/>
          <w:gallery w:val="placeholder"/>
        </w:category>
        <w:types>
          <w:type w:val="bbPlcHdr"/>
        </w:types>
        <w:behaviors>
          <w:behavior w:val="content"/>
        </w:behaviors>
        <w:guid w:val="{2AF6F41E-3238-4714-9DFC-DA1A623CC5B4}"/>
      </w:docPartPr>
      <w:docPartBody>
        <w:p w:rsidR="0085260B" w:rsidRDefault="00244658" w:rsidP="00244658">
          <w:pPr>
            <w:pStyle w:val="7944BFA00ED6463BBC39AD3820DF260D"/>
          </w:pPr>
          <w:r>
            <w:rPr>
              <w:rStyle w:val="placeholder1Char"/>
              <w:rFonts w:hint="eastAsia"/>
            </w:rPr>
            <w:t>____________</w:t>
          </w:r>
        </w:p>
      </w:docPartBody>
    </w:docPart>
    <w:docPart>
      <w:docPartPr>
        <w:name w:val="3F3B78D3D392477D99A5252D416265B7"/>
        <w:category>
          <w:name w:val="常规"/>
          <w:gallery w:val="placeholder"/>
        </w:category>
        <w:types>
          <w:type w:val="bbPlcHdr"/>
        </w:types>
        <w:behaviors>
          <w:behavior w:val="content"/>
        </w:behaviors>
        <w:guid w:val="{992CBD2B-4D64-470D-AEE0-542D85BAE61B}"/>
      </w:docPartPr>
      <w:docPartBody>
        <w:p w:rsidR="0085260B" w:rsidRDefault="00244658" w:rsidP="00244658">
          <w:pPr>
            <w:pStyle w:val="3F3B78D3D392477D99A5252D416265B7"/>
          </w:pPr>
          <w:r>
            <w:rPr>
              <w:rStyle w:val="placeholder1Char"/>
              <w:rFonts w:hint="eastAsia"/>
            </w:rPr>
            <w:t>____________</w:t>
          </w:r>
        </w:p>
      </w:docPartBody>
    </w:docPart>
    <w:docPart>
      <w:docPartPr>
        <w:name w:val="0EE4ED8806804E40A276898EA9EE6C37"/>
        <w:category>
          <w:name w:val="常规"/>
          <w:gallery w:val="placeholder"/>
        </w:category>
        <w:types>
          <w:type w:val="bbPlcHdr"/>
        </w:types>
        <w:behaviors>
          <w:behavior w:val="content"/>
        </w:behaviors>
        <w:guid w:val="{1582B3E2-02EA-4B3F-9045-8623399037A4}"/>
      </w:docPartPr>
      <w:docPartBody>
        <w:p w:rsidR="0085260B" w:rsidRDefault="00244658" w:rsidP="00244658">
          <w:pPr>
            <w:pStyle w:val="0EE4ED8806804E40A276898EA9EE6C37"/>
          </w:pPr>
          <w:r>
            <w:rPr>
              <w:rStyle w:val="placeholder1Char"/>
              <w:rFonts w:hint="eastAsia"/>
            </w:rPr>
            <w:t>____________</w:t>
          </w:r>
        </w:p>
      </w:docPartBody>
    </w:docPart>
    <w:docPart>
      <w:docPartPr>
        <w:name w:val="5895460ACD5440EF9104DEEE1B7CF7F8"/>
        <w:category>
          <w:name w:val="常规"/>
          <w:gallery w:val="placeholder"/>
        </w:category>
        <w:types>
          <w:type w:val="bbPlcHdr"/>
        </w:types>
        <w:behaviors>
          <w:behavior w:val="content"/>
        </w:behaviors>
        <w:guid w:val="{86B418FF-3570-4577-98D3-68351295E7A9}"/>
      </w:docPartPr>
      <w:docPartBody>
        <w:p w:rsidR="0085260B" w:rsidRDefault="00244658" w:rsidP="00244658">
          <w:pPr>
            <w:pStyle w:val="5895460ACD5440EF9104DEEE1B7CF7F8"/>
          </w:pPr>
          <w:r>
            <w:rPr>
              <w:rStyle w:val="placeholder1Char"/>
              <w:rFonts w:hint="eastAsia"/>
            </w:rPr>
            <w:t>____________</w:t>
          </w:r>
        </w:p>
      </w:docPartBody>
    </w:docPart>
    <w:docPart>
      <w:docPartPr>
        <w:name w:val="30993EA9192A44D385175BD571D29672"/>
        <w:category>
          <w:name w:val="常规"/>
          <w:gallery w:val="placeholder"/>
        </w:category>
        <w:types>
          <w:type w:val="bbPlcHdr"/>
        </w:types>
        <w:behaviors>
          <w:behavior w:val="content"/>
        </w:behaviors>
        <w:guid w:val="{D5C6EBC4-61B7-49B7-AC11-8A0DC72F5B61}"/>
      </w:docPartPr>
      <w:docPartBody>
        <w:p w:rsidR="0085260B" w:rsidRDefault="00244658" w:rsidP="00244658">
          <w:pPr>
            <w:pStyle w:val="30993EA9192A44D385175BD571D29672"/>
          </w:pPr>
          <w:r>
            <w:rPr>
              <w:rStyle w:val="placeholder1Char"/>
              <w:rFonts w:hint="eastAsia"/>
            </w:rPr>
            <w:t>____________</w:t>
          </w:r>
        </w:p>
      </w:docPartBody>
    </w:docPart>
    <w:docPart>
      <w:docPartPr>
        <w:name w:val="28DD64A6B1F24567990D76210208993D"/>
        <w:category>
          <w:name w:val="常规"/>
          <w:gallery w:val="placeholder"/>
        </w:category>
        <w:types>
          <w:type w:val="bbPlcHdr"/>
        </w:types>
        <w:behaviors>
          <w:behavior w:val="content"/>
        </w:behaviors>
        <w:guid w:val="{29DB4A3B-0446-4EF2-8C76-F9E358BD6A3B}"/>
      </w:docPartPr>
      <w:docPartBody>
        <w:p w:rsidR="0085260B" w:rsidRDefault="00244658" w:rsidP="00244658">
          <w:pPr>
            <w:pStyle w:val="28DD64A6B1F24567990D76210208993D"/>
          </w:pPr>
          <w:r>
            <w:rPr>
              <w:rStyle w:val="placeholder1Char"/>
              <w:rFonts w:hint="eastAsia"/>
            </w:rPr>
            <w:t>____________</w:t>
          </w:r>
        </w:p>
      </w:docPartBody>
    </w:docPart>
    <w:docPart>
      <w:docPartPr>
        <w:name w:val="F3E0773E7EB14634BCDC1BE7DA5B4C3A"/>
        <w:category>
          <w:name w:val="常规"/>
          <w:gallery w:val="placeholder"/>
        </w:category>
        <w:types>
          <w:type w:val="bbPlcHdr"/>
        </w:types>
        <w:behaviors>
          <w:behavior w:val="content"/>
        </w:behaviors>
        <w:guid w:val="{0C86FC06-F8E2-4593-95A6-FD05674A943E}"/>
      </w:docPartPr>
      <w:docPartBody>
        <w:p w:rsidR="0085260B" w:rsidRDefault="00244658" w:rsidP="00244658">
          <w:pPr>
            <w:pStyle w:val="F3E0773E7EB14634BCDC1BE7DA5B4C3A"/>
          </w:pPr>
          <w:r>
            <w:rPr>
              <w:rStyle w:val="placeholder1Char"/>
              <w:rFonts w:hint="eastAsia"/>
            </w:rPr>
            <w:t>____________</w:t>
          </w:r>
        </w:p>
      </w:docPartBody>
    </w:docPart>
    <w:docPart>
      <w:docPartPr>
        <w:name w:val="B64799DA967F4C5F9CDCEBB96A3CED39"/>
        <w:category>
          <w:name w:val="常规"/>
          <w:gallery w:val="placeholder"/>
        </w:category>
        <w:types>
          <w:type w:val="bbPlcHdr"/>
        </w:types>
        <w:behaviors>
          <w:behavior w:val="content"/>
        </w:behaviors>
        <w:guid w:val="{8F12053C-D5C7-4E45-9E2A-F0E291BEA51C}"/>
      </w:docPartPr>
      <w:docPartBody>
        <w:p w:rsidR="0085260B" w:rsidRDefault="00244658" w:rsidP="00244658">
          <w:pPr>
            <w:pStyle w:val="B64799DA967F4C5F9CDCEBB96A3CED39"/>
          </w:pPr>
          <w:r>
            <w:rPr>
              <w:rStyle w:val="placeholder1Char"/>
              <w:rFonts w:hint="eastAsia"/>
            </w:rPr>
            <w:t>____________</w:t>
          </w:r>
        </w:p>
      </w:docPartBody>
    </w:docPart>
    <w:docPart>
      <w:docPartPr>
        <w:name w:val="C2B4FFC8D6E841A2A9A87C9F5739C06B"/>
        <w:category>
          <w:name w:val="常规"/>
          <w:gallery w:val="placeholder"/>
        </w:category>
        <w:types>
          <w:type w:val="bbPlcHdr"/>
        </w:types>
        <w:behaviors>
          <w:behavior w:val="content"/>
        </w:behaviors>
        <w:guid w:val="{62F8A2DB-C503-4208-A84F-3BBC365DF94A}"/>
      </w:docPartPr>
      <w:docPartBody>
        <w:p w:rsidR="0085260B" w:rsidRDefault="00244658" w:rsidP="00244658">
          <w:pPr>
            <w:pStyle w:val="C2B4FFC8D6E841A2A9A87C9F5739C06B"/>
          </w:pPr>
          <w:r>
            <w:rPr>
              <w:rStyle w:val="placeholder1Char"/>
              <w:rFonts w:hint="eastAsia"/>
            </w:rPr>
            <w:t>____________</w:t>
          </w:r>
        </w:p>
      </w:docPartBody>
    </w:docPart>
    <w:docPart>
      <w:docPartPr>
        <w:name w:val="A13149A5FC68432A8DE81CD5106E45AE"/>
        <w:category>
          <w:name w:val="常规"/>
          <w:gallery w:val="placeholder"/>
        </w:category>
        <w:types>
          <w:type w:val="bbPlcHdr"/>
        </w:types>
        <w:behaviors>
          <w:behavior w:val="content"/>
        </w:behaviors>
        <w:guid w:val="{916F700B-0525-45BE-A93F-520D6E146329}"/>
      </w:docPartPr>
      <w:docPartBody>
        <w:p w:rsidR="0085260B" w:rsidRDefault="00244658" w:rsidP="00244658">
          <w:pPr>
            <w:pStyle w:val="A13149A5FC68432A8DE81CD5106E45AE"/>
          </w:pPr>
          <w:r>
            <w:rPr>
              <w:rStyle w:val="placeholder1Char"/>
              <w:rFonts w:hint="eastAsia"/>
            </w:rPr>
            <w:t>____________</w:t>
          </w:r>
        </w:p>
      </w:docPartBody>
    </w:docPart>
    <w:docPart>
      <w:docPartPr>
        <w:name w:val="6F801711917F4C9A99D9A8C34EBA6737"/>
        <w:category>
          <w:name w:val="常规"/>
          <w:gallery w:val="placeholder"/>
        </w:category>
        <w:types>
          <w:type w:val="bbPlcHdr"/>
        </w:types>
        <w:behaviors>
          <w:behavior w:val="content"/>
        </w:behaviors>
        <w:guid w:val="{5F9C3F00-9604-46F1-A0C4-680A71518136}"/>
      </w:docPartPr>
      <w:docPartBody>
        <w:p w:rsidR="0085260B" w:rsidRDefault="00244658" w:rsidP="00244658">
          <w:pPr>
            <w:pStyle w:val="6F801711917F4C9A99D9A8C34EBA6737"/>
          </w:pPr>
          <w:r>
            <w:rPr>
              <w:rStyle w:val="placeholder1Char"/>
              <w:rFonts w:hint="eastAsia"/>
            </w:rPr>
            <w:t>____________</w:t>
          </w:r>
        </w:p>
      </w:docPartBody>
    </w:docPart>
    <w:docPart>
      <w:docPartPr>
        <w:name w:val="921B738A5B7446FFBCF71284A5C6D850"/>
        <w:category>
          <w:name w:val="常规"/>
          <w:gallery w:val="placeholder"/>
        </w:category>
        <w:types>
          <w:type w:val="bbPlcHdr"/>
        </w:types>
        <w:behaviors>
          <w:behavior w:val="content"/>
        </w:behaviors>
        <w:guid w:val="{3A68AA73-A365-44C9-B142-89EA185908A3}"/>
      </w:docPartPr>
      <w:docPartBody>
        <w:p w:rsidR="0085260B" w:rsidRDefault="00244658" w:rsidP="00244658">
          <w:pPr>
            <w:pStyle w:val="921B738A5B7446FFBCF71284A5C6D850"/>
          </w:pPr>
          <w:r>
            <w:rPr>
              <w:rStyle w:val="placeholder1Char"/>
              <w:rFonts w:hint="eastAsia"/>
            </w:rPr>
            <w:t>____________</w:t>
          </w:r>
        </w:p>
      </w:docPartBody>
    </w:docPart>
    <w:docPart>
      <w:docPartPr>
        <w:name w:val="95828AADAD46453F846F655665CDAAE4"/>
        <w:category>
          <w:name w:val="常规"/>
          <w:gallery w:val="placeholder"/>
        </w:category>
        <w:types>
          <w:type w:val="bbPlcHdr"/>
        </w:types>
        <w:behaviors>
          <w:behavior w:val="content"/>
        </w:behaviors>
        <w:guid w:val="{2300D2BD-5285-4E34-8F3D-4141957408B9}"/>
      </w:docPartPr>
      <w:docPartBody>
        <w:p w:rsidR="0085260B" w:rsidRDefault="00244658" w:rsidP="00244658">
          <w:pPr>
            <w:pStyle w:val="95828AADAD46453F846F655665CDAAE4"/>
          </w:pPr>
          <w:r>
            <w:rPr>
              <w:rStyle w:val="placeholder1Char"/>
              <w:rFonts w:hint="eastAsia"/>
            </w:rPr>
            <w:t>____________</w:t>
          </w:r>
        </w:p>
      </w:docPartBody>
    </w:docPart>
    <w:docPart>
      <w:docPartPr>
        <w:name w:val="9A1B4E9EA2A440B097DC62E2C2C3B0FA"/>
        <w:category>
          <w:name w:val="常规"/>
          <w:gallery w:val="placeholder"/>
        </w:category>
        <w:types>
          <w:type w:val="bbPlcHdr"/>
        </w:types>
        <w:behaviors>
          <w:behavior w:val="content"/>
        </w:behaviors>
        <w:guid w:val="{6A99F4F4-3A96-4313-B310-CC4D520755A5}"/>
      </w:docPartPr>
      <w:docPartBody>
        <w:p w:rsidR="0085260B" w:rsidRDefault="00244658" w:rsidP="00244658">
          <w:pPr>
            <w:pStyle w:val="9A1B4E9EA2A440B097DC62E2C2C3B0FA"/>
          </w:pPr>
          <w:r>
            <w:rPr>
              <w:rStyle w:val="placeholder1Char"/>
              <w:rFonts w:hint="eastAsia"/>
            </w:rPr>
            <w:t>____________</w:t>
          </w:r>
        </w:p>
      </w:docPartBody>
    </w:docPart>
    <w:docPart>
      <w:docPartPr>
        <w:name w:val="4A0F60A9DFA849AC93C41771F82ED6A5"/>
        <w:category>
          <w:name w:val="常规"/>
          <w:gallery w:val="placeholder"/>
        </w:category>
        <w:types>
          <w:type w:val="bbPlcHdr"/>
        </w:types>
        <w:behaviors>
          <w:behavior w:val="content"/>
        </w:behaviors>
        <w:guid w:val="{04929754-DEE7-4975-AC30-A06CD8597CB7}"/>
      </w:docPartPr>
      <w:docPartBody>
        <w:p w:rsidR="0085260B" w:rsidRDefault="00244658" w:rsidP="00244658">
          <w:pPr>
            <w:pStyle w:val="4A0F60A9DFA849AC93C41771F82ED6A5"/>
          </w:pPr>
          <w:r>
            <w:rPr>
              <w:rStyle w:val="placeholder1Char"/>
              <w:rFonts w:hint="eastAsia"/>
            </w:rPr>
            <w:t>____________</w:t>
          </w:r>
        </w:p>
      </w:docPartBody>
    </w:docPart>
    <w:docPart>
      <w:docPartPr>
        <w:name w:val="F97D6A50CB3E458AA1A098AD14E813B6"/>
        <w:category>
          <w:name w:val="常规"/>
          <w:gallery w:val="placeholder"/>
        </w:category>
        <w:types>
          <w:type w:val="bbPlcHdr"/>
        </w:types>
        <w:behaviors>
          <w:behavior w:val="content"/>
        </w:behaviors>
        <w:guid w:val="{FEA6CFC5-35DE-49E4-B88B-580EF30AAFCA}"/>
      </w:docPartPr>
      <w:docPartBody>
        <w:p w:rsidR="0085260B" w:rsidRDefault="00244658" w:rsidP="00244658">
          <w:pPr>
            <w:pStyle w:val="F97D6A50CB3E458AA1A098AD14E813B6"/>
          </w:pPr>
          <w:r>
            <w:rPr>
              <w:rStyle w:val="placeholder1Char"/>
              <w:rFonts w:hint="eastAsia"/>
            </w:rPr>
            <w:t>____________</w:t>
          </w:r>
        </w:p>
      </w:docPartBody>
    </w:docPart>
    <w:docPart>
      <w:docPartPr>
        <w:name w:val="1DA6881685E046E2BCE227EC037BBCE2"/>
        <w:category>
          <w:name w:val="常规"/>
          <w:gallery w:val="placeholder"/>
        </w:category>
        <w:types>
          <w:type w:val="bbPlcHdr"/>
        </w:types>
        <w:behaviors>
          <w:behavior w:val="content"/>
        </w:behaviors>
        <w:guid w:val="{4556702D-3E12-4483-AA82-60A30285CE1E}"/>
      </w:docPartPr>
      <w:docPartBody>
        <w:p w:rsidR="0085260B" w:rsidRDefault="00244658" w:rsidP="00244658">
          <w:pPr>
            <w:pStyle w:val="1DA6881685E046E2BCE227EC037BBCE2"/>
          </w:pPr>
          <w:r>
            <w:rPr>
              <w:rStyle w:val="placeholder1Char"/>
              <w:rFonts w:hint="eastAsia"/>
            </w:rPr>
            <w:t>____________</w:t>
          </w:r>
        </w:p>
      </w:docPartBody>
    </w:docPart>
    <w:docPart>
      <w:docPartPr>
        <w:name w:val="F2524D9DAF3347258D927C9FD8DCF324"/>
        <w:category>
          <w:name w:val="常规"/>
          <w:gallery w:val="placeholder"/>
        </w:category>
        <w:types>
          <w:type w:val="bbPlcHdr"/>
        </w:types>
        <w:behaviors>
          <w:behavior w:val="content"/>
        </w:behaviors>
        <w:guid w:val="{44AC38B7-40B6-4326-A140-897C65AEE5AD}"/>
      </w:docPartPr>
      <w:docPartBody>
        <w:p w:rsidR="0085260B" w:rsidRDefault="00244658" w:rsidP="00244658">
          <w:pPr>
            <w:pStyle w:val="F2524D9DAF3347258D927C9FD8DCF324"/>
          </w:pPr>
          <w:r>
            <w:rPr>
              <w:rStyle w:val="placeholder1Char"/>
              <w:rFonts w:hint="eastAsia"/>
            </w:rPr>
            <w:t>____________</w:t>
          </w:r>
        </w:p>
      </w:docPartBody>
    </w:docPart>
    <w:docPart>
      <w:docPartPr>
        <w:name w:val="83B63DE679F64F39AC6BDA4EF4B70C38"/>
        <w:category>
          <w:name w:val="常规"/>
          <w:gallery w:val="placeholder"/>
        </w:category>
        <w:types>
          <w:type w:val="bbPlcHdr"/>
        </w:types>
        <w:behaviors>
          <w:behavior w:val="content"/>
        </w:behaviors>
        <w:guid w:val="{673E8927-F939-4982-B642-699C2E98B29A}"/>
      </w:docPartPr>
      <w:docPartBody>
        <w:p w:rsidR="0085260B" w:rsidRDefault="00244658" w:rsidP="00244658">
          <w:pPr>
            <w:pStyle w:val="83B63DE679F64F39AC6BDA4EF4B70C38"/>
          </w:pPr>
          <w:r>
            <w:rPr>
              <w:rStyle w:val="placeholder1Char"/>
              <w:rFonts w:hint="eastAsia"/>
            </w:rPr>
            <w:t>____________</w:t>
          </w:r>
        </w:p>
      </w:docPartBody>
    </w:docPart>
    <w:docPart>
      <w:docPartPr>
        <w:name w:val="CC50D04E7CCA42B8B85E856D135B5C13"/>
        <w:category>
          <w:name w:val="常规"/>
          <w:gallery w:val="placeholder"/>
        </w:category>
        <w:types>
          <w:type w:val="bbPlcHdr"/>
        </w:types>
        <w:behaviors>
          <w:behavior w:val="content"/>
        </w:behaviors>
        <w:guid w:val="{741C6F0E-8575-4655-AB80-FB6AED319525}"/>
      </w:docPartPr>
      <w:docPartBody>
        <w:p w:rsidR="0085260B" w:rsidRDefault="00244658" w:rsidP="00244658">
          <w:pPr>
            <w:pStyle w:val="CC50D04E7CCA42B8B85E856D135B5C13"/>
          </w:pPr>
          <w:r>
            <w:rPr>
              <w:rStyle w:val="placeholder1Char"/>
              <w:rFonts w:hint="eastAsia"/>
            </w:rPr>
            <w:t>____________</w:t>
          </w:r>
        </w:p>
      </w:docPartBody>
    </w:docPart>
    <w:docPart>
      <w:docPartPr>
        <w:name w:val="084DA742A69F4945A9183E9F7207172D"/>
        <w:category>
          <w:name w:val="常规"/>
          <w:gallery w:val="placeholder"/>
        </w:category>
        <w:types>
          <w:type w:val="bbPlcHdr"/>
        </w:types>
        <w:behaviors>
          <w:behavior w:val="content"/>
        </w:behaviors>
        <w:guid w:val="{C430577F-AD99-4BE7-836C-9A78C2ABCE4D}"/>
      </w:docPartPr>
      <w:docPartBody>
        <w:p w:rsidR="0085260B" w:rsidRDefault="00244658" w:rsidP="00244658">
          <w:pPr>
            <w:pStyle w:val="084DA742A69F4945A9183E9F7207172D"/>
          </w:pPr>
          <w:r>
            <w:rPr>
              <w:rStyle w:val="placeholder1Char"/>
              <w:rFonts w:hint="eastAsia"/>
            </w:rPr>
            <w:t>____________</w:t>
          </w:r>
        </w:p>
      </w:docPartBody>
    </w:docPart>
    <w:docPart>
      <w:docPartPr>
        <w:name w:val="50392E955D654D6EB2B96367A3D663B3"/>
        <w:category>
          <w:name w:val="常规"/>
          <w:gallery w:val="placeholder"/>
        </w:category>
        <w:types>
          <w:type w:val="bbPlcHdr"/>
        </w:types>
        <w:behaviors>
          <w:behavior w:val="content"/>
        </w:behaviors>
        <w:guid w:val="{DFCF53B7-D79F-410C-B07D-C73FF15190C7}"/>
      </w:docPartPr>
      <w:docPartBody>
        <w:p w:rsidR="0085260B" w:rsidRDefault="00244658" w:rsidP="00244658">
          <w:pPr>
            <w:pStyle w:val="50392E955D654D6EB2B96367A3D663B3"/>
          </w:pPr>
          <w:r>
            <w:rPr>
              <w:rStyle w:val="placeholder1Char"/>
              <w:rFonts w:hint="eastAsia"/>
            </w:rPr>
            <w:t>____________</w:t>
          </w:r>
        </w:p>
      </w:docPartBody>
    </w:docPart>
    <w:docPart>
      <w:docPartPr>
        <w:name w:val="3CE5D8DCA6F84376B8B6CD81D5AAEF24"/>
        <w:category>
          <w:name w:val="常规"/>
          <w:gallery w:val="placeholder"/>
        </w:category>
        <w:types>
          <w:type w:val="bbPlcHdr"/>
        </w:types>
        <w:behaviors>
          <w:behavior w:val="content"/>
        </w:behaviors>
        <w:guid w:val="{B20F867A-2338-4EBD-AB7A-0932AA7528F1}"/>
      </w:docPartPr>
      <w:docPartBody>
        <w:p w:rsidR="0085260B" w:rsidRDefault="00244658" w:rsidP="00244658">
          <w:pPr>
            <w:pStyle w:val="3CE5D8DCA6F84376B8B6CD81D5AAEF24"/>
          </w:pPr>
          <w:r>
            <w:rPr>
              <w:rStyle w:val="placeholder1Char"/>
              <w:rFonts w:hint="eastAsia"/>
            </w:rPr>
            <w:t>____________</w:t>
          </w:r>
        </w:p>
      </w:docPartBody>
    </w:docPart>
    <w:docPart>
      <w:docPartPr>
        <w:name w:val="CF795A72DF13436994380CBE0453E982"/>
        <w:category>
          <w:name w:val="常规"/>
          <w:gallery w:val="placeholder"/>
        </w:category>
        <w:types>
          <w:type w:val="bbPlcHdr"/>
        </w:types>
        <w:behaviors>
          <w:behavior w:val="content"/>
        </w:behaviors>
        <w:guid w:val="{50CDAE41-6532-4009-92F1-647A83328E02}"/>
      </w:docPartPr>
      <w:docPartBody>
        <w:p w:rsidR="0085260B" w:rsidRDefault="00244658" w:rsidP="00244658">
          <w:pPr>
            <w:pStyle w:val="CF795A72DF13436994380CBE0453E982"/>
          </w:pPr>
          <w:r>
            <w:rPr>
              <w:rStyle w:val="placeholder1Char"/>
              <w:rFonts w:hint="eastAsia"/>
            </w:rPr>
            <w:t>____________</w:t>
          </w:r>
        </w:p>
      </w:docPartBody>
    </w:docPart>
    <w:docPart>
      <w:docPartPr>
        <w:name w:val="66396249D75946138421304537DD41D4"/>
        <w:category>
          <w:name w:val="常规"/>
          <w:gallery w:val="placeholder"/>
        </w:category>
        <w:types>
          <w:type w:val="bbPlcHdr"/>
        </w:types>
        <w:behaviors>
          <w:behavior w:val="content"/>
        </w:behaviors>
        <w:guid w:val="{8F34A636-C052-43BF-ACDC-99005E05B103}"/>
      </w:docPartPr>
      <w:docPartBody>
        <w:p w:rsidR="0085260B" w:rsidRDefault="00244658" w:rsidP="00244658">
          <w:pPr>
            <w:pStyle w:val="66396249D75946138421304537DD41D4"/>
          </w:pPr>
          <w:r>
            <w:rPr>
              <w:rStyle w:val="placeholder1Char"/>
              <w:rFonts w:hint="eastAsia"/>
            </w:rPr>
            <w:t>____________</w:t>
          </w:r>
        </w:p>
      </w:docPartBody>
    </w:docPart>
    <w:docPart>
      <w:docPartPr>
        <w:name w:val="9AC554F2C7994FBEB3246EBE3614EE3A"/>
        <w:category>
          <w:name w:val="常规"/>
          <w:gallery w:val="placeholder"/>
        </w:category>
        <w:types>
          <w:type w:val="bbPlcHdr"/>
        </w:types>
        <w:behaviors>
          <w:behavior w:val="content"/>
        </w:behaviors>
        <w:guid w:val="{7493DB4E-816D-4123-9F42-EF211FAC982B}"/>
      </w:docPartPr>
      <w:docPartBody>
        <w:p w:rsidR="0085260B" w:rsidRDefault="00244658" w:rsidP="00244658">
          <w:pPr>
            <w:pStyle w:val="9AC554F2C7994FBEB3246EBE3614EE3A"/>
          </w:pPr>
          <w:r>
            <w:rPr>
              <w:rStyle w:val="placeholder1Char"/>
              <w:rFonts w:hint="eastAsia"/>
            </w:rPr>
            <w:t>____________</w:t>
          </w:r>
        </w:p>
      </w:docPartBody>
    </w:docPart>
    <w:docPart>
      <w:docPartPr>
        <w:name w:val="87B571E55CD04700B3F39D4EB512C342"/>
        <w:category>
          <w:name w:val="常规"/>
          <w:gallery w:val="placeholder"/>
        </w:category>
        <w:types>
          <w:type w:val="bbPlcHdr"/>
        </w:types>
        <w:behaviors>
          <w:behavior w:val="content"/>
        </w:behaviors>
        <w:guid w:val="{75693B23-F484-497C-B64C-156190D6024B}"/>
      </w:docPartPr>
      <w:docPartBody>
        <w:p w:rsidR="0085260B" w:rsidRDefault="00244658" w:rsidP="00244658">
          <w:pPr>
            <w:pStyle w:val="87B571E55CD04700B3F39D4EB512C342"/>
          </w:pPr>
          <w:r>
            <w:rPr>
              <w:rStyle w:val="placeholder1Char"/>
              <w:rFonts w:hint="eastAsia"/>
            </w:rPr>
            <w:t>____________</w:t>
          </w:r>
        </w:p>
      </w:docPartBody>
    </w:docPart>
    <w:docPart>
      <w:docPartPr>
        <w:name w:val="B2EABF0DF7C84EE2B57116F964D1DA52"/>
        <w:category>
          <w:name w:val="常规"/>
          <w:gallery w:val="placeholder"/>
        </w:category>
        <w:types>
          <w:type w:val="bbPlcHdr"/>
        </w:types>
        <w:behaviors>
          <w:behavior w:val="content"/>
        </w:behaviors>
        <w:guid w:val="{C529DB2D-AFE3-4E21-AB7F-51757BB8BC91}"/>
      </w:docPartPr>
      <w:docPartBody>
        <w:p w:rsidR="0085260B" w:rsidRDefault="00244658" w:rsidP="00244658">
          <w:pPr>
            <w:pStyle w:val="B2EABF0DF7C84EE2B57116F964D1DA52"/>
          </w:pPr>
          <w:r>
            <w:rPr>
              <w:rStyle w:val="placeholder1Char"/>
              <w:rFonts w:hint="eastAsia"/>
            </w:rPr>
            <w:t>____________</w:t>
          </w:r>
        </w:p>
      </w:docPartBody>
    </w:docPart>
    <w:docPart>
      <w:docPartPr>
        <w:name w:val="687C2A80BE2E4F859979A7A0BFEDE095"/>
        <w:category>
          <w:name w:val="常规"/>
          <w:gallery w:val="placeholder"/>
        </w:category>
        <w:types>
          <w:type w:val="bbPlcHdr"/>
        </w:types>
        <w:behaviors>
          <w:behavior w:val="content"/>
        </w:behaviors>
        <w:guid w:val="{59FFE161-C90E-4C26-95A7-E18B774E820B}"/>
      </w:docPartPr>
      <w:docPartBody>
        <w:p w:rsidR="0085260B" w:rsidRDefault="00244658" w:rsidP="00244658">
          <w:pPr>
            <w:pStyle w:val="687C2A80BE2E4F859979A7A0BFEDE095"/>
          </w:pPr>
          <w:r>
            <w:rPr>
              <w:rStyle w:val="placeholder1Char"/>
              <w:rFonts w:hint="eastAsia"/>
            </w:rPr>
            <w:t>____________</w:t>
          </w:r>
        </w:p>
      </w:docPartBody>
    </w:docPart>
    <w:docPart>
      <w:docPartPr>
        <w:name w:val="0E139F6517D14FEA86E4C5B3A09689EA"/>
        <w:category>
          <w:name w:val="常规"/>
          <w:gallery w:val="placeholder"/>
        </w:category>
        <w:types>
          <w:type w:val="bbPlcHdr"/>
        </w:types>
        <w:behaviors>
          <w:behavior w:val="content"/>
        </w:behaviors>
        <w:guid w:val="{7F558580-8681-43DE-9726-FF3F7C66DA21}"/>
      </w:docPartPr>
      <w:docPartBody>
        <w:p w:rsidR="0085260B" w:rsidRDefault="00244658" w:rsidP="00244658">
          <w:pPr>
            <w:pStyle w:val="0E139F6517D14FEA86E4C5B3A09689EA"/>
          </w:pPr>
          <w:r>
            <w:rPr>
              <w:rStyle w:val="placeholder1Char"/>
              <w:rFonts w:hint="eastAsia"/>
            </w:rPr>
            <w:t>____________</w:t>
          </w:r>
        </w:p>
      </w:docPartBody>
    </w:docPart>
    <w:docPart>
      <w:docPartPr>
        <w:name w:val="DDA0A14FC7204E7FADA8CDED3F82EF1F"/>
        <w:category>
          <w:name w:val="常规"/>
          <w:gallery w:val="placeholder"/>
        </w:category>
        <w:types>
          <w:type w:val="bbPlcHdr"/>
        </w:types>
        <w:behaviors>
          <w:behavior w:val="content"/>
        </w:behaviors>
        <w:guid w:val="{6941BEB6-AFD8-4443-83E9-6637511DD19F}"/>
      </w:docPartPr>
      <w:docPartBody>
        <w:p w:rsidR="0085260B" w:rsidRDefault="00244658" w:rsidP="00244658">
          <w:pPr>
            <w:pStyle w:val="DDA0A14FC7204E7FADA8CDED3F82EF1F"/>
          </w:pPr>
          <w:r>
            <w:rPr>
              <w:rStyle w:val="placeholder1Char"/>
              <w:rFonts w:hint="eastAsia"/>
            </w:rPr>
            <w:t>____________</w:t>
          </w:r>
        </w:p>
      </w:docPartBody>
    </w:docPart>
    <w:docPart>
      <w:docPartPr>
        <w:name w:val="CCF9C90ECBF343FC9FB99E42BBC5D527"/>
        <w:category>
          <w:name w:val="常规"/>
          <w:gallery w:val="placeholder"/>
        </w:category>
        <w:types>
          <w:type w:val="bbPlcHdr"/>
        </w:types>
        <w:behaviors>
          <w:behavior w:val="content"/>
        </w:behaviors>
        <w:guid w:val="{C398E3E9-5723-4455-B494-BFFE29A4BDD1}"/>
      </w:docPartPr>
      <w:docPartBody>
        <w:p w:rsidR="0085260B" w:rsidRDefault="00244658" w:rsidP="00244658">
          <w:pPr>
            <w:pStyle w:val="CCF9C90ECBF343FC9FB99E42BBC5D527"/>
          </w:pPr>
          <w:r>
            <w:rPr>
              <w:rStyle w:val="placeholder1Char"/>
              <w:rFonts w:hint="eastAsia"/>
            </w:rPr>
            <w:t>____________</w:t>
          </w:r>
        </w:p>
      </w:docPartBody>
    </w:docPart>
    <w:docPart>
      <w:docPartPr>
        <w:name w:val="19D44B26B44D42FFB93D4E16A04F3AEA"/>
        <w:category>
          <w:name w:val="常规"/>
          <w:gallery w:val="placeholder"/>
        </w:category>
        <w:types>
          <w:type w:val="bbPlcHdr"/>
        </w:types>
        <w:behaviors>
          <w:behavior w:val="content"/>
        </w:behaviors>
        <w:guid w:val="{3814789B-E51F-471E-9F4B-D619FFCA6E16}"/>
      </w:docPartPr>
      <w:docPartBody>
        <w:p w:rsidR="0085260B" w:rsidRDefault="00244658" w:rsidP="00244658">
          <w:pPr>
            <w:pStyle w:val="19D44B26B44D42FFB93D4E16A04F3AEA"/>
          </w:pPr>
          <w:r>
            <w:rPr>
              <w:rStyle w:val="placeholder1Char"/>
              <w:rFonts w:hint="eastAsia"/>
            </w:rPr>
            <w:t>____________</w:t>
          </w:r>
        </w:p>
      </w:docPartBody>
    </w:docPart>
    <w:docPart>
      <w:docPartPr>
        <w:name w:val="3233871617504A9C8A036EB88BEEBDBA"/>
        <w:category>
          <w:name w:val="常规"/>
          <w:gallery w:val="placeholder"/>
        </w:category>
        <w:types>
          <w:type w:val="bbPlcHdr"/>
        </w:types>
        <w:behaviors>
          <w:behavior w:val="content"/>
        </w:behaviors>
        <w:guid w:val="{AE64FDED-4554-4362-B4DE-CC575AF5CC05}"/>
      </w:docPartPr>
      <w:docPartBody>
        <w:p w:rsidR="0085260B" w:rsidRDefault="00244658" w:rsidP="00244658">
          <w:pPr>
            <w:pStyle w:val="3233871617504A9C8A036EB88BEEBDBA"/>
          </w:pPr>
          <w:r>
            <w:rPr>
              <w:rStyle w:val="placeholder1Char"/>
              <w:rFonts w:hint="eastAsia"/>
            </w:rPr>
            <w:t>____________</w:t>
          </w:r>
        </w:p>
      </w:docPartBody>
    </w:docPart>
    <w:docPart>
      <w:docPartPr>
        <w:name w:val="E7A0F992FD86456999E150FDDBE2E54C"/>
        <w:category>
          <w:name w:val="常规"/>
          <w:gallery w:val="placeholder"/>
        </w:category>
        <w:types>
          <w:type w:val="bbPlcHdr"/>
        </w:types>
        <w:behaviors>
          <w:behavior w:val="content"/>
        </w:behaviors>
        <w:guid w:val="{9299FD55-BA6D-424E-BAA0-D9FAC206C374}"/>
      </w:docPartPr>
      <w:docPartBody>
        <w:p w:rsidR="0085260B" w:rsidRDefault="00244658" w:rsidP="00244658">
          <w:pPr>
            <w:pStyle w:val="E7A0F992FD86456999E150FDDBE2E54C"/>
          </w:pPr>
          <w:r>
            <w:rPr>
              <w:rStyle w:val="placeholder1Char"/>
              <w:rFonts w:hint="eastAsia"/>
            </w:rPr>
            <w:t>____________</w:t>
          </w:r>
        </w:p>
      </w:docPartBody>
    </w:docPart>
    <w:docPart>
      <w:docPartPr>
        <w:name w:val="EE4D79F6A892416FA803EEE00BD4FDDA"/>
        <w:category>
          <w:name w:val="常规"/>
          <w:gallery w:val="placeholder"/>
        </w:category>
        <w:types>
          <w:type w:val="bbPlcHdr"/>
        </w:types>
        <w:behaviors>
          <w:behavior w:val="content"/>
        </w:behaviors>
        <w:guid w:val="{788FEC85-3995-4059-AB7A-7271C692F716}"/>
      </w:docPartPr>
      <w:docPartBody>
        <w:p w:rsidR="0085260B" w:rsidRDefault="00244658" w:rsidP="00244658">
          <w:pPr>
            <w:pStyle w:val="EE4D79F6A892416FA803EEE00BD4FDDA"/>
          </w:pPr>
          <w:r>
            <w:rPr>
              <w:rStyle w:val="placeholder1Char"/>
              <w:rFonts w:hint="eastAsia"/>
            </w:rPr>
            <w:t>____________</w:t>
          </w:r>
        </w:p>
      </w:docPartBody>
    </w:docPart>
    <w:docPart>
      <w:docPartPr>
        <w:name w:val="B297E1A8855F40CBAA95F62693E03A01"/>
        <w:category>
          <w:name w:val="常规"/>
          <w:gallery w:val="placeholder"/>
        </w:category>
        <w:types>
          <w:type w:val="bbPlcHdr"/>
        </w:types>
        <w:behaviors>
          <w:behavior w:val="content"/>
        </w:behaviors>
        <w:guid w:val="{A507F1D0-7D17-49C9-A48E-801FC3AA498E}"/>
      </w:docPartPr>
      <w:docPartBody>
        <w:p w:rsidR="0085260B" w:rsidRDefault="00244658" w:rsidP="00244658">
          <w:pPr>
            <w:pStyle w:val="B297E1A8855F40CBAA95F62693E03A01"/>
          </w:pPr>
          <w:r>
            <w:rPr>
              <w:rStyle w:val="placeholder1Char"/>
              <w:rFonts w:hint="eastAsia"/>
            </w:rPr>
            <w:t>____________</w:t>
          </w:r>
        </w:p>
      </w:docPartBody>
    </w:docPart>
    <w:docPart>
      <w:docPartPr>
        <w:name w:val="ACC2B19F9A91476C98C82FD51C34F490"/>
        <w:category>
          <w:name w:val="常规"/>
          <w:gallery w:val="placeholder"/>
        </w:category>
        <w:types>
          <w:type w:val="bbPlcHdr"/>
        </w:types>
        <w:behaviors>
          <w:behavior w:val="content"/>
        </w:behaviors>
        <w:guid w:val="{2F5B6DEC-4373-4F6D-A22A-A4323D7EB177}"/>
      </w:docPartPr>
      <w:docPartBody>
        <w:p w:rsidR="0085260B" w:rsidRDefault="00244658" w:rsidP="00244658">
          <w:pPr>
            <w:pStyle w:val="ACC2B19F9A91476C98C82FD51C34F490"/>
          </w:pPr>
          <w:r>
            <w:rPr>
              <w:rStyle w:val="placeholder1Char"/>
              <w:rFonts w:hint="eastAsia"/>
            </w:rPr>
            <w:t>____________</w:t>
          </w:r>
        </w:p>
      </w:docPartBody>
    </w:docPart>
    <w:docPart>
      <w:docPartPr>
        <w:name w:val="FC7E682C767145ECAB16FFE0F7F29F0C"/>
        <w:category>
          <w:name w:val="常规"/>
          <w:gallery w:val="placeholder"/>
        </w:category>
        <w:types>
          <w:type w:val="bbPlcHdr"/>
        </w:types>
        <w:behaviors>
          <w:behavior w:val="content"/>
        </w:behaviors>
        <w:guid w:val="{E3D8730E-A906-496F-AB50-73AA6B371843}"/>
      </w:docPartPr>
      <w:docPartBody>
        <w:p w:rsidR="0085260B" w:rsidRDefault="00244658" w:rsidP="00244658">
          <w:pPr>
            <w:pStyle w:val="FC7E682C767145ECAB16FFE0F7F29F0C"/>
          </w:pPr>
          <w:r>
            <w:rPr>
              <w:rStyle w:val="placeholder1Char"/>
              <w:rFonts w:hint="eastAsia"/>
            </w:rPr>
            <w:t>____________</w:t>
          </w:r>
        </w:p>
      </w:docPartBody>
    </w:docPart>
    <w:docPart>
      <w:docPartPr>
        <w:name w:val="ECBE11F0C9E14CB79B777F93C2F6B397"/>
        <w:category>
          <w:name w:val="常规"/>
          <w:gallery w:val="placeholder"/>
        </w:category>
        <w:types>
          <w:type w:val="bbPlcHdr"/>
        </w:types>
        <w:behaviors>
          <w:behavior w:val="content"/>
        </w:behaviors>
        <w:guid w:val="{9CD2C5B8-5210-4D25-8753-DE6733C1887C}"/>
      </w:docPartPr>
      <w:docPartBody>
        <w:p w:rsidR="0085260B" w:rsidRDefault="00244658" w:rsidP="00244658">
          <w:pPr>
            <w:pStyle w:val="ECBE11F0C9E14CB79B777F93C2F6B397"/>
          </w:pPr>
          <w:r>
            <w:rPr>
              <w:rStyle w:val="placeholder1Char"/>
              <w:rFonts w:hint="eastAsia"/>
            </w:rPr>
            <w:t>____________</w:t>
          </w:r>
        </w:p>
      </w:docPartBody>
    </w:docPart>
    <w:docPart>
      <w:docPartPr>
        <w:name w:val="99A002ECC12944CCAD8EF762FB983D5C"/>
        <w:category>
          <w:name w:val="常规"/>
          <w:gallery w:val="placeholder"/>
        </w:category>
        <w:types>
          <w:type w:val="bbPlcHdr"/>
        </w:types>
        <w:behaviors>
          <w:behavior w:val="content"/>
        </w:behaviors>
        <w:guid w:val="{9533E3AF-7328-4245-A248-B50B6FD71500}"/>
      </w:docPartPr>
      <w:docPartBody>
        <w:p w:rsidR="0085260B" w:rsidRDefault="00244658" w:rsidP="00244658">
          <w:pPr>
            <w:pStyle w:val="99A002ECC12944CCAD8EF762FB983D5C"/>
          </w:pPr>
          <w:r>
            <w:rPr>
              <w:rStyle w:val="placeholder1Char"/>
              <w:rFonts w:hint="eastAsia"/>
            </w:rPr>
            <w:t>____________</w:t>
          </w:r>
        </w:p>
      </w:docPartBody>
    </w:docPart>
    <w:docPart>
      <w:docPartPr>
        <w:name w:val="929B82751EB74CE9AC55F656854B79CD"/>
        <w:category>
          <w:name w:val="常规"/>
          <w:gallery w:val="placeholder"/>
        </w:category>
        <w:types>
          <w:type w:val="bbPlcHdr"/>
        </w:types>
        <w:behaviors>
          <w:behavior w:val="content"/>
        </w:behaviors>
        <w:guid w:val="{00480523-DBC7-42C5-B429-906529FC04C7}"/>
      </w:docPartPr>
      <w:docPartBody>
        <w:p w:rsidR="0085260B" w:rsidRDefault="00244658" w:rsidP="00244658">
          <w:pPr>
            <w:pStyle w:val="929B82751EB74CE9AC55F656854B79CD"/>
          </w:pPr>
          <w:r>
            <w:rPr>
              <w:rStyle w:val="placeholder1Char"/>
              <w:rFonts w:hint="eastAsia"/>
            </w:rPr>
            <w:t>____________</w:t>
          </w:r>
        </w:p>
      </w:docPartBody>
    </w:docPart>
    <w:docPart>
      <w:docPartPr>
        <w:name w:val="3561B80CD84B4C55A4D3F0E36C8EAF6B"/>
        <w:category>
          <w:name w:val="常规"/>
          <w:gallery w:val="placeholder"/>
        </w:category>
        <w:types>
          <w:type w:val="bbPlcHdr"/>
        </w:types>
        <w:behaviors>
          <w:behavior w:val="content"/>
        </w:behaviors>
        <w:guid w:val="{40C3151E-EEA3-4E8D-99D9-8F435DFFDD4F}"/>
      </w:docPartPr>
      <w:docPartBody>
        <w:p w:rsidR="0085260B" w:rsidRDefault="00244658" w:rsidP="00244658">
          <w:pPr>
            <w:pStyle w:val="3561B80CD84B4C55A4D3F0E36C8EAF6B"/>
          </w:pPr>
          <w:r>
            <w:rPr>
              <w:rStyle w:val="placeholder1Char"/>
              <w:rFonts w:hint="eastAsia"/>
            </w:rPr>
            <w:t>____________</w:t>
          </w:r>
        </w:p>
      </w:docPartBody>
    </w:docPart>
    <w:docPart>
      <w:docPartPr>
        <w:name w:val="9AEAF276CF34411A97DF8D5C4C6FB215"/>
        <w:category>
          <w:name w:val="常规"/>
          <w:gallery w:val="placeholder"/>
        </w:category>
        <w:types>
          <w:type w:val="bbPlcHdr"/>
        </w:types>
        <w:behaviors>
          <w:behavior w:val="content"/>
        </w:behaviors>
        <w:guid w:val="{AC61044B-ADD0-4BDF-83C9-8ED30A4FB9A0}"/>
      </w:docPartPr>
      <w:docPartBody>
        <w:p w:rsidR="0085260B" w:rsidRDefault="00244658" w:rsidP="00244658">
          <w:pPr>
            <w:pStyle w:val="9AEAF276CF34411A97DF8D5C4C6FB215"/>
          </w:pPr>
          <w:r>
            <w:rPr>
              <w:rStyle w:val="placeholder1Char"/>
              <w:rFonts w:hint="eastAsia"/>
            </w:rPr>
            <w:t>____________</w:t>
          </w:r>
        </w:p>
      </w:docPartBody>
    </w:docPart>
    <w:docPart>
      <w:docPartPr>
        <w:name w:val="E8AA68B73CC24948ABFD3776A0066F26"/>
        <w:category>
          <w:name w:val="常规"/>
          <w:gallery w:val="placeholder"/>
        </w:category>
        <w:types>
          <w:type w:val="bbPlcHdr"/>
        </w:types>
        <w:behaviors>
          <w:behavior w:val="content"/>
        </w:behaviors>
        <w:guid w:val="{59D795DA-9267-488E-8386-AEFE26E39259}"/>
      </w:docPartPr>
      <w:docPartBody>
        <w:p w:rsidR="0085260B" w:rsidRDefault="00244658" w:rsidP="00244658">
          <w:pPr>
            <w:pStyle w:val="E8AA68B73CC24948ABFD3776A0066F26"/>
          </w:pPr>
          <w:r>
            <w:rPr>
              <w:rStyle w:val="placeholder1Char"/>
              <w:rFonts w:hint="eastAsia"/>
            </w:rPr>
            <w:t>____________</w:t>
          </w:r>
        </w:p>
      </w:docPartBody>
    </w:docPart>
    <w:docPart>
      <w:docPartPr>
        <w:name w:val="4170F212D40347E78795658A8487C5F2"/>
        <w:category>
          <w:name w:val="常规"/>
          <w:gallery w:val="placeholder"/>
        </w:category>
        <w:types>
          <w:type w:val="bbPlcHdr"/>
        </w:types>
        <w:behaviors>
          <w:behavior w:val="content"/>
        </w:behaviors>
        <w:guid w:val="{A7B36206-6C33-4042-99DA-6348762F2468}"/>
      </w:docPartPr>
      <w:docPartBody>
        <w:p w:rsidR="0085260B" w:rsidRDefault="00244658" w:rsidP="00244658">
          <w:pPr>
            <w:pStyle w:val="4170F212D40347E78795658A8487C5F2"/>
          </w:pPr>
          <w:r>
            <w:rPr>
              <w:rStyle w:val="placeholder1Char"/>
              <w:rFonts w:hint="eastAsia"/>
            </w:rPr>
            <w:t>____________</w:t>
          </w:r>
        </w:p>
      </w:docPartBody>
    </w:docPart>
    <w:docPart>
      <w:docPartPr>
        <w:name w:val="0EB78C5A53544B288C794E32ECB8A748"/>
        <w:category>
          <w:name w:val="常规"/>
          <w:gallery w:val="placeholder"/>
        </w:category>
        <w:types>
          <w:type w:val="bbPlcHdr"/>
        </w:types>
        <w:behaviors>
          <w:behavior w:val="content"/>
        </w:behaviors>
        <w:guid w:val="{5E5A68E1-182E-4418-9A89-3A771A9CA957}"/>
      </w:docPartPr>
      <w:docPartBody>
        <w:p w:rsidR="0085260B" w:rsidRDefault="00244658" w:rsidP="00244658">
          <w:pPr>
            <w:pStyle w:val="0EB78C5A53544B288C794E32ECB8A748"/>
          </w:pPr>
          <w:r>
            <w:rPr>
              <w:rStyle w:val="placeholder1Char"/>
              <w:rFonts w:hint="eastAsia"/>
            </w:rPr>
            <w:t>____________</w:t>
          </w:r>
        </w:p>
      </w:docPartBody>
    </w:docPart>
    <w:docPart>
      <w:docPartPr>
        <w:name w:val="3C8B5DF06C3A47A5A3E585A9DC39F1A5"/>
        <w:category>
          <w:name w:val="常规"/>
          <w:gallery w:val="placeholder"/>
        </w:category>
        <w:types>
          <w:type w:val="bbPlcHdr"/>
        </w:types>
        <w:behaviors>
          <w:behavior w:val="content"/>
        </w:behaviors>
        <w:guid w:val="{EEAEF44B-6EE3-4514-9596-49474B3A9456}"/>
      </w:docPartPr>
      <w:docPartBody>
        <w:p w:rsidR="0085260B" w:rsidRDefault="00244658" w:rsidP="00244658">
          <w:pPr>
            <w:pStyle w:val="3C8B5DF06C3A47A5A3E585A9DC39F1A5"/>
          </w:pPr>
          <w:r>
            <w:rPr>
              <w:rStyle w:val="placeholder1Char"/>
              <w:rFonts w:hint="eastAsia"/>
            </w:rPr>
            <w:t>____________</w:t>
          </w:r>
        </w:p>
      </w:docPartBody>
    </w:docPart>
    <w:docPart>
      <w:docPartPr>
        <w:name w:val="86F1484EDA8D4861823E6520E92A8628"/>
        <w:category>
          <w:name w:val="常规"/>
          <w:gallery w:val="placeholder"/>
        </w:category>
        <w:types>
          <w:type w:val="bbPlcHdr"/>
        </w:types>
        <w:behaviors>
          <w:behavior w:val="content"/>
        </w:behaviors>
        <w:guid w:val="{7D9471D5-B888-4694-B36F-1F13B16C0718}"/>
      </w:docPartPr>
      <w:docPartBody>
        <w:p w:rsidR="0085260B" w:rsidRDefault="00244658" w:rsidP="00244658">
          <w:pPr>
            <w:pStyle w:val="86F1484EDA8D4861823E6520E92A8628"/>
          </w:pPr>
          <w:r>
            <w:rPr>
              <w:rStyle w:val="placeholder1Char"/>
              <w:rFonts w:hint="eastAsia"/>
            </w:rPr>
            <w:t>____________</w:t>
          </w:r>
        </w:p>
      </w:docPartBody>
    </w:docPart>
    <w:docPart>
      <w:docPartPr>
        <w:name w:val="707DD298B3B34ABCB13AEB6E95169709"/>
        <w:category>
          <w:name w:val="常规"/>
          <w:gallery w:val="placeholder"/>
        </w:category>
        <w:types>
          <w:type w:val="bbPlcHdr"/>
        </w:types>
        <w:behaviors>
          <w:behavior w:val="content"/>
        </w:behaviors>
        <w:guid w:val="{D6B31AFA-5555-46EB-9FC6-2617148BD60D}"/>
      </w:docPartPr>
      <w:docPartBody>
        <w:p w:rsidR="0085260B" w:rsidRDefault="00244658" w:rsidP="00244658">
          <w:pPr>
            <w:pStyle w:val="707DD298B3B34ABCB13AEB6E95169709"/>
          </w:pPr>
          <w:r>
            <w:rPr>
              <w:rStyle w:val="placeholder1Char"/>
              <w:rFonts w:hint="eastAsia"/>
            </w:rPr>
            <w:t>____________</w:t>
          </w:r>
        </w:p>
      </w:docPartBody>
    </w:docPart>
    <w:docPart>
      <w:docPartPr>
        <w:name w:val="DE9799A9F7CA4638BF6C4AABEFA4B56B"/>
        <w:category>
          <w:name w:val="常规"/>
          <w:gallery w:val="placeholder"/>
        </w:category>
        <w:types>
          <w:type w:val="bbPlcHdr"/>
        </w:types>
        <w:behaviors>
          <w:behavior w:val="content"/>
        </w:behaviors>
        <w:guid w:val="{6DEF6912-D9C1-42E6-898E-A261014748F5}"/>
      </w:docPartPr>
      <w:docPartBody>
        <w:p w:rsidR="0085260B" w:rsidRDefault="00244658" w:rsidP="00244658">
          <w:pPr>
            <w:pStyle w:val="DE9799A9F7CA4638BF6C4AABEFA4B56B"/>
          </w:pPr>
          <w:r>
            <w:rPr>
              <w:rStyle w:val="placeholder1Char"/>
              <w:rFonts w:hint="eastAsia"/>
            </w:rPr>
            <w:t>____________</w:t>
          </w:r>
        </w:p>
      </w:docPartBody>
    </w:docPart>
    <w:docPart>
      <w:docPartPr>
        <w:name w:val="5B16C6C5288647B381A807B15709158B"/>
        <w:category>
          <w:name w:val="常规"/>
          <w:gallery w:val="placeholder"/>
        </w:category>
        <w:types>
          <w:type w:val="bbPlcHdr"/>
        </w:types>
        <w:behaviors>
          <w:behavior w:val="content"/>
        </w:behaviors>
        <w:guid w:val="{4046B974-4F0B-40C8-B76F-2FD0C83B92DC}"/>
      </w:docPartPr>
      <w:docPartBody>
        <w:p w:rsidR="0085260B" w:rsidRDefault="00244658" w:rsidP="00244658">
          <w:pPr>
            <w:pStyle w:val="5B16C6C5288647B381A807B15709158B"/>
          </w:pPr>
          <w:r>
            <w:rPr>
              <w:rStyle w:val="placeholder1Char"/>
              <w:rFonts w:hint="eastAsia"/>
            </w:rPr>
            <w:t>____________</w:t>
          </w:r>
        </w:p>
      </w:docPartBody>
    </w:docPart>
    <w:docPart>
      <w:docPartPr>
        <w:name w:val="170AF89237994DA78087D0B1799F4098"/>
        <w:category>
          <w:name w:val="常规"/>
          <w:gallery w:val="placeholder"/>
        </w:category>
        <w:types>
          <w:type w:val="bbPlcHdr"/>
        </w:types>
        <w:behaviors>
          <w:behavior w:val="content"/>
        </w:behaviors>
        <w:guid w:val="{DB906F2A-83BE-44AF-8505-DB139560D0E7}"/>
      </w:docPartPr>
      <w:docPartBody>
        <w:p w:rsidR="0085260B" w:rsidRDefault="00244658" w:rsidP="00244658">
          <w:pPr>
            <w:pStyle w:val="170AF89237994DA78087D0B1799F4098"/>
          </w:pPr>
          <w:r>
            <w:rPr>
              <w:rStyle w:val="placeholder1Char"/>
              <w:rFonts w:hint="eastAsia"/>
            </w:rPr>
            <w:t>____________</w:t>
          </w:r>
        </w:p>
      </w:docPartBody>
    </w:docPart>
    <w:docPart>
      <w:docPartPr>
        <w:name w:val="7F9188EB28874C49A3805C612DF03FDE"/>
        <w:category>
          <w:name w:val="常规"/>
          <w:gallery w:val="placeholder"/>
        </w:category>
        <w:types>
          <w:type w:val="bbPlcHdr"/>
        </w:types>
        <w:behaviors>
          <w:behavior w:val="content"/>
        </w:behaviors>
        <w:guid w:val="{1F965579-041E-4E8A-AE9B-71C8947D95F4}"/>
      </w:docPartPr>
      <w:docPartBody>
        <w:p w:rsidR="0085260B" w:rsidRDefault="00244658" w:rsidP="00244658">
          <w:pPr>
            <w:pStyle w:val="7F9188EB28874C49A3805C612DF03FDE"/>
          </w:pPr>
          <w:r>
            <w:rPr>
              <w:rStyle w:val="placeholder1Char"/>
              <w:rFonts w:hint="eastAsia"/>
            </w:rPr>
            <w:t>____________</w:t>
          </w:r>
        </w:p>
      </w:docPartBody>
    </w:docPart>
    <w:docPart>
      <w:docPartPr>
        <w:name w:val="55D7EEE837334BB086214FA232769567"/>
        <w:category>
          <w:name w:val="常规"/>
          <w:gallery w:val="placeholder"/>
        </w:category>
        <w:types>
          <w:type w:val="bbPlcHdr"/>
        </w:types>
        <w:behaviors>
          <w:behavior w:val="content"/>
        </w:behaviors>
        <w:guid w:val="{9251E9AB-AE32-4E1D-BB8E-82535CAFDB1C}"/>
      </w:docPartPr>
      <w:docPartBody>
        <w:p w:rsidR="0085260B" w:rsidRDefault="00244658" w:rsidP="00244658">
          <w:pPr>
            <w:pStyle w:val="55D7EEE837334BB086214FA232769567"/>
          </w:pPr>
          <w:r>
            <w:rPr>
              <w:rStyle w:val="placeholder1Char"/>
              <w:rFonts w:hint="eastAsia"/>
            </w:rPr>
            <w:t>____________</w:t>
          </w:r>
        </w:p>
      </w:docPartBody>
    </w:docPart>
    <w:docPart>
      <w:docPartPr>
        <w:name w:val="B72F1CBC3CC74BB6A46D90F89E256004"/>
        <w:category>
          <w:name w:val="常规"/>
          <w:gallery w:val="placeholder"/>
        </w:category>
        <w:types>
          <w:type w:val="bbPlcHdr"/>
        </w:types>
        <w:behaviors>
          <w:behavior w:val="content"/>
        </w:behaviors>
        <w:guid w:val="{5F33EC0E-0136-478D-9692-2AE288C51521}"/>
      </w:docPartPr>
      <w:docPartBody>
        <w:p w:rsidR="0085260B" w:rsidRDefault="00244658" w:rsidP="00244658">
          <w:pPr>
            <w:pStyle w:val="B72F1CBC3CC74BB6A46D90F89E256004"/>
          </w:pPr>
          <w:r>
            <w:rPr>
              <w:rStyle w:val="placeholder1Char"/>
              <w:rFonts w:hint="eastAsia"/>
            </w:rPr>
            <w:t>____________</w:t>
          </w:r>
        </w:p>
      </w:docPartBody>
    </w:docPart>
    <w:docPart>
      <w:docPartPr>
        <w:name w:val="F4C33D9F56E04E369E79F727AE6A943D"/>
        <w:category>
          <w:name w:val="常规"/>
          <w:gallery w:val="placeholder"/>
        </w:category>
        <w:types>
          <w:type w:val="bbPlcHdr"/>
        </w:types>
        <w:behaviors>
          <w:behavior w:val="content"/>
        </w:behaviors>
        <w:guid w:val="{548C2246-1162-4217-9783-60BE6A0F37A0}"/>
      </w:docPartPr>
      <w:docPartBody>
        <w:p w:rsidR="0085260B" w:rsidRDefault="00244658" w:rsidP="00244658">
          <w:pPr>
            <w:pStyle w:val="F4C33D9F56E04E369E79F727AE6A943D"/>
          </w:pPr>
          <w:r>
            <w:rPr>
              <w:rStyle w:val="placeholder1Char"/>
              <w:rFonts w:hint="eastAsia"/>
            </w:rPr>
            <w:t>____________</w:t>
          </w:r>
        </w:p>
      </w:docPartBody>
    </w:docPart>
    <w:docPart>
      <w:docPartPr>
        <w:name w:val="ABAB48A122AE45119D7F32F5E4B653C3"/>
        <w:category>
          <w:name w:val="常规"/>
          <w:gallery w:val="placeholder"/>
        </w:category>
        <w:types>
          <w:type w:val="bbPlcHdr"/>
        </w:types>
        <w:behaviors>
          <w:behavior w:val="content"/>
        </w:behaviors>
        <w:guid w:val="{0B56FD9D-D0D5-4115-953D-719861E5E237}"/>
      </w:docPartPr>
      <w:docPartBody>
        <w:p w:rsidR="0085260B" w:rsidRDefault="00244658" w:rsidP="00244658">
          <w:pPr>
            <w:pStyle w:val="ABAB48A122AE45119D7F32F5E4B653C3"/>
          </w:pPr>
          <w:r>
            <w:rPr>
              <w:rStyle w:val="placeholder1Char"/>
              <w:rFonts w:hint="eastAsia"/>
            </w:rPr>
            <w:t>____________</w:t>
          </w:r>
        </w:p>
      </w:docPartBody>
    </w:docPart>
    <w:docPart>
      <w:docPartPr>
        <w:name w:val="0A0839D70555480EA57D7E4B79468AB1"/>
        <w:category>
          <w:name w:val="常规"/>
          <w:gallery w:val="placeholder"/>
        </w:category>
        <w:types>
          <w:type w:val="bbPlcHdr"/>
        </w:types>
        <w:behaviors>
          <w:behavior w:val="content"/>
        </w:behaviors>
        <w:guid w:val="{5AC218FD-B4A1-4A69-9285-1570B6A5A1EE}"/>
      </w:docPartPr>
      <w:docPartBody>
        <w:p w:rsidR="0085260B" w:rsidRDefault="00244658" w:rsidP="00244658">
          <w:pPr>
            <w:pStyle w:val="0A0839D70555480EA57D7E4B79468AB1"/>
          </w:pPr>
          <w:r>
            <w:rPr>
              <w:rStyle w:val="placeholder1Char"/>
              <w:rFonts w:hint="eastAsia"/>
            </w:rPr>
            <w:t>____________</w:t>
          </w:r>
        </w:p>
      </w:docPartBody>
    </w:docPart>
    <w:docPart>
      <w:docPartPr>
        <w:name w:val="A70D79CE41B54C1E96DF08FC59FD4A0E"/>
        <w:category>
          <w:name w:val="常规"/>
          <w:gallery w:val="placeholder"/>
        </w:category>
        <w:types>
          <w:type w:val="bbPlcHdr"/>
        </w:types>
        <w:behaviors>
          <w:behavior w:val="content"/>
        </w:behaviors>
        <w:guid w:val="{615C7672-96FD-4552-A14C-75FCF02886BD}"/>
      </w:docPartPr>
      <w:docPartBody>
        <w:p w:rsidR="0085260B" w:rsidRDefault="00244658" w:rsidP="00244658">
          <w:pPr>
            <w:pStyle w:val="A70D79CE41B54C1E96DF08FC59FD4A0E"/>
          </w:pPr>
          <w:r>
            <w:rPr>
              <w:rStyle w:val="placeholder1Char"/>
              <w:rFonts w:hint="eastAsia"/>
            </w:rPr>
            <w:t>____________</w:t>
          </w:r>
        </w:p>
      </w:docPartBody>
    </w:docPart>
    <w:docPart>
      <w:docPartPr>
        <w:name w:val="0CA75AEB133F468289EF585B0148CA4B"/>
        <w:category>
          <w:name w:val="常规"/>
          <w:gallery w:val="placeholder"/>
        </w:category>
        <w:types>
          <w:type w:val="bbPlcHdr"/>
        </w:types>
        <w:behaviors>
          <w:behavior w:val="content"/>
        </w:behaviors>
        <w:guid w:val="{3F3FC533-AFDC-4A1F-8E0C-B31B1528383E}"/>
      </w:docPartPr>
      <w:docPartBody>
        <w:p w:rsidR="0085260B" w:rsidRDefault="00244658" w:rsidP="00244658">
          <w:pPr>
            <w:pStyle w:val="0CA75AEB133F468289EF585B0148CA4B"/>
          </w:pPr>
          <w:r>
            <w:rPr>
              <w:rStyle w:val="placeholder1Char"/>
              <w:rFonts w:hint="eastAsia"/>
            </w:rPr>
            <w:t>____________</w:t>
          </w:r>
        </w:p>
      </w:docPartBody>
    </w:docPart>
    <w:docPart>
      <w:docPartPr>
        <w:name w:val="0BEB5B98A0BC485AB6686F01DB99427A"/>
        <w:category>
          <w:name w:val="常规"/>
          <w:gallery w:val="placeholder"/>
        </w:category>
        <w:types>
          <w:type w:val="bbPlcHdr"/>
        </w:types>
        <w:behaviors>
          <w:behavior w:val="content"/>
        </w:behaviors>
        <w:guid w:val="{3A032053-86DD-4175-B40F-5E7EBCE5A477}"/>
      </w:docPartPr>
      <w:docPartBody>
        <w:p w:rsidR="0085260B" w:rsidRDefault="00244658" w:rsidP="00244658">
          <w:pPr>
            <w:pStyle w:val="0BEB5B98A0BC485AB6686F01DB99427A"/>
          </w:pPr>
          <w:r>
            <w:rPr>
              <w:rStyle w:val="placeholder1Char"/>
              <w:rFonts w:hint="eastAsia"/>
            </w:rPr>
            <w:t>____________</w:t>
          </w:r>
        </w:p>
      </w:docPartBody>
    </w:docPart>
    <w:docPart>
      <w:docPartPr>
        <w:name w:val="C036CDDD72A04D9C9D689EFB6C2E6604"/>
        <w:category>
          <w:name w:val="常规"/>
          <w:gallery w:val="placeholder"/>
        </w:category>
        <w:types>
          <w:type w:val="bbPlcHdr"/>
        </w:types>
        <w:behaviors>
          <w:behavior w:val="content"/>
        </w:behaviors>
        <w:guid w:val="{506E68AE-6123-4D57-9C95-2DC3B7C1A982}"/>
      </w:docPartPr>
      <w:docPartBody>
        <w:p w:rsidR="0085260B" w:rsidRDefault="00244658" w:rsidP="00244658">
          <w:pPr>
            <w:pStyle w:val="C036CDDD72A04D9C9D689EFB6C2E6604"/>
          </w:pPr>
          <w:r>
            <w:rPr>
              <w:rStyle w:val="placeholder1Char"/>
              <w:rFonts w:hint="eastAsia"/>
            </w:rPr>
            <w:t>____________</w:t>
          </w:r>
        </w:p>
      </w:docPartBody>
    </w:docPart>
    <w:docPart>
      <w:docPartPr>
        <w:name w:val="0ED969363FF34C318E78C529F8D3B782"/>
        <w:category>
          <w:name w:val="常规"/>
          <w:gallery w:val="placeholder"/>
        </w:category>
        <w:types>
          <w:type w:val="bbPlcHdr"/>
        </w:types>
        <w:behaviors>
          <w:behavior w:val="content"/>
        </w:behaviors>
        <w:guid w:val="{527686BE-E95C-4638-AF00-92349DFD37C9}"/>
      </w:docPartPr>
      <w:docPartBody>
        <w:p w:rsidR="0085260B" w:rsidRDefault="00244658" w:rsidP="00244658">
          <w:pPr>
            <w:pStyle w:val="0ED969363FF34C318E78C529F8D3B782"/>
          </w:pPr>
          <w:r>
            <w:rPr>
              <w:rStyle w:val="placeholder1Char"/>
              <w:rFonts w:hint="eastAsia"/>
            </w:rPr>
            <w:t>____________</w:t>
          </w:r>
        </w:p>
      </w:docPartBody>
    </w:docPart>
    <w:docPart>
      <w:docPartPr>
        <w:name w:val="0834CE70522D4DEBB98AF5600B496C89"/>
        <w:category>
          <w:name w:val="常规"/>
          <w:gallery w:val="placeholder"/>
        </w:category>
        <w:types>
          <w:type w:val="bbPlcHdr"/>
        </w:types>
        <w:behaviors>
          <w:behavior w:val="content"/>
        </w:behaviors>
        <w:guid w:val="{B7E51AB3-4D3A-4B08-99DB-CDA05676BC89}"/>
      </w:docPartPr>
      <w:docPartBody>
        <w:p w:rsidR="0085260B" w:rsidRDefault="00244658" w:rsidP="00244658">
          <w:pPr>
            <w:pStyle w:val="0834CE70522D4DEBB98AF5600B496C89"/>
          </w:pPr>
          <w:r>
            <w:rPr>
              <w:rStyle w:val="placeholder1Char"/>
              <w:rFonts w:hint="eastAsia"/>
            </w:rPr>
            <w:t>____________</w:t>
          </w:r>
        </w:p>
      </w:docPartBody>
    </w:docPart>
    <w:docPart>
      <w:docPartPr>
        <w:name w:val="3BAC12CD36CC434CB5EB99156B0B7E69"/>
        <w:category>
          <w:name w:val="常规"/>
          <w:gallery w:val="placeholder"/>
        </w:category>
        <w:types>
          <w:type w:val="bbPlcHdr"/>
        </w:types>
        <w:behaviors>
          <w:behavior w:val="content"/>
        </w:behaviors>
        <w:guid w:val="{0013DD3F-41A0-470C-A824-BD04A71A9F32}"/>
      </w:docPartPr>
      <w:docPartBody>
        <w:p w:rsidR="0085260B" w:rsidRDefault="00244658" w:rsidP="00244658">
          <w:pPr>
            <w:pStyle w:val="3BAC12CD36CC434CB5EB99156B0B7E69"/>
          </w:pPr>
          <w:r>
            <w:rPr>
              <w:rStyle w:val="placeholder1Char"/>
              <w:rFonts w:hint="eastAsia"/>
            </w:rPr>
            <w:t>____________</w:t>
          </w:r>
        </w:p>
      </w:docPartBody>
    </w:docPart>
    <w:docPart>
      <w:docPartPr>
        <w:name w:val="3879EF098A09487B9DA3D6FDD7E71CCD"/>
        <w:category>
          <w:name w:val="常规"/>
          <w:gallery w:val="placeholder"/>
        </w:category>
        <w:types>
          <w:type w:val="bbPlcHdr"/>
        </w:types>
        <w:behaviors>
          <w:behavior w:val="content"/>
        </w:behaviors>
        <w:guid w:val="{266BB2A4-350E-400E-9F2A-60F37B772658}"/>
      </w:docPartPr>
      <w:docPartBody>
        <w:p w:rsidR="0085260B" w:rsidRDefault="00244658" w:rsidP="00244658">
          <w:pPr>
            <w:pStyle w:val="3879EF098A09487B9DA3D6FDD7E71CCD"/>
          </w:pPr>
          <w:r>
            <w:rPr>
              <w:rStyle w:val="placeholder1Char"/>
              <w:rFonts w:hint="eastAsia"/>
            </w:rPr>
            <w:t>____________</w:t>
          </w:r>
        </w:p>
      </w:docPartBody>
    </w:docPart>
    <w:docPart>
      <w:docPartPr>
        <w:name w:val="6043C807970647118CA49DDF7A089034"/>
        <w:category>
          <w:name w:val="常规"/>
          <w:gallery w:val="placeholder"/>
        </w:category>
        <w:types>
          <w:type w:val="bbPlcHdr"/>
        </w:types>
        <w:behaviors>
          <w:behavior w:val="content"/>
        </w:behaviors>
        <w:guid w:val="{D9CA9747-1E69-40C9-84D2-83A039B49352}"/>
      </w:docPartPr>
      <w:docPartBody>
        <w:p w:rsidR="0085260B" w:rsidRDefault="00244658" w:rsidP="00244658">
          <w:pPr>
            <w:pStyle w:val="6043C807970647118CA49DDF7A089034"/>
          </w:pPr>
          <w:r>
            <w:rPr>
              <w:rStyle w:val="placeholder1Char"/>
              <w:rFonts w:hint="eastAsia"/>
            </w:rPr>
            <w:t>____________</w:t>
          </w:r>
        </w:p>
      </w:docPartBody>
    </w:docPart>
    <w:docPart>
      <w:docPartPr>
        <w:name w:val="5A3F47C32F374DD880EDB32C1E8C8901"/>
        <w:category>
          <w:name w:val="常规"/>
          <w:gallery w:val="placeholder"/>
        </w:category>
        <w:types>
          <w:type w:val="bbPlcHdr"/>
        </w:types>
        <w:behaviors>
          <w:behavior w:val="content"/>
        </w:behaviors>
        <w:guid w:val="{E5EB199C-3100-4FCD-B676-6ACDAA032FD2}"/>
      </w:docPartPr>
      <w:docPartBody>
        <w:p w:rsidR="0085260B" w:rsidRDefault="00244658" w:rsidP="00244658">
          <w:pPr>
            <w:pStyle w:val="5A3F47C32F374DD880EDB32C1E8C8901"/>
          </w:pPr>
          <w:r>
            <w:rPr>
              <w:rStyle w:val="placeholder1Char"/>
              <w:rFonts w:hint="eastAsia"/>
            </w:rPr>
            <w:t>____________</w:t>
          </w:r>
        </w:p>
      </w:docPartBody>
    </w:docPart>
    <w:docPart>
      <w:docPartPr>
        <w:name w:val="D990F54B929544E68971CEBA3D79E7CF"/>
        <w:category>
          <w:name w:val="常规"/>
          <w:gallery w:val="placeholder"/>
        </w:category>
        <w:types>
          <w:type w:val="bbPlcHdr"/>
        </w:types>
        <w:behaviors>
          <w:behavior w:val="content"/>
        </w:behaviors>
        <w:guid w:val="{E7520291-5A10-4592-80FC-D95B28C553FB}"/>
      </w:docPartPr>
      <w:docPartBody>
        <w:p w:rsidR="0085260B" w:rsidRDefault="00244658" w:rsidP="00244658">
          <w:pPr>
            <w:pStyle w:val="D990F54B929544E68971CEBA3D79E7CF"/>
          </w:pPr>
          <w:r>
            <w:rPr>
              <w:rStyle w:val="placeholder1Char"/>
              <w:rFonts w:hint="eastAsia"/>
            </w:rPr>
            <w:t>____________</w:t>
          </w:r>
        </w:p>
      </w:docPartBody>
    </w:docPart>
    <w:docPart>
      <w:docPartPr>
        <w:name w:val="2CA26E816FBF477A906B4455F19744CB"/>
        <w:category>
          <w:name w:val="常规"/>
          <w:gallery w:val="placeholder"/>
        </w:category>
        <w:types>
          <w:type w:val="bbPlcHdr"/>
        </w:types>
        <w:behaviors>
          <w:behavior w:val="content"/>
        </w:behaviors>
        <w:guid w:val="{AF4DD905-DDB1-404C-BB12-BAB13458ADDC}"/>
      </w:docPartPr>
      <w:docPartBody>
        <w:p w:rsidR="0085260B" w:rsidRDefault="00244658" w:rsidP="00244658">
          <w:pPr>
            <w:pStyle w:val="2CA26E816FBF477A906B4455F19744CB"/>
          </w:pPr>
          <w:r>
            <w:rPr>
              <w:rStyle w:val="placeholder1Char"/>
              <w:rFonts w:hint="eastAsia"/>
            </w:rPr>
            <w:t>____________</w:t>
          </w:r>
        </w:p>
      </w:docPartBody>
    </w:docPart>
    <w:docPart>
      <w:docPartPr>
        <w:name w:val="EBE131D912444D148F52ED44DF6BCCCB"/>
        <w:category>
          <w:name w:val="常规"/>
          <w:gallery w:val="placeholder"/>
        </w:category>
        <w:types>
          <w:type w:val="bbPlcHdr"/>
        </w:types>
        <w:behaviors>
          <w:behavior w:val="content"/>
        </w:behaviors>
        <w:guid w:val="{C4D36925-11A9-4939-BE79-A024781FF3EC}"/>
      </w:docPartPr>
      <w:docPartBody>
        <w:p w:rsidR="0085260B" w:rsidRDefault="00244658" w:rsidP="00244658">
          <w:pPr>
            <w:pStyle w:val="EBE131D912444D148F52ED44DF6BCCCB"/>
          </w:pPr>
          <w:r>
            <w:rPr>
              <w:rStyle w:val="placeholder1Char"/>
              <w:rFonts w:hint="eastAsia"/>
            </w:rPr>
            <w:t>____________</w:t>
          </w:r>
        </w:p>
      </w:docPartBody>
    </w:docPart>
    <w:docPart>
      <w:docPartPr>
        <w:name w:val="9E3EBBFFA923460C842170EE4760D1BF"/>
        <w:category>
          <w:name w:val="常规"/>
          <w:gallery w:val="placeholder"/>
        </w:category>
        <w:types>
          <w:type w:val="bbPlcHdr"/>
        </w:types>
        <w:behaviors>
          <w:behavior w:val="content"/>
        </w:behaviors>
        <w:guid w:val="{6DAAB0E0-944F-442F-BF2D-C95BF850DC41}"/>
      </w:docPartPr>
      <w:docPartBody>
        <w:p w:rsidR="0085260B" w:rsidRDefault="00244658" w:rsidP="00244658">
          <w:pPr>
            <w:pStyle w:val="9E3EBBFFA923460C842170EE4760D1BF"/>
          </w:pPr>
          <w:r>
            <w:rPr>
              <w:rStyle w:val="placeholder1Char"/>
              <w:rFonts w:hint="eastAsia"/>
            </w:rPr>
            <w:t>____________</w:t>
          </w:r>
        </w:p>
      </w:docPartBody>
    </w:docPart>
    <w:docPart>
      <w:docPartPr>
        <w:name w:val="02D48786FA544D4583DC66D349F8C17C"/>
        <w:category>
          <w:name w:val="常规"/>
          <w:gallery w:val="placeholder"/>
        </w:category>
        <w:types>
          <w:type w:val="bbPlcHdr"/>
        </w:types>
        <w:behaviors>
          <w:behavior w:val="content"/>
        </w:behaviors>
        <w:guid w:val="{89B19880-BE77-464A-B30E-3311737E25C7}"/>
      </w:docPartPr>
      <w:docPartBody>
        <w:p w:rsidR="0085260B" w:rsidRDefault="00244658" w:rsidP="00244658">
          <w:pPr>
            <w:pStyle w:val="02D48786FA544D4583DC66D349F8C17C"/>
          </w:pPr>
          <w:r>
            <w:rPr>
              <w:rStyle w:val="placeholder1Char"/>
              <w:rFonts w:hint="eastAsia"/>
            </w:rPr>
            <w:t>____________</w:t>
          </w:r>
        </w:p>
      </w:docPartBody>
    </w:docPart>
    <w:docPart>
      <w:docPartPr>
        <w:name w:val="16CC6E08BED0433BAFB2ED65088A9066"/>
        <w:category>
          <w:name w:val="常规"/>
          <w:gallery w:val="placeholder"/>
        </w:category>
        <w:types>
          <w:type w:val="bbPlcHdr"/>
        </w:types>
        <w:behaviors>
          <w:behavior w:val="content"/>
        </w:behaviors>
        <w:guid w:val="{C36AC98F-993D-4DD9-BCCB-FA6033B0EF81}"/>
      </w:docPartPr>
      <w:docPartBody>
        <w:p w:rsidR="0085260B" w:rsidRDefault="00244658" w:rsidP="00244658">
          <w:pPr>
            <w:pStyle w:val="16CC6E08BED0433BAFB2ED65088A9066"/>
          </w:pPr>
          <w:r>
            <w:rPr>
              <w:rStyle w:val="placeholder1Char"/>
              <w:rFonts w:hint="eastAsia"/>
            </w:rPr>
            <w:t>____________</w:t>
          </w:r>
        </w:p>
      </w:docPartBody>
    </w:docPart>
    <w:docPart>
      <w:docPartPr>
        <w:name w:val="3BAE4169EE6D4422A9B21706E8AFF78D"/>
        <w:category>
          <w:name w:val="常规"/>
          <w:gallery w:val="placeholder"/>
        </w:category>
        <w:types>
          <w:type w:val="bbPlcHdr"/>
        </w:types>
        <w:behaviors>
          <w:behavior w:val="content"/>
        </w:behaviors>
        <w:guid w:val="{2F873C5B-90A9-4C4E-A489-2035A0A7CCA5}"/>
      </w:docPartPr>
      <w:docPartBody>
        <w:p w:rsidR="0085260B" w:rsidRDefault="00244658" w:rsidP="00244658">
          <w:pPr>
            <w:pStyle w:val="3BAE4169EE6D4422A9B21706E8AFF78D"/>
          </w:pPr>
          <w:r>
            <w:rPr>
              <w:rStyle w:val="placeholder1Char"/>
              <w:rFonts w:hint="eastAsia"/>
            </w:rPr>
            <w:t>____________</w:t>
          </w:r>
        </w:p>
      </w:docPartBody>
    </w:docPart>
    <w:docPart>
      <w:docPartPr>
        <w:name w:val="9BB351B3E2C7464CA264284EE776FFEA"/>
        <w:category>
          <w:name w:val="常规"/>
          <w:gallery w:val="placeholder"/>
        </w:category>
        <w:types>
          <w:type w:val="bbPlcHdr"/>
        </w:types>
        <w:behaviors>
          <w:behavior w:val="content"/>
        </w:behaviors>
        <w:guid w:val="{AF12374E-BF2E-439B-A87F-C7C9F0884E61}"/>
      </w:docPartPr>
      <w:docPartBody>
        <w:p w:rsidR="0085260B" w:rsidRDefault="00244658" w:rsidP="00244658">
          <w:pPr>
            <w:pStyle w:val="9BB351B3E2C7464CA264284EE776FFEA"/>
          </w:pPr>
          <w:r>
            <w:rPr>
              <w:rStyle w:val="placeholder1Char"/>
              <w:rFonts w:hint="eastAsia"/>
            </w:rPr>
            <w:t>____________</w:t>
          </w:r>
        </w:p>
      </w:docPartBody>
    </w:docPart>
    <w:docPart>
      <w:docPartPr>
        <w:name w:val="DB547E017F284EBE9365A1F54E103DF3"/>
        <w:category>
          <w:name w:val="常规"/>
          <w:gallery w:val="placeholder"/>
        </w:category>
        <w:types>
          <w:type w:val="bbPlcHdr"/>
        </w:types>
        <w:behaviors>
          <w:behavior w:val="content"/>
        </w:behaviors>
        <w:guid w:val="{90432278-6080-4795-841C-508F315E7B40}"/>
      </w:docPartPr>
      <w:docPartBody>
        <w:p w:rsidR="0085260B" w:rsidRDefault="00244658" w:rsidP="00244658">
          <w:pPr>
            <w:pStyle w:val="DB547E017F284EBE9365A1F54E103DF3"/>
          </w:pPr>
          <w:r>
            <w:rPr>
              <w:rStyle w:val="placeholder1Char"/>
              <w:rFonts w:hint="eastAsia"/>
            </w:rPr>
            <w:t>____________</w:t>
          </w:r>
        </w:p>
      </w:docPartBody>
    </w:docPart>
    <w:docPart>
      <w:docPartPr>
        <w:name w:val="8719EE470C004B6B9EC3B2826A980B5C"/>
        <w:category>
          <w:name w:val="常规"/>
          <w:gallery w:val="placeholder"/>
        </w:category>
        <w:types>
          <w:type w:val="bbPlcHdr"/>
        </w:types>
        <w:behaviors>
          <w:behavior w:val="content"/>
        </w:behaviors>
        <w:guid w:val="{F9BD6A3F-5874-489C-BA54-4E13F0D76BB8}"/>
      </w:docPartPr>
      <w:docPartBody>
        <w:p w:rsidR="0085260B" w:rsidRDefault="00244658" w:rsidP="00244658">
          <w:pPr>
            <w:pStyle w:val="8719EE470C004B6B9EC3B2826A980B5C"/>
          </w:pPr>
          <w:r>
            <w:rPr>
              <w:rStyle w:val="placeholder1Char"/>
              <w:rFonts w:hint="eastAsia"/>
            </w:rPr>
            <w:t>____________</w:t>
          </w:r>
        </w:p>
      </w:docPartBody>
    </w:docPart>
    <w:docPart>
      <w:docPartPr>
        <w:name w:val="06E59F5BB8044369BDD37F9754A6CA03"/>
        <w:category>
          <w:name w:val="常规"/>
          <w:gallery w:val="placeholder"/>
        </w:category>
        <w:types>
          <w:type w:val="bbPlcHdr"/>
        </w:types>
        <w:behaviors>
          <w:behavior w:val="content"/>
        </w:behaviors>
        <w:guid w:val="{4A94C30E-3ABF-4B4E-8F3F-CA8F9C279839}"/>
      </w:docPartPr>
      <w:docPartBody>
        <w:p w:rsidR="0085260B" w:rsidRDefault="00244658" w:rsidP="00244658">
          <w:pPr>
            <w:pStyle w:val="06E59F5BB8044369BDD37F9754A6CA03"/>
          </w:pPr>
          <w:r>
            <w:rPr>
              <w:rStyle w:val="placeholder1Char"/>
              <w:rFonts w:hint="eastAsia"/>
            </w:rPr>
            <w:t>____________</w:t>
          </w:r>
        </w:p>
      </w:docPartBody>
    </w:docPart>
    <w:docPart>
      <w:docPartPr>
        <w:name w:val="FE0909E8B1DD41C0B81C93D1C66B85A6"/>
        <w:category>
          <w:name w:val="常规"/>
          <w:gallery w:val="placeholder"/>
        </w:category>
        <w:types>
          <w:type w:val="bbPlcHdr"/>
        </w:types>
        <w:behaviors>
          <w:behavior w:val="content"/>
        </w:behaviors>
        <w:guid w:val="{7E30DB66-E35A-4271-B594-6D2B18E876E0}"/>
      </w:docPartPr>
      <w:docPartBody>
        <w:p w:rsidR="0085260B" w:rsidRDefault="00244658" w:rsidP="00244658">
          <w:pPr>
            <w:pStyle w:val="FE0909E8B1DD41C0B81C93D1C66B85A6"/>
          </w:pPr>
          <w:r>
            <w:rPr>
              <w:rStyle w:val="placeholder1Char"/>
              <w:rFonts w:hint="eastAsia"/>
            </w:rPr>
            <w:t>____________</w:t>
          </w:r>
        </w:p>
      </w:docPartBody>
    </w:docPart>
    <w:docPart>
      <w:docPartPr>
        <w:name w:val="3890B37FFC444CE88620C5935F6D95CC"/>
        <w:category>
          <w:name w:val="常规"/>
          <w:gallery w:val="placeholder"/>
        </w:category>
        <w:types>
          <w:type w:val="bbPlcHdr"/>
        </w:types>
        <w:behaviors>
          <w:behavior w:val="content"/>
        </w:behaviors>
        <w:guid w:val="{CEED4A89-8C07-415B-AE4E-109B791518D7}"/>
      </w:docPartPr>
      <w:docPartBody>
        <w:p w:rsidR="0085260B" w:rsidRDefault="00244658" w:rsidP="00244658">
          <w:pPr>
            <w:pStyle w:val="3890B37FFC444CE88620C5935F6D95CC"/>
          </w:pPr>
          <w:r>
            <w:rPr>
              <w:rStyle w:val="placeholder1Char"/>
              <w:rFonts w:hint="eastAsia"/>
            </w:rPr>
            <w:t>____________</w:t>
          </w:r>
        </w:p>
      </w:docPartBody>
    </w:docPart>
    <w:docPart>
      <w:docPartPr>
        <w:name w:val="563EECECD04B472AB401D5A54D246CE6"/>
        <w:category>
          <w:name w:val="常规"/>
          <w:gallery w:val="placeholder"/>
        </w:category>
        <w:types>
          <w:type w:val="bbPlcHdr"/>
        </w:types>
        <w:behaviors>
          <w:behavior w:val="content"/>
        </w:behaviors>
        <w:guid w:val="{A592B567-F2AD-4F76-90FA-44633AFFD2EE}"/>
      </w:docPartPr>
      <w:docPartBody>
        <w:p w:rsidR="0085260B" w:rsidRDefault="00244658" w:rsidP="00244658">
          <w:pPr>
            <w:pStyle w:val="563EECECD04B472AB401D5A54D246CE6"/>
          </w:pPr>
          <w:r>
            <w:rPr>
              <w:rStyle w:val="placeholder1Char"/>
              <w:rFonts w:hint="eastAsia"/>
            </w:rPr>
            <w:t>____________</w:t>
          </w:r>
        </w:p>
      </w:docPartBody>
    </w:docPart>
    <w:docPart>
      <w:docPartPr>
        <w:name w:val="0D92FB493DF144FB81787B1BFD65591F"/>
        <w:category>
          <w:name w:val="常规"/>
          <w:gallery w:val="placeholder"/>
        </w:category>
        <w:types>
          <w:type w:val="bbPlcHdr"/>
        </w:types>
        <w:behaviors>
          <w:behavior w:val="content"/>
        </w:behaviors>
        <w:guid w:val="{CE875D4E-CF95-4C7B-90AC-907867B3BBF9}"/>
      </w:docPartPr>
      <w:docPartBody>
        <w:p w:rsidR="0085260B" w:rsidRDefault="00244658" w:rsidP="00244658">
          <w:pPr>
            <w:pStyle w:val="0D92FB493DF144FB81787B1BFD65591F"/>
          </w:pPr>
          <w:r>
            <w:rPr>
              <w:rStyle w:val="placeholder1Char"/>
              <w:rFonts w:hint="eastAsia"/>
            </w:rPr>
            <w:t>____________</w:t>
          </w:r>
        </w:p>
      </w:docPartBody>
    </w:docPart>
    <w:docPart>
      <w:docPartPr>
        <w:name w:val="432CC6B5FFFA4D31BA20DDC5B7340A6F"/>
        <w:category>
          <w:name w:val="常规"/>
          <w:gallery w:val="placeholder"/>
        </w:category>
        <w:types>
          <w:type w:val="bbPlcHdr"/>
        </w:types>
        <w:behaviors>
          <w:behavior w:val="content"/>
        </w:behaviors>
        <w:guid w:val="{1DCAD935-28E3-46E7-91F0-01EC38D354FE}"/>
      </w:docPartPr>
      <w:docPartBody>
        <w:p w:rsidR="0085260B" w:rsidRDefault="00244658" w:rsidP="00244658">
          <w:pPr>
            <w:pStyle w:val="432CC6B5FFFA4D31BA20DDC5B7340A6F"/>
          </w:pPr>
          <w:r>
            <w:rPr>
              <w:rStyle w:val="placeholder1Char"/>
              <w:rFonts w:hint="eastAsia"/>
            </w:rPr>
            <w:t>____________</w:t>
          </w:r>
        </w:p>
      </w:docPartBody>
    </w:docPart>
    <w:docPart>
      <w:docPartPr>
        <w:name w:val="8F53935051C6422D90B2506DC7976340"/>
        <w:category>
          <w:name w:val="常规"/>
          <w:gallery w:val="placeholder"/>
        </w:category>
        <w:types>
          <w:type w:val="bbPlcHdr"/>
        </w:types>
        <w:behaviors>
          <w:behavior w:val="content"/>
        </w:behaviors>
        <w:guid w:val="{FD377C68-AC5D-43CD-9860-95FA81673D05}"/>
      </w:docPartPr>
      <w:docPartBody>
        <w:p w:rsidR="0085260B" w:rsidRDefault="00244658" w:rsidP="00244658">
          <w:pPr>
            <w:pStyle w:val="8F53935051C6422D90B2506DC7976340"/>
          </w:pPr>
          <w:r>
            <w:rPr>
              <w:rStyle w:val="placeholder1Char"/>
              <w:rFonts w:hint="eastAsia"/>
            </w:rPr>
            <w:t>____________</w:t>
          </w:r>
        </w:p>
      </w:docPartBody>
    </w:docPart>
    <w:docPart>
      <w:docPartPr>
        <w:name w:val="9D8DD45CBC734B548E72079C71BCA01E"/>
        <w:category>
          <w:name w:val="常规"/>
          <w:gallery w:val="placeholder"/>
        </w:category>
        <w:types>
          <w:type w:val="bbPlcHdr"/>
        </w:types>
        <w:behaviors>
          <w:behavior w:val="content"/>
        </w:behaviors>
        <w:guid w:val="{0AAF51F6-5FCD-4BED-A562-B13CBC1FEF3E}"/>
      </w:docPartPr>
      <w:docPartBody>
        <w:p w:rsidR="0085260B" w:rsidRDefault="00244658" w:rsidP="00244658">
          <w:pPr>
            <w:pStyle w:val="9D8DD45CBC734B548E72079C71BCA01E"/>
          </w:pPr>
          <w:r>
            <w:rPr>
              <w:rStyle w:val="placeholder1Char"/>
              <w:rFonts w:hint="eastAsia"/>
            </w:rPr>
            <w:t>____________</w:t>
          </w:r>
        </w:p>
      </w:docPartBody>
    </w:docPart>
    <w:docPart>
      <w:docPartPr>
        <w:name w:val="863A16DBE67147B280B9885FA8B121F9"/>
        <w:category>
          <w:name w:val="常规"/>
          <w:gallery w:val="placeholder"/>
        </w:category>
        <w:types>
          <w:type w:val="bbPlcHdr"/>
        </w:types>
        <w:behaviors>
          <w:behavior w:val="content"/>
        </w:behaviors>
        <w:guid w:val="{D2D15CD9-D900-4927-AE7A-A8B6CEFD858F}"/>
      </w:docPartPr>
      <w:docPartBody>
        <w:p w:rsidR="0085260B" w:rsidRDefault="00244658" w:rsidP="00244658">
          <w:pPr>
            <w:pStyle w:val="863A16DBE67147B280B9885FA8B121F9"/>
          </w:pPr>
          <w:r>
            <w:rPr>
              <w:rStyle w:val="placeholder1Char"/>
              <w:rFonts w:hint="eastAsia"/>
            </w:rPr>
            <w:t>____________</w:t>
          </w:r>
        </w:p>
      </w:docPartBody>
    </w:docPart>
    <w:docPart>
      <w:docPartPr>
        <w:name w:val="D05D703ED6504DA7A6C01B3833B477C2"/>
        <w:category>
          <w:name w:val="常规"/>
          <w:gallery w:val="placeholder"/>
        </w:category>
        <w:types>
          <w:type w:val="bbPlcHdr"/>
        </w:types>
        <w:behaviors>
          <w:behavior w:val="content"/>
        </w:behaviors>
        <w:guid w:val="{E204DA8E-C057-47D3-B511-97E7B7744F16}"/>
      </w:docPartPr>
      <w:docPartBody>
        <w:p w:rsidR="0085260B" w:rsidRDefault="00244658" w:rsidP="00244658">
          <w:pPr>
            <w:pStyle w:val="D05D703ED6504DA7A6C01B3833B477C2"/>
          </w:pPr>
          <w:r>
            <w:rPr>
              <w:rStyle w:val="placeholder1Char"/>
              <w:rFonts w:hint="eastAsia"/>
            </w:rPr>
            <w:t>____________</w:t>
          </w:r>
        </w:p>
      </w:docPartBody>
    </w:docPart>
    <w:docPart>
      <w:docPartPr>
        <w:name w:val="25521182CD844E43A03E927F6C7D6855"/>
        <w:category>
          <w:name w:val="常规"/>
          <w:gallery w:val="placeholder"/>
        </w:category>
        <w:types>
          <w:type w:val="bbPlcHdr"/>
        </w:types>
        <w:behaviors>
          <w:behavior w:val="content"/>
        </w:behaviors>
        <w:guid w:val="{39021452-F18D-40C8-B5BC-8484A762C349}"/>
      </w:docPartPr>
      <w:docPartBody>
        <w:p w:rsidR="0085260B" w:rsidRDefault="00244658" w:rsidP="00244658">
          <w:pPr>
            <w:pStyle w:val="25521182CD844E43A03E927F6C7D6855"/>
          </w:pPr>
          <w:r>
            <w:rPr>
              <w:rStyle w:val="placeholder1Char"/>
              <w:rFonts w:hint="eastAsia"/>
            </w:rPr>
            <w:t>____________</w:t>
          </w:r>
        </w:p>
      </w:docPartBody>
    </w:docPart>
    <w:docPart>
      <w:docPartPr>
        <w:name w:val="95DC25CD36724DAEAC2EF0D12DCB60D3"/>
        <w:category>
          <w:name w:val="常规"/>
          <w:gallery w:val="placeholder"/>
        </w:category>
        <w:types>
          <w:type w:val="bbPlcHdr"/>
        </w:types>
        <w:behaviors>
          <w:behavior w:val="content"/>
        </w:behaviors>
        <w:guid w:val="{EF012B40-A16F-430D-ADE9-063A7079BB67}"/>
      </w:docPartPr>
      <w:docPartBody>
        <w:p w:rsidR="0085260B" w:rsidRDefault="00244658" w:rsidP="00244658">
          <w:pPr>
            <w:pStyle w:val="95DC25CD36724DAEAC2EF0D12DCB60D3"/>
          </w:pPr>
          <w:r>
            <w:rPr>
              <w:rStyle w:val="placeholder1Char"/>
              <w:rFonts w:hint="eastAsia"/>
            </w:rPr>
            <w:t>____________</w:t>
          </w:r>
        </w:p>
      </w:docPartBody>
    </w:docPart>
    <w:docPart>
      <w:docPartPr>
        <w:name w:val="3511A060631E48BE98423E5668EACE74"/>
        <w:category>
          <w:name w:val="常规"/>
          <w:gallery w:val="placeholder"/>
        </w:category>
        <w:types>
          <w:type w:val="bbPlcHdr"/>
        </w:types>
        <w:behaviors>
          <w:behavior w:val="content"/>
        </w:behaviors>
        <w:guid w:val="{F165C998-B415-43B8-9BED-DE43DB066CC5}"/>
      </w:docPartPr>
      <w:docPartBody>
        <w:p w:rsidR="0085260B" w:rsidRDefault="00244658" w:rsidP="00244658">
          <w:pPr>
            <w:pStyle w:val="3511A060631E48BE98423E5668EACE74"/>
          </w:pPr>
          <w:r>
            <w:rPr>
              <w:rStyle w:val="placeholder1Char"/>
              <w:rFonts w:hint="eastAsia"/>
            </w:rPr>
            <w:t>____________</w:t>
          </w:r>
        </w:p>
      </w:docPartBody>
    </w:docPart>
    <w:docPart>
      <w:docPartPr>
        <w:name w:val="E4010C7786F9430088D55F3DC3A83007"/>
        <w:category>
          <w:name w:val="常规"/>
          <w:gallery w:val="placeholder"/>
        </w:category>
        <w:types>
          <w:type w:val="bbPlcHdr"/>
        </w:types>
        <w:behaviors>
          <w:behavior w:val="content"/>
        </w:behaviors>
        <w:guid w:val="{45EF1C2E-0400-46D6-AAD7-09585103E2EE}"/>
      </w:docPartPr>
      <w:docPartBody>
        <w:p w:rsidR="0085260B" w:rsidRDefault="00244658" w:rsidP="00244658">
          <w:pPr>
            <w:pStyle w:val="E4010C7786F9430088D55F3DC3A83007"/>
          </w:pPr>
          <w:r>
            <w:rPr>
              <w:rStyle w:val="placeholder1Char"/>
              <w:rFonts w:hint="eastAsia"/>
            </w:rPr>
            <w:t>____________</w:t>
          </w:r>
        </w:p>
      </w:docPartBody>
    </w:docPart>
    <w:docPart>
      <w:docPartPr>
        <w:name w:val="21536B8C5EE94AE688DDDA27F626EF21"/>
        <w:category>
          <w:name w:val="常规"/>
          <w:gallery w:val="placeholder"/>
        </w:category>
        <w:types>
          <w:type w:val="bbPlcHdr"/>
        </w:types>
        <w:behaviors>
          <w:behavior w:val="content"/>
        </w:behaviors>
        <w:guid w:val="{A79C1B49-FCB0-4138-89CE-8DAB40E65CD0}"/>
      </w:docPartPr>
      <w:docPartBody>
        <w:p w:rsidR="0085260B" w:rsidRDefault="00244658" w:rsidP="00244658">
          <w:pPr>
            <w:pStyle w:val="21536B8C5EE94AE688DDDA27F626EF21"/>
          </w:pPr>
          <w:r>
            <w:rPr>
              <w:rStyle w:val="placeholder1Char"/>
              <w:rFonts w:hint="eastAsia"/>
            </w:rPr>
            <w:t>____________</w:t>
          </w:r>
        </w:p>
      </w:docPartBody>
    </w:docPart>
    <w:docPart>
      <w:docPartPr>
        <w:name w:val="94F37CAD2539457B9ECD1D9B791C52D8"/>
        <w:category>
          <w:name w:val="常规"/>
          <w:gallery w:val="placeholder"/>
        </w:category>
        <w:types>
          <w:type w:val="bbPlcHdr"/>
        </w:types>
        <w:behaviors>
          <w:behavior w:val="content"/>
        </w:behaviors>
        <w:guid w:val="{8F098C77-5F70-4EB5-8952-A8E1D179FC2A}"/>
      </w:docPartPr>
      <w:docPartBody>
        <w:p w:rsidR="0085260B" w:rsidRDefault="00244658" w:rsidP="00244658">
          <w:pPr>
            <w:pStyle w:val="94F37CAD2539457B9ECD1D9B791C52D8"/>
          </w:pPr>
          <w:r>
            <w:rPr>
              <w:rStyle w:val="placeholder1Char"/>
              <w:rFonts w:hint="eastAsia"/>
            </w:rPr>
            <w:t>____________</w:t>
          </w:r>
        </w:p>
      </w:docPartBody>
    </w:docPart>
    <w:docPart>
      <w:docPartPr>
        <w:name w:val="39C705D822D94146ADEA657C8A416848"/>
        <w:category>
          <w:name w:val="常规"/>
          <w:gallery w:val="placeholder"/>
        </w:category>
        <w:types>
          <w:type w:val="bbPlcHdr"/>
        </w:types>
        <w:behaviors>
          <w:behavior w:val="content"/>
        </w:behaviors>
        <w:guid w:val="{6A26850F-2288-40E3-BF4B-535DB3B99C2C}"/>
      </w:docPartPr>
      <w:docPartBody>
        <w:p w:rsidR="0085260B" w:rsidRDefault="00244658" w:rsidP="00244658">
          <w:pPr>
            <w:pStyle w:val="39C705D822D94146ADEA657C8A416848"/>
          </w:pPr>
          <w:r>
            <w:rPr>
              <w:rStyle w:val="placeholder1Char"/>
              <w:rFonts w:hint="eastAsia"/>
            </w:rPr>
            <w:t>____________</w:t>
          </w:r>
        </w:p>
      </w:docPartBody>
    </w:docPart>
    <w:docPart>
      <w:docPartPr>
        <w:name w:val="5EC0A423D80C4FD2A230E1BDC32DE123"/>
        <w:category>
          <w:name w:val="常规"/>
          <w:gallery w:val="placeholder"/>
        </w:category>
        <w:types>
          <w:type w:val="bbPlcHdr"/>
        </w:types>
        <w:behaviors>
          <w:behavior w:val="content"/>
        </w:behaviors>
        <w:guid w:val="{EB5861C1-ACA9-4001-8799-4F2748FA6056}"/>
      </w:docPartPr>
      <w:docPartBody>
        <w:p w:rsidR="0085260B" w:rsidRDefault="00244658" w:rsidP="00244658">
          <w:pPr>
            <w:pStyle w:val="5EC0A423D80C4FD2A230E1BDC32DE123"/>
          </w:pPr>
          <w:r>
            <w:rPr>
              <w:rStyle w:val="placeholder1Char"/>
              <w:rFonts w:hint="eastAsia"/>
            </w:rPr>
            <w:t>____________</w:t>
          </w:r>
        </w:p>
      </w:docPartBody>
    </w:docPart>
    <w:docPart>
      <w:docPartPr>
        <w:name w:val="980CB56C303E4D09AEC58ACA8F3F8693"/>
        <w:category>
          <w:name w:val="常规"/>
          <w:gallery w:val="placeholder"/>
        </w:category>
        <w:types>
          <w:type w:val="bbPlcHdr"/>
        </w:types>
        <w:behaviors>
          <w:behavior w:val="content"/>
        </w:behaviors>
        <w:guid w:val="{DE637619-9AFB-4DCC-8FB5-D22AC67BAE9B}"/>
      </w:docPartPr>
      <w:docPartBody>
        <w:p w:rsidR="0085260B" w:rsidRDefault="00244658" w:rsidP="00244658">
          <w:pPr>
            <w:pStyle w:val="980CB56C303E4D09AEC58ACA8F3F8693"/>
          </w:pPr>
          <w:r>
            <w:rPr>
              <w:rStyle w:val="placeholder1Char"/>
              <w:rFonts w:hint="eastAsia"/>
            </w:rPr>
            <w:t>____________</w:t>
          </w:r>
        </w:p>
      </w:docPartBody>
    </w:docPart>
    <w:docPart>
      <w:docPartPr>
        <w:name w:val="53E678CF55CD4C6CA643AFA35383ABE8"/>
        <w:category>
          <w:name w:val="常规"/>
          <w:gallery w:val="placeholder"/>
        </w:category>
        <w:types>
          <w:type w:val="bbPlcHdr"/>
        </w:types>
        <w:behaviors>
          <w:behavior w:val="content"/>
        </w:behaviors>
        <w:guid w:val="{30A42C0E-4EEB-4566-8DAD-9EA5D7F39E89}"/>
      </w:docPartPr>
      <w:docPartBody>
        <w:p w:rsidR="0085260B" w:rsidRDefault="00244658" w:rsidP="00244658">
          <w:pPr>
            <w:pStyle w:val="53E678CF55CD4C6CA643AFA35383ABE8"/>
          </w:pPr>
          <w:r>
            <w:rPr>
              <w:rStyle w:val="placeholder1Char"/>
              <w:rFonts w:hint="eastAsia"/>
            </w:rPr>
            <w:t>____________</w:t>
          </w:r>
        </w:p>
      </w:docPartBody>
    </w:docPart>
    <w:docPart>
      <w:docPartPr>
        <w:name w:val="2A3528F083CE4291AABD947D298881C9"/>
        <w:category>
          <w:name w:val="常规"/>
          <w:gallery w:val="placeholder"/>
        </w:category>
        <w:types>
          <w:type w:val="bbPlcHdr"/>
        </w:types>
        <w:behaviors>
          <w:behavior w:val="content"/>
        </w:behaviors>
        <w:guid w:val="{E14B9DF3-7F31-4EDE-BE9F-0C169759BC55}"/>
      </w:docPartPr>
      <w:docPartBody>
        <w:p w:rsidR="0085260B" w:rsidRDefault="00244658" w:rsidP="00244658">
          <w:pPr>
            <w:pStyle w:val="2A3528F083CE4291AABD947D298881C9"/>
          </w:pPr>
          <w:r>
            <w:rPr>
              <w:rStyle w:val="placeholder1Char"/>
              <w:rFonts w:hint="eastAsia"/>
            </w:rPr>
            <w:t>____________</w:t>
          </w:r>
        </w:p>
      </w:docPartBody>
    </w:docPart>
    <w:docPart>
      <w:docPartPr>
        <w:name w:val="EF2BC99E0F664C13A1F848FA09BBAD32"/>
        <w:category>
          <w:name w:val="常规"/>
          <w:gallery w:val="placeholder"/>
        </w:category>
        <w:types>
          <w:type w:val="bbPlcHdr"/>
        </w:types>
        <w:behaviors>
          <w:behavior w:val="content"/>
        </w:behaviors>
        <w:guid w:val="{72A9D081-DB6A-41CE-B342-7204C0DEC42C}"/>
      </w:docPartPr>
      <w:docPartBody>
        <w:p w:rsidR="0085260B" w:rsidRDefault="00244658" w:rsidP="00244658">
          <w:pPr>
            <w:pStyle w:val="EF2BC99E0F664C13A1F848FA09BBAD32"/>
          </w:pPr>
          <w:r>
            <w:rPr>
              <w:rStyle w:val="placeholder1Char"/>
              <w:rFonts w:hint="eastAsia"/>
            </w:rPr>
            <w:t>____________</w:t>
          </w:r>
        </w:p>
      </w:docPartBody>
    </w:docPart>
    <w:docPart>
      <w:docPartPr>
        <w:name w:val="8332F76E09C1488689BFCC7B86883494"/>
        <w:category>
          <w:name w:val="常规"/>
          <w:gallery w:val="placeholder"/>
        </w:category>
        <w:types>
          <w:type w:val="bbPlcHdr"/>
        </w:types>
        <w:behaviors>
          <w:behavior w:val="content"/>
        </w:behaviors>
        <w:guid w:val="{13608C74-0897-437E-9BA3-085E8B310151}"/>
      </w:docPartPr>
      <w:docPartBody>
        <w:p w:rsidR="0085260B" w:rsidRDefault="00244658" w:rsidP="00244658">
          <w:pPr>
            <w:pStyle w:val="8332F76E09C1488689BFCC7B86883494"/>
          </w:pPr>
          <w:r>
            <w:rPr>
              <w:rStyle w:val="placeholder1Char"/>
              <w:rFonts w:hint="eastAsia"/>
            </w:rPr>
            <w:t>____________</w:t>
          </w:r>
        </w:p>
      </w:docPartBody>
    </w:docPart>
    <w:docPart>
      <w:docPartPr>
        <w:name w:val="010FD7B58A074E45B4A10E488C5B4629"/>
        <w:category>
          <w:name w:val="常规"/>
          <w:gallery w:val="placeholder"/>
        </w:category>
        <w:types>
          <w:type w:val="bbPlcHdr"/>
        </w:types>
        <w:behaviors>
          <w:behavior w:val="content"/>
        </w:behaviors>
        <w:guid w:val="{CACB9234-F57E-43AE-AAA7-EBB343F72B25}"/>
      </w:docPartPr>
      <w:docPartBody>
        <w:p w:rsidR="0085260B" w:rsidRDefault="00244658" w:rsidP="00244658">
          <w:pPr>
            <w:pStyle w:val="010FD7B58A074E45B4A10E488C5B4629"/>
          </w:pPr>
          <w:r>
            <w:rPr>
              <w:rStyle w:val="placeholder1Char"/>
              <w:rFonts w:hint="eastAsia"/>
            </w:rPr>
            <w:t>____________</w:t>
          </w:r>
        </w:p>
      </w:docPartBody>
    </w:docPart>
    <w:docPart>
      <w:docPartPr>
        <w:name w:val="4BDA6333720D4A449E225D41046FAE79"/>
        <w:category>
          <w:name w:val="常规"/>
          <w:gallery w:val="placeholder"/>
        </w:category>
        <w:types>
          <w:type w:val="bbPlcHdr"/>
        </w:types>
        <w:behaviors>
          <w:behavior w:val="content"/>
        </w:behaviors>
        <w:guid w:val="{39E97F5C-9F19-49FD-BD62-5AEB85CD630A}"/>
      </w:docPartPr>
      <w:docPartBody>
        <w:p w:rsidR="0085260B" w:rsidRDefault="00244658" w:rsidP="00244658">
          <w:pPr>
            <w:pStyle w:val="4BDA6333720D4A449E225D41046FAE79"/>
          </w:pPr>
          <w:r>
            <w:rPr>
              <w:rStyle w:val="placeholder1Char"/>
              <w:rFonts w:hint="eastAsia"/>
            </w:rPr>
            <w:t>____________</w:t>
          </w:r>
        </w:p>
      </w:docPartBody>
    </w:docPart>
    <w:docPart>
      <w:docPartPr>
        <w:name w:val="EF9691A890864F9B9E73AF2E6764379B"/>
        <w:category>
          <w:name w:val="常规"/>
          <w:gallery w:val="placeholder"/>
        </w:category>
        <w:types>
          <w:type w:val="bbPlcHdr"/>
        </w:types>
        <w:behaviors>
          <w:behavior w:val="content"/>
        </w:behaviors>
        <w:guid w:val="{35CB751B-6208-4000-A690-95AEBB2038E0}"/>
      </w:docPartPr>
      <w:docPartBody>
        <w:p w:rsidR="0085260B" w:rsidRDefault="00244658" w:rsidP="00244658">
          <w:pPr>
            <w:pStyle w:val="EF9691A890864F9B9E73AF2E6764379B"/>
          </w:pPr>
          <w:r>
            <w:rPr>
              <w:rStyle w:val="placeholder1Char"/>
              <w:rFonts w:hint="eastAsia"/>
            </w:rPr>
            <w:t>____________</w:t>
          </w:r>
        </w:p>
      </w:docPartBody>
    </w:docPart>
    <w:docPart>
      <w:docPartPr>
        <w:name w:val="C2CF7322A3EE4A0D9FC3D211E80607C8"/>
        <w:category>
          <w:name w:val="常规"/>
          <w:gallery w:val="placeholder"/>
        </w:category>
        <w:types>
          <w:type w:val="bbPlcHdr"/>
        </w:types>
        <w:behaviors>
          <w:behavior w:val="content"/>
        </w:behaviors>
        <w:guid w:val="{939224FC-C157-4BF9-8E31-D7142E6E3E4F}"/>
      </w:docPartPr>
      <w:docPartBody>
        <w:p w:rsidR="0085260B" w:rsidRDefault="00244658" w:rsidP="00244658">
          <w:pPr>
            <w:pStyle w:val="C2CF7322A3EE4A0D9FC3D211E80607C8"/>
          </w:pPr>
          <w:r>
            <w:rPr>
              <w:rStyle w:val="placeholder1Char"/>
              <w:rFonts w:hint="eastAsia"/>
            </w:rPr>
            <w:t>____________</w:t>
          </w:r>
        </w:p>
      </w:docPartBody>
    </w:docPart>
    <w:docPart>
      <w:docPartPr>
        <w:name w:val="363A895BF6E741B0AA96D0C79D068FCE"/>
        <w:category>
          <w:name w:val="常规"/>
          <w:gallery w:val="placeholder"/>
        </w:category>
        <w:types>
          <w:type w:val="bbPlcHdr"/>
        </w:types>
        <w:behaviors>
          <w:behavior w:val="content"/>
        </w:behaviors>
        <w:guid w:val="{3959602D-14EB-480C-AE8F-8996B635545E}"/>
      </w:docPartPr>
      <w:docPartBody>
        <w:p w:rsidR="0085260B" w:rsidRDefault="00244658" w:rsidP="00244658">
          <w:pPr>
            <w:pStyle w:val="363A895BF6E741B0AA96D0C79D068FCE"/>
          </w:pPr>
          <w:r>
            <w:rPr>
              <w:rStyle w:val="placeholder1Char"/>
              <w:rFonts w:hint="eastAsia"/>
            </w:rPr>
            <w:t>____________</w:t>
          </w:r>
        </w:p>
      </w:docPartBody>
    </w:docPart>
    <w:docPart>
      <w:docPartPr>
        <w:name w:val="D25D55C4610843B792A01D8870F9FF03"/>
        <w:category>
          <w:name w:val="常规"/>
          <w:gallery w:val="placeholder"/>
        </w:category>
        <w:types>
          <w:type w:val="bbPlcHdr"/>
        </w:types>
        <w:behaviors>
          <w:behavior w:val="content"/>
        </w:behaviors>
        <w:guid w:val="{E0C233B2-24B1-4A6F-B98F-0D6B26C81FBB}"/>
      </w:docPartPr>
      <w:docPartBody>
        <w:p w:rsidR="0085260B" w:rsidRDefault="00244658" w:rsidP="00244658">
          <w:pPr>
            <w:pStyle w:val="D25D55C4610843B792A01D8870F9FF03"/>
          </w:pPr>
          <w:r>
            <w:rPr>
              <w:rStyle w:val="placeholder1Char"/>
              <w:rFonts w:hint="eastAsia"/>
            </w:rPr>
            <w:t>____________</w:t>
          </w:r>
        </w:p>
      </w:docPartBody>
    </w:docPart>
    <w:docPart>
      <w:docPartPr>
        <w:name w:val="1CBD05AAC26A4E6981BD609223B94345"/>
        <w:category>
          <w:name w:val="常规"/>
          <w:gallery w:val="placeholder"/>
        </w:category>
        <w:types>
          <w:type w:val="bbPlcHdr"/>
        </w:types>
        <w:behaviors>
          <w:behavior w:val="content"/>
        </w:behaviors>
        <w:guid w:val="{0FF24448-F7DA-4C07-BFF6-34DD2E6DC215}"/>
      </w:docPartPr>
      <w:docPartBody>
        <w:p w:rsidR="0085260B" w:rsidRDefault="00244658" w:rsidP="00244658">
          <w:pPr>
            <w:pStyle w:val="1CBD05AAC26A4E6981BD609223B94345"/>
          </w:pPr>
          <w:r>
            <w:rPr>
              <w:rStyle w:val="placeholder1Char"/>
              <w:rFonts w:hint="eastAsia"/>
            </w:rPr>
            <w:t>____________</w:t>
          </w:r>
        </w:p>
      </w:docPartBody>
    </w:docPart>
    <w:docPart>
      <w:docPartPr>
        <w:name w:val="3B7008ED284641698FC8B237885B3859"/>
        <w:category>
          <w:name w:val="常规"/>
          <w:gallery w:val="placeholder"/>
        </w:category>
        <w:types>
          <w:type w:val="bbPlcHdr"/>
        </w:types>
        <w:behaviors>
          <w:behavior w:val="content"/>
        </w:behaviors>
        <w:guid w:val="{74C9B329-BE42-4335-8B40-6765A90DB4AD}"/>
      </w:docPartPr>
      <w:docPartBody>
        <w:p w:rsidR="0085260B" w:rsidRDefault="00244658" w:rsidP="00244658">
          <w:pPr>
            <w:pStyle w:val="3B7008ED284641698FC8B237885B3859"/>
          </w:pPr>
          <w:r>
            <w:rPr>
              <w:rStyle w:val="placeholder1Char"/>
              <w:rFonts w:hint="eastAsia"/>
            </w:rPr>
            <w:t>____________</w:t>
          </w:r>
        </w:p>
      </w:docPartBody>
    </w:docPart>
    <w:docPart>
      <w:docPartPr>
        <w:name w:val="D120BE2E69A84E2A9FF6E8587A84FD93"/>
        <w:category>
          <w:name w:val="常规"/>
          <w:gallery w:val="placeholder"/>
        </w:category>
        <w:types>
          <w:type w:val="bbPlcHdr"/>
        </w:types>
        <w:behaviors>
          <w:behavior w:val="content"/>
        </w:behaviors>
        <w:guid w:val="{08B245F6-BCF8-46EA-8730-248697F96312}"/>
      </w:docPartPr>
      <w:docPartBody>
        <w:p w:rsidR="0085260B" w:rsidRDefault="00244658" w:rsidP="00244658">
          <w:pPr>
            <w:pStyle w:val="D120BE2E69A84E2A9FF6E8587A84FD93"/>
          </w:pPr>
          <w:r>
            <w:rPr>
              <w:rStyle w:val="placeholder1Char"/>
              <w:rFonts w:hint="eastAsia"/>
            </w:rPr>
            <w:t>____________</w:t>
          </w:r>
        </w:p>
      </w:docPartBody>
    </w:docPart>
    <w:docPart>
      <w:docPartPr>
        <w:name w:val="1A515223A2824FB28EA015B8729BE44E"/>
        <w:category>
          <w:name w:val="常规"/>
          <w:gallery w:val="placeholder"/>
        </w:category>
        <w:types>
          <w:type w:val="bbPlcHdr"/>
        </w:types>
        <w:behaviors>
          <w:behavior w:val="content"/>
        </w:behaviors>
        <w:guid w:val="{754C0712-869B-4ABE-8D12-C2EAC319D30F}"/>
      </w:docPartPr>
      <w:docPartBody>
        <w:p w:rsidR="0085260B" w:rsidRDefault="00244658" w:rsidP="00244658">
          <w:pPr>
            <w:pStyle w:val="1A515223A2824FB28EA015B8729BE44E"/>
          </w:pPr>
          <w:r>
            <w:rPr>
              <w:rStyle w:val="placeholder1Char"/>
              <w:rFonts w:hint="eastAsia"/>
            </w:rPr>
            <w:t>____________</w:t>
          </w:r>
        </w:p>
      </w:docPartBody>
    </w:docPart>
    <w:docPart>
      <w:docPartPr>
        <w:name w:val="374935C159C641DD9522C77D0C337093"/>
        <w:category>
          <w:name w:val="常规"/>
          <w:gallery w:val="placeholder"/>
        </w:category>
        <w:types>
          <w:type w:val="bbPlcHdr"/>
        </w:types>
        <w:behaviors>
          <w:behavior w:val="content"/>
        </w:behaviors>
        <w:guid w:val="{E77BA8CF-5027-43A0-94CD-0DEB63CE0EE4}"/>
      </w:docPartPr>
      <w:docPartBody>
        <w:p w:rsidR="0085260B" w:rsidRDefault="00244658" w:rsidP="00244658">
          <w:pPr>
            <w:pStyle w:val="374935C159C641DD9522C77D0C337093"/>
          </w:pPr>
          <w:r>
            <w:rPr>
              <w:rStyle w:val="placeholder1Char"/>
              <w:rFonts w:hint="eastAsia"/>
            </w:rPr>
            <w:t>____________</w:t>
          </w:r>
        </w:p>
      </w:docPartBody>
    </w:docPart>
    <w:docPart>
      <w:docPartPr>
        <w:name w:val="3FBAA59B2D4647249BFEEC906B15BAA0"/>
        <w:category>
          <w:name w:val="常规"/>
          <w:gallery w:val="placeholder"/>
        </w:category>
        <w:types>
          <w:type w:val="bbPlcHdr"/>
        </w:types>
        <w:behaviors>
          <w:behavior w:val="content"/>
        </w:behaviors>
        <w:guid w:val="{28E7F645-D7AD-48F8-99CF-A9D2792729E5}"/>
      </w:docPartPr>
      <w:docPartBody>
        <w:p w:rsidR="0085260B" w:rsidRDefault="00244658" w:rsidP="00244658">
          <w:pPr>
            <w:pStyle w:val="3FBAA59B2D4647249BFEEC906B15BAA0"/>
          </w:pPr>
          <w:r>
            <w:rPr>
              <w:rStyle w:val="placeholder1Char"/>
              <w:rFonts w:hint="eastAsia"/>
            </w:rPr>
            <w:t>____________</w:t>
          </w:r>
        </w:p>
      </w:docPartBody>
    </w:docPart>
    <w:docPart>
      <w:docPartPr>
        <w:name w:val="538A0013222A45B1958441EBC7052152"/>
        <w:category>
          <w:name w:val="常规"/>
          <w:gallery w:val="placeholder"/>
        </w:category>
        <w:types>
          <w:type w:val="bbPlcHdr"/>
        </w:types>
        <w:behaviors>
          <w:behavior w:val="content"/>
        </w:behaviors>
        <w:guid w:val="{2D2BC518-26B9-4E49-BBD0-6AE62EC661A2}"/>
      </w:docPartPr>
      <w:docPartBody>
        <w:p w:rsidR="0085260B" w:rsidRDefault="00244658" w:rsidP="00244658">
          <w:pPr>
            <w:pStyle w:val="538A0013222A45B1958441EBC7052152"/>
          </w:pPr>
          <w:r>
            <w:rPr>
              <w:rStyle w:val="placeholder1Char"/>
              <w:rFonts w:hint="eastAsia"/>
            </w:rPr>
            <w:t>____________</w:t>
          </w:r>
        </w:p>
      </w:docPartBody>
    </w:docPart>
    <w:docPart>
      <w:docPartPr>
        <w:name w:val="36C6861532554062A054ED10ECB6277F"/>
        <w:category>
          <w:name w:val="常规"/>
          <w:gallery w:val="placeholder"/>
        </w:category>
        <w:types>
          <w:type w:val="bbPlcHdr"/>
        </w:types>
        <w:behaviors>
          <w:behavior w:val="content"/>
        </w:behaviors>
        <w:guid w:val="{8A525E6C-D7B9-475F-9698-04D756706179}"/>
      </w:docPartPr>
      <w:docPartBody>
        <w:p w:rsidR="0085260B" w:rsidRDefault="00244658" w:rsidP="00244658">
          <w:pPr>
            <w:pStyle w:val="36C6861532554062A054ED10ECB6277F"/>
          </w:pPr>
          <w:r>
            <w:rPr>
              <w:rStyle w:val="placeholder1Char"/>
              <w:rFonts w:hint="eastAsia"/>
            </w:rPr>
            <w:t>____________</w:t>
          </w:r>
        </w:p>
      </w:docPartBody>
    </w:docPart>
    <w:docPart>
      <w:docPartPr>
        <w:name w:val="F5C05087D7B44E98BC2D7CA2456394D8"/>
        <w:category>
          <w:name w:val="常规"/>
          <w:gallery w:val="placeholder"/>
        </w:category>
        <w:types>
          <w:type w:val="bbPlcHdr"/>
        </w:types>
        <w:behaviors>
          <w:behavior w:val="content"/>
        </w:behaviors>
        <w:guid w:val="{0AD27748-31AA-472B-8AE1-5B45C633E0EA}"/>
      </w:docPartPr>
      <w:docPartBody>
        <w:p w:rsidR="0085260B" w:rsidRDefault="00244658" w:rsidP="00244658">
          <w:pPr>
            <w:pStyle w:val="F5C05087D7B44E98BC2D7CA2456394D8"/>
          </w:pPr>
          <w:r>
            <w:rPr>
              <w:rStyle w:val="placeholder1Char"/>
              <w:rFonts w:hint="eastAsia"/>
            </w:rPr>
            <w:t>____________</w:t>
          </w:r>
        </w:p>
      </w:docPartBody>
    </w:docPart>
    <w:docPart>
      <w:docPartPr>
        <w:name w:val="28A0DBC54D6C428F811FC2EEE2202140"/>
        <w:category>
          <w:name w:val="常规"/>
          <w:gallery w:val="placeholder"/>
        </w:category>
        <w:types>
          <w:type w:val="bbPlcHdr"/>
        </w:types>
        <w:behaviors>
          <w:behavior w:val="content"/>
        </w:behaviors>
        <w:guid w:val="{99461C91-DA31-4E42-84EA-59373313EC1D}"/>
      </w:docPartPr>
      <w:docPartBody>
        <w:p w:rsidR="0085260B" w:rsidRDefault="00244658" w:rsidP="00244658">
          <w:pPr>
            <w:pStyle w:val="28A0DBC54D6C428F811FC2EEE2202140"/>
          </w:pPr>
          <w:r>
            <w:rPr>
              <w:rStyle w:val="placeholder1Char"/>
              <w:rFonts w:hint="eastAsia"/>
            </w:rPr>
            <w:t>____________</w:t>
          </w:r>
        </w:p>
      </w:docPartBody>
    </w:docPart>
    <w:docPart>
      <w:docPartPr>
        <w:name w:val="7A3EB2022EDF4165BD7CABE917E52DDA"/>
        <w:category>
          <w:name w:val="常规"/>
          <w:gallery w:val="placeholder"/>
        </w:category>
        <w:types>
          <w:type w:val="bbPlcHdr"/>
        </w:types>
        <w:behaviors>
          <w:behavior w:val="content"/>
        </w:behaviors>
        <w:guid w:val="{D453CC9E-EE5E-4245-AC49-DC3D84EBD18D}"/>
      </w:docPartPr>
      <w:docPartBody>
        <w:p w:rsidR="0085260B" w:rsidRDefault="00244658" w:rsidP="00244658">
          <w:pPr>
            <w:pStyle w:val="7A3EB2022EDF4165BD7CABE917E52DDA"/>
          </w:pPr>
          <w:r>
            <w:rPr>
              <w:rStyle w:val="placeholder1Char"/>
              <w:rFonts w:hint="eastAsia"/>
            </w:rPr>
            <w:t>____________</w:t>
          </w:r>
        </w:p>
      </w:docPartBody>
    </w:docPart>
    <w:docPart>
      <w:docPartPr>
        <w:name w:val="54CC668AABCA4221A7B2B991792E8E09"/>
        <w:category>
          <w:name w:val="常规"/>
          <w:gallery w:val="placeholder"/>
        </w:category>
        <w:types>
          <w:type w:val="bbPlcHdr"/>
        </w:types>
        <w:behaviors>
          <w:behavior w:val="content"/>
        </w:behaviors>
        <w:guid w:val="{AFA325FE-F8D7-48EA-B76E-BFB7BEEC7E8C}"/>
      </w:docPartPr>
      <w:docPartBody>
        <w:p w:rsidR="0085260B" w:rsidRDefault="00244658" w:rsidP="00244658">
          <w:pPr>
            <w:pStyle w:val="54CC668AABCA4221A7B2B991792E8E09"/>
          </w:pPr>
          <w:r>
            <w:rPr>
              <w:rStyle w:val="placeholder1Char"/>
              <w:rFonts w:hint="eastAsia"/>
            </w:rPr>
            <w:t>____________</w:t>
          </w:r>
        </w:p>
      </w:docPartBody>
    </w:docPart>
    <w:docPart>
      <w:docPartPr>
        <w:name w:val="0B5B7C2BA5664F83B768A7A960479889"/>
        <w:category>
          <w:name w:val="常规"/>
          <w:gallery w:val="placeholder"/>
        </w:category>
        <w:types>
          <w:type w:val="bbPlcHdr"/>
        </w:types>
        <w:behaviors>
          <w:behavior w:val="content"/>
        </w:behaviors>
        <w:guid w:val="{869C7791-B253-4E3F-A3FA-AA5E790117F8}"/>
      </w:docPartPr>
      <w:docPartBody>
        <w:p w:rsidR="0085260B" w:rsidRDefault="00244658" w:rsidP="00244658">
          <w:pPr>
            <w:pStyle w:val="0B5B7C2BA5664F83B768A7A960479889"/>
          </w:pPr>
          <w:r>
            <w:rPr>
              <w:rStyle w:val="placeholder1Char"/>
              <w:rFonts w:hint="eastAsia"/>
            </w:rPr>
            <w:t>____________</w:t>
          </w:r>
        </w:p>
      </w:docPartBody>
    </w:docPart>
    <w:docPart>
      <w:docPartPr>
        <w:name w:val="E5CA2E471E40480C9E7790068862017A"/>
        <w:category>
          <w:name w:val="常规"/>
          <w:gallery w:val="placeholder"/>
        </w:category>
        <w:types>
          <w:type w:val="bbPlcHdr"/>
        </w:types>
        <w:behaviors>
          <w:behavior w:val="content"/>
        </w:behaviors>
        <w:guid w:val="{E16E71BB-29B6-4C6E-B9B9-17416782D3C4}"/>
      </w:docPartPr>
      <w:docPartBody>
        <w:p w:rsidR="0085260B" w:rsidRDefault="00244658" w:rsidP="00244658">
          <w:pPr>
            <w:pStyle w:val="E5CA2E471E40480C9E7790068862017A"/>
          </w:pPr>
          <w:r>
            <w:rPr>
              <w:rStyle w:val="placeholder1Char"/>
              <w:rFonts w:hint="eastAsia"/>
            </w:rPr>
            <w:t>____________</w:t>
          </w:r>
        </w:p>
      </w:docPartBody>
    </w:docPart>
    <w:docPart>
      <w:docPartPr>
        <w:name w:val="04E7EFF62B1A4819B4D7E660641E805F"/>
        <w:category>
          <w:name w:val="常规"/>
          <w:gallery w:val="placeholder"/>
        </w:category>
        <w:types>
          <w:type w:val="bbPlcHdr"/>
        </w:types>
        <w:behaviors>
          <w:behavior w:val="content"/>
        </w:behaviors>
        <w:guid w:val="{30E06DF0-465A-4A5A-B9AD-19E8A0B4703B}"/>
      </w:docPartPr>
      <w:docPartBody>
        <w:p w:rsidR="0085260B" w:rsidRDefault="00244658" w:rsidP="00244658">
          <w:pPr>
            <w:pStyle w:val="04E7EFF62B1A4819B4D7E660641E805F"/>
          </w:pPr>
          <w:r>
            <w:rPr>
              <w:rStyle w:val="placeholder1Char"/>
              <w:rFonts w:hint="eastAsia"/>
            </w:rPr>
            <w:t>____________</w:t>
          </w:r>
        </w:p>
      </w:docPartBody>
    </w:docPart>
    <w:docPart>
      <w:docPartPr>
        <w:name w:val="D95CDD9326C14EA8896F97071CFC333C"/>
        <w:category>
          <w:name w:val="常规"/>
          <w:gallery w:val="placeholder"/>
        </w:category>
        <w:types>
          <w:type w:val="bbPlcHdr"/>
        </w:types>
        <w:behaviors>
          <w:behavior w:val="content"/>
        </w:behaviors>
        <w:guid w:val="{06A18433-86A0-4E3C-8D16-E40097C95C13}"/>
      </w:docPartPr>
      <w:docPartBody>
        <w:p w:rsidR="0085260B" w:rsidRDefault="00244658" w:rsidP="00244658">
          <w:pPr>
            <w:pStyle w:val="D95CDD9326C14EA8896F97071CFC333C"/>
          </w:pPr>
          <w:r>
            <w:rPr>
              <w:rStyle w:val="placeholder1Char"/>
              <w:rFonts w:hint="eastAsia"/>
            </w:rPr>
            <w:t>____________</w:t>
          </w:r>
        </w:p>
      </w:docPartBody>
    </w:docPart>
    <w:docPart>
      <w:docPartPr>
        <w:name w:val="8B95983ED1DB48C9994276714A0337D5"/>
        <w:category>
          <w:name w:val="常规"/>
          <w:gallery w:val="placeholder"/>
        </w:category>
        <w:types>
          <w:type w:val="bbPlcHdr"/>
        </w:types>
        <w:behaviors>
          <w:behavior w:val="content"/>
        </w:behaviors>
        <w:guid w:val="{7F099E55-CFCA-4D7D-B6BF-A3356DB888F5}"/>
      </w:docPartPr>
      <w:docPartBody>
        <w:p w:rsidR="0085260B" w:rsidRDefault="00244658" w:rsidP="00244658">
          <w:pPr>
            <w:pStyle w:val="8B95983ED1DB48C9994276714A0337D5"/>
          </w:pPr>
          <w:r>
            <w:rPr>
              <w:rStyle w:val="placeholder1Char"/>
              <w:rFonts w:hint="eastAsia"/>
            </w:rPr>
            <w:t>____________</w:t>
          </w:r>
        </w:p>
      </w:docPartBody>
    </w:docPart>
    <w:docPart>
      <w:docPartPr>
        <w:name w:val="66B5E42071104947AA55D168C9432FBB"/>
        <w:category>
          <w:name w:val="常规"/>
          <w:gallery w:val="placeholder"/>
        </w:category>
        <w:types>
          <w:type w:val="bbPlcHdr"/>
        </w:types>
        <w:behaviors>
          <w:behavior w:val="content"/>
        </w:behaviors>
        <w:guid w:val="{194828A5-6445-4D49-9348-6E8620090F34}"/>
      </w:docPartPr>
      <w:docPartBody>
        <w:p w:rsidR="0085260B" w:rsidRDefault="00244658" w:rsidP="00244658">
          <w:pPr>
            <w:pStyle w:val="66B5E42071104947AA55D168C9432FBB"/>
          </w:pPr>
          <w:r>
            <w:rPr>
              <w:rStyle w:val="placeholder1Char"/>
              <w:rFonts w:hint="eastAsia"/>
            </w:rPr>
            <w:t>____________</w:t>
          </w:r>
        </w:p>
      </w:docPartBody>
    </w:docPart>
    <w:docPart>
      <w:docPartPr>
        <w:name w:val="C69EFF15D8854928AB66EABD391C88A1"/>
        <w:category>
          <w:name w:val="常规"/>
          <w:gallery w:val="placeholder"/>
        </w:category>
        <w:types>
          <w:type w:val="bbPlcHdr"/>
        </w:types>
        <w:behaviors>
          <w:behavior w:val="content"/>
        </w:behaviors>
        <w:guid w:val="{3120122A-F57A-4D32-87E7-309D468C64F2}"/>
      </w:docPartPr>
      <w:docPartBody>
        <w:p w:rsidR="0085260B" w:rsidRDefault="00244658" w:rsidP="00244658">
          <w:pPr>
            <w:pStyle w:val="C69EFF15D8854928AB66EABD391C88A1"/>
          </w:pPr>
          <w:r>
            <w:rPr>
              <w:rStyle w:val="placeholder1Char"/>
              <w:rFonts w:hint="eastAsia"/>
            </w:rPr>
            <w:t>____________</w:t>
          </w:r>
        </w:p>
      </w:docPartBody>
    </w:docPart>
    <w:docPart>
      <w:docPartPr>
        <w:name w:val="AF61292CB3A14B9A8D2A904F9E901D28"/>
        <w:category>
          <w:name w:val="常规"/>
          <w:gallery w:val="placeholder"/>
        </w:category>
        <w:types>
          <w:type w:val="bbPlcHdr"/>
        </w:types>
        <w:behaviors>
          <w:behavior w:val="content"/>
        </w:behaviors>
        <w:guid w:val="{84ED3497-CC02-4095-A2C0-F6772697C135}"/>
      </w:docPartPr>
      <w:docPartBody>
        <w:p w:rsidR="0085260B" w:rsidRDefault="00244658" w:rsidP="00244658">
          <w:pPr>
            <w:pStyle w:val="AF61292CB3A14B9A8D2A904F9E901D28"/>
          </w:pPr>
          <w:r>
            <w:rPr>
              <w:rStyle w:val="placeholder1Char"/>
              <w:rFonts w:hint="eastAsia"/>
            </w:rPr>
            <w:t>____________</w:t>
          </w:r>
        </w:p>
      </w:docPartBody>
    </w:docPart>
    <w:docPart>
      <w:docPartPr>
        <w:name w:val="2BF2B683A6154FB3A2CA269F7C0FDB57"/>
        <w:category>
          <w:name w:val="常规"/>
          <w:gallery w:val="placeholder"/>
        </w:category>
        <w:types>
          <w:type w:val="bbPlcHdr"/>
        </w:types>
        <w:behaviors>
          <w:behavior w:val="content"/>
        </w:behaviors>
        <w:guid w:val="{B976E153-7256-4A7C-8725-2C39EE1E5B3B}"/>
      </w:docPartPr>
      <w:docPartBody>
        <w:p w:rsidR="0085260B" w:rsidRDefault="00244658" w:rsidP="00244658">
          <w:pPr>
            <w:pStyle w:val="2BF2B683A6154FB3A2CA269F7C0FDB57"/>
          </w:pPr>
          <w:r>
            <w:rPr>
              <w:rStyle w:val="placeholder1Char"/>
              <w:rFonts w:hint="eastAsia"/>
            </w:rPr>
            <w:t>____________</w:t>
          </w:r>
        </w:p>
      </w:docPartBody>
    </w:docPart>
    <w:docPart>
      <w:docPartPr>
        <w:name w:val="47B72869AF1142D7B2E8254059FFBF67"/>
        <w:category>
          <w:name w:val="常规"/>
          <w:gallery w:val="placeholder"/>
        </w:category>
        <w:types>
          <w:type w:val="bbPlcHdr"/>
        </w:types>
        <w:behaviors>
          <w:behavior w:val="content"/>
        </w:behaviors>
        <w:guid w:val="{40843AB5-BB80-40F7-A307-DE49B8D462F0}"/>
      </w:docPartPr>
      <w:docPartBody>
        <w:p w:rsidR="0085260B" w:rsidRDefault="00244658" w:rsidP="00244658">
          <w:pPr>
            <w:pStyle w:val="47B72869AF1142D7B2E8254059FFBF67"/>
          </w:pPr>
          <w:r>
            <w:rPr>
              <w:rStyle w:val="placeholder1Char"/>
            </w:rPr>
            <w:t>____________</w:t>
          </w:r>
        </w:p>
      </w:docPartBody>
    </w:docPart>
    <w:docPart>
      <w:docPartPr>
        <w:name w:val="A4C07551FC114F35B385FDE30F129E88"/>
        <w:category>
          <w:name w:val="常规"/>
          <w:gallery w:val="placeholder"/>
        </w:category>
        <w:types>
          <w:type w:val="bbPlcHdr"/>
        </w:types>
        <w:behaviors>
          <w:behavior w:val="content"/>
        </w:behaviors>
        <w:guid w:val="{7DA16621-4258-473C-9ECE-366492863475}"/>
      </w:docPartPr>
      <w:docPartBody>
        <w:p w:rsidR="0085260B" w:rsidRDefault="00244658" w:rsidP="00244658">
          <w:pPr>
            <w:pStyle w:val="A4C07551FC114F35B385FDE30F129E88"/>
          </w:pPr>
          <w:r>
            <w:rPr>
              <w:rStyle w:val="placeholder1Char"/>
              <w:rFonts w:hint="eastAsia"/>
            </w:rPr>
            <w:t>____________</w:t>
          </w:r>
        </w:p>
      </w:docPartBody>
    </w:docPart>
    <w:docPart>
      <w:docPartPr>
        <w:name w:val="FBD6B1B2835D4A38BB74FB9D56F86261"/>
        <w:category>
          <w:name w:val="常规"/>
          <w:gallery w:val="placeholder"/>
        </w:category>
        <w:types>
          <w:type w:val="bbPlcHdr"/>
        </w:types>
        <w:behaviors>
          <w:behavior w:val="content"/>
        </w:behaviors>
        <w:guid w:val="{EE19C9B3-6744-4B60-B740-B8B51D174A28}"/>
      </w:docPartPr>
      <w:docPartBody>
        <w:p w:rsidR="0085260B" w:rsidRDefault="00244658" w:rsidP="00244658">
          <w:pPr>
            <w:pStyle w:val="FBD6B1B2835D4A38BB74FB9D56F86261"/>
          </w:pPr>
          <w:r>
            <w:rPr>
              <w:rStyle w:val="placeholder1Char"/>
            </w:rPr>
            <w:t>____________</w:t>
          </w:r>
        </w:p>
      </w:docPartBody>
    </w:docPart>
    <w:docPart>
      <w:docPartPr>
        <w:name w:val="047F2A62EC134FFA8A7D24AD76621461"/>
        <w:category>
          <w:name w:val="常规"/>
          <w:gallery w:val="placeholder"/>
        </w:category>
        <w:types>
          <w:type w:val="bbPlcHdr"/>
        </w:types>
        <w:behaviors>
          <w:behavior w:val="content"/>
        </w:behaviors>
        <w:guid w:val="{7391F03D-8EF3-4894-98DF-135FE7BC11F9}"/>
      </w:docPartPr>
      <w:docPartBody>
        <w:p w:rsidR="0085260B" w:rsidRDefault="00244658" w:rsidP="00244658">
          <w:pPr>
            <w:pStyle w:val="047F2A62EC134FFA8A7D24AD76621461"/>
          </w:pPr>
          <w:r>
            <w:rPr>
              <w:rStyle w:val="placeholder1Char"/>
              <w:rFonts w:hint="eastAsia"/>
            </w:rPr>
            <w:t>____________</w:t>
          </w:r>
        </w:p>
      </w:docPartBody>
    </w:docPart>
    <w:docPart>
      <w:docPartPr>
        <w:name w:val="D74AAB3FA2BD44D4A93ED3A1B26B3172"/>
        <w:category>
          <w:name w:val="常规"/>
          <w:gallery w:val="placeholder"/>
        </w:category>
        <w:types>
          <w:type w:val="bbPlcHdr"/>
        </w:types>
        <w:behaviors>
          <w:behavior w:val="content"/>
        </w:behaviors>
        <w:guid w:val="{F3597EA7-6943-4966-81CB-B04A0D95AA6D}"/>
      </w:docPartPr>
      <w:docPartBody>
        <w:p w:rsidR="0085260B" w:rsidRDefault="00244658" w:rsidP="00244658">
          <w:pPr>
            <w:pStyle w:val="D74AAB3FA2BD44D4A93ED3A1B26B3172"/>
          </w:pPr>
          <w:r>
            <w:rPr>
              <w:rStyle w:val="placeholder1Char"/>
            </w:rPr>
            <w:t>____________</w:t>
          </w:r>
        </w:p>
      </w:docPartBody>
    </w:docPart>
    <w:docPart>
      <w:docPartPr>
        <w:name w:val="61CAAF518CD24ECCA8C687BE538C4789"/>
        <w:category>
          <w:name w:val="常规"/>
          <w:gallery w:val="placeholder"/>
        </w:category>
        <w:types>
          <w:type w:val="bbPlcHdr"/>
        </w:types>
        <w:behaviors>
          <w:behavior w:val="content"/>
        </w:behaviors>
        <w:guid w:val="{438F025B-9931-4299-803B-4663E6524CA4}"/>
      </w:docPartPr>
      <w:docPartBody>
        <w:p w:rsidR="0085260B" w:rsidRDefault="00244658" w:rsidP="00244658">
          <w:pPr>
            <w:pStyle w:val="61CAAF518CD24ECCA8C687BE538C4789"/>
          </w:pPr>
          <w:r>
            <w:rPr>
              <w:rStyle w:val="placeholder1Char"/>
              <w:rFonts w:hint="eastAsia"/>
            </w:rPr>
            <w:t>____________</w:t>
          </w:r>
        </w:p>
      </w:docPartBody>
    </w:docPart>
    <w:docPart>
      <w:docPartPr>
        <w:name w:val="77C837AE8A55431FAA4F17C93B691119"/>
        <w:category>
          <w:name w:val="常规"/>
          <w:gallery w:val="placeholder"/>
        </w:category>
        <w:types>
          <w:type w:val="bbPlcHdr"/>
        </w:types>
        <w:behaviors>
          <w:behavior w:val="content"/>
        </w:behaviors>
        <w:guid w:val="{DBCD21CD-DC52-40EB-8A66-EED7223196F5}"/>
      </w:docPartPr>
      <w:docPartBody>
        <w:p w:rsidR="0085260B" w:rsidRDefault="00244658" w:rsidP="00244658">
          <w:pPr>
            <w:pStyle w:val="77C837AE8A55431FAA4F17C93B691119"/>
          </w:pPr>
          <w:r>
            <w:rPr>
              <w:rStyle w:val="placeholder1Char"/>
            </w:rPr>
            <w:t>____________</w:t>
          </w:r>
        </w:p>
      </w:docPartBody>
    </w:docPart>
    <w:docPart>
      <w:docPartPr>
        <w:name w:val="59E62FF44CC848CA8883D1509672C584"/>
        <w:category>
          <w:name w:val="常规"/>
          <w:gallery w:val="placeholder"/>
        </w:category>
        <w:types>
          <w:type w:val="bbPlcHdr"/>
        </w:types>
        <w:behaviors>
          <w:behavior w:val="content"/>
        </w:behaviors>
        <w:guid w:val="{F9C436D6-B5CC-4A1B-84E0-D6AAA647A895}"/>
      </w:docPartPr>
      <w:docPartBody>
        <w:p w:rsidR="0085260B" w:rsidRDefault="00244658" w:rsidP="00244658">
          <w:pPr>
            <w:pStyle w:val="59E62FF44CC848CA8883D1509672C584"/>
          </w:pPr>
          <w:r>
            <w:rPr>
              <w:rStyle w:val="placeholder1Char"/>
              <w:rFonts w:hint="eastAsia"/>
            </w:rPr>
            <w:t>____________</w:t>
          </w:r>
        </w:p>
      </w:docPartBody>
    </w:docPart>
    <w:docPart>
      <w:docPartPr>
        <w:name w:val="123EC0D27858402DB69C97A4F8A602C5"/>
        <w:category>
          <w:name w:val="常规"/>
          <w:gallery w:val="placeholder"/>
        </w:category>
        <w:types>
          <w:type w:val="bbPlcHdr"/>
        </w:types>
        <w:behaviors>
          <w:behavior w:val="content"/>
        </w:behaviors>
        <w:guid w:val="{4FD6C396-F2FA-4B23-B064-F77CE90750BF}"/>
      </w:docPartPr>
      <w:docPartBody>
        <w:p w:rsidR="0085260B" w:rsidRDefault="00244658" w:rsidP="00244658">
          <w:pPr>
            <w:pStyle w:val="123EC0D27858402DB69C97A4F8A602C5"/>
          </w:pPr>
          <w:r>
            <w:rPr>
              <w:rStyle w:val="placeholder1Char"/>
            </w:rPr>
            <w:t>____________</w:t>
          </w:r>
        </w:p>
      </w:docPartBody>
    </w:docPart>
    <w:docPart>
      <w:docPartPr>
        <w:name w:val="5DC7FB190947451D9E093AEF87FCBD6C"/>
        <w:category>
          <w:name w:val="常规"/>
          <w:gallery w:val="placeholder"/>
        </w:category>
        <w:types>
          <w:type w:val="bbPlcHdr"/>
        </w:types>
        <w:behaviors>
          <w:behavior w:val="content"/>
        </w:behaviors>
        <w:guid w:val="{238C42D0-9481-4C19-99D7-CBB28317EA7C}"/>
      </w:docPartPr>
      <w:docPartBody>
        <w:p w:rsidR="0085260B" w:rsidRDefault="00244658" w:rsidP="00244658">
          <w:pPr>
            <w:pStyle w:val="5DC7FB190947451D9E093AEF87FCBD6C"/>
          </w:pPr>
          <w:r>
            <w:rPr>
              <w:rStyle w:val="placeholder1Char"/>
              <w:rFonts w:hint="eastAsia"/>
            </w:rPr>
            <w:t>____________</w:t>
          </w:r>
        </w:p>
      </w:docPartBody>
    </w:docPart>
    <w:docPart>
      <w:docPartPr>
        <w:name w:val="B7E416A456514DB49EED00914AAD4DEF"/>
        <w:category>
          <w:name w:val="常规"/>
          <w:gallery w:val="placeholder"/>
        </w:category>
        <w:types>
          <w:type w:val="bbPlcHdr"/>
        </w:types>
        <w:behaviors>
          <w:behavior w:val="content"/>
        </w:behaviors>
        <w:guid w:val="{C9AAD6EE-D48F-4D5C-BC1C-0240BC94FE94}"/>
      </w:docPartPr>
      <w:docPartBody>
        <w:p w:rsidR="0085260B" w:rsidRDefault="00244658" w:rsidP="00244658">
          <w:pPr>
            <w:pStyle w:val="B7E416A456514DB49EED00914AAD4DEF"/>
          </w:pPr>
          <w:r>
            <w:rPr>
              <w:rStyle w:val="placeholder1Char"/>
            </w:rPr>
            <w:t>____________</w:t>
          </w:r>
        </w:p>
      </w:docPartBody>
    </w:docPart>
    <w:docPart>
      <w:docPartPr>
        <w:name w:val="275478E585044746AB798CE0BC0ACC1E"/>
        <w:category>
          <w:name w:val="常规"/>
          <w:gallery w:val="placeholder"/>
        </w:category>
        <w:types>
          <w:type w:val="bbPlcHdr"/>
        </w:types>
        <w:behaviors>
          <w:behavior w:val="content"/>
        </w:behaviors>
        <w:guid w:val="{61ABF94F-F14C-457C-A494-5BAC154A314D}"/>
      </w:docPartPr>
      <w:docPartBody>
        <w:p w:rsidR="0085260B" w:rsidRDefault="00244658" w:rsidP="00244658">
          <w:pPr>
            <w:pStyle w:val="275478E585044746AB798CE0BC0ACC1E"/>
          </w:pPr>
          <w:r>
            <w:rPr>
              <w:rStyle w:val="placeholder1Char"/>
              <w:rFonts w:hint="eastAsia"/>
            </w:rPr>
            <w:t>____________</w:t>
          </w:r>
        </w:p>
      </w:docPartBody>
    </w:docPart>
    <w:docPart>
      <w:docPartPr>
        <w:name w:val="D7F38B60E46C4778A09BA15F6A0B6B45"/>
        <w:category>
          <w:name w:val="常规"/>
          <w:gallery w:val="placeholder"/>
        </w:category>
        <w:types>
          <w:type w:val="bbPlcHdr"/>
        </w:types>
        <w:behaviors>
          <w:behavior w:val="content"/>
        </w:behaviors>
        <w:guid w:val="{7EA0A22D-E331-4545-A128-B7B49ACB3C50}"/>
      </w:docPartPr>
      <w:docPartBody>
        <w:p w:rsidR="0085260B" w:rsidRDefault="00244658" w:rsidP="00244658">
          <w:pPr>
            <w:pStyle w:val="D7F38B60E46C4778A09BA15F6A0B6B45"/>
          </w:pPr>
          <w:r>
            <w:rPr>
              <w:rStyle w:val="placeholder1Char"/>
            </w:rPr>
            <w:t>____________</w:t>
          </w:r>
        </w:p>
      </w:docPartBody>
    </w:docPart>
    <w:docPart>
      <w:docPartPr>
        <w:name w:val="BC4B46B1A9BC4A148F102D0BC25864FA"/>
        <w:category>
          <w:name w:val="常规"/>
          <w:gallery w:val="placeholder"/>
        </w:category>
        <w:types>
          <w:type w:val="bbPlcHdr"/>
        </w:types>
        <w:behaviors>
          <w:behavior w:val="content"/>
        </w:behaviors>
        <w:guid w:val="{34F35638-8576-4D36-A96E-45F7C0975528}"/>
      </w:docPartPr>
      <w:docPartBody>
        <w:p w:rsidR="0085260B" w:rsidRDefault="00244658" w:rsidP="00244658">
          <w:pPr>
            <w:pStyle w:val="BC4B46B1A9BC4A148F102D0BC25864FA"/>
          </w:pPr>
          <w:r>
            <w:rPr>
              <w:rStyle w:val="placeholder1Char"/>
              <w:rFonts w:hint="eastAsia"/>
            </w:rPr>
            <w:t>____________</w:t>
          </w:r>
        </w:p>
      </w:docPartBody>
    </w:docPart>
    <w:docPart>
      <w:docPartPr>
        <w:name w:val="0F160BE378BF4585B0FB078AC1FB6C38"/>
        <w:category>
          <w:name w:val="常规"/>
          <w:gallery w:val="placeholder"/>
        </w:category>
        <w:types>
          <w:type w:val="bbPlcHdr"/>
        </w:types>
        <w:behaviors>
          <w:behavior w:val="content"/>
        </w:behaviors>
        <w:guid w:val="{222C409C-E719-46BD-A4C2-27C6F4300205}"/>
      </w:docPartPr>
      <w:docPartBody>
        <w:p w:rsidR="0085260B" w:rsidRDefault="00244658" w:rsidP="00244658">
          <w:pPr>
            <w:pStyle w:val="0F160BE378BF4585B0FB078AC1FB6C38"/>
          </w:pPr>
          <w:r>
            <w:rPr>
              <w:rStyle w:val="placeholder1Char"/>
            </w:rPr>
            <w:t>____________</w:t>
          </w:r>
        </w:p>
      </w:docPartBody>
    </w:docPart>
    <w:docPart>
      <w:docPartPr>
        <w:name w:val="35DD553A86DF4A3C8FBD7CABCD5EED86"/>
        <w:category>
          <w:name w:val="常规"/>
          <w:gallery w:val="placeholder"/>
        </w:category>
        <w:types>
          <w:type w:val="bbPlcHdr"/>
        </w:types>
        <w:behaviors>
          <w:behavior w:val="content"/>
        </w:behaviors>
        <w:guid w:val="{302F79F0-F310-4D43-9B0D-5C32ECCBF20D}"/>
      </w:docPartPr>
      <w:docPartBody>
        <w:p w:rsidR="0085260B" w:rsidRDefault="00244658" w:rsidP="00244658">
          <w:pPr>
            <w:pStyle w:val="35DD553A86DF4A3C8FBD7CABCD5EED86"/>
          </w:pPr>
          <w:r>
            <w:rPr>
              <w:rStyle w:val="placeholder1Char"/>
              <w:rFonts w:hint="eastAsia"/>
            </w:rPr>
            <w:t>____________</w:t>
          </w:r>
        </w:p>
      </w:docPartBody>
    </w:docPart>
    <w:docPart>
      <w:docPartPr>
        <w:name w:val="51A82182C111469482F73A4A440E860A"/>
        <w:category>
          <w:name w:val="常规"/>
          <w:gallery w:val="placeholder"/>
        </w:category>
        <w:types>
          <w:type w:val="bbPlcHdr"/>
        </w:types>
        <w:behaviors>
          <w:behavior w:val="content"/>
        </w:behaviors>
        <w:guid w:val="{3EAA0FC3-4FA8-47F5-9B2E-DFD694AD7AFA}"/>
      </w:docPartPr>
      <w:docPartBody>
        <w:p w:rsidR="0085260B" w:rsidRDefault="00244658" w:rsidP="00244658">
          <w:pPr>
            <w:pStyle w:val="51A82182C111469482F73A4A440E860A"/>
          </w:pPr>
          <w:r>
            <w:rPr>
              <w:rStyle w:val="placeholder1Char"/>
            </w:rPr>
            <w:t>____________</w:t>
          </w:r>
        </w:p>
      </w:docPartBody>
    </w:docPart>
    <w:docPart>
      <w:docPartPr>
        <w:name w:val="335A10EE644D4CEFB9C4724CAD0CB95B"/>
        <w:category>
          <w:name w:val="常规"/>
          <w:gallery w:val="placeholder"/>
        </w:category>
        <w:types>
          <w:type w:val="bbPlcHdr"/>
        </w:types>
        <w:behaviors>
          <w:behavior w:val="content"/>
        </w:behaviors>
        <w:guid w:val="{9547C4A7-DD3F-472C-9EEE-DD62B148048B}"/>
      </w:docPartPr>
      <w:docPartBody>
        <w:p w:rsidR="0085260B" w:rsidRDefault="00244658" w:rsidP="00244658">
          <w:pPr>
            <w:pStyle w:val="335A10EE644D4CEFB9C4724CAD0CB95B"/>
          </w:pPr>
          <w:r>
            <w:rPr>
              <w:rStyle w:val="placeholder1Char"/>
              <w:rFonts w:hint="eastAsia"/>
            </w:rPr>
            <w:t>____________</w:t>
          </w:r>
        </w:p>
      </w:docPartBody>
    </w:docPart>
    <w:docPart>
      <w:docPartPr>
        <w:name w:val="C750E91A253643C1B7BE8BE669DAE94A"/>
        <w:category>
          <w:name w:val="常规"/>
          <w:gallery w:val="placeholder"/>
        </w:category>
        <w:types>
          <w:type w:val="bbPlcHdr"/>
        </w:types>
        <w:behaviors>
          <w:behavior w:val="content"/>
        </w:behaviors>
        <w:guid w:val="{774D4B37-9E95-4FC1-82E8-3ECC684F35E2}"/>
      </w:docPartPr>
      <w:docPartBody>
        <w:p w:rsidR="0085260B" w:rsidRDefault="00244658" w:rsidP="00244658">
          <w:pPr>
            <w:pStyle w:val="C750E91A253643C1B7BE8BE669DAE94A"/>
          </w:pPr>
          <w:r>
            <w:rPr>
              <w:rStyle w:val="placeholder1Char"/>
            </w:rPr>
            <w:t>____________</w:t>
          </w:r>
        </w:p>
      </w:docPartBody>
    </w:docPart>
    <w:docPart>
      <w:docPartPr>
        <w:name w:val="8D04770541F244FBB6ADF58CEC774700"/>
        <w:category>
          <w:name w:val="常规"/>
          <w:gallery w:val="placeholder"/>
        </w:category>
        <w:types>
          <w:type w:val="bbPlcHdr"/>
        </w:types>
        <w:behaviors>
          <w:behavior w:val="content"/>
        </w:behaviors>
        <w:guid w:val="{331186F3-4D58-4C23-89F4-213739C539C9}"/>
      </w:docPartPr>
      <w:docPartBody>
        <w:p w:rsidR="0085260B" w:rsidRDefault="00244658" w:rsidP="00244658">
          <w:pPr>
            <w:pStyle w:val="8D04770541F244FBB6ADF58CEC774700"/>
          </w:pPr>
          <w:r>
            <w:rPr>
              <w:rStyle w:val="placeholder1Char"/>
              <w:rFonts w:hint="eastAsia"/>
            </w:rPr>
            <w:t>____________</w:t>
          </w:r>
        </w:p>
      </w:docPartBody>
    </w:docPart>
    <w:docPart>
      <w:docPartPr>
        <w:name w:val="F5B7D57023F44610B5B0A5D30DB1A37A"/>
        <w:category>
          <w:name w:val="常规"/>
          <w:gallery w:val="placeholder"/>
        </w:category>
        <w:types>
          <w:type w:val="bbPlcHdr"/>
        </w:types>
        <w:behaviors>
          <w:behavior w:val="content"/>
        </w:behaviors>
        <w:guid w:val="{0436288D-84F8-4B30-BC60-151F4404285E}"/>
      </w:docPartPr>
      <w:docPartBody>
        <w:p w:rsidR="0085260B" w:rsidRDefault="00244658" w:rsidP="00244658">
          <w:pPr>
            <w:pStyle w:val="F5B7D57023F44610B5B0A5D30DB1A37A"/>
          </w:pPr>
          <w:r>
            <w:rPr>
              <w:rStyle w:val="placeholder1Char"/>
            </w:rPr>
            <w:t>____________</w:t>
          </w:r>
        </w:p>
      </w:docPartBody>
    </w:docPart>
    <w:docPart>
      <w:docPartPr>
        <w:name w:val="7EF05F4400464CB68FE56EEE163D9ACF"/>
        <w:category>
          <w:name w:val="常规"/>
          <w:gallery w:val="placeholder"/>
        </w:category>
        <w:types>
          <w:type w:val="bbPlcHdr"/>
        </w:types>
        <w:behaviors>
          <w:behavior w:val="content"/>
        </w:behaviors>
        <w:guid w:val="{2DAA55ED-97DC-41F2-80F9-AC45F79B477D}"/>
      </w:docPartPr>
      <w:docPartBody>
        <w:p w:rsidR="0085260B" w:rsidRDefault="00244658" w:rsidP="00244658">
          <w:pPr>
            <w:pStyle w:val="7EF05F4400464CB68FE56EEE163D9ACF"/>
          </w:pPr>
          <w:r>
            <w:rPr>
              <w:rStyle w:val="placeholder1Char"/>
              <w:rFonts w:hint="eastAsia"/>
            </w:rPr>
            <w:t>____________</w:t>
          </w:r>
        </w:p>
      </w:docPartBody>
    </w:docPart>
    <w:docPart>
      <w:docPartPr>
        <w:name w:val="E701259A2E2747DE9FBE1E2092D7EA05"/>
        <w:category>
          <w:name w:val="常规"/>
          <w:gallery w:val="placeholder"/>
        </w:category>
        <w:types>
          <w:type w:val="bbPlcHdr"/>
        </w:types>
        <w:behaviors>
          <w:behavior w:val="content"/>
        </w:behaviors>
        <w:guid w:val="{8438D0CF-38E8-490C-A55D-33BB3A4B54CC}"/>
      </w:docPartPr>
      <w:docPartBody>
        <w:p w:rsidR="0085260B" w:rsidRDefault="00244658" w:rsidP="00244658">
          <w:pPr>
            <w:pStyle w:val="E701259A2E2747DE9FBE1E2092D7EA05"/>
          </w:pPr>
          <w:r>
            <w:rPr>
              <w:rStyle w:val="placeholder1Char"/>
            </w:rPr>
            <w:t>____________</w:t>
          </w:r>
        </w:p>
      </w:docPartBody>
    </w:docPart>
    <w:docPart>
      <w:docPartPr>
        <w:name w:val="E7903C0DB3C74D299923EE5BAB4AB65E"/>
        <w:category>
          <w:name w:val="常规"/>
          <w:gallery w:val="placeholder"/>
        </w:category>
        <w:types>
          <w:type w:val="bbPlcHdr"/>
        </w:types>
        <w:behaviors>
          <w:behavior w:val="content"/>
        </w:behaviors>
        <w:guid w:val="{2F8B7363-B533-4B9F-A499-88AE4148B541}"/>
      </w:docPartPr>
      <w:docPartBody>
        <w:p w:rsidR="0085260B" w:rsidRDefault="00244658" w:rsidP="00244658">
          <w:pPr>
            <w:pStyle w:val="E7903C0DB3C74D299923EE5BAB4AB65E"/>
          </w:pPr>
          <w:r>
            <w:rPr>
              <w:rStyle w:val="placeholder1Char"/>
              <w:rFonts w:hint="eastAsia"/>
            </w:rPr>
            <w:t>____________</w:t>
          </w:r>
        </w:p>
      </w:docPartBody>
    </w:docPart>
    <w:docPart>
      <w:docPartPr>
        <w:name w:val="04B867A6F17A41CEA8F55FF9B6E40448"/>
        <w:category>
          <w:name w:val="常规"/>
          <w:gallery w:val="placeholder"/>
        </w:category>
        <w:types>
          <w:type w:val="bbPlcHdr"/>
        </w:types>
        <w:behaviors>
          <w:behavior w:val="content"/>
        </w:behaviors>
        <w:guid w:val="{45E92C2F-5055-4033-BC8D-059200419E42}"/>
      </w:docPartPr>
      <w:docPartBody>
        <w:p w:rsidR="0085260B" w:rsidRDefault="00244658" w:rsidP="00244658">
          <w:pPr>
            <w:pStyle w:val="04B867A6F17A41CEA8F55FF9B6E40448"/>
          </w:pPr>
          <w:r>
            <w:rPr>
              <w:rStyle w:val="placeholder1Char"/>
            </w:rPr>
            <w:t>____________</w:t>
          </w:r>
        </w:p>
      </w:docPartBody>
    </w:docPart>
    <w:docPart>
      <w:docPartPr>
        <w:name w:val="88BAB3033A334DCBB6458C5C17A10C90"/>
        <w:category>
          <w:name w:val="常规"/>
          <w:gallery w:val="placeholder"/>
        </w:category>
        <w:types>
          <w:type w:val="bbPlcHdr"/>
        </w:types>
        <w:behaviors>
          <w:behavior w:val="content"/>
        </w:behaviors>
        <w:guid w:val="{CE0A1169-D704-41E5-B36A-DD4EF21B89D8}"/>
      </w:docPartPr>
      <w:docPartBody>
        <w:p w:rsidR="0085260B" w:rsidRDefault="00244658" w:rsidP="00244658">
          <w:pPr>
            <w:pStyle w:val="88BAB3033A334DCBB6458C5C17A10C90"/>
          </w:pPr>
          <w:r>
            <w:rPr>
              <w:rStyle w:val="placeholder1Char"/>
              <w:rFonts w:hint="eastAsia"/>
            </w:rPr>
            <w:t>____________</w:t>
          </w:r>
        </w:p>
      </w:docPartBody>
    </w:docPart>
    <w:docPart>
      <w:docPartPr>
        <w:name w:val="B98B565CBEEC4FA8B651365FFFBBE5DA"/>
        <w:category>
          <w:name w:val="常规"/>
          <w:gallery w:val="placeholder"/>
        </w:category>
        <w:types>
          <w:type w:val="bbPlcHdr"/>
        </w:types>
        <w:behaviors>
          <w:behavior w:val="content"/>
        </w:behaviors>
        <w:guid w:val="{F3EC3FB1-F92D-443C-9BE3-521A93F0A5A4}"/>
      </w:docPartPr>
      <w:docPartBody>
        <w:p w:rsidR="0085260B" w:rsidRDefault="00244658" w:rsidP="00244658">
          <w:pPr>
            <w:pStyle w:val="B98B565CBEEC4FA8B651365FFFBBE5DA"/>
          </w:pPr>
          <w:r>
            <w:rPr>
              <w:rStyle w:val="placeholder1Char"/>
            </w:rPr>
            <w:t>____________</w:t>
          </w:r>
        </w:p>
      </w:docPartBody>
    </w:docPart>
    <w:docPart>
      <w:docPartPr>
        <w:name w:val="1D8DD40BD4D94331A84BF3D4E19882BB"/>
        <w:category>
          <w:name w:val="常规"/>
          <w:gallery w:val="placeholder"/>
        </w:category>
        <w:types>
          <w:type w:val="bbPlcHdr"/>
        </w:types>
        <w:behaviors>
          <w:behavior w:val="content"/>
        </w:behaviors>
        <w:guid w:val="{207D0A44-BFD9-4CF2-BB53-5C07EC98B79E}"/>
      </w:docPartPr>
      <w:docPartBody>
        <w:p w:rsidR="0085260B" w:rsidRDefault="00244658" w:rsidP="00244658">
          <w:pPr>
            <w:pStyle w:val="1D8DD40BD4D94331A84BF3D4E19882BB"/>
          </w:pPr>
          <w:r>
            <w:rPr>
              <w:rStyle w:val="placeholder1Char"/>
              <w:rFonts w:hint="eastAsia"/>
            </w:rPr>
            <w:t>____________</w:t>
          </w:r>
        </w:p>
      </w:docPartBody>
    </w:docPart>
    <w:docPart>
      <w:docPartPr>
        <w:name w:val="B4AB50C5A45E47F3B06395605B1BF706"/>
        <w:category>
          <w:name w:val="常规"/>
          <w:gallery w:val="placeholder"/>
        </w:category>
        <w:types>
          <w:type w:val="bbPlcHdr"/>
        </w:types>
        <w:behaviors>
          <w:behavior w:val="content"/>
        </w:behaviors>
        <w:guid w:val="{0F26E27F-2AD8-41B6-AABB-EBB7E59DDA14}"/>
      </w:docPartPr>
      <w:docPartBody>
        <w:p w:rsidR="0085260B" w:rsidRDefault="00244658" w:rsidP="00244658">
          <w:pPr>
            <w:pStyle w:val="B4AB50C5A45E47F3B06395605B1BF706"/>
          </w:pPr>
          <w:r>
            <w:rPr>
              <w:rStyle w:val="placeholder1Char"/>
              <w:rFonts w:hint="eastAsia"/>
            </w:rPr>
            <w:t>____________</w:t>
          </w:r>
        </w:p>
      </w:docPartBody>
    </w:docPart>
    <w:docPart>
      <w:docPartPr>
        <w:name w:val="2F01D2C7E03249A99FBD63F6514A57F4"/>
        <w:category>
          <w:name w:val="常规"/>
          <w:gallery w:val="placeholder"/>
        </w:category>
        <w:types>
          <w:type w:val="bbPlcHdr"/>
        </w:types>
        <w:behaviors>
          <w:behavior w:val="content"/>
        </w:behaviors>
        <w:guid w:val="{714FB048-7159-4A9A-B29C-A76688F29F5F}"/>
      </w:docPartPr>
      <w:docPartBody>
        <w:p w:rsidR="0085260B" w:rsidRDefault="00244658" w:rsidP="00244658">
          <w:pPr>
            <w:pStyle w:val="2F01D2C7E03249A99FBD63F6514A57F4"/>
          </w:pPr>
          <w:r>
            <w:rPr>
              <w:rStyle w:val="placeholder1Char"/>
              <w:rFonts w:hint="eastAsia"/>
            </w:rPr>
            <w:t>____________</w:t>
          </w:r>
        </w:p>
      </w:docPartBody>
    </w:docPart>
    <w:docPart>
      <w:docPartPr>
        <w:name w:val="C5C7230F92D74F93A72142C596CA59EC"/>
        <w:category>
          <w:name w:val="常规"/>
          <w:gallery w:val="placeholder"/>
        </w:category>
        <w:types>
          <w:type w:val="bbPlcHdr"/>
        </w:types>
        <w:behaviors>
          <w:behavior w:val="content"/>
        </w:behaviors>
        <w:guid w:val="{C353BF59-556E-4ABD-BCDD-1B213EDDE910}"/>
      </w:docPartPr>
      <w:docPartBody>
        <w:p w:rsidR="0085260B" w:rsidRDefault="00244658" w:rsidP="00244658">
          <w:pPr>
            <w:pStyle w:val="C5C7230F92D74F93A72142C596CA59EC"/>
          </w:pPr>
          <w:r>
            <w:rPr>
              <w:rStyle w:val="placeholder1Char"/>
              <w:rFonts w:hint="eastAsia"/>
            </w:rPr>
            <w:t>____________</w:t>
          </w:r>
        </w:p>
      </w:docPartBody>
    </w:docPart>
    <w:docPart>
      <w:docPartPr>
        <w:name w:val="3E96DCA192B24FEA8162B3A74C58758A"/>
        <w:category>
          <w:name w:val="常规"/>
          <w:gallery w:val="placeholder"/>
        </w:category>
        <w:types>
          <w:type w:val="bbPlcHdr"/>
        </w:types>
        <w:behaviors>
          <w:behavior w:val="content"/>
        </w:behaviors>
        <w:guid w:val="{BD797F69-3AEB-4D3E-A921-17F9B2AFD89F}"/>
      </w:docPartPr>
      <w:docPartBody>
        <w:p w:rsidR="0085260B" w:rsidRDefault="00244658" w:rsidP="00244658">
          <w:pPr>
            <w:pStyle w:val="3E96DCA192B24FEA8162B3A74C58758A"/>
          </w:pPr>
          <w:r>
            <w:rPr>
              <w:rStyle w:val="placeholder1Char"/>
              <w:rFonts w:hint="eastAsia"/>
            </w:rPr>
            <w:t>____________</w:t>
          </w:r>
        </w:p>
      </w:docPartBody>
    </w:docPart>
    <w:docPart>
      <w:docPartPr>
        <w:name w:val="A881F463E5554552B7BFE2A465AE35A4"/>
        <w:category>
          <w:name w:val="常规"/>
          <w:gallery w:val="placeholder"/>
        </w:category>
        <w:types>
          <w:type w:val="bbPlcHdr"/>
        </w:types>
        <w:behaviors>
          <w:behavior w:val="content"/>
        </w:behaviors>
        <w:guid w:val="{FE1BFD95-83B0-4C00-BA0F-76D7F0065049}"/>
      </w:docPartPr>
      <w:docPartBody>
        <w:p w:rsidR="0085260B" w:rsidRDefault="00244658" w:rsidP="00244658">
          <w:pPr>
            <w:pStyle w:val="A881F463E5554552B7BFE2A465AE35A4"/>
          </w:pPr>
          <w:r>
            <w:rPr>
              <w:rStyle w:val="placeholder1Char"/>
              <w:rFonts w:hint="eastAsia"/>
            </w:rPr>
            <w:t>____________</w:t>
          </w:r>
        </w:p>
      </w:docPartBody>
    </w:docPart>
    <w:docPart>
      <w:docPartPr>
        <w:name w:val="B8B2B76816244C09BC94AD4FA4DB2CA7"/>
        <w:category>
          <w:name w:val="常规"/>
          <w:gallery w:val="placeholder"/>
        </w:category>
        <w:types>
          <w:type w:val="bbPlcHdr"/>
        </w:types>
        <w:behaviors>
          <w:behavior w:val="content"/>
        </w:behaviors>
        <w:guid w:val="{DD01D10F-35FB-47C2-8F48-336AE33ECEAE}"/>
      </w:docPartPr>
      <w:docPartBody>
        <w:p w:rsidR="0085260B" w:rsidRDefault="00244658" w:rsidP="00244658">
          <w:pPr>
            <w:pStyle w:val="B8B2B76816244C09BC94AD4FA4DB2CA7"/>
          </w:pPr>
          <w:r>
            <w:rPr>
              <w:rStyle w:val="placeholder1Char"/>
              <w:rFonts w:hint="eastAsia"/>
            </w:rPr>
            <w:t>____________</w:t>
          </w:r>
        </w:p>
      </w:docPartBody>
    </w:docPart>
    <w:docPart>
      <w:docPartPr>
        <w:name w:val="B4506ECE5126492AB1E3CFCC9B90AD9F"/>
        <w:category>
          <w:name w:val="常规"/>
          <w:gallery w:val="placeholder"/>
        </w:category>
        <w:types>
          <w:type w:val="bbPlcHdr"/>
        </w:types>
        <w:behaviors>
          <w:behavior w:val="content"/>
        </w:behaviors>
        <w:guid w:val="{3A2F306A-93D6-41E2-9EF4-47C5E92CA0A3}"/>
      </w:docPartPr>
      <w:docPartBody>
        <w:p w:rsidR="0085260B" w:rsidRDefault="00244658" w:rsidP="00244658">
          <w:pPr>
            <w:pStyle w:val="B4506ECE5126492AB1E3CFCC9B90AD9F"/>
          </w:pPr>
          <w:r>
            <w:rPr>
              <w:rStyle w:val="placeholder1Char"/>
              <w:rFonts w:hint="eastAsia"/>
            </w:rPr>
            <w:t>____________</w:t>
          </w:r>
        </w:p>
      </w:docPartBody>
    </w:docPart>
    <w:docPart>
      <w:docPartPr>
        <w:name w:val="F9F2B2F5DF944DC4B1A6B053F2BC98FB"/>
        <w:category>
          <w:name w:val="常规"/>
          <w:gallery w:val="placeholder"/>
        </w:category>
        <w:types>
          <w:type w:val="bbPlcHdr"/>
        </w:types>
        <w:behaviors>
          <w:behavior w:val="content"/>
        </w:behaviors>
        <w:guid w:val="{D06650D1-8791-4DDD-81E5-FFD06BF3F355}"/>
      </w:docPartPr>
      <w:docPartBody>
        <w:p w:rsidR="0085260B" w:rsidRDefault="00244658" w:rsidP="00244658">
          <w:pPr>
            <w:pStyle w:val="F9F2B2F5DF944DC4B1A6B053F2BC98FB"/>
          </w:pPr>
          <w:r>
            <w:rPr>
              <w:rStyle w:val="placeholder1Char"/>
              <w:rFonts w:hint="eastAsia"/>
            </w:rPr>
            <w:t>____________</w:t>
          </w:r>
        </w:p>
      </w:docPartBody>
    </w:docPart>
    <w:docPart>
      <w:docPartPr>
        <w:name w:val="1EE6DF0BF834440F957AE5BBE6E9280A"/>
        <w:category>
          <w:name w:val="常规"/>
          <w:gallery w:val="placeholder"/>
        </w:category>
        <w:types>
          <w:type w:val="bbPlcHdr"/>
        </w:types>
        <w:behaviors>
          <w:behavior w:val="content"/>
        </w:behaviors>
        <w:guid w:val="{6E7ACEF1-70E4-4930-9E8F-78206DEE2023}"/>
      </w:docPartPr>
      <w:docPartBody>
        <w:p w:rsidR="0085260B" w:rsidRDefault="00244658" w:rsidP="00244658">
          <w:pPr>
            <w:pStyle w:val="1EE6DF0BF834440F957AE5BBE6E9280A"/>
          </w:pPr>
          <w:r>
            <w:rPr>
              <w:rStyle w:val="placeholder1Char"/>
              <w:rFonts w:hint="eastAsia"/>
            </w:rPr>
            <w:t>____________</w:t>
          </w:r>
        </w:p>
      </w:docPartBody>
    </w:docPart>
    <w:docPart>
      <w:docPartPr>
        <w:name w:val="3FAD6A49832F4E5CB81217D87B1CA464"/>
        <w:category>
          <w:name w:val="常规"/>
          <w:gallery w:val="placeholder"/>
        </w:category>
        <w:types>
          <w:type w:val="bbPlcHdr"/>
        </w:types>
        <w:behaviors>
          <w:behavior w:val="content"/>
        </w:behaviors>
        <w:guid w:val="{34BD69A3-6F6C-4DF1-8A55-4344B682CAEA}"/>
      </w:docPartPr>
      <w:docPartBody>
        <w:p w:rsidR="0085260B" w:rsidRDefault="00244658" w:rsidP="00244658">
          <w:pPr>
            <w:pStyle w:val="3FAD6A49832F4E5CB81217D87B1CA464"/>
          </w:pPr>
          <w:r>
            <w:rPr>
              <w:rStyle w:val="placeholder1Char"/>
              <w:rFonts w:hint="eastAsia"/>
            </w:rPr>
            <w:t>____________</w:t>
          </w:r>
        </w:p>
      </w:docPartBody>
    </w:docPart>
    <w:docPart>
      <w:docPartPr>
        <w:name w:val="0E3571734038450D8E62E98EFF6FE566"/>
        <w:category>
          <w:name w:val="常规"/>
          <w:gallery w:val="placeholder"/>
        </w:category>
        <w:types>
          <w:type w:val="bbPlcHdr"/>
        </w:types>
        <w:behaviors>
          <w:behavior w:val="content"/>
        </w:behaviors>
        <w:guid w:val="{E8F05214-207B-4068-A562-77A0D56FF870}"/>
      </w:docPartPr>
      <w:docPartBody>
        <w:p w:rsidR="0085260B" w:rsidRDefault="00244658" w:rsidP="00244658">
          <w:pPr>
            <w:pStyle w:val="0E3571734038450D8E62E98EFF6FE566"/>
          </w:pPr>
          <w:r>
            <w:rPr>
              <w:rStyle w:val="placeholder1Char"/>
              <w:rFonts w:hint="eastAsia"/>
            </w:rPr>
            <w:t>____________</w:t>
          </w:r>
        </w:p>
      </w:docPartBody>
    </w:docPart>
    <w:docPart>
      <w:docPartPr>
        <w:name w:val="5025A15EB82D45E798A72604239093EF"/>
        <w:category>
          <w:name w:val="常规"/>
          <w:gallery w:val="placeholder"/>
        </w:category>
        <w:types>
          <w:type w:val="bbPlcHdr"/>
        </w:types>
        <w:behaviors>
          <w:behavior w:val="content"/>
        </w:behaviors>
        <w:guid w:val="{3FD082D9-F327-4459-9390-F824C974F962}"/>
      </w:docPartPr>
      <w:docPartBody>
        <w:p w:rsidR="0085260B" w:rsidRDefault="00244658" w:rsidP="00244658">
          <w:pPr>
            <w:pStyle w:val="5025A15EB82D45E798A72604239093EF"/>
          </w:pPr>
          <w:r>
            <w:rPr>
              <w:rStyle w:val="placeholder1Char"/>
              <w:rFonts w:hint="eastAsia"/>
            </w:rPr>
            <w:t>____________</w:t>
          </w:r>
        </w:p>
      </w:docPartBody>
    </w:docPart>
    <w:docPart>
      <w:docPartPr>
        <w:name w:val="F9341C6171EB47FF8000CDC9CE11749C"/>
        <w:category>
          <w:name w:val="常规"/>
          <w:gallery w:val="placeholder"/>
        </w:category>
        <w:types>
          <w:type w:val="bbPlcHdr"/>
        </w:types>
        <w:behaviors>
          <w:behavior w:val="content"/>
        </w:behaviors>
        <w:guid w:val="{E40AFC07-E9EB-4609-8AEB-DA467C9E6D7E}"/>
      </w:docPartPr>
      <w:docPartBody>
        <w:p w:rsidR="0085260B" w:rsidRDefault="00244658" w:rsidP="00244658">
          <w:pPr>
            <w:pStyle w:val="F9341C6171EB47FF8000CDC9CE11749C"/>
          </w:pPr>
          <w:r>
            <w:rPr>
              <w:rStyle w:val="placeholder1Char"/>
              <w:rFonts w:hint="eastAsia"/>
            </w:rPr>
            <w:t>____________</w:t>
          </w:r>
        </w:p>
      </w:docPartBody>
    </w:docPart>
    <w:docPart>
      <w:docPartPr>
        <w:name w:val="3CC0749815B348C9A573202F955961AA"/>
        <w:category>
          <w:name w:val="常规"/>
          <w:gallery w:val="placeholder"/>
        </w:category>
        <w:types>
          <w:type w:val="bbPlcHdr"/>
        </w:types>
        <w:behaviors>
          <w:behavior w:val="content"/>
        </w:behaviors>
        <w:guid w:val="{4305C483-23EC-4FAF-8127-F265FC00FD19}"/>
      </w:docPartPr>
      <w:docPartBody>
        <w:p w:rsidR="0085260B" w:rsidRDefault="00244658" w:rsidP="00244658">
          <w:pPr>
            <w:pStyle w:val="3CC0749815B348C9A573202F955961AA"/>
          </w:pPr>
          <w:r>
            <w:rPr>
              <w:rStyle w:val="placeholder1Char"/>
              <w:rFonts w:hint="eastAsia"/>
            </w:rPr>
            <w:t>____________</w:t>
          </w:r>
        </w:p>
      </w:docPartBody>
    </w:docPart>
    <w:docPart>
      <w:docPartPr>
        <w:name w:val="257F560F36A24B19AEBB39275183CFB2"/>
        <w:category>
          <w:name w:val="常规"/>
          <w:gallery w:val="placeholder"/>
        </w:category>
        <w:types>
          <w:type w:val="bbPlcHdr"/>
        </w:types>
        <w:behaviors>
          <w:behavior w:val="content"/>
        </w:behaviors>
        <w:guid w:val="{405F4E16-60C6-445A-8984-BC3C3CE4ADD8}"/>
      </w:docPartPr>
      <w:docPartBody>
        <w:p w:rsidR="0085260B" w:rsidRDefault="00244658" w:rsidP="00244658">
          <w:pPr>
            <w:pStyle w:val="257F560F36A24B19AEBB39275183CFB2"/>
          </w:pPr>
          <w:r>
            <w:rPr>
              <w:rStyle w:val="placeholder1Char"/>
              <w:rFonts w:hint="eastAsia"/>
            </w:rPr>
            <w:t>____________</w:t>
          </w:r>
        </w:p>
      </w:docPartBody>
    </w:docPart>
    <w:docPart>
      <w:docPartPr>
        <w:name w:val="6D1386BD5AB845A984F6B02F2CCAC90E"/>
        <w:category>
          <w:name w:val="常规"/>
          <w:gallery w:val="placeholder"/>
        </w:category>
        <w:types>
          <w:type w:val="bbPlcHdr"/>
        </w:types>
        <w:behaviors>
          <w:behavior w:val="content"/>
        </w:behaviors>
        <w:guid w:val="{F5DA0827-BDA1-4783-8513-D2EE8636E671}"/>
      </w:docPartPr>
      <w:docPartBody>
        <w:p w:rsidR="0085260B" w:rsidRDefault="00244658" w:rsidP="00244658">
          <w:pPr>
            <w:pStyle w:val="6D1386BD5AB845A984F6B02F2CCAC90E"/>
          </w:pPr>
          <w:r>
            <w:rPr>
              <w:rStyle w:val="placeholder1Char"/>
              <w:rFonts w:hint="eastAsia"/>
            </w:rPr>
            <w:t>____________</w:t>
          </w:r>
        </w:p>
      </w:docPartBody>
    </w:docPart>
    <w:docPart>
      <w:docPartPr>
        <w:name w:val="44D17D3178F7443B88BF133C8DB183C4"/>
        <w:category>
          <w:name w:val="常规"/>
          <w:gallery w:val="placeholder"/>
        </w:category>
        <w:types>
          <w:type w:val="bbPlcHdr"/>
        </w:types>
        <w:behaviors>
          <w:behavior w:val="content"/>
        </w:behaviors>
        <w:guid w:val="{B5768FEF-7AB9-4544-9825-A9410951BCB9}"/>
      </w:docPartPr>
      <w:docPartBody>
        <w:p w:rsidR="0085260B" w:rsidRDefault="00244658" w:rsidP="00244658">
          <w:pPr>
            <w:pStyle w:val="44D17D3178F7443B88BF133C8DB183C4"/>
          </w:pPr>
          <w:r>
            <w:rPr>
              <w:rStyle w:val="placeholder1Char"/>
              <w:rFonts w:hint="eastAsia"/>
            </w:rPr>
            <w:t>____________</w:t>
          </w:r>
        </w:p>
      </w:docPartBody>
    </w:docPart>
    <w:docPart>
      <w:docPartPr>
        <w:name w:val="2472B3AE1FB24844805E5DE6BDA3AF00"/>
        <w:category>
          <w:name w:val="常规"/>
          <w:gallery w:val="placeholder"/>
        </w:category>
        <w:types>
          <w:type w:val="bbPlcHdr"/>
        </w:types>
        <w:behaviors>
          <w:behavior w:val="content"/>
        </w:behaviors>
        <w:guid w:val="{66115519-D4CB-4983-AC71-3BAE6EFE0C78}"/>
      </w:docPartPr>
      <w:docPartBody>
        <w:p w:rsidR="0085260B" w:rsidRDefault="00244658" w:rsidP="00244658">
          <w:pPr>
            <w:pStyle w:val="2472B3AE1FB24844805E5DE6BDA3AF00"/>
          </w:pPr>
          <w:r>
            <w:rPr>
              <w:rStyle w:val="placeholder1Char"/>
              <w:rFonts w:hint="eastAsia"/>
            </w:rPr>
            <w:t>____________</w:t>
          </w:r>
        </w:p>
      </w:docPartBody>
    </w:docPart>
    <w:docPart>
      <w:docPartPr>
        <w:name w:val="688FECA01D874E53B4AA70B5A222F58A"/>
        <w:category>
          <w:name w:val="常规"/>
          <w:gallery w:val="placeholder"/>
        </w:category>
        <w:types>
          <w:type w:val="bbPlcHdr"/>
        </w:types>
        <w:behaviors>
          <w:behavior w:val="content"/>
        </w:behaviors>
        <w:guid w:val="{C83290B7-2827-4586-AB53-94079D6FEE31}"/>
      </w:docPartPr>
      <w:docPartBody>
        <w:p w:rsidR="0085260B" w:rsidRDefault="00244658" w:rsidP="00244658">
          <w:pPr>
            <w:pStyle w:val="688FECA01D874E53B4AA70B5A222F58A"/>
          </w:pPr>
          <w:r>
            <w:rPr>
              <w:rStyle w:val="placeholder1Char"/>
              <w:rFonts w:hint="eastAsia"/>
            </w:rPr>
            <w:t>____________</w:t>
          </w:r>
        </w:p>
      </w:docPartBody>
    </w:docPart>
    <w:docPart>
      <w:docPartPr>
        <w:name w:val="97817D1DFDA5410799CE4B472341A1B6"/>
        <w:category>
          <w:name w:val="常规"/>
          <w:gallery w:val="placeholder"/>
        </w:category>
        <w:types>
          <w:type w:val="bbPlcHdr"/>
        </w:types>
        <w:behaviors>
          <w:behavior w:val="content"/>
        </w:behaviors>
        <w:guid w:val="{719C7C60-ABC7-476B-891F-97E88B64E0E4}"/>
      </w:docPartPr>
      <w:docPartBody>
        <w:p w:rsidR="0085260B" w:rsidRDefault="00244658" w:rsidP="00244658">
          <w:pPr>
            <w:pStyle w:val="97817D1DFDA5410799CE4B472341A1B6"/>
          </w:pPr>
          <w:r>
            <w:rPr>
              <w:rStyle w:val="placeholder1Char"/>
              <w:rFonts w:hint="eastAsia"/>
            </w:rPr>
            <w:t>____________</w:t>
          </w:r>
        </w:p>
      </w:docPartBody>
    </w:docPart>
    <w:docPart>
      <w:docPartPr>
        <w:name w:val="81913B47ECA0446F8086583D7BE0F962"/>
        <w:category>
          <w:name w:val="常规"/>
          <w:gallery w:val="placeholder"/>
        </w:category>
        <w:types>
          <w:type w:val="bbPlcHdr"/>
        </w:types>
        <w:behaviors>
          <w:behavior w:val="content"/>
        </w:behaviors>
        <w:guid w:val="{364DEA22-8597-458C-A060-B8B9E440A61C}"/>
      </w:docPartPr>
      <w:docPartBody>
        <w:p w:rsidR="0085260B" w:rsidRDefault="00244658" w:rsidP="00244658">
          <w:pPr>
            <w:pStyle w:val="81913B47ECA0446F8086583D7BE0F962"/>
          </w:pPr>
          <w:r>
            <w:rPr>
              <w:rStyle w:val="placeholder1Char"/>
              <w:rFonts w:hint="eastAsia"/>
            </w:rPr>
            <w:t>____________</w:t>
          </w:r>
        </w:p>
      </w:docPartBody>
    </w:docPart>
    <w:docPart>
      <w:docPartPr>
        <w:name w:val="7E6BDF53476F45A59D77587FE48252EC"/>
        <w:category>
          <w:name w:val="常规"/>
          <w:gallery w:val="placeholder"/>
        </w:category>
        <w:types>
          <w:type w:val="bbPlcHdr"/>
        </w:types>
        <w:behaviors>
          <w:behavior w:val="content"/>
        </w:behaviors>
        <w:guid w:val="{2935084E-3478-4A3A-AADF-239E635B2162}"/>
      </w:docPartPr>
      <w:docPartBody>
        <w:p w:rsidR="0085260B" w:rsidRDefault="00244658" w:rsidP="00244658">
          <w:pPr>
            <w:pStyle w:val="7E6BDF53476F45A59D77587FE48252EC"/>
          </w:pPr>
          <w:r>
            <w:rPr>
              <w:rStyle w:val="placeholder1Char"/>
              <w:rFonts w:hint="eastAsia"/>
            </w:rPr>
            <w:t>____________</w:t>
          </w:r>
        </w:p>
      </w:docPartBody>
    </w:docPart>
    <w:docPart>
      <w:docPartPr>
        <w:name w:val="86BB05E24119433AAEF0BCADB38D14E9"/>
        <w:category>
          <w:name w:val="常规"/>
          <w:gallery w:val="placeholder"/>
        </w:category>
        <w:types>
          <w:type w:val="bbPlcHdr"/>
        </w:types>
        <w:behaviors>
          <w:behavior w:val="content"/>
        </w:behaviors>
        <w:guid w:val="{006B380C-2203-4343-A356-277874F88676}"/>
      </w:docPartPr>
      <w:docPartBody>
        <w:p w:rsidR="0085260B" w:rsidRDefault="00244658" w:rsidP="00244658">
          <w:pPr>
            <w:pStyle w:val="86BB05E24119433AAEF0BCADB38D14E9"/>
          </w:pPr>
          <w:r>
            <w:rPr>
              <w:rStyle w:val="placeholder1Char"/>
              <w:rFonts w:hint="eastAsia"/>
            </w:rPr>
            <w:t>____________</w:t>
          </w:r>
        </w:p>
      </w:docPartBody>
    </w:docPart>
    <w:docPart>
      <w:docPartPr>
        <w:name w:val="C1E73A5941A14F3D9A3C2D3A19DB92B4"/>
        <w:category>
          <w:name w:val="常规"/>
          <w:gallery w:val="placeholder"/>
        </w:category>
        <w:types>
          <w:type w:val="bbPlcHdr"/>
        </w:types>
        <w:behaviors>
          <w:behavior w:val="content"/>
        </w:behaviors>
        <w:guid w:val="{9F281727-FE24-4096-87DC-280314D6B3B2}"/>
      </w:docPartPr>
      <w:docPartBody>
        <w:p w:rsidR="0085260B" w:rsidRDefault="00244658" w:rsidP="00244658">
          <w:pPr>
            <w:pStyle w:val="C1E73A5941A14F3D9A3C2D3A19DB92B4"/>
          </w:pPr>
          <w:r>
            <w:rPr>
              <w:rStyle w:val="placeholder1Char"/>
              <w:rFonts w:hint="eastAsia"/>
            </w:rPr>
            <w:t>____________</w:t>
          </w:r>
        </w:p>
      </w:docPartBody>
    </w:docPart>
    <w:docPart>
      <w:docPartPr>
        <w:name w:val="429D7D7C0AC645F0BE21EAFD14C62A56"/>
        <w:category>
          <w:name w:val="常规"/>
          <w:gallery w:val="placeholder"/>
        </w:category>
        <w:types>
          <w:type w:val="bbPlcHdr"/>
        </w:types>
        <w:behaviors>
          <w:behavior w:val="content"/>
        </w:behaviors>
        <w:guid w:val="{B56F5EF3-E66D-4550-B38A-5928676A0397}"/>
      </w:docPartPr>
      <w:docPartBody>
        <w:p w:rsidR="0085260B" w:rsidRDefault="00244658" w:rsidP="00244658">
          <w:pPr>
            <w:pStyle w:val="429D7D7C0AC645F0BE21EAFD14C62A56"/>
          </w:pPr>
          <w:r>
            <w:rPr>
              <w:rStyle w:val="placeholder1Char"/>
              <w:rFonts w:hint="eastAsia"/>
            </w:rPr>
            <w:t>____________</w:t>
          </w:r>
        </w:p>
      </w:docPartBody>
    </w:docPart>
    <w:docPart>
      <w:docPartPr>
        <w:name w:val="0F5983DF96F94EC3BFBC2DB911CCF24D"/>
        <w:category>
          <w:name w:val="常规"/>
          <w:gallery w:val="placeholder"/>
        </w:category>
        <w:types>
          <w:type w:val="bbPlcHdr"/>
        </w:types>
        <w:behaviors>
          <w:behavior w:val="content"/>
        </w:behaviors>
        <w:guid w:val="{26BDD9DE-39C5-408B-BF01-B0E3D2203425}"/>
      </w:docPartPr>
      <w:docPartBody>
        <w:p w:rsidR="0085260B" w:rsidRDefault="00244658" w:rsidP="00244658">
          <w:pPr>
            <w:pStyle w:val="0F5983DF96F94EC3BFBC2DB911CCF24D"/>
          </w:pPr>
          <w:r>
            <w:rPr>
              <w:rStyle w:val="placeholder1Char"/>
              <w:rFonts w:hint="eastAsia"/>
            </w:rPr>
            <w:t>____________</w:t>
          </w:r>
        </w:p>
      </w:docPartBody>
    </w:docPart>
    <w:docPart>
      <w:docPartPr>
        <w:name w:val="7E53EB892953488E94F06E52F6799E62"/>
        <w:category>
          <w:name w:val="常规"/>
          <w:gallery w:val="placeholder"/>
        </w:category>
        <w:types>
          <w:type w:val="bbPlcHdr"/>
        </w:types>
        <w:behaviors>
          <w:behavior w:val="content"/>
        </w:behaviors>
        <w:guid w:val="{D8FD8D71-F5A8-4FB7-BC73-7C455DE985EB}"/>
      </w:docPartPr>
      <w:docPartBody>
        <w:p w:rsidR="0085260B" w:rsidRDefault="00244658" w:rsidP="00244658">
          <w:pPr>
            <w:pStyle w:val="7E53EB892953488E94F06E52F6799E62"/>
          </w:pPr>
          <w:r>
            <w:rPr>
              <w:rStyle w:val="placeholder1Char"/>
              <w:rFonts w:hint="eastAsia"/>
            </w:rPr>
            <w:t>____________</w:t>
          </w:r>
        </w:p>
      </w:docPartBody>
    </w:docPart>
    <w:docPart>
      <w:docPartPr>
        <w:name w:val="3F4DA101D98F4EBFA9F6D9B98D0573CB"/>
        <w:category>
          <w:name w:val="常规"/>
          <w:gallery w:val="placeholder"/>
        </w:category>
        <w:types>
          <w:type w:val="bbPlcHdr"/>
        </w:types>
        <w:behaviors>
          <w:behavior w:val="content"/>
        </w:behaviors>
        <w:guid w:val="{A99C46EC-8F0A-409E-8440-4F615FD10230}"/>
      </w:docPartPr>
      <w:docPartBody>
        <w:p w:rsidR="0085260B" w:rsidRDefault="00244658" w:rsidP="00244658">
          <w:pPr>
            <w:pStyle w:val="3F4DA101D98F4EBFA9F6D9B98D0573CB"/>
          </w:pPr>
          <w:r>
            <w:rPr>
              <w:rStyle w:val="placeholder1Char"/>
              <w:rFonts w:hint="eastAsia"/>
            </w:rPr>
            <w:t>____________</w:t>
          </w:r>
        </w:p>
      </w:docPartBody>
    </w:docPart>
    <w:docPart>
      <w:docPartPr>
        <w:name w:val="B42AA89B753E49738BD0E386ADB5ECF3"/>
        <w:category>
          <w:name w:val="常规"/>
          <w:gallery w:val="placeholder"/>
        </w:category>
        <w:types>
          <w:type w:val="bbPlcHdr"/>
        </w:types>
        <w:behaviors>
          <w:behavior w:val="content"/>
        </w:behaviors>
        <w:guid w:val="{70074BFD-550A-4DAC-8CDD-1461416092BF}"/>
      </w:docPartPr>
      <w:docPartBody>
        <w:p w:rsidR="0085260B" w:rsidRDefault="00244658" w:rsidP="00244658">
          <w:pPr>
            <w:pStyle w:val="B42AA89B753E49738BD0E386ADB5ECF3"/>
          </w:pPr>
          <w:r>
            <w:rPr>
              <w:rStyle w:val="placeholder1Char"/>
              <w:rFonts w:hint="eastAsia"/>
            </w:rPr>
            <w:t>____________</w:t>
          </w:r>
        </w:p>
      </w:docPartBody>
    </w:docPart>
    <w:docPart>
      <w:docPartPr>
        <w:name w:val="C95AA0934BE540B29B1ADF48B3C94782"/>
        <w:category>
          <w:name w:val="常规"/>
          <w:gallery w:val="placeholder"/>
        </w:category>
        <w:types>
          <w:type w:val="bbPlcHdr"/>
        </w:types>
        <w:behaviors>
          <w:behavior w:val="content"/>
        </w:behaviors>
        <w:guid w:val="{721C8744-18A6-4D62-A178-79A4CB16949A}"/>
      </w:docPartPr>
      <w:docPartBody>
        <w:p w:rsidR="0085260B" w:rsidRDefault="00244658" w:rsidP="00244658">
          <w:pPr>
            <w:pStyle w:val="C95AA0934BE540B29B1ADF48B3C94782"/>
          </w:pPr>
          <w:r>
            <w:rPr>
              <w:rStyle w:val="placeholder1Char"/>
              <w:rFonts w:hint="eastAsia"/>
            </w:rPr>
            <w:t>____________</w:t>
          </w:r>
        </w:p>
      </w:docPartBody>
    </w:docPart>
    <w:docPart>
      <w:docPartPr>
        <w:name w:val="70F52433ECE44C06ABDFF075BDD46A69"/>
        <w:category>
          <w:name w:val="常规"/>
          <w:gallery w:val="placeholder"/>
        </w:category>
        <w:types>
          <w:type w:val="bbPlcHdr"/>
        </w:types>
        <w:behaviors>
          <w:behavior w:val="content"/>
        </w:behaviors>
        <w:guid w:val="{F860F24C-D77E-4F71-9D66-00A54966EE61}"/>
      </w:docPartPr>
      <w:docPartBody>
        <w:p w:rsidR="0085260B" w:rsidRDefault="00244658" w:rsidP="00244658">
          <w:pPr>
            <w:pStyle w:val="70F52433ECE44C06ABDFF075BDD46A69"/>
          </w:pPr>
          <w:r>
            <w:rPr>
              <w:rStyle w:val="placeholder1Char"/>
              <w:rFonts w:hint="eastAsia"/>
            </w:rPr>
            <w:t>____________</w:t>
          </w:r>
        </w:p>
      </w:docPartBody>
    </w:docPart>
    <w:docPart>
      <w:docPartPr>
        <w:name w:val="87FEB0AF90D2452D9998CECFD5175DB6"/>
        <w:category>
          <w:name w:val="常规"/>
          <w:gallery w:val="placeholder"/>
        </w:category>
        <w:types>
          <w:type w:val="bbPlcHdr"/>
        </w:types>
        <w:behaviors>
          <w:behavior w:val="content"/>
        </w:behaviors>
        <w:guid w:val="{33089D47-A632-40C8-9C73-1246CB2519AF}"/>
      </w:docPartPr>
      <w:docPartBody>
        <w:p w:rsidR="0085260B" w:rsidRDefault="00244658" w:rsidP="00244658">
          <w:pPr>
            <w:pStyle w:val="87FEB0AF90D2452D9998CECFD5175DB6"/>
          </w:pPr>
          <w:r>
            <w:rPr>
              <w:rStyle w:val="placeholder1Char"/>
              <w:rFonts w:hint="eastAsia"/>
            </w:rPr>
            <w:t>____________</w:t>
          </w:r>
        </w:p>
      </w:docPartBody>
    </w:docPart>
    <w:docPart>
      <w:docPartPr>
        <w:name w:val="02E31187BD8D4933AD9AF1CFC3B83BB2"/>
        <w:category>
          <w:name w:val="常规"/>
          <w:gallery w:val="placeholder"/>
        </w:category>
        <w:types>
          <w:type w:val="bbPlcHdr"/>
        </w:types>
        <w:behaviors>
          <w:behavior w:val="content"/>
        </w:behaviors>
        <w:guid w:val="{EFF7D1EF-F0B0-418A-9699-20D20157F23B}"/>
      </w:docPartPr>
      <w:docPartBody>
        <w:p w:rsidR="0085260B" w:rsidRDefault="00244658" w:rsidP="00244658">
          <w:pPr>
            <w:pStyle w:val="02E31187BD8D4933AD9AF1CFC3B83BB2"/>
          </w:pPr>
          <w:r>
            <w:rPr>
              <w:rStyle w:val="placeholder1Char"/>
              <w:rFonts w:hint="eastAsia"/>
            </w:rPr>
            <w:t>____________</w:t>
          </w:r>
        </w:p>
      </w:docPartBody>
    </w:docPart>
    <w:docPart>
      <w:docPartPr>
        <w:name w:val="0666BBDE1A72486780B8F4308A3E0BA2"/>
        <w:category>
          <w:name w:val="常规"/>
          <w:gallery w:val="placeholder"/>
        </w:category>
        <w:types>
          <w:type w:val="bbPlcHdr"/>
        </w:types>
        <w:behaviors>
          <w:behavior w:val="content"/>
        </w:behaviors>
        <w:guid w:val="{A0E5E1C1-B514-47E2-A850-44D439423324}"/>
      </w:docPartPr>
      <w:docPartBody>
        <w:p w:rsidR="0085260B" w:rsidRDefault="00244658" w:rsidP="00244658">
          <w:pPr>
            <w:pStyle w:val="0666BBDE1A72486780B8F4308A3E0BA2"/>
          </w:pPr>
          <w:r>
            <w:rPr>
              <w:rStyle w:val="placeholder1Char"/>
              <w:rFonts w:hint="eastAsia"/>
            </w:rPr>
            <w:t>____________</w:t>
          </w:r>
        </w:p>
      </w:docPartBody>
    </w:docPart>
    <w:docPart>
      <w:docPartPr>
        <w:name w:val="5B6D69434383418E9253F49F17FAD198"/>
        <w:category>
          <w:name w:val="常规"/>
          <w:gallery w:val="placeholder"/>
        </w:category>
        <w:types>
          <w:type w:val="bbPlcHdr"/>
        </w:types>
        <w:behaviors>
          <w:behavior w:val="content"/>
        </w:behaviors>
        <w:guid w:val="{3E1E98E4-9BF5-4E7C-AB55-646A9AF5804E}"/>
      </w:docPartPr>
      <w:docPartBody>
        <w:p w:rsidR="0085260B" w:rsidRDefault="00244658" w:rsidP="00244658">
          <w:pPr>
            <w:pStyle w:val="5B6D69434383418E9253F49F17FAD198"/>
          </w:pPr>
          <w:r>
            <w:rPr>
              <w:rStyle w:val="placeholder1Char"/>
              <w:rFonts w:hint="eastAsia"/>
            </w:rPr>
            <w:t>____________</w:t>
          </w:r>
        </w:p>
      </w:docPartBody>
    </w:docPart>
    <w:docPart>
      <w:docPartPr>
        <w:name w:val="282ED7F81B2B465B888CC98518180613"/>
        <w:category>
          <w:name w:val="常规"/>
          <w:gallery w:val="placeholder"/>
        </w:category>
        <w:types>
          <w:type w:val="bbPlcHdr"/>
        </w:types>
        <w:behaviors>
          <w:behavior w:val="content"/>
        </w:behaviors>
        <w:guid w:val="{FCAB1EA0-49A1-4D5B-A3C1-753C91E3BD3D}"/>
      </w:docPartPr>
      <w:docPartBody>
        <w:p w:rsidR="0085260B" w:rsidRDefault="00244658" w:rsidP="00244658">
          <w:pPr>
            <w:pStyle w:val="282ED7F81B2B465B888CC98518180613"/>
          </w:pPr>
          <w:r>
            <w:rPr>
              <w:rStyle w:val="placeholder1Char"/>
              <w:rFonts w:hint="eastAsia"/>
            </w:rPr>
            <w:t>____________</w:t>
          </w:r>
        </w:p>
      </w:docPartBody>
    </w:docPart>
    <w:docPart>
      <w:docPartPr>
        <w:name w:val="2AE91CEEE899483A9DAFCD97CD32C670"/>
        <w:category>
          <w:name w:val="常规"/>
          <w:gallery w:val="placeholder"/>
        </w:category>
        <w:types>
          <w:type w:val="bbPlcHdr"/>
        </w:types>
        <w:behaviors>
          <w:behavior w:val="content"/>
        </w:behaviors>
        <w:guid w:val="{C70FAE72-49A3-4FA4-AC6A-94EB53FB16F9}"/>
      </w:docPartPr>
      <w:docPartBody>
        <w:p w:rsidR="0085260B" w:rsidRDefault="00244658" w:rsidP="00244658">
          <w:pPr>
            <w:pStyle w:val="2AE91CEEE899483A9DAFCD97CD32C670"/>
          </w:pPr>
          <w:r>
            <w:rPr>
              <w:rStyle w:val="placeholder1Char"/>
              <w:rFonts w:hint="eastAsia"/>
            </w:rPr>
            <w:t>____________</w:t>
          </w:r>
        </w:p>
      </w:docPartBody>
    </w:docPart>
    <w:docPart>
      <w:docPartPr>
        <w:name w:val="17929CA073784EB6A6D7B40AD56738AA"/>
        <w:category>
          <w:name w:val="常规"/>
          <w:gallery w:val="placeholder"/>
        </w:category>
        <w:types>
          <w:type w:val="bbPlcHdr"/>
        </w:types>
        <w:behaviors>
          <w:behavior w:val="content"/>
        </w:behaviors>
        <w:guid w:val="{663B6CC4-6B77-4A83-8A34-9A8D99894358}"/>
      </w:docPartPr>
      <w:docPartBody>
        <w:p w:rsidR="0085260B" w:rsidRDefault="00244658" w:rsidP="00244658">
          <w:pPr>
            <w:pStyle w:val="17929CA073784EB6A6D7B40AD56738AA"/>
          </w:pPr>
          <w:r>
            <w:rPr>
              <w:rStyle w:val="placeholder1Char"/>
              <w:rFonts w:hint="eastAsia"/>
            </w:rPr>
            <w:t>____________</w:t>
          </w:r>
        </w:p>
      </w:docPartBody>
    </w:docPart>
    <w:docPart>
      <w:docPartPr>
        <w:name w:val="A9BCBF51059E4411AD05E6DFB624332E"/>
        <w:category>
          <w:name w:val="常规"/>
          <w:gallery w:val="placeholder"/>
        </w:category>
        <w:types>
          <w:type w:val="bbPlcHdr"/>
        </w:types>
        <w:behaviors>
          <w:behavior w:val="content"/>
        </w:behaviors>
        <w:guid w:val="{6407FFE7-0E52-4428-B807-2CEACA3DF050}"/>
      </w:docPartPr>
      <w:docPartBody>
        <w:p w:rsidR="0085260B" w:rsidRDefault="00244658" w:rsidP="00244658">
          <w:pPr>
            <w:pStyle w:val="A9BCBF51059E4411AD05E6DFB624332E"/>
          </w:pPr>
          <w:r>
            <w:rPr>
              <w:rStyle w:val="placeholder1Char"/>
              <w:rFonts w:hint="eastAsia"/>
            </w:rPr>
            <w:t>____________</w:t>
          </w:r>
        </w:p>
      </w:docPartBody>
    </w:docPart>
    <w:docPart>
      <w:docPartPr>
        <w:name w:val="BB6865714E354FF1B8D79FA00A220A04"/>
        <w:category>
          <w:name w:val="常规"/>
          <w:gallery w:val="placeholder"/>
        </w:category>
        <w:types>
          <w:type w:val="bbPlcHdr"/>
        </w:types>
        <w:behaviors>
          <w:behavior w:val="content"/>
        </w:behaviors>
        <w:guid w:val="{383D2024-F7CA-4B27-8DD0-E1020F2BBD73}"/>
      </w:docPartPr>
      <w:docPartBody>
        <w:p w:rsidR="0085260B" w:rsidRDefault="00244658" w:rsidP="00244658">
          <w:pPr>
            <w:pStyle w:val="BB6865714E354FF1B8D79FA00A220A04"/>
          </w:pPr>
          <w:r>
            <w:rPr>
              <w:rStyle w:val="placeholder1Char"/>
              <w:rFonts w:hint="eastAsia"/>
            </w:rPr>
            <w:t>____________</w:t>
          </w:r>
        </w:p>
      </w:docPartBody>
    </w:docPart>
    <w:docPart>
      <w:docPartPr>
        <w:name w:val="50C53F97499B425F923F4F1589609516"/>
        <w:category>
          <w:name w:val="常规"/>
          <w:gallery w:val="placeholder"/>
        </w:category>
        <w:types>
          <w:type w:val="bbPlcHdr"/>
        </w:types>
        <w:behaviors>
          <w:behavior w:val="content"/>
        </w:behaviors>
        <w:guid w:val="{CBBCFB34-A5F3-4BE3-9631-F6A30D452E2F}"/>
      </w:docPartPr>
      <w:docPartBody>
        <w:p w:rsidR="0085260B" w:rsidRDefault="00244658" w:rsidP="00244658">
          <w:pPr>
            <w:pStyle w:val="50C53F97499B425F923F4F1589609516"/>
          </w:pPr>
          <w:r>
            <w:rPr>
              <w:rStyle w:val="placeholder1Char"/>
              <w:rFonts w:hint="eastAsia"/>
            </w:rPr>
            <w:t>____________</w:t>
          </w:r>
        </w:p>
      </w:docPartBody>
    </w:docPart>
    <w:docPart>
      <w:docPartPr>
        <w:name w:val="DBAE60B08AAD420E903D280DE1D414C4"/>
        <w:category>
          <w:name w:val="常规"/>
          <w:gallery w:val="placeholder"/>
        </w:category>
        <w:types>
          <w:type w:val="bbPlcHdr"/>
        </w:types>
        <w:behaviors>
          <w:behavior w:val="content"/>
        </w:behaviors>
        <w:guid w:val="{92CD7360-F965-451D-BBFB-6CFD29141998}"/>
      </w:docPartPr>
      <w:docPartBody>
        <w:p w:rsidR="0085260B" w:rsidRDefault="00244658" w:rsidP="00244658">
          <w:pPr>
            <w:pStyle w:val="DBAE60B08AAD420E903D280DE1D414C4"/>
          </w:pPr>
          <w:r>
            <w:rPr>
              <w:rStyle w:val="placeholder1Char"/>
              <w:rFonts w:hint="eastAsia"/>
            </w:rPr>
            <w:t>____________</w:t>
          </w:r>
        </w:p>
      </w:docPartBody>
    </w:docPart>
    <w:docPart>
      <w:docPartPr>
        <w:name w:val="9F9D1375AA314352B028D131E6060609"/>
        <w:category>
          <w:name w:val="常规"/>
          <w:gallery w:val="placeholder"/>
        </w:category>
        <w:types>
          <w:type w:val="bbPlcHdr"/>
        </w:types>
        <w:behaviors>
          <w:behavior w:val="content"/>
        </w:behaviors>
        <w:guid w:val="{2CA45EC8-2FF3-41EA-93B1-EFA30CA7FD4D}"/>
      </w:docPartPr>
      <w:docPartBody>
        <w:p w:rsidR="0085260B" w:rsidRDefault="00244658" w:rsidP="00244658">
          <w:pPr>
            <w:pStyle w:val="9F9D1375AA314352B028D131E6060609"/>
          </w:pPr>
          <w:r>
            <w:rPr>
              <w:rStyle w:val="placeholder1Char"/>
              <w:rFonts w:hint="eastAsia"/>
            </w:rPr>
            <w:t>____________</w:t>
          </w:r>
        </w:p>
      </w:docPartBody>
    </w:docPart>
    <w:docPart>
      <w:docPartPr>
        <w:name w:val="075D1B629CF241BBBD5E93C0418A526F"/>
        <w:category>
          <w:name w:val="常规"/>
          <w:gallery w:val="placeholder"/>
        </w:category>
        <w:types>
          <w:type w:val="bbPlcHdr"/>
        </w:types>
        <w:behaviors>
          <w:behavior w:val="content"/>
        </w:behaviors>
        <w:guid w:val="{166FCE28-2003-405E-9AE3-BF8422C2B97A}"/>
      </w:docPartPr>
      <w:docPartBody>
        <w:p w:rsidR="0085260B" w:rsidRDefault="00244658" w:rsidP="00244658">
          <w:pPr>
            <w:pStyle w:val="075D1B629CF241BBBD5E93C0418A526F"/>
          </w:pPr>
          <w:r>
            <w:rPr>
              <w:rStyle w:val="placeholder1Char"/>
              <w:rFonts w:hint="eastAsia"/>
            </w:rPr>
            <w:t>____________</w:t>
          </w:r>
        </w:p>
      </w:docPartBody>
    </w:docPart>
    <w:docPart>
      <w:docPartPr>
        <w:name w:val="03F7D2411484465F8DD27506A9B96DD6"/>
        <w:category>
          <w:name w:val="常规"/>
          <w:gallery w:val="placeholder"/>
        </w:category>
        <w:types>
          <w:type w:val="bbPlcHdr"/>
        </w:types>
        <w:behaviors>
          <w:behavior w:val="content"/>
        </w:behaviors>
        <w:guid w:val="{05582990-5183-4357-BBAF-42FE2FE8C5F9}"/>
      </w:docPartPr>
      <w:docPartBody>
        <w:p w:rsidR="0085260B" w:rsidRDefault="00244658" w:rsidP="00244658">
          <w:pPr>
            <w:pStyle w:val="03F7D2411484465F8DD27506A9B96DD6"/>
          </w:pPr>
          <w:r>
            <w:rPr>
              <w:rStyle w:val="placeholder1Char"/>
              <w:rFonts w:hint="eastAsia"/>
            </w:rPr>
            <w:t>____________</w:t>
          </w:r>
        </w:p>
      </w:docPartBody>
    </w:docPart>
    <w:docPart>
      <w:docPartPr>
        <w:name w:val="DAD2011C33974BCD9B21DDD970429907"/>
        <w:category>
          <w:name w:val="常规"/>
          <w:gallery w:val="placeholder"/>
        </w:category>
        <w:types>
          <w:type w:val="bbPlcHdr"/>
        </w:types>
        <w:behaviors>
          <w:behavior w:val="content"/>
        </w:behaviors>
        <w:guid w:val="{DE1ED011-C31E-402C-9A0C-BE46BAD5BC9A}"/>
      </w:docPartPr>
      <w:docPartBody>
        <w:p w:rsidR="0085260B" w:rsidRDefault="00244658" w:rsidP="00244658">
          <w:pPr>
            <w:pStyle w:val="DAD2011C33974BCD9B21DDD970429907"/>
          </w:pPr>
          <w:r>
            <w:rPr>
              <w:rStyle w:val="placeholder1Char"/>
              <w:rFonts w:hint="eastAsia"/>
            </w:rPr>
            <w:t>____________</w:t>
          </w:r>
        </w:p>
      </w:docPartBody>
    </w:docPart>
    <w:docPart>
      <w:docPartPr>
        <w:name w:val="A5D65CDB1A7A4B95A88C3D5BDC52D2D3"/>
        <w:category>
          <w:name w:val="常规"/>
          <w:gallery w:val="placeholder"/>
        </w:category>
        <w:types>
          <w:type w:val="bbPlcHdr"/>
        </w:types>
        <w:behaviors>
          <w:behavior w:val="content"/>
        </w:behaviors>
        <w:guid w:val="{D8FCAE4A-0443-4FD5-B044-69B7B3F2B087}"/>
      </w:docPartPr>
      <w:docPartBody>
        <w:p w:rsidR="0085260B" w:rsidRDefault="00244658" w:rsidP="00244658">
          <w:pPr>
            <w:pStyle w:val="A5D65CDB1A7A4B95A88C3D5BDC52D2D3"/>
          </w:pPr>
          <w:r>
            <w:rPr>
              <w:rStyle w:val="placeholder1Char"/>
              <w:rFonts w:hint="eastAsia"/>
            </w:rPr>
            <w:t>____________</w:t>
          </w:r>
        </w:p>
      </w:docPartBody>
    </w:docPart>
    <w:docPart>
      <w:docPartPr>
        <w:name w:val="12509E97014145DCB4F69B1B23758E8D"/>
        <w:category>
          <w:name w:val="常规"/>
          <w:gallery w:val="placeholder"/>
        </w:category>
        <w:types>
          <w:type w:val="bbPlcHdr"/>
        </w:types>
        <w:behaviors>
          <w:behavior w:val="content"/>
        </w:behaviors>
        <w:guid w:val="{D850CF26-D17D-416F-BCB4-49D626B77154}"/>
      </w:docPartPr>
      <w:docPartBody>
        <w:p w:rsidR="0085260B" w:rsidRDefault="00244658" w:rsidP="00244658">
          <w:pPr>
            <w:pStyle w:val="12509E97014145DCB4F69B1B23758E8D"/>
          </w:pPr>
          <w:r>
            <w:rPr>
              <w:rStyle w:val="placeholder1Char"/>
              <w:rFonts w:hint="eastAsia"/>
            </w:rPr>
            <w:t>____________</w:t>
          </w:r>
        </w:p>
      </w:docPartBody>
    </w:docPart>
    <w:docPart>
      <w:docPartPr>
        <w:name w:val="E0B0C035457341A0B96B2ACF5299956E"/>
        <w:category>
          <w:name w:val="常规"/>
          <w:gallery w:val="placeholder"/>
        </w:category>
        <w:types>
          <w:type w:val="bbPlcHdr"/>
        </w:types>
        <w:behaviors>
          <w:behavior w:val="content"/>
        </w:behaviors>
        <w:guid w:val="{C4873840-1510-48FD-B101-09CA226DBCB2}"/>
      </w:docPartPr>
      <w:docPartBody>
        <w:p w:rsidR="0085260B" w:rsidRDefault="00244658" w:rsidP="00244658">
          <w:pPr>
            <w:pStyle w:val="E0B0C035457341A0B96B2ACF5299956E"/>
          </w:pPr>
          <w:r>
            <w:rPr>
              <w:rStyle w:val="placeholder1Char"/>
              <w:rFonts w:hint="eastAsia"/>
            </w:rPr>
            <w:t>____________</w:t>
          </w:r>
        </w:p>
      </w:docPartBody>
    </w:docPart>
    <w:docPart>
      <w:docPartPr>
        <w:name w:val="F3AF17F44C15436A8E58471313BB8D99"/>
        <w:category>
          <w:name w:val="常规"/>
          <w:gallery w:val="placeholder"/>
        </w:category>
        <w:types>
          <w:type w:val="bbPlcHdr"/>
        </w:types>
        <w:behaviors>
          <w:behavior w:val="content"/>
        </w:behaviors>
        <w:guid w:val="{9C0FCF88-3547-44F5-9627-FDF0613EAC25}"/>
      </w:docPartPr>
      <w:docPartBody>
        <w:p w:rsidR="0085260B" w:rsidRDefault="00244658" w:rsidP="00244658">
          <w:pPr>
            <w:pStyle w:val="F3AF17F44C15436A8E58471313BB8D99"/>
          </w:pPr>
          <w:r>
            <w:rPr>
              <w:rStyle w:val="placeholder1Char"/>
              <w:rFonts w:hint="eastAsia"/>
            </w:rPr>
            <w:t>____________</w:t>
          </w:r>
        </w:p>
      </w:docPartBody>
    </w:docPart>
    <w:docPart>
      <w:docPartPr>
        <w:name w:val="96FB13E5BB0E42CA9AA9E7DB58448A81"/>
        <w:category>
          <w:name w:val="常规"/>
          <w:gallery w:val="placeholder"/>
        </w:category>
        <w:types>
          <w:type w:val="bbPlcHdr"/>
        </w:types>
        <w:behaviors>
          <w:behavior w:val="content"/>
        </w:behaviors>
        <w:guid w:val="{7BCA1ADE-82E6-4632-8370-D348371FBD2C}"/>
      </w:docPartPr>
      <w:docPartBody>
        <w:p w:rsidR="0085260B" w:rsidRDefault="00244658" w:rsidP="00244658">
          <w:pPr>
            <w:pStyle w:val="96FB13E5BB0E42CA9AA9E7DB58448A81"/>
          </w:pPr>
          <w:r>
            <w:rPr>
              <w:rStyle w:val="placeholder1Char"/>
              <w:rFonts w:hint="eastAsia"/>
            </w:rPr>
            <w:t>____________</w:t>
          </w:r>
        </w:p>
      </w:docPartBody>
    </w:docPart>
    <w:docPart>
      <w:docPartPr>
        <w:name w:val="135ADB41A78F4792ACB23A125E9B22C9"/>
        <w:category>
          <w:name w:val="常规"/>
          <w:gallery w:val="placeholder"/>
        </w:category>
        <w:types>
          <w:type w:val="bbPlcHdr"/>
        </w:types>
        <w:behaviors>
          <w:behavior w:val="content"/>
        </w:behaviors>
        <w:guid w:val="{ED7BB042-D339-452A-AA6E-378A7047DC44}"/>
      </w:docPartPr>
      <w:docPartBody>
        <w:p w:rsidR="0085260B" w:rsidRDefault="00244658" w:rsidP="00244658">
          <w:pPr>
            <w:pStyle w:val="135ADB41A78F4792ACB23A125E9B22C9"/>
          </w:pPr>
          <w:r>
            <w:rPr>
              <w:rStyle w:val="placeholder1Char"/>
              <w:rFonts w:hint="eastAsia"/>
            </w:rPr>
            <w:t>____________</w:t>
          </w:r>
        </w:p>
      </w:docPartBody>
    </w:docPart>
    <w:docPart>
      <w:docPartPr>
        <w:name w:val="094A48E61D564191A62F934E35F4807A"/>
        <w:category>
          <w:name w:val="常规"/>
          <w:gallery w:val="placeholder"/>
        </w:category>
        <w:types>
          <w:type w:val="bbPlcHdr"/>
        </w:types>
        <w:behaviors>
          <w:behavior w:val="content"/>
        </w:behaviors>
        <w:guid w:val="{0D9A1455-D63E-4BBE-BA4B-EF99D650A801}"/>
      </w:docPartPr>
      <w:docPartBody>
        <w:p w:rsidR="0085260B" w:rsidRDefault="00244658" w:rsidP="00244658">
          <w:pPr>
            <w:pStyle w:val="094A48E61D564191A62F934E35F4807A"/>
          </w:pPr>
          <w:r>
            <w:rPr>
              <w:rStyle w:val="placeholder1Char"/>
              <w:rFonts w:hint="eastAsia"/>
            </w:rPr>
            <w:t>____________</w:t>
          </w:r>
        </w:p>
      </w:docPartBody>
    </w:docPart>
    <w:docPart>
      <w:docPartPr>
        <w:name w:val="207AFD192F7F407A9AA5AB4D8AF21D33"/>
        <w:category>
          <w:name w:val="常规"/>
          <w:gallery w:val="placeholder"/>
        </w:category>
        <w:types>
          <w:type w:val="bbPlcHdr"/>
        </w:types>
        <w:behaviors>
          <w:behavior w:val="content"/>
        </w:behaviors>
        <w:guid w:val="{3A10D756-4430-43DD-9D5C-F71B190F75BD}"/>
      </w:docPartPr>
      <w:docPartBody>
        <w:p w:rsidR="0085260B" w:rsidRDefault="00244658" w:rsidP="00244658">
          <w:pPr>
            <w:pStyle w:val="207AFD192F7F407A9AA5AB4D8AF21D33"/>
          </w:pPr>
          <w:r>
            <w:rPr>
              <w:rStyle w:val="placeholder1Char"/>
              <w:rFonts w:hint="eastAsia"/>
            </w:rPr>
            <w:t>____________</w:t>
          </w:r>
        </w:p>
      </w:docPartBody>
    </w:docPart>
    <w:docPart>
      <w:docPartPr>
        <w:name w:val="0473E68105724CBEB0206189AFA8670B"/>
        <w:category>
          <w:name w:val="常规"/>
          <w:gallery w:val="placeholder"/>
        </w:category>
        <w:types>
          <w:type w:val="bbPlcHdr"/>
        </w:types>
        <w:behaviors>
          <w:behavior w:val="content"/>
        </w:behaviors>
        <w:guid w:val="{D18ACB32-0C18-402E-A78D-B9FC80644C36}"/>
      </w:docPartPr>
      <w:docPartBody>
        <w:p w:rsidR="0085260B" w:rsidRDefault="00244658" w:rsidP="00244658">
          <w:pPr>
            <w:pStyle w:val="0473E68105724CBEB0206189AFA8670B"/>
          </w:pPr>
          <w:r>
            <w:rPr>
              <w:rStyle w:val="placeholder1Char"/>
              <w:rFonts w:hint="eastAsia"/>
            </w:rPr>
            <w:t>____________</w:t>
          </w:r>
        </w:p>
      </w:docPartBody>
    </w:docPart>
    <w:docPart>
      <w:docPartPr>
        <w:name w:val="FF0F0BC7AD404C4EA36B0D6A3FEC3074"/>
        <w:category>
          <w:name w:val="常规"/>
          <w:gallery w:val="placeholder"/>
        </w:category>
        <w:types>
          <w:type w:val="bbPlcHdr"/>
        </w:types>
        <w:behaviors>
          <w:behavior w:val="content"/>
        </w:behaviors>
        <w:guid w:val="{A6656443-8F81-4A34-8741-CE048B2FBC39}"/>
      </w:docPartPr>
      <w:docPartBody>
        <w:p w:rsidR="0085260B" w:rsidRDefault="00244658" w:rsidP="00244658">
          <w:pPr>
            <w:pStyle w:val="FF0F0BC7AD404C4EA36B0D6A3FEC3074"/>
          </w:pPr>
          <w:r>
            <w:rPr>
              <w:rStyle w:val="placeholder1Char"/>
              <w:rFonts w:hint="eastAsia"/>
            </w:rPr>
            <w:t>____________</w:t>
          </w:r>
        </w:p>
      </w:docPartBody>
    </w:docPart>
    <w:docPart>
      <w:docPartPr>
        <w:name w:val="550DC39AE4CC48BA88FCF440B1BFD79E"/>
        <w:category>
          <w:name w:val="常规"/>
          <w:gallery w:val="placeholder"/>
        </w:category>
        <w:types>
          <w:type w:val="bbPlcHdr"/>
        </w:types>
        <w:behaviors>
          <w:behavior w:val="content"/>
        </w:behaviors>
        <w:guid w:val="{5CD70C01-7E09-4E38-926D-86F52D5CEB3A}"/>
      </w:docPartPr>
      <w:docPartBody>
        <w:p w:rsidR="0085260B" w:rsidRDefault="00244658" w:rsidP="00244658">
          <w:pPr>
            <w:pStyle w:val="550DC39AE4CC48BA88FCF440B1BFD79E"/>
          </w:pPr>
          <w:r>
            <w:rPr>
              <w:rStyle w:val="placeholder1Char"/>
              <w:rFonts w:hint="eastAsia"/>
            </w:rPr>
            <w:t>____________</w:t>
          </w:r>
        </w:p>
      </w:docPartBody>
    </w:docPart>
    <w:docPart>
      <w:docPartPr>
        <w:name w:val="535EA342E45A432A97FD25F02805FFEE"/>
        <w:category>
          <w:name w:val="常规"/>
          <w:gallery w:val="placeholder"/>
        </w:category>
        <w:types>
          <w:type w:val="bbPlcHdr"/>
        </w:types>
        <w:behaviors>
          <w:behavior w:val="content"/>
        </w:behaviors>
        <w:guid w:val="{417CAE91-EFE1-4251-A18F-76DE18431C7C}"/>
      </w:docPartPr>
      <w:docPartBody>
        <w:p w:rsidR="0085260B" w:rsidRDefault="00244658" w:rsidP="00244658">
          <w:pPr>
            <w:pStyle w:val="535EA342E45A432A97FD25F02805FFEE"/>
          </w:pPr>
          <w:r>
            <w:rPr>
              <w:rStyle w:val="placeholder1Char"/>
              <w:rFonts w:hint="eastAsia"/>
            </w:rPr>
            <w:t>____________</w:t>
          </w:r>
        </w:p>
      </w:docPartBody>
    </w:docPart>
    <w:docPart>
      <w:docPartPr>
        <w:name w:val="4BB23071709F40EC9C8695392CF73109"/>
        <w:category>
          <w:name w:val="常规"/>
          <w:gallery w:val="placeholder"/>
        </w:category>
        <w:types>
          <w:type w:val="bbPlcHdr"/>
        </w:types>
        <w:behaviors>
          <w:behavior w:val="content"/>
        </w:behaviors>
        <w:guid w:val="{6B1BFBC7-4202-4845-8AC4-8FF0E79D98C9}"/>
      </w:docPartPr>
      <w:docPartBody>
        <w:p w:rsidR="0085260B" w:rsidRDefault="00244658" w:rsidP="00244658">
          <w:pPr>
            <w:pStyle w:val="4BB23071709F40EC9C8695392CF73109"/>
          </w:pPr>
          <w:r>
            <w:rPr>
              <w:rStyle w:val="placeholder1Char"/>
              <w:rFonts w:hint="eastAsia"/>
            </w:rPr>
            <w:t>____________</w:t>
          </w:r>
        </w:p>
      </w:docPartBody>
    </w:docPart>
    <w:docPart>
      <w:docPartPr>
        <w:name w:val="FB7FFA29E2D8457FAA1519AF044A7C37"/>
        <w:category>
          <w:name w:val="常规"/>
          <w:gallery w:val="placeholder"/>
        </w:category>
        <w:types>
          <w:type w:val="bbPlcHdr"/>
        </w:types>
        <w:behaviors>
          <w:behavior w:val="content"/>
        </w:behaviors>
        <w:guid w:val="{A8E92F6B-5911-4981-92B6-79E9793261BD}"/>
      </w:docPartPr>
      <w:docPartBody>
        <w:p w:rsidR="0085260B" w:rsidRDefault="00244658" w:rsidP="00244658">
          <w:pPr>
            <w:pStyle w:val="FB7FFA29E2D8457FAA1519AF044A7C37"/>
          </w:pPr>
          <w:r>
            <w:rPr>
              <w:rStyle w:val="placeholder1Char"/>
              <w:rFonts w:hint="eastAsia"/>
            </w:rPr>
            <w:t>____________</w:t>
          </w:r>
        </w:p>
      </w:docPartBody>
    </w:docPart>
    <w:docPart>
      <w:docPartPr>
        <w:name w:val="95396632B5C54B19AE52ADC9B6822C8B"/>
        <w:category>
          <w:name w:val="常规"/>
          <w:gallery w:val="placeholder"/>
        </w:category>
        <w:types>
          <w:type w:val="bbPlcHdr"/>
        </w:types>
        <w:behaviors>
          <w:behavior w:val="content"/>
        </w:behaviors>
        <w:guid w:val="{08366A69-ACD9-4214-A7B0-71E5B94BE384}"/>
      </w:docPartPr>
      <w:docPartBody>
        <w:p w:rsidR="0085260B" w:rsidRDefault="00244658" w:rsidP="00244658">
          <w:pPr>
            <w:pStyle w:val="95396632B5C54B19AE52ADC9B6822C8B"/>
          </w:pPr>
          <w:r>
            <w:rPr>
              <w:rStyle w:val="placeholder1Char"/>
              <w:rFonts w:hint="eastAsia"/>
            </w:rPr>
            <w:t>____________</w:t>
          </w:r>
        </w:p>
      </w:docPartBody>
    </w:docPart>
    <w:docPart>
      <w:docPartPr>
        <w:name w:val="D0DCB587F48A48CA94B5608CDA852DDD"/>
        <w:category>
          <w:name w:val="常规"/>
          <w:gallery w:val="placeholder"/>
        </w:category>
        <w:types>
          <w:type w:val="bbPlcHdr"/>
        </w:types>
        <w:behaviors>
          <w:behavior w:val="content"/>
        </w:behaviors>
        <w:guid w:val="{B4015FA4-6D6C-495A-BEDC-CDA33F8707E8}"/>
      </w:docPartPr>
      <w:docPartBody>
        <w:p w:rsidR="0085260B" w:rsidRDefault="00244658" w:rsidP="00244658">
          <w:pPr>
            <w:pStyle w:val="D0DCB587F48A48CA94B5608CDA852DDD"/>
          </w:pPr>
          <w:r>
            <w:rPr>
              <w:rStyle w:val="placeholder1Char"/>
              <w:rFonts w:hint="eastAsia"/>
            </w:rPr>
            <w:t>____________</w:t>
          </w:r>
        </w:p>
      </w:docPartBody>
    </w:docPart>
    <w:docPart>
      <w:docPartPr>
        <w:name w:val="329746F084E944C094BFE4BA004A59CA"/>
        <w:category>
          <w:name w:val="常规"/>
          <w:gallery w:val="placeholder"/>
        </w:category>
        <w:types>
          <w:type w:val="bbPlcHdr"/>
        </w:types>
        <w:behaviors>
          <w:behavior w:val="content"/>
        </w:behaviors>
        <w:guid w:val="{A41C209A-92B6-4D73-B589-2D1A83D51F9A}"/>
      </w:docPartPr>
      <w:docPartBody>
        <w:p w:rsidR="0085260B" w:rsidRDefault="00244658" w:rsidP="00244658">
          <w:pPr>
            <w:pStyle w:val="329746F084E944C094BFE4BA004A59CA"/>
          </w:pPr>
          <w:r>
            <w:rPr>
              <w:rStyle w:val="placeholder1Char"/>
              <w:rFonts w:hint="eastAsia"/>
            </w:rPr>
            <w:t>____________</w:t>
          </w:r>
        </w:p>
      </w:docPartBody>
    </w:docPart>
    <w:docPart>
      <w:docPartPr>
        <w:name w:val="0BCB529B953D447EA482D20873011B2A"/>
        <w:category>
          <w:name w:val="常规"/>
          <w:gallery w:val="placeholder"/>
        </w:category>
        <w:types>
          <w:type w:val="bbPlcHdr"/>
        </w:types>
        <w:behaviors>
          <w:behavior w:val="content"/>
        </w:behaviors>
        <w:guid w:val="{CF94F2D9-0083-4ABC-A809-02DDB587DD5B}"/>
      </w:docPartPr>
      <w:docPartBody>
        <w:p w:rsidR="0085260B" w:rsidRDefault="00244658" w:rsidP="00244658">
          <w:pPr>
            <w:pStyle w:val="0BCB529B953D447EA482D20873011B2A"/>
          </w:pPr>
          <w:r>
            <w:rPr>
              <w:rStyle w:val="placeholder1Char"/>
              <w:rFonts w:hint="eastAsia"/>
            </w:rPr>
            <w:t>____________</w:t>
          </w:r>
        </w:p>
      </w:docPartBody>
    </w:docPart>
    <w:docPart>
      <w:docPartPr>
        <w:name w:val="8D27EFAFD0254458843F68E93B045F8B"/>
        <w:category>
          <w:name w:val="常规"/>
          <w:gallery w:val="placeholder"/>
        </w:category>
        <w:types>
          <w:type w:val="bbPlcHdr"/>
        </w:types>
        <w:behaviors>
          <w:behavior w:val="content"/>
        </w:behaviors>
        <w:guid w:val="{C18022CD-8C7A-4B6C-B710-F5ACDA7587F9}"/>
      </w:docPartPr>
      <w:docPartBody>
        <w:p w:rsidR="0085260B" w:rsidRDefault="00244658" w:rsidP="00244658">
          <w:pPr>
            <w:pStyle w:val="8D27EFAFD0254458843F68E93B045F8B"/>
          </w:pPr>
          <w:r>
            <w:rPr>
              <w:rStyle w:val="placeholder1Char"/>
              <w:rFonts w:hint="eastAsia"/>
            </w:rPr>
            <w:t>____________</w:t>
          </w:r>
        </w:p>
      </w:docPartBody>
    </w:docPart>
    <w:docPart>
      <w:docPartPr>
        <w:name w:val="DA38D67419FC4DB29C491F0E879334E5"/>
        <w:category>
          <w:name w:val="常规"/>
          <w:gallery w:val="placeholder"/>
        </w:category>
        <w:types>
          <w:type w:val="bbPlcHdr"/>
        </w:types>
        <w:behaviors>
          <w:behavior w:val="content"/>
        </w:behaviors>
        <w:guid w:val="{29130521-8C0B-4E7F-A4DF-7AA430189227}"/>
      </w:docPartPr>
      <w:docPartBody>
        <w:p w:rsidR="0085260B" w:rsidRDefault="00244658" w:rsidP="00244658">
          <w:pPr>
            <w:pStyle w:val="DA38D67419FC4DB29C491F0E879334E5"/>
          </w:pPr>
          <w:r>
            <w:rPr>
              <w:rStyle w:val="placeholder1Char"/>
              <w:rFonts w:hint="eastAsia"/>
            </w:rPr>
            <w:t>____________</w:t>
          </w:r>
        </w:p>
      </w:docPartBody>
    </w:docPart>
    <w:docPart>
      <w:docPartPr>
        <w:name w:val="9D9D8E271F8D4456BB15EBE797A596BA"/>
        <w:category>
          <w:name w:val="常规"/>
          <w:gallery w:val="placeholder"/>
        </w:category>
        <w:types>
          <w:type w:val="bbPlcHdr"/>
        </w:types>
        <w:behaviors>
          <w:behavior w:val="content"/>
        </w:behaviors>
        <w:guid w:val="{4DD640FB-0408-403B-BAA2-21B023482ABC}"/>
      </w:docPartPr>
      <w:docPartBody>
        <w:p w:rsidR="0085260B" w:rsidRDefault="00244658" w:rsidP="00244658">
          <w:pPr>
            <w:pStyle w:val="9D9D8E271F8D4456BB15EBE797A596BA"/>
          </w:pPr>
          <w:r>
            <w:rPr>
              <w:rStyle w:val="placeholder1Char"/>
              <w:rFonts w:hint="eastAsia"/>
            </w:rPr>
            <w:t>____________</w:t>
          </w:r>
        </w:p>
      </w:docPartBody>
    </w:docPart>
    <w:docPart>
      <w:docPartPr>
        <w:name w:val="57704C6C18674EB5BA4250B251DE86B5"/>
        <w:category>
          <w:name w:val="常规"/>
          <w:gallery w:val="placeholder"/>
        </w:category>
        <w:types>
          <w:type w:val="bbPlcHdr"/>
        </w:types>
        <w:behaviors>
          <w:behavior w:val="content"/>
        </w:behaviors>
        <w:guid w:val="{3B02CABA-B454-46E1-B35B-FD611B10F8FE}"/>
      </w:docPartPr>
      <w:docPartBody>
        <w:p w:rsidR="0085260B" w:rsidRDefault="00244658" w:rsidP="00244658">
          <w:pPr>
            <w:pStyle w:val="57704C6C18674EB5BA4250B251DE86B5"/>
          </w:pPr>
          <w:r>
            <w:rPr>
              <w:rStyle w:val="placeholder1Char"/>
              <w:rFonts w:hint="eastAsia"/>
            </w:rPr>
            <w:t>____________</w:t>
          </w:r>
        </w:p>
      </w:docPartBody>
    </w:docPart>
    <w:docPart>
      <w:docPartPr>
        <w:name w:val="4B8DE3AA437B4624A9328E4A5EBCA0EC"/>
        <w:category>
          <w:name w:val="常规"/>
          <w:gallery w:val="placeholder"/>
        </w:category>
        <w:types>
          <w:type w:val="bbPlcHdr"/>
        </w:types>
        <w:behaviors>
          <w:behavior w:val="content"/>
        </w:behaviors>
        <w:guid w:val="{925981A3-7E68-45C0-939D-134BAF5731E5}"/>
      </w:docPartPr>
      <w:docPartBody>
        <w:p w:rsidR="0085260B" w:rsidRDefault="00244658" w:rsidP="00244658">
          <w:pPr>
            <w:pStyle w:val="4B8DE3AA437B4624A9328E4A5EBCA0EC"/>
          </w:pPr>
          <w:r>
            <w:rPr>
              <w:rStyle w:val="placeholder1Char"/>
              <w:rFonts w:hint="eastAsia"/>
            </w:rPr>
            <w:t>____________</w:t>
          </w:r>
        </w:p>
      </w:docPartBody>
    </w:docPart>
    <w:docPart>
      <w:docPartPr>
        <w:name w:val="6BDB4C1609AE4D57BA648ABE19ADAE0C"/>
        <w:category>
          <w:name w:val="常规"/>
          <w:gallery w:val="placeholder"/>
        </w:category>
        <w:types>
          <w:type w:val="bbPlcHdr"/>
        </w:types>
        <w:behaviors>
          <w:behavior w:val="content"/>
        </w:behaviors>
        <w:guid w:val="{5B889FA9-D84F-4851-9249-8BB6812FFBB1}"/>
      </w:docPartPr>
      <w:docPartBody>
        <w:p w:rsidR="0085260B" w:rsidRDefault="00244658" w:rsidP="00244658">
          <w:pPr>
            <w:pStyle w:val="6BDB4C1609AE4D57BA648ABE19ADAE0C"/>
          </w:pPr>
          <w:r>
            <w:rPr>
              <w:rStyle w:val="placeholder1Char"/>
              <w:rFonts w:hint="eastAsia"/>
            </w:rPr>
            <w:t>____________</w:t>
          </w:r>
        </w:p>
      </w:docPartBody>
    </w:docPart>
    <w:docPart>
      <w:docPartPr>
        <w:name w:val="FC845D5AB9024D91925396832E0D7A19"/>
        <w:category>
          <w:name w:val="常规"/>
          <w:gallery w:val="placeholder"/>
        </w:category>
        <w:types>
          <w:type w:val="bbPlcHdr"/>
        </w:types>
        <w:behaviors>
          <w:behavior w:val="content"/>
        </w:behaviors>
        <w:guid w:val="{C96FF000-F79C-4A97-A4D6-2D1ED2817C67}"/>
      </w:docPartPr>
      <w:docPartBody>
        <w:p w:rsidR="0085260B" w:rsidRDefault="00244658" w:rsidP="00244658">
          <w:pPr>
            <w:pStyle w:val="FC845D5AB9024D91925396832E0D7A19"/>
          </w:pPr>
          <w:r>
            <w:rPr>
              <w:rStyle w:val="placeholder1Char"/>
              <w:rFonts w:hint="eastAsia"/>
            </w:rPr>
            <w:t>____________</w:t>
          </w:r>
        </w:p>
      </w:docPartBody>
    </w:docPart>
    <w:docPart>
      <w:docPartPr>
        <w:name w:val="E97859FD233241FD8937AAAE85609BDC"/>
        <w:category>
          <w:name w:val="常规"/>
          <w:gallery w:val="placeholder"/>
        </w:category>
        <w:types>
          <w:type w:val="bbPlcHdr"/>
        </w:types>
        <w:behaviors>
          <w:behavior w:val="content"/>
        </w:behaviors>
        <w:guid w:val="{64B17000-BB87-49F0-A0E0-1614432B105B}"/>
      </w:docPartPr>
      <w:docPartBody>
        <w:p w:rsidR="0085260B" w:rsidRDefault="00244658" w:rsidP="00244658">
          <w:pPr>
            <w:pStyle w:val="E97859FD233241FD8937AAAE85609BDC"/>
          </w:pPr>
          <w:r>
            <w:rPr>
              <w:rStyle w:val="placeholder1Char"/>
              <w:rFonts w:hint="eastAsia"/>
            </w:rPr>
            <w:t>____________</w:t>
          </w:r>
        </w:p>
      </w:docPartBody>
    </w:docPart>
    <w:docPart>
      <w:docPartPr>
        <w:name w:val="7EF0D6D480D6497EA2D956FA18021358"/>
        <w:category>
          <w:name w:val="常规"/>
          <w:gallery w:val="placeholder"/>
        </w:category>
        <w:types>
          <w:type w:val="bbPlcHdr"/>
        </w:types>
        <w:behaviors>
          <w:behavior w:val="content"/>
        </w:behaviors>
        <w:guid w:val="{410F6232-63B9-4148-BFA6-49C8CC3E1FE8}"/>
      </w:docPartPr>
      <w:docPartBody>
        <w:p w:rsidR="0085260B" w:rsidRDefault="00244658" w:rsidP="00244658">
          <w:pPr>
            <w:pStyle w:val="7EF0D6D480D6497EA2D956FA18021358"/>
          </w:pPr>
          <w:r>
            <w:rPr>
              <w:rStyle w:val="placeholder1Char"/>
              <w:rFonts w:hint="eastAsia"/>
            </w:rPr>
            <w:t>____________</w:t>
          </w:r>
        </w:p>
      </w:docPartBody>
    </w:docPart>
    <w:docPart>
      <w:docPartPr>
        <w:name w:val="1DB6A71ECD154D219B71D85A5C2F0810"/>
        <w:category>
          <w:name w:val="常规"/>
          <w:gallery w:val="placeholder"/>
        </w:category>
        <w:types>
          <w:type w:val="bbPlcHdr"/>
        </w:types>
        <w:behaviors>
          <w:behavior w:val="content"/>
        </w:behaviors>
        <w:guid w:val="{C3EEC836-7840-4D0E-9ECA-B028D0952AC0}"/>
      </w:docPartPr>
      <w:docPartBody>
        <w:p w:rsidR="0085260B" w:rsidRDefault="00244658" w:rsidP="00244658">
          <w:pPr>
            <w:pStyle w:val="1DB6A71ECD154D219B71D85A5C2F0810"/>
          </w:pPr>
          <w:r>
            <w:rPr>
              <w:rStyle w:val="placeholder1Char"/>
              <w:rFonts w:hint="eastAsia"/>
            </w:rPr>
            <w:t>____________</w:t>
          </w:r>
        </w:p>
      </w:docPartBody>
    </w:docPart>
    <w:docPart>
      <w:docPartPr>
        <w:name w:val="096BCA1128294715A1B250C9E3C7FBBD"/>
        <w:category>
          <w:name w:val="常规"/>
          <w:gallery w:val="placeholder"/>
        </w:category>
        <w:types>
          <w:type w:val="bbPlcHdr"/>
        </w:types>
        <w:behaviors>
          <w:behavior w:val="content"/>
        </w:behaviors>
        <w:guid w:val="{3CF9E877-EA22-4BC6-9C65-D535416D2E53}"/>
      </w:docPartPr>
      <w:docPartBody>
        <w:p w:rsidR="0085260B" w:rsidRDefault="00244658" w:rsidP="00244658">
          <w:pPr>
            <w:pStyle w:val="096BCA1128294715A1B250C9E3C7FBBD"/>
          </w:pPr>
          <w:r>
            <w:rPr>
              <w:rStyle w:val="placeholder1Char"/>
              <w:rFonts w:hint="eastAsia"/>
            </w:rPr>
            <w:t>____________</w:t>
          </w:r>
        </w:p>
      </w:docPartBody>
    </w:docPart>
    <w:docPart>
      <w:docPartPr>
        <w:name w:val="E76AFA16101F46E1B68BA84574159A2D"/>
        <w:category>
          <w:name w:val="常规"/>
          <w:gallery w:val="placeholder"/>
        </w:category>
        <w:types>
          <w:type w:val="bbPlcHdr"/>
        </w:types>
        <w:behaviors>
          <w:behavior w:val="content"/>
        </w:behaviors>
        <w:guid w:val="{184E4984-D18A-45F8-A173-4BFFBF0A712F}"/>
      </w:docPartPr>
      <w:docPartBody>
        <w:p w:rsidR="0085260B" w:rsidRDefault="00244658" w:rsidP="00244658">
          <w:pPr>
            <w:pStyle w:val="E76AFA16101F46E1B68BA84574159A2D"/>
          </w:pPr>
          <w:r>
            <w:rPr>
              <w:rStyle w:val="placeholder1Char"/>
              <w:rFonts w:hint="eastAsia"/>
            </w:rPr>
            <w:t>____________</w:t>
          </w:r>
        </w:p>
      </w:docPartBody>
    </w:docPart>
    <w:docPart>
      <w:docPartPr>
        <w:name w:val="4D97CA5BCA5E47B6BF82D56D1A1D8B21"/>
        <w:category>
          <w:name w:val="常规"/>
          <w:gallery w:val="placeholder"/>
        </w:category>
        <w:types>
          <w:type w:val="bbPlcHdr"/>
        </w:types>
        <w:behaviors>
          <w:behavior w:val="content"/>
        </w:behaviors>
        <w:guid w:val="{E8B3980E-B71B-4E4C-B157-CD18F0E60793}"/>
      </w:docPartPr>
      <w:docPartBody>
        <w:p w:rsidR="0085260B" w:rsidRDefault="00244658" w:rsidP="00244658">
          <w:pPr>
            <w:pStyle w:val="4D97CA5BCA5E47B6BF82D56D1A1D8B21"/>
          </w:pPr>
          <w:r>
            <w:rPr>
              <w:rStyle w:val="placeholder1Char"/>
              <w:rFonts w:hint="eastAsia"/>
            </w:rPr>
            <w:t>____________</w:t>
          </w:r>
        </w:p>
      </w:docPartBody>
    </w:docPart>
    <w:docPart>
      <w:docPartPr>
        <w:name w:val="DE920D8F90C7443EBAA7FC28FFFC0ADA"/>
        <w:category>
          <w:name w:val="常规"/>
          <w:gallery w:val="placeholder"/>
        </w:category>
        <w:types>
          <w:type w:val="bbPlcHdr"/>
        </w:types>
        <w:behaviors>
          <w:behavior w:val="content"/>
        </w:behaviors>
        <w:guid w:val="{1132D5B8-EF45-46F1-A912-0DC5EADA4CFB}"/>
      </w:docPartPr>
      <w:docPartBody>
        <w:p w:rsidR="0085260B" w:rsidRDefault="00244658" w:rsidP="00244658">
          <w:pPr>
            <w:pStyle w:val="DE920D8F90C7443EBAA7FC28FFFC0ADA"/>
          </w:pPr>
          <w:r>
            <w:rPr>
              <w:rStyle w:val="placeholder1Char"/>
              <w:rFonts w:hint="eastAsia"/>
            </w:rPr>
            <w:t>____________</w:t>
          </w:r>
        </w:p>
      </w:docPartBody>
    </w:docPart>
    <w:docPart>
      <w:docPartPr>
        <w:name w:val="EDCC8F135E6843B78EB17F1C8118D122"/>
        <w:category>
          <w:name w:val="常规"/>
          <w:gallery w:val="placeholder"/>
        </w:category>
        <w:types>
          <w:type w:val="bbPlcHdr"/>
        </w:types>
        <w:behaviors>
          <w:behavior w:val="content"/>
        </w:behaviors>
        <w:guid w:val="{13698937-FB45-4FEB-9B44-033EAE513F6D}"/>
      </w:docPartPr>
      <w:docPartBody>
        <w:p w:rsidR="0085260B" w:rsidRDefault="00244658" w:rsidP="00244658">
          <w:pPr>
            <w:pStyle w:val="EDCC8F135E6843B78EB17F1C8118D122"/>
          </w:pPr>
          <w:r>
            <w:rPr>
              <w:rStyle w:val="placeholder1Char"/>
              <w:rFonts w:hint="eastAsia"/>
            </w:rPr>
            <w:t>____________</w:t>
          </w:r>
        </w:p>
      </w:docPartBody>
    </w:docPart>
    <w:docPart>
      <w:docPartPr>
        <w:name w:val="EB0B1417AAFC4C1FB12741B04C33F5C7"/>
        <w:category>
          <w:name w:val="常规"/>
          <w:gallery w:val="placeholder"/>
        </w:category>
        <w:types>
          <w:type w:val="bbPlcHdr"/>
        </w:types>
        <w:behaviors>
          <w:behavior w:val="content"/>
        </w:behaviors>
        <w:guid w:val="{08226F09-1FF8-44A2-8CC6-2C10C8489933}"/>
      </w:docPartPr>
      <w:docPartBody>
        <w:p w:rsidR="0085260B" w:rsidRDefault="00244658" w:rsidP="00244658">
          <w:pPr>
            <w:pStyle w:val="EB0B1417AAFC4C1FB12741B04C33F5C7"/>
          </w:pPr>
          <w:r>
            <w:rPr>
              <w:rStyle w:val="placeholder1Char"/>
              <w:rFonts w:hint="eastAsia"/>
            </w:rPr>
            <w:t>____________</w:t>
          </w:r>
        </w:p>
      </w:docPartBody>
    </w:docPart>
    <w:docPart>
      <w:docPartPr>
        <w:name w:val="9E93294A12B34FD7AF6B6DA595C459A0"/>
        <w:category>
          <w:name w:val="常规"/>
          <w:gallery w:val="placeholder"/>
        </w:category>
        <w:types>
          <w:type w:val="bbPlcHdr"/>
        </w:types>
        <w:behaviors>
          <w:behavior w:val="content"/>
        </w:behaviors>
        <w:guid w:val="{9F616606-9652-4578-9569-A411BF84B21F}"/>
      </w:docPartPr>
      <w:docPartBody>
        <w:p w:rsidR="0085260B" w:rsidRDefault="00244658" w:rsidP="00244658">
          <w:pPr>
            <w:pStyle w:val="9E93294A12B34FD7AF6B6DA595C459A0"/>
          </w:pPr>
          <w:r>
            <w:rPr>
              <w:rStyle w:val="placeholder1Char"/>
              <w:rFonts w:hint="eastAsia"/>
            </w:rPr>
            <w:t>____________</w:t>
          </w:r>
        </w:p>
      </w:docPartBody>
    </w:docPart>
    <w:docPart>
      <w:docPartPr>
        <w:name w:val="D5676EFE43EC4F778AD2F6AC69BB14A0"/>
        <w:category>
          <w:name w:val="常规"/>
          <w:gallery w:val="placeholder"/>
        </w:category>
        <w:types>
          <w:type w:val="bbPlcHdr"/>
        </w:types>
        <w:behaviors>
          <w:behavior w:val="content"/>
        </w:behaviors>
        <w:guid w:val="{18966E46-E8DD-467D-BD9C-F0FD62037C19}"/>
      </w:docPartPr>
      <w:docPartBody>
        <w:p w:rsidR="0085260B" w:rsidRDefault="00244658" w:rsidP="00244658">
          <w:pPr>
            <w:pStyle w:val="D5676EFE43EC4F778AD2F6AC69BB14A0"/>
          </w:pPr>
          <w:r>
            <w:rPr>
              <w:rStyle w:val="placeholder1Char"/>
              <w:rFonts w:hint="eastAsia"/>
            </w:rPr>
            <w:t>____________</w:t>
          </w:r>
        </w:p>
      </w:docPartBody>
    </w:docPart>
    <w:docPart>
      <w:docPartPr>
        <w:name w:val="C796AC9AAF644F3CB19DCFF6BAA5F992"/>
        <w:category>
          <w:name w:val="常规"/>
          <w:gallery w:val="placeholder"/>
        </w:category>
        <w:types>
          <w:type w:val="bbPlcHdr"/>
        </w:types>
        <w:behaviors>
          <w:behavior w:val="content"/>
        </w:behaviors>
        <w:guid w:val="{42B2C67C-D595-4A93-82A4-F4E5CF734238}"/>
      </w:docPartPr>
      <w:docPartBody>
        <w:p w:rsidR="0085260B" w:rsidRDefault="00244658" w:rsidP="00244658">
          <w:pPr>
            <w:pStyle w:val="C796AC9AAF644F3CB19DCFF6BAA5F992"/>
          </w:pPr>
          <w:r>
            <w:rPr>
              <w:rStyle w:val="placeholder1Char"/>
              <w:rFonts w:hint="eastAsia"/>
            </w:rPr>
            <w:t>____________</w:t>
          </w:r>
        </w:p>
      </w:docPartBody>
    </w:docPart>
    <w:docPart>
      <w:docPartPr>
        <w:name w:val="5AD09E1D48B74FB8B3A2FD9CA625952E"/>
        <w:category>
          <w:name w:val="常规"/>
          <w:gallery w:val="placeholder"/>
        </w:category>
        <w:types>
          <w:type w:val="bbPlcHdr"/>
        </w:types>
        <w:behaviors>
          <w:behavior w:val="content"/>
        </w:behaviors>
        <w:guid w:val="{E0B04A9E-8353-4E31-9CE6-EC15043163AF}"/>
      </w:docPartPr>
      <w:docPartBody>
        <w:p w:rsidR="0085260B" w:rsidRDefault="00244658" w:rsidP="00244658">
          <w:pPr>
            <w:pStyle w:val="5AD09E1D48B74FB8B3A2FD9CA625952E"/>
          </w:pPr>
          <w:r>
            <w:rPr>
              <w:rStyle w:val="placeholder1Char"/>
              <w:rFonts w:hint="eastAsia"/>
            </w:rPr>
            <w:t>____________</w:t>
          </w:r>
        </w:p>
      </w:docPartBody>
    </w:docPart>
    <w:docPart>
      <w:docPartPr>
        <w:name w:val="3DAC1A679C57498E989756400B2F8BE4"/>
        <w:category>
          <w:name w:val="常规"/>
          <w:gallery w:val="placeholder"/>
        </w:category>
        <w:types>
          <w:type w:val="bbPlcHdr"/>
        </w:types>
        <w:behaviors>
          <w:behavior w:val="content"/>
        </w:behaviors>
        <w:guid w:val="{E4ADD599-9600-4E60-9164-6FC6C02153CE}"/>
      </w:docPartPr>
      <w:docPartBody>
        <w:p w:rsidR="0085260B" w:rsidRDefault="00244658" w:rsidP="00244658">
          <w:pPr>
            <w:pStyle w:val="3DAC1A679C57498E989756400B2F8BE4"/>
          </w:pPr>
          <w:r>
            <w:rPr>
              <w:rStyle w:val="placeholder1Char"/>
              <w:rFonts w:hint="eastAsia"/>
            </w:rPr>
            <w:t>____________</w:t>
          </w:r>
        </w:p>
      </w:docPartBody>
    </w:docPart>
    <w:docPart>
      <w:docPartPr>
        <w:name w:val="4845C32AFA5C46DCA680F48C9AF1688F"/>
        <w:category>
          <w:name w:val="常规"/>
          <w:gallery w:val="placeholder"/>
        </w:category>
        <w:types>
          <w:type w:val="bbPlcHdr"/>
        </w:types>
        <w:behaviors>
          <w:behavior w:val="content"/>
        </w:behaviors>
        <w:guid w:val="{7E9B39AE-247B-4FEF-96AC-946159667F36}"/>
      </w:docPartPr>
      <w:docPartBody>
        <w:p w:rsidR="0085260B" w:rsidRDefault="00244658" w:rsidP="00244658">
          <w:pPr>
            <w:pStyle w:val="4845C32AFA5C46DCA680F48C9AF1688F"/>
          </w:pPr>
          <w:r>
            <w:rPr>
              <w:rStyle w:val="placeholder1Char"/>
              <w:rFonts w:hint="eastAsia"/>
            </w:rPr>
            <w:t>____________</w:t>
          </w:r>
        </w:p>
      </w:docPartBody>
    </w:docPart>
    <w:docPart>
      <w:docPartPr>
        <w:name w:val="2A41D046EAA44DE3B9DBB401D1DD286D"/>
        <w:category>
          <w:name w:val="常规"/>
          <w:gallery w:val="placeholder"/>
        </w:category>
        <w:types>
          <w:type w:val="bbPlcHdr"/>
        </w:types>
        <w:behaviors>
          <w:behavior w:val="content"/>
        </w:behaviors>
        <w:guid w:val="{84EA06D1-3832-40EF-9321-4F80B90DC426}"/>
      </w:docPartPr>
      <w:docPartBody>
        <w:p w:rsidR="0085260B" w:rsidRDefault="00244658" w:rsidP="00244658">
          <w:pPr>
            <w:pStyle w:val="2A41D046EAA44DE3B9DBB401D1DD286D"/>
          </w:pPr>
          <w:r>
            <w:rPr>
              <w:rStyle w:val="placeholder1Char"/>
              <w:rFonts w:hint="eastAsia"/>
            </w:rPr>
            <w:t>____________</w:t>
          </w:r>
        </w:p>
      </w:docPartBody>
    </w:docPart>
    <w:docPart>
      <w:docPartPr>
        <w:name w:val="C057A60AB68D49B7AFC91B562B7C1DB8"/>
        <w:category>
          <w:name w:val="常规"/>
          <w:gallery w:val="placeholder"/>
        </w:category>
        <w:types>
          <w:type w:val="bbPlcHdr"/>
        </w:types>
        <w:behaviors>
          <w:behavior w:val="content"/>
        </w:behaviors>
        <w:guid w:val="{8CE4B17F-A681-4F41-A4C6-469555AF4FCB}"/>
      </w:docPartPr>
      <w:docPartBody>
        <w:p w:rsidR="0085260B" w:rsidRDefault="00244658" w:rsidP="00244658">
          <w:pPr>
            <w:pStyle w:val="C057A60AB68D49B7AFC91B562B7C1DB8"/>
          </w:pPr>
          <w:r>
            <w:rPr>
              <w:rStyle w:val="placeholder1Char"/>
              <w:rFonts w:hint="eastAsia"/>
            </w:rPr>
            <w:t>____________</w:t>
          </w:r>
        </w:p>
      </w:docPartBody>
    </w:docPart>
    <w:docPart>
      <w:docPartPr>
        <w:name w:val="E900378F08C542479527AF9BEF10C4A3"/>
        <w:category>
          <w:name w:val="常规"/>
          <w:gallery w:val="placeholder"/>
        </w:category>
        <w:types>
          <w:type w:val="bbPlcHdr"/>
        </w:types>
        <w:behaviors>
          <w:behavior w:val="content"/>
        </w:behaviors>
        <w:guid w:val="{2D939C4F-8979-4A3B-B71F-39A2D26A61F3}"/>
      </w:docPartPr>
      <w:docPartBody>
        <w:p w:rsidR="0085260B" w:rsidRDefault="00244658" w:rsidP="00244658">
          <w:pPr>
            <w:pStyle w:val="E900378F08C542479527AF9BEF10C4A3"/>
          </w:pPr>
          <w:r>
            <w:rPr>
              <w:rStyle w:val="placeholder1Char"/>
              <w:rFonts w:hint="eastAsia"/>
            </w:rPr>
            <w:t>____________</w:t>
          </w:r>
        </w:p>
      </w:docPartBody>
    </w:docPart>
    <w:docPart>
      <w:docPartPr>
        <w:name w:val="D8CEA61611CF40E9A5791DEA448EDD91"/>
        <w:category>
          <w:name w:val="常规"/>
          <w:gallery w:val="placeholder"/>
        </w:category>
        <w:types>
          <w:type w:val="bbPlcHdr"/>
        </w:types>
        <w:behaviors>
          <w:behavior w:val="content"/>
        </w:behaviors>
        <w:guid w:val="{8C658BC8-55F2-4AC1-89A3-BEB718C209B0}"/>
      </w:docPartPr>
      <w:docPartBody>
        <w:p w:rsidR="0085260B" w:rsidRDefault="00244658" w:rsidP="00244658">
          <w:pPr>
            <w:pStyle w:val="D8CEA61611CF40E9A5791DEA448EDD91"/>
          </w:pPr>
          <w:r>
            <w:rPr>
              <w:rStyle w:val="placeholder1Char"/>
              <w:rFonts w:hint="eastAsia"/>
            </w:rPr>
            <w:t>____________</w:t>
          </w:r>
        </w:p>
      </w:docPartBody>
    </w:docPart>
    <w:docPart>
      <w:docPartPr>
        <w:name w:val="0E12EBA7B9AD4ABAA66CC9FB568F72C7"/>
        <w:category>
          <w:name w:val="常规"/>
          <w:gallery w:val="placeholder"/>
        </w:category>
        <w:types>
          <w:type w:val="bbPlcHdr"/>
        </w:types>
        <w:behaviors>
          <w:behavior w:val="content"/>
        </w:behaviors>
        <w:guid w:val="{18841112-71A6-43E7-AB5F-318634765195}"/>
      </w:docPartPr>
      <w:docPartBody>
        <w:p w:rsidR="0085260B" w:rsidRDefault="00244658" w:rsidP="00244658">
          <w:pPr>
            <w:pStyle w:val="0E12EBA7B9AD4ABAA66CC9FB568F72C7"/>
          </w:pPr>
          <w:r>
            <w:rPr>
              <w:rStyle w:val="placeholder1Char"/>
              <w:rFonts w:hint="eastAsia"/>
            </w:rPr>
            <w:t>____________</w:t>
          </w:r>
        </w:p>
      </w:docPartBody>
    </w:docPart>
    <w:docPart>
      <w:docPartPr>
        <w:name w:val="5BDB3574E0394EEA80ABC78A78DF1630"/>
        <w:category>
          <w:name w:val="常规"/>
          <w:gallery w:val="placeholder"/>
        </w:category>
        <w:types>
          <w:type w:val="bbPlcHdr"/>
        </w:types>
        <w:behaviors>
          <w:behavior w:val="content"/>
        </w:behaviors>
        <w:guid w:val="{9515C619-F08D-464F-88A1-F0B4168B9718}"/>
      </w:docPartPr>
      <w:docPartBody>
        <w:p w:rsidR="0085260B" w:rsidRDefault="00244658" w:rsidP="00244658">
          <w:pPr>
            <w:pStyle w:val="5BDB3574E0394EEA80ABC78A78DF1630"/>
          </w:pPr>
          <w:r>
            <w:rPr>
              <w:rStyle w:val="placeholder1Char"/>
              <w:rFonts w:hint="eastAsia"/>
            </w:rPr>
            <w:t>____________</w:t>
          </w:r>
        </w:p>
      </w:docPartBody>
    </w:docPart>
    <w:docPart>
      <w:docPartPr>
        <w:name w:val="A123B3CB46AE46E6814528D1341D7348"/>
        <w:category>
          <w:name w:val="常规"/>
          <w:gallery w:val="placeholder"/>
        </w:category>
        <w:types>
          <w:type w:val="bbPlcHdr"/>
        </w:types>
        <w:behaviors>
          <w:behavior w:val="content"/>
        </w:behaviors>
        <w:guid w:val="{D87EFBB8-D793-4343-89AC-F9C6CAF491B8}"/>
      </w:docPartPr>
      <w:docPartBody>
        <w:p w:rsidR="0085260B" w:rsidRDefault="00244658" w:rsidP="00244658">
          <w:pPr>
            <w:pStyle w:val="A123B3CB46AE46E6814528D1341D7348"/>
          </w:pPr>
          <w:r>
            <w:rPr>
              <w:rStyle w:val="placeholder1Char"/>
              <w:rFonts w:hint="eastAsia"/>
            </w:rPr>
            <w:t>____________</w:t>
          </w:r>
        </w:p>
      </w:docPartBody>
    </w:docPart>
    <w:docPart>
      <w:docPartPr>
        <w:name w:val="99697F3784D94E9A906017764E26BFB1"/>
        <w:category>
          <w:name w:val="常规"/>
          <w:gallery w:val="placeholder"/>
        </w:category>
        <w:types>
          <w:type w:val="bbPlcHdr"/>
        </w:types>
        <w:behaviors>
          <w:behavior w:val="content"/>
        </w:behaviors>
        <w:guid w:val="{F0F3B1F5-075D-4BDC-9B87-6E9EEA67F29B}"/>
      </w:docPartPr>
      <w:docPartBody>
        <w:p w:rsidR="0085260B" w:rsidRDefault="00244658" w:rsidP="00244658">
          <w:pPr>
            <w:pStyle w:val="99697F3784D94E9A906017764E26BFB1"/>
          </w:pPr>
          <w:r>
            <w:rPr>
              <w:rStyle w:val="placeholder1Char"/>
              <w:rFonts w:hint="eastAsia"/>
            </w:rPr>
            <w:t>____________</w:t>
          </w:r>
        </w:p>
      </w:docPartBody>
    </w:docPart>
    <w:docPart>
      <w:docPartPr>
        <w:name w:val="7B1C7CF36B6B4E5F9F839ECBFC4057D1"/>
        <w:category>
          <w:name w:val="常规"/>
          <w:gallery w:val="placeholder"/>
        </w:category>
        <w:types>
          <w:type w:val="bbPlcHdr"/>
        </w:types>
        <w:behaviors>
          <w:behavior w:val="content"/>
        </w:behaviors>
        <w:guid w:val="{02D26B8C-3825-4B41-B2BD-CC421CB262A6}"/>
      </w:docPartPr>
      <w:docPartBody>
        <w:p w:rsidR="0085260B" w:rsidRDefault="00244658" w:rsidP="00244658">
          <w:pPr>
            <w:pStyle w:val="7B1C7CF36B6B4E5F9F839ECBFC4057D1"/>
          </w:pPr>
          <w:r>
            <w:rPr>
              <w:rStyle w:val="placeholder1Char"/>
              <w:rFonts w:hint="eastAsia"/>
            </w:rPr>
            <w:t>____________</w:t>
          </w:r>
        </w:p>
      </w:docPartBody>
    </w:docPart>
    <w:docPart>
      <w:docPartPr>
        <w:name w:val="EF52DC1693704D77BA51CCE6678E44BF"/>
        <w:category>
          <w:name w:val="常规"/>
          <w:gallery w:val="placeholder"/>
        </w:category>
        <w:types>
          <w:type w:val="bbPlcHdr"/>
        </w:types>
        <w:behaviors>
          <w:behavior w:val="content"/>
        </w:behaviors>
        <w:guid w:val="{5B7FF3CB-E246-4956-885E-C3180F4DF382}"/>
      </w:docPartPr>
      <w:docPartBody>
        <w:p w:rsidR="0085260B" w:rsidRDefault="00244658" w:rsidP="00244658">
          <w:pPr>
            <w:pStyle w:val="EF52DC1693704D77BA51CCE6678E44BF"/>
          </w:pPr>
          <w:r>
            <w:rPr>
              <w:rStyle w:val="placeholder1Char"/>
              <w:rFonts w:hint="eastAsia"/>
            </w:rPr>
            <w:t>____________</w:t>
          </w:r>
        </w:p>
      </w:docPartBody>
    </w:docPart>
    <w:docPart>
      <w:docPartPr>
        <w:name w:val="F9A50692CF564F179FE9D8C40E76E8F2"/>
        <w:category>
          <w:name w:val="常规"/>
          <w:gallery w:val="placeholder"/>
        </w:category>
        <w:types>
          <w:type w:val="bbPlcHdr"/>
        </w:types>
        <w:behaviors>
          <w:behavior w:val="content"/>
        </w:behaviors>
        <w:guid w:val="{B36B202F-C373-4D64-82FA-889B363CEDCB}"/>
      </w:docPartPr>
      <w:docPartBody>
        <w:p w:rsidR="0085260B" w:rsidRDefault="00244658" w:rsidP="00244658">
          <w:pPr>
            <w:pStyle w:val="F9A50692CF564F179FE9D8C40E76E8F2"/>
          </w:pPr>
          <w:r>
            <w:rPr>
              <w:rStyle w:val="placeholder1Char"/>
              <w:rFonts w:hint="eastAsia"/>
            </w:rPr>
            <w:t>____________</w:t>
          </w:r>
        </w:p>
      </w:docPartBody>
    </w:docPart>
    <w:docPart>
      <w:docPartPr>
        <w:name w:val="F48619F520D943E5865B4766A625F1E5"/>
        <w:category>
          <w:name w:val="常规"/>
          <w:gallery w:val="placeholder"/>
        </w:category>
        <w:types>
          <w:type w:val="bbPlcHdr"/>
        </w:types>
        <w:behaviors>
          <w:behavior w:val="content"/>
        </w:behaviors>
        <w:guid w:val="{582F30FA-DD1F-4514-883E-118E1D931287}"/>
      </w:docPartPr>
      <w:docPartBody>
        <w:p w:rsidR="0085260B" w:rsidRDefault="00244658" w:rsidP="00244658">
          <w:pPr>
            <w:pStyle w:val="F48619F520D943E5865B4766A625F1E5"/>
          </w:pPr>
          <w:r>
            <w:rPr>
              <w:rStyle w:val="placeholder1Char"/>
              <w:rFonts w:hint="eastAsia"/>
            </w:rPr>
            <w:t>____________</w:t>
          </w:r>
        </w:p>
      </w:docPartBody>
    </w:docPart>
    <w:docPart>
      <w:docPartPr>
        <w:name w:val="0BAB9C2979BC453BAF0CB068706B02D7"/>
        <w:category>
          <w:name w:val="常规"/>
          <w:gallery w:val="placeholder"/>
        </w:category>
        <w:types>
          <w:type w:val="bbPlcHdr"/>
        </w:types>
        <w:behaviors>
          <w:behavior w:val="content"/>
        </w:behaviors>
        <w:guid w:val="{A82250B5-62F6-4ED3-8F6D-E3CCCCAC6C0C}"/>
      </w:docPartPr>
      <w:docPartBody>
        <w:p w:rsidR="0085260B" w:rsidRDefault="00244658" w:rsidP="00244658">
          <w:pPr>
            <w:pStyle w:val="0BAB9C2979BC453BAF0CB068706B02D7"/>
          </w:pPr>
          <w:r>
            <w:rPr>
              <w:rStyle w:val="placeholder1Char"/>
              <w:rFonts w:hint="eastAsia"/>
            </w:rPr>
            <w:t>____________</w:t>
          </w:r>
        </w:p>
      </w:docPartBody>
    </w:docPart>
    <w:docPart>
      <w:docPartPr>
        <w:name w:val="38D80B65C37042EEAE3E99FD182AA0FE"/>
        <w:category>
          <w:name w:val="常规"/>
          <w:gallery w:val="placeholder"/>
        </w:category>
        <w:types>
          <w:type w:val="bbPlcHdr"/>
        </w:types>
        <w:behaviors>
          <w:behavior w:val="content"/>
        </w:behaviors>
        <w:guid w:val="{62429FE1-C1B6-4B93-9086-66E07E4F7D16}"/>
      </w:docPartPr>
      <w:docPartBody>
        <w:p w:rsidR="0085260B" w:rsidRDefault="00244658" w:rsidP="00244658">
          <w:pPr>
            <w:pStyle w:val="38D80B65C37042EEAE3E99FD182AA0FE"/>
          </w:pPr>
          <w:r>
            <w:rPr>
              <w:rStyle w:val="placeholder1Char"/>
              <w:rFonts w:hint="eastAsia"/>
            </w:rPr>
            <w:t>____________</w:t>
          </w:r>
        </w:p>
      </w:docPartBody>
    </w:docPart>
    <w:docPart>
      <w:docPartPr>
        <w:name w:val="A64B2FF9C82B4904B0E60E9BC84CB68E"/>
        <w:category>
          <w:name w:val="常规"/>
          <w:gallery w:val="placeholder"/>
        </w:category>
        <w:types>
          <w:type w:val="bbPlcHdr"/>
        </w:types>
        <w:behaviors>
          <w:behavior w:val="content"/>
        </w:behaviors>
        <w:guid w:val="{42B47EA8-D83B-44A1-8205-9F074959293F}"/>
      </w:docPartPr>
      <w:docPartBody>
        <w:p w:rsidR="0085260B" w:rsidRDefault="00244658" w:rsidP="00244658">
          <w:pPr>
            <w:pStyle w:val="A64B2FF9C82B4904B0E60E9BC84CB68E"/>
          </w:pPr>
          <w:r>
            <w:rPr>
              <w:rStyle w:val="placeholder1Char"/>
              <w:rFonts w:hint="eastAsia"/>
            </w:rPr>
            <w:t>____________</w:t>
          </w:r>
        </w:p>
      </w:docPartBody>
    </w:docPart>
    <w:docPart>
      <w:docPartPr>
        <w:name w:val="FBCB84313A394426A820D2C0BAAB9EB9"/>
        <w:category>
          <w:name w:val="常规"/>
          <w:gallery w:val="placeholder"/>
        </w:category>
        <w:types>
          <w:type w:val="bbPlcHdr"/>
        </w:types>
        <w:behaviors>
          <w:behavior w:val="content"/>
        </w:behaviors>
        <w:guid w:val="{3C19FEA7-24D1-44B9-B887-01ED3A854973}"/>
      </w:docPartPr>
      <w:docPartBody>
        <w:p w:rsidR="0085260B" w:rsidRDefault="00244658" w:rsidP="00244658">
          <w:pPr>
            <w:pStyle w:val="FBCB84313A394426A820D2C0BAAB9EB9"/>
          </w:pPr>
          <w:r>
            <w:rPr>
              <w:rStyle w:val="placeholder1Char"/>
              <w:rFonts w:hint="eastAsia"/>
            </w:rPr>
            <w:t>____________</w:t>
          </w:r>
        </w:p>
      </w:docPartBody>
    </w:docPart>
    <w:docPart>
      <w:docPartPr>
        <w:name w:val="186E6BFAE98244C083824193CEE52FF3"/>
        <w:category>
          <w:name w:val="常规"/>
          <w:gallery w:val="placeholder"/>
        </w:category>
        <w:types>
          <w:type w:val="bbPlcHdr"/>
        </w:types>
        <w:behaviors>
          <w:behavior w:val="content"/>
        </w:behaviors>
        <w:guid w:val="{713A984E-D9FA-4F0E-8017-C6FC481E16D5}"/>
      </w:docPartPr>
      <w:docPartBody>
        <w:p w:rsidR="0085260B" w:rsidRDefault="00244658" w:rsidP="00244658">
          <w:pPr>
            <w:pStyle w:val="186E6BFAE98244C083824193CEE52FF3"/>
          </w:pPr>
          <w:r>
            <w:rPr>
              <w:rStyle w:val="placeholder1Char"/>
              <w:rFonts w:hint="eastAsia"/>
            </w:rPr>
            <w:t>____________</w:t>
          </w:r>
        </w:p>
      </w:docPartBody>
    </w:docPart>
    <w:docPart>
      <w:docPartPr>
        <w:name w:val="992A9F9C7C82421982F7EB0714E097C7"/>
        <w:category>
          <w:name w:val="常规"/>
          <w:gallery w:val="placeholder"/>
        </w:category>
        <w:types>
          <w:type w:val="bbPlcHdr"/>
        </w:types>
        <w:behaviors>
          <w:behavior w:val="content"/>
        </w:behaviors>
        <w:guid w:val="{603A7C87-4352-41CD-A48E-A562DB80AB72}"/>
      </w:docPartPr>
      <w:docPartBody>
        <w:p w:rsidR="0085260B" w:rsidRDefault="00244658" w:rsidP="00244658">
          <w:pPr>
            <w:pStyle w:val="992A9F9C7C82421982F7EB0714E097C7"/>
          </w:pPr>
          <w:r>
            <w:rPr>
              <w:rStyle w:val="placeholder1Char"/>
              <w:rFonts w:hint="eastAsia"/>
            </w:rPr>
            <w:t>____________</w:t>
          </w:r>
        </w:p>
      </w:docPartBody>
    </w:docPart>
    <w:docPart>
      <w:docPartPr>
        <w:name w:val="BED3B6F75D32403EA89C99A5433A945A"/>
        <w:category>
          <w:name w:val="常规"/>
          <w:gallery w:val="placeholder"/>
        </w:category>
        <w:types>
          <w:type w:val="bbPlcHdr"/>
        </w:types>
        <w:behaviors>
          <w:behavior w:val="content"/>
        </w:behaviors>
        <w:guid w:val="{34661140-0AE1-4F3F-90C2-2A0EB8992848}"/>
      </w:docPartPr>
      <w:docPartBody>
        <w:p w:rsidR="0085260B" w:rsidRDefault="00244658" w:rsidP="00244658">
          <w:pPr>
            <w:pStyle w:val="BED3B6F75D32403EA89C99A5433A945A"/>
          </w:pPr>
          <w:r>
            <w:rPr>
              <w:rStyle w:val="placeholder1Char"/>
              <w:rFonts w:hint="eastAsia"/>
            </w:rPr>
            <w:t>____________</w:t>
          </w:r>
        </w:p>
      </w:docPartBody>
    </w:docPart>
    <w:docPart>
      <w:docPartPr>
        <w:name w:val="F2901D83E5DB486DBFC6450483FAA745"/>
        <w:category>
          <w:name w:val="常规"/>
          <w:gallery w:val="placeholder"/>
        </w:category>
        <w:types>
          <w:type w:val="bbPlcHdr"/>
        </w:types>
        <w:behaviors>
          <w:behavior w:val="content"/>
        </w:behaviors>
        <w:guid w:val="{B59803D7-0988-4CFE-B567-7CAD53AE1E0A}"/>
      </w:docPartPr>
      <w:docPartBody>
        <w:p w:rsidR="0085260B" w:rsidRDefault="00244658" w:rsidP="00244658">
          <w:pPr>
            <w:pStyle w:val="F2901D83E5DB486DBFC6450483FAA745"/>
          </w:pPr>
          <w:r>
            <w:rPr>
              <w:rStyle w:val="placeholder1Char"/>
              <w:rFonts w:hint="eastAsia"/>
            </w:rPr>
            <w:t>____________</w:t>
          </w:r>
        </w:p>
      </w:docPartBody>
    </w:docPart>
    <w:docPart>
      <w:docPartPr>
        <w:name w:val="EAAAC5EAEF5943D1B9DFD5731BD966C1"/>
        <w:category>
          <w:name w:val="常规"/>
          <w:gallery w:val="placeholder"/>
        </w:category>
        <w:types>
          <w:type w:val="bbPlcHdr"/>
        </w:types>
        <w:behaviors>
          <w:behavior w:val="content"/>
        </w:behaviors>
        <w:guid w:val="{6EB86E1B-D5F1-4265-AB2F-40740CB701D4}"/>
      </w:docPartPr>
      <w:docPartBody>
        <w:p w:rsidR="0085260B" w:rsidRDefault="00244658" w:rsidP="00244658">
          <w:pPr>
            <w:pStyle w:val="EAAAC5EAEF5943D1B9DFD5731BD966C1"/>
          </w:pPr>
          <w:r>
            <w:rPr>
              <w:rStyle w:val="placeholder1Char"/>
              <w:rFonts w:hint="eastAsia"/>
            </w:rPr>
            <w:t>____________</w:t>
          </w:r>
        </w:p>
      </w:docPartBody>
    </w:docPart>
    <w:docPart>
      <w:docPartPr>
        <w:name w:val="0095734465A44984ABA6351C7C61F74B"/>
        <w:category>
          <w:name w:val="常规"/>
          <w:gallery w:val="placeholder"/>
        </w:category>
        <w:types>
          <w:type w:val="bbPlcHdr"/>
        </w:types>
        <w:behaviors>
          <w:behavior w:val="content"/>
        </w:behaviors>
        <w:guid w:val="{B77AF0D8-A2D0-4451-8F09-442E4B7EC098}"/>
      </w:docPartPr>
      <w:docPartBody>
        <w:p w:rsidR="0085260B" w:rsidRDefault="00244658" w:rsidP="00244658">
          <w:pPr>
            <w:pStyle w:val="0095734465A44984ABA6351C7C61F74B"/>
          </w:pPr>
          <w:r>
            <w:rPr>
              <w:rStyle w:val="placeholder1Char"/>
              <w:rFonts w:hint="eastAsia"/>
            </w:rPr>
            <w:t>____________</w:t>
          </w:r>
        </w:p>
      </w:docPartBody>
    </w:docPart>
    <w:docPart>
      <w:docPartPr>
        <w:name w:val="43A65DA0709C45EFAC8A0AB3CDD0DC81"/>
        <w:category>
          <w:name w:val="常规"/>
          <w:gallery w:val="placeholder"/>
        </w:category>
        <w:types>
          <w:type w:val="bbPlcHdr"/>
        </w:types>
        <w:behaviors>
          <w:behavior w:val="content"/>
        </w:behaviors>
        <w:guid w:val="{7C91554E-A334-4014-AD1C-4391FF49DEF7}"/>
      </w:docPartPr>
      <w:docPartBody>
        <w:p w:rsidR="0085260B" w:rsidRDefault="00244658" w:rsidP="00244658">
          <w:pPr>
            <w:pStyle w:val="43A65DA0709C45EFAC8A0AB3CDD0DC81"/>
          </w:pPr>
          <w:r>
            <w:rPr>
              <w:rStyle w:val="placeholder1Char"/>
              <w:rFonts w:hint="eastAsia"/>
            </w:rPr>
            <w:t>____________</w:t>
          </w:r>
        </w:p>
      </w:docPartBody>
    </w:docPart>
    <w:docPart>
      <w:docPartPr>
        <w:name w:val="9416A5554A69449A838E39C8672AC287"/>
        <w:category>
          <w:name w:val="常规"/>
          <w:gallery w:val="placeholder"/>
        </w:category>
        <w:types>
          <w:type w:val="bbPlcHdr"/>
        </w:types>
        <w:behaviors>
          <w:behavior w:val="content"/>
        </w:behaviors>
        <w:guid w:val="{8DFC8DF0-AA85-465D-9B58-1440327A32C9}"/>
      </w:docPartPr>
      <w:docPartBody>
        <w:p w:rsidR="0085260B" w:rsidRDefault="00244658" w:rsidP="00244658">
          <w:pPr>
            <w:pStyle w:val="9416A5554A69449A838E39C8672AC287"/>
          </w:pPr>
          <w:r>
            <w:rPr>
              <w:rStyle w:val="placeholder1Char"/>
              <w:rFonts w:hint="eastAsia"/>
            </w:rPr>
            <w:t>____________</w:t>
          </w:r>
        </w:p>
      </w:docPartBody>
    </w:docPart>
    <w:docPart>
      <w:docPartPr>
        <w:name w:val="122F66A40FE24AD686EAD87EEEC6D657"/>
        <w:category>
          <w:name w:val="常规"/>
          <w:gallery w:val="placeholder"/>
        </w:category>
        <w:types>
          <w:type w:val="bbPlcHdr"/>
        </w:types>
        <w:behaviors>
          <w:behavior w:val="content"/>
        </w:behaviors>
        <w:guid w:val="{46AF0A35-649B-4285-87E0-BB497E602575}"/>
      </w:docPartPr>
      <w:docPartBody>
        <w:p w:rsidR="0085260B" w:rsidRDefault="00244658" w:rsidP="00244658">
          <w:pPr>
            <w:pStyle w:val="122F66A40FE24AD686EAD87EEEC6D657"/>
          </w:pPr>
          <w:r>
            <w:rPr>
              <w:rStyle w:val="placeholder1Char"/>
              <w:rFonts w:hint="eastAsia"/>
            </w:rPr>
            <w:t>____________</w:t>
          </w:r>
        </w:p>
      </w:docPartBody>
    </w:docPart>
    <w:docPart>
      <w:docPartPr>
        <w:name w:val="2FED248DC8EF45EA89C20BCECF15057C"/>
        <w:category>
          <w:name w:val="常规"/>
          <w:gallery w:val="placeholder"/>
        </w:category>
        <w:types>
          <w:type w:val="bbPlcHdr"/>
        </w:types>
        <w:behaviors>
          <w:behavior w:val="content"/>
        </w:behaviors>
        <w:guid w:val="{E1B865C9-714E-4041-AE96-6F16CB9B1F6E}"/>
      </w:docPartPr>
      <w:docPartBody>
        <w:p w:rsidR="0085260B" w:rsidRDefault="00244658" w:rsidP="00244658">
          <w:pPr>
            <w:pStyle w:val="2FED248DC8EF45EA89C20BCECF15057C"/>
          </w:pPr>
          <w:r>
            <w:rPr>
              <w:rStyle w:val="placeholder1Char"/>
              <w:rFonts w:hint="eastAsia"/>
            </w:rPr>
            <w:t>____________</w:t>
          </w:r>
        </w:p>
      </w:docPartBody>
    </w:docPart>
    <w:docPart>
      <w:docPartPr>
        <w:name w:val="D3D28B5508B04CF19AC1AE731CCEC41A"/>
        <w:category>
          <w:name w:val="常规"/>
          <w:gallery w:val="placeholder"/>
        </w:category>
        <w:types>
          <w:type w:val="bbPlcHdr"/>
        </w:types>
        <w:behaviors>
          <w:behavior w:val="content"/>
        </w:behaviors>
        <w:guid w:val="{EBEB5371-0AC0-4ABB-9A15-66460A05B23F}"/>
      </w:docPartPr>
      <w:docPartBody>
        <w:p w:rsidR="0085260B" w:rsidRDefault="00244658" w:rsidP="00244658">
          <w:pPr>
            <w:pStyle w:val="D3D28B5508B04CF19AC1AE731CCEC41A"/>
          </w:pPr>
          <w:r>
            <w:rPr>
              <w:rStyle w:val="placeholder1Char"/>
              <w:rFonts w:hint="eastAsia"/>
            </w:rPr>
            <w:t>____________</w:t>
          </w:r>
        </w:p>
      </w:docPartBody>
    </w:docPart>
    <w:docPart>
      <w:docPartPr>
        <w:name w:val="37FEEFAD510A4D028EE741524EA69EBE"/>
        <w:category>
          <w:name w:val="常规"/>
          <w:gallery w:val="placeholder"/>
        </w:category>
        <w:types>
          <w:type w:val="bbPlcHdr"/>
        </w:types>
        <w:behaviors>
          <w:behavior w:val="content"/>
        </w:behaviors>
        <w:guid w:val="{C174F1EF-5FDD-44B7-9634-5BA8E6798DC8}"/>
      </w:docPartPr>
      <w:docPartBody>
        <w:p w:rsidR="0085260B" w:rsidRDefault="00244658" w:rsidP="00244658">
          <w:pPr>
            <w:pStyle w:val="37FEEFAD510A4D028EE741524EA69EBE"/>
          </w:pPr>
          <w:r>
            <w:rPr>
              <w:rStyle w:val="placeholder1Char"/>
              <w:rFonts w:hint="eastAsia"/>
            </w:rPr>
            <w:t>____________</w:t>
          </w:r>
        </w:p>
      </w:docPartBody>
    </w:docPart>
    <w:docPart>
      <w:docPartPr>
        <w:name w:val="0A4206CD8CC548FCBC6FE64435099EA0"/>
        <w:category>
          <w:name w:val="常规"/>
          <w:gallery w:val="placeholder"/>
        </w:category>
        <w:types>
          <w:type w:val="bbPlcHdr"/>
        </w:types>
        <w:behaviors>
          <w:behavior w:val="content"/>
        </w:behaviors>
        <w:guid w:val="{2DFE16D0-E432-4C67-9829-0053247341C5}"/>
      </w:docPartPr>
      <w:docPartBody>
        <w:p w:rsidR="0085260B" w:rsidRDefault="00244658" w:rsidP="00244658">
          <w:pPr>
            <w:pStyle w:val="0A4206CD8CC548FCBC6FE64435099EA0"/>
          </w:pPr>
          <w:r>
            <w:rPr>
              <w:rStyle w:val="placeholder1Char"/>
              <w:rFonts w:hint="eastAsia"/>
            </w:rPr>
            <w:t>____________</w:t>
          </w:r>
        </w:p>
      </w:docPartBody>
    </w:docPart>
    <w:docPart>
      <w:docPartPr>
        <w:name w:val="5F349670A7EE421EBC364E8532F9A5E0"/>
        <w:category>
          <w:name w:val="常规"/>
          <w:gallery w:val="placeholder"/>
        </w:category>
        <w:types>
          <w:type w:val="bbPlcHdr"/>
        </w:types>
        <w:behaviors>
          <w:behavior w:val="content"/>
        </w:behaviors>
        <w:guid w:val="{B9C1BBDB-FEC7-479D-A751-5ADBD552BD5C}"/>
      </w:docPartPr>
      <w:docPartBody>
        <w:p w:rsidR="0085260B" w:rsidRDefault="00244658" w:rsidP="00244658">
          <w:pPr>
            <w:pStyle w:val="5F349670A7EE421EBC364E8532F9A5E0"/>
          </w:pPr>
          <w:r>
            <w:rPr>
              <w:rStyle w:val="placeholder1Char"/>
              <w:rFonts w:hint="eastAsia"/>
            </w:rPr>
            <w:t>____________</w:t>
          </w:r>
        </w:p>
      </w:docPartBody>
    </w:docPart>
    <w:docPart>
      <w:docPartPr>
        <w:name w:val="2EB3BAD025EB425C82FBA67BA64771F9"/>
        <w:category>
          <w:name w:val="常规"/>
          <w:gallery w:val="placeholder"/>
        </w:category>
        <w:types>
          <w:type w:val="bbPlcHdr"/>
        </w:types>
        <w:behaviors>
          <w:behavior w:val="content"/>
        </w:behaviors>
        <w:guid w:val="{2F3A939D-014A-46F3-81C6-09CD9E3FA6DE}"/>
      </w:docPartPr>
      <w:docPartBody>
        <w:p w:rsidR="0085260B" w:rsidRDefault="00244658" w:rsidP="00244658">
          <w:pPr>
            <w:pStyle w:val="2EB3BAD025EB425C82FBA67BA64771F9"/>
          </w:pPr>
          <w:r>
            <w:rPr>
              <w:rStyle w:val="placeholder1Char"/>
              <w:rFonts w:hint="eastAsia"/>
            </w:rPr>
            <w:t>____________</w:t>
          </w:r>
        </w:p>
      </w:docPartBody>
    </w:docPart>
    <w:docPart>
      <w:docPartPr>
        <w:name w:val="60F8FB5C402641BCB0E6F039FF82C9C8"/>
        <w:category>
          <w:name w:val="常规"/>
          <w:gallery w:val="placeholder"/>
        </w:category>
        <w:types>
          <w:type w:val="bbPlcHdr"/>
        </w:types>
        <w:behaviors>
          <w:behavior w:val="content"/>
        </w:behaviors>
        <w:guid w:val="{B56BA2C5-BBBD-477B-A1C5-CAD94058BD7B}"/>
      </w:docPartPr>
      <w:docPartBody>
        <w:p w:rsidR="0085260B" w:rsidRDefault="00244658" w:rsidP="00244658">
          <w:pPr>
            <w:pStyle w:val="60F8FB5C402641BCB0E6F039FF82C9C8"/>
          </w:pPr>
          <w:r>
            <w:rPr>
              <w:rStyle w:val="placeholder1Char"/>
              <w:rFonts w:hint="eastAsia"/>
            </w:rPr>
            <w:t>____________</w:t>
          </w:r>
        </w:p>
      </w:docPartBody>
    </w:docPart>
    <w:docPart>
      <w:docPartPr>
        <w:name w:val="2CBABFE3F0EC4958A7C74AC9A6B7123D"/>
        <w:category>
          <w:name w:val="常规"/>
          <w:gallery w:val="placeholder"/>
        </w:category>
        <w:types>
          <w:type w:val="bbPlcHdr"/>
        </w:types>
        <w:behaviors>
          <w:behavior w:val="content"/>
        </w:behaviors>
        <w:guid w:val="{9078328D-EDC0-4041-9A06-82FF5B6A69C6}"/>
      </w:docPartPr>
      <w:docPartBody>
        <w:p w:rsidR="0085260B" w:rsidRDefault="00244658" w:rsidP="00244658">
          <w:pPr>
            <w:pStyle w:val="2CBABFE3F0EC4958A7C74AC9A6B7123D"/>
          </w:pPr>
          <w:r>
            <w:rPr>
              <w:rStyle w:val="placeholder1Char"/>
              <w:rFonts w:hint="eastAsia"/>
            </w:rPr>
            <w:t>____________</w:t>
          </w:r>
        </w:p>
      </w:docPartBody>
    </w:docPart>
    <w:docPart>
      <w:docPartPr>
        <w:name w:val="2A5CCFF168C24086A5D2A155E247711F"/>
        <w:category>
          <w:name w:val="常规"/>
          <w:gallery w:val="placeholder"/>
        </w:category>
        <w:types>
          <w:type w:val="bbPlcHdr"/>
        </w:types>
        <w:behaviors>
          <w:behavior w:val="content"/>
        </w:behaviors>
        <w:guid w:val="{1E5D4D92-B4E7-48AB-B9E7-ADF62DD988A2}"/>
      </w:docPartPr>
      <w:docPartBody>
        <w:p w:rsidR="0085260B" w:rsidRDefault="00244658" w:rsidP="00244658">
          <w:pPr>
            <w:pStyle w:val="2A5CCFF168C24086A5D2A155E247711F"/>
          </w:pPr>
          <w:r>
            <w:rPr>
              <w:rStyle w:val="placeholder1Char"/>
              <w:rFonts w:hint="eastAsia"/>
            </w:rPr>
            <w:t>____________</w:t>
          </w:r>
        </w:p>
      </w:docPartBody>
    </w:docPart>
    <w:docPart>
      <w:docPartPr>
        <w:name w:val="6E473818B2B2448CB9296DAB62DC5A10"/>
        <w:category>
          <w:name w:val="常规"/>
          <w:gallery w:val="placeholder"/>
        </w:category>
        <w:types>
          <w:type w:val="bbPlcHdr"/>
        </w:types>
        <w:behaviors>
          <w:behavior w:val="content"/>
        </w:behaviors>
        <w:guid w:val="{F731E1C1-5D65-4BA0-9AC2-9EC42B3C642E}"/>
      </w:docPartPr>
      <w:docPartBody>
        <w:p w:rsidR="0085260B" w:rsidRDefault="00244658" w:rsidP="00244658">
          <w:pPr>
            <w:pStyle w:val="6E473818B2B2448CB9296DAB62DC5A10"/>
          </w:pPr>
          <w:r>
            <w:rPr>
              <w:rStyle w:val="placeholder1Char"/>
              <w:rFonts w:hint="eastAsia"/>
            </w:rPr>
            <w:t>____________</w:t>
          </w:r>
        </w:p>
      </w:docPartBody>
    </w:docPart>
    <w:docPart>
      <w:docPartPr>
        <w:name w:val="16801589121E4F2493C16504A1BB3F68"/>
        <w:category>
          <w:name w:val="常规"/>
          <w:gallery w:val="placeholder"/>
        </w:category>
        <w:types>
          <w:type w:val="bbPlcHdr"/>
        </w:types>
        <w:behaviors>
          <w:behavior w:val="content"/>
        </w:behaviors>
        <w:guid w:val="{EFF2350D-29BD-4655-8304-B10B5177E384}"/>
      </w:docPartPr>
      <w:docPartBody>
        <w:p w:rsidR="0085260B" w:rsidRDefault="00244658" w:rsidP="00244658">
          <w:pPr>
            <w:pStyle w:val="16801589121E4F2493C16504A1BB3F68"/>
          </w:pPr>
          <w:r>
            <w:rPr>
              <w:rStyle w:val="placeholder1Char"/>
              <w:rFonts w:hint="eastAsia"/>
            </w:rPr>
            <w:t>____________</w:t>
          </w:r>
        </w:p>
      </w:docPartBody>
    </w:docPart>
    <w:docPart>
      <w:docPartPr>
        <w:name w:val="A19DE51ADCD7472BBE53C153A6FC8EC6"/>
        <w:category>
          <w:name w:val="常规"/>
          <w:gallery w:val="placeholder"/>
        </w:category>
        <w:types>
          <w:type w:val="bbPlcHdr"/>
        </w:types>
        <w:behaviors>
          <w:behavior w:val="content"/>
        </w:behaviors>
        <w:guid w:val="{6417B824-799C-4274-BED2-CCA5C8659ADF}"/>
      </w:docPartPr>
      <w:docPartBody>
        <w:p w:rsidR="0085260B" w:rsidRDefault="00244658" w:rsidP="00244658">
          <w:pPr>
            <w:pStyle w:val="A19DE51ADCD7472BBE53C153A6FC8EC6"/>
          </w:pPr>
          <w:r>
            <w:rPr>
              <w:rStyle w:val="placeholder1Char"/>
              <w:rFonts w:hint="eastAsia"/>
            </w:rPr>
            <w:t>____________</w:t>
          </w:r>
        </w:p>
      </w:docPartBody>
    </w:docPart>
    <w:docPart>
      <w:docPartPr>
        <w:name w:val="7A7DA57171A84E91B598B01A060A4DC5"/>
        <w:category>
          <w:name w:val="常规"/>
          <w:gallery w:val="placeholder"/>
        </w:category>
        <w:types>
          <w:type w:val="bbPlcHdr"/>
        </w:types>
        <w:behaviors>
          <w:behavior w:val="content"/>
        </w:behaviors>
        <w:guid w:val="{82599FBA-C808-401D-A807-CEC3A6119936}"/>
      </w:docPartPr>
      <w:docPartBody>
        <w:p w:rsidR="0085260B" w:rsidRDefault="00244658" w:rsidP="00244658">
          <w:pPr>
            <w:pStyle w:val="7A7DA57171A84E91B598B01A060A4DC5"/>
          </w:pPr>
          <w:r>
            <w:rPr>
              <w:rStyle w:val="placeholder1Char"/>
              <w:rFonts w:hint="eastAsia"/>
            </w:rPr>
            <w:t>____________</w:t>
          </w:r>
        </w:p>
      </w:docPartBody>
    </w:docPart>
    <w:docPart>
      <w:docPartPr>
        <w:name w:val="8CA38EDEBD374372A0E2BCA2142822FF"/>
        <w:category>
          <w:name w:val="常规"/>
          <w:gallery w:val="placeholder"/>
        </w:category>
        <w:types>
          <w:type w:val="bbPlcHdr"/>
        </w:types>
        <w:behaviors>
          <w:behavior w:val="content"/>
        </w:behaviors>
        <w:guid w:val="{B1147C39-41AE-4DA1-AAF8-9EFEF2FD9715}"/>
      </w:docPartPr>
      <w:docPartBody>
        <w:p w:rsidR="0085260B" w:rsidRDefault="00244658" w:rsidP="00244658">
          <w:pPr>
            <w:pStyle w:val="8CA38EDEBD374372A0E2BCA2142822FF"/>
          </w:pPr>
          <w:r>
            <w:rPr>
              <w:rStyle w:val="placeholder1Char"/>
              <w:rFonts w:hint="eastAsia"/>
            </w:rPr>
            <w:t>____________</w:t>
          </w:r>
        </w:p>
      </w:docPartBody>
    </w:docPart>
    <w:docPart>
      <w:docPartPr>
        <w:name w:val="4A0809BA04754B79AF7A1442FE1078D7"/>
        <w:category>
          <w:name w:val="常规"/>
          <w:gallery w:val="placeholder"/>
        </w:category>
        <w:types>
          <w:type w:val="bbPlcHdr"/>
        </w:types>
        <w:behaviors>
          <w:behavior w:val="content"/>
        </w:behaviors>
        <w:guid w:val="{F2AABDCF-86BE-48FF-8503-1FDE78BB1DA6}"/>
      </w:docPartPr>
      <w:docPartBody>
        <w:p w:rsidR="0085260B" w:rsidRDefault="00244658" w:rsidP="00244658">
          <w:pPr>
            <w:pStyle w:val="4A0809BA04754B79AF7A1442FE1078D7"/>
          </w:pPr>
          <w:r>
            <w:rPr>
              <w:rStyle w:val="placeholder1Char"/>
              <w:rFonts w:hint="eastAsia"/>
            </w:rPr>
            <w:t>____________</w:t>
          </w:r>
        </w:p>
      </w:docPartBody>
    </w:docPart>
    <w:docPart>
      <w:docPartPr>
        <w:name w:val="AEB5B104610B47E282C09866857BB4D3"/>
        <w:category>
          <w:name w:val="常规"/>
          <w:gallery w:val="placeholder"/>
        </w:category>
        <w:types>
          <w:type w:val="bbPlcHdr"/>
        </w:types>
        <w:behaviors>
          <w:behavior w:val="content"/>
        </w:behaviors>
        <w:guid w:val="{F1D58607-590D-4B63-9298-C2D9A3B73F78}"/>
      </w:docPartPr>
      <w:docPartBody>
        <w:p w:rsidR="0085260B" w:rsidRDefault="00244658" w:rsidP="00244658">
          <w:pPr>
            <w:pStyle w:val="AEB5B104610B47E282C09866857BB4D3"/>
          </w:pPr>
          <w:r>
            <w:rPr>
              <w:rStyle w:val="placeholder1Char"/>
              <w:rFonts w:hint="eastAsia"/>
            </w:rPr>
            <w:t>____________</w:t>
          </w:r>
        </w:p>
      </w:docPartBody>
    </w:docPart>
    <w:docPart>
      <w:docPartPr>
        <w:name w:val="0E44315AFF054613BE5E1A29FBA2D070"/>
        <w:category>
          <w:name w:val="常规"/>
          <w:gallery w:val="placeholder"/>
        </w:category>
        <w:types>
          <w:type w:val="bbPlcHdr"/>
        </w:types>
        <w:behaviors>
          <w:behavior w:val="content"/>
        </w:behaviors>
        <w:guid w:val="{DF13C29A-6A4A-4F04-9B65-DFA7AE66B630}"/>
      </w:docPartPr>
      <w:docPartBody>
        <w:p w:rsidR="0085260B" w:rsidRDefault="00244658" w:rsidP="00244658">
          <w:pPr>
            <w:pStyle w:val="0E44315AFF054613BE5E1A29FBA2D070"/>
          </w:pPr>
          <w:r>
            <w:rPr>
              <w:rStyle w:val="placeholder1Char"/>
              <w:rFonts w:hint="eastAsia"/>
            </w:rPr>
            <w:t>____________</w:t>
          </w:r>
        </w:p>
      </w:docPartBody>
    </w:docPart>
    <w:docPart>
      <w:docPartPr>
        <w:name w:val="73B90F70CF944F1BB5E0907BE2D5317F"/>
        <w:category>
          <w:name w:val="常规"/>
          <w:gallery w:val="placeholder"/>
        </w:category>
        <w:types>
          <w:type w:val="bbPlcHdr"/>
        </w:types>
        <w:behaviors>
          <w:behavior w:val="content"/>
        </w:behaviors>
        <w:guid w:val="{13BD1C63-E2DA-4E61-B8D7-FDAFDC106E61}"/>
      </w:docPartPr>
      <w:docPartBody>
        <w:p w:rsidR="0085260B" w:rsidRDefault="00244658" w:rsidP="00244658">
          <w:pPr>
            <w:pStyle w:val="73B90F70CF944F1BB5E0907BE2D5317F"/>
          </w:pPr>
          <w:r>
            <w:rPr>
              <w:rStyle w:val="placeholder1Char"/>
              <w:rFonts w:hint="eastAsia"/>
            </w:rPr>
            <w:t>____________</w:t>
          </w:r>
        </w:p>
      </w:docPartBody>
    </w:docPart>
    <w:docPart>
      <w:docPartPr>
        <w:name w:val="A132355328714EF3A0B972784C096765"/>
        <w:category>
          <w:name w:val="常规"/>
          <w:gallery w:val="placeholder"/>
        </w:category>
        <w:types>
          <w:type w:val="bbPlcHdr"/>
        </w:types>
        <w:behaviors>
          <w:behavior w:val="content"/>
        </w:behaviors>
        <w:guid w:val="{FC1BC174-6A12-401B-9C60-DB81A9F6F742}"/>
      </w:docPartPr>
      <w:docPartBody>
        <w:p w:rsidR="0085260B" w:rsidRDefault="00244658" w:rsidP="00244658">
          <w:pPr>
            <w:pStyle w:val="A132355328714EF3A0B972784C096765"/>
          </w:pPr>
          <w:r>
            <w:rPr>
              <w:rStyle w:val="placeholder1Char"/>
              <w:rFonts w:hint="eastAsia"/>
            </w:rPr>
            <w:t>____________</w:t>
          </w:r>
        </w:p>
      </w:docPartBody>
    </w:docPart>
    <w:docPart>
      <w:docPartPr>
        <w:name w:val="94721DA5487C4BA0B275E5FDA1AD0151"/>
        <w:category>
          <w:name w:val="常规"/>
          <w:gallery w:val="placeholder"/>
        </w:category>
        <w:types>
          <w:type w:val="bbPlcHdr"/>
        </w:types>
        <w:behaviors>
          <w:behavior w:val="content"/>
        </w:behaviors>
        <w:guid w:val="{AF97A613-4084-4D06-81BD-22F5EB9E8490}"/>
      </w:docPartPr>
      <w:docPartBody>
        <w:p w:rsidR="0085260B" w:rsidRDefault="00244658" w:rsidP="00244658">
          <w:pPr>
            <w:pStyle w:val="94721DA5487C4BA0B275E5FDA1AD0151"/>
          </w:pPr>
          <w:r>
            <w:rPr>
              <w:rStyle w:val="placeholder1Char"/>
              <w:rFonts w:hint="eastAsia"/>
            </w:rPr>
            <w:t>____________</w:t>
          </w:r>
        </w:p>
      </w:docPartBody>
    </w:docPart>
    <w:docPart>
      <w:docPartPr>
        <w:name w:val="7CFD0D5E28DD4C3B92DA55E7AE323117"/>
        <w:category>
          <w:name w:val="常规"/>
          <w:gallery w:val="placeholder"/>
        </w:category>
        <w:types>
          <w:type w:val="bbPlcHdr"/>
        </w:types>
        <w:behaviors>
          <w:behavior w:val="content"/>
        </w:behaviors>
        <w:guid w:val="{5FADE489-B551-4046-8300-49D94C94923F}"/>
      </w:docPartPr>
      <w:docPartBody>
        <w:p w:rsidR="0085260B" w:rsidRDefault="00244658" w:rsidP="00244658">
          <w:pPr>
            <w:pStyle w:val="7CFD0D5E28DD4C3B92DA55E7AE323117"/>
          </w:pPr>
          <w:r>
            <w:rPr>
              <w:rStyle w:val="placeholder1Char"/>
              <w:rFonts w:hint="eastAsia"/>
            </w:rPr>
            <w:t>____________</w:t>
          </w:r>
        </w:p>
      </w:docPartBody>
    </w:docPart>
    <w:docPart>
      <w:docPartPr>
        <w:name w:val="48802733E37E4457B6A893056F8F8F8E"/>
        <w:category>
          <w:name w:val="常规"/>
          <w:gallery w:val="placeholder"/>
        </w:category>
        <w:types>
          <w:type w:val="bbPlcHdr"/>
        </w:types>
        <w:behaviors>
          <w:behavior w:val="content"/>
        </w:behaviors>
        <w:guid w:val="{D06E39B7-F8C8-4EBA-97E4-D9B1B2BC1014}"/>
      </w:docPartPr>
      <w:docPartBody>
        <w:p w:rsidR="0085260B" w:rsidRDefault="00244658" w:rsidP="00244658">
          <w:pPr>
            <w:pStyle w:val="48802733E37E4457B6A893056F8F8F8E"/>
          </w:pPr>
          <w:r>
            <w:rPr>
              <w:rStyle w:val="placeholder1Char"/>
              <w:rFonts w:hint="eastAsia"/>
            </w:rPr>
            <w:t>____________</w:t>
          </w:r>
        </w:p>
      </w:docPartBody>
    </w:docPart>
    <w:docPart>
      <w:docPartPr>
        <w:name w:val="85EC372F6730473884EA91B49F6D03BD"/>
        <w:category>
          <w:name w:val="常规"/>
          <w:gallery w:val="placeholder"/>
        </w:category>
        <w:types>
          <w:type w:val="bbPlcHdr"/>
        </w:types>
        <w:behaviors>
          <w:behavior w:val="content"/>
        </w:behaviors>
        <w:guid w:val="{87D19E0E-5C6F-4335-B9FF-1BA0FFA211EC}"/>
      </w:docPartPr>
      <w:docPartBody>
        <w:p w:rsidR="0085260B" w:rsidRDefault="00244658" w:rsidP="00244658">
          <w:pPr>
            <w:pStyle w:val="85EC372F6730473884EA91B49F6D03BD"/>
          </w:pPr>
          <w:r>
            <w:rPr>
              <w:rStyle w:val="placeholder1Char"/>
              <w:rFonts w:hint="eastAsia"/>
            </w:rPr>
            <w:t>____________</w:t>
          </w:r>
        </w:p>
      </w:docPartBody>
    </w:docPart>
    <w:docPart>
      <w:docPartPr>
        <w:name w:val="15FECD7E3A9A45628474C233DC0234A0"/>
        <w:category>
          <w:name w:val="常规"/>
          <w:gallery w:val="placeholder"/>
        </w:category>
        <w:types>
          <w:type w:val="bbPlcHdr"/>
        </w:types>
        <w:behaviors>
          <w:behavior w:val="content"/>
        </w:behaviors>
        <w:guid w:val="{73CE6CF0-14E2-4B50-82D8-066C5CE75DE1}"/>
      </w:docPartPr>
      <w:docPartBody>
        <w:p w:rsidR="0085260B" w:rsidRDefault="00244658" w:rsidP="00244658">
          <w:pPr>
            <w:pStyle w:val="15FECD7E3A9A45628474C233DC0234A0"/>
          </w:pPr>
          <w:r>
            <w:rPr>
              <w:rStyle w:val="placeholder1Char"/>
              <w:rFonts w:hint="eastAsia"/>
            </w:rPr>
            <w:t>____________</w:t>
          </w:r>
        </w:p>
      </w:docPartBody>
    </w:docPart>
    <w:docPart>
      <w:docPartPr>
        <w:name w:val="B7C2436BEFE34B89A016EAC6DA7A756D"/>
        <w:category>
          <w:name w:val="常规"/>
          <w:gallery w:val="placeholder"/>
        </w:category>
        <w:types>
          <w:type w:val="bbPlcHdr"/>
        </w:types>
        <w:behaviors>
          <w:behavior w:val="content"/>
        </w:behaviors>
        <w:guid w:val="{11B70266-B0C6-4BB7-BED2-B761E2294DE9}"/>
      </w:docPartPr>
      <w:docPartBody>
        <w:p w:rsidR="0085260B" w:rsidRDefault="00244658" w:rsidP="00244658">
          <w:pPr>
            <w:pStyle w:val="B7C2436BEFE34B89A016EAC6DA7A756D"/>
          </w:pPr>
          <w:r>
            <w:rPr>
              <w:rStyle w:val="placeholder1Char"/>
              <w:rFonts w:hint="eastAsia"/>
            </w:rPr>
            <w:t>____________</w:t>
          </w:r>
        </w:p>
      </w:docPartBody>
    </w:docPart>
    <w:docPart>
      <w:docPartPr>
        <w:name w:val="6132885615144AC7BF4BEB119828D6A8"/>
        <w:category>
          <w:name w:val="常规"/>
          <w:gallery w:val="placeholder"/>
        </w:category>
        <w:types>
          <w:type w:val="bbPlcHdr"/>
        </w:types>
        <w:behaviors>
          <w:behavior w:val="content"/>
        </w:behaviors>
        <w:guid w:val="{64F54270-9CC6-46FF-ABD3-6CFA4A93E6AA}"/>
      </w:docPartPr>
      <w:docPartBody>
        <w:p w:rsidR="0085260B" w:rsidRDefault="00244658" w:rsidP="00244658">
          <w:pPr>
            <w:pStyle w:val="6132885615144AC7BF4BEB119828D6A8"/>
          </w:pPr>
          <w:r>
            <w:rPr>
              <w:rStyle w:val="placeholder1Char"/>
              <w:rFonts w:hint="eastAsia"/>
            </w:rPr>
            <w:t>____________</w:t>
          </w:r>
        </w:p>
      </w:docPartBody>
    </w:docPart>
    <w:docPart>
      <w:docPartPr>
        <w:name w:val="0BD3AABEBB274D9EA035A30E546D9FD3"/>
        <w:category>
          <w:name w:val="常规"/>
          <w:gallery w:val="placeholder"/>
        </w:category>
        <w:types>
          <w:type w:val="bbPlcHdr"/>
        </w:types>
        <w:behaviors>
          <w:behavior w:val="content"/>
        </w:behaviors>
        <w:guid w:val="{CF9F36BF-6B4E-4768-9217-5BBF2BE1E6A6}"/>
      </w:docPartPr>
      <w:docPartBody>
        <w:p w:rsidR="0085260B" w:rsidRDefault="00244658" w:rsidP="00244658">
          <w:pPr>
            <w:pStyle w:val="0BD3AABEBB274D9EA035A30E546D9FD3"/>
          </w:pPr>
          <w:r>
            <w:rPr>
              <w:rStyle w:val="placeholder1Char"/>
              <w:rFonts w:hint="eastAsia"/>
            </w:rPr>
            <w:t>____________</w:t>
          </w:r>
        </w:p>
      </w:docPartBody>
    </w:docPart>
    <w:docPart>
      <w:docPartPr>
        <w:name w:val="2C3666351F204FF88FED54A9D70CB432"/>
        <w:category>
          <w:name w:val="常规"/>
          <w:gallery w:val="placeholder"/>
        </w:category>
        <w:types>
          <w:type w:val="bbPlcHdr"/>
        </w:types>
        <w:behaviors>
          <w:behavior w:val="content"/>
        </w:behaviors>
        <w:guid w:val="{700E504C-3B3E-419F-89D8-568619166032}"/>
      </w:docPartPr>
      <w:docPartBody>
        <w:p w:rsidR="0085260B" w:rsidRDefault="00244658" w:rsidP="00244658">
          <w:pPr>
            <w:pStyle w:val="2C3666351F204FF88FED54A9D70CB432"/>
          </w:pPr>
          <w:r>
            <w:rPr>
              <w:rStyle w:val="placeholder1Char"/>
              <w:rFonts w:hint="eastAsia"/>
            </w:rPr>
            <w:t>____________</w:t>
          </w:r>
        </w:p>
      </w:docPartBody>
    </w:docPart>
    <w:docPart>
      <w:docPartPr>
        <w:name w:val="4A45BDE409D9479BB30056032D46837D"/>
        <w:category>
          <w:name w:val="常规"/>
          <w:gallery w:val="placeholder"/>
        </w:category>
        <w:types>
          <w:type w:val="bbPlcHdr"/>
        </w:types>
        <w:behaviors>
          <w:behavior w:val="content"/>
        </w:behaviors>
        <w:guid w:val="{C6AC4D72-541F-4BD9-8156-08DFEDA8ECAB}"/>
      </w:docPartPr>
      <w:docPartBody>
        <w:p w:rsidR="0085260B" w:rsidRDefault="00244658" w:rsidP="00244658">
          <w:pPr>
            <w:pStyle w:val="4A45BDE409D9479BB30056032D46837D"/>
          </w:pPr>
          <w:r>
            <w:rPr>
              <w:rStyle w:val="placeholder1Char"/>
              <w:rFonts w:hint="eastAsia"/>
            </w:rPr>
            <w:t>____________</w:t>
          </w:r>
        </w:p>
      </w:docPartBody>
    </w:docPart>
    <w:docPart>
      <w:docPartPr>
        <w:name w:val="62071B1CC7CB46CEBF6A1E22B9568B24"/>
        <w:category>
          <w:name w:val="常规"/>
          <w:gallery w:val="placeholder"/>
        </w:category>
        <w:types>
          <w:type w:val="bbPlcHdr"/>
        </w:types>
        <w:behaviors>
          <w:behavior w:val="content"/>
        </w:behaviors>
        <w:guid w:val="{C07DCB72-C5A9-465B-B3FE-75BD389D2BB0}"/>
      </w:docPartPr>
      <w:docPartBody>
        <w:p w:rsidR="0085260B" w:rsidRDefault="00244658" w:rsidP="00244658">
          <w:pPr>
            <w:pStyle w:val="62071B1CC7CB46CEBF6A1E22B9568B24"/>
          </w:pPr>
          <w:r>
            <w:rPr>
              <w:rStyle w:val="placeholder1Char"/>
              <w:rFonts w:hint="eastAsia"/>
            </w:rPr>
            <w:t>____________</w:t>
          </w:r>
        </w:p>
      </w:docPartBody>
    </w:docPart>
    <w:docPart>
      <w:docPartPr>
        <w:name w:val="CB92199B040742DEBB591217977659E4"/>
        <w:category>
          <w:name w:val="常规"/>
          <w:gallery w:val="placeholder"/>
        </w:category>
        <w:types>
          <w:type w:val="bbPlcHdr"/>
        </w:types>
        <w:behaviors>
          <w:behavior w:val="content"/>
        </w:behaviors>
        <w:guid w:val="{9EFD16B8-4F73-40DD-AE32-DA1A703B97DE}"/>
      </w:docPartPr>
      <w:docPartBody>
        <w:p w:rsidR="0085260B" w:rsidRDefault="00244658" w:rsidP="00244658">
          <w:pPr>
            <w:pStyle w:val="CB92199B040742DEBB591217977659E4"/>
          </w:pPr>
          <w:r>
            <w:rPr>
              <w:rStyle w:val="placeholder1Char"/>
              <w:rFonts w:hint="eastAsia"/>
            </w:rPr>
            <w:t>____________</w:t>
          </w:r>
        </w:p>
      </w:docPartBody>
    </w:docPart>
    <w:docPart>
      <w:docPartPr>
        <w:name w:val="1A756727A9684C46BBDC7720AF833A81"/>
        <w:category>
          <w:name w:val="常规"/>
          <w:gallery w:val="placeholder"/>
        </w:category>
        <w:types>
          <w:type w:val="bbPlcHdr"/>
        </w:types>
        <w:behaviors>
          <w:behavior w:val="content"/>
        </w:behaviors>
        <w:guid w:val="{22372CF5-4602-4C1A-8306-5A255B4CFC7C}"/>
      </w:docPartPr>
      <w:docPartBody>
        <w:p w:rsidR="0085260B" w:rsidRDefault="00244658" w:rsidP="00244658">
          <w:pPr>
            <w:pStyle w:val="1A756727A9684C46BBDC7720AF833A81"/>
          </w:pPr>
          <w:r>
            <w:rPr>
              <w:rStyle w:val="placeholder1Char"/>
              <w:rFonts w:hint="eastAsia"/>
            </w:rPr>
            <w:t>____________</w:t>
          </w:r>
        </w:p>
      </w:docPartBody>
    </w:docPart>
    <w:docPart>
      <w:docPartPr>
        <w:name w:val="6FD171EB45F6457D811D38FB6B108030"/>
        <w:category>
          <w:name w:val="常规"/>
          <w:gallery w:val="placeholder"/>
        </w:category>
        <w:types>
          <w:type w:val="bbPlcHdr"/>
        </w:types>
        <w:behaviors>
          <w:behavior w:val="content"/>
        </w:behaviors>
        <w:guid w:val="{AB30AA39-D46F-4FF0-ACA9-740E7EDEC9A9}"/>
      </w:docPartPr>
      <w:docPartBody>
        <w:p w:rsidR="0085260B" w:rsidRDefault="00244658" w:rsidP="00244658">
          <w:pPr>
            <w:pStyle w:val="6FD171EB45F6457D811D38FB6B108030"/>
          </w:pPr>
          <w:r>
            <w:rPr>
              <w:rStyle w:val="placeholder1Char"/>
              <w:rFonts w:hint="eastAsia"/>
            </w:rPr>
            <w:t>____________</w:t>
          </w:r>
        </w:p>
      </w:docPartBody>
    </w:docPart>
    <w:docPart>
      <w:docPartPr>
        <w:name w:val="0458EC570B904975883F45BA2DEFD623"/>
        <w:category>
          <w:name w:val="常规"/>
          <w:gallery w:val="placeholder"/>
        </w:category>
        <w:types>
          <w:type w:val="bbPlcHdr"/>
        </w:types>
        <w:behaviors>
          <w:behavior w:val="content"/>
        </w:behaviors>
        <w:guid w:val="{0E1D1B36-8BDE-4FDE-9D26-5625885B8454}"/>
      </w:docPartPr>
      <w:docPartBody>
        <w:p w:rsidR="0085260B" w:rsidRDefault="00244658" w:rsidP="00244658">
          <w:pPr>
            <w:pStyle w:val="0458EC570B904975883F45BA2DEFD623"/>
          </w:pPr>
          <w:r>
            <w:rPr>
              <w:rStyle w:val="placeholder1Char"/>
              <w:rFonts w:hint="eastAsia"/>
            </w:rPr>
            <w:t>____________</w:t>
          </w:r>
        </w:p>
      </w:docPartBody>
    </w:docPart>
    <w:docPart>
      <w:docPartPr>
        <w:name w:val="EA2BB3FF12E249198CE5ADE9EEE5278E"/>
        <w:category>
          <w:name w:val="常规"/>
          <w:gallery w:val="placeholder"/>
        </w:category>
        <w:types>
          <w:type w:val="bbPlcHdr"/>
        </w:types>
        <w:behaviors>
          <w:behavior w:val="content"/>
        </w:behaviors>
        <w:guid w:val="{AA1C4F9C-3516-4743-91E0-0EE7C862BEF0}"/>
      </w:docPartPr>
      <w:docPartBody>
        <w:p w:rsidR="0085260B" w:rsidRDefault="00244658" w:rsidP="00244658">
          <w:pPr>
            <w:pStyle w:val="EA2BB3FF12E249198CE5ADE9EEE5278E"/>
          </w:pPr>
          <w:r>
            <w:rPr>
              <w:rStyle w:val="placeholder1Char"/>
              <w:rFonts w:hint="eastAsia"/>
            </w:rPr>
            <w:t>____________</w:t>
          </w:r>
        </w:p>
      </w:docPartBody>
    </w:docPart>
    <w:docPart>
      <w:docPartPr>
        <w:name w:val="47E6713F61574605AE3FCDA7B5742D9D"/>
        <w:category>
          <w:name w:val="常规"/>
          <w:gallery w:val="placeholder"/>
        </w:category>
        <w:types>
          <w:type w:val="bbPlcHdr"/>
        </w:types>
        <w:behaviors>
          <w:behavior w:val="content"/>
        </w:behaviors>
        <w:guid w:val="{215CBFCF-782D-4D8F-87A9-68BFB01EB154}"/>
      </w:docPartPr>
      <w:docPartBody>
        <w:p w:rsidR="0085260B" w:rsidRDefault="00244658" w:rsidP="00244658">
          <w:pPr>
            <w:pStyle w:val="47E6713F61574605AE3FCDA7B5742D9D"/>
          </w:pPr>
          <w:r>
            <w:rPr>
              <w:rStyle w:val="placeholder1Char"/>
              <w:rFonts w:hint="eastAsia"/>
            </w:rPr>
            <w:t>____________</w:t>
          </w:r>
        </w:p>
      </w:docPartBody>
    </w:docPart>
    <w:docPart>
      <w:docPartPr>
        <w:name w:val="8EAC009C6984494D8866A224FF72CA1E"/>
        <w:category>
          <w:name w:val="常规"/>
          <w:gallery w:val="placeholder"/>
        </w:category>
        <w:types>
          <w:type w:val="bbPlcHdr"/>
        </w:types>
        <w:behaviors>
          <w:behavior w:val="content"/>
        </w:behaviors>
        <w:guid w:val="{CDF1568E-A5C1-41E8-814D-6478FEF4A649}"/>
      </w:docPartPr>
      <w:docPartBody>
        <w:p w:rsidR="0085260B" w:rsidRDefault="00244658" w:rsidP="00244658">
          <w:pPr>
            <w:pStyle w:val="8EAC009C6984494D8866A224FF72CA1E"/>
          </w:pPr>
          <w:r>
            <w:rPr>
              <w:rStyle w:val="placeholder1Char"/>
              <w:rFonts w:hint="eastAsia"/>
            </w:rPr>
            <w:t>____________</w:t>
          </w:r>
        </w:p>
      </w:docPartBody>
    </w:docPart>
    <w:docPart>
      <w:docPartPr>
        <w:name w:val="2DC32A6FEEEC4B23A5DE0A6DBA6F6F42"/>
        <w:category>
          <w:name w:val="常规"/>
          <w:gallery w:val="placeholder"/>
        </w:category>
        <w:types>
          <w:type w:val="bbPlcHdr"/>
        </w:types>
        <w:behaviors>
          <w:behavior w:val="content"/>
        </w:behaviors>
        <w:guid w:val="{08A31B1B-6F06-49D9-A67B-6A0F578398D1}"/>
      </w:docPartPr>
      <w:docPartBody>
        <w:p w:rsidR="006C35D7" w:rsidRDefault="000C405D" w:rsidP="000C405D">
          <w:pPr>
            <w:pStyle w:val="2DC32A6FEEEC4B23A5DE0A6DBA6F6F42"/>
          </w:pPr>
          <w:r w:rsidRPr="00F254F3">
            <w:rPr>
              <w:rStyle w:val="a3"/>
              <w:rFonts w:hint="eastAsia"/>
            </w:rPr>
            <w:t>单击此处输入文字。</w:t>
          </w:r>
        </w:p>
      </w:docPartBody>
    </w:docPart>
    <w:docPart>
      <w:docPartPr>
        <w:name w:val="3C89CC4D42864262AAD4F8F1AD615843"/>
        <w:category>
          <w:name w:val="常规"/>
          <w:gallery w:val="placeholder"/>
        </w:category>
        <w:types>
          <w:type w:val="bbPlcHdr"/>
        </w:types>
        <w:behaviors>
          <w:behavior w:val="content"/>
        </w:behaviors>
        <w:guid w:val="{97931CE6-3D70-4602-B0B4-F84A404F29ED}"/>
      </w:docPartPr>
      <w:docPartBody>
        <w:p w:rsidR="006C35D7" w:rsidRDefault="000C405D" w:rsidP="000C405D">
          <w:pPr>
            <w:pStyle w:val="3C89CC4D42864262AAD4F8F1AD615843"/>
          </w:pPr>
          <w:r w:rsidRPr="008F432C">
            <w:rPr>
              <w:rStyle w:val="placeholder1Char"/>
              <w:rFonts w:hint="eastAsia"/>
            </w:rPr>
            <w:t>_</w:t>
          </w:r>
          <w:r w:rsidRPr="008F432C">
            <w:rPr>
              <w:rStyle w:val="placeholder1Char"/>
            </w:rPr>
            <w:t>_</w:t>
          </w:r>
        </w:p>
      </w:docPartBody>
    </w:docPart>
    <w:docPart>
      <w:docPartPr>
        <w:name w:val="08A2BDF0564444AC818B83E4155A2FBC"/>
        <w:category>
          <w:name w:val="常规"/>
          <w:gallery w:val="placeholder"/>
        </w:category>
        <w:types>
          <w:type w:val="bbPlcHdr"/>
        </w:types>
        <w:behaviors>
          <w:behavior w:val="content"/>
        </w:behaviors>
        <w:guid w:val="{8553AECA-9EAE-457F-9741-7891076571B8}"/>
      </w:docPartPr>
      <w:docPartBody>
        <w:p w:rsidR="006C35D7" w:rsidRDefault="000C405D" w:rsidP="000C405D">
          <w:pPr>
            <w:pStyle w:val="08A2BDF0564444AC818B83E4155A2FBC"/>
          </w:pPr>
          <w:r w:rsidRPr="008F432C">
            <w:rPr>
              <w:rStyle w:val="placeholder1Char"/>
            </w:rPr>
            <w:t>______________</w:t>
          </w:r>
          <w:r w:rsidRPr="008F432C">
            <w:rPr>
              <w:rStyle w:val="placeholder1Char"/>
              <w:rFonts w:hint="eastAsia"/>
            </w:rPr>
            <w:t>___</w:t>
          </w:r>
        </w:p>
      </w:docPartBody>
    </w:docPart>
    <w:docPart>
      <w:docPartPr>
        <w:name w:val="2D7A1D08A3444D9187818BC8EAF9CBB4"/>
        <w:category>
          <w:name w:val="常规"/>
          <w:gallery w:val="placeholder"/>
        </w:category>
        <w:types>
          <w:type w:val="bbPlcHdr"/>
        </w:types>
        <w:behaviors>
          <w:behavior w:val="content"/>
        </w:behaviors>
        <w:guid w:val="{884DBB25-D6BA-4E3C-BF64-5C0C3C67B2D6}"/>
      </w:docPartPr>
      <w:docPartBody>
        <w:p w:rsidR="006C35D7" w:rsidRDefault="000C405D" w:rsidP="000C405D">
          <w:pPr>
            <w:pStyle w:val="2D7A1D08A3444D9187818BC8EAF9CBB4"/>
          </w:pPr>
          <w:r w:rsidRPr="007B4B57">
            <w:rPr>
              <w:rStyle w:val="placeholder1Char"/>
            </w:rPr>
            <w:t>____________</w:t>
          </w:r>
        </w:p>
      </w:docPartBody>
    </w:docPart>
    <w:docPart>
      <w:docPartPr>
        <w:name w:val="3658843EE06E419D8849AC469CE06032"/>
        <w:category>
          <w:name w:val="常规"/>
          <w:gallery w:val="placeholder"/>
        </w:category>
        <w:types>
          <w:type w:val="bbPlcHdr"/>
        </w:types>
        <w:behaviors>
          <w:behavior w:val="content"/>
        </w:behaviors>
        <w:guid w:val="{9D32268E-312A-49E7-A857-CC83EE19C08B}"/>
      </w:docPartPr>
      <w:docPartBody>
        <w:p w:rsidR="006C35D7" w:rsidRDefault="000C405D" w:rsidP="000C405D">
          <w:pPr>
            <w:pStyle w:val="3658843EE06E419D8849AC469CE06032"/>
          </w:pPr>
          <w:r w:rsidRPr="007B4B57">
            <w:rPr>
              <w:rStyle w:val="placeholder1Char"/>
            </w:rPr>
            <w:t>____________</w:t>
          </w:r>
        </w:p>
      </w:docPartBody>
    </w:docPart>
    <w:docPart>
      <w:docPartPr>
        <w:name w:val="54CBDBA3F6D7490CB8E5A6D33324E9EC"/>
        <w:category>
          <w:name w:val="常规"/>
          <w:gallery w:val="placeholder"/>
        </w:category>
        <w:types>
          <w:type w:val="bbPlcHdr"/>
        </w:types>
        <w:behaviors>
          <w:behavior w:val="content"/>
        </w:behaviors>
        <w:guid w:val="{F423354C-778C-40E7-A1F5-0B8442E924AE}"/>
      </w:docPartPr>
      <w:docPartBody>
        <w:p w:rsidR="006C35D7" w:rsidRDefault="000C405D" w:rsidP="000C405D">
          <w:pPr>
            <w:pStyle w:val="54CBDBA3F6D7490CB8E5A6D33324E9EC"/>
          </w:pPr>
          <w:r w:rsidRPr="008F432C">
            <w:rPr>
              <w:rStyle w:val="placeholder1Char"/>
              <w:rFonts w:hint="eastAsia"/>
            </w:rPr>
            <w:t>选择</w:t>
          </w:r>
        </w:p>
      </w:docPartBody>
    </w:docPart>
    <w:docPart>
      <w:docPartPr>
        <w:name w:val="CB41854E91AF4B4B92CAD0F9A09EE9E6"/>
        <w:category>
          <w:name w:val="常规"/>
          <w:gallery w:val="placeholder"/>
        </w:category>
        <w:types>
          <w:type w:val="bbPlcHdr"/>
        </w:types>
        <w:behaviors>
          <w:behavior w:val="content"/>
        </w:behaviors>
        <w:guid w:val="{88220D6D-D6FC-4AD0-A82A-D72E683DEA7E}"/>
      </w:docPartPr>
      <w:docPartBody>
        <w:p w:rsidR="006C35D7" w:rsidRDefault="000C405D" w:rsidP="000C405D">
          <w:pPr>
            <w:pStyle w:val="CB41854E91AF4B4B92CAD0F9A09EE9E6"/>
          </w:pPr>
          <w:r w:rsidRPr="00F254F3">
            <w:rPr>
              <w:rStyle w:val="a3"/>
              <w:rFonts w:hint="eastAsia"/>
            </w:rPr>
            <w:t>单击此处输入文字。</w:t>
          </w:r>
        </w:p>
      </w:docPartBody>
    </w:docPart>
    <w:docPart>
      <w:docPartPr>
        <w:name w:val="3C5D663C98704057A39BB51E91B33B66"/>
        <w:category>
          <w:name w:val="常规"/>
          <w:gallery w:val="placeholder"/>
        </w:category>
        <w:types>
          <w:type w:val="bbPlcHdr"/>
        </w:types>
        <w:behaviors>
          <w:behavior w:val="content"/>
        </w:behaviors>
        <w:guid w:val="{80AEC499-85A4-4279-9B7F-05F19AAB30A1}"/>
      </w:docPartPr>
      <w:docPartBody>
        <w:p w:rsidR="006C35D7" w:rsidRDefault="000C405D" w:rsidP="000C405D">
          <w:pPr>
            <w:pStyle w:val="3C5D663C98704057A39BB51E91B33B66"/>
          </w:pPr>
          <w:r w:rsidRPr="008F432C">
            <w:rPr>
              <w:rStyle w:val="placeholder1Char"/>
              <w:rFonts w:hint="eastAsia"/>
            </w:rPr>
            <w:t>_</w:t>
          </w:r>
          <w:r w:rsidRPr="008F432C">
            <w:rPr>
              <w:rStyle w:val="placeholder1Char"/>
            </w:rPr>
            <w:t>_</w:t>
          </w:r>
        </w:p>
      </w:docPartBody>
    </w:docPart>
    <w:docPart>
      <w:docPartPr>
        <w:name w:val="E1E59F5F5DB843B582994C6AD9EEF759"/>
        <w:category>
          <w:name w:val="常规"/>
          <w:gallery w:val="placeholder"/>
        </w:category>
        <w:types>
          <w:type w:val="bbPlcHdr"/>
        </w:types>
        <w:behaviors>
          <w:behavior w:val="content"/>
        </w:behaviors>
        <w:guid w:val="{C85BC6D5-F940-4620-ADD8-B55EA0C0A4D5}"/>
      </w:docPartPr>
      <w:docPartBody>
        <w:p w:rsidR="006C35D7" w:rsidRDefault="000C405D" w:rsidP="000C405D">
          <w:pPr>
            <w:pStyle w:val="E1E59F5F5DB843B582994C6AD9EEF759"/>
          </w:pPr>
          <w:r w:rsidRPr="008F432C">
            <w:rPr>
              <w:rStyle w:val="placeholder1Char"/>
            </w:rPr>
            <w:t>______________</w:t>
          </w:r>
          <w:r w:rsidRPr="008F432C">
            <w:rPr>
              <w:rStyle w:val="placeholder1Char"/>
              <w:rFonts w:hint="eastAsia"/>
            </w:rPr>
            <w:t>___</w:t>
          </w:r>
        </w:p>
      </w:docPartBody>
    </w:docPart>
    <w:docPart>
      <w:docPartPr>
        <w:name w:val="41ACA4859F7543A790CBB130EF7C6263"/>
        <w:category>
          <w:name w:val="常规"/>
          <w:gallery w:val="placeholder"/>
        </w:category>
        <w:types>
          <w:type w:val="bbPlcHdr"/>
        </w:types>
        <w:behaviors>
          <w:behavior w:val="content"/>
        </w:behaviors>
        <w:guid w:val="{19BD28D3-FCEC-4FF8-957F-058B66F2D533}"/>
      </w:docPartPr>
      <w:docPartBody>
        <w:p w:rsidR="006C35D7" w:rsidRDefault="000C405D" w:rsidP="000C405D">
          <w:pPr>
            <w:pStyle w:val="41ACA4859F7543A790CBB130EF7C6263"/>
          </w:pPr>
          <w:r w:rsidRPr="007B4B57">
            <w:rPr>
              <w:rStyle w:val="placeholder1Char"/>
            </w:rPr>
            <w:t>____________</w:t>
          </w:r>
        </w:p>
      </w:docPartBody>
    </w:docPart>
    <w:docPart>
      <w:docPartPr>
        <w:name w:val="0BF9E5B2C5D340548F6136761E36A8D0"/>
        <w:category>
          <w:name w:val="常规"/>
          <w:gallery w:val="placeholder"/>
        </w:category>
        <w:types>
          <w:type w:val="bbPlcHdr"/>
        </w:types>
        <w:behaviors>
          <w:behavior w:val="content"/>
        </w:behaviors>
        <w:guid w:val="{7DB200D3-B4F9-45DF-9EA4-4FCF21F1AB10}"/>
      </w:docPartPr>
      <w:docPartBody>
        <w:p w:rsidR="006C35D7" w:rsidRDefault="000C405D" w:rsidP="000C405D">
          <w:pPr>
            <w:pStyle w:val="0BF9E5B2C5D340548F6136761E36A8D0"/>
          </w:pPr>
          <w:r w:rsidRPr="007B4B57">
            <w:rPr>
              <w:rStyle w:val="placeholder1Char"/>
            </w:rPr>
            <w:t>____________</w:t>
          </w:r>
        </w:p>
      </w:docPartBody>
    </w:docPart>
    <w:docPart>
      <w:docPartPr>
        <w:name w:val="7FE3400E88B44CDF80DE9DA794262630"/>
        <w:category>
          <w:name w:val="常规"/>
          <w:gallery w:val="placeholder"/>
        </w:category>
        <w:types>
          <w:type w:val="bbPlcHdr"/>
        </w:types>
        <w:behaviors>
          <w:behavior w:val="content"/>
        </w:behaviors>
        <w:guid w:val="{2E3E0304-77CB-4BD8-A543-BB7A8ADB8718}"/>
      </w:docPartPr>
      <w:docPartBody>
        <w:p w:rsidR="006C35D7" w:rsidRDefault="000C405D" w:rsidP="000C405D">
          <w:pPr>
            <w:pStyle w:val="7FE3400E88B44CDF80DE9DA794262630"/>
          </w:pPr>
          <w:r w:rsidRPr="008F432C">
            <w:rPr>
              <w:rStyle w:val="placeholder1Char"/>
              <w:rFonts w:hint="eastAsia"/>
            </w:rPr>
            <w:t>选择</w:t>
          </w:r>
        </w:p>
      </w:docPartBody>
    </w:docPart>
    <w:docPart>
      <w:docPartPr>
        <w:name w:val="27C5582414884C3D9E73CA604610070B"/>
        <w:category>
          <w:name w:val="常规"/>
          <w:gallery w:val="placeholder"/>
        </w:category>
        <w:types>
          <w:type w:val="bbPlcHdr"/>
        </w:types>
        <w:behaviors>
          <w:behavior w:val="content"/>
        </w:behaviors>
        <w:guid w:val="{65049A34-6D0E-4EF1-93E1-5BEFA7DF5FD2}"/>
      </w:docPartPr>
      <w:docPartBody>
        <w:p w:rsidR="006C35D7" w:rsidRDefault="000C405D" w:rsidP="000C405D">
          <w:pPr>
            <w:pStyle w:val="27C5582414884C3D9E73CA604610070B"/>
          </w:pPr>
          <w:r w:rsidRPr="00F254F3">
            <w:rPr>
              <w:rStyle w:val="a3"/>
              <w:rFonts w:hint="eastAsia"/>
            </w:rPr>
            <w:t>单击此处输入文字。</w:t>
          </w:r>
        </w:p>
      </w:docPartBody>
    </w:docPart>
    <w:docPart>
      <w:docPartPr>
        <w:name w:val="BB640EFC14B442149E571E7D1518BF67"/>
        <w:category>
          <w:name w:val="常规"/>
          <w:gallery w:val="placeholder"/>
        </w:category>
        <w:types>
          <w:type w:val="bbPlcHdr"/>
        </w:types>
        <w:behaviors>
          <w:behavior w:val="content"/>
        </w:behaviors>
        <w:guid w:val="{6A49A402-1914-40F2-AA6B-8239E5144D0F}"/>
      </w:docPartPr>
      <w:docPartBody>
        <w:p w:rsidR="006C35D7" w:rsidRDefault="000C405D" w:rsidP="000C405D">
          <w:pPr>
            <w:pStyle w:val="BB640EFC14B442149E571E7D1518BF67"/>
          </w:pPr>
          <w:r w:rsidRPr="008F432C">
            <w:rPr>
              <w:rStyle w:val="placeholder1Char"/>
              <w:rFonts w:hint="eastAsia"/>
            </w:rPr>
            <w:t>_</w:t>
          </w:r>
          <w:r w:rsidRPr="008F432C">
            <w:rPr>
              <w:rStyle w:val="placeholder1Char"/>
            </w:rPr>
            <w:t>_</w:t>
          </w:r>
        </w:p>
      </w:docPartBody>
    </w:docPart>
    <w:docPart>
      <w:docPartPr>
        <w:name w:val="DAE4F53E496B4143880FEF353230F7EA"/>
        <w:category>
          <w:name w:val="常规"/>
          <w:gallery w:val="placeholder"/>
        </w:category>
        <w:types>
          <w:type w:val="bbPlcHdr"/>
        </w:types>
        <w:behaviors>
          <w:behavior w:val="content"/>
        </w:behaviors>
        <w:guid w:val="{12C58C64-0ED6-4A0B-B8E2-F1F8567BBCC3}"/>
      </w:docPartPr>
      <w:docPartBody>
        <w:p w:rsidR="006C35D7" w:rsidRDefault="000C405D" w:rsidP="000C405D">
          <w:pPr>
            <w:pStyle w:val="DAE4F53E496B4143880FEF353230F7EA"/>
          </w:pPr>
          <w:r w:rsidRPr="008F432C">
            <w:rPr>
              <w:rStyle w:val="placeholder1Char"/>
            </w:rPr>
            <w:t>______________</w:t>
          </w:r>
          <w:r w:rsidRPr="008F432C">
            <w:rPr>
              <w:rStyle w:val="placeholder1Char"/>
              <w:rFonts w:hint="eastAsia"/>
            </w:rPr>
            <w:t>___</w:t>
          </w:r>
        </w:p>
      </w:docPartBody>
    </w:docPart>
    <w:docPart>
      <w:docPartPr>
        <w:name w:val="FA6012FC74AA4BDB96AB0C50D35259FC"/>
        <w:category>
          <w:name w:val="常规"/>
          <w:gallery w:val="placeholder"/>
        </w:category>
        <w:types>
          <w:type w:val="bbPlcHdr"/>
        </w:types>
        <w:behaviors>
          <w:behavior w:val="content"/>
        </w:behaviors>
        <w:guid w:val="{6442D710-9B9D-430A-845B-FFF28CF21454}"/>
      </w:docPartPr>
      <w:docPartBody>
        <w:p w:rsidR="006C35D7" w:rsidRDefault="000C405D" w:rsidP="000C405D">
          <w:pPr>
            <w:pStyle w:val="FA6012FC74AA4BDB96AB0C50D35259FC"/>
          </w:pPr>
          <w:r w:rsidRPr="007B4B57">
            <w:rPr>
              <w:rStyle w:val="placeholder1Char"/>
            </w:rPr>
            <w:t>____________</w:t>
          </w:r>
        </w:p>
      </w:docPartBody>
    </w:docPart>
    <w:docPart>
      <w:docPartPr>
        <w:name w:val="E59C770AE60B4CCEA852F34D931A36FE"/>
        <w:category>
          <w:name w:val="常规"/>
          <w:gallery w:val="placeholder"/>
        </w:category>
        <w:types>
          <w:type w:val="bbPlcHdr"/>
        </w:types>
        <w:behaviors>
          <w:behavior w:val="content"/>
        </w:behaviors>
        <w:guid w:val="{DE688FCC-FCD3-4BAC-9F85-031044D662D9}"/>
      </w:docPartPr>
      <w:docPartBody>
        <w:p w:rsidR="006C35D7" w:rsidRDefault="000C405D" w:rsidP="000C405D">
          <w:pPr>
            <w:pStyle w:val="E59C770AE60B4CCEA852F34D931A36FE"/>
          </w:pPr>
          <w:r w:rsidRPr="007B4B57">
            <w:rPr>
              <w:rStyle w:val="placeholder1Char"/>
            </w:rPr>
            <w:t>____________</w:t>
          </w:r>
        </w:p>
      </w:docPartBody>
    </w:docPart>
    <w:docPart>
      <w:docPartPr>
        <w:name w:val="830F35AA0AF041D38D18E8E04B1E9F14"/>
        <w:category>
          <w:name w:val="常规"/>
          <w:gallery w:val="placeholder"/>
        </w:category>
        <w:types>
          <w:type w:val="bbPlcHdr"/>
        </w:types>
        <w:behaviors>
          <w:behavior w:val="content"/>
        </w:behaviors>
        <w:guid w:val="{BB3CF6BD-39E0-4F74-8F50-A4779E0A41C4}"/>
      </w:docPartPr>
      <w:docPartBody>
        <w:p w:rsidR="006C35D7" w:rsidRDefault="000C405D" w:rsidP="000C405D">
          <w:pPr>
            <w:pStyle w:val="830F35AA0AF041D38D18E8E04B1E9F14"/>
          </w:pPr>
          <w:r w:rsidRPr="008F432C">
            <w:rPr>
              <w:rStyle w:val="placeholder1Char"/>
              <w:rFonts w:hint="eastAsia"/>
            </w:rPr>
            <w:t>选择</w:t>
          </w:r>
        </w:p>
      </w:docPartBody>
    </w:docPart>
    <w:docPart>
      <w:docPartPr>
        <w:name w:val="19AA7740B29B4BB48BAB36E317DA348D"/>
        <w:category>
          <w:name w:val="常规"/>
          <w:gallery w:val="placeholder"/>
        </w:category>
        <w:types>
          <w:type w:val="bbPlcHdr"/>
        </w:types>
        <w:behaviors>
          <w:behavior w:val="content"/>
        </w:behaviors>
        <w:guid w:val="{0530EAE3-FBA6-49BE-BB9C-588DC8C9EBF1}"/>
      </w:docPartPr>
      <w:docPartBody>
        <w:p w:rsidR="006C35D7" w:rsidRDefault="000C405D" w:rsidP="000C405D">
          <w:pPr>
            <w:pStyle w:val="19AA7740B29B4BB48BAB36E317DA348D"/>
          </w:pPr>
          <w:r w:rsidRPr="00F254F3">
            <w:rPr>
              <w:rStyle w:val="a3"/>
              <w:rFonts w:hint="eastAsia"/>
            </w:rPr>
            <w:t>单击此处输入文字。</w:t>
          </w:r>
        </w:p>
      </w:docPartBody>
    </w:docPart>
    <w:docPart>
      <w:docPartPr>
        <w:name w:val="4799C6BB895B45B4BFF4E2389510048D"/>
        <w:category>
          <w:name w:val="常规"/>
          <w:gallery w:val="placeholder"/>
        </w:category>
        <w:types>
          <w:type w:val="bbPlcHdr"/>
        </w:types>
        <w:behaviors>
          <w:behavior w:val="content"/>
        </w:behaviors>
        <w:guid w:val="{BD14E0B6-0C57-4BD9-94A2-8DB87FF712E9}"/>
      </w:docPartPr>
      <w:docPartBody>
        <w:p w:rsidR="006C35D7" w:rsidRDefault="000C405D" w:rsidP="000C405D">
          <w:pPr>
            <w:pStyle w:val="4799C6BB895B45B4BFF4E2389510048D"/>
          </w:pPr>
          <w:r w:rsidRPr="008F432C">
            <w:rPr>
              <w:rStyle w:val="placeholder1Char"/>
              <w:rFonts w:hint="eastAsia"/>
            </w:rPr>
            <w:t>_</w:t>
          </w:r>
          <w:r w:rsidRPr="008F432C">
            <w:rPr>
              <w:rStyle w:val="placeholder1Char"/>
            </w:rPr>
            <w:t>_</w:t>
          </w:r>
        </w:p>
      </w:docPartBody>
    </w:docPart>
    <w:docPart>
      <w:docPartPr>
        <w:name w:val="25E352DBDD9A47E9B9AC4FB49EC72C2F"/>
        <w:category>
          <w:name w:val="常规"/>
          <w:gallery w:val="placeholder"/>
        </w:category>
        <w:types>
          <w:type w:val="bbPlcHdr"/>
        </w:types>
        <w:behaviors>
          <w:behavior w:val="content"/>
        </w:behaviors>
        <w:guid w:val="{A86A275E-0A45-4AB6-8DB7-8E774F1C3B3A}"/>
      </w:docPartPr>
      <w:docPartBody>
        <w:p w:rsidR="006C35D7" w:rsidRDefault="000C405D" w:rsidP="000C405D">
          <w:pPr>
            <w:pStyle w:val="25E352DBDD9A47E9B9AC4FB49EC72C2F"/>
          </w:pPr>
          <w:r w:rsidRPr="008F432C">
            <w:rPr>
              <w:rStyle w:val="placeholder1Char"/>
            </w:rPr>
            <w:t>______________</w:t>
          </w:r>
          <w:r w:rsidRPr="008F432C">
            <w:rPr>
              <w:rStyle w:val="placeholder1Char"/>
              <w:rFonts w:hint="eastAsia"/>
            </w:rPr>
            <w:t>___</w:t>
          </w:r>
        </w:p>
      </w:docPartBody>
    </w:docPart>
    <w:docPart>
      <w:docPartPr>
        <w:name w:val="A5EF6C775D254D3A90FC97F129C84C7E"/>
        <w:category>
          <w:name w:val="常规"/>
          <w:gallery w:val="placeholder"/>
        </w:category>
        <w:types>
          <w:type w:val="bbPlcHdr"/>
        </w:types>
        <w:behaviors>
          <w:behavior w:val="content"/>
        </w:behaviors>
        <w:guid w:val="{C93105B6-8988-43F1-835E-B1AD12FA331B}"/>
      </w:docPartPr>
      <w:docPartBody>
        <w:p w:rsidR="006C35D7" w:rsidRDefault="000C405D" w:rsidP="000C405D">
          <w:pPr>
            <w:pStyle w:val="A5EF6C775D254D3A90FC97F129C84C7E"/>
          </w:pPr>
          <w:r w:rsidRPr="007B4B57">
            <w:rPr>
              <w:rStyle w:val="placeholder1Char"/>
            </w:rPr>
            <w:t>____________</w:t>
          </w:r>
        </w:p>
      </w:docPartBody>
    </w:docPart>
    <w:docPart>
      <w:docPartPr>
        <w:name w:val="94CABA08A2834817A85EB2E578EE6345"/>
        <w:category>
          <w:name w:val="常规"/>
          <w:gallery w:val="placeholder"/>
        </w:category>
        <w:types>
          <w:type w:val="bbPlcHdr"/>
        </w:types>
        <w:behaviors>
          <w:behavior w:val="content"/>
        </w:behaviors>
        <w:guid w:val="{9277F39F-0687-4C50-8D69-B2D4F6B9BE55}"/>
      </w:docPartPr>
      <w:docPartBody>
        <w:p w:rsidR="006C35D7" w:rsidRDefault="000C405D" w:rsidP="000C405D">
          <w:pPr>
            <w:pStyle w:val="94CABA08A2834817A85EB2E578EE6345"/>
          </w:pPr>
          <w:r w:rsidRPr="007B4B57">
            <w:rPr>
              <w:rStyle w:val="placeholder1Char"/>
            </w:rPr>
            <w:t>____________</w:t>
          </w:r>
        </w:p>
      </w:docPartBody>
    </w:docPart>
    <w:docPart>
      <w:docPartPr>
        <w:name w:val="40735BBB91A54FE9AC65FDD0A1680483"/>
        <w:category>
          <w:name w:val="常规"/>
          <w:gallery w:val="placeholder"/>
        </w:category>
        <w:types>
          <w:type w:val="bbPlcHdr"/>
        </w:types>
        <w:behaviors>
          <w:behavior w:val="content"/>
        </w:behaviors>
        <w:guid w:val="{F01AB7DB-DC6C-4D99-B2A8-BFEDB535EDEC}"/>
      </w:docPartPr>
      <w:docPartBody>
        <w:p w:rsidR="006C35D7" w:rsidRDefault="000C405D" w:rsidP="000C405D">
          <w:pPr>
            <w:pStyle w:val="40735BBB91A54FE9AC65FDD0A1680483"/>
          </w:pPr>
          <w:r w:rsidRPr="008F432C">
            <w:rPr>
              <w:rStyle w:val="placeholder1Char"/>
              <w:rFonts w:hint="eastAsia"/>
            </w:rPr>
            <w:t>选择</w:t>
          </w:r>
        </w:p>
      </w:docPartBody>
    </w:docPart>
  </w:docParts>
</w:glossaryDocument>
</file>

<file path=word/glossary/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瀹嬩綋">
    <w:altName w:val="Times New Roman"/>
    <w:charset w:val="00"/>
    <w:family w:val="auto"/>
    <w:pitch w:val="default"/>
    <w:sig w:usb0="00000000" w:usb1="00000000" w:usb2="00000000" w:usb3="00000000" w:csb0="00000000" w:csb1="00000000"/>
  </w:font>
  <w:font w:name="å®‹ä½“">
    <w:altName w:val="Arial"/>
    <w:panose1 w:val="00000000000000000000"/>
    <w:charset w:val="00"/>
    <w:family w:val="swiss"/>
    <w:notTrueType/>
    <w:pitch w:val="default"/>
    <w:sig w:usb0="00000003" w:usb1="00000000" w:usb2="00000000" w:usb3="00000000" w:csb0="00000001" w:csb1="00000000"/>
  </w:font>
  <w:font w:name="创艺简标宋">
    <w:altName w:val="黑体"/>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6056D"/>
    <w:rsid w:val="000C405D"/>
    <w:rsid w:val="00244658"/>
    <w:rsid w:val="006733FC"/>
    <w:rsid w:val="006C35D7"/>
    <w:rsid w:val="0085260B"/>
    <w:rsid w:val="00B6056D"/>
    <w:rsid w:val="00F452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6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405D"/>
    <w:rPr>
      <w:color w:val="808080"/>
    </w:rPr>
  </w:style>
  <w:style w:type="paragraph" w:customStyle="1" w:styleId="D12B3BE168D74E0AA04291DAD87B847F">
    <w:name w:val="D12B3BE168D74E0AA04291DAD87B847F"/>
    <w:rsid w:val="0085260B"/>
    <w:pPr>
      <w:widowControl w:val="0"/>
      <w:jc w:val="both"/>
    </w:pPr>
  </w:style>
  <w:style w:type="paragraph" w:customStyle="1" w:styleId="placeholder1">
    <w:name w:val="placeholder1"/>
    <w:basedOn w:val="a"/>
    <w:link w:val="placeholder1Char"/>
    <w:uiPriority w:val="99"/>
    <w:qFormat/>
    <w:locked/>
    <w:rsid w:val="000C405D"/>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0C405D"/>
    <w:rPr>
      <w:rFonts w:asciiTheme="minorEastAsia" w:hAnsiTheme="minorEastAsia" w:cs="Times New Roman"/>
      <w:color w:val="7F7F7F" w:themeColor="text1" w:themeTint="80"/>
      <w:szCs w:val="24"/>
    </w:rPr>
  </w:style>
  <w:style w:type="paragraph" w:customStyle="1" w:styleId="8351C13825804F868E525FD80D16C494">
    <w:name w:val="8351C13825804F868E525FD80D16C494"/>
    <w:rsid w:val="0085260B"/>
    <w:pPr>
      <w:widowControl w:val="0"/>
      <w:jc w:val="both"/>
    </w:pPr>
  </w:style>
  <w:style w:type="paragraph" w:customStyle="1" w:styleId="282712D94058449A8C516F46AB45E35C">
    <w:name w:val="282712D94058449A8C516F46AB45E35C"/>
    <w:rsid w:val="0085260B"/>
    <w:pPr>
      <w:widowControl w:val="0"/>
      <w:jc w:val="both"/>
    </w:pPr>
  </w:style>
  <w:style w:type="paragraph" w:customStyle="1" w:styleId="8F284ACB211747178EAF66BAF69D3512">
    <w:name w:val="8F284ACB211747178EAF66BAF69D3512"/>
    <w:rsid w:val="0085260B"/>
    <w:pPr>
      <w:widowControl w:val="0"/>
      <w:jc w:val="both"/>
    </w:pPr>
  </w:style>
  <w:style w:type="paragraph" w:customStyle="1" w:styleId="67EA4D7A2655451F8BB1A41B68C967F8">
    <w:name w:val="67EA4D7A2655451F8BB1A41B68C967F8"/>
    <w:rsid w:val="0085260B"/>
    <w:pPr>
      <w:widowControl w:val="0"/>
      <w:jc w:val="both"/>
    </w:pPr>
  </w:style>
  <w:style w:type="paragraph" w:customStyle="1" w:styleId="7B76469295A84CFCA84461986E1CB2ED">
    <w:name w:val="7B76469295A84CFCA84461986E1CB2ED"/>
    <w:rsid w:val="0085260B"/>
    <w:pPr>
      <w:widowControl w:val="0"/>
      <w:jc w:val="both"/>
    </w:pPr>
  </w:style>
  <w:style w:type="paragraph" w:customStyle="1" w:styleId="A049E01DE0D24ED0B6B5F128A2296A03">
    <w:name w:val="A049E01DE0D24ED0B6B5F128A2296A03"/>
    <w:rsid w:val="0085260B"/>
    <w:pPr>
      <w:widowControl w:val="0"/>
      <w:jc w:val="both"/>
    </w:pPr>
  </w:style>
  <w:style w:type="paragraph" w:customStyle="1" w:styleId="3361007F0B5340379B2B327C1F1E3014">
    <w:name w:val="3361007F0B5340379B2B327C1F1E3014"/>
    <w:rsid w:val="0085260B"/>
    <w:pPr>
      <w:widowControl w:val="0"/>
      <w:jc w:val="both"/>
    </w:pPr>
  </w:style>
  <w:style w:type="paragraph" w:customStyle="1" w:styleId="DD225495451B4349AB2B16D2C79CC01A">
    <w:name w:val="DD225495451B4349AB2B16D2C79CC01A"/>
    <w:rsid w:val="0085260B"/>
    <w:pPr>
      <w:widowControl w:val="0"/>
      <w:jc w:val="both"/>
    </w:pPr>
  </w:style>
  <w:style w:type="paragraph" w:customStyle="1" w:styleId="placeholder2">
    <w:name w:val="placeholder2"/>
    <w:link w:val="placeholder2Char"/>
    <w:uiPriority w:val="99"/>
    <w:qFormat/>
    <w:locked/>
    <w:rsid w:val="00F45227"/>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F45227"/>
    <w:rPr>
      <w:rFonts w:ascii="Times New Roman" w:eastAsia="仿宋" w:hAnsi="Times New Roman" w:cs="Times New Roman"/>
      <w:i/>
      <w:color w:val="7F7F7F" w:themeColor="text1" w:themeTint="80"/>
      <w:kern w:val="0"/>
      <w:szCs w:val="21"/>
      <w:u w:val="single"/>
    </w:rPr>
  </w:style>
  <w:style w:type="paragraph" w:customStyle="1" w:styleId="7B0558A5AE894C1EA74455E9DA4319D2">
    <w:name w:val="7B0558A5AE894C1EA74455E9DA4319D2"/>
    <w:rsid w:val="0085260B"/>
    <w:pPr>
      <w:widowControl w:val="0"/>
      <w:jc w:val="both"/>
    </w:pPr>
  </w:style>
  <w:style w:type="paragraph" w:customStyle="1" w:styleId="1A024B9D7A4B4BA3BC51961D5E0E5454">
    <w:name w:val="1A024B9D7A4B4BA3BC51961D5E0E5454"/>
    <w:rsid w:val="0085260B"/>
    <w:pPr>
      <w:widowControl w:val="0"/>
      <w:jc w:val="both"/>
    </w:pPr>
  </w:style>
  <w:style w:type="paragraph" w:customStyle="1" w:styleId="91132462BFF641949DF43835D0A1D6D2">
    <w:name w:val="91132462BFF641949DF43835D0A1D6D2"/>
    <w:rsid w:val="0085260B"/>
    <w:pPr>
      <w:widowControl w:val="0"/>
      <w:jc w:val="both"/>
    </w:pPr>
  </w:style>
  <w:style w:type="paragraph" w:customStyle="1" w:styleId="C2A257A593F246A49C32B1E2629C0B0F">
    <w:name w:val="C2A257A593F246A49C32B1E2629C0B0F"/>
    <w:rsid w:val="0085260B"/>
    <w:pPr>
      <w:widowControl w:val="0"/>
      <w:jc w:val="both"/>
    </w:pPr>
  </w:style>
  <w:style w:type="paragraph" w:customStyle="1" w:styleId="70A13A44A7284648939EC5B5FAE9A6EE">
    <w:name w:val="70A13A44A7284648939EC5B5FAE9A6EE"/>
    <w:rsid w:val="0085260B"/>
    <w:pPr>
      <w:widowControl w:val="0"/>
      <w:jc w:val="both"/>
    </w:pPr>
  </w:style>
  <w:style w:type="paragraph" w:customStyle="1" w:styleId="1E15AF780D2744BDABAC4D012CACC0E4">
    <w:name w:val="1E15AF780D2744BDABAC4D012CACC0E4"/>
    <w:rsid w:val="0085260B"/>
    <w:pPr>
      <w:widowControl w:val="0"/>
      <w:jc w:val="both"/>
    </w:pPr>
  </w:style>
  <w:style w:type="paragraph" w:customStyle="1" w:styleId="07273D2629FB425BBBFC820CD01941D2">
    <w:name w:val="07273D2629FB425BBBFC820CD01941D2"/>
    <w:rsid w:val="0085260B"/>
    <w:pPr>
      <w:widowControl w:val="0"/>
      <w:jc w:val="both"/>
    </w:pPr>
  </w:style>
  <w:style w:type="paragraph" w:customStyle="1" w:styleId="CC84CD324531443CAE60374EC82FA565">
    <w:name w:val="CC84CD324531443CAE60374EC82FA565"/>
    <w:rsid w:val="0085260B"/>
    <w:pPr>
      <w:widowControl w:val="0"/>
      <w:jc w:val="both"/>
    </w:pPr>
  </w:style>
  <w:style w:type="paragraph" w:customStyle="1" w:styleId="DD567AFB94FA4FD79B9FA05FE6F137F2">
    <w:name w:val="DD567AFB94FA4FD79B9FA05FE6F137F2"/>
    <w:rsid w:val="0085260B"/>
    <w:pPr>
      <w:widowControl w:val="0"/>
      <w:jc w:val="both"/>
    </w:pPr>
  </w:style>
  <w:style w:type="paragraph" w:customStyle="1" w:styleId="5EE76848ECCE4D13A1D58E297E8D051F">
    <w:name w:val="5EE76848ECCE4D13A1D58E297E8D051F"/>
    <w:rsid w:val="0085260B"/>
    <w:pPr>
      <w:widowControl w:val="0"/>
      <w:jc w:val="both"/>
    </w:pPr>
  </w:style>
  <w:style w:type="paragraph" w:customStyle="1" w:styleId="F1BB2E46EEDD4A2A8D177EA853A5031C">
    <w:name w:val="F1BB2E46EEDD4A2A8D177EA853A5031C"/>
    <w:rsid w:val="0085260B"/>
    <w:pPr>
      <w:widowControl w:val="0"/>
      <w:jc w:val="both"/>
    </w:pPr>
  </w:style>
  <w:style w:type="paragraph" w:customStyle="1" w:styleId="08F101EED9AC48879249F351549EA22D">
    <w:name w:val="08F101EED9AC48879249F351549EA22D"/>
    <w:rsid w:val="0085260B"/>
    <w:pPr>
      <w:widowControl w:val="0"/>
      <w:jc w:val="both"/>
    </w:pPr>
  </w:style>
  <w:style w:type="paragraph" w:customStyle="1" w:styleId="E436D97D9D37400BBB390A28A1C4D363">
    <w:name w:val="E436D97D9D37400BBB390A28A1C4D363"/>
    <w:rsid w:val="0085260B"/>
    <w:pPr>
      <w:widowControl w:val="0"/>
      <w:jc w:val="both"/>
    </w:pPr>
  </w:style>
  <w:style w:type="paragraph" w:customStyle="1" w:styleId="7A8BD8509250406F9C397D3B86C13219">
    <w:name w:val="7A8BD8509250406F9C397D3B86C13219"/>
    <w:rsid w:val="0085260B"/>
    <w:pPr>
      <w:widowControl w:val="0"/>
      <w:jc w:val="both"/>
    </w:pPr>
  </w:style>
  <w:style w:type="paragraph" w:customStyle="1" w:styleId="5B6A75EA92584C08AC23B3632836DFF6">
    <w:name w:val="5B6A75EA92584C08AC23B3632836DFF6"/>
    <w:rsid w:val="0085260B"/>
    <w:pPr>
      <w:widowControl w:val="0"/>
      <w:jc w:val="both"/>
    </w:pPr>
  </w:style>
  <w:style w:type="paragraph" w:customStyle="1" w:styleId="CC0DB3987BDC4B3897955C859EF7B8CF">
    <w:name w:val="CC0DB3987BDC4B3897955C859EF7B8CF"/>
    <w:rsid w:val="0085260B"/>
    <w:pPr>
      <w:widowControl w:val="0"/>
      <w:jc w:val="both"/>
    </w:pPr>
  </w:style>
  <w:style w:type="paragraph" w:customStyle="1" w:styleId="68B1A01295674F7C9A68A3986DBE6EEA">
    <w:name w:val="68B1A01295674F7C9A68A3986DBE6EEA"/>
    <w:rsid w:val="0085260B"/>
    <w:pPr>
      <w:widowControl w:val="0"/>
      <w:jc w:val="both"/>
    </w:pPr>
  </w:style>
  <w:style w:type="paragraph" w:customStyle="1" w:styleId="D2030C80EB61455ABABC5AC07B5ED657">
    <w:name w:val="D2030C80EB61455ABABC5AC07B5ED657"/>
    <w:rsid w:val="0085260B"/>
    <w:pPr>
      <w:widowControl w:val="0"/>
      <w:jc w:val="both"/>
    </w:pPr>
  </w:style>
  <w:style w:type="paragraph" w:customStyle="1" w:styleId="A3EB15C875DF4685955E85E5459C5FC7">
    <w:name w:val="A3EB15C875DF4685955E85E5459C5FC7"/>
    <w:rsid w:val="0085260B"/>
    <w:pPr>
      <w:widowControl w:val="0"/>
      <w:jc w:val="both"/>
    </w:pPr>
  </w:style>
  <w:style w:type="paragraph" w:customStyle="1" w:styleId="4C54DE831D4B462A9419241362A7820F">
    <w:name w:val="4C54DE831D4B462A9419241362A7820F"/>
    <w:rsid w:val="0085260B"/>
    <w:pPr>
      <w:widowControl w:val="0"/>
      <w:jc w:val="both"/>
    </w:pPr>
  </w:style>
  <w:style w:type="paragraph" w:customStyle="1" w:styleId="8E22346E97164844B51124B04EE0ACBA">
    <w:name w:val="8E22346E97164844B51124B04EE0ACBA"/>
    <w:rsid w:val="0085260B"/>
    <w:pPr>
      <w:widowControl w:val="0"/>
      <w:jc w:val="both"/>
    </w:pPr>
  </w:style>
  <w:style w:type="paragraph" w:customStyle="1" w:styleId="CEAD87F6B3E7481D86E79CB182B66B65">
    <w:name w:val="CEAD87F6B3E7481D86E79CB182B66B65"/>
    <w:rsid w:val="0085260B"/>
    <w:pPr>
      <w:widowControl w:val="0"/>
      <w:jc w:val="both"/>
    </w:pPr>
  </w:style>
  <w:style w:type="paragraph" w:customStyle="1" w:styleId="04577DA3D6574E938BA99FB3745F3F3A">
    <w:name w:val="04577DA3D6574E938BA99FB3745F3F3A"/>
    <w:rsid w:val="0085260B"/>
    <w:pPr>
      <w:widowControl w:val="0"/>
      <w:jc w:val="both"/>
    </w:pPr>
  </w:style>
  <w:style w:type="paragraph" w:customStyle="1" w:styleId="3DBFFC125E0A455FAA2F159F9B2F9712">
    <w:name w:val="3DBFFC125E0A455FAA2F159F9B2F9712"/>
    <w:rsid w:val="0085260B"/>
    <w:pPr>
      <w:widowControl w:val="0"/>
      <w:jc w:val="both"/>
    </w:pPr>
  </w:style>
  <w:style w:type="paragraph" w:customStyle="1" w:styleId="D51286BB69EF49E083B91DBBB4FCB340">
    <w:name w:val="D51286BB69EF49E083B91DBBB4FCB340"/>
    <w:rsid w:val="0085260B"/>
    <w:pPr>
      <w:widowControl w:val="0"/>
      <w:jc w:val="both"/>
    </w:pPr>
  </w:style>
  <w:style w:type="paragraph" w:customStyle="1" w:styleId="41EBE2234CD24EB1B26F96734CAE9CC9">
    <w:name w:val="41EBE2234CD24EB1B26F96734CAE9CC9"/>
    <w:rsid w:val="0085260B"/>
    <w:pPr>
      <w:widowControl w:val="0"/>
      <w:jc w:val="both"/>
    </w:pPr>
  </w:style>
  <w:style w:type="paragraph" w:customStyle="1" w:styleId="AD1B911CA7334622B766EDF354F92F7D">
    <w:name w:val="AD1B911CA7334622B766EDF354F92F7D"/>
    <w:rsid w:val="0085260B"/>
    <w:pPr>
      <w:widowControl w:val="0"/>
      <w:jc w:val="both"/>
    </w:pPr>
  </w:style>
  <w:style w:type="paragraph" w:customStyle="1" w:styleId="644A2DEC70414BFAB3C273B9775C82AA">
    <w:name w:val="644A2DEC70414BFAB3C273B9775C82AA"/>
    <w:rsid w:val="0085260B"/>
    <w:pPr>
      <w:widowControl w:val="0"/>
      <w:jc w:val="both"/>
    </w:pPr>
  </w:style>
  <w:style w:type="paragraph" w:customStyle="1" w:styleId="A7E552D7FD684E088956694F2C676F53">
    <w:name w:val="A7E552D7FD684E088956694F2C676F53"/>
    <w:rsid w:val="0085260B"/>
    <w:pPr>
      <w:widowControl w:val="0"/>
      <w:jc w:val="both"/>
    </w:pPr>
  </w:style>
  <w:style w:type="paragraph" w:customStyle="1" w:styleId="1DD6C7A58A9D431BBFB7CD441F0BF8F8">
    <w:name w:val="1DD6C7A58A9D431BBFB7CD441F0BF8F8"/>
    <w:rsid w:val="0085260B"/>
    <w:pPr>
      <w:widowControl w:val="0"/>
      <w:jc w:val="both"/>
    </w:pPr>
  </w:style>
  <w:style w:type="paragraph" w:customStyle="1" w:styleId="B155EBB372174F939510476D50240480">
    <w:name w:val="B155EBB372174F939510476D50240480"/>
    <w:rsid w:val="0085260B"/>
    <w:pPr>
      <w:widowControl w:val="0"/>
      <w:jc w:val="both"/>
    </w:pPr>
  </w:style>
  <w:style w:type="paragraph" w:customStyle="1" w:styleId="6E900B791C55432AB5D004BAA81C0466">
    <w:name w:val="6E900B791C55432AB5D004BAA81C0466"/>
    <w:rsid w:val="0085260B"/>
    <w:pPr>
      <w:widowControl w:val="0"/>
      <w:jc w:val="both"/>
    </w:pPr>
  </w:style>
  <w:style w:type="paragraph" w:customStyle="1" w:styleId="413580561028409792EBD5E6F7E28DFE">
    <w:name w:val="413580561028409792EBD5E6F7E28DFE"/>
    <w:rsid w:val="0085260B"/>
    <w:pPr>
      <w:widowControl w:val="0"/>
      <w:jc w:val="both"/>
    </w:pPr>
  </w:style>
  <w:style w:type="paragraph" w:customStyle="1" w:styleId="769FD4201BBD447889915248ADA7EF69">
    <w:name w:val="769FD4201BBD447889915248ADA7EF69"/>
    <w:rsid w:val="0085260B"/>
    <w:pPr>
      <w:widowControl w:val="0"/>
      <w:jc w:val="both"/>
    </w:pPr>
  </w:style>
  <w:style w:type="paragraph" w:customStyle="1" w:styleId="2968795EA1894D5F8DB224448B61F8E8">
    <w:name w:val="2968795EA1894D5F8DB224448B61F8E8"/>
    <w:rsid w:val="0085260B"/>
    <w:pPr>
      <w:widowControl w:val="0"/>
      <w:jc w:val="both"/>
    </w:pPr>
  </w:style>
  <w:style w:type="paragraph" w:customStyle="1" w:styleId="C149E2A07F0049568F9CE1BBE368FACB">
    <w:name w:val="C149E2A07F0049568F9CE1BBE368FACB"/>
    <w:rsid w:val="0085260B"/>
    <w:pPr>
      <w:widowControl w:val="0"/>
      <w:jc w:val="both"/>
    </w:pPr>
  </w:style>
  <w:style w:type="paragraph" w:customStyle="1" w:styleId="174A2B0ABB5A4BC2A27F449DE06AA646">
    <w:name w:val="174A2B0ABB5A4BC2A27F449DE06AA646"/>
    <w:rsid w:val="0085260B"/>
    <w:pPr>
      <w:widowControl w:val="0"/>
      <w:jc w:val="both"/>
    </w:pPr>
  </w:style>
  <w:style w:type="paragraph" w:customStyle="1" w:styleId="EDEA7131B5A646788F597367D9972E0D">
    <w:name w:val="EDEA7131B5A646788F597367D9972E0D"/>
    <w:rsid w:val="0085260B"/>
    <w:pPr>
      <w:widowControl w:val="0"/>
      <w:jc w:val="both"/>
    </w:pPr>
  </w:style>
  <w:style w:type="paragraph" w:customStyle="1" w:styleId="127FFB514ADD4957BE2000365E21D7A0">
    <w:name w:val="127FFB514ADD4957BE2000365E21D7A0"/>
    <w:rsid w:val="0085260B"/>
    <w:pPr>
      <w:widowControl w:val="0"/>
      <w:jc w:val="both"/>
    </w:pPr>
  </w:style>
  <w:style w:type="paragraph" w:customStyle="1" w:styleId="82D5104F41FF44AB8665C3A6648C0058">
    <w:name w:val="82D5104F41FF44AB8665C3A6648C0058"/>
    <w:rsid w:val="0085260B"/>
    <w:pPr>
      <w:widowControl w:val="0"/>
      <w:jc w:val="both"/>
    </w:pPr>
  </w:style>
  <w:style w:type="paragraph" w:customStyle="1" w:styleId="32AC11C673CA4C2B886EAE7A0EB87D7B">
    <w:name w:val="32AC11C673CA4C2B886EAE7A0EB87D7B"/>
    <w:rsid w:val="0085260B"/>
    <w:pPr>
      <w:widowControl w:val="0"/>
      <w:jc w:val="both"/>
    </w:pPr>
  </w:style>
  <w:style w:type="paragraph" w:customStyle="1" w:styleId="CC648D06C56D4DC6999C9663F5E2AAE2">
    <w:name w:val="CC648D06C56D4DC6999C9663F5E2AAE2"/>
    <w:rsid w:val="0085260B"/>
    <w:pPr>
      <w:widowControl w:val="0"/>
      <w:jc w:val="both"/>
    </w:pPr>
  </w:style>
  <w:style w:type="paragraph" w:customStyle="1" w:styleId="3938F42F901A41659ED87E3872B1F884">
    <w:name w:val="3938F42F901A41659ED87E3872B1F884"/>
    <w:rsid w:val="0085260B"/>
    <w:pPr>
      <w:widowControl w:val="0"/>
      <w:jc w:val="both"/>
    </w:pPr>
  </w:style>
  <w:style w:type="paragraph" w:customStyle="1" w:styleId="BC003F1BA86B482AA2BBFFFD5733D843">
    <w:name w:val="BC003F1BA86B482AA2BBFFFD5733D843"/>
    <w:rsid w:val="0085260B"/>
    <w:pPr>
      <w:widowControl w:val="0"/>
      <w:jc w:val="both"/>
    </w:pPr>
  </w:style>
  <w:style w:type="paragraph" w:customStyle="1" w:styleId="37862ABB05174CB69D9D3953CF7C91E0">
    <w:name w:val="37862ABB05174CB69D9D3953CF7C91E0"/>
    <w:rsid w:val="0085260B"/>
    <w:pPr>
      <w:widowControl w:val="0"/>
      <w:jc w:val="both"/>
    </w:pPr>
  </w:style>
  <w:style w:type="paragraph" w:customStyle="1" w:styleId="D718412A9A594FF1809B6D6518477259">
    <w:name w:val="D718412A9A594FF1809B6D6518477259"/>
    <w:rsid w:val="0085260B"/>
    <w:pPr>
      <w:widowControl w:val="0"/>
      <w:jc w:val="both"/>
    </w:pPr>
  </w:style>
  <w:style w:type="paragraph" w:customStyle="1" w:styleId="3A559554ADFC41EB83E04858D7EB4405">
    <w:name w:val="3A559554ADFC41EB83E04858D7EB4405"/>
    <w:rsid w:val="0085260B"/>
    <w:pPr>
      <w:widowControl w:val="0"/>
      <w:jc w:val="both"/>
    </w:pPr>
  </w:style>
  <w:style w:type="paragraph" w:customStyle="1" w:styleId="6639BEB341E04F1581EE1168BF12EFE6">
    <w:name w:val="6639BEB341E04F1581EE1168BF12EFE6"/>
    <w:rsid w:val="0085260B"/>
    <w:pPr>
      <w:widowControl w:val="0"/>
      <w:jc w:val="both"/>
    </w:pPr>
  </w:style>
  <w:style w:type="paragraph" w:customStyle="1" w:styleId="4AE58CABD52F4230B843BAB0C5AA7209">
    <w:name w:val="4AE58CABD52F4230B843BAB0C5AA7209"/>
    <w:rsid w:val="0085260B"/>
    <w:pPr>
      <w:widowControl w:val="0"/>
      <w:jc w:val="both"/>
    </w:pPr>
  </w:style>
  <w:style w:type="paragraph" w:customStyle="1" w:styleId="F4AB042E7A404CBBA186F9EE8F9DE2A0">
    <w:name w:val="F4AB042E7A404CBBA186F9EE8F9DE2A0"/>
    <w:rsid w:val="0085260B"/>
    <w:pPr>
      <w:widowControl w:val="0"/>
      <w:jc w:val="both"/>
    </w:pPr>
  </w:style>
  <w:style w:type="paragraph" w:customStyle="1" w:styleId="EC97CD8663B140A7A7969D6644DE45A5">
    <w:name w:val="EC97CD8663B140A7A7969D6644DE45A5"/>
    <w:rsid w:val="0085260B"/>
    <w:pPr>
      <w:widowControl w:val="0"/>
      <w:jc w:val="both"/>
    </w:pPr>
  </w:style>
  <w:style w:type="paragraph" w:customStyle="1" w:styleId="ECDDFFF520AB43FFA6A8B926AAD7EF06">
    <w:name w:val="ECDDFFF520AB43FFA6A8B926AAD7EF06"/>
    <w:rsid w:val="0085260B"/>
    <w:pPr>
      <w:widowControl w:val="0"/>
      <w:jc w:val="both"/>
    </w:pPr>
  </w:style>
  <w:style w:type="paragraph" w:customStyle="1" w:styleId="67ACFF084C5D4ACBBE2CB644D4EA4D1A">
    <w:name w:val="67ACFF084C5D4ACBBE2CB644D4EA4D1A"/>
    <w:rsid w:val="0085260B"/>
    <w:pPr>
      <w:widowControl w:val="0"/>
      <w:jc w:val="both"/>
    </w:pPr>
  </w:style>
  <w:style w:type="paragraph" w:customStyle="1" w:styleId="6EDE73F669124F8EB187886342AA39D7">
    <w:name w:val="6EDE73F669124F8EB187886342AA39D7"/>
    <w:rsid w:val="0085260B"/>
    <w:pPr>
      <w:widowControl w:val="0"/>
      <w:jc w:val="both"/>
    </w:pPr>
  </w:style>
  <w:style w:type="paragraph" w:customStyle="1" w:styleId="E8943AFF40C642F2BBCB50C995CAAFBC">
    <w:name w:val="E8943AFF40C642F2BBCB50C995CAAFBC"/>
    <w:rsid w:val="0085260B"/>
    <w:pPr>
      <w:widowControl w:val="0"/>
      <w:jc w:val="both"/>
    </w:pPr>
  </w:style>
  <w:style w:type="paragraph" w:customStyle="1" w:styleId="D11380B80C72437890E8390FA2D2B6D2">
    <w:name w:val="D11380B80C72437890E8390FA2D2B6D2"/>
    <w:rsid w:val="0085260B"/>
    <w:pPr>
      <w:widowControl w:val="0"/>
      <w:jc w:val="both"/>
    </w:pPr>
  </w:style>
  <w:style w:type="paragraph" w:customStyle="1" w:styleId="5422EAED286146788409F0B7438AA56F">
    <w:name w:val="5422EAED286146788409F0B7438AA56F"/>
    <w:rsid w:val="0085260B"/>
    <w:pPr>
      <w:widowControl w:val="0"/>
      <w:jc w:val="both"/>
    </w:pPr>
  </w:style>
  <w:style w:type="paragraph" w:customStyle="1" w:styleId="CC0F70BEB30A4A3FAA81B36F08E48AE3">
    <w:name w:val="CC0F70BEB30A4A3FAA81B36F08E48AE3"/>
    <w:rsid w:val="0085260B"/>
    <w:pPr>
      <w:widowControl w:val="0"/>
      <w:jc w:val="both"/>
    </w:pPr>
  </w:style>
  <w:style w:type="paragraph" w:customStyle="1" w:styleId="D9F4366187334F2D8958DCB02BC1041D">
    <w:name w:val="D9F4366187334F2D8958DCB02BC1041D"/>
    <w:rsid w:val="0085260B"/>
    <w:pPr>
      <w:widowControl w:val="0"/>
      <w:jc w:val="both"/>
    </w:pPr>
  </w:style>
  <w:style w:type="paragraph" w:customStyle="1" w:styleId="A91E78627DFF4793BDFC5487096AD84B">
    <w:name w:val="A91E78627DFF4793BDFC5487096AD84B"/>
    <w:rsid w:val="0085260B"/>
    <w:pPr>
      <w:widowControl w:val="0"/>
      <w:jc w:val="both"/>
    </w:pPr>
  </w:style>
  <w:style w:type="paragraph" w:customStyle="1" w:styleId="91DCF5C6E5A3499BBF1FCC01B1475129">
    <w:name w:val="91DCF5C6E5A3499BBF1FCC01B1475129"/>
    <w:rsid w:val="0085260B"/>
    <w:pPr>
      <w:widowControl w:val="0"/>
      <w:jc w:val="both"/>
    </w:pPr>
  </w:style>
  <w:style w:type="paragraph" w:customStyle="1" w:styleId="5553A27DAE9F47AEBFAE2AD7D8691D4C">
    <w:name w:val="5553A27DAE9F47AEBFAE2AD7D8691D4C"/>
    <w:rsid w:val="0085260B"/>
    <w:pPr>
      <w:widowControl w:val="0"/>
      <w:jc w:val="both"/>
    </w:pPr>
  </w:style>
  <w:style w:type="paragraph" w:customStyle="1" w:styleId="49B78515A6954C34BDE20F84DFDA641D">
    <w:name w:val="49B78515A6954C34BDE20F84DFDA641D"/>
    <w:rsid w:val="0085260B"/>
    <w:pPr>
      <w:widowControl w:val="0"/>
      <w:jc w:val="both"/>
    </w:pPr>
  </w:style>
  <w:style w:type="paragraph" w:customStyle="1" w:styleId="8378D3B507AE471DA8253762BC228C91">
    <w:name w:val="8378D3B507AE471DA8253762BC228C91"/>
    <w:rsid w:val="0085260B"/>
    <w:pPr>
      <w:widowControl w:val="0"/>
      <w:jc w:val="both"/>
    </w:pPr>
  </w:style>
  <w:style w:type="paragraph" w:customStyle="1" w:styleId="F97F58A75F0648A983B6AF387CCB594D">
    <w:name w:val="F97F58A75F0648A983B6AF387CCB594D"/>
    <w:rsid w:val="0085260B"/>
    <w:pPr>
      <w:widowControl w:val="0"/>
      <w:jc w:val="both"/>
    </w:pPr>
  </w:style>
  <w:style w:type="paragraph" w:customStyle="1" w:styleId="15F86709685C4922A386D70283981068">
    <w:name w:val="15F86709685C4922A386D70283981068"/>
    <w:rsid w:val="0085260B"/>
    <w:pPr>
      <w:widowControl w:val="0"/>
      <w:jc w:val="both"/>
    </w:pPr>
  </w:style>
  <w:style w:type="paragraph" w:customStyle="1" w:styleId="D956C2A244DD4DCBB0AE165FA10AE816">
    <w:name w:val="D956C2A244DD4DCBB0AE165FA10AE816"/>
    <w:rsid w:val="0085260B"/>
    <w:pPr>
      <w:widowControl w:val="0"/>
      <w:jc w:val="both"/>
    </w:pPr>
  </w:style>
  <w:style w:type="paragraph" w:customStyle="1" w:styleId="E5C08872A2BA498EB176571C8AE28FC0">
    <w:name w:val="E5C08872A2BA498EB176571C8AE28FC0"/>
    <w:rsid w:val="0085260B"/>
    <w:pPr>
      <w:widowControl w:val="0"/>
      <w:jc w:val="both"/>
    </w:pPr>
  </w:style>
  <w:style w:type="paragraph" w:customStyle="1" w:styleId="EA7B1B436D7049C4981516BE2C71C633">
    <w:name w:val="EA7B1B436D7049C4981516BE2C71C633"/>
    <w:rsid w:val="0085260B"/>
    <w:pPr>
      <w:widowControl w:val="0"/>
      <w:jc w:val="both"/>
    </w:pPr>
  </w:style>
  <w:style w:type="paragraph" w:customStyle="1" w:styleId="9E9377D33DC242D79407123E20500CA0">
    <w:name w:val="9E9377D33DC242D79407123E20500CA0"/>
    <w:rsid w:val="0085260B"/>
    <w:pPr>
      <w:widowControl w:val="0"/>
      <w:jc w:val="both"/>
    </w:pPr>
  </w:style>
  <w:style w:type="paragraph" w:customStyle="1" w:styleId="9F87F73E3A864844A0140B3F29EBCCE2">
    <w:name w:val="9F87F73E3A864844A0140B3F29EBCCE2"/>
    <w:rsid w:val="0085260B"/>
    <w:pPr>
      <w:widowControl w:val="0"/>
      <w:jc w:val="both"/>
    </w:pPr>
  </w:style>
  <w:style w:type="paragraph" w:customStyle="1" w:styleId="711C02B2D7004F18BC513D837676FED9">
    <w:name w:val="711C02B2D7004F18BC513D837676FED9"/>
    <w:rsid w:val="0085260B"/>
    <w:pPr>
      <w:widowControl w:val="0"/>
      <w:jc w:val="both"/>
    </w:pPr>
  </w:style>
  <w:style w:type="paragraph" w:customStyle="1" w:styleId="46823307FBEC45629897EE834125E0D5">
    <w:name w:val="46823307FBEC45629897EE834125E0D5"/>
    <w:rsid w:val="0085260B"/>
    <w:pPr>
      <w:widowControl w:val="0"/>
      <w:jc w:val="both"/>
    </w:pPr>
  </w:style>
  <w:style w:type="paragraph" w:customStyle="1" w:styleId="D31ABDEDC5A24DB18F4104298A01307D">
    <w:name w:val="D31ABDEDC5A24DB18F4104298A01307D"/>
    <w:rsid w:val="0085260B"/>
    <w:pPr>
      <w:widowControl w:val="0"/>
      <w:jc w:val="both"/>
    </w:pPr>
  </w:style>
  <w:style w:type="paragraph" w:customStyle="1" w:styleId="4A553C49BB024284ADD55305634726F6">
    <w:name w:val="4A553C49BB024284ADD55305634726F6"/>
    <w:rsid w:val="0085260B"/>
    <w:pPr>
      <w:widowControl w:val="0"/>
      <w:jc w:val="both"/>
    </w:pPr>
  </w:style>
  <w:style w:type="paragraph" w:customStyle="1" w:styleId="F373D03F29BC487CAA9CE9535016288C">
    <w:name w:val="F373D03F29BC487CAA9CE9535016288C"/>
    <w:rsid w:val="0085260B"/>
    <w:pPr>
      <w:widowControl w:val="0"/>
      <w:jc w:val="both"/>
    </w:pPr>
  </w:style>
  <w:style w:type="paragraph" w:customStyle="1" w:styleId="4D65DFB3E54C426FAA0A2C6A1B4E82B1">
    <w:name w:val="4D65DFB3E54C426FAA0A2C6A1B4E82B1"/>
    <w:rsid w:val="0085260B"/>
    <w:pPr>
      <w:widowControl w:val="0"/>
      <w:jc w:val="both"/>
    </w:pPr>
  </w:style>
  <w:style w:type="paragraph" w:customStyle="1" w:styleId="4222726E2ABE46F4AC5F36B81BE53EE7">
    <w:name w:val="4222726E2ABE46F4AC5F36B81BE53EE7"/>
    <w:rsid w:val="0085260B"/>
    <w:pPr>
      <w:widowControl w:val="0"/>
      <w:jc w:val="both"/>
    </w:pPr>
  </w:style>
  <w:style w:type="paragraph" w:customStyle="1" w:styleId="8ADD1800B01C4B9490197C0AF52B82DD">
    <w:name w:val="8ADD1800B01C4B9490197C0AF52B82DD"/>
    <w:rsid w:val="0085260B"/>
    <w:pPr>
      <w:widowControl w:val="0"/>
      <w:jc w:val="both"/>
    </w:pPr>
  </w:style>
  <w:style w:type="paragraph" w:customStyle="1" w:styleId="AB46E135AE694311998D2B8CDFD8AC15">
    <w:name w:val="AB46E135AE694311998D2B8CDFD8AC15"/>
    <w:rsid w:val="0085260B"/>
    <w:pPr>
      <w:widowControl w:val="0"/>
      <w:jc w:val="both"/>
    </w:pPr>
  </w:style>
  <w:style w:type="paragraph" w:customStyle="1" w:styleId="22A3050D31F94BA98D1821F56734F124">
    <w:name w:val="22A3050D31F94BA98D1821F56734F124"/>
    <w:rsid w:val="0085260B"/>
    <w:pPr>
      <w:widowControl w:val="0"/>
      <w:jc w:val="both"/>
    </w:pPr>
  </w:style>
  <w:style w:type="paragraph" w:customStyle="1" w:styleId="929B068B34164BB19C361041B1440D40">
    <w:name w:val="929B068B34164BB19C361041B1440D40"/>
    <w:rsid w:val="0085260B"/>
    <w:pPr>
      <w:widowControl w:val="0"/>
      <w:jc w:val="both"/>
    </w:pPr>
  </w:style>
  <w:style w:type="paragraph" w:customStyle="1" w:styleId="3A2360CADB5B42849020F334CA44773A">
    <w:name w:val="3A2360CADB5B42849020F334CA44773A"/>
    <w:rsid w:val="0085260B"/>
    <w:pPr>
      <w:widowControl w:val="0"/>
      <w:jc w:val="both"/>
    </w:pPr>
  </w:style>
  <w:style w:type="paragraph" w:customStyle="1" w:styleId="88F80A5652FF4C3E88F45820B0458F9D">
    <w:name w:val="88F80A5652FF4C3E88F45820B0458F9D"/>
    <w:rsid w:val="0085260B"/>
    <w:pPr>
      <w:widowControl w:val="0"/>
      <w:jc w:val="both"/>
    </w:pPr>
  </w:style>
  <w:style w:type="paragraph" w:customStyle="1" w:styleId="9D8AA95CBB784F93AD424C3233F33A6F">
    <w:name w:val="9D8AA95CBB784F93AD424C3233F33A6F"/>
    <w:rsid w:val="0085260B"/>
    <w:pPr>
      <w:widowControl w:val="0"/>
      <w:jc w:val="both"/>
    </w:pPr>
  </w:style>
  <w:style w:type="paragraph" w:customStyle="1" w:styleId="7656A0567ED04984ABF70379768745C0">
    <w:name w:val="7656A0567ED04984ABF70379768745C0"/>
    <w:rsid w:val="0085260B"/>
    <w:pPr>
      <w:widowControl w:val="0"/>
      <w:jc w:val="both"/>
    </w:pPr>
  </w:style>
  <w:style w:type="paragraph" w:customStyle="1" w:styleId="7D902809ADF54375BF5E1ABCE91DC595">
    <w:name w:val="7D902809ADF54375BF5E1ABCE91DC595"/>
    <w:rsid w:val="0085260B"/>
    <w:pPr>
      <w:widowControl w:val="0"/>
      <w:jc w:val="both"/>
    </w:pPr>
  </w:style>
  <w:style w:type="paragraph" w:customStyle="1" w:styleId="2B70F39B483149DD9635B7138F840810">
    <w:name w:val="2B70F39B483149DD9635B7138F840810"/>
    <w:rsid w:val="0085260B"/>
    <w:pPr>
      <w:widowControl w:val="0"/>
      <w:jc w:val="both"/>
    </w:pPr>
  </w:style>
  <w:style w:type="paragraph" w:customStyle="1" w:styleId="A3B63E84F2974BCAA9E91C15AECC2FF3">
    <w:name w:val="A3B63E84F2974BCAA9E91C15AECC2FF3"/>
    <w:rsid w:val="0085260B"/>
    <w:pPr>
      <w:widowControl w:val="0"/>
      <w:jc w:val="both"/>
    </w:pPr>
  </w:style>
  <w:style w:type="paragraph" w:customStyle="1" w:styleId="CA93BC154086488B8E1FB13A1C5C7591">
    <w:name w:val="CA93BC154086488B8E1FB13A1C5C7591"/>
    <w:rsid w:val="0085260B"/>
    <w:pPr>
      <w:widowControl w:val="0"/>
      <w:jc w:val="both"/>
    </w:pPr>
  </w:style>
  <w:style w:type="paragraph" w:customStyle="1" w:styleId="B2103E79A3AE45EBA29B26C0174857BD">
    <w:name w:val="B2103E79A3AE45EBA29B26C0174857BD"/>
    <w:rsid w:val="0085260B"/>
    <w:pPr>
      <w:widowControl w:val="0"/>
      <w:jc w:val="both"/>
    </w:pPr>
  </w:style>
  <w:style w:type="paragraph" w:customStyle="1" w:styleId="B2BC2FEB581C48E79EF220E5E5F8EC6A">
    <w:name w:val="B2BC2FEB581C48E79EF220E5E5F8EC6A"/>
    <w:rsid w:val="0085260B"/>
    <w:pPr>
      <w:widowControl w:val="0"/>
      <w:jc w:val="both"/>
    </w:pPr>
  </w:style>
  <w:style w:type="paragraph" w:customStyle="1" w:styleId="F0E1F8759D0E405A875B1CC0823FD1B5">
    <w:name w:val="F0E1F8759D0E405A875B1CC0823FD1B5"/>
    <w:rsid w:val="0085260B"/>
    <w:pPr>
      <w:widowControl w:val="0"/>
      <w:jc w:val="both"/>
    </w:pPr>
  </w:style>
  <w:style w:type="paragraph" w:customStyle="1" w:styleId="90104F17A8E44007842F733C68D1703A">
    <w:name w:val="90104F17A8E44007842F733C68D1703A"/>
    <w:rsid w:val="0085260B"/>
    <w:pPr>
      <w:widowControl w:val="0"/>
      <w:jc w:val="both"/>
    </w:pPr>
  </w:style>
  <w:style w:type="paragraph" w:customStyle="1" w:styleId="E19AE2CAD12D4B5BB768046CC518075E">
    <w:name w:val="E19AE2CAD12D4B5BB768046CC518075E"/>
    <w:rsid w:val="0085260B"/>
    <w:pPr>
      <w:widowControl w:val="0"/>
      <w:jc w:val="both"/>
    </w:pPr>
  </w:style>
  <w:style w:type="paragraph" w:customStyle="1" w:styleId="C5D29D58928142F4A839C5630BE68032">
    <w:name w:val="C5D29D58928142F4A839C5630BE68032"/>
    <w:rsid w:val="0085260B"/>
    <w:pPr>
      <w:widowControl w:val="0"/>
      <w:jc w:val="both"/>
    </w:pPr>
  </w:style>
  <w:style w:type="paragraph" w:customStyle="1" w:styleId="E30EC9E22C2F463BB63651A1691D1120">
    <w:name w:val="E30EC9E22C2F463BB63651A1691D1120"/>
    <w:rsid w:val="0085260B"/>
    <w:pPr>
      <w:widowControl w:val="0"/>
      <w:jc w:val="both"/>
    </w:pPr>
  </w:style>
  <w:style w:type="paragraph" w:customStyle="1" w:styleId="F72114510D4B43F4AF18A808CAA7C60F">
    <w:name w:val="F72114510D4B43F4AF18A808CAA7C60F"/>
    <w:rsid w:val="0085260B"/>
    <w:pPr>
      <w:widowControl w:val="0"/>
      <w:jc w:val="both"/>
    </w:pPr>
  </w:style>
  <w:style w:type="paragraph" w:customStyle="1" w:styleId="964E0DAFB03F48FDB657246C50AF1310">
    <w:name w:val="964E0DAFB03F48FDB657246C50AF1310"/>
    <w:rsid w:val="0085260B"/>
    <w:pPr>
      <w:widowControl w:val="0"/>
      <w:jc w:val="both"/>
    </w:pPr>
  </w:style>
  <w:style w:type="paragraph" w:customStyle="1" w:styleId="D627D44C60DA4391993E33DFB15BFAAA">
    <w:name w:val="D627D44C60DA4391993E33DFB15BFAAA"/>
    <w:rsid w:val="0085260B"/>
    <w:pPr>
      <w:widowControl w:val="0"/>
      <w:jc w:val="both"/>
    </w:pPr>
  </w:style>
  <w:style w:type="paragraph" w:customStyle="1" w:styleId="E70470371CD94F34A0E9CDBB4B5EC39E">
    <w:name w:val="E70470371CD94F34A0E9CDBB4B5EC39E"/>
    <w:rsid w:val="0085260B"/>
    <w:pPr>
      <w:widowControl w:val="0"/>
      <w:jc w:val="both"/>
    </w:pPr>
  </w:style>
  <w:style w:type="paragraph" w:customStyle="1" w:styleId="0F611AE401194910ACE02721DC53FFBE">
    <w:name w:val="0F611AE401194910ACE02721DC53FFBE"/>
    <w:rsid w:val="0085260B"/>
    <w:pPr>
      <w:widowControl w:val="0"/>
      <w:jc w:val="both"/>
    </w:pPr>
  </w:style>
  <w:style w:type="paragraph" w:customStyle="1" w:styleId="FC839ABA22504F8A81FE96F942658258">
    <w:name w:val="FC839ABA22504F8A81FE96F942658258"/>
    <w:rsid w:val="0085260B"/>
    <w:pPr>
      <w:widowControl w:val="0"/>
      <w:jc w:val="both"/>
    </w:pPr>
  </w:style>
  <w:style w:type="paragraph" w:customStyle="1" w:styleId="ACBC5EFBE4F9461FB7FE29F6F2D96373">
    <w:name w:val="ACBC5EFBE4F9461FB7FE29F6F2D96373"/>
    <w:rsid w:val="0085260B"/>
    <w:pPr>
      <w:widowControl w:val="0"/>
      <w:jc w:val="both"/>
    </w:pPr>
  </w:style>
  <w:style w:type="paragraph" w:customStyle="1" w:styleId="6C1F8E145C61431B9606F054C5E444F5">
    <w:name w:val="6C1F8E145C61431B9606F054C5E444F5"/>
    <w:rsid w:val="0085260B"/>
    <w:pPr>
      <w:widowControl w:val="0"/>
      <w:jc w:val="both"/>
    </w:pPr>
  </w:style>
  <w:style w:type="paragraph" w:customStyle="1" w:styleId="8BC964E9479E442385B1ED43540DC2F9">
    <w:name w:val="8BC964E9479E442385B1ED43540DC2F9"/>
    <w:rsid w:val="0085260B"/>
    <w:pPr>
      <w:widowControl w:val="0"/>
      <w:jc w:val="both"/>
    </w:pPr>
  </w:style>
  <w:style w:type="paragraph" w:customStyle="1" w:styleId="2E576CE0D3524CC397524F897562921B">
    <w:name w:val="2E576CE0D3524CC397524F897562921B"/>
    <w:rsid w:val="0085260B"/>
    <w:pPr>
      <w:widowControl w:val="0"/>
      <w:jc w:val="both"/>
    </w:pPr>
  </w:style>
  <w:style w:type="paragraph" w:customStyle="1" w:styleId="05624B64620D494C8ED39E42140C2C04">
    <w:name w:val="05624B64620D494C8ED39E42140C2C04"/>
    <w:rsid w:val="0085260B"/>
    <w:pPr>
      <w:widowControl w:val="0"/>
      <w:jc w:val="both"/>
    </w:pPr>
  </w:style>
  <w:style w:type="paragraph" w:customStyle="1" w:styleId="CDA60132F32D413F855D0A5F126C05DC">
    <w:name w:val="CDA60132F32D413F855D0A5F126C05DC"/>
    <w:rsid w:val="0085260B"/>
    <w:pPr>
      <w:widowControl w:val="0"/>
      <w:jc w:val="both"/>
    </w:pPr>
  </w:style>
  <w:style w:type="paragraph" w:customStyle="1" w:styleId="F24FD8502CDD4A3C8ACB4EE00D3DF69D">
    <w:name w:val="F24FD8502CDD4A3C8ACB4EE00D3DF69D"/>
    <w:rsid w:val="0085260B"/>
    <w:pPr>
      <w:widowControl w:val="0"/>
      <w:jc w:val="both"/>
    </w:pPr>
  </w:style>
  <w:style w:type="paragraph" w:customStyle="1" w:styleId="156F836E395149C6AFB36B5C28ECE28E">
    <w:name w:val="156F836E395149C6AFB36B5C28ECE28E"/>
    <w:rsid w:val="0085260B"/>
    <w:pPr>
      <w:widowControl w:val="0"/>
      <w:jc w:val="both"/>
    </w:pPr>
  </w:style>
  <w:style w:type="paragraph" w:customStyle="1" w:styleId="1E91F36777724E499546A7BCAC13B10D">
    <w:name w:val="1E91F36777724E499546A7BCAC13B10D"/>
    <w:rsid w:val="0085260B"/>
    <w:pPr>
      <w:widowControl w:val="0"/>
      <w:jc w:val="both"/>
    </w:pPr>
  </w:style>
  <w:style w:type="paragraph" w:customStyle="1" w:styleId="F48BDB507CC94CC8ACA724FD2EC1D68B">
    <w:name w:val="F48BDB507CC94CC8ACA724FD2EC1D68B"/>
    <w:rsid w:val="0085260B"/>
    <w:pPr>
      <w:widowControl w:val="0"/>
      <w:jc w:val="both"/>
    </w:pPr>
  </w:style>
  <w:style w:type="paragraph" w:customStyle="1" w:styleId="AFC2119DE40D4A0A966DA61269CE7708">
    <w:name w:val="AFC2119DE40D4A0A966DA61269CE7708"/>
    <w:rsid w:val="0085260B"/>
    <w:pPr>
      <w:widowControl w:val="0"/>
      <w:jc w:val="both"/>
    </w:pPr>
  </w:style>
  <w:style w:type="paragraph" w:customStyle="1" w:styleId="7A9E050BC06C49ECA29891F189353CB9">
    <w:name w:val="7A9E050BC06C49ECA29891F189353CB9"/>
    <w:rsid w:val="0085260B"/>
    <w:pPr>
      <w:widowControl w:val="0"/>
      <w:jc w:val="both"/>
    </w:pPr>
  </w:style>
  <w:style w:type="paragraph" w:customStyle="1" w:styleId="3AC9660066AA463093B54816890974E6">
    <w:name w:val="3AC9660066AA463093B54816890974E6"/>
    <w:rsid w:val="0085260B"/>
    <w:pPr>
      <w:widowControl w:val="0"/>
      <w:jc w:val="both"/>
    </w:pPr>
  </w:style>
  <w:style w:type="paragraph" w:customStyle="1" w:styleId="F49AB5404E1C4EB3B9AE9D07BD608BB4">
    <w:name w:val="F49AB5404E1C4EB3B9AE9D07BD608BB4"/>
    <w:rsid w:val="0085260B"/>
    <w:pPr>
      <w:widowControl w:val="0"/>
      <w:jc w:val="both"/>
    </w:pPr>
  </w:style>
  <w:style w:type="paragraph" w:customStyle="1" w:styleId="ECE1E2E4BE6B4EABB1CB4E453D2AAAB6">
    <w:name w:val="ECE1E2E4BE6B4EABB1CB4E453D2AAAB6"/>
    <w:rsid w:val="0085260B"/>
    <w:pPr>
      <w:widowControl w:val="0"/>
      <w:jc w:val="both"/>
    </w:pPr>
  </w:style>
  <w:style w:type="paragraph" w:customStyle="1" w:styleId="CE58E18E89844B4DA1784F9E7CC87AC2">
    <w:name w:val="CE58E18E89844B4DA1784F9E7CC87AC2"/>
    <w:rsid w:val="0085260B"/>
    <w:pPr>
      <w:widowControl w:val="0"/>
      <w:jc w:val="both"/>
    </w:pPr>
  </w:style>
  <w:style w:type="paragraph" w:customStyle="1" w:styleId="4134F0A4C453481DA7E993151278C690">
    <w:name w:val="4134F0A4C453481DA7E993151278C690"/>
    <w:rsid w:val="0085260B"/>
    <w:pPr>
      <w:widowControl w:val="0"/>
      <w:jc w:val="both"/>
    </w:pPr>
  </w:style>
  <w:style w:type="paragraph" w:customStyle="1" w:styleId="62A8A9F0058F48688E9D2917A5EF464F">
    <w:name w:val="62A8A9F0058F48688E9D2917A5EF464F"/>
    <w:rsid w:val="0085260B"/>
    <w:pPr>
      <w:widowControl w:val="0"/>
      <w:jc w:val="both"/>
    </w:pPr>
  </w:style>
  <w:style w:type="paragraph" w:customStyle="1" w:styleId="A519064C1F914AA59223A875E6C3AB63">
    <w:name w:val="A519064C1F914AA59223A875E6C3AB63"/>
    <w:rsid w:val="0085260B"/>
    <w:pPr>
      <w:widowControl w:val="0"/>
      <w:jc w:val="both"/>
    </w:pPr>
  </w:style>
  <w:style w:type="paragraph" w:customStyle="1" w:styleId="D5355489840348C5ADA19422F02E4835">
    <w:name w:val="D5355489840348C5ADA19422F02E4835"/>
    <w:rsid w:val="0085260B"/>
    <w:pPr>
      <w:widowControl w:val="0"/>
      <w:jc w:val="both"/>
    </w:pPr>
  </w:style>
  <w:style w:type="paragraph" w:customStyle="1" w:styleId="5033489E5F144C02B53D4A5CE21AB7A9">
    <w:name w:val="5033489E5F144C02B53D4A5CE21AB7A9"/>
    <w:rsid w:val="0085260B"/>
    <w:pPr>
      <w:widowControl w:val="0"/>
      <w:jc w:val="both"/>
    </w:pPr>
  </w:style>
  <w:style w:type="paragraph" w:customStyle="1" w:styleId="864EFD6C7F294C118369FA841F45AE4A">
    <w:name w:val="864EFD6C7F294C118369FA841F45AE4A"/>
    <w:rsid w:val="0085260B"/>
    <w:pPr>
      <w:widowControl w:val="0"/>
      <w:jc w:val="both"/>
    </w:pPr>
  </w:style>
  <w:style w:type="paragraph" w:customStyle="1" w:styleId="4285668B03CD4398941586D564C57B9C">
    <w:name w:val="4285668B03CD4398941586D564C57B9C"/>
    <w:rsid w:val="0085260B"/>
    <w:pPr>
      <w:widowControl w:val="0"/>
      <w:jc w:val="both"/>
    </w:pPr>
  </w:style>
  <w:style w:type="paragraph" w:customStyle="1" w:styleId="95D1BF6B375A4042BED8F88D861E32CD">
    <w:name w:val="95D1BF6B375A4042BED8F88D861E32CD"/>
    <w:rsid w:val="0085260B"/>
    <w:pPr>
      <w:widowControl w:val="0"/>
      <w:jc w:val="both"/>
    </w:pPr>
  </w:style>
  <w:style w:type="paragraph" w:customStyle="1" w:styleId="61398C4C2E724BB1878968B1BC20137D">
    <w:name w:val="61398C4C2E724BB1878968B1BC20137D"/>
    <w:rsid w:val="0085260B"/>
    <w:pPr>
      <w:widowControl w:val="0"/>
      <w:jc w:val="both"/>
    </w:pPr>
  </w:style>
  <w:style w:type="paragraph" w:customStyle="1" w:styleId="03D2C815F71B4E14AB95C399E9C6A119">
    <w:name w:val="03D2C815F71B4E14AB95C399E9C6A119"/>
    <w:rsid w:val="0085260B"/>
    <w:pPr>
      <w:widowControl w:val="0"/>
      <w:jc w:val="both"/>
    </w:pPr>
  </w:style>
  <w:style w:type="paragraph" w:customStyle="1" w:styleId="E566B894CA0A4D6699B835061013F16B">
    <w:name w:val="E566B894CA0A4D6699B835061013F16B"/>
    <w:rsid w:val="0085260B"/>
    <w:pPr>
      <w:widowControl w:val="0"/>
      <w:jc w:val="both"/>
    </w:pPr>
  </w:style>
  <w:style w:type="paragraph" w:customStyle="1" w:styleId="E160B834E55345AD8AC8A557DCD8DC19">
    <w:name w:val="E160B834E55345AD8AC8A557DCD8DC19"/>
    <w:rsid w:val="0085260B"/>
    <w:pPr>
      <w:widowControl w:val="0"/>
      <w:jc w:val="both"/>
    </w:pPr>
  </w:style>
  <w:style w:type="paragraph" w:customStyle="1" w:styleId="7BEFB8124BCA4C49AAB081533EEBD482">
    <w:name w:val="7BEFB8124BCA4C49AAB081533EEBD482"/>
    <w:rsid w:val="0085260B"/>
    <w:pPr>
      <w:widowControl w:val="0"/>
      <w:jc w:val="both"/>
    </w:pPr>
  </w:style>
  <w:style w:type="paragraph" w:customStyle="1" w:styleId="FD59BBE92C9A4C40AC6375A1D4B55D98">
    <w:name w:val="FD59BBE92C9A4C40AC6375A1D4B55D98"/>
    <w:rsid w:val="0085260B"/>
    <w:pPr>
      <w:widowControl w:val="0"/>
      <w:jc w:val="both"/>
    </w:pPr>
  </w:style>
  <w:style w:type="paragraph" w:customStyle="1" w:styleId="92D3F235FB854D459AD45E14EBC98C34">
    <w:name w:val="92D3F235FB854D459AD45E14EBC98C34"/>
    <w:rsid w:val="0085260B"/>
    <w:pPr>
      <w:widowControl w:val="0"/>
      <w:jc w:val="both"/>
    </w:pPr>
  </w:style>
  <w:style w:type="paragraph" w:customStyle="1" w:styleId="0A47EA15D6FD4BFCB14A75A571E26985">
    <w:name w:val="0A47EA15D6FD4BFCB14A75A571E26985"/>
    <w:rsid w:val="0085260B"/>
    <w:pPr>
      <w:widowControl w:val="0"/>
      <w:jc w:val="both"/>
    </w:pPr>
  </w:style>
  <w:style w:type="paragraph" w:customStyle="1" w:styleId="B05CF2523C5A40C3BBDE94F9B81D83F2">
    <w:name w:val="B05CF2523C5A40C3BBDE94F9B81D83F2"/>
    <w:rsid w:val="0085260B"/>
    <w:pPr>
      <w:widowControl w:val="0"/>
      <w:jc w:val="both"/>
    </w:pPr>
  </w:style>
  <w:style w:type="paragraph" w:customStyle="1" w:styleId="D7714A06FC354E62B42F2FE9667D587B">
    <w:name w:val="D7714A06FC354E62B42F2FE9667D587B"/>
    <w:rsid w:val="0085260B"/>
    <w:pPr>
      <w:widowControl w:val="0"/>
      <w:jc w:val="both"/>
    </w:pPr>
  </w:style>
  <w:style w:type="paragraph" w:customStyle="1" w:styleId="CC0BC2D4BBFC4ABC962001AE875593E2">
    <w:name w:val="CC0BC2D4BBFC4ABC962001AE875593E2"/>
    <w:rsid w:val="0085260B"/>
    <w:pPr>
      <w:widowControl w:val="0"/>
      <w:jc w:val="both"/>
    </w:pPr>
  </w:style>
  <w:style w:type="paragraph" w:customStyle="1" w:styleId="53314C5C3ADD461FBDACB005DB5F4E54">
    <w:name w:val="53314C5C3ADD461FBDACB005DB5F4E54"/>
    <w:rsid w:val="0085260B"/>
    <w:pPr>
      <w:widowControl w:val="0"/>
      <w:jc w:val="both"/>
    </w:pPr>
  </w:style>
  <w:style w:type="paragraph" w:customStyle="1" w:styleId="9AC5E20FE2994AA1820208377EE8618B">
    <w:name w:val="9AC5E20FE2994AA1820208377EE8618B"/>
    <w:rsid w:val="0085260B"/>
    <w:pPr>
      <w:widowControl w:val="0"/>
      <w:jc w:val="both"/>
    </w:pPr>
  </w:style>
  <w:style w:type="paragraph" w:customStyle="1" w:styleId="7997939308C4423E86282BE904CB1B0A">
    <w:name w:val="7997939308C4423E86282BE904CB1B0A"/>
    <w:rsid w:val="0085260B"/>
    <w:pPr>
      <w:widowControl w:val="0"/>
      <w:jc w:val="both"/>
    </w:pPr>
  </w:style>
  <w:style w:type="paragraph" w:customStyle="1" w:styleId="F376B56A384C496C8D73EC0A68230F63">
    <w:name w:val="F376B56A384C496C8D73EC0A68230F63"/>
    <w:rsid w:val="0085260B"/>
    <w:pPr>
      <w:widowControl w:val="0"/>
      <w:jc w:val="both"/>
    </w:pPr>
  </w:style>
  <w:style w:type="paragraph" w:customStyle="1" w:styleId="3573020827F64F938E59D0DA0C168F5F">
    <w:name w:val="3573020827F64F938E59D0DA0C168F5F"/>
    <w:rsid w:val="0085260B"/>
    <w:pPr>
      <w:widowControl w:val="0"/>
      <w:jc w:val="both"/>
    </w:pPr>
  </w:style>
  <w:style w:type="paragraph" w:customStyle="1" w:styleId="963B9AADBE1740349297AFE738154F10">
    <w:name w:val="963B9AADBE1740349297AFE738154F10"/>
    <w:rsid w:val="0085260B"/>
    <w:pPr>
      <w:widowControl w:val="0"/>
      <w:jc w:val="both"/>
    </w:pPr>
  </w:style>
  <w:style w:type="paragraph" w:customStyle="1" w:styleId="DC2FCD9F0860433BB7DEFE176263E010">
    <w:name w:val="DC2FCD9F0860433BB7DEFE176263E010"/>
    <w:rsid w:val="0085260B"/>
    <w:pPr>
      <w:widowControl w:val="0"/>
      <w:jc w:val="both"/>
    </w:pPr>
  </w:style>
  <w:style w:type="paragraph" w:customStyle="1" w:styleId="2868685DEB6944FB9B30D58767AC12BE">
    <w:name w:val="2868685DEB6944FB9B30D58767AC12BE"/>
    <w:rsid w:val="0085260B"/>
    <w:pPr>
      <w:widowControl w:val="0"/>
      <w:jc w:val="both"/>
    </w:pPr>
  </w:style>
  <w:style w:type="paragraph" w:customStyle="1" w:styleId="E5E2F11AA52A4E6FA64CD4F720307312">
    <w:name w:val="E5E2F11AA52A4E6FA64CD4F720307312"/>
    <w:rsid w:val="0085260B"/>
    <w:pPr>
      <w:widowControl w:val="0"/>
      <w:jc w:val="both"/>
    </w:pPr>
  </w:style>
  <w:style w:type="paragraph" w:customStyle="1" w:styleId="7C2AEFCBF7D54C86BFE049A94A596921">
    <w:name w:val="7C2AEFCBF7D54C86BFE049A94A596921"/>
    <w:rsid w:val="0085260B"/>
    <w:pPr>
      <w:widowControl w:val="0"/>
      <w:jc w:val="both"/>
    </w:pPr>
  </w:style>
  <w:style w:type="paragraph" w:customStyle="1" w:styleId="5225F00017D2490791D81A3897CDCED9">
    <w:name w:val="5225F00017D2490791D81A3897CDCED9"/>
    <w:rsid w:val="0085260B"/>
    <w:pPr>
      <w:widowControl w:val="0"/>
      <w:jc w:val="both"/>
    </w:pPr>
  </w:style>
  <w:style w:type="paragraph" w:customStyle="1" w:styleId="ACC8317AD201467C8B8CBCF388036ED0">
    <w:name w:val="ACC8317AD201467C8B8CBCF388036ED0"/>
    <w:rsid w:val="0085260B"/>
    <w:pPr>
      <w:widowControl w:val="0"/>
      <w:jc w:val="both"/>
    </w:pPr>
  </w:style>
  <w:style w:type="paragraph" w:customStyle="1" w:styleId="D838C4B57E184EE4BE9749C23ABD90EA">
    <w:name w:val="D838C4B57E184EE4BE9749C23ABD90EA"/>
    <w:rsid w:val="0085260B"/>
    <w:pPr>
      <w:widowControl w:val="0"/>
      <w:jc w:val="both"/>
    </w:pPr>
  </w:style>
  <w:style w:type="paragraph" w:customStyle="1" w:styleId="6501F9C71F8043588B18017BAD7A5247">
    <w:name w:val="6501F9C71F8043588B18017BAD7A5247"/>
    <w:rsid w:val="0085260B"/>
    <w:pPr>
      <w:widowControl w:val="0"/>
      <w:jc w:val="both"/>
    </w:pPr>
  </w:style>
  <w:style w:type="paragraph" w:customStyle="1" w:styleId="1F10B84E1B6D4871B72C9410299D5711">
    <w:name w:val="1F10B84E1B6D4871B72C9410299D5711"/>
    <w:rsid w:val="0085260B"/>
    <w:pPr>
      <w:widowControl w:val="0"/>
      <w:jc w:val="both"/>
    </w:pPr>
  </w:style>
  <w:style w:type="paragraph" w:customStyle="1" w:styleId="32903B60147048DEBAA02077AAECED10">
    <w:name w:val="32903B60147048DEBAA02077AAECED10"/>
    <w:rsid w:val="0085260B"/>
    <w:pPr>
      <w:widowControl w:val="0"/>
      <w:jc w:val="both"/>
    </w:pPr>
  </w:style>
  <w:style w:type="paragraph" w:customStyle="1" w:styleId="8A2017AE92464567A8C10D651B23D8B5">
    <w:name w:val="8A2017AE92464567A8C10D651B23D8B5"/>
    <w:rsid w:val="0085260B"/>
    <w:pPr>
      <w:widowControl w:val="0"/>
      <w:jc w:val="both"/>
    </w:pPr>
  </w:style>
  <w:style w:type="paragraph" w:customStyle="1" w:styleId="95AE1B7F48AE439C90F1134F5FA958E8">
    <w:name w:val="95AE1B7F48AE439C90F1134F5FA958E8"/>
    <w:rsid w:val="0085260B"/>
    <w:pPr>
      <w:widowControl w:val="0"/>
      <w:jc w:val="both"/>
    </w:pPr>
  </w:style>
  <w:style w:type="paragraph" w:customStyle="1" w:styleId="89F0BA2FBF804763B2F0F891CB7E7390">
    <w:name w:val="89F0BA2FBF804763B2F0F891CB7E7390"/>
    <w:rsid w:val="0085260B"/>
    <w:pPr>
      <w:widowControl w:val="0"/>
      <w:jc w:val="both"/>
    </w:pPr>
  </w:style>
  <w:style w:type="paragraph" w:customStyle="1" w:styleId="BB07D71B7659421F82A3F8D467112B6E">
    <w:name w:val="BB07D71B7659421F82A3F8D467112B6E"/>
    <w:rsid w:val="0085260B"/>
    <w:pPr>
      <w:widowControl w:val="0"/>
      <w:jc w:val="both"/>
    </w:pPr>
  </w:style>
  <w:style w:type="paragraph" w:customStyle="1" w:styleId="0BEDF9982B924765AAAEAA522337EC21">
    <w:name w:val="0BEDF9982B924765AAAEAA522337EC21"/>
    <w:rsid w:val="0085260B"/>
    <w:pPr>
      <w:widowControl w:val="0"/>
      <w:jc w:val="both"/>
    </w:pPr>
  </w:style>
  <w:style w:type="paragraph" w:customStyle="1" w:styleId="10D7882F6D8D4B01BADCA34E5DE8B9ED">
    <w:name w:val="10D7882F6D8D4B01BADCA34E5DE8B9ED"/>
    <w:rsid w:val="0085260B"/>
    <w:pPr>
      <w:widowControl w:val="0"/>
      <w:jc w:val="both"/>
    </w:pPr>
  </w:style>
  <w:style w:type="paragraph" w:customStyle="1" w:styleId="BFEBB39FEC7E4706B6E4AB679488D196">
    <w:name w:val="BFEBB39FEC7E4706B6E4AB679488D196"/>
    <w:rsid w:val="0085260B"/>
    <w:pPr>
      <w:widowControl w:val="0"/>
      <w:jc w:val="both"/>
    </w:pPr>
  </w:style>
  <w:style w:type="paragraph" w:customStyle="1" w:styleId="271480E87B7C4542B1C6674E494D9F8C">
    <w:name w:val="271480E87B7C4542B1C6674E494D9F8C"/>
    <w:rsid w:val="0085260B"/>
    <w:pPr>
      <w:widowControl w:val="0"/>
      <w:jc w:val="both"/>
    </w:pPr>
  </w:style>
  <w:style w:type="paragraph" w:customStyle="1" w:styleId="403A6D3252734C6AA0FDF3DDD903BD84">
    <w:name w:val="403A6D3252734C6AA0FDF3DDD903BD84"/>
    <w:rsid w:val="0085260B"/>
    <w:pPr>
      <w:widowControl w:val="0"/>
      <w:jc w:val="both"/>
    </w:pPr>
  </w:style>
  <w:style w:type="paragraph" w:customStyle="1" w:styleId="B89A72E4AEB444CB9D06BBA1A0810FB5">
    <w:name w:val="B89A72E4AEB444CB9D06BBA1A0810FB5"/>
    <w:rsid w:val="0085260B"/>
    <w:pPr>
      <w:widowControl w:val="0"/>
      <w:jc w:val="both"/>
    </w:pPr>
  </w:style>
  <w:style w:type="paragraph" w:customStyle="1" w:styleId="D4700DD3E70446D894003AC0E3D32A3E">
    <w:name w:val="D4700DD3E70446D894003AC0E3D32A3E"/>
    <w:rsid w:val="0085260B"/>
    <w:pPr>
      <w:widowControl w:val="0"/>
      <w:jc w:val="both"/>
    </w:pPr>
  </w:style>
  <w:style w:type="paragraph" w:customStyle="1" w:styleId="7233F243BD794E919CA5BBD138610CBB">
    <w:name w:val="7233F243BD794E919CA5BBD138610CBB"/>
    <w:rsid w:val="0085260B"/>
    <w:pPr>
      <w:widowControl w:val="0"/>
      <w:jc w:val="both"/>
    </w:pPr>
  </w:style>
  <w:style w:type="paragraph" w:customStyle="1" w:styleId="C2E62FFDCAFA4B4F8D4A298498985B78">
    <w:name w:val="C2E62FFDCAFA4B4F8D4A298498985B78"/>
    <w:rsid w:val="0085260B"/>
    <w:pPr>
      <w:widowControl w:val="0"/>
      <w:jc w:val="both"/>
    </w:pPr>
  </w:style>
  <w:style w:type="paragraph" w:customStyle="1" w:styleId="4562D09ED79247A987C1CE8E75071EB5">
    <w:name w:val="4562D09ED79247A987C1CE8E75071EB5"/>
    <w:rsid w:val="0085260B"/>
    <w:pPr>
      <w:widowControl w:val="0"/>
      <w:jc w:val="both"/>
    </w:pPr>
  </w:style>
  <w:style w:type="paragraph" w:customStyle="1" w:styleId="5BAABB1B10A34915A107382B845BC718">
    <w:name w:val="5BAABB1B10A34915A107382B845BC718"/>
    <w:rsid w:val="0085260B"/>
    <w:pPr>
      <w:widowControl w:val="0"/>
      <w:jc w:val="both"/>
    </w:pPr>
  </w:style>
  <w:style w:type="paragraph" w:customStyle="1" w:styleId="1278E35A695D4B90B99C04CE6D82D6B4">
    <w:name w:val="1278E35A695D4B90B99C04CE6D82D6B4"/>
    <w:rsid w:val="0085260B"/>
    <w:pPr>
      <w:widowControl w:val="0"/>
      <w:jc w:val="both"/>
    </w:pPr>
  </w:style>
  <w:style w:type="paragraph" w:customStyle="1" w:styleId="6F14F89DCEB8486098D2E98D6E0E9F6A">
    <w:name w:val="6F14F89DCEB8486098D2E98D6E0E9F6A"/>
    <w:rsid w:val="0085260B"/>
    <w:pPr>
      <w:widowControl w:val="0"/>
      <w:jc w:val="both"/>
    </w:pPr>
  </w:style>
  <w:style w:type="paragraph" w:customStyle="1" w:styleId="24550CE7B45E4EF59EB8F67EAD73062B">
    <w:name w:val="24550CE7B45E4EF59EB8F67EAD73062B"/>
    <w:rsid w:val="0085260B"/>
    <w:pPr>
      <w:widowControl w:val="0"/>
      <w:jc w:val="both"/>
    </w:pPr>
  </w:style>
  <w:style w:type="paragraph" w:customStyle="1" w:styleId="A2984159775A4472ABFBE0DE213A95D8">
    <w:name w:val="A2984159775A4472ABFBE0DE213A95D8"/>
    <w:rsid w:val="0085260B"/>
    <w:pPr>
      <w:widowControl w:val="0"/>
      <w:jc w:val="both"/>
    </w:pPr>
  </w:style>
  <w:style w:type="paragraph" w:customStyle="1" w:styleId="86797A0EB77343E6AA639FBCAAB0BC6E">
    <w:name w:val="86797A0EB77343E6AA639FBCAAB0BC6E"/>
    <w:rsid w:val="0085260B"/>
    <w:pPr>
      <w:widowControl w:val="0"/>
      <w:jc w:val="both"/>
    </w:pPr>
  </w:style>
  <w:style w:type="paragraph" w:customStyle="1" w:styleId="F221BF1E385241FCA242B32929D77A79">
    <w:name w:val="F221BF1E385241FCA242B32929D77A79"/>
    <w:rsid w:val="0085260B"/>
    <w:pPr>
      <w:widowControl w:val="0"/>
      <w:jc w:val="both"/>
    </w:pPr>
  </w:style>
  <w:style w:type="paragraph" w:customStyle="1" w:styleId="1FEE8C115E7B432A8CA339DC28E9F13B">
    <w:name w:val="1FEE8C115E7B432A8CA339DC28E9F13B"/>
    <w:rsid w:val="0085260B"/>
    <w:pPr>
      <w:widowControl w:val="0"/>
      <w:jc w:val="both"/>
    </w:pPr>
  </w:style>
  <w:style w:type="paragraph" w:customStyle="1" w:styleId="0A844A01F75F469EBEABDECCDFC5BBC3">
    <w:name w:val="0A844A01F75F469EBEABDECCDFC5BBC3"/>
    <w:rsid w:val="0085260B"/>
    <w:pPr>
      <w:widowControl w:val="0"/>
      <w:jc w:val="both"/>
    </w:pPr>
  </w:style>
  <w:style w:type="paragraph" w:customStyle="1" w:styleId="D95720670332488196FD31B9B14DD532">
    <w:name w:val="D95720670332488196FD31B9B14DD532"/>
    <w:rsid w:val="0085260B"/>
    <w:pPr>
      <w:widowControl w:val="0"/>
      <w:jc w:val="both"/>
    </w:pPr>
  </w:style>
  <w:style w:type="paragraph" w:customStyle="1" w:styleId="00F8C416A24B4E52B8F2B0952FB4D3CB">
    <w:name w:val="00F8C416A24B4E52B8F2B0952FB4D3CB"/>
    <w:rsid w:val="0085260B"/>
    <w:pPr>
      <w:widowControl w:val="0"/>
      <w:jc w:val="both"/>
    </w:pPr>
  </w:style>
  <w:style w:type="paragraph" w:customStyle="1" w:styleId="C39FA442FBC14BB8BECE85CE4F14A964">
    <w:name w:val="C39FA442FBC14BB8BECE85CE4F14A964"/>
    <w:rsid w:val="0085260B"/>
    <w:pPr>
      <w:widowControl w:val="0"/>
      <w:jc w:val="both"/>
    </w:pPr>
  </w:style>
  <w:style w:type="paragraph" w:customStyle="1" w:styleId="DAB9DC32A95E4475A3E9876630C6625F">
    <w:name w:val="DAB9DC32A95E4475A3E9876630C6625F"/>
    <w:rsid w:val="0085260B"/>
    <w:pPr>
      <w:widowControl w:val="0"/>
      <w:jc w:val="both"/>
    </w:pPr>
  </w:style>
  <w:style w:type="paragraph" w:customStyle="1" w:styleId="40F031CDF52741AB9DF7442D3225A22D">
    <w:name w:val="40F031CDF52741AB9DF7442D3225A22D"/>
    <w:rsid w:val="0085260B"/>
    <w:pPr>
      <w:widowControl w:val="0"/>
      <w:jc w:val="both"/>
    </w:pPr>
  </w:style>
  <w:style w:type="paragraph" w:customStyle="1" w:styleId="C2CFF45C86604A9D99408CEB25B36923">
    <w:name w:val="C2CFF45C86604A9D99408CEB25B36923"/>
    <w:rsid w:val="0085260B"/>
    <w:pPr>
      <w:widowControl w:val="0"/>
      <w:jc w:val="both"/>
    </w:pPr>
  </w:style>
  <w:style w:type="paragraph" w:customStyle="1" w:styleId="E417695BEDC3461F98BC05B9E06B6E29">
    <w:name w:val="E417695BEDC3461F98BC05B9E06B6E29"/>
    <w:rsid w:val="0085260B"/>
    <w:pPr>
      <w:widowControl w:val="0"/>
      <w:jc w:val="both"/>
    </w:pPr>
  </w:style>
  <w:style w:type="paragraph" w:customStyle="1" w:styleId="EFE3A02A888C4FB7B6537838853A9320">
    <w:name w:val="EFE3A02A888C4FB7B6537838853A9320"/>
    <w:rsid w:val="0085260B"/>
    <w:pPr>
      <w:widowControl w:val="0"/>
      <w:jc w:val="both"/>
    </w:pPr>
  </w:style>
  <w:style w:type="paragraph" w:customStyle="1" w:styleId="5A1E59EBF8894B67BEF7DC9C7F807B34">
    <w:name w:val="5A1E59EBF8894B67BEF7DC9C7F807B34"/>
    <w:rsid w:val="0085260B"/>
    <w:pPr>
      <w:widowControl w:val="0"/>
      <w:jc w:val="both"/>
    </w:pPr>
  </w:style>
  <w:style w:type="paragraph" w:customStyle="1" w:styleId="3AC6B2AE162C421EA0AB398308093BD0">
    <w:name w:val="3AC6B2AE162C421EA0AB398308093BD0"/>
    <w:rsid w:val="0085260B"/>
    <w:pPr>
      <w:widowControl w:val="0"/>
      <w:jc w:val="both"/>
    </w:pPr>
  </w:style>
  <w:style w:type="paragraph" w:customStyle="1" w:styleId="8A5D771870F1480CA4D7812DDA4166B9">
    <w:name w:val="8A5D771870F1480CA4D7812DDA4166B9"/>
    <w:rsid w:val="0085260B"/>
    <w:pPr>
      <w:widowControl w:val="0"/>
      <w:jc w:val="both"/>
    </w:pPr>
  </w:style>
  <w:style w:type="paragraph" w:customStyle="1" w:styleId="6D74D09B817C42CDAD3BD51F2C91C7B0">
    <w:name w:val="6D74D09B817C42CDAD3BD51F2C91C7B0"/>
    <w:rsid w:val="0085260B"/>
    <w:pPr>
      <w:widowControl w:val="0"/>
      <w:jc w:val="both"/>
    </w:pPr>
  </w:style>
  <w:style w:type="paragraph" w:customStyle="1" w:styleId="F826A2E4204845C98CE31D48CC92F602">
    <w:name w:val="F826A2E4204845C98CE31D48CC92F602"/>
    <w:rsid w:val="0085260B"/>
    <w:pPr>
      <w:widowControl w:val="0"/>
      <w:jc w:val="both"/>
    </w:pPr>
  </w:style>
  <w:style w:type="paragraph" w:customStyle="1" w:styleId="E763BC2CC5414072AB9F6AA1A45A23E2">
    <w:name w:val="E763BC2CC5414072AB9F6AA1A45A23E2"/>
    <w:rsid w:val="0085260B"/>
    <w:pPr>
      <w:widowControl w:val="0"/>
      <w:jc w:val="both"/>
    </w:pPr>
  </w:style>
  <w:style w:type="paragraph" w:customStyle="1" w:styleId="A092F86F21AF41A2A511E5672BB8776A">
    <w:name w:val="A092F86F21AF41A2A511E5672BB8776A"/>
    <w:rsid w:val="0085260B"/>
    <w:pPr>
      <w:widowControl w:val="0"/>
      <w:jc w:val="both"/>
    </w:pPr>
  </w:style>
  <w:style w:type="paragraph" w:customStyle="1" w:styleId="12A67B2243B84D4F8C5CF90EE0525E1E">
    <w:name w:val="12A67B2243B84D4F8C5CF90EE0525E1E"/>
    <w:rsid w:val="0085260B"/>
    <w:pPr>
      <w:widowControl w:val="0"/>
      <w:jc w:val="both"/>
    </w:pPr>
  </w:style>
  <w:style w:type="paragraph" w:customStyle="1" w:styleId="5865692AEEE24CBDAF81E98ED50C0BC4">
    <w:name w:val="5865692AEEE24CBDAF81E98ED50C0BC4"/>
    <w:rsid w:val="0085260B"/>
    <w:pPr>
      <w:widowControl w:val="0"/>
      <w:jc w:val="both"/>
    </w:pPr>
  </w:style>
  <w:style w:type="paragraph" w:customStyle="1" w:styleId="13759DB7AF7C4686BAA8CECE2F325EBE">
    <w:name w:val="13759DB7AF7C4686BAA8CECE2F325EBE"/>
    <w:rsid w:val="0085260B"/>
    <w:pPr>
      <w:widowControl w:val="0"/>
      <w:jc w:val="both"/>
    </w:pPr>
  </w:style>
  <w:style w:type="paragraph" w:customStyle="1" w:styleId="D973237D73FE4256BA2741CA11553A78">
    <w:name w:val="D973237D73FE4256BA2741CA11553A78"/>
    <w:rsid w:val="0085260B"/>
    <w:pPr>
      <w:widowControl w:val="0"/>
      <w:jc w:val="both"/>
    </w:pPr>
  </w:style>
  <w:style w:type="paragraph" w:customStyle="1" w:styleId="18647941FA3649C7A2A87E08A52D3E20">
    <w:name w:val="18647941FA3649C7A2A87E08A52D3E20"/>
    <w:rsid w:val="0085260B"/>
    <w:pPr>
      <w:widowControl w:val="0"/>
      <w:jc w:val="both"/>
    </w:pPr>
  </w:style>
  <w:style w:type="paragraph" w:customStyle="1" w:styleId="EFB75B16ADEE4E59843F81FC082B61F2">
    <w:name w:val="EFB75B16ADEE4E59843F81FC082B61F2"/>
    <w:rsid w:val="0085260B"/>
    <w:pPr>
      <w:widowControl w:val="0"/>
      <w:jc w:val="both"/>
    </w:pPr>
  </w:style>
  <w:style w:type="paragraph" w:customStyle="1" w:styleId="A52F1377ACF74125A47F89BD942C5B74">
    <w:name w:val="A52F1377ACF74125A47F89BD942C5B74"/>
    <w:rsid w:val="0085260B"/>
    <w:pPr>
      <w:widowControl w:val="0"/>
      <w:jc w:val="both"/>
    </w:pPr>
  </w:style>
  <w:style w:type="paragraph" w:customStyle="1" w:styleId="E085074331FB4AA19C45DA9F077CDDD5">
    <w:name w:val="E085074331FB4AA19C45DA9F077CDDD5"/>
    <w:rsid w:val="0085260B"/>
    <w:pPr>
      <w:widowControl w:val="0"/>
      <w:jc w:val="both"/>
    </w:pPr>
  </w:style>
  <w:style w:type="paragraph" w:customStyle="1" w:styleId="1EB1BFDA1EDC40548DEBCFE0416310C6">
    <w:name w:val="1EB1BFDA1EDC40548DEBCFE0416310C6"/>
    <w:rsid w:val="0085260B"/>
    <w:pPr>
      <w:widowControl w:val="0"/>
      <w:jc w:val="both"/>
    </w:pPr>
  </w:style>
  <w:style w:type="paragraph" w:customStyle="1" w:styleId="BDB52DF71F504A0D90D88B901F722977">
    <w:name w:val="BDB52DF71F504A0D90D88B901F722977"/>
    <w:rsid w:val="0085260B"/>
    <w:pPr>
      <w:widowControl w:val="0"/>
      <w:jc w:val="both"/>
    </w:pPr>
  </w:style>
  <w:style w:type="paragraph" w:customStyle="1" w:styleId="5A5526CF2B8A44B0BB38DC52CB230090">
    <w:name w:val="5A5526CF2B8A44B0BB38DC52CB230090"/>
    <w:rsid w:val="0085260B"/>
    <w:pPr>
      <w:widowControl w:val="0"/>
      <w:jc w:val="both"/>
    </w:pPr>
  </w:style>
  <w:style w:type="paragraph" w:customStyle="1" w:styleId="B4120440FEB942DD8212A8ACDA3197ED">
    <w:name w:val="B4120440FEB942DD8212A8ACDA3197ED"/>
    <w:rsid w:val="0085260B"/>
    <w:pPr>
      <w:widowControl w:val="0"/>
      <w:jc w:val="both"/>
    </w:pPr>
  </w:style>
  <w:style w:type="paragraph" w:customStyle="1" w:styleId="2E610277CB984A8BB4A900F382232B72">
    <w:name w:val="2E610277CB984A8BB4A900F382232B72"/>
    <w:rsid w:val="0085260B"/>
    <w:pPr>
      <w:widowControl w:val="0"/>
      <w:jc w:val="both"/>
    </w:pPr>
  </w:style>
  <w:style w:type="paragraph" w:customStyle="1" w:styleId="A81D303DCF474EA39F16867EC027E051">
    <w:name w:val="A81D303DCF474EA39F16867EC027E051"/>
    <w:rsid w:val="0085260B"/>
    <w:pPr>
      <w:widowControl w:val="0"/>
      <w:jc w:val="both"/>
    </w:pPr>
  </w:style>
  <w:style w:type="paragraph" w:customStyle="1" w:styleId="714CD4CF2A79458B9CB7B33D06230E23">
    <w:name w:val="714CD4CF2A79458B9CB7B33D06230E23"/>
    <w:rsid w:val="0085260B"/>
    <w:pPr>
      <w:widowControl w:val="0"/>
      <w:jc w:val="both"/>
    </w:pPr>
  </w:style>
  <w:style w:type="paragraph" w:customStyle="1" w:styleId="2DC7DB9941454F7CBAFA49AA9EBE3B45">
    <w:name w:val="2DC7DB9941454F7CBAFA49AA9EBE3B45"/>
    <w:rsid w:val="0085260B"/>
    <w:pPr>
      <w:widowControl w:val="0"/>
      <w:jc w:val="both"/>
    </w:pPr>
  </w:style>
  <w:style w:type="paragraph" w:customStyle="1" w:styleId="CE303DDDF13244DBBA5C7471EB4D90A4">
    <w:name w:val="CE303DDDF13244DBBA5C7471EB4D90A4"/>
    <w:rsid w:val="0085260B"/>
    <w:pPr>
      <w:widowControl w:val="0"/>
      <w:jc w:val="both"/>
    </w:pPr>
  </w:style>
  <w:style w:type="paragraph" w:customStyle="1" w:styleId="2BAB1F5458D34AFAB8EBFC61E1495D70">
    <w:name w:val="2BAB1F5458D34AFAB8EBFC61E1495D70"/>
    <w:rsid w:val="0085260B"/>
    <w:pPr>
      <w:widowControl w:val="0"/>
      <w:jc w:val="both"/>
    </w:pPr>
  </w:style>
  <w:style w:type="paragraph" w:customStyle="1" w:styleId="EF8EE8003B1A464EBB349C506EB78906">
    <w:name w:val="EF8EE8003B1A464EBB349C506EB78906"/>
    <w:rsid w:val="0085260B"/>
    <w:pPr>
      <w:widowControl w:val="0"/>
      <w:jc w:val="both"/>
    </w:pPr>
  </w:style>
  <w:style w:type="paragraph" w:customStyle="1" w:styleId="4A4C7263B2944B62B364B203F7771877">
    <w:name w:val="4A4C7263B2944B62B364B203F7771877"/>
    <w:rsid w:val="0085260B"/>
    <w:pPr>
      <w:widowControl w:val="0"/>
      <w:jc w:val="both"/>
    </w:pPr>
  </w:style>
  <w:style w:type="paragraph" w:customStyle="1" w:styleId="63E64550D95D4F3EBBC3A9759E99092D">
    <w:name w:val="63E64550D95D4F3EBBC3A9759E99092D"/>
    <w:rsid w:val="0085260B"/>
    <w:pPr>
      <w:widowControl w:val="0"/>
      <w:jc w:val="both"/>
    </w:pPr>
  </w:style>
  <w:style w:type="paragraph" w:customStyle="1" w:styleId="D1A41549EF674B63807B013E44DBDA64">
    <w:name w:val="D1A41549EF674B63807B013E44DBDA64"/>
    <w:rsid w:val="0085260B"/>
    <w:pPr>
      <w:widowControl w:val="0"/>
      <w:jc w:val="both"/>
    </w:pPr>
  </w:style>
  <w:style w:type="paragraph" w:customStyle="1" w:styleId="8458821E8E4440FCB12CFDD03F8C4BAA">
    <w:name w:val="8458821E8E4440FCB12CFDD03F8C4BAA"/>
    <w:rsid w:val="0085260B"/>
    <w:pPr>
      <w:widowControl w:val="0"/>
      <w:jc w:val="both"/>
    </w:pPr>
  </w:style>
  <w:style w:type="paragraph" w:customStyle="1" w:styleId="C6D3F4397E804E009606038636A9EAB4">
    <w:name w:val="C6D3F4397E804E009606038636A9EAB4"/>
    <w:rsid w:val="0085260B"/>
    <w:pPr>
      <w:widowControl w:val="0"/>
      <w:jc w:val="both"/>
    </w:pPr>
  </w:style>
  <w:style w:type="paragraph" w:customStyle="1" w:styleId="59376BAD1167485BA9D15FFF278BFB88">
    <w:name w:val="59376BAD1167485BA9D15FFF278BFB88"/>
    <w:rsid w:val="0085260B"/>
    <w:pPr>
      <w:widowControl w:val="0"/>
      <w:jc w:val="both"/>
    </w:pPr>
  </w:style>
  <w:style w:type="paragraph" w:customStyle="1" w:styleId="2CE37390A3CB4FF38B3DB1C8358E5036">
    <w:name w:val="2CE37390A3CB4FF38B3DB1C8358E5036"/>
    <w:rsid w:val="0085260B"/>
    <w:pPr>
      <w:widowControl w:val="0"/>
      <w:jc w:val="both"/>
    </w:pPr>
  </w:style>
  <w:style w:type="paragraph" w:customStyle="1" w:styleId="330F7C11B2304AA1B72AABE3242AE5D3">
    <w:name w:val="330F7C11B2304AA1B72AABE3242AE5D3"/>
    <w:rsid w:val="0085260B"/>
    <w:pPr>
      <w:widowControl w:val="0"/>
      <w:jc w:val="both"/>
    </w:pPr>
  </w:style>
  <w:style w:type="paragraph" w:customStyle="1" w:styleId="177C41737441428FABBBEE218140ED2F">
    <w:name w:val="177C41737441428FABBBEE218140ED2F"/>
    <w:rsid w:val="0085260B"/>
    <w:pPr>
      <w:widowControl w:val="0"/>
      <w:jc w:val="both"/>
    </w:pPr>
  </w:style>
  <w:style w:type="paragraph" w:customStyle="1" w:styleId="8822B206B3514FB593DE6599933BB037">
    <w:name w:val="8822B206B3514FB593DE6599933BB037"/>
    <w:rsid w:val="0085260B"/>
    <w:pPr>
      <w:widowControl w:val="0"/>
      <w:jc w:val="both"/>
    </w:pPr>
  </w:style>
  <w:style w:type="paragraph" w:customStyle="1" w:styleId="8542000532F54841B9B9980090663547">
    <w:name w:val="8542000532F54841B9B9980090663547"/>
    <w:rsid w:val="0085260B"/>
    <w:pPr>
      <w:widowControl w:val="0"/>
      <w:jc w:val="both"/>
    </w:pPr>
  </w:style>
  <w:style w:type="paragraph" w:customStyle="1" w:styleId="872FC59A3C594DFE87D2566965568212">
    <w:name w:val="872FC59A3C594DFE87D2566965568212"/>
    <w:rsid w:val="0085260B"/>
    <w:pPr>
      <w:widowControl w:val="0"/>
      <w:jc w:val="both"/>
    </w:pPr>
  </w:style>
  <w:style w:type="paragraph" w:customStyle="1" w:styleId="2D7AC9BDEC824466BCDDD08CF6665A69">
    <w:name w:val="2D7AC9BDEC824466BCDDD08CF6665A69"/>
    <w:rsid w:val="0085260B"/>
    <w:pPr>
      <w:widowControl w:val="0"/>
      <w:jc w:val="both"/>
    </w:pPr>
  </w:style>
  <w:style w:type="paragraph" w:customStyle="1" w:styleId="23D2095DBFE841CCB2E8F5B42C0685D8">
    <w:name w:val="23D2095DBFE841CCB2E8F5B42C0685D8"/>
    <w:rsid w:val="0085260B"/>
    <w:pPr>
      <w:widowControl w:val="0"/>
      <w:jc w:val="both"/>
    </w:pPr>
  </w:style>
  <w:style w:type="paragraph" w:customStyle="1" w:styleId="CAD257CBF3134A0DA7E0ECA232802897">
    <w:name w:val="CAD257CBF3134A0DA7E0ECA232802897"/>
    <w:rsid w:val="0085260B"/>
    <w:pPr>
      <w:widowControl w:val="0"/>
      <w:jc w:val="both"/>
    </w:pPr>
  </w:style>
  <w:style w:type="paragraph" w:customStyle="1" w:styleId="3EE3E3B006AB42A689694AED8DAB3287">
    <w:name w:val="3EE3E3B006AB42A689694AED8DAB3287"/>
    <w:rsid w:val="0085260B"/>
    <w:pPr>
      <w:widowControl w:val="0"/>
      <w:jc w:val="both"/>
    </w:pPr>
  </w:style>
  <w:style w:type="paragraph" w:customStyle="1" w:styleId="58FA6611AE494E83B25295B385179DED">
    <w:name w:val="58FA6611AE494E83B25295B385179DED"/>
    <w:rsid w:val="0085260B"/>
    <w:pPr>
      <w:widowControl w:val="0"/>
      <w:jc w:val="both"/>
    </w:pPr>
  </w:style>
  <w:style w:type="paragraph" w:customStyle="1" w:styleId="F807E43E27D74AAA8A16FC3B2405FC13">
    <w:name w:val="F807E43E27D74AAA8A16FC3B2405FC13"/>
    <w:rsid w:val="0085260B"/>
    <w:pPr>
      <w:widowControl w:val="0"/>
      <w:jc w:val="both"/>
    </w:pPr>
  </w:style>
  <w:style w:type="paragraph" w:customStyle="1" w:styleId="8D0C2A1C752A4C98A7BD7FF87832C0E4">
    <w:name w:val="8D0C2A1C752A4C98A7BD7FF87832C0E4"/>
    <w:rsid w:val="0085260B"/>
    <w:pPr>
      <w:widowControl w:val="0"/>
      <w:jc w:val="both"/>
    </w:pPr>
  </w:style>
  <w:style w:type="paragraph" w:customStyle="1" w:styleId="76F24508E9104F26A87D5ED0CE80026F">
    <w:name w:val="76F24508E9104F26A87D5ED0CE80026F"/>
    <w:rsid w:val="0085260B"/>
    <w:pPr>
      <w:widowControl w:val="0"/>
      <w:jc w:val="both"/>
    </w:pPr>
  </w:style>
  <w:style w:type="paragraph" w:customStyle="1" w:styleId="8955E3BFB9844B72BFC6A3D26007D29C">
    <w:name w:val="8955E3BFB9844B72BFC6A3D26007D29C"/>
    <w:rsid w:val="0085260B"/>
    <w:pPr>
      <w:widowControl w:val="0"/>
      <w:jc w:val="both"/>
    </w:pPr>
  </w:style>
  <w:style w:type="paragraph" w:customStyle="1" w:styleId="97226E63EE7F44FAB02AE70AEB6A7D83">
    <w:name w:val="97226E63EE7F44FAB02AE70AEB6A7D83"/>
    <w:rsid w:val="0085260B"/>
    <w:pPr>
      <w:widowControl w:val="0"/>
      <w:jc w:val="both"/>
    </w:pPr>
  </w:style>
  <w:style w:type="paragraph" w:customStyle="1" w:styleId="A2864504675A4BD3A37326C457830945">
    <w:name w:val="A2864504675A4BD3A37326C457830945"/>
    <w:rsid w:val="0085260B"/>
    <w:pPr>
      <w:widowControl w:val="0"/>
      <w:jc w:val="both"/>
    </w:pPr>
  </w:style>
  <w:style w:type="paragraph" w:customStyle="1" w:styleId="F8754C12CF7E48C08C52B4412B2055AB">
    <w:name w:val="F8754C12CF7E48C08C52B4412B2055AB"/>
    <w:rsid w:val="0085260B"/>
    <w:pPr>
      <w:widowControl w:val="0"/>
      <w:jc w:val="both"/>
    </w:pPr>
  </w:style>
  <w:style w:type="paragraph" w:customStyle="1" w:styleId="3B3665BF0C3645C28B0E4259F74F0EFC">
    <w:name w:val="3B3665BF0C3645C28B0E4259F74F0EFC"/>
    <w:rsid w:val="0085260B"/>
    <w:pPr>
      <w:widowControl w:val="0"/>
      <w:jc w:val="both"/>
    </w:pPr>
  </w:style>
  <w:style w:type="paragraph" w:customStyle="1" w:styleId="336BBAB58EDC49D09BF9A11D06BEC876">
    <w:name w:val="336BBAB58EDC49D09BF9A11D06BEC876"/>
    <w:rsid w:val="0085260B"/>
    <w:pPr>
      <w:widowControl w:val="0"/>
      <w:jc w:val="both"/>
    </w:pPr>
  </w:style>
  <w:style w:type="paragraph" w:customStyle="1" w:styleId="DA87AE75F6CA41739FC7E0B4ACA19765">
    <w:name w:val="DA87AE75F6CA41739FC7E0B4ACA19765"/>
    <w:rsid w:val="0085260B"/>
    <w:pPr>
      <w:widowControl w:val="0"/>
      <w:jc w:val="both"/>
    </w:pPr>
  </w:style>
  <w:style w:type="paragraph" w:customStyle="1" w:styleId="4157AA4A1ABC454681BD999821C322C5">
    <w:name w:val="4157AA4A1ABC454681BD999821C322C5"/>
    <w:rsid w:val="0085260B"/>
    <w:pPr>
      <w:widowControl w:val="0"/>
      <w:jc w:val="both"/>
    </w:pPr>
  </w:style>
  <w:style w:type="paragraph" w:customStyle="1" w:styleId="5923761A1ADE40F2927EBC2A12EB73F7">
    <w:name w:val="5923761A1ADE40F2927EBC2A12EB73F7"/>
    <w:rsid w:val="0085260B"/>
    <w:pPr>
      <w:widowControl w:val="0"/>
      <w:jc w:val="both"/>
    </w:pPr>
  </w:style>
  <w:style w:type="paragraph" w:customStyle="1" w:styleId="52723C5992BD4D29B617EBADCA5393FD">
    <w:name w:val="52723C5992BD4D29B617EBADCA5393FD"/>
    <w:rsid w:val="0085260B"/>
    <w:pPr>
      <w:widowControl w:val="0"/>
      <w:jc w:val="both"/>
    </w:pPr>
  </w:style>
  <w:style w:type="paragraph" w:customStyle="1" w:styleId="865C31DC0311424A8A7142687C4007BE">
    <w:name w:val="865C31DC0311424A8A7142687C4007BE"/>
    <w:rsid w:val="0085260B"/>
    <w:pPr>
      <w:widowControl w:val="0"/>
      <w:jc w:val="both"/>
    </w:pPr>
  </w:style>
  <w:style w:type="paragraph" w:customStyle="1" w:styleId="F149AE99C763479BA503F07EAD986413">
    <w:name w:val="F149AE99C763479BA503F07EAD986413"/>
    <w:rsid w:val="0085260B"/>
    <w:pPr>
      <w:widowControl w:val="0"/>
      <w:jc w:val="both"/>
    </w:pPr>
  </w:style>
  <w:style w:type="paragraph" w:customStyle="1" w:styleId="5551D8A7290049528FD3D4F08663EB65">
    <w:name w:val="5551D8A7290049528FD3D4F08663EB65"/>
    <w:rsid w:val="0085260B"/>
    <w:pPr>
      <w:widowControl w:val="0"/>
      <w:jc w:val="both"/>
    </w:pPr>
  </w:style>
  <w:style w:type="paragraph" w:customStyle="1" w:styleId="D32906C4EA70458AB6A84F59A4B871A8">
    <w:name w:val="D32906C4EA70458AB6A84F59A4B871A8"/>
    <w:rsid w:val="0085260B"/>
    <w:pPr>
      <w:widowControl w:val="0"/>
      <w:jc w:val="both"/>
    </w:pPr>
  </w:style>
  <w:style w:type="paragraph" w:customStyle="1" w:styleId="806789F7468F4ACC9C404015CF15D919">
    <w:name w:val="806789F7468F4ACC9C404015CF15D919"/>
    <w:rsid w:val="0085260B"/>
    <w:pPr>
      <w:widowControl w:val="0"/>
      <w:jc w:val="both"/>
    </w:pPr>
  </w:style>
  <w:style w:type="paragraph" w:customStyle="1" w:styleId="319E8752945942A68B97F0CFA4110022">
    <w:name w:val="319E8752945942A68B97F0CFA4110022"/>
    <w:rsid w:val="0085260B"/>
    <w:pPr>
      <w:widowControl w:val="0"/>
      <w:jc w:val="both"/>
    </w:pPr>
  </w:style>
  <w:style w:type="paragraph" w:customStyle="1" w:styleId="69607AD55F2944D5BF0E5F1B43D5747E">
    <w:name w:val="69607AD55F2944D5BF0E5F1B43D5747E"/>
    <w:rsid w:val="0085260B"/>
    <w:pPr>
      <w:widowControl w:val="0"/>
      <w:jc w:val="both"/>
    </w:pPr>
  </w:style>
  <w:style w:type="paragraph" w:customStyle="1" w:styleId="B0932A2691EE4610877A0A5F3A02604E">
    <w:name w:val="B0932A2691EE4610877A0A5F3A02604E"/>
    <w:rsid w:val="0085260B"/>
    <w:pPr>
      <w:widowControl w:val="0"/>
      <w:jc w:val="both"/>
    </w:pPr>
  </w:style>
  <w:style w:type="paragraph" w:customStyle="1" w:styleId="5D996EBF22114E2EB5D46BE8A16F895A">
    <w:name w:val="5D996EBF22114E2EB5D46BE8A16F895A"/>
    <w:rsid w:val="0085260B"/>
    <w:pPr>
      <w:widowControl w:val="0"/>
      <w:jc w:val="both"/>
    </w:pPr>
  </w:style>
  <w:style w:type="paragraph" w:customStyle="1" w:styleId="353249DB31BD4C69BBE55EC7833C14BE">
    <w:name w:val="353249DB31BD4C69BBE55EC7833C14BE"/>
    <w:rsid w:val="0085260B"/>
    <w:pPr>
      <w:widowControl w:val="0"/>
      <w:jc w:val="both"/>
    </w:pPr>
  </w:style>
  <w:style w:type="paragraph" w:customStyle="1" w:styleId="7271E0D1FBED4AC08614FC479861D485">
    <w:name w:val="7271E0D1FBED4AC08614FC479861D485"/>
    <w:rsid w:val="0085260B"/>
    <w:pPr>
      <w:widowControl w:val="0"/>
      <w:jc w:val="both"/>
    </w:pPr>
  </w:style>
  <w:style w:type="paragraph" w:customStyle="1" w:styleId="654C0472B8F546288F60ABBF9DB060D5">
    <w:name w:val="654C0472B8F546288F60ABBF9DB060D5"/>
    <w:rsid w:val="0085260B"/>
    <w:pPr>
      <w:widowControl w:val="0"/>
      <w:jc w:val="both"/>
    </w:pPr>
  </w:style>
  <w:style w:type="paragraph" w:customStyle="1" w:styleId="7E9DA96826DD4338B209E017BA1E1A29">
    <w:name w:val="7E9DA96826DD4338B209E017BA1E1A29"/>
    <w:rsid w:val="0085260B"/>
    <w:pPr>
      <w:widowControl w:val="0"/>
      <w:jc w:val="both"/>
    </w:pPr>
  </w:style>
  <w:style w:type="paragraph" w:customStyle="1" w:styleId="C3050D01B7AB4898BD78CEAFBDDDA47D">
    <w:name w:val="C3050D01B7AB4898BD78CEAFBDDDA47D"/>
    <w:rsid w:val="0085260B"/>
    <w:pPr>
      <w:widowControl w:val="0"/>
      <w:jc w:val="both"/>
    </w:pPr>
  </w:style>
  <w:style w:type="paragraph" w:customStyle="1" w:styleId="8F89E212CB514067AECBFA8EE69B22D4">
    <w:name w:val="8F89E212CB514067AECBFA8EE69B22D4"/>
    <w:rsid w:val="0085260B"/>
    <w:pPr>
      <w:widowControl w:val="0"/>
      <w:jc w:val="both"/>
    </w:pPr>
  </w:style>
  <w:style w:type="paragraph" w:customStyle="1" w:styleId="28EA5C88B6EE43019CE0B9BA9B38981B">
    <w:name w:val="28EA5C88B6EE43019CE0B9BA9B38981B"/>
    <w:rsid w:val="0085260B"/>
    <w:pPr>
      <w:widowControl w:val="0"/>
      <w:jc w:val="both"/>
    </w:pPr>
  </w:style>
  <w:style w:type="paragraph" w:customStyle="1" w:styleId="8786EC5567FA49C4809E09EA0C3AEF38">
    <w:name w:val="8786EC5567FA49C4809E09EA0C3AEF38"/>
    <w:rsid w:val="0085260B"/>
    <w:pPr>
      <w:widowControl w:val="0"/>
      <w:jc w:val="both"/>
    </w:pPr>
  </w:style>
  <w:style w:type="paragraph" w:customStyle="1" w:styleId="8B27DB09E98348E7B7B948EE9A08579E">
    <w:name w:val="8B27DB09E98348E7B7B948EE9A08579E"/>
    <w:rsid w:val="0085260B"/>
    <w:pPr>
      <w:widowControl w:val="0"/>
      <w:jc w:val="both"/>
    </w:pPr>
  </w:style>
  <w:style w:type="paragraph" w:customStyle="1" w:styleId="2420ABBC69D742BBA233196FB307CF6B">
    <w:name w:val="2420ABBC69D742BBA233196FB307CF6B"/>
    <w:rsid w:val="0085260B"/>
    <w:pPr>
      <w:widowControl w:val="0"/>
      <w:jc w:val="both"/>
    </w:pPr>
  </w:style>
  <w:style w:type="paragraph" w:customStyle="1" w:styleId="B414652BBB29464D86ACE5BD5D2A072D">
    <w:name w:val="B414652BBB29464D86ACE5BD5D2A072D"/>
    <w:rsid w:val="0085260B"/>
    <w:pPr>
      <w:widowControl w:val="0"/>
      <w:jc w:val="both"/>
    </w:pPr>
  </w:style>
  <w:style w:type="paragraph" w:customStyle="1" w:styleId="4FB04AC5CE93410591322BD4367B0F06">
    <w:name w:val="4FB04AC5CE93410591322BD4367B0F06"/>
    <w:rsid w:val="0085260B"/>
    <w:pPr>
      <w:widowControl w:val="0"/>
      <w:jc w:val="both"/>
    </w:pPr>
  </w:style>
  <w:style w:type="paragraph" w:customStyle="1" w:styleId="4E60CD7A333840D5BCED109FD7FC4ECE">
    <w:name w:val="4E60CD7A333840D5BCED109FD7FC4ECE"/>
    <w:rsid w:val="0085260B"/>
    <w:pPr>
      <w:widowControl w:val="0"/>
      <w:jc w:val="both"/>
    </w:pPr>
  </w:style>
  <w:style w:type="paragraph" w:customStyle="1" w:styleId="40D989693D5D448AA3803480C2097834">
    <w:name w:val="40D989693D5D448AA3803480C2097834"/>
    <w:rsid w:val="0085260B"/>
    <w:pPr>
      <w:widowControl w:val="0"/>
      <w:jc w:val="both"/>
    </w:pPr>
  </w:style>
  <w:style w:type="paragraph" w:customStyle="1" w:styleId="BF4A606893F2403B86DBD5B046063754">
    <w:name w:val="BF4A606893F2403B86DBD5B046063754"/>
    <w:rsid w:val="0085260B"/>
    <w:pPr>
      <w:widowControl w:val="0"/>
      <w:jc w:val="both"/>
    </w:pPr>
  </w:style>
  <w:style w:type="paragraph" w:customStyle="1" w:styleId="317AE1B8B5394A03B154C2D7818EAE6E">
    <w:name w:val="317AE1B8B5394A03B154C2D7818EAE6E"/>
    <w:rsid w:val="0085260B"/>
    <w:pPr>
      <w:widowControl w:val="0"/>
      <w:jc w:val="both"/>
    </w:pPr>
  </w:style>
  <w:style w:type="paragraph" w:customStyle="1" w:styleId="96E599D4A96B4B30BBD6DDBA41FDB7E3">
    <w:name w:val="96E599D4A96B4B30BBD6DDBA41FDB7E3"/>
    <w:rsid w:val="0085260B"/>
    <w:pPr>
      <w:widowControl w:val="0"/>
      <w:jc w:val="both"/>
    </w:pPr>
  </w:style>
  <w:style w:type="paragraph" w:customStyle="1" w:styleId="20FF402C995A4982BB583AAD18047CB4">
    <w:name w:val="20FF402C995A4982BB583AAD18047CB4"/>
    <w:rsid w:val="0085260B"/>
    <w:pPr>
      <w:widowControl w:val="0"/>
      <w:jc w:val="both"/>
    </w:pPr>
  </w:style>
  <w:style w:type="paragraph" w:customStyle="1" w:styleId="21DE7EE82E5B4BB593925A86E940D5AB">
    <w:name w:val="21DE7EE82E5B4BB593925A86E940D5AB"/>
    <w:rsid w:val="0085260B"/>
    <w:pPr>
      <w:widowControl w:val="0"/>
      <w:jc w:val="both"/>
    </w:pPr>
  </w:style>
  <w:style w:type="paragraph" w:customStyle="1" w:styleId="04BFD2B6C7EA4525B473493A21CA869A">
    <w:name w:val="04BFD2B6C7EA4525B473493A21CA869A"/>
    <w:rsid w:val="0085260B"/>
    <w:pPr>
      <w:widowControl w:val="0"/>
      <w:jc w:val="both"/>
    </w:pPr>
  </w:style>
  <w:style w:type="paragraph" w:customStyle="1" w:styleId="01FA99F1AAC1448DA4AF5BF0D9CACA7A">
    <w:name w:val="01FA99F1AAC1448DA4AF5BF0D9CACA7A"/>
    <w:rsid w:val="0085260B"/>
    <w:pPr>
      <w:widowControl w:val="0"/>
      <w:jc w:val="both"/>
    </w:pPr>
  </w:style>
  <w:style w:type="paragraph" w:customStyle="1" w:styleId="BB7FC1229D3C47EFB0C4DB613EF25F59">
    <w:name w:val="BB7FC1229D3C47EFB0C4DB613EF25F59"/>
    <w:rsid w:val="0085260B"/>
    <w:pPr>
      <w:widowControl w:val="0"/>
      <w:jc w:val="both"/>
    </w:pPr>
  </w:style>
  <w:style w:type="paragraph" w:customStyle="1" w:styleId="9641F394761243919097E48EAF7FA4FD">
    <w:name w:val="9641F394761243919097E48EAF7FA4FD"/>
    <w:rsid w:val="0085260B"/>
    <w:pPr>
      <w:widowControl w:val="0"/>
      <w:jc w:val="both"/>
    </w:pPr>
  </w:style>
  <w:style w:type="paragraph" w:customStyle="1" w:styleId="B31E474E47B5476ABAE9F33208835D8B">
    <w:name w:val="B31E474E47B5476ABAE9F33208835D8B"/>
    <w:rsid w:val="0085260B"/>
    <w:pPr>
      <w:widowControl w:val="0"/>
      <w:jc w:val="both"/>
    </w:pPr>
  </w:style>
  <w:style w:type="paragraph" w:customStyle="1" w:styleId="79236AA77C3841CDA436995FD688ABA6">
    <w:name w:val="79236AA77C3841CDA436995FD688ABA6"/>
    <w:rsid w:val="0085260B"/>
    <w:pPr>
      <w:widowControl w:val="0"/>
      <w:jc w:val="both"/>
    </w:pPr>
  </w:style>
  <w:style w:type="paragraph" w:customStyle="1" w:styleId="879C84AF3E554EBFB27EFA483A908CAB">
    <w:name w:val="879C84AF3E554EBFB27EFA483A908CAB"/>
    <w:rsid w:val="0085260B"/>
    <w:pPr>
      <w:widowControl w:val="0"/>
      <w:jc w:val="both"/>
    </w:pPr>
  </w:style>
  <w:style w:type="paragraph" w:customStyle="1" w:styleId="88C9250CED724CFB9AF5D1A6081976E0">
    <w:name w:val="88C9250CED724CFB9AF5D1A6081976E0"/>
    <w:rsid w:val="0085260B"/>
    <w:pPr>
      <w:widowControl w:val="0"/>
      <w:jc w:val="both"/>
    </w:pPr>
  </w:style>
  <w:style w:type="paragraph" w:customStyle="1" w:styleId="66C5F41BEF1742E28B8574470B59165B">
    <w:name w:val="66C5F41BEF1742E28B8574470B59165B"/>
    <w:rsid w:val="0085260B"/>
    <w:pPr>
      <w:widowControl w:val="0"/>
      <w:jc w:val="both"/>
    </w:pPr>
  </w:style>
  <w:style w:type="paragraph" w:customStyle="1" w:styleId="8FABC9C96AAA4BE39DBFFDF2DE4F2A85">
    <w:name w:val="8FABC9C96AAA4BE39DBFFDF2DE4F2A85"/>
    <w:rsid w:val="0085260B"/>
    <w:pPr>
      <w:widowControl w:val="0"/>
      <w:jc w:val="both"/>
    </w:pPr>
  </w:style>
  <w:style w:type="paragraph" w:customStyle="1" w:styleId="9C98D3511F7E4FE9929F23D7235F32E8">
    <w:name w:val="9C98D3511F7E4FE9929F23D7235F32E8"/>
    <w:rsid w:val="0085260B"/>
    <w:pPr>
      <w:widowControl w:val="0"/>
      <w:jc w:val="both"/>
    </w:pPr>
  </w:style>
  <w:style w:type="paragraph" w:customStyle="1" w:styleId="72E1991630F44958A2F11A0C685462D8">
    <w:name w:val="72E1991630F44958A2F11A0C685462D8"/>
    <w:rsid w:val="0085260B"/>
    <w:pPr>
      <w:widowControl w:val="0"/>
      <w:jc w:val="both"/>
    </w:pPr>
  </w:style>
  <w:style w:type="paragraph" w:customStyle="1" w:styleId="2383CAE4BF2F4CF5BBA3B14CCE20FD8C">
    <w:name w:val="2383CAE4BF2F4CF5BBA3B14CCE20FD8C"/>
    <w:rsid w:val="0085260B"/>
    <w:pPr>
      <w:widowControl w:val="0"/>
      <w:jc w:val="both"/>
    </w:pPr>
  </w:style>
  <w:style w:type="paragraph" w:customStyle="1" w:styleId="EB857F0711174E748027716ABC194C46">
    <w:name w:val="EB857F0711174E748027716ABC194C46"/>
    <w:rsid w:val="0085260B"/>
    <w:pPr>
      <w:widowControl w:val="0"/>
      <w:jc w:val="both"/>
    </w:pPr>
  </w:style>
  <w:style w:type="paragraph" w:customStyle="1" w:styleId="07F6825CD92148E3B9CC8BC18D8F25E6">
    <w:name w:val="07F6825CD92148E3B9CC8BC18D8F25E6"/>
    <w:rsid w:val="0085260B"/>
    <w:pPr>
      <w:widowControl w:val="0"/>
      <w:jc w:val="both"/>
    </w:pPr>
  </w:style>
  <w:style w:type="paragraph" w:customStyle="1" w:styleId="E0EF0B56752C43BE8B50C76F99711CD5">
    <w:name w:val="E0EF0B56752C43BE8B50C76F99711CD5"/>
    <w:rsid w:val="0085260B"/>
    <w:pPr>
      <w:widowControl w:val="0"/>
      <w:jc w:val="both"/>
    </w:pPr>
  </w:style>
  <w:style w:type="paragraph" w:customStyle="1" w:styleId="455CDDC1395E49BAB8910EE35B32F55D">
    <w:name w:val="455CDDC1395E49BAB8910EE35B32F55D"/>
    <w:rsid w:val="0085260B"/>
    <w:pPr>
      <w:widowControl w:val="0"/>
      <w:jc w:val="both"/>
    </w:pPr>
  </w:style>
  <w:style w:type="paragraph" w:customStyle="1" w:styleId="6403084C1D594126996681E9CF941941">
    <w:name w:val="6403084C1D594126996681E9CF941941"/>
    <w:rsid w:val="0085260B"/>
    <w:pPr>
      <w:widowControl w:val="0"/>
      <w:jc w:val="both"/>
    </w:pPr>
  </w:style>
  <w:style w:type="paragraph" w:customStyle="1" w:styleId="51F90CCE161344F3B1CBF0B6360C7D69">
    <w:name w:val="51F90CCE161344F3B1CBF0B6360C7D69"/>
    <w:rsid w:val="0085260B"/>
    <w:pPr>
      <w:widowControl w:val="0"/>
      <w:jc w:val="both"/>
    </w:pPr>
  </w:style>
  <w:style w:type="paragraph" w:customStyle="1" w:styleId="CA9D95516BD64CAEB25FB701BCAB0770">
    <w:name w:val="CA9D95516BD64CAEB25FB701BCAB0770"/>
    <w:rsid w:val="0085260B"/>
    <w:pPr>
      <w:widowControl w:val="0"/>
      <w:jc w:val="both"/>
    </w:pPr>
  </w:style>
  <w:style w:type="paragraph" w:customStyle="1" w:styleId="F4F4E63CD71D42858DA370DA97644835">
    <w:name w:val="F4F4E63CD71D42858DA370DA97644835"/>
    <w:rsid w:val="0085260B"/>
    <w:pPr>
      <w:widowControl w:val="0"/>
      <w:jc w:val="both"/>
    </w:pPr>
  </w:style>
  <w:style w:type="paragraph" w:customStyle="1" w:styleId="23538618188B4B3AA6CC8731AACFFBF9">
    <w:name w:val="23538618188B4B3AA6CC8731AACFFBF9"/>
    <w:rsid w:val="0085260B"/>
    <w:pPr>
      <w:widowControl w:val="0"/>
      <w:jc w:val="both"/>
    </w:pPr>
  </w:style>
  <w:style w:type="paragraph" w:customStyle="1" w:styleId="9752E6C142DB43628C17A3531698210A">
    <w:name w:val="9752E6C142DB43628C17A3531698210A"/>
    <w:rsid w:val="0085260B"/>
    <w:pPr>
      <w:widowControl w:val="0"/>
      <w:jc w:val="both"/>
    </w:pPr>
  </w:style>
  <w:style w:type="paragraph" w:customStyle="1" w:styleId="71CC5865A5ED437A90A0C84888FF1B36">
    <w:name w:val="71CC5865A5ED437A90A0C84888FF1B36"/>
    <w:rsid w:val="0085260B"/>
    <w:pPr>
      <w:widowControl w:val="0"/>
      <w:jc w:val="both"/>
    </w:pPr>
  </w:style>
  <w:style w:type="paragraph" w:customStyle="1" w:styleId="41491742465849F890ACC3A43885476C">
    <w:name w:val="41491742465849F890ACC3A43885476C"/>
    <w:rsid w:val="0085260B"/>
    <w:pPr>
      <w:widowControl w:val="0"/>
      <w:jc w:val="both"/>
    </w:pPr>
  </w:style>
  <w:style w:type="paragraph" w:customStyle="1" w:styleId="835A146EA73A4F5BA96054A2B8A912C0">
    <w:name w:val="835A146EA73A4F5BA96054A2B8A912C0"/>
    <w:rsid w:val="0085260B"/>
    <w:pPr>
      <w:widowControl w:val="0"/>
      <w:jc w:val="both"/>
    </w:pPr>
  </w:style>
  <w:style w:type="paragraph" w:customStyle="1" w:styleId="263F32B2BD8648248E4B8AE06B9B1A14">
    <w:name w:val="263F32B2BD8648248E4B8AE06B9B1A14"/>
    <w:rsid w:val="0085260B"/>
    <w:pPr>
      <w:widowControl w:val="0"/>
      <w:jc w:val="both"/>
    </w:pPr>
  </w:style>
  <w:style w:type="paragraph" w:customStyle="1" w:styleId="83209734D5264E13831C1FDCE1B4C423">
    <w:name w:val="83209734D5264E13831C1FDCE1B4C423"/>
    <w:rsid w:val="0085260B"/>
    <w:pPr>
      <w:widowControl w:val="0"/>
      <w:jc w:val="both"/>
    </w:pPr>
  </w:style>
  <w:style w:type="paragraph" w:customStyle="1" w:styleId="BCFA6B8E7E434A60BA10B233E047FC68">
    <w:name w:val="BCFA6B8E7E434A60BA10B233E047FC68"/>
    <w:rsid w:val="0085260B"/>
    <w:pPr>
      <w:widowControl w:val="0"/>
      <w:jc w:val="both"/>
    </w:pPr>
  </w:style>
  <w:style w:type="paragraph" w:customStyle="1" w:styleId="0FB9EC098ED747DA9A084D63CEAE0D00">
    <w:name w:val="0FB9EC098ED747DA9A084D63CEAE0D00"/>
    <w:rsid w:val="0085260B"/>
    <w:pPr>
      <w:widowControl w:val="0"/>
      <w:jc w:val="both"/>
    </w:pPr>
  </w:style>
  <w:style w:type="paragraph" w:customStyle="1" w:styleId="BD937AB18709477B9172BA89D8CE0E3E">
    <w:name w:val="BD937AB18709477B9172BA89D8CE0E3E"/>
    <w:rsid w:val="0085260B"/>
    <w:pPr>
      <w:widowControl w:val="0"/>
      <w:jc w:val="both"/>
    </w:pPr>
  </w:style>
  <w:style w:type="paragraph" w:customStyle="1" w:styleId="671AA73F8F914F0D9613637D497F1D6A">
    <w:name w:val="671AA73F8F914F0D9613637D497F1D6A"/>
    <w:rsid w:val="0085260B"/>
    <w:pPr>
      <w:widowControl w:val="0"/>
      <w:jc w:val="both"/>
    </w:pPr>
  </w:style>
  <w:style w:type="paragraph" w:customStyle="1" w:styleId="0E2CB15AC4FB4A4A85423666D3F92B16">
    <w:name w:val="0E2CB15AC4FB4A4A85423666D3F92B16"/>
    <w:rsid w:val="0085260B"/>
    <w:pPr>
      <w:widowControl w:val="0"/>
      <w:jc w:val="both"/>
    </w:pPr>
  </w:style>
  <w:style w:type="paragraph" w:customStyle="1" w:styleId="87E5D572FF5D4951A4B92E9DA51E6672">
    <w:name w:val="87E5D572FF5D4951A4B92E9DA51E6672"/>
    <w:rsid w:val="0085260B"/>
    <w:pPr>
      <w:widowControl w:val="0"/>
      <w:jc w:val="both"/>
    </w:pPr>
  </w:style>
  <w:style w:type="paragraph" w:customStyle="1" w:styleId="84C44A91558D4486AA6BA7207C4125E3">
    <w:name w:val="84C44A91558D4486AA6BA7207C4125E3"/>
    <w:rsid w:val="0085260B"/>
    <w:pPr>
      <w:widowControl w:val="0"/>
      <w:jc w:val="both"/>
    </w:pPr>
  </w:style>
  <w:style w:type="paragraph" w:customStyle="1" w:styleId="78C58DF9691D4695950680F74D770F78">
    <w:name w:val="78C58DF9691D4695950680F74D770F78"/>
    <w:rsid w:val="0085260B"/>
    <w:pPr>
      <w:widowControl w:val="0"/>
      <w:jc w:val="both"/>
    </w:pPr>
  </w:style>
  <w:style w:type="paragraph" w:customStyle="1" w:styleId="63E49BC93A144A3C936DFD69B4515C08">
    <w:name w:val="63E49BC93A144A3C936DFD69B4515C08"/>
    <w:rsid w:val="0085260B"/>
    <w:pPr>
      <w:widowControl w:val="0"/>
      <w:jc w:val="both"/>
    </w:pPr>
  </w:style>
  <w:style w:type="paragraph" w:customStyle="1" w:styleId="4C9A8C3FED0A458BB8E460C6DA8FF19D">
    <w:name w:val="4C9A8C3FED0A458BB8E460C6DA8FF19D"/>
    <w:rsid w:val="0085260B"/>
    <w:pPr>
      <w:widowControl w:val="0"/>
      <w:jc w:val="both"/>
    </w:pPr>
  </w:style>
  <w:style w:type="paragraph" w:customStyle="1" w:styleId="A6870D3F6D6249D1A05DC65E10F4620D">
    <w:name w:val="A6870D3F6D6249D1A05DC65E10F4620D"/>
    <w:rsid w:val="0085260B"/>
    <w:pPr>
      <w:widowControl w:val="0"/>
      <w:jc w:val="both"/>
    </w:pPr>
  </w:style>
  <w:style w:type="paragraph" w:customStyle="1" w:styleId="A4902C7C6BD345928E512D37A8C25261">
    <w:name w:val="A4902C7C6BD345928E512D37A8C25261"/>
    <w:rsid w:val="0085260B"/>
    <w:pPr>
      <w:widowControl w:val="0"/>
      <w:jc w:val="both"/>
    </w:pPr>
  </w:style>
  <w:style w:type="paragraph" w:customStyle="1" w:styleId="F2424EE04A9E43C781AE461FF45C93BB">
    <w:name w:val="F2424EE04A9E43C781AE461FF45C93BB"/>
    <w:rsid w:val="0085260B"/>
    <w:pPr>
      <w:widowControl w:val="0"/>
      <w:jc w:val="both"/>
    </w:pPr>
  </w:style>
  <w:style w:type="paragraph" w:customStyle="1" w:styleId="BD85AE83739C453DB55C4C654B70D1CD">
    <w:name w:val="BD85AE83739C453DB55C4C654B70D1CD"/>
    <w:rsid w:val="0085260B"/>
    <w:pPr>
      <w:widowControl w:val="0"/>
      <w:jc w:val="both"/>
    </w:pPr>
  </w:style>
  <w:style w:type="paragraph" w:customStyle="1" w:styleId="0AB6EF73EFD240818653D0F207C9F6D0">
    <w:name w:val="0AB6EF73EFD240818653D0F207C9F6D0"/>
    <w:rsid w:val="0085260B"/>
    <w:pPr>
      <w:widowControl w:val="0"/>
      <w:jc w:val="both"/>
    </w:pPr>
  </w:style>
  <w:style w:type="paragraph" w:customStyle="1" w:styleId="8E2A191451F54DE59E40D3FFE1AB57D5">
    <w:name w:val="8E2A191451F54DE59E40D3FFE1AB57D5"/>
    <w:rsid w:val="0085260B"/>
    <w:pPr>
      <w:widowControl w:val="0"/>
      <w:jc w:val="both"/>
    </w:pPr>
  </w:style>
  <w:style w:type="paragraph" w:customStyle="1" w:styleId="F231B51CA16B488EABE2B12145564586">
    <w:name w:val="F231B51CA16B488EABE2B12145564586"/>
    <w:rsid w:val="0085260B"/>
    <w:pPr>
      <w:widowControl w:val="0"/>
      <w:jc w:val="both"/>
    </w:pPr>
  </w:style>
  <w:style w:type="paragraph" w:customStyle="1" w:styleId="8DD381B996BF4292B29578E540DD7835">
    <w:name w:val="8DD381B996BF4292B29578E540DD7835"/>
    <w:rsid w:val="0085260B"/>
    <w:pPr>
      <w:widowControl w:val="0"/>
      <w:jc w:val="both"/>
    </w:pPr>
  </w:style>
  <w:style w:type="paragraph" w:customStyle="1" w:styleId="451CC2606E96437CA6687EE595A723B7">
    <w:name w:val="451CC2606E96437CA6687EE595A723B7"/>
    <w:rsid w:val="0085260B"/>
    <w:pPr>
      <w:widowControl w:val="0"/>
      <w:jc w:val="both"/>
    </w:pPr>
  </w:style>
  <w:style w:type="paragraph" w:customStyle="1" w:styleId="F380726424CA4884BE343785E7178B31">
    <w:name w:val="F380726424CA4884BE343785E7178B31"/>
    <w:rsid w:val="0085260B"/>
    <w:pPr>
      <w:widowControl w:val="0"/>
      <w:jc w:val="both"/>
    </w:pPr>
  </w:style>
  <w:style w:type="paragraph" w:customStyle="1" w:styleId="61030DFC3EAC4AB5A47DDF5102FCCAA8">
    <w:name w:val="61030DFC3EAC4AB5A47DDF5102FCCAA8"/>
    <w:rsid w:val="0085260B"/>
    <w:pPr>
      <w:widowControl w:val="0"/>
      <w:jc w:val="both"/>
    </w:pPr>
  </w:style>
  <w:style w:type="paragraph" w:customStyle="1" w:styleId="405C81FFF6294DA2888B0D6213F15080">
    <w:name w:val="405C81FFF6294DA2888B0D6213F15080"/>
    <w:rsid w:val="0085260B"/>
    <w:pPr>
      <w:widowControl w:val="0"/>
      <w:jc w:val="both"/>
    </w:pPr>
  </w:style>
  <w:style w:type="paragraph" w:customStyle="1" w:styleId="E9DD74985DD64E8C99A7CB8B46D69038">
    <w:name w:val="E9DD74985DD64E8C99A7CB8B46D69038"/>
    <w:rsid w:val="0085260B"/>
    <w:pPr>
      <w:widowControl w:val="0"/>
      <w:jc w:val="both"/>
    </w:pPr>
  </w:style>
  <w:style w:type="paragraph" w:customStyle="1" w:styleId="E58E0A8BFAB9400FB9E652EFF362BAFC">
    <w:name w:val="E58E0A8BFAB9400FB9E652EFF362BAFC"/>
    <w:rsid w:val="0085260B"/>
    <w:pPr>
      <w:widowControl w:val="0"/>
      <w:jc w:val="both"/>
    </w:pPr>
  </w:style>
  <w:style w:type="paragraph" w:customStyle="1" w:styleId="290042A11EE6459AA78CEA2F8B633B7C">
    <w:name w:val="290042A11EE6459AA78CEA2F8B633B7C"/>
    <w:rsid w:val="0085260B"/>
    <w:pPr>
      <w:widowControl w:val="0"/>
      <w:jc w:val="both"/>
    </w:pPr>
  </w:style>
  <w:style w:type="paragraph" w:customStyle="1" w:styleId="04F6CB5ABE984B7AAC91FE7EF99E6B7D">
    <w:name w:val="04F6CB5ABE984B7AAC91FE7EF99E6B7D"/>
    <w:rsid w:val="0085260B"/>
    <w:pPr>
      <w:widowControl w:val="0"/>
      <w:jc w:val="both"/>
    </w:pPr>
  </w:style>
  <w:style w:type="paragraph" w:customStyle="1" w:styleId="BF696AF0A86D4D39917AD49555C967C3">
    <w:name w:val="BF696AF0A86D4D39917AD49555C967C3"/>
    <w:rsid w:val="0085260B"/>
    <w:pPr>
      <w:widowControl w:val="0"/>
      <w:jc w:val="both"/>
    </w:pPr>
  </w:style>
  <w:style w:type="paragraph" w:customStyle="1" w:styleId="E95FC7B5AE2B4F3882DD8E770578ED08">
    <w:name w:val="E95FC7B5AE2B4F3882DD8E770578ED08"/>
    <w:rsid w:val="0085260B"/>
    <w:pPr>
      <w:widowControl w:val="0"/>
      <w:jc w:val="both"/>
    </w:pPr>
  </w:style>
  <w:style w:type="paragraph" w:customStyle="1" w:styleId="8F0C1DC08C8B4DA4BDB821E537DA36E3">
    <w:name w:val="8F0C1DC08C8B4DA4BDB821E537DA36E3"/>
    <w:rsid w:val="0085260B"/>
    <w:pPr>
      <w:widowControl w:val="0"/>
      <w:jc w:val="both"/>
    </w:pPr>
  </w:style>
  <w:style w:type="paragraph" w:customStyle="1" w:styleId="EFE07856A6444F2BACF3FA72C35F002A">
    <w:name w:val="EFE07856A6444F2BACF3FA72C35F002A"/>
    <w:rsid w:val="0085260B"/>
    <w:pPr>
      <w:widowControl w:val="0"/>
      <w:jc w:val="both"/>
    </w:pPr>
  </w:style>
  <w:style w:type="paragraph" w:customStyle="1" w:styleId="0EF35B68ED5C48FE9B33274296381C17">
    <w:name w:val="0EF35B68ED5C48FE9B33274296381C17"/>
    <w:rsid w:val="0085260B"/>
    <w:pPr>
      <w:widowControl w:val="0"/>
      <w:jc w:val="both"/>
    </w:pPr>
  </w:style>
  <w:style w:type="paragraph" w:customStyle="1" w:styleId="7C8BAC9D5D02493FB926764E5777B415">
    <w:name w:val="7C8BAC9D5D02493FB926764E5777B415"/>
    <w:rsid w:val="0085260B"/>
    <w:pPr>
      <w:widowControl w:val="0"/>
      <w:jc w:val="both"/>
    </w:pPr>
  </w:style>
  <w:style w:type="paragraph" w:customStyle="1" w:styleId="52CDC805E6334E4C9AC8A4BE4678F0F4">
    <w:name w:val="52CDC805E6334E4C9AC8A4BE4678F0F4"/>
    <w:rsid w:val="0085260B"/>
    <w:pPr>
      <w:widowControl w:val="0"/>
      <w:jc w:val="both"/>
    </w:pPr>
  </w:style>
  <w:style w:type="paragraph" w:customStyle="1" w:styleId="27652DD7A0AC4C6099EB3838D5337186">
    <w:name w:val="27652DD7A0AC4C6099EB3838D5337186"/>
    <w:rsid w:val="0085260B"/>
    <w:pPr>
      <w:widowControl w:val="0"/>
      <w:jc w:val="both"/>
    </w:pPr>
  </w:style>
  <w:style w:type="paragraph" w:customStyle="1" w:styleId="98CD7E8D4A2547D899F2E55AD0933EA1">
    <w:name w:val="98CD7E8D4A2547D899F2E55AD0933EA1"/>
    <w:rsid w:val="0085260B"/>
    <w:pPr>
      <w:widowControl w:val="0"/>
      <w:jc w:val="both"/>
    </w:pPr>
  </w:style>
  <w:style w:type="paragraph" w:customStyle="1" w:styleId="0A134A81AD6A4E1388F4C8C491EBF173">
    <w:name w:val="0A134A81AD6A4E1388F4C8C491EBF173"/>
    <w:rsid w:val="0085260B"/>
    <w:pPr>
      <w:widowControl w:val="0"/>
      <w:jc w:val="both"/>
    </w:pPr>
  </w:style>
  <w:style w:type="paragraph" w:customStyle="1" w:styleId="32A4928E4BC8496393F926DE8280B834">
    <w:name w:val="32A4928E4BC8496393F926DE8280B834"/>
    <w:rsid w:val="0085260B"/>
    <w:pPr>
      <w:widowControl w:val="0"/>
      <w:jc w:val="both"/>
    </w:pPr>
  </w:style>
  <w:style w:type="paragraph" w:customStyle="1" w:styleId="C47714A818874CDDB82C5B13F80ED72D">
    <w:name w:val="C47714A818874CDDB82C5B13F80ED72D"/>
    <w:rsid w:val="0085260B"/>
    <w:pPr>
      <w:widowControl w:val="0"/>
      <w:jc w:val="both"/>
    </w:pPr>
  </w:style>
  <w:style w:type="paragraph" w:customStyle="1" w:styleId="3EC20142B4214F26BB4C077CFB772DB2">
    <w:name w:val="3EC20142B4214F26BB4C077CFB772DB2"/>
    <w:rsid w:val="0085260B"/>
    <w:pPr>
      <w:widowControl w:val="0"/>
      <w:jc w:val="both"/>
    </w:pPr>
  </w:style>
  <w:style w:type="paragraph" w:customStyle="1" w:styleId="9653B0E76C0C476392E325E8891168D0">
    <w:name w:val="9653B0E76C0C476392E325E8891168D0"/>
    <w:rsid w:val="0085260B"/>
    <w:pPr>
      <w:widowControl w:val="0"/>
      <w:jc w:val="both"/>
    </w:pPr>
  </w:style>
  <w:style w:type="paragraph" w:customStyle="1" w:styleId="0E9DF6A75FF541C4A5B66992811C45D8">
    <w:name w:val="0E9DF6A75FF541C4A5B66992811C45D8"/>
    <w:rsid w:val="0085260B"/>
    <w:pPr>
      <w:widowControl w:val="0"/>
      <w:jc w:val="both"/>
    </w:pPr>
  </w:style>
  <w:style w:type="paragraph" w:customStyle="1" w:styleId="F6885B8F6BC64205876AE486C0E84FBB">
    <w:name w:val="F6885B8F6BC64205876AE486C0E84FBB"/>
    <w:rsid w:val="0085260B"/>
    <w:pPr>
      <w:widowControl w:val="0"/>
      <w:jc w:val="both"/>
    </w:pPr>
  </w:style>
  <w:style w:type="paragraph" w:customStyle="1" w:styleId="8CEAEE6B179A4E61A00F1D4686FA8DDB">
    <w:name w:val="8CEAEE6B179A4E61A00F1D4686FA8DDB"/>
    <w:rsid w:val="0085260B"/>
    <w:pPr>
      <w:widowControl w:val="0"/>
      <w:jc w:val="both"/>
    </w:pPr>
  </w:style>
  <w:style w:type="paragraph" w:customStyle="1" w:styleId="F57EAB9A9E154C3EAB941C431E8D5F32">
    <w:name w:val="F57EAB9A9E154C3EAB941C431E8D5F32"/>
    <w:rsid w:val="0085260B"/>
    <w:pPr>
      <w:widowControl w:val="0"/>
      <w:jc w:val="both"/>
    </w:pPr>
  </w:style>
  <w:style w:type="paragraph" w:customStyle="1" w:styleId="1C5BA8F5B179400E9C462126AC5974DF">
    <w:name w:val="1C5BA8F5B179400E9C462126AC5974DF"/>
    <w:rsid w:val="0085260B"/>
    <w:pPr>
      <w:widowControl w:val="0"/>
      <w:jc w:val="both"/>
    </w:pPr>
  </w:style>
  <w:style w:type="paragraph" w:customStyle="1" w:styleId="45D6F729AF104C85A26CF50FDB04CC49">
    <w:name w:val="45D6F729AF104C85A26CF50FDB04CC49"/>
    <w:rsid w:val="0085260B"/>
    <w:pPr>
      <w:widowControl w:val="0"/>
      <w:jc w:val="both"/>
    </w:pPr>
  </w:style>
  <w:style w:type="paragraph" w:customStyle="1" w:styleId="11FF6CCA957A448A91DA32F1DF2979AE">
    <w:name w:val="11FF6CCA957A448A91DA32F1DF2979AE"/>
    <w:rsid w:val="0085260B"/>
    <w:pPr>
      <w:widowControl w:val="0"/>
      <w:jc w:val="both"/>
    </w:pPr>
  </w:style>
  <w:style w:type="paragraph" w:customStyle="1" w:styleId="ADA761DDD83D4328A3A5D6FD0EAAA96F">
    <w:name w:val="ADA761DDD83D4328A3A5D6FD0EAAA96F"/>
    <w:rsid w:val="0085260B"/>
    <w:pPr>
      <w:widowControl w:val="0"/>
      <w:jc w:val="both"/>
    </w:pPr>
  </w:style>
  <w:style w:type="paragraph" w:customStyle="1" w:styleId="1897EA9C5896409880DDE845D15F2E85">
    <w:name w:val="1897EA9C5896409880DDE845D15F2E85"/>
    <w:rsid w:val="0085260B"/>
    <w:pPr>
      <w:widowControl w:val="0"/>
      <w:jc w:val="both"/>
    </w:pPr>
  </w:style>
  <w:style w:type="paragraph" w:customStyle="1" w:styleId="86328F1DA991441FB6C717B434B16023">
    <w:name w:val="86328F1DA991441FB6C717B434B16023"/>
    <w:rsid w:val="0085260B"/>
    <w:pPr>
      <w:widowControl w:val="0"/>
      <w:jc w:val="both"/>
    </w:pPr>
  </w:style>
  <w:style w:type="paragraph" w:customStyle="1" w:styleId="35A9FB8E95744662AA54C6713E88503F">
    <w:name w:val="35A9FB8E95744662AA54C6713E88503F"/>
    <w:rsid w:val="0085260B"/>
    <w:pPr>
      <w:widowControl w:val="0"/>
      <w:jc w:val="both"/>
    </w:pPr>
  </w:style>
  <w:style w:type="paragraph" w:customStyle="1" w:styleId="6A9507997A5948B7AA926E367A6DF481">
    <w:name w:val="6A9507997A5948B7AA926E367A6DF481"/>
    <w:rsid w:val="0085260B"/>
    <w:pPr>
      <w:widowControl w:val="0"/>
      <w:jc w:val="both"/>
    </w:pPr>
  </w:style>
  <w:style w:type="paragraph" w:customStyle="1" w:styleId="2F52D50D40BB4ECB92DCA333ADC5C27A">
    <w:name w:val="2F52D50D40BB4ECB92DCA333ADC5C27A"/>
    <w:rsid w:val="0085260B"/>
    <w:pPr>
      <w:widowControl w:val="0"/>
      <w:jc w:val="both"/>
    </w:pPr>
  </w:style>
  <w:style w:type="paragraph" w:customStyle="1" w:styleId="C5E49F53CA9B43768ACDBF63FDF44E21">
    <w:name w:val="C5E49F53CA9B43768ACDBF63FDF44E21"/>
    <w:rsid w:val="0085260B"/>
    <w:pPr>
      <w:widowControl w:val="0"/>
      <w:jc w:val="both"/>
    </w:pPr>
  </w:style>
  <w:style w:type="paragraph" w:customStyle="1" w:styleId="843DEE4241C44D0685A5C0D356ECAEB0">
    <w:name w:val="843DEE4241C44D0685A5C0D356ECAEB0"/>
    <w:rsid w:val="0085260B"/>
    <w:pPr>
      <w:widowControl w:val="0"/>
      <w:jc w:val="both"/>
    </w:pPr>
  </w:style>
  <w:style w:type="paragraph" w:customStyle="1" w:styleId="915E4BCF29304A7ABF3B6E8E046D7303">
    <w:name w:val="915E4BCF29304A7ABF3B6E8E046D7303"/>
    <w:rsid w:val="0085260B"/>
    <w:pPr>
      <w:widowControl w:val="0"/>
      <w:jc w:val="both"/>
    </w:pPr>
  </w:style>
  <w:style w:type="paragraph" w:customStyle="1" w:styleId="ADF5785B84AF47209E11F678D93D88FD">
    <w:name w:val="ADF5785B84AF47209E11F678D93D88FD"/>
    <w:rsid w:val="0085260B"/>
    <w:pPr>
      <w:widowControl w:val="0"/>
      <w:jc w:val="both"/>
    </w:pPr>
  </w:style>
  <w:style w:type="paragraph" w:customStyle="1" w:styleId="D80C2436249E4A23BF84B783B1A69471">
    <w:name w:val="D80C2436249E4A23BF84B783B1A69471"/>
    <w:rsid w:val="0085260B"/>
    <w:pPr>
      <w:widowControl w:val="0"/>
      <w:jc w:val="both"/>
    </w:pPr>
  </w:style>
  <w:style w:type="paragraph" w:customStyle="1" w:styleId="7D7CF5DC50994E169BCF1835D7E4DA4B">
    <w:name w:val="7D7CF5DC50994E169BCF1835D7E4DA4B"/>
    <w:rsid w:val="0085260B"/>
    <w:pPr>
      <w:widowControl w:val="0"/>
      <w:jc w:val="both"/>
    </w:pPr>
  </w:style>
  <w:style w:type="paragraph" w:customStyle="1" w:styleId="A7172C32557C42A980F1F58530935CCF">
    <w:name w:val="A7172C32557C42A980F1F58530935CCF"/>
    <w:rsid w:val="0085260B"/>
    <w:pPr>
      <w:widowControl w:val="0"/>
      <w:jc w:val="both"/>
    </w:pPr>
  </w:style>
  <w:style w:type="paragraph" w:customStyle="1" w:styleId="D6842A0536184B7BA4CEB7F4AE8825F1">
    <w:name w:val="D6842A0536184B7BA4CEB7F4AE8825F1"/>
    <w:rsid w:val="0085260B"/>
    <w:pPr>
      <w:widowControl w:val="0"/>
      <w:jc w:val="both"/>
    </w:pPr>
  </w:style>
  <w:style w:type="paragraph" w:customStyle="1" w:styleId="0A08ADD3C85B4921BF6324E3258DDE37">
    <w:name w:val="0A08ADD3C85B4921BF6324E3258DDE37"/>
    <w:rsid w:val="0085260B"/>
    <w:pPr>
      <w:widowControl w:val="0"/>
      <w:jc w:val="both"/>
    </w:pPr>
  </w:style>
  <w:style w:type="paragraph" w:customStyle="1" w:styleId="65017A1257DD49C88E733F48311056DC">
    <w:name w:val="65017A1257DD49C88E733F48311056DC"/>
    <w:rsid w:val="0085260B"/>
    <w:pPr>
      <w:widowControl w:val="0"/>
      <w:jc w:val="both"/>
    </w:pPr>
  </w:style>
  <w:style w:type="paragraph" w:customStyle="1" w:styleId="A7D628046BCB4429916B38299F420596">
    <w:name w:val="A7D628046BCB4429916B38299F420596"/>
    <w:rsid w:val="0085260B"/>
    <w:pPr>
      <w:widowControl w:val="0"/>
      <w:jc w:val="both"/>
    </w:pPr>
  </w:style>
  <w:style w:type="paragraph" w:customStyle="1" w:styleId="1352257F9842466BAF921D51390A6C79">
    <w:name w:val="1352257F9842466BAF921D51390A6C79"/>
    <w:rsid w:val="0085260B"/>
    <w:pPr>
      <w:widowControl w:val="0"/>
      <w:jc w:val="both"/>
    </w:pPr>
  </w:style>
  <w:style w:type="paragraph" w:customStyle="1" w:styleId="930AD4B5871B4E45946374D6ADE5ABC1">
    <w:name w:val="930AD4B5871B4E45946374D6ADE5ABC1"/>
    <w:rsid w:val="0085260B"/>
    <w:pPr>
      <w:widowControl w:val="0"/>
      <w:jc w:val="both"/>
    </w:pPr>
  </w:style>
  <w:style w:type="paragraph" w:customStyle="1" w:styleId="A6291E27F20E43DAABC6DCD0483FC765">
    <w:name w:val="A6291E27F20E43DAABC6DCD0483FC765"/>
    <w:rsid w:val="0085260B"/>
    <w:pPr>
      <w:widowControl w:val="0"/>
      <w:jc w:val="both"/>
    </w:pPr>
  </w:style>
  <w:style w:type="paragraph" w:customStyle="1" w:styleId="57332F32294942D8BC2B0B9A2A0D7D59">
    <w:name w:val="57332F32294942D8BC2B0B9A2A0D7D59"/>
    <w:rsid w:val="0085260B"/>
    <w:pPr>
      <w:widowControl w:val="0"/>
      <w:jc w:val="both"/>
    </w:pPr>
  </w:style>
  <w:style w:type="paragraph" w:customStyle="1" w:styleId="37D214F95AD7457AB047D05C71A934CC">
    <w:name w:val="37D214F95AD7457AB047D05C71A934CC"/>
    <w:rsid w:val="0085260B"/>
    <w:pPr>
      <w:widowControl w:val="0"/>
      <w:jc w:val="both"/>
    </w:pPr>
  </w:style>
  <w:style w:type="paragraph" w:customStyle="1" w:styleId="EBFA163C834747E680BE67D767BAE879">
    <w:name w:val="EBFA163C834747E680BE67D767BAE879"/>
    <w:rsid w:val="0085260B"/>
    <w:pPr>
      <w:widowControl w:val="0"/>
      <w:jc w:val="both"/>
    </w:pPr>
  </w:style>
  <w:style w:type="paragraph" w:customStyle="1" w:styleId="B622855D13E64472845F3FBBA9082BB0">
    <w:name w:val="B622855D13E64472845F3FBBA9082BB0"/>
    <w:rsid w:val="0085260B"/>
    <w:pPr>
      <w:widowControl w:val="0"/>
      <w:jc w:val="both"/>
    </w:pPr>
  </w:style>
  <w:style w:type="paragraph" w:customStyle="1" w:styleId="7EE7A98B4B474D9F8A5BBA7A20D0B64A">
    <w:name w:val="7EE7A98B4B474D9F8A5BBA7A20D0B64A"/>
    <w:rsid w:val="0085260B"/>
    <w:pPr>
      <w:widowControl w:val="0"/>
      <w:jc w:val="both"/>
    </w:pPr>
  </w:style>
  <w:style w:type="paragraph" w:customStyle="1" w:styleId="92690A248ED848C2BABD094355188491">
    <w:name w:val="92690A248ED848C2BABD094355188491"/>
    <w:rsid w:val="0085260B"/>
    <w:pPr>
      <w:widowControl w:val="0"/>
      <w:jc w:val="both"/>
    </w:pPr>
  </w:style>
  <w:style w:type="paragraph" w:customStyle="1" w:styleId="A64FB8D8F63C456780E434BC739EDAF1">
    <w:name w:val="A64FB8D8F63C456780E434BC739EDAF1"/>
    <w:rsid w:val="0085260B"/>
    <w:pPr>
      <w:widowControl w:val="0"/>
      <w:jc w:val="both"/>
    </w:pPr>
  </w:style>
  <w:style w:type="paragraph" w:customStyle="1" w:styleId="E0BC1A8072AE435CA25173F4756937EE">
    <w:name w:val="E0BC1A8072AE435CA25173F4756937EE"/>
    <w:rsid w:val="0085260B"/>
    <w:pPr>
      <w:widowControl w:val="0"/>
      <w:jc w:val="both"/>
    </w:pPr>
  </w:style>
  <w:style w:type="paragraph" w:customStyle="1" w:styleId="3B95C6819DA64A41AC102F097E8E1ECB">
    <w:name w:val="3B95C6819DA64A41AC102F097E8E1ECB"/>
    <w:rsid w:val="0085260B"/>
    <w:pPr>
      <w:widowControl w:val="0"/>
      <w:jc w:val="both"/>
    </w:pPr>
  </w:style>
  <w:style w:type="paragraph" w:customStyle="1" w:styleId="79C6CE1D1B1C44BB890370E396B84AC0">
    <w:name w:val="79C6CE1D1B1C44BB890370E396B84AC0"/>
    <w:rsid w:val="0085260B"/>
    <w:pPr>
      <w:widowControl w:val="0"/>
      <w:jc w:val="both"/>
    </w:pPr>
  </w:style>
  <w:style w:type="paragraph" w:customStyle="1" w:styleId="E7F2D6052956446C8EA01A811915E9F5">
    <w:name w:val="E7F2D6052956446C8EA01A811915E9F5"/>
    <w:rsid w:val="0085260B"/>
    <w:pPr>
      <w:widowControl w:val="0"/>
      <w:jc w:val="both"/>
    </w:pPr>
  </w:style>
  <w:style w:type="paragraph" w:customStyle="1" w:styleId="61D37CD9F501409FBDD41FC895CBB73D">
    <w:name w:val="61D37CD9F501409FBDD41FC895CBB73D"/>
    <w:rsid w:val="0085260B"/>
    <w:pPr>
      <w:widowControl w:val="0"/>
      <w:jc w:val="both"/>
    </w:pPr>
  </w:style>
  <w:style w:type="paragraph" w:customStyle="1" w:styleId="6A4AAE8A48F74D7AB324C1A024F88DCA">
    <w:name w:val="6A4AAE8A48F74D7AB324C1A024F88DCA"/>
    <w:rsid w:val="0085260B"/>
    <w:pPr>
      <w:widowControl w:val="0"/>
      <w:jc w:val="both"/>
    </w:pPr>
  </w:style>
  <w:style w:type="paragraph" w:customStyle="1" w:styleId="8F56CD07F5F241FF90CA69D7EEF196CA">
    <w:name w:val="8F56CD07F5F241FF90CA69D7EEF196CA"/>
    <w:rsid w:val="0085260B"/>
    <w:pPr>
      <w:widowControl w:val="0"/>
      <w:jc w:val="both"/>
    </w:pPr>
  </w:style>
  <w:style w:type="paragraph" w:customStyle="1" w:styleId="0ED58E6455D843B0BC3C0B133280887E">
    <w:name w:val="0ED58E6455D843B0BC3C0B133280887E"/>
    <w:rsid w:val="0085260B"/>
    <w:pPr>
      <w:widowControl w:val="0"/>
      <w:jc w:val="both"/>
    </w:pPr>
  </w:style>
  <w:style w:type="paragraph" w:customStyle="1" w:styleId="866C8871BFA342C9A386B8AF24C7175C">
    <w:name w:val="866C8871BFA342C9A386B8AF24C7175C"/>
    <w:rsid w:val="0085260B"/>
    <w:pPr>
      <w:widowControl w:val="0"/>
      <w:jc w:val="both"/>
    </w:pPr>
  </w:style>
  <w:style w:type="paragraph" w:customStyle="1" w:styleId="594FD531E75C455DAE47047DC63CCA8B">
    <w:name w:val="594FD531E75C455DAE47047DC63CCA8B"/>
    <w:rsid w:val="0085260B"/>
    <w:pPr>
      <w:widowControl w:val="0"/>
      <w:jc w:val="both"/>
    </w:pPr>
  </w:style>
  <w:style w:type="paragraph" w:customStyle="1" w:styleId="1305BF36239D4BA384EC605F4E5C8463">
    <w:name w:val="1305BF36239D4BA384EC605F4E5C8463"/>
    <w:rsid w:val="0085260B"/>
    <w:pPr>
      <w:widowControl w:val="0"/>
      <w:jc w:val="both"/>
    </w:pPr>
  </w:style>
  <w:style w:type="paragraph" w:customStyle="1" w:styleId="69D66C327C264839B3522527EC9A13E7">
    <w:name w:val="69D66C327C264839B3522527EC9A13E7"/>
    <w:rsid w:val="0085260B"/>
    <w:pPr>
      <w:widowControl w:val="0"/>
      <w:jc w:val="both"/>
    </w:pPr>
  </w:style>
  <w:style w:type="paragraph" w:customStyle="1" w:styleId="617B245CC2144BFC9B13CA44D0CEA019">
    <w:name w:val="617B245CC2144BFC9B13CA44D0CEA019"/>
    <w:rsid w:val="0085260B"/>
    <w:pPr>
      <w:widowControl w:val="0"/>
      <w:jc w:val="both"/>
    </w:pPr>
  </w:style>
  <w:style w:type="paragraph" w:customStyle="1" w:styleId="36BFECAA007642D69213DC53688CDCFF">
    <w:name w:val="36BFECAA007642D69213DC53688CDCFF"/>
    <w:rsid w:val="0085260B"/>
    <w:pPr>
      <w:widowControl w:val="0"/>
      <w:jc w:val="both"/>
    </w:pPr>
  </w:style>
  <w:style w:type="paragraph" w:customStyle="1" w:styleId="7730809023B04C2DBBB66BB13738F700">
    <w:name w:val="7730809023B04C2DBBB66BB13738F700"/>
    <w:rsid w:val="0085260B"/>
    <w:pPr>
      <w:widowControl w:val="0"/>
      <w:jc w:val="both"/>
    </w:pPr>
  </w:style>
  <w:style w:type="paragraph" w:customStyle="1" w:styleId="2B7A13EE661D420A8FEFF15216F13032">
    <w:name w:val="2B7A13EE661D420A8FEFF15216F13032"/>
    <w:rsid w:val="0085260B"/>
    <w:pPr>
      <w:widowControl w:val="0"/>
      <w:jc w:val="both"/>
    </w:pPr>
  </w:style>
  <w:style w:type="paragraph" w:customStyle="1" w:styleId="768707F537364714892F39C68CAA450D">
    <w:name w:val="768707F537364714892F39C68CAA450D"/>
    <w:rsid w:val="0085260B"/>
    <w:pPr>
      <w:widowControl w:val="0"/>
      <w:jc w:val="both"/>
    </w:pPr>
  </w:style>
  <w:style w:type="paragraph" w:customStyle="1" w:styleId="60D685D1D8D2466CBE2B786E680816F6">
    <w:name w:val="60D685D1D8D2466CBE2B786E680816F6"/>
    <w:rsid w:val="0085260B"/>
    <w:pPr>
      <w:widowControl w:val="0"/>
      <w:jc w:val="both"/>
    </w:pPr>
  </w:style>
  <w:style w:type="paragraph" w:customStyle="1" w:styleId="BBE3B282DF0C429DBAAB1A662A1CF8A5">
    <w:name w:val="BBE3B282DF0C429DBAAB1A662A1CF8A5"/>
    <w:rsid w:val="0085260B"/>
    <w:pPr>
      <w:widowControl w:val="0"/>
      <w:jc w:val="both"/>
    </w:pPr>
  </w:style>
  <w:style w:type="paragraph" w:customStyle="1" w:styleId="D8DF9A02BF8F41569E50CE304263B154">
    <w:name w:val="D8DF9A02BF8F41569E50CE304263B154"/>
    <w:rsid w:val="0085260B"/>
    <w:pPr>
      <w:widowControl w:val="0"/>
      <w:jc w:val="both"/>
    </w:pPr>
  </w:style>
  <w:style w:type="paragraph" w:customStyle="1" w:styleId="8669513E80CB41F58A9342C3804AC95F">
    <w:name w:val="8669513E80CB41F58A9342C3804AC95F"/>
    <w:rsid w:val="0085260B"/>
    <w:pPr>
      <w:widowControl w:val="0"/>
      <w:jc w:val="both"/>
    </w:pPr>
  </w:style>
  <w:style w:type="paragraph" w:customStyle="1" w:styleId="72DBA2B7C18D497FB6D7CDB9B4A9F00A">
    <w:name w:val="72DBA2B7C18D497FB6D7CDB9B4A9F00A"/>
    <w:rsid w:val="0085260B"/>
    <w:pPr>
      <w:widowControl w:val="0"/>
      <w:jc w:val="both"/>
    </w:pPr>
  </w:style>
  <w:style w:type="paragraph" w:customStyle="1" w:styleId="DCB1C9A543A84CDD80D4752DF635CF76">
    <w:name w:val="DCB1C9A543A84CDD80D4752DF635CF76"/>
    <w:rsid w:val="0085260B"/>
    <w:pPr>
      <w:widowControl w:val="0"/>
      <w:jc w:val="both"/>
    </w:pPr>
  </w:style>
  <w:style w:type="paragraph" w:customStyle="1" w:styleId="7945A7627EA54BA6A52D0C4FE176C85C">
    <w:name w:val="7945A7627EA54BA6A52D0C4FE176C85C"/>
    <w:rsid w:val="0085260B"/>
    <w:pPr>
      <w:widowControl w:val="0"/>
      <w:jc w:val="both"/>
    </w:pPr>
  </w:style>
  <w:style w:type="paragraph" w:customStyle="1" w:styleId="8A196D1307834C209AF31B1F25695E91">
    <w:name w:val="8A196D1307834C209AF31B1F25695E91"/>
    <w:rsid w:val="0085260B"/>
    <w:pPr>
      <w:widowControl w:val="0"/>
      <w:jc w:val="both"/>
    </w:pPr>
  </w:style>
  <w:style w:type="paragraph" w:customStyle="1" w:styleId="B7DFB480793049D1A2655EA0304ECEEB">
    <w:name w:val="B7DFB480793049D1A2655EA0304ECEEB"/>
    <w:rsid w:val="0085260B"/>
    <w:pPr>
      <w:widowControl w:val="0"/>
      <w:jc w:val="both"/>
    </w:pPr>
  </w:style>
  <w:style w:type="paragraph" w:customStyle="1" w:styleId="6D841FB4553B492FBA014164734FACCA">
    <w:name w:val="6D841FB4553B492FBA014164734FACCA"/>
    <w:rsid w:val="0085260B"/>
    <w:pPr>
      <w:widowControl w:val="0"/>
      <w:jc w:val="both"/>
    </w:pPr>
  </w:style>
  <w:style w:type="paragraph" w:customStyle="1" w:styleId="5D23AD3506EA4816AFF994442F032480">
    <w:name w:val="5D23AD3506EA4816AFF994442F032480"/>
    <w:rsid w:val="0085260B"/>
    <w:pPr>
      <w:widowControl w:val="0"/>
      <w:jc w:val="both"/>
    </w:pPr>
  </w:style>
  <w:style w:type="paragraph" w:customStyle="1" w:styleId="516C74E93DE749249677556C2306583F">
    <w:name w:val="516C74E93DE749249677556C2306583F"/>
    <w:rsid w:val="0085260B"/>
    <w:pPr>
      <w:widowControl w:val="0"/>
      <w:jc w:val="both"/>
    </w:pPr>
  </w:style>
  <w:style w:type="paragraph" w:customStyle="1" w:styleId="EC315F6FA2324A2B84C4872259098224">
    <w:name w:val="EC315F6FA2324A2B84C4872259098224"/>
    <w:rsid w:val="0085260B"/>
    <w:pPr>
      <w:widowControl w:val="0"/>
      <w:jc w:val="both"/>
    </w:pPr>
  </w:style>
  <w:style w:type="paragraph" w:customStyle="1" w:styleId="817E543C22824D6983E7A535CBB3787D">
    <w:name w:val="817E543C22824D6983E7A535CBB3787D"/>
    <w:rsid w:val="0085260B"/>
    <w:pPr>
      <w:widowControl w:val="0"/>
      <w:jc w:val="both"/>
    </w:pPr>
  </w:style>
  <w:style w:type="paragraph" w:customStyle="1" w:styleId="CA5091D1F650484980365A3D80B12232">
    <w:name w:val="CA5091D1F650484980365A3D80B12232"/>
    <w:rsid w:val="0085260B"/>
    <w:pPr>
      <w:widowControl w:val="0"/>
      <w:jc w:val="both"/>
    </w:pPr>
  </w:style>
  <w:style w:type="paragraph" w:customStyle="1" w:styleId="BCA1678802D6412499C1CABE7D26762B">
    <w:name w:val="BCA1678802D6412499C1CABE7D26762B"/>
    <w:rsid w:val="0085260B"/>
    <w:pPr>
      <w:widowControl w:val="0"/>
      <w:jc w:val="both"/>
    </w:pPr>
  </w:style>
  <w:style w:type="paragraph" w:customStyle="1" w:styleId="C555B1B19AB24DA3BCFB94BB7134BEE6">
    <w:name w:val="C555B1B19AB24DA3BCFB94BB7134BEE6"/>
    <w:rsid w:val="0085260B"/>
    <w:pPr>
      <w:widowControl w:val="0"/>
      <w:jc w:val="both"/>
    </w:pPr>
  </w:style>
  <w:style w:type="paragraph" w:customStyle="1" w:styleId="B181044E8C1344E2923F5584752256ED">
    <w:name w:val="B181044E8C1344E2923F5584752256ED"/>
    <w:rsid w:val="0085260B"/>
    <w:pPr>
      <w:widowControl w:val="0"/>
      <w:jc w:val="both"/>
    </w:pPr>
  </w:style>
  <w:style w:type="paragraph" w:customStyle="1" w:styleId="0D0F51B866364381897DC7E9552311C8">
    <w:name w:val="0D0F51B866364381897DC7E9552311C8"/>
    <w:rsid w:val="0085260B"/>
    <w:pPr>
      <w:widowControl w:val="0"/>
      <w:jc w:val="both"/>
    </w:pPr>
  </w:style>
  <w:style w:type="paragraph" w:customStyle="1" w:styleId="DF982D6DFF6241DF8D47DEE27071C3A1">
    <w:name w:val="DF982D6DFF6241DF8D47DEE27071C3A1"/>
    <w:rsid w:val="0085260B"/>
    <w:pPr>
      <w:widowControl w:val="0"/>
      <w:jc w:val="both"/>
    </w:pPr>
  </w:style>
  <w:style w:type="paragraph" w:customStyle="1" w:styleId="51DDEF7589554B089CE48A440520E5AC">
    <w:name w:val="51DDEF7589554B089CE48A440520E5AC"/>
    <w:rsid w:val="0085260B"/>
    <w:pPr>
      <w:widowControl w:val="0"/>
      <w:jc w:val="both"/>
    </w:pPr>
  </w:style>
  <w:style w:type="paragraph" w:customStyle="1" w:styleId="A2DFF27DBAB04F29AD32F850400E24A6">
    <w:name w:val="A2DFF27DBAB04F29AD32F850400E24A6"/>
    <w:rsid w:val="0085260B"/>
    <w:pPr>
      <w:widowControl w:val="0"/>
      <w:jc w:val="both"/>
    </w:pPr>
  </w:style>
  <w:style w:type="paragraph" w:customStyle="1" w:styleId="D939872FA19F453086FCD41D779ADDD3">
    <w:name w:val="D939872FA19F453086FCD41D779ADDD3"/>
    <w:rsid w:val="0085260B"/>
    <w:pPr>
      <w:widowControl w:val="0"/>
      <w:jc w:val="both"/>
    </w:pPr>
  </w:style>
  <w:style w:type="paragraph" w:customStyle="1" w:styleId="DD0A4D756D6C4F40BFBE40D8E72F7C22">
    <w:name w:val="DD0A4D756D6C4F40BFBE40D8E72F7C22"/>
    <w:rsid w:val="0085260B"/>
    <w:pPr>
      <w:widowControl w:val="0"/>
      <w:jc w:val="both"/>
    </w:pPr>
  </w:style>
  <w:style w:type="paragraph" w:customStyle="1" w:styleId="8D59ABDA73574816958490CBA6F34378">
    <w:name w:val="8D59ABDA73574816958490CBA6F34378"/>
    <w:rsid w:val="0085260B"/>
    <w:pPr>
      <w:widowControl w:val="0"/>
      <w:jc w:val="both"/>
    </w:pPr>
  </w:style>
  <w:style w:type="paragraph" w:customStyle="1" w:styleId="E643D9C4E7E74C05B881580096397538">
    <w:name w:val="E643D9C4E7E74C05B881580096397538"/>
    <w:rsid w:val="0085260B"/>
    <w:pPr>
      <w:widowControl w:val="0"/>
      <w:jc w:val="both"/>
    </w:pPr>
  </w:style>
  <w:style w:type="paragraph" w:customStyle="1" w:styleId="D3D189AE14D6407F88D13E85064F19E6">
    <w:name w:val="D3D189AE14D6407F88D13E85064F19E6"/>
    <w:rsid w:val="0085260B"/>
    <w:pPr>
      <w:widowControl w:val="0"/>
      <w:jc w:val="both"/>
    </w:pPr>
  </w:style>
  <w:style w:type="paragraph" w:customStyle="1" w:styleId="CF64A9B8368E4589983AE9A9929EF1D2">
    <w:name w:val="CF64A9B8368E4589983AE9A9929EF1D2"/>
    <w:rsid w:val="0085260B"/>
    <w:pPr>
      <w:widowControl w:val="0"/>
      <w:jc w:val="both"/>
    </w:pPr>
  </w:style>
  <w:style w:type="paragraph" w:customStyle="1" w:styleId="78137B27035145FE882AEB9BE502A24A">
    <w:name w:val="78137B27035145FE882AEB9BE502A24A"/>
    <w:rsid w:val="0085260B"/>
    <w:pPr>
      <w:widowControl w:val="0"/>
      <w:jc w:val="both"/>
    </w:pPr>
  </w:style>
  <w:style w:type="paragraph" w:customStyle="1" w:styleId="736B6EE4252E45F6A6666F9D01402CC9">
    <w:name w:val="736B6EE4252E45F6A6666F9D01402CC9"/>
    <w:rsid w:val="0085260B"/>
    <w:pPr>
      <w:widowControl w:val="0"/>
      <w:jc w:val="both"/>
    </w:pPr>
  </w:style>
  <w:style w:type="paragraph" w:customStyle="1" w:styleId="6A717FA264FB43D087F8F165C81E9E75">
    <w:name w:val="6A717FA264FB43D087F8F165C81E9E75"/>
    <w:rsid w:val="0085260B"/>
    <w:pPr>
      <w:widowControl w:val="0"/>
      <w:jc w:val="both"/>
    </w:pPr>
  </w:style>
  <w:style w:type="paragraph" w:customStyle="1" w:styleId="57214030B37046599868B18B793570B2">
    <w:name w:val="57214030B37046599868B18B793570B2"/>
    <w:rsid w:val="0085260B"/>
    <w:pPr>
      <w:widowControl w:val="0"/>
      <w:jc w:val="both"/>
    </w:pPr>
  </w:style>
  <w:style w:type="paragraph" w:customStyle="1" w:styleId="D8441729DC0340A7B1982BA9A1AECB93">
    <w:name w:val="D8441729DC0340A7B1982BA9A1AECB93"/>
    <w:rsid w:val="0085260B"/>
    <w:pPr>
      <w:widowControl w:val="0"/>
      <w:jc w:val="both"/>
    </w:pPr>
  </w:style>
  <w:style w:type="paragraph" w:customStyle="1" w:styleId="229605FAA8C741E79EC2EFA526DD5046">
    <w:name w:val="229605FAA8C741E79EC2EFA526DD5046"/>
    <w:rsid w:val="0085260B"/>
    <w:pPr>
      <w:widowControl w:val="0"/>
      <w:jc w:val="both"/>
    </w:pPr>
  </w:style>
  <w:style w:type="paragraph" w:customStyle="1" w:styleId="A7AFC87DE2B24BB28344D12E074C375A">
    <w:name w:val="A7AFC87DE2B24BB28344D12E074C375A"/>
    <w:rsid w:val="0085260B"/>
    <w:pPr>
      <w:widowControl w:val="0"/>
      <w:jc w:val="both"/>
    </w:pPr>
  </w:style>
  <w:style w:type="paragraph" w:customStyle="1" w:styleId="568B30B611EA40F49D8602611DB10B83">
    <w:name w:val="568B30B611EA40F49D8602611DB10B83"/>
    <w:rsid w:val="0085260B"/>
    <w:pPr>
      <w:widowControl w:val="0"/>
      <w:jc w:val="both"/>
    </w:pPr>
  </w:style>
  <w:style w:type="paragraph" w:customStyle="1" w:styleId="3B1E8A9FAE5144C9BA9E5CFE07C3FB09">
    <w:name w:val="3B1E8A9FAE5144C9BA9E5CFE07C3FB09"/>
    <w:rsid w:val="0085260B"/>
    <w:pPr>
      <w:widowControl w:val="0"/>
      <w:jc w:val="both"/>
    </w:pPr>
  </w:style>
  <w:style w:type="paragraph" w:customStyle="1" w:styleId="705A6B4249F14A048CD3C438B6CB502C">
    <w:name w:val="705A6B4249F14A048CD3C438B6CB502C"/>
    <w:rsid w:val="0085260B"/>
    <w:pPr>
      <w:widowControl w:val="0"/>
      <w:jc w:val="both"/>
    </w:pPr>
  </w:style>
  <w:style w:type="paragraph" w:customStyle="1" w:styleId="22401B25E4A3405F9430471E788AE2F9">
    <w:name w:val="22401B25E4A3405F9430471E788AE2F9"/>
    <w:rsid w:val="0085260B"/>
    <w:pPr>
      <w:widowControl w:val="0"/>
      <w:jc w:val="both"/>
    </w:pPr>
  </w:style>
  <w:style w:type="paragraph" w:customStyle="1" w:styleId="2D663646CF594C7FAFE153C583D34F47">
    <w:name w:val="2D663646CF594C7FAFE153C583D34F47"/>
    <w:rsid w:val="0085260B"/>
    <w:pPr>
      <w:widowControl w:val="0"/>
      <w:jc w:val="both"/>
    </w:pPr>
  </w:style>
  <w:style w:type="paragraph" w:customStyle="1" w:styleId="4E19A278FB224771A24F2C93137C1C17">
    <w:name w:val="4E19A278FB224771A24F2C93137C1C17"/>
    <w:rsid w:val="0085260B"/>
    <w:pPr>
      <w:widowControl w:val="0"/>
      <w:jc w:val="both"/>
    </w:pPr>
  </w:style>
  <w:style w:type="paragraph" w:customStyle="1" w:styleId="1DD2D209DA4A4B22AA727F55ACD520A0">
    <w:name w:val="1DD2D209DA4A4B22AA727F55ACD520A0"/>
    <w:rsid w:val="0085260B"/>
    <w:pPr>
      <w:widowControl w:val="0"/>
      <w:jc w:val="both"/>
    </w:pPr>
  </w:style>
  <w:style w:type="paragraph" w:customStyle="1" w:styleId="A03DB769B7224D0481B32711CD054DC7">
    <w:name w:val="A03DB769B7224D0481B32711CD054DC7"/>
    <w:rsid w:val="0085260B"/>
    <w:pPr>
      <w:widowControl w:val="0"/>
      <w:jc w:val="both"/>
    </w:pPr>
  </w:style>
  <w:style w:type="paragraph" w:customStyle="1" w:styleId="091F275BF81D485AA0A6B62F855895BC">
    <w:name w:val="091F275BF81D485AA0A6B62F855895BC"/>
    <w:rsid w:val="0085260B"/>
    <w:pPr>
      <w:widowControl w:val="0"/>
      <w:jc w:val="both"/>
    </w:pPr>
  </w:style>
  <w:style w:type="paragraph" w:customStyle="1" w:styleId="3D8FABD25CFC46EABC455D294C514655">
    <w:name w:val="3D8FABD25CFC46EABC455D294C514655"/>
    <w:rsid w:val="0085260B"/>
    <w:pPr>
      <w:widowControl w:val="0"/>
      <w:jc w:val="both"/>
    </w:pPr>
  </w:style>
  <w:style w:type="paragraph" w:customStyle="1" w:styleId="1E047BD8E89E4993BDEC3CA82D23592F">
    <w:name w:val="1E047BD8E89E4993BDEC3CA82D23592F"/>
    <w:rsid w:val="0085260B"/>
    <w:pPr>
      <w:widowControl w:val="0"/>
      <w:jc w:val="both"/>
    </w:pPr>
  </w:style>
  <w:style w:type="paragraph" w:customStyle="1" w:styleId="1B4250801F244F63881BC4465890EC70">
    <w:name w:val="1B4250801F244F63881BC4465890EC70"/>
    <w:rsid w:val="0085260B"/>
    <w:pPr>
      <w:widowControl w:val="0"/>
      <w:jc w:val="both"/>
    </w:pPr>
  </w:style>
  <w:style w:type="paragraph" w:customStyle="1" w:styleId="CA433FADD0794E3F8E93D07A0B39C9AB">
    <w:name w:val="CA433FADD0794E3F8E93D07A0B39C9AB"/>
    <w:rsid w:val="0085260B"/>
    <w:pPr>
      <w:widowControl w:val="0"/>
      <w:jc w:val="both"/>
    </w:pPr>
  </w:style>
  <w:style w:type="paragraph" w:customStyle="1" w:styleId="9629A81E43054D33AA70CD1060D9822E">
    <w:name w:val="9629A81E43054D33AA70CD1060D9822E"/>
    <w:rsid w:val="0085260B"/>
    <w:pPr>
      <w:widowControl w:val="0"/>
      <w:jc w:val="both"/>
    </w:pPr>
  </w:style>
  <w:style w:type="paragraph" w:customStyle="1" w:styleId="221D709EA5434624AC43C1FD964BA8E1">
    <w:name w:val="221D709EA5434624AC43C1FD964BA8E1"/>
    <w:rsid w:val="0085260B"/>
    <w:pPr>
      <w:widowControl w:val="0"/>
      <w:jc w:val="both"/>
    </w:pPr>
  </w:style>
  <w:style w:type="paragraph" w:customStyle="1" w:styleId="5C43320B038F4D4EA99A6869CB4B0FB3">
    <w:name w:val="5C43320B038F4D4EA99A6869CB4B0FB3"/>
    <w:rsid w:val="0085260B"/>
    <w:pPr>
      <w:widowControl w:val="0"/>
      <w:jc w:val="both"/>
    </w:pPr>
  </w:style>
  <w:style w:type="paragraph" w:customStyle="1" w:styleId="40AD78BB3D9144F3B29B31229289B047">
    <w:name w:val="40AD78BB3D9144F3B29B31229289B047"/>
    <w:rsid w:val="0085260B"/>
    <w:pPr>
      <w:widowControl w:val="0"/>
      <w:jc w:val="both"/>
    </w:pPr>
  </w:style>
  <w:style w:type="paragraph" w:customStyle="1" w:styleId="AED4E7B07799492A9710721D2C768724">
    <w:name w:val="AED4E7B07799492A9710721D2C768724"/>
    <w:rsid w:val="0085260B"/>
    <w:pPr>
      <w:widowControl w:val="0"/>
      <w:jc w:val="both"/>
    </w:pPr>
  </w:style>
  <w:style w:type="paragraph" w:customStyle="1" w:styleId="0F223D6CF37C418CB5FE01C47060EAEE">
    <w:name w:val="0F223D6CF37C418CB5FE01C47060EAEE"/>
    <w:rsid w:val="0085260B"/>
    <w:pPr>
      <w:widowControl w:val="0"/>
      <w:jc w:val="both"/>
    </w:pPr>
  </w:style>
  <w:style w:type="paragraph" w:customStyle="1" w:styleId="2D603CD32D40496F92EAFD2E7BB620F0">
    <w:name w:val="2D603CD32D40496F92EAFD2E7BB620F0"/>
    <w:rsid w:val="0085260B"/>
    <w:pPr>
      <w:widowControl w:val="0"/>
      <w:jc w:val="both"/>
    </w:pPr>
  </w:style>
  <w:style w:type="paragraph" w:customStyle="1" w:styleId="2CE3909FC7FC48DDBAD5A1CF96D46EEC">
    <w:name w:val="2CE3909FC7FC48DDBAD5A1CF96D46EEC"/>
    <w:rsid w:val="0085260B"/>
    <w:pPr>
      <w:widowControl w:val="0"/>
      <w:jc w:val="both"/>
    </w:pPr>
  </w:style>
  <w:style w:type="paragraph" w:customStyle="1" w:styleId="8BFF0C5838444611B8C94DD9372F5AD8">
    <w:name w:val="8BFF0C5838444611B8C94DD9372F5AD8"/>
    <w:rsid w:val="0085260B"/>
    <w:pPr>
      <w:widowControl w:val="0"/>
      <w:jc w:val="both"/>
    </w:pPr>
  </w:style>
  <w:style w:type="paragraph" w:customStyle="1" w:styleId="AFA0BD0B0BFD46F7A37614EDA5745A33">
    <w:name w:val="AFA0BD0B0BFD46F7A37614EDA5745A33"/>
    <w:rsid w:val="0085260B"/>
    <w:pPr>
      <w:widowControl w:val="0"/>
      <w:jc w:val="both"/>
    </w:pPr>
  </w:style>
  <w:style w:type="paragraph" w:customStyle="1" w:styleId="87638ECA65EA49B89B3E1CDE5AC3BA87">
    <w:name w:val="87638ECA65EA49B89B3E1CDE5AC3BA87"/>
    <w:rsid w:val="0085260B"/>
    <w:pPr>
      <w:widowControl w:val="0"/>
      <w:jc w:val="both"/>
    </w:pPr>
  </w:style>
  <w:style w:type="paragraph" w:customStyle="1" w:styleId="95C8344A362F4AB7B78F708F19531F77">
    <w:name w:val="95C8344A362F4AB7B78F708F19531F77"/>
    <w:rsid w:val="0085260B"/>
    <w:pPr>
      <w:widowControl w:val="0"/>
      <w:jc w:val="both"/>
    </w:pPr>
  </w:style>
  <w:style w:type="paragraph" w:customStyle="1" w:styleId="414136574B554E92B35A50F1E5CA1C1C">
    <w:name w:val="414136574B554E92B35A50F1E5CA1C1C"/>
    <w:rsid w:val="0085260B"/>
    <w:pPr>
      <w:widowControl w:val="0"/>
      <w:jc w:val="both"/>
    </w:pPr>
  </w:style>
  <w:style w:type="paragraph" w:customStyle="1" w:styleId="4E2302276F284CD9AD4E37EB85B6EB77">
    <w:name w:val="4E2302276F284CD9AD4E37EB85B6EB77"/>
    <w:rsid w:val="0085260B"/>
    <w:pPr>
      <w:widowControl w:val="0"/>
      <w:jc w:val="both"/>
    </w:pPr>
  </w:style>
  <w:style w:type="paragraph" w:customStyle="1" w:styleId="BAFF3BB5F1CA49279AE927D10A58B70C">
    <w:name w:val="BAFF3BB5F1CA49279AE927D10A58B70C"/>
    <w:rsid w:val="0085260B"/>
    <w:pPr>
      <w:widowControl w:val="0"/>
      <w:jc w:val="both"/>
    </w:pPr>
  </w:style>
  <w:style w:type="paragraph" w:customStyle="1" w:styleId="9506E38757B04B62B0A9AC4CA070050B">
    <w:name w:val="9506E38757B04B62B0A9AC4CA070050B"/>
    <w:rsid w:val="0085260B"/>
    <w:pPr>
      <w:widowControl w:val="0"/>
      <w:jc w:val="both"/>
    </w:pPr>
  </w:style>
  <w:style w:type="paragraph" w:customStyle="1" w:styleId="8C3668E3F91F41958D0A92AEA877A758">
    <w:name w:val="8C3668E3F91F41958D0A92AEA877A758"/>
    <w:rsid w:val="0085260B"/>
    <w:pPr>
      <w:widowControl w:val="0"/>
      <w:jc w:val="both"/>
    </w:pPr>
  </w:style>
  <w:style w:type="paragraph" w:customStyle="1" w:styleId="DB9B4933278442A486EF68D9C2F308F3">
    <w:name w:val="DB9B4933278442A486EF68D9C2F308F3"/>
    <w:rsid w:val="0085260B"/>
    <w:pPr>
      <w:widowControl w:val="0"/>
      <w:jc w:val="both"/>
    </w:pPr>
  </w:style>
  <w:style w:type="paragraph" w:customStyle="1" w:styleId="1E52EDE89AA146D1BAF17F682BE5D9BE">
    <w:name w:val="1E52EDE89AA146D1BAF17F682BE5D9BE"/>
    <w:rsid w:val="0085260B"/>
    <w:pPr>
      <w:widowControl w:val="0"/>
      <w:jc w:val="both"/>
    </w:pPr>
  </w:style>
  <w:style w:type="paragraph" w:customStyle="1" w:styleId="0EB54BF2ECA3424F8388D7C7DA0DF077">
    <w:name w:val="0EB54BF2ECA3424F8388D7C7DA0DF077"/>
    <w:rsid w:val="0085260B"/>
    <w:pPr>
      <w:widowControl w:val="0"/>
      <w:jc w:val="both"/>
    </w:pPr>
  </w:style>
  <w:style w:type="paragraph" w:customStyle="1" w:styleId="F9D459F0CF1F4C698AA982CAB5508F8E">
    <w:name w:val="F9D459F0CF1F4C698AA982CAB5508F8E"/>
    <w:rsid w:val="0085260B"/>
    <w:pPr>
      <w:widowControl w:val="0"/>
      <w:jc w:val="both"/>
    </w:pPr>
  </w:style>
  <w:style w:type="paragraph" w:customStyle="1" w:styleId="31848A11FFF548579A71D19700698F5E">
    <w:name w:val="31848A11FFF548579A71D19700698F5E"/>
    <w:rsid w:val="0085260B"/>
    <w:pPr>
      <w:widowControl w:val="0"/>
      <w:jc w:val="both"/>
    </w:pPr>
  </w:style>
  <w:style w:type="paragraph" w:customStyle="1" w:styleId="36269F5154A14EF3A0490E406C16A0BE">
    <w:name w:val="36269F5154A14EF3A0490E406C16A0BE"/>
    <w:rsid w:val="0085260B"/>
    <w:pPr>
      <w:widowControl w:val="0"/>
      <w:jc w:val="both"/>
    </w:pPr>
  </w:style>
  <w:style w:type="paragraph" w:customStyle="1" w:styleId="06631B53AECE40C591794C79AAE43EE5">
    <w:name w:val="06631B53AECE40C591794C79AAE43EE5"/>
    <w:rsid w:val="0085260B"/>
    <w:pPr>
      <w:widowControl w:val="0"/>
      <w:jc w:val="both"/>
    </w:pPr>
  </w:style>
  <w:style w:type="paragraph" w:customStyle="1" w:styleId="61A9B201B5344D92BAE7197CF6EE305B">
    <w:name w:val="61A9B201B5344D92BAE7197CF6EE305B"/>
    <w:rsid w:val="0085260B"/>
    <w:pPr>
      <w:widowControl w:val="0"/>
      <w:jc w:val="both"/>
    </w:pPr>
  </w:style>
  <w:style w:type="paragraph" w:customStyle="1" w:styleId="F9F7C4E556684833B756336176E724D6">
    <w:name w:val="F9F7C4E556684833B756336176E724D6"/>
    <w:rsid w:val="0085260B"/>
    <w:pPr>
      <w:widowControl w:val="0"/>
      <w:jc w:val="both"/>
    </w:pPr>
  </w:style>
  <w:style w:type="paragraph" w:customStyle="1" w:styleId="73EA930A42C44C5DACF669BC6A345B76">
    <w:name w:val="73EA930A42C44C5DACF669BC6A345B76"/>
    <w:rsid w:val="0085260B"/>
    <w:pPr>
      <w:widowControl w:val="0"/>
      <w:jc w:val="both"/>
    </w:pPr>
  </w:style>
  <w:style w:type="paragraph" w:customStyle="1" w:styleId="6FA82E8E051C4B18B88B29EB6EE66A5C">
    <w:name w:val="6FA82E8E051C4B18B88B29EB6EE66A5C"/>
    <w:rsid w:val="0085260B"/>
    <w:pPr>
      <w:widowControl w:val="0"/>
      <w:jc w:val="both"/>
    </w:pPr>
  </w:style>
  <w:style w:type="paragraph" w:customStyle="1" w:styleId="88DAE3E03CD04567960A4C5C9F43CAF2">
    <w:name w:val="88DAE3E03CD04567960A4C5C9F43CAF2"/>
    <w:rsid w:val="0085260B"/>
    <w:pPr>
      <w:widowControl w:val="0"/>
      <w:jc w:val="both"/>
    </w:pPr>
  </w:style>
  <w:style w:type="paragraph" w:customStyle="1" w:styleId="8E6E1ED976AC4BBB8CB18D7B22AED858">
    <w:name w:val="8E6E1ED976AC4BBB8CB18D7B22AED858"/>
    <w:rsid w:val="0085260B"/>
    <w:pPr>
      <w:widowControl w:val="0"/>
      <w:jc w:val="both"/>
    </w:pPr>
  </w:style>
  <w:style w:type="paragraph" w:customStyle="1" w:styleId="3256D5C7C7FC44649845E2D3AA595BBF">
    <w:name w:val="3256D5C7C7FC44649845E2D3AA595BBF"/>
    <w:rsid w:val="0085260B"/>
    <w:pPr>
      <w:widowControl w:val="0"/>
      <w:jc w:val="both"/>
    </w:pPr>
  </w:style>
  <w:style w:type="paragraph" w:customStyle="1" w:styleId="19042BEC8B3A4744B61F208A71B8DE33">
    <w:name w:val="19042BEC8B3A4744B61F208A71B8DE33"/>
    <w:rsid w:val="0085260B"/>
    <w:pPr>
      <w:widowControl w:val="0"/>
      <w:jc w:val="both"/>
    </w:pPr>
  </w:style>
  <w:style w:type="paragraph" w:customStyle="1" w:styleId="E50E7C23153B407D9AF81FCAE21FD824">
    <w:name w:val="E50E7C23153B407D9AF81FCAE21FD824"/>
    <w:rsid w:val="0085260B"/>
    <w:pPr>
      <w:widowControl w:val="0"/>
      <w:jc w:val="both"/>
    </w:pPr>
  </w:style>
  <w:style w:type="paragraph" w:customStyle="1" w:styleId="0D1BB3CCAF094568B8E25D145B5F3F0A">
    <w:name w:val="0D1BB3CCAF094568B8E25D145B5F3F0A"/>
    <w:rsid w:val="0085260B"/>
    <w:pPr>
      <w:widowControl w:val="0"/>
      <w:jc w:val="both"/>
    </w:pPr>
  </w:style>
  <w:style w:type="paragraph" w:customStyle="1" w:styleId="1EFB9F24FCD54ABDB2FABD053B1ED02A">
    <w:name w:val="1EFB9F24FCD54ABDB2FABD053B1ED02A"/>
    <w:rsid w:val="0085260B"/>
    <w:pPr>
      <w:widowControl w:val="0"/>
      <w:jc w:val="both"/>
    </w:pPr>
  </w:style>
  <w:style w:type="paragraph" w:customStyle="1" w:styleId="A3E01DDC91A845659A90F8AFFAEAF3AA">
    <w:name w:val="A3E01DDC91A845659A90F8AFFAEAF3AA"/>
    <w:rsid w:val="0085260B"/>
    <w:pPr>
      <w:widowControl w:val="0"/>
      <w:jc w:val="both"/>
    </w:pPr>
  </w:style>
  <w:style w:type="paragraph" w:customStyle="1" w:styleId="05421835FA0C46A6A3B279021E813EDA">
    <w:name w:val="05421835FA0C46A6A3B279021E813EDA"/>
    <w:rsid w:val="0085260B"/>
    <w:pPr>
      <w:widowControl w:val="0"/>
      <w:jc w:val="both"/>
    </w:pPr>
  </w:style>
  <w:style w:type="paragraph" w:customStyle="1" w:styleId="6AFF02CBD1A44923BF09C0A13A72FAC3">
    <w:name w:val="6AFF02CBD1A44923BF09C0A13A72FAC3"/>
    <w:rsid w:val="0085260B"/>
    <w:pPr>
      <w:widowControl w:val="0"/>
      <w:jc w:val="both"/>
    </w:pPr>
  </w:style>
  <w:style w:type="paragraph" w:customStyle="1" w:styleId="56B9D81F68634F93925916483B063686">
    <w:name w:val="56B9D81F68634F93925916483B063686"/>
    <w:rsid w:val="0085260B"/>
    <w:pPr>
      <w:widowControl w:val="0"/>
      <w:jc w:val="both"/>
    </w:pPr>
  </w:style>
  <w:style w:type="paragraph" w:customStyle="1" w:styleId="99E238B322EB4707ABF63BB56F4E8C95">
    <w:name w:val="99E238B322EB4707ABF63BB56F4E8C95"/>
    <w:rsid w:val="0085260B"/>
    <w:pPr>
      <w:widowControl w:val="0"/>
      <w:jc w:val="both"/>
    </w:pPr>
  </w:style>
  <w:style w:type="paragraph" w:customStyle="1" w:styleId="8DA22870FC7946AB8047CEEE00E0B663">
    <w:name w:val="8DA22870FC7946AB8047CEEE00E0B663"/>
    <w:rsid w:val="0085260B"/>
    <w:pPr>
      <w:widowControl w:val="0"/>
      <w:jc w:val="both"/>
    </w:pPr>
  </w:style>
  <w:style w:type="paragraph" w:customStyle="1" w:styleId="3B37CF68A80F433896BD1340FD9ED790">
    <w:name w:val="3B37CF68A80F433896BD1340FD9ED790"/>
    <w:rsid w:val="0085260B"/>
    <w:pPr>
      <w:widowControl w:val="0"/>
      <w:jc w:val="both"/>
    </w:pPr>
  </w:style>
  <w:style w:type="paragraph" w:customStyle="1" w:styleId="023FAF24D24F4353AE1B3BD38D487731">
    <w:name w:val="023FAF24D24F4353AE1B3BD38D487731"/>
    <w:rsid w:val="0085260B"/>
    <w:pPr>
      <w:widowControl w:val="0"/>
      <w:jc w:val="both"/>
    </w:pPr>
  </w:style>
  <w:style w:type="paragraph" w:customStyle="1" w:styleId="BFA1F921DBEC4C7C96B0F36DC7C1C011">
    <w:name w:val="BFA1F921DBEC4C7C96B0F36DC7C1C011"/>
    <w:rsid w:val="0085260B"/>
    <w:pPr>
      <w:widowControl w:val="0"/>
      <w:jc w:val="both"/>
    </w:pPr>
  </w:style>
  <w:style w:type="paragraph" w:customStyle="1" w:styleId="673D938C1C894E38814F3B7D6306570D">
    <w:name w:val="673D938C1C894E38814F3B7D6306570D"/>
    <w:rsid w:val="0085260B"/>
    <w:pPr>
      <w:widowControl w:val="0"/>
      <w:jc w:val="both"/>
    </w:pPr>
  </w:style>
  <w:style w:type="paragraph" w:customStyle="1" w:styleId="9E8B492735A546CD89828D49F2D08AF2">
    <w:name w:val="9E8B492735A546CD89828D49F2D08AF2"/>
    <w:rsid w:val="0085260B"/>
    <w:pPr>
      <w:widowControl w:val="0"/>
      <w:jc w:val="both"/>
    </w:pPr>
  </w:style>
  <w:style w:type="paragraph" w:customStyle="1" w:styleId="923D7AAFBB214B51BFA21F4A44A7DB5D">
    <w:name w:val="923D7AAFBB214B51BFA21F4A44A7DB5D"/>
    <w:rsid w:val="0085260B"/>
    <w:pPr>
      <w:widowControl w:val="0"/>
      <w:jc w:val="both"/>
    </w:pPr>
  </w:style>
  <w:style w:type="paragraph" w:customStyle="1" w:styleId="D8E66A2BD7C04F9CA572F8495B3FF0BD">
    <w:name w:val="D8E66A2BD7C04F9CA572F8495B3FF0BD"/>
    <w:rsid w:val="0085260B"/>
    <w:pPr>
      <w:widowControl w:val="0"/>
      <w:jc w:val="both"/>
    </w:pPr>
  </w:style>
  <w:style w:type="paragraph" w:customStyle="1" w:styleId="EE2782702B0143629A6A2534CB114B01">
    <w:name w:val="EE2782702B0143629A6A2534CB114B01"/>
    <w:rsid w:val="0085260B"/>
    <w:pPr>
      <w:widowControl w:val="0"/>
      <w:jc w:val="both"/>
    </w:pPr>
  </w:style>
  <w:style w:type="paragraph" w:customStyle="1" w:styleId="BCF7D4350E9A40DC966F29AEAB2A5B2A">
    <w:name w:val="BCF7D4350E9A40DC966F29AEAB2A5B2A"/>
    <w:rsid w:val="0085260B"/>
    <w:pPr>
      <w:widowControl w:val="0"/>
      <w:jc w:val="both"/>
    </w:pPr>
  </w:style>
  <w:style w:type="paragraph" w:customStyle="1" w:styleId="11172A9B0EBD4F1380F222B8C097CC4F">
    <w:name w:val="11172A9B0EBD4F1380F222B8C097CC4F"/>
    <w:rsid w:val="0085260B"/>
    <w:pPr>
      <w:widowControl w:val="0"/>
      <w:jc w:val="both"/>
    </w:pPr>
  </w:style>
  <w:style w:type="paragraph" w:customStyle="1" w:styleId="DBCCAD7B844A4578AB04F9D44C29D4B9">
    <w:name w:val="DBCCAD7B844A4578AB04F9D44C29D4B9"/>
    <w:rsid w:val="0085260B"/>
    <w:pPr>
      <w:widowControl w:val="0"/>
      <w:jc w:val="both"/>
    </w:pPr>
  </w:style>
  <w:style w:type="paragraph" w:customStyle="1" w:styleId="C27D740EB8544D1D8CC76B68707AAC0E">
    <w:name w:val="C27D740EB8544D1D8CC76B68707AAC0E"/>
    <w:rsid w:val="0085260B"/>
    <w:pPr>
      <w:widowControl w:val="0"/>
      <w:jc w:val="both"/>
    </w:pPr>
  </w:style>
  <w:style w:type="paragraph" w:customStyle="1" w:styleId="36735214F40B4C368982BACF06B2918A">
    <w:name w:val="36735214F40B4C368982BACF06B2918A"/>
    <w:rsid w:val="0085260B"/>
    <w:pPr>
      <w:widowControl w:val="0"/>
      <w:jc w:val="both"/>
    </w:pPr>
  </w:style>
  <w:style w:type="paragraph" w:customStyle="1" w:styleId="E40CC0AF6D0E4A4797BC4577DF8A00EF">
    <w:name w:val="E40CC0AF6D0E4A4797BC4577DF8A00EF"/>
    <w:rsid w:val="0085260B"/>
    <w:pPr>
      <w:widowControl w:val="0"/>
      <w:jc w:val="both"/>
    </w:pPr>
  </w:style>
  <w:style w:type="paragraph" w:customStyle="1" w:styleId="91498C42CA354818A7EB8E5C07373E0F">
    <w:name w:val="91498C42CA354818A7EB8E5C07373E0F"/>
    <w:rsid w:val="0085260B"/>
    <w:pPr>
      <w:widowControl w:val="0"/>
      <w:jc w:val="both"/>
    </w:pPr>
  </w:style>
  <w:style w:type="paragraph" w:customStyle="1" w:styleId="BEE52602C1E54B6FAB68AF7C01179C0E">
    <w:name w:val="BEE52602C1E54B6FAB68AF7C01179C0E"/>
    <w:rsid w:val="0085260B"/>
    <w:pPr>
      <w:widowControl w:val="0"/>
      <w:jc w:val="both"/>
    </w:pPr>
  </w:style>
  <w:style w:type="paragraph" w:customStyle="1" w:styleId="F4AAAD57E241400EB90594A480149D86">
    <w:name w:val="F4AAAD57E241400EB90594A480149D86"/>
    <w:rsid w:val="0085260B"/>
    <w:pPr>
      <w:widowControl w:val="0"/>
      <w:jc w:val="both"/>
    </w:pPr>
  </w:style>
  <w:style w:type="paragraph" w:customStyle="1" w:styleId="9F032939B1BF4B988B218818472DCEF4">
    <w:name w:val="9F032939B1BF4B988B218818472DCEF4"/>
    <w:rsid w:val="0085260B"/>
    <w:pPr>
      <w:widowControl w:val="0"/>
      <w:jc w:val="both"/>
    </w:pPr>
  </w:style>
  <w:style w:type="paragraph" w:customStyle="1" w:styleId="804308775FA24759ACA70F55BD14B5FE">
    <w:name w:val="804308775FA24759ACA70F55BD14B5FE"/>
    <w:rsid w:val="0085260B"/>
    <w:pPr>
      <w:widowControl w:val="0"/>
      <w:jc w:val="both"/>
    </w:pPr>
  </w:style>
  <w:style w:type="paragraph" w:customStyle="1" w:styleId="956F58315A984339A9EECFC2FCC8480F">
    <w:name w:val="956F58315A984339A9EECFC2FCC8480F"/>
    <w:rsid w:val="0085260B"/>
    <w:pPr>
      <w:widowControl w:val="0"/>
      <w:jc w:val="both"/>
    </w:pPr>
  </w:style>
  <w:style w:type="paragraph" w:customStyle="1" w:styleId="B125A215A3F34CB49A8D0CB58A9B7F50">
    <w:name w:val="B125A215A3F34CB49A8D0CB58A9B7F50"/>
    <w:rsid w:val="0085260B"/>
    <w:pPr>
      <w:widowControl w:val="0"/>
      <w:jc w:val="both"/>
    </w:pPr>
  </w:style>
  <w:style w:type="paragraph" w:customStyle="1" w:styleId="17289D3A2F0E4D6C9058D86A6B702052">
    <w:name w:val="17289D3A2F0E4D6C9058D86A6B702052"/>
    <w:rsid w:val="0085260B"/>
    <w:pPr>
      <w:widowControl w:val="0"/>
      <w:jc w:val="both"/>
    </w:pPr>
  </w:style>
  <w:style w:type="paragraph" w:customStyle="1" w:styleId="EBDC7BB10FEB424EBD09ABA77E3B1E21">
    <w:name w:val="EBDC7BB10FEB424EBD09ABA77E3B1E21"/>
    <w:rsid w:val="0085260B"/>
    <w:pPr>
      <w:widowControl w:val="0"/>
      <w:jc w:val="both"/>
    </w:pPr>
  </w:style>
  <w:style w:type="paragraph" w:customStyle="1" w:styleId="37F946B800674ED090AE8998115232FC">
    <w:name w:val="37F946B800674ED090AE8998115232FC"/>
    <w:rsid w:val="0085260B"/>
    <w:pPr>
      <w:widowControl w:val="0"/>
      <w:jc w:val="both"/>
    </w:pPr>
  </w:style>
  <w:style w:type="paragraph" w:customStyle="1" w:styleId="6C9F86DE23AC447A901DC215FD47B723">
    <w:name w:val="6C9F86DE23AC447A901DC215FD47B723"/>
    <w:rsid w:val="0085260B"/>
    <w:pPr>
      <w:widowControl w:val="0"/>
      <w:jc w:val="both"/>
    </w:pPr>
  </w:style>
  <w:style w:type="paragraph" w:customStyle="1" w:styleId="BD3591637A77464588294969D1CDEB16">
    <w:name w:val="BD3591637A77464588294969D1CDEB16"/>
    <w:rsid w:val="0085260B"/>
    <w:pPr>
      <w:widowControl w:val="0"/>
      <w:jc w:val="both"/>
    </w:pPr>
  </w:style>
  <w:style w:type="paragraph" w:customStyle="1" w:styleId="780243A3D98B4D8EB0CA2C4AEB8C2EF0">
    <w:name w:val="780243A3D98B4D8EB0CA2C4AEB8C2EF0"/>
    <w:rsid w:val="0085260B"/>
    <w:pPr>
      <w:widowControl w:val="0"/>
      <w:jc w:val="both"/>
    </w:pPr>
  </w:style>
  <w:style w:type="paragraph" w:customStyle="1" w:styleId="2E3247784F3942EFA28E6FD14B0477D6">
    <w:name w:val="2E3247784F3942EFA28E6FD14B0477D6"/>
    <w:rsid w:val="0085260B"/>
    <w:pPr>
      <w:widowControl w:val="0"/>
      <w:jc w:val="both"/>
    </w:pPr>
  </w:style>
  <w:style w:type="paragraph" w:customStyle="1" w:styleId="9103CDE4562848CF8BFA1ED72FD99497">
    <w:name w:val="9103CDE4562848CF8BFA1ED72FD99497"/>
    <w:rsid w:val="0085260B"/>
    <w:pPr>
      <w:widowControl w:val="0"/>
      <w:jc w:val="both"/>
    </w:pPr>
  </w:style>
  <w:style w:type="paragraph" w:customStyle="1" w:styleId="745DB54E4E1347A98F0C8900917703DA">
    <w:name w:val="745DB54E4E1347A98F0C8900917703DA"/>
    <w:rsid w:val="0085260B"/>
    <w:pPr>
      <w:widowControl w:val="0"/>
      <w:jc w:val="both"/>
    </w:pPr>
  </w:style>
  <w:style w:type="paragraph" w:customStyle="1" w:styleId="7742BE3D78804F3C90B932C51111127E">
    <w:name w:val="7742BE3D78804F3C90B932C51111127E"/>
    <w:rsid w:val="0085260B"/>
    <w:pPr>
      <w:widowControl w:val="0"/>
      <w:jc w:val="both"/>
    </w:pPr>
  </w:style>
  <w:style w:type="paragraph" w:customStyle="1" w:styleId="5CC9EE2E85374D119F714BF2B2100E77">
    <w:name w:val="5CC9EE2E85374D119F714BF2B2100E77"/>
    <w:rsid w:val="0085260B"/>
    <w:pPr>
      <w:widowControl w:val="0"/>
      <w:jc w:val="both"/>
    </w:pPr>
  </w:style>
  <w:style w:type="paragraph" w:customStyle="1" w:styleId="717D4B5C71814397B77583B1B7661EA4">
    <w:name w:val="717D4B5C71814397B77583B1B7661EA4"/>
    <w:rsid w:val="0085260B"/>
    <w:pPr>
      <w:widowControl w:val="0"/>
      <w:jc w:val="both"/>
    </w:pPr>
  </w:style>
  <w:style w:type="paragraph" w:customStyle="1" w:styleId="0EA7D63BC087461BA3A652CB203ED2B3">
    <w:name w:val="0EA7D63BC087461BA3A652CB203ED2B3"/>
    <w:rsid w:val="0085260B"/>
    <w:pPr>
      <w:widowControl w:val="0"/>
      <w:jc w:val="both"/>
    </w:pPr>
  </w:style>
  <w:style w:type="paragraph" w:customStyle="1" w:styleId="28B5A1714FE34ABF9EEF139AC9836AE3">
    <w:name w:val="28B5A1714FE34ABF9EEF139AC9836AE3"/>
    <w:rsid w:val="0085260B"/>
    <w:pPr>
      <w:widowControl w:val="0"/>
      <w:jc w:val="both"/>
    </w:pPr>
  </w:style>
  <w:style w:type="paragraph" w:customStyle="1" w:styleId="E6B8FE3CD9DB4103A6BDD56BEA3FEFF8">
    <w:name w:val="E6B8FE3CD9DB4103A6BDD56BEA3FEFF8"/>
    <w:rsid w:val="0085260B"/>
    <w:pPr>
      <w:widowControl w:val="0"/>
      <w:jc w:val="both"/>
    </w:pPr>
  </w:style>
  <w:style w:type="paragraph" w:customStyle="1" w:styleId="FF9824C10EFB4A4787B7E60CCE7D9DD6">
    <w:name w:val="FF9824C10EFB4A4787B7E60CCE7D9DD6"/>
    <w:rsid w:val="0085260B"/>
    <w:pPr>
      <w:widowControl w:val="0"/>
      <w:jc w:val="both"/>
    </w:pPr>
  </w:style>
  <w:style w:type="paragraph" w:customStyle="1" w:styleId="BC75D0D01F8B403B8E98F4CFB6F51EBD">
    <w:name w:val="BC75D0D01F8B403B8E98F4CFB6F51EBD"/>
    <w:rsid w:val="0085260B"/>
    <w:pPr>
      <w:widowControl w:val="0"/>
      <w:jc w:val="both"/>
    </w:pPr>
  </w:style>
  <w:style w:type="paragraph" w:customStyle="1" w:styleId="42CAF1239D6549B28EACE18ABE4594CB">
    <w:name w:val="42CAF1239D6549B28EACE18ABE4594CB"/>
    <w:rsid w:val="0085260B"/>
    <w:pPr>
      <w:widowControl w:val="0"/>
      <w:jc w:val="both"/>
    </w:pPr>
  </w:style>
  <w:style w:type="paragraph" w:customStyle="1" w:styleId="D84710C4B9054F6AA3E5FC76EA79A4C8">
    <w:name w:val="D84710C4B9054F6AA3E5FC76EA79A4C8"/>
    <w:rsid w:val="0085260B"/>
    <w:pPr>
      <w:widowControl w:val="0"/>
      <w:jc w:val="both"/>
    </w:pPr>
  </w:style>
  <w:style w:type="paragraph" w:customStyle="1" w:styleId="3637127ABF784915BEF6E4A46D06DF8F">
    <w:name w:val="3637127ABF784915BEF6E4A46D06DF8F"/>
    <w:rsid w:val="0085260B"/>
    <w:pPr>
      <w:widowControl w:val="0"/>
      <w:jc w:val="both"/>
    </w:pPr>
  </w:style>
  <w:style w:type="paragraph" w:customStyle="1" w:styleId="9FF7D87C05F248C894182F18D2048E2B">
    <w:name w:val="9FF7D87C05F248C894182F18D2048E2B"/>
    <w:rsid w:val="0085260B"/>
    <w:pPr>
      <w:widowControl w:val="0"/>
      <w:jc w:val="both"/>
    </w:pPr>
  </w:style>
  <w:style w:type="paragraph" w:customStyle="1" w:styleId="FF70A2AFAFD7456CAA5A0A4F673A22B2">
    <w:name w:val="FF70A2AFAFD7456CAA5A0A4F673A22B2"/>
    <w:rsid w:val="0085260B"/>
    <w:pPr>
      <w:widowControl w:val="0"/>
      <w:jc w:val="both"/>
    </w:pPr>
  </w:style>
  <w:style w:type="paragraph" w:customStyle="1" w:styleId="1594C9EBAECD419BB7B95684772614EF">
    <w:name w:val="1594C9EBAECD419BB7B95684772614EF"/>
    <w:rsid w:val="0085260B"/>
    <w:pPr>
      <w:widowControl w:val="0"/>
      <w:jc w:val="both"/>
    </w:pPr>
  </w:style>
  <w:style w:type="paragraph" w:customStyle="1" w:styleId="54402140322B494CB82D3CC0818327CF">
    <w:name w:val="54402140322B494CB82D3CC0818327CF"/>
    <w:rsid w:val="0085260B"/>
    <w:pPr>
      <w:widowControl w:val="0"/>
      <w:jc w:val="both"/>
    </w:pPr>
  </w:style>
  <w:style w:type="paragraph" w:customStyle="1" w:styleId="87C3814067174BE8BC885A7A628C0E47">
    <w:name w:val="87C3814067174BE8BC885A7A628C0E47"/>
    <w:rsid w:val="0085260B"/>
    <w:pPr>
      <w:widowControl w:val="0"/>
      <w:jc w:val="both"/>
    </w:pPr>
  </w:style>
  <w:style w:type="paragraph" w:customStyle="1" w:styleId="67DB6DE27A8D4EAD902E51F57AEB122C">
    <w:name w:val="67DB6DE27A8D4EAD902E51F57AEB122C"/>
    <w:rsid w:val="0085260B"/>
    <w:pPr>
      <w:widowControl w:val="0"/>
      <w:jc w:val="both"/>
    </w:pPr>
  </w:style>
  <w:style w:type="paragraph" w:customStyle="1" w:styleId="871B920A51F948E3B11475227DDD0D3A">
    <w:name w:val="871B920A51F948E3B11475227DDD0D3A"/>
    <w:rsid w:val="0085260B"/>
    <w:pPr>
      <w:widowControl w:val="0"/>
      <w:jc w:val="both"/>
    </w:pPr>
  </w:style>
  <w:style w:type="paragraph" w:customStyle="1" w:styleId="D8C61EEE96124524A584853BAAE8E477">
    <w:name w:val="D8C61EEE96124524A584853BAAE8E477"/>
    <w:rsid w:val="0085260B"/>
    <w:pPr>
      <w:widowControl w:val="0"/>
      <w:jc w:val="both"/>
    </w:pPr>
  </w:style>
  <w:style w:type="paragraph" w:customStyle="1" w:styleId="3CA2790F82654320982AB2E6AFDEDBBF">
    <w:name w:val="3CA2790F82654320982AB2E6AFDEDBBF"/>
    <w:rsid w:val="0085260B"/>
    <w:pPr>
      <w:widowControl w:val="0"/>
      <w:jc w:val="both"/>
    </w:pPr>
  </w:style>
  <w:style w:type="paragraph" w:customStyle="1" w:styleId="CA10EB55E6404B1BBDF8D07318180956">
    <w:name w:val="CA10EB55E6404B1BBDF8D07318180956"/>
    <w:rsid w:val="0085260B"/>
    <w:pPr>
      <w:widowControl w:val="0"/>
      <w:jc w:val="both"/>
    </w:pPr>
  </w:style>
  <w:style w:type="paragraph" w:customStyle="1" w:styleId="2DF82977BD284D6E979005A56B320009">
    <w:name w:val="2DF82977BD284D6E979005A56B320009"/>
    <w:rsid w:val="0085260B"/>
    <w:pPr>
      <w:widowControl w:val="0"/>
      <w:jc w:val="both"/>
    </w:pPr>
  </w:style>
  <w:style w:type="paragraph" w:customStyle="1" w:styleId="59A253831285417480F9EEF0933598DF">
    <w:name w:val="59A253831285417480F9EEF0933598DF"/>
    <w:rsid w:val="0085260B"/>
    <w:pPr>
      <w:widowControl w:val="0"/>
      <w:jc w:val="both"/>
    </w:pPr>
  </w:style>
  <w:style w:type="paragraph" w:customStyle="1" w:styleId="0D25EAE4A0844FF39E51D3B913DE6D00">
    <w:name w:val="0D25EAE4A0844FF39E51D3B913DE6D00"/>
    <w:rsid w:val="0085260B"/>
    <w:pPr>
      <w:widowControl w:val="0"/>
      <w:jc w:val="both"/>
    </w:pPr>
  </w:style>
  <w:style w:type="paragraph" w:customStyle="1" w:styleId="7F724E0CCD004196B456709D2C542190">
    <w:name w:val="7F724E0CCD004196B456709D2C542190"/>
    <w:rsid w:val="0085260B"/>
    <w:pPr>
      <w:widowControl w:val="0"/>
      <w:jc w:val="both"/>
    </w:pPr>
  </w:style>
  <w:style w:type="paragraph" w:customStyle="1" w:styleId="991FB1D5DEEE40F9A679F0DCCDA2C68F">
    <w:name w:val="991FB1D5DEEE40F9A679F0DCCDA2C68F"/>
    <w:rsid w:val="0085260B"/>
    <w:pPr>
      <w:widowControl w:val="0"/>
      <w:jc w:val="both"/>
    </w:pPr>
  </w:style>
  <w:style w:type="paragraph" w:customStyle="1" w:styleId="DA63FB0DB25D435D8ACF0A04048DC64F">
    <w:name w:val="DA63FB0DB25D435D8ACF0A04048DC64F"/>
    <w:rsid w:val="0085260B"/>
    <w:pPr>
      <w:widowControl w:val="0"/>
      <w:jc w:val="both"/>
    </w:pPr>
  </w:style>
  <w:style w:type="paragraph" w:customStyle="1" w:styleId="6D5AF94DEFFD44FB952C42AB7F3C465D">
    <w:name w:val="6D5AF94DEFFD44FB952C42AB7F3C465D"/>
    <w:rsid w:val="0085260B"/>
    <w:pPr>
      <w:widowControl w:val="0"/>
      <w:jc w:val="both"/>
    </w:pPr>
  </w:style>
  <w:style w:type="paragraph" w:customStyle="1" w:styleId="1CAED8284E1E4287B1A9B318BC47CB68">
    <w:name w:val="1CAED8284E1E4287B1A9B318BC47CB68"/>
    <w:rsid w:val="0085260B"/>
    <w:pPr>
      <w:widowControl w:val="0"/>
      <w:jc w:val="both"/>
    </w:pPr>
  </w:style>
  <w:style w:type="paragraph" w:customStyle="1" w:styleId="AE5073B814F44665946689AD31954988">
    <w:name w:val="AE5073B814F44665946689AD31954988"/>
    <w:rsid w:val="0085260B"/>
    <w:pPr>
      <w:widowControl w:val="0"/>
      <w:jc w:val="both"/>
    </w:pPr>
  </w:style>
  <w:style w:type="paragraph" w:customStyle="1" w:styleId="1286D6C9F87E44BEBE48BAA3DE6EFA15">
    <w:name w:val="1286D6C9F87E44BEBE48BAA3DE6EFA15"/>
    <w:rsid w:val="0085260B"/>
    <w:pPr>
      <w:widowControl w:val="0"/>
      <w:jc w:val="both"/>
    </w:pPr>
  </w:style>
  <w:style w:type="paragraph" w:customStyle="1" w:styleId="3B4391E3FCFB45A68830D5CF30BAADE4">
    <w:name w:val="3B4391E3FCFB45A68830D5CF30BAADE4"/>
    <w:rsid w:val="0085260B"/>
    <w:pPr>
      <w:widowControl w:val="0"/>
      <w:jc w:val="both"/>
    </w:pPr>
  </w:style>
  <w:style w:type="paragraph" w:customStyle="1" w:styleId="01DC618A8019453E8CDA785522380D12">
    <w:name w:val="01DC618A8019453E8CDA785522380D12"/>
    <w:rsid w:val="0085260B"/>
    <w:pPr>
      <w:widowControl w:val="0"/>
      <w:jc w:val="both"/>
    </w:pPr>
  </w:style>
  <w:style w:type="paragraph" w:customStyle="1" w:styleId="6A475CF2CAA54FDAA221BBB97EE3E077">
    <w:name w:val="6A475CF2CAA54FDAA221BBB97EE3E077"/>
    <w:rsid w:val="0085260B"/>
    <w:pPr>
      <w:widowControl w:val="0"/>
      <w:jc w:val="both"/>
    </w:pPr>
  </w:style>
  <w:style w:type="paragraph" w:customStyle="1" w:styleId="D03425CFABB247BBA65E65208A6F9E0E">
    <w:name w:val="D03425CFABB247BBA65E65208A6F9E0E"/>
    <w:rsid w:val="0085260B"/>
    <w:pPr>
      <w:widowControl w:val="0"/>
      <w:jc w:val="both"/>
    </w:pPr>
  </w:style>
  <w:style w:type="paragraph" w:customStyle="1" w:styleId="319972A541004E769FA8BCF5C982D7D7">
    <w:name w:val="319972A541004E769FA8BCF5C982D7D7"/>
    <w:rsid w:val="0085260B"/>
    <w:pPr>
      <w:widowControl w:val="0"/>
      <w:jc w:val="both"/>
    </w:pPr>
  </w:style>
  <w:style w:type="paragraph" w:customStyle="1" w:styleId="BFBC60D10A324A3ABB0337C94CCC91EB">
    <w:name w:val="BFBC60D10A324A3ABB0337C94CCC91EB"/>
    <w:rsid w:val="0085260B"/>
    <w:pPr>
      <w:widowControl w:val="0"/>
      <w:jc w:val="both"/>
    </w:pPr>
  </w:style>
  <w:style w:type="paragraph" w:customStyle="1" w:styleId="4F401F8D49FF4DDBACA61026907A0F81">
    <w:name w:val="4F401F8D49FF4DDBACA61026907A0F81"/>
    <w:rsid w:val="0085260B"/>
    <w:pPr>
      <w:widowControl w:val="0"/>
      <w:jc w:val="both"/>
    </w:pPr>
  </w:style>
  <w:style w:type="paragraph" w:customStyle="1" w:styleId="DA22D91C105E4D07A99242F18646B59E">
    <w:name w:val="DA22D91C105E4D07A99242F18646B59E"/>
    <w:rsid w:val="0085260B"/>
    <w:pPr>
      <w:widowControl w:val="0"/>
      <w:jc w:val="both"/>
    </w:pPr>
  </w:style>
  <w:style w:type="paragraph" w:customStyle="1" w:styleId="EACF8285B70845769E53A8457FB220CB">
    <w:name w:val="EACF8285B70845769E53A8457FB220CB"/>
    <w:rsid w:val="0085260B"/>
    <w:pPr>
      <w:widowControl w:val="0"/>
      <w:jc w:val="both"/>
    </w:pPr>
  </w:style>
  <w:style w:type="paragraph" w:customStyle="1" w:styleId="A80C701E1DDD41059559B9ABBBFCD286">
    <w:name w:val="A80C701E1DDD41059559B9ABBBFCD286"/>
    <w:rsid w:val="0085260B"/>
    <w:pPr>
      <w:widowControl w:val="0"/>
      <w:jc w:val="both"/>
    </w:pPr>
  </w:style>
  <w:style w:type="paragraph" w:customStyle="1" w:styleId="55CA329A3F7B4468BB2E475365E7EC9D">
    <w:name w:val="55CA329A3F7B4468BB2E475365E7EC9D"/>
    <w:rsid w:val="0085260B"/>
    <w:pPr>
      <w:widowControl w:val="0"/>
      <w:jc w:val="both"/>
    </w:pPr>
  </w:style>
  <w:style w:type="paragraph" w:customStyle="1" w:styleId="6F0321BB4DDD40BDA1588811520D75FC">
    <w:name w:val="6F0321BB4DDD40BDA1588811520D75FC"/>
    <w:rsid w:val="0085260B"/>
    <w:pPr>
      <w:widowControl w:val="0"/>
      <w:jc w:val="both"/>
    </w:pPr>
  </w:style>
  <w:style w:type="paragraph" w:customStyle="1" w:styleId="F794955F95274D5B8565B70F504152C2">
    <w:name w:val="F794955F95274D5B8565B70F504152C2"/>
    <w:rsid w:val="0085260B"/>
    <w:pPr>
      <w:widowControl w:val="0"/>
      <w:jc w:val="both"/>
    </w:pPr>
  </w:style>
  <w:style w:type="paragraph" w:customStyle="1" w:styleId="029CD3AAF2834477AE7A2CE25E66597B">
    <w:name w:val="029CD3AAF2834477AE7A2CE25E66597B"/>
    <w:rsid w:val="0085260B"/>
    <w:pPr>
      <w:widowControl w:val="0"/>
      <w:jc w:val="both"/>
    </w:pPr>
  </w:style>
  <w:style w:type="paragraph" w:customStyle="1" w:styleId="7BF22E232F034C669F86F436A103CACA">
    <w:name w:val="7BF22E232F034C669F86F436A103CACA"/>
    <w:rsid w:val="0085260B"/>
    <w:pPr>
      <w:widowControl w:val="0"/>
      <w:jc w:val="both"/>
    </w:pPr>
  </w:style>
  <w:style w:type="paragraph" w:customStyle="1" w:styleId="92BA53B85E4F4D15B08144E5F776533F">
    <w:name w:val="92BA53B85E4F4D15B08144E5F776533F"/>
    <w:rsid w:val="0085260B"/>
    <w:pPr>
      <w:widowControl w:val="0"/>
      <w:jc w:val="both"/>
    </w:pPr>
  </w:style>
  <w:style w:type="paragraph" w:customStyle="1" w:styleId="D8C2A462A47645738DB87EBD61B853A7">
    <w:name w:val="D8C2A462A47645738DB87EBD61B853A7"/>
    <w:rsid w:val="0085260B"/>
    <w:pPr>
      <w:widowControl w:val="0"/>
      <w:jc w:val="both"/>
    </w:pPr>
  </w:style>
  <w:style w:type="paragraph" w:customStyle="1" w:styleId="C500A73812D2437C9B9C4417A714D8A0">
    <w:name w:val="C500A73812D2437C9B9C4417A714D8A0"/>
    <w:rsid w:val="0085260B"/>
    <w:pPr>
      <w:widowControl w:val="0"/>
      <w:jc w:val="both"/>
    </w:pPr>
  </w:style>
  <w:style w:type="paragraph" w:customStyle="1" w:styleId="E76529A593C34C36909C1AE7573DEB13">
    <w:name w:val="E76529A593C34C36909C1AE7573DEB13"/>
    <w:rsid w:val="0085260B"/>
    <w:pPr>
      <w:widowControl w:val="0"/>
      <w:jc w:val="both"/>
    </w:pPr>
  </w:style>
  <w:style w:type="paragraph" w:customStyle="1" w:styleId="4E958D252D344188BC54C41DCF1B49E2">
    <w:name w:val="4E958D252D344188BC54C41DCF1B49E2"/>
    <w:rsid w:val="0085260B"/>
    <w:pPr>
      <w:widowControl w:val="0"/>
      <w:jc w:val="both"/>
    </w:pPr>
  </w:style>
  <w:style w:type="paragraph" w:customStyle="1" w:styleId="12475EBC085144D58536C8158F3698B2">
    <w:name w:val="12475EBC085144D58536C8158F3698B2"/>
    <w:rsid w:val="0085260B"/>
    <w:pPr>
      <w:widowControl w:val="0"/>
      <w:jc w:val="both"/>
    </w:pPr>
  </w:style>
  <w:style w:type="paragraph" w:customStyle="1" w:styleId="DC917C612E73444E96C4F792320585B3">
    <w:name w:val="DC917C612E73444E96C4F792320585B3"/>
    <w:rsid w:val="0085260B"/>
    <w:pPr>
      <w:widowControl w:val="0"/>
      <w:jc w:val="both"/>
    </w:pPr>
  </w:style>
  <w:style w:type="paragraph" w:customStyle="1" w:styleId="9E56686F4E42493B93BCB75A02B8BEB1">
    <w:name w:val="9E56686F4E42493B93BCB75A02B8BEB1"/>
    <w:rsid w:val="0085260B"/>
    <w:pPr>
      <w:widowControl w:val="0"/>
      <w:jc w:val="both"/>
    </w:pPr>
  </w:style>
  <w:style w:type="paragraph" w:customStyle="1" w:styleId="98AA694F44104A089F59611170B687DE">
    <w:name w:val="98AA694F44104A089F59611170B687DE"/>
    <w:rsid w:val="0085260B"/>
    <w:pPr>
      <w:widowControl w:val="0"/>
      <w:jc w:val="both"/>
    </w:pPr>
  </w:style>
  <w:style w:type="paragraph" w:customStyle="1" w:styleId="11D47480A20B4B7E9E8B09E06401B43A">
    <w:name w:val="11D47480A20B4B7E9E8B09E06401B43A"/>
    <w:rsid w:val="0085260B"/>
    <w:pPr>
      <w:widowControl w:val="0"/>
      <w:jc w:val="both"/>
    </w:pPr>
  </w:style>
  <w:style w:type="paragraph" w:customStyle="1" w:styleId="3A117F7C4B924AE1A556A4844325F421">
    <w:name w:val="3A117F7C4B924AE1A556A4844325F421"/>
    <w:rsid w:val="0085260B"/>
    <w:pPr>
      <w:widowControl w:val="0"/>
      <w:jc w:val="both"/>
    </w:pPr>
  </w:style>
  <w:style w:type="paragraph" w:customStyle="1" w:styleId="5FE233009F994359AD1E3046FD1DAED3">
    <w:name w:val="5FE233009F994359AD1E3046FD1DAED3"/>
    <w:rsid w:val="0085260B"/>
    <w:pPr>
      <w:widowControl w:val="0"/>
      <w:jc w:val="both"/>
    </w:pPr>
  </w:style>
  <w:style w:type="paragraph" w:customStyle="1" w:styleId="9AF974C24A40412C92D22CF7F5CC43D7">
    <w:name w:val="9AF974C24A40412C92D22CF7F5CC43D7"/>
    <w:rsid w:val="0085260B"/>
    <w:pPr>
      <w:widowControl w:val="0"/>
      <w:jc w:val="both"/>
    </w:pPr>
  </w:style>
  <w:style w:type="paragraph" w:customStyle="1" w:styleId="ADC3F1E76A73452C93829070338E234B">
    <w:name w:val="ADC3F1E76A73452C93829070338E234B"/>
    <w:rsid w:val="0085260B"/>
    <w:pPr>
      <w:widowControl w:val="0"/>
      <w:jc w:val="both"/>
    </w:pPr>
  </w:style>
  <w:style w:type="paragraph" w:customStyle="1" w:styleId="F0DC24F906D84FFB835A524775AF1A87">
    <w:name w:val="F0DC24F906D84FFB835A524775AF1A87"/>
    <w:rsid w:val="0085260B"/>
    <w:pPr>
      <w:widowControl w:val="0"/>
      <w:jc w:val="both"/>
    </w:pPr>
  </w:style>
  <w:style w:type="paragraph" w:customStyle="1" w:styleId="B5F87E55D4F84A528448B466D377457A">
    <w:name w:val="B5F87E55D4F84A528448B466D377457A"/>
    <w:rsid w:val="0085260B"/>
    <w:pPr>
      <w:widowControl w:val="0"/>
      <w:jc w:val="both"/>
    </w:pPr>
  </w:style>
  <w:style w:type="paragraph" w:customStyle="1" w:styleId="621B23CE1AEF41599A9E56F29A73023A">
    <w:name w:val="621B23CE1AEF41599A9E56F29A73023A"/>
    <w:rsid w:val="0085260B"/>
    <w:pPr>
      <w:widowControl w:val="0"/>
      <w:jc w:val="both"/>
    </w:pPr>
  </w:style>
  <w:style w:type="paragraph" w:customStyle="1" w:styleId="C9097B48145E4EBF82FFEC1EFED8C8C6">
    <w:name w:val="C9097B48145E4EBF82FFEC1EFED8C8C6"/>
    <w:rsid w:val="0085260B"/>
    <w:pPr>
      <w:widowControl w:val="0"/>
      <w:jc w:val="both"/>
    </w:pPr>
  </w:style>
  <w:style w:type="paragraph" w:customStyle="1" w:styleId="D3C48B4E98234350B37DD851E4DD3208">
    <w:name w:val="D3C48B4E98234350B37DD851E4DD3208"/>
    <w:rsid w:val="0085260B"/>
    <w:pPr>
      <w:widowControl w:val="0"/>
      <w:jc w:val="both"/>
    </w:pPr>
  </w:style>
  <w:style w:type="paragraph" w:customStyle="1" w:styleId="BACD3555B6B1489B8AE97D140FE7D7F1">
    <w:name w:val="BACD3555B6B1489B8AE97D140FE7D7F1"/>
    <w:rsid w:val="0085260B"/>
    <w:pPr>
      <w:widowControl w:val="0"/>
      <w:jc w:val="both"/>
    </w:pPr>
  </w:style>
  <w:style w:type="paragraph" w:customStyle="1" w:styleId="8FEC70047B1E45E084EDB97EAE3173E7">
    <w:name w:val="8FEC70047B1E45E084EDB97EAE3173E7"/>
    <w:rsid w:val="0085260B"/>
    <w:pPr>
      <w:widowControl w:val="0"/>
      <w:jc w:val="both"/>
    </w:pPr>
  </w:style>
  <w:style w:type="paragraph" w:customStyle="1" w:styleId="EFF27DAF9C3342B0A8753D923B9E42E1">
    <w:name w:val="EFF27DAF9C3342B0A8753D923B9E42E1"/>
    <w:rsid w:val="0085260B"/>
    <w:pPr>
      <w:widowControl w:val="0"/>
      <w:jc w:val="both"/>
    </w:pPr>
  </w:style>
  <w:style w:type="paragraph" w:customStyle="1" w:styleId="2067BAB0350241E2B989173CA29B2616">
    <w:name w:val="2067BAB0350241E2B989173CA29B2616"/>
    <w:rsid w:val="0085260B"/>
    <w:pPr>
      <w:widowControl w:val="0"/>
      <w:jc w:val="both"/>
    </w:pPr>
  </w:style>
  <w:style w:type="paragraph" w:customStyle="1" w:styleId="0929491B4809450C9AB25516A43C27A6">
    <w:name w:val="0929491B4809450C9AB25516A43C27A6"/>
    <w:rsid w:val="0085260B"/>
    <w:pPr>
      <w:widowControl w:val="0"/>
      <w:jc w:val="both"/>
    </w:pPr>
  </w:style>
  <w:style w:type="paragraph" w:customStyle="1" w:styleId="39EF5B6C3865418A9B26D26587C2EC13">
    <w:name w:val="39EF5B6C3865418A9B26D26587C2EC13"/>
    <w:rsid w:val="0085260B"/>
    <w:pPr>
      <w:widowControl w:val="0"/>
      <w:jc w:val="both"/>
    </w:pPr>
  </w:style>
  <w:style w:type="paragraph" w:customStyle="1" w:styleId="FB3B728F0FA44EFC92F80E2D3849DBEE">
    <w:name w:val="FB3B728F0FA44EFC92F80E2D3849DBEE"/>
    <w:rsid w:val="0085260B"/>
    <w:pPr>
      <w:widowControl w:val="0"/>
      <w:jc w:val="both"/>
    </w:pPr>
  </w:style>
  <w:style w:type="paragraph" w:customStyle="1" w:styleId="EFDE56FBA6FF42C8BBE2DD54C52995E0">
    <w:name w:val="EFDE56FBA6FF42C8BBE2DD54C52995E0"/>
    <w:rsid w:val="0085260B"/>
    <w:pPr>
      <w:widowControl w:val="0"/>
      <w:jc w:val="both"/>
    </w:pPr>
  </w:style>
  <w:style w:type="paragraph" w:customStyle="1" w:styleId="840DD2AE2AF04FFA80CEB0922C11C242">
    <w:name w:val="840DD2AE2AF04FFA80CEB0922C11C242"/>
    <w:rsid w:val="0085260B"/>
    <w:pPr>
      <w:widowControl w:val="0"/>
      <w:jc w:val="both"/>
    </w:pPr>
  </w:style>
  <w:style w:type="paragraph" w:customStyle="1" w:styleId="54AE6784333D469DB0B9C2EED8C61592">
    <w:name w:val="54AE6784333D469DB0B9C2EED8C61592"/>
    <w:rsid w:val="0085260B"/>
    <w:pPr>
      <w:widowControl w:val="0"/>
      <w:jc w:val="both"/>
    </w:pPr>
  </w:style>
  <w:style w:type="paragraph" w:customStyle="1" w:styleId="E51C53F7443D472C9E3F41E629BD0308">
    <w:name w:val="E51C53F7443D472C9E3F41E629BD0308"/>
    <w:rsid w:val="0085260B"/>
    <w:pPr>
      <w:widowControl w:val="0"/>
      <w:jc w:val="both"/>
    </w:pPr>
  </w:style>
  <w:style w:type="paragraph" w:customStyle="1" w:styleId="D66F2A0376C44A59BCCDF1378410AB64">
    <w:name w:val="D66F2A0376C44A59BCCDF1378410AB64"/>
    <w:rsid w:val="0085260B"/>
    <w:pPr>
      <w:widowControl w:val="0"/>
      <w:jc w:val="both"/>
    </w:pPr>
  </w:style>
  <w:style w:type="paragraph" w:customStyle="1" w:styleId="E142C0D3E7CA43908DC8452F0A93B544">
    <w:name w:val="E142C0D3E7CA43908DC8452F0A93B544"/>
    <w:rsid w:val="0085260B"/>
    <w:pPr>
      <w:widowControl w:val="0"/>
      <w:jc w:val="both"/>
    </w:pPr>
  </w:style>
  <w:style w:type="paragraph" w:customStyle="1" w:styleId="B02CE8A1196D47C7B4660568ED79AE70">
    <w:name w:val="B02CE8A1196D47C7B4660568ED79AE70"/>
    <w:rsid w:val="0085260B"/>
    <w:pPr>
      <w:widowControl w:val="0"/>
      <w:jc w:val="both"/>
    </w:pPr>
  </w:style>
  <w:style w:type="paragraph" w:customStyle="1" w:styleId="ACA88ADCBD57407297B24560F110DDDB">
    <w:name w:val="ACA88ADCBD57407297B24560F110DDDB"/>
    <w:rsid w:val="0085260B"/>
    <w:pPr>
      <w:widowControl w:val="0"/>
      <w:jc w:val="both"/>
    </w:pPr>
  </w:style>
  <w:style w:type="paragraph" w:customStyle="1" w:styleId="864CFF80F64B426AA5A55752410EF348">
    <w:name w:val="864CFF80F64B426AA5A55752410EF348"/>
    <w:rsid w:val="0085260B"/>
    <w:pPr>
      <w:widowControl w:val="0"/>
      <w:jc w:val="both"/>
    </w:pPr>
  </w:style>
  <w:style w:type="paragraph" w:customStyle="1" w:styleId="5C42D6B232584D9AA2AA7DA226367505">
    <w:name w:val="5C42D6B232584D9AA2AA7DA226367505"/>
    <w:rsid w:val="0085260B"/>
    <w:pPr>
      <w:widowControl w:val="0"/>
      <w:jc w:val="both"/>
    </w:pPr>
  </w:style>
  <w:style w:type="paragraph" w:customStyle="1" w:styleId="C82B128F66804464AAAD64AFB01FCE60">
    <w:name w:val="C82B128F66804464AAAD64AFB01FCE60"/>
    <w:rsid w:val="0085260B"/>
    <w:pPr>
      <w:widowControl w:val="0"/>
      <w:jc w:val="both"/>
    </w:pPr>
  </w:style>
  <w:style w:type="paragraph" w:customStyle="1" w:styleId="ACE29CCBE5274027B7C2E0DC4B4EA1ED">
    <w:name w:val="ACE29CCBE5274027B7C2E0DC4B4EA1ED"/>
    <w:rsid w:val="0085260B"/>
    <w:pPr>
      <w:widowControl w:val="0"/>
      <w:jc w:val="both"/>
    </w:pPr>
  </w:style>
  <w:style w:type="paragraph" w:customStyle="1" w:styleId="005A099695EB4A86A23D376ADBA712B0">
    <w:name w:val="005A099695EB4A86A23D376ADBA712B0"/>
    <w:rsid w:val="0085260B"/>
    <w:pPr>
      <w:widowControl w:val="0"/>
      <w:jc w:val="both"/>
    </w:pPr>
  </w:style>
  <w:style w:type="paragraph" w:customStyle="1" w:styleId="22D48E718F77405E94173C55F31365D5">
    <w:name w:val="22D48E718F77405E94173C55F31365D5"/>
    <w:rsid w:val="0085260B"/>
    <w:pPr>
      <w:widowControl w:val="0"/>
      <w:jc w:val="both"/>
    </w:pPr>
  </w:style>
  <w:style w:type="paragraph" w:customStyle="1" w:styleId="F80D64ACA5874D84BA2E01E91219AB3A">
    <w:name w:val="F80D64ACA5874D84BA2E01E91219AB3A"/>
    <w:rsid w:val="0085260B"/>
    <w:pPr>
      <w:widowControl w:val="0"/>
      <w:jc w:val="both"/>
    </w:pPr>
  </w:style>
  <w:style w:type="paragraph" w:customStyle="1" w:styleId="5537CBD2D90D4CD9AE18C982116593CE">
    <w:name w:val="5537CBD2D90D4CD9AE18C982116593CE"/>
    <w:rsid w:val="0085260B"/>
    <w:pPr>
      <w:widowControl w:val="0"/>
      <w:jc w:val="both"/>
    </w:pPr>
  </w:style>
  <w:style w:type="paragraph" w:customStyle="1" w:styleId="0D0C2854CB3E4C739D44B790A1665EEC">
    <w:name w:val="0D0C2854CB3E4C739D44B790A1665EEC"/>
    <w:rsid w:val="0085260B"/>
    <w:pPr>
      <w:widowControl w:val="0"/>
      <w:jc w:val="both"/>
    </w:pPr>
  </w:style>
  <w:style w:type="paragraph" w:customStyle="1" w:styleId="4F6BC7D193CC4E87BF6BB4CF355A22E3">
    <w:name w:val="4F6BC7D193CC4E87BF6BB4CF355A22E3"/>
    <w:rsid w:val="0085260B"/>
    <w:pPr>
      <w:widowControl w:val="0"/>
      <w:jc w:val="both"/>
    </w:pPr>
  </w:style>
  <w:style w:type="paragraph" w:customStyle="1" w:styleId="2B70989027494AA1B9BB26721E76B3E5">
    <w:name w:val="2B70989027494AA1B9BB26721E76B3E5"/>
    <w:rsid w:val="0085260B"/>
    <w:pPr>
      <w:widowControl w:val="0"/>
      <w:jc w:val="both"/>
    </w:pPr>
  </w:style>
  <w:style w:type="paragraph" w:customStyle="1" w:styleId="295CBBEC93FB4B179223D9FC560B6785">
    <w:name w:val="295CBBEC93FB4B179223D9FC560B6785"/>
    <w:rsid w:val="0085260B"/>
    <w:pPr>
      <w:widowControl w:val="0"/>
      <w:jc w:val="both"/>
    </w:pPr>
  </w:style>
  <w:style w:type="paragraph" w:customStyle="1" w:styleId="2B20A53E09F04208A86A8BEBBDA30FD0">
    <w:name w:val="2B20A53E09F04208A86A8BEBBDA30FD0"/>
    <w:rsid w:val="0085260B"/>
    <w:pPr>
      <w:widowControl w:val="0"/>
      <w:jc w:val="both"/>
    </w:pPr>
  </w:style>
  <w:style w:type="paragraph" w:customStyle="1" w:styleId="F835D9BA51314B719ACD9EEC0D53ED18">
    <w:name w:val="F835D9BA51314B719ACD9EEC0D53ED18"/>
    <w:rsid w:val="0085260B"/>
    <w:pPr>
      <w:widowControl w:val="0"/>
      <w:jc w:val="both"/>
    </w:pPr>
  </w:style>
  <w:style w:type="paragraph" w:customStyle="1" w:styleId="8080BF25AF0E46D19EF9C1760B99D3E9">
    <w:name w:val="8080BF25AF0E46D19EF9C1760B99D3E9"/>
    <w:rsid w:val="0085260B"/>
    <w:pPr>
      <w:widowControl w:val="0"/>
      <w:jc w:val="both"/>
    </w:pPr>
  </w:style>
  <w:style w:type="paragraph" w:customStyle="1" w:styleId="F2E1A146A8F94BD2B89E5C36AD8E1011">
    <w:name w:val="F2E1A146A8F94BD2B89E5C36AD8E1011"/>
    <w:rsid w:val="0085260B"/>
    <w:pPr>
      <w:widowControl w:val="0"/>
      <w:jc w:val="both"/>
    </w:pPr>
  </w:style>
  <w:style w:type="paragraph" w:customStyle="1" w:styleId="05AD66B1D6384244944784AA2546916F">
    <w:name w:val="05AD66B1D6384244944784AA2546916F"/>
    <w:rsid w:val="0085260B"/>
    <w:pPr>
      <w:widowControl w:val="0"/>
      <w:jc w:val="both"/>
    </w:pPr>
  </w:style>
  <w:style w:type="paragraph" w:customStyle="1" w:styleId="AFC11306ACA64712A4B527C67E911B06">
    <w:name w:val="AFC11306ACA64712A4B527C67E911B06"/>
    <w:rsid w:val="0085260B"/>
    <w:pPr>
      <w:widowControl w:val="0"/>
      <w:jc w:val="both"/>
    </w:pPr>
  </w:style>
  <w:style w:type="paragraph" w:customStyle="1" w:styleId="A8E8B6DC9A5745CEA206DED2F6561F2A">
    <w:name w:val="A8E8B6DC9A5745CEA206DED2F6561F2A"/>
    <w:rsid w:val="0085260B"/>
    <w:pPr>
      <w:widowControl w:val="0"/>
      <w:jc w:val="both"/>
    </w:pPr>
  </w:style>
  <w:style w:type="paragraph" w:customStyle="1" w:styleId="6F89C620FCD24DF98201CA5E0C62D34B">
    <w:name w:val="6F89C620FCD24DF98201CA5E0C62D34B"/>
    <w:rsid w:val="0085260B"/>
    <w:pPr>
      <w:widowControl w:val="0"/>
      <w:jc w:val="both"/>
    </w:pPr>
  </w:style>
  <w:style w:type="paragraph" w:customStyle="1" w:styleId="2F2C8319DCE64B829E9A223F392B78FE">
    <w:name w:val="2F2C8319DCE64B829E9A223F392B78FE"/>
    <w:rsid w:val="0085260B"/>
    <w:pPr>
      <w:widowControl w:val="0"/>
      <w:jc w:val="both"/>
    </w:pPr>
  </w:style>
  <w:style w:type="paragraph" w:customStyle="1" w:styleId="5DC3E2EB937141D1BD5B3DFCBA25A537">
    <w:name w:val="5DC3E2EB937141D1BD5B3DFCBA25A537"/>
    <w:rsid w:val="0085260B"/>
    <w:pPr>
      <w:widowControl w:val="0"/>
      <w:jc w:val="both"/>
    </w:pPr>
  </w:style>
  <w:style w:type="paragraph" w:customStyle="1" w:styleId="804E6D78F0324112AEA1B9C9F445E319">
    <w:name w:val="804E6D78F0324112AEA1B9C9F445E319"/>
    <w:rsid w:val="0085260B"/>
    <w:pPr>
      <w:widowControl w:val="0"/>
      <w:jc w:val="both"/>
    </w:pPr>
  </w:style>
  <w:style w:type="paragraph" w:customStyle="1" w:styleId="3068D0D5F0C149318A3ED7D552337B4C">
    <w:name w:val="3068D0D5F0C149318A3ED7D552337B4C"/>
    <w:rsid w:val="0085260B"/>
    <w:pPr>
      <w:widowControl w:val="0"/>
      <w:jc w:val="both"/>
    </w:pPr>
  </w:style>
  <w:style w:type="paragraph" w:customStyle="1" w:styleId="A6F9B95F2F9F4D97AAB604A522F5B4FE">
    <w:name w:val="A6F9B95F2F9F4D97AAB604A522F5B4FE"/>
    <w:rsid w:val="0085260B"/>
    <w:pPr>
      <w:widowControl w:val="0"/>
      <w:jc w:val="both"/>
    </w:pPr>
  </w:style>
  <w:style w:type="paragraph" w:customStyle="1" w:styleId="C48BB0E3D4FF450D98318FB5A67AD442">
    <w:name w:val="C48BB0E3D4FF450D98318FB5A67AD442"/>
    <w:rsid w:val="0085260B"/>
    <w:pPr>
      <w:widowControl w:val="0"/>
      <w:jc w:val="both"/>
    </w:pPr>
  </w:style>
  <w:style w:type="paragraph" w:customStyle="1" w:styleId="FC03A89862274B0AB936BD05C3A856BC">
    <w:name w:val="FC03A89862274B0AB936BD05C3A856BC"/>
    <w:rsid w:val="0085260B"/>
    <w:pPr>
      <w:widowControl w:val="0"/>
      <w:jc w:val="both"/>
    </w:pPr>
  </w:style>
  <w:style w:type="paragraph" w:customStyle="1" w:styleId="89295BBD1B8C4C49925DD23F58867E82">
    <w:name w:val="89295BBD1B8C4C49925DD23F58867E82"/>
    <w:rsid w:val="0085260B"/>
    <w:pPr>
      <w:widowControl w:val="0"/>
      <w:jc w:val="both"/>
    </w:pPr>
  </w:style>
  <w:style w:type="paragraph" w:customStyle="1" w:styleId="8FDF073348BD4BCC890D3353E72BB1A0">
    <w:name w:val="8FDF073348BD4BCC890D3353E72BB1A0"/>
    <w:rsid w:val="0085260B"/>
    <w:pPr>
      <w:widowControl w:val="0"/>
      <w:jc w:val="both"/>
    </w:pPr>
  </w:style>
  <w:style w:type="paragraph" w:customStyle="1" w:styleId="A2AF0BE4A1A348B0AD4AC0732BA2E6D6">
    <w:name w:val="A2AF0BE4A1A348B0AD4AC0732BA2E6D6"/>
    <w:rsid w:val="0085260B"/>
    <w:pPr>
      <w:widowControl w:val="0"/>
      <w:jc w:val="both"/>
    </w:pPr>
  </w:style>
  <w:style w:type="paragraph" w:customStyle="1" w:styleId="D0904747E21044C6A0907BE1B542FF2C">
    <w:name w:val="D0904747E21044C6A0907BE1B542FF2C"/>
    <w:rsid w:val="0085260B"/>
    <w:pPr>
      <w:widowControl w:val="0"/>
      <w:jc w:val="both"/>
    </w:pPr>
  </w:style>
  <w:style w:type="paragraph" w:customStyle="1" w:styleId="DE34EC494A3344B38DFD6971CE883099">
    <w:name w:val="DE34EC494A3344B38DFD6971CE883099"/>
    <w:rsid w:val="0085260B"/>
    <w:pPr>
      <w:widowControl w:val="0"/>
      <w:jc w:val="both"/>
    </w:pPr>
  </w:style>
  <w:style w:type="paragraph" w:customStyle="1" w:styleId="30446A46619A43E19DA0CA134D5335C4">
    <w:name w:val="30446A46619A43E19DA0CA134D5335C4"/>
    <w:rsid w:val="0085260B"/>
    <w:pPr>
      <w:widowControl w:val="0"/>
      <w:jc w:val="both"/>
    </w:pPr>
  </w:style>
  <w:style w:type="paragraph" w:customStyle="1" w:styleId="D622DEE6ED014C2F8255624151202D39">
    <w:name w:val="D622DEE6ED014C2F8255624151202D39"/>
    <w:rsid w:val="0085260B"/>
    <w:pPr>
      <w:widowControl w:val="0"/>
      <w:jc w:val="both"/>
    </w:pPr>
  </w:style>
  <w:style w:type="paragraph" w:customStyle="1" w:styleId="C7F46A220C8D45CA8B50618D147331D5">
    <w:name w:val="C7F46A220C8D45CA8B50618D147331D5"/>
    <w:rsid w:val="0085260B"/>
    <w:pPr>
      <w:widowControl w:val="0"/>
      <w:jc w:val="both"/>
    </w:pPr>
  </w:style>
  <w:style w:type="paragraph" w:customStyle="1" w:styleId="332433223C074847A0B26A14CC15A711">
    <w:name w:val="332433223C074847A0B26A14CC15A711"/>
    <w:rsid w:val="0085260B"/>
    <w:pPr>
      <w:widowControl w:val="0"/>
      <w:jc w:val="both"/>
    </w:pPr>
  </w:style>
  <w:style w:type="paragraph" w:customStyle="1" w:styleId="513933AE4590459DA758286F4520DF85">
    <w:name w:val="513933AE4590459DA758286F4520DF85"/>
    <w:rsid w:val="0085260B"/>
    <w:pPr>
      <w:widowControl w:val="0"/>
      <w:jc w:val="both"/>
    </w:pPr>
  </w:style>
  <w:style w:type="paragraph" w:customStyle="1" w:styleId="A415793CB1914FAF95AE393BD5F55A85">
    <w:name w:val="A415793CB1914FAF95AE393BD5F55A85"/>
    <w:rsid w:val="0085260B"/>
    <w:pPr>
      <w:widowControl w:val="0"/>
      <w:jc w:val="both"/>
    </w:pPr>
  </w:style>
  <w:style w:type="paragraph" w:customStyle="1" w:styleId="E5E13661234D42BAB203E0D15C765648">
    <w:name w:val="E5E13661234D42BAB203E0D15C765648"/>
    <w:rsid w:val="0085260B"/>
    <w:pPr>
      <w:widowControl w:val="0"/>
      <w:jc w:val="both"/>
    </w:pPr>
  </w:style>
  <w:style w:type="paragraph" w:customStyle="1" w:styleId="DB8ACE600C1B45B2AA557B2FA3AE1261">
    <w:name w:val="DB8ACE600C1B45B2AA557B2FA3AE1261"/>
    <w:rsid w:val="0085260B"/>
    <w:pPr>
      <w:widowControl w:val="0"/>
      <w:jc w:val="both"/>
    </w:pPr>
  </w:style>
  <w:style w:type="paragraph" w:customStyle="1" w:styleId="80A8BF48BF8442419108EE6B5B801A33">
    <w:name w:val="80A8BF48BF8442419108EE6B5B801A33"/>
    <w:rsid w:val="00B6056D"/>
    <w:pPr>
      <w:widowControl w:val="0"/>
      <w:jc w:val="both"/>
    </w:pPr>
  </w:style>
  <w:style w:type="paragraph" w:customStyle="1" w:styleId="5516511B50E94D4285200CED9BCD7694">
    <w:name w:val="5516511B50E94D4285200CED9BCD7694"/>
    <w:rsid w:val="00B6056D"/>
    <w:pPr>
      <w:widowControl w:val="0"/>
      <w:jc w:val="both"/>
    </w:pPr>
  </w:style>
  <w:style w:type="paragraph" w:customStyle="1" w:styleId="36004FAEB2A5454CA56BE78683086F35">
    <w:name w:val="36004FAEB2A5454CA56BE78683086F35"/>
    <w:rsid w:val="00B6056D"/>
    <w:pPr>
      <w:widowControl w:val="0"/>
      <w:jc w:val="both"/>
    </w:pPr>
  </w:style>
  <w:style w:type="paragraph" w:customStyle="1" w:styleId="3D44D666BB9C416D82A500E3E29F82EE">
    <w:name w:val="3D44D666BB9C416D82A500E3E29F82EE"/>
    <w:rsid w:val="00B6056D"/>
    <w:pPr>
      <w:widowControl w:val="0"/>
      <w:jc w:val="both"/>
    </w:pPr>
  </w:style>
  <w:style w:type="paragraph" w:customStyle="1" w:styleId="FE85B4C4C7C3481DAACE18FB6E6E9029">
    <w:name w:val="FE85B4C4C7C3481DAACE18FB6E6E9029"/>
    <w:rsid w:val="00B6056D"/>
    <w:pPr>
      <w:widowControl w:val="0"/>
      <w:jc w:val="both"/>
    </w:pPr>
  </w:style>
  <w:style w:type="paragraph" w:customStyle="1" w:styleId="C39CE62C4E484F4880CF5DFFCA9EA288">
    <w:name w:val="C39CE62C4E484F4880CF5DFFCA9EA288"/>
    <w:rsid w:val="00B6056D"/>
    <w:pPr>
      <w:widowControl w:val="0"/>
      <w:jc w:val="both"/>
    </w:pPr>
  </w:style>
  <w:style w:type="paragraph" w:customStyle="1" w:styleId="B2190C1215C249F790A409D90B9DA2E8">
    <w:name w:val="B2190C1215C249F790A409D90B9DA2E8"/>
    <w:rsid w:val="00B6056D"/>
    <w:pPr>
      <w:widowControl w:val="0"/>
      <w:jc w:val="both"/>
    </w:pPr>
  </w:style>
  <w:style w:type="paragraph" w:customStyle="1" w:styleId="EBF0AA12C3C5492891B95F6AA400FA84">
    <w:name w:val="EBF0AA12C3C5492891B95F6AA400FA84"/>
    <w:rsid w:val="00B6056D"/>
    <w:pPr>
      <w:widowControl w:val="0"/>
      <w:jc w:val="both"/>
    </w:pPr>
  </w:style>
  <w:style w:type="paragraph" w:customStyle="1" w:styleId="23A8C6820A49456CA3AC3D941B8565B0">
    <w:name w:val="23A8C6820A49456CA3AC3D941B8565B0"/>
    <w:rsid w:val="00B6056D"/>
    <w:pPr>
      <w:widowControl w:val="0"/>
      <w:jc w:val="both"/>
    </w:pPr>
  </w:style>
  <w:style w:type="paragraph" w:customStyle="1" w:styleId="E05EC32C44A04CE1BC8C3C4DF21450E6">
    <w:name w:val="E05EC32C44A04CE1BC8C3C4DF21450E6"/>
    <w:rsid w:val="00B6056D"/>
    <w:pPr>
      <w:widowControl w:val="0"/>
      <w:jc w:val="both"/>
    </w:pPr>
  </w:style>
  <w:style w:type="paragraph" w:customStyle="1" w:styleId="ED46CB2EF9C24D43A7DCB815CED21011">
    <w:name w:val="ED46CB2EF9C24D43A7DCB815CED21011"/>
    <w:rsid w:val="00B6056D"/>
    <w:pPr>
      <w:widowControl w:val="0"/>
      <w:jc w:val="both"/>
    </w:pPr>
  </w:style>
  <w:style w:type="paragraph" w:customStyle="1" w:styleId="75B8522B476546B9A5F55EA82F08B330">
    <w:name w:val="75B8522B476546B9A5F55EA82F08B330"/>
    <w:rsid w:val="00B6056D"/>
    <w:pPr>
      <w:widowControl w:val="0"/>
      <w:jc w:val="both"/>
    </w:pPr>
  </w:style>
  <w:style w:type="paragraph" w:customStyle="1" w:styleId="AAFD6CD71A4C4995942D58B997C3F7F3">
    <w:name w:val="AAFD6CD71A4C4995942D58B997C3F7F3"/>
    <w:rsid w:val="00B6056D"/>
    <w:pPr>
      <w:widowControl w:val="0"/>
      <w:jc w:val="both"/>
    </w:pPr>
  </w:style>
  <w:style w:type="paragraph" w:customStyle="1" w:styleId="C5FC5D35DEC241DD980FFD1AC9935AE3">
    <w:name w:val="C5FC5D35DEC241DD980FFD1AC9935AE3"/>
    <w:rsid w:val="00B6056D"/>
    <w:pPr>
      <w:widowControl w:val="0"/>
      <w:jc w:val="both"/>
    </w:pPr>
  </w:style>
  <w:style w:type="paragraph" w:customStyle="1" w:styleId="37EEAECC3D194B48A0CB2E8354ED78F8">
    <w:name w:val="37EEAECC3D194B48A0CB2E8354ED78F8"/>
    <w:rsid w:val="00B6056D"/>
    <w:pPr>
      <w:widowControl w:val="0"/>
      <w:jc w:val="both"/>
    </w:pPr>
  </w:style>
  <w:style w:type="paragraph" w:customStyle="1" w:styleId="0D7EA62746F847998E1384ACFD374746">
    <w:name w:val="0D7EA62746F847998E1384ACFD374746"/>
    <w:rsid w:val="00B6056D"/>
    <w:pPr>
      <w:widowControl w:val="0"/>
      <w:jc w:val="both"/>
    </w:pPr>
  </w:style>
  <w:style w:type="paragraph" w:customStyle="1" w:styleId="5E1DCCCBF58A415FB73577B3F993A3E3">
    <w:name w:val="5E1DCCCBF58A415FB73577B3F993A3E3"/>
    <w:rsid w:val="00B6056D"/>
    <w:pPr>
      <w:widowControl w:val="0"/>
      <w:jc w:val="both"/>
    </w:pPr>
  </w:style>
  <w:style w:type="paragraph" w:customStyle="1" w:styleId="3F124DB9258C4F38B2BEAD4E9E09594E">
    <w:name w:val="3F124DB9258C4F38B2BEAD4E9E09594E"/>
    <w:rsid w:val="00B6056D"/>
    <w:pPr>
      <w:widowControl w:val="0"/>
      <w:jc w:val="both"/>
    </w:pPr>
  </w:style>
  <w:style w:type="paragraph" w:customStyle="1" w:styleId="8BF0804F6A3D4AE78CDDAE9D60C98C97">
    <w:name w:val="8BF0804F6A3D4AE78CDDAE9D60C98C97"/>
    <w:rsid w:val="00B6056D"/>
    <w:pPr>
      <w:widowControl w:val="0"/>
      <w:jc w:val="both"/>
    </w:pPr>
  </w:style>
  <w:style w:type="paragraph" w:customStyle="1" w:styleId="24F33A1A5835437DAD006E5AF0A6C7E2">
    <w:name w:val="24F33A1A5835437DAD006E5AF0A6C7E2"/>
    <w:rsid w:val="00B6056D"/>
    <w:pPr>
      <w:widowControl w:val="0"/>
      <w:jc w:val="both"/>
    </w:pPr>
  </w:style>
  <w:style w:type="paragraph" w:customStyle="1" w:styleId="A0C418CE28414C29B085E0AB0EF1A244">
    <w:name w:val="A0C418CE28414C29B085E0AB0EF1A244"/>
    <w:rsid w:val="00B6056D"/>
    <w:pPr>
      <w:widowControl w:val="0"/>
      <w:jc w:val="both"/>
    </w:pPr>
  </w:style>
  <w:style w:type="paragraph" w:customStyle="1" w:styleId="C2D6F94C56514234BBB1410D19B24168">
    <w:name w:val="C2D6F94C56514234BBB1410D19B24168"/>
    <w:rsid w:val="00B6056D"/>
    <w:pPr>
      <w:widowControl w:val="0"/>
      <w:jc w:val="both"/>
    </w:pPr>
  </w:style>
  <w:style w:type="paragraph" w:customStyle="1" w:styleId="CE705A192D324BD69021943A06798CC7">
    <w:name w:val="CE705A192D324BD69021943A06798CC7"/>
    <w:rsid w:val="00B6056D"/>
    <w:pPr>
      <w:widowControl w:val="0"/>
      <w:jc w:val="both"/>
    </w:pPr>
  </w:style>
  <w:style w:type="paragraph" w:customStyle="1" w:styleId="02DC0D25A04544ABB3DC4BDCD7114659">
    <w:name w:val="02DC0D25A04544ABB3DC4BDCD7114659"/>
    <w:rsid w:val="00B6056D"/>
    <w:pPr>
      <w:widowControl w:val="0"/>
      <w:jc w:val="both"/>
    </w:pPr>
  </w:style>
  <w:style w:type="paragraph" w:customStyle="1" w:styleId="92736077ACF44B17837065CDCB7A3975">
    <w:name w:val="92736077ACF44B17837065CDCB7A3975"/>
    <w:rsid w:val="00B6056D"/>
    <w:pPr>
      <w:widowControl w:val="0"/>
      <w:jc w:val="both"/>
    </w:pPr>
  </w:style>
  <w:style w:type="paragraph" w:customStyle="1" w:styleId="50A6E730A6C14B3C9BDA7B9CBCFCB53D">
    <w:name w:val="50A6E730A6C14B3C9BDA7B9CBCFCB53D"/>
    <w:rsid w:val="00B6056D"/>
    <w:pPr>
      <w:widowControl w:val="0"/>
      <w:jc w:val="both"/>
    </w:pPr>
  </w:style>
  <w:style w:type="paragraph" w:customStyle="1" w:styleId="E8BAE01CD64E401D896018E346BAED37">
    <w:name w:val="E8BAE01CD64E401D896018E346BAED37"/>
    <w:rsid w:val="00B6056D"/>
    <w:pPr>
      <w:widowControl w:val="0"/>
      <w:jc w:val="both"/>
    </w:pPr>
  </w:style>
  <w:style w:type="paragraph" w:customStyle="1" w:styleId="D70B5964EDC949F7B0639599E636F93B">
    <w:name w:val="D70B5964EDC949F7B0639599E636F93B"/>
    <w:rsid w:val="00B6056D"/>
    <w:pPr>
      <w:widowControl w:val="0"/>
      <w:jc w:val="both"/>
    </w:pPr>
  </w:style>
  <w:style w:type="paragraph" w:customStyle="1" w:styleId="2C12C5B7057E4C81ACB724AF61A46736">
    <w:name w:val="2C12C5B7057E4C81ACB724AF61A46736"/>
    <w:rsid w:val="00B6056D"/>
    <w:pPr>
      <w:widowControl w:val="0"/>
      <w:jc w:val="both"/>
    </w:pPr>
  </w:style>
  <w:style w:type="paragraph" w:customStyle="1" w:styleId="9D5FC86CBA06409182BF34346396B33E">
    <w:name w:val="9D5FC86CBA06409182BF34346396B33E"/>
    <w:rsid w:val="00B6056D"/>
    <w:pPr>
      <w:widowControl w:val="0"/>
      <w:jc w:val="both"/>
    </w:pPr>
  </w:style>
  <w:style w:type="paragraph" w:customStyle="1" w:styleId="91612A82A23648029BA87EFFFEE53C14">
    <w:name w:val="91612A82A23648029BA87EFFFEE53C14"/>
    <w:rsid w:val="00B6056D"/>
    <w:pPr>
      <w:widowControl w:val="0"/>
      <w:jc w:val="both"/>
    </w:pPr>
  </w:style>
  <w:style w:type="paragraph" w:customStyle="1" w:styleId="337E3AF4D5A74E74AAF30AD21D02879A">
    <w:name w:val="337E3AF4D5A74E74AAF30AD21D02879A"/>
    <w:rsid w:val="00B6056D"/>
    <w:pPr>
      <w:widowControl w:val="0"/>
      <w:jc w:val="both"/>
    </w:pPr>
  </w:style>
  <w:style w:type="paragraph" w:customStyle="1" w:styleId="793E7F9B261744A78AA06EA968ABB0E4">
    <w:name w:val="793E7F9B261744A78AA06EA968ABB0E4"/>
    <w:rsid w:val="00B6056D"/>
    <w:pPr>
      <w:widowControl w:val="0"/>
      <w:jc w:val="both"/>
    </w:pPr>
  </w:style>
  <w:style w:type="paragraph" w:customStyle="1" w:styleId="6DF198C91CDB4DAEA0D69590E4AEB3D9">
    <w:name w:val="6DF198C91CDB4DAEA0D69590E4AEB3D9"/>
    <w:rsid w:val="00B6056D"/>
    <w:pPr>
      <w:widowControl w:val="0"/>
      <w:jc w:val="both"/>
    </w:pPr>
  </w:style>
  <w:style w:type="paragraph" w:customStyle="1" w:styleId="48026EB65EA7484ABA12F97D3BAD3D78">
    <w:name w:val="48026EB65EA7484ABA12F97D3BAD3D78"/>
    <w:rsid w:val="00B6056D"/>
    <w:pPr>
      <w:widowControl w:val="0"/>
      <w:jc w:val="both"/>
    </w:pPr>
  </w:style>
  <w:style w:type="paragraph" w:customStyle="1" w:styleId="C143B74AB3424C6D90D326A297BC6B48">
    <w:name w:val="C143B74AB3424C6D90D326A297BC6B48"/>
    <w:rsid w:val="00B6056D"/>
    <w:pPr>
      <w:widowControl w:val="0"/>
      <w:jc w:val="both"/>
    </w:pPr>
  </w:style>
  <w:style w:type="paragraph" w:customStyle="1" w:styleId="EF29726F39B546D9BEBF1F347CE08B60">
    <w:name w:val="EF29726F39B546D9BEBF1F347CE08B60"/>
    <w:rsid w:val="00B6056D"/>
    <w:pPr>
      <w:widowControl w:val="0"/>
      <w:jc w:val="both"/>
    </w:pPr>
  </w:style>
  <w:style w:type="paragraph" w:customStyle="1" w:styleId="16B1879CA7E64FAA8C127CDB35572462">
    <w:name w:val="16B1879CA7E64FAA8C127CDB35572462"/>
    <w:rsid w:val="00B6056D"/>
    <w:pPr>
      <w:widowControl w:val="0"/>
      <w:jc w:val="both"/>
    </w:pPr>
  </w:style>
  <w:style w:type="paragraph" w:customStyle="1" w:styleId="3C64EA9FB28146F59B19203DF18F01AC">
    <w:name w:val="3C64EA9FB28146F59B19203DF18F01AC"/>
    <w:rsid w:val="00B6056D"/>
    <w:pPr>
      <w:widowControl w:val="0"/>
      <w:jc w:val="both"/>
    </w:pPr>
  </w:style>
  <w:style w:type="paragraph" w:customStyle="1" w:styleId="1BF2A31265934306B6801253E1937BBB">
    <w:name w:val="1BF2A31265934306B6801253E1937BBB"/>
    <w:rsid w:val="00B6056D"/>
    <w:pPr>
      <w:widowControl w:val="0"/>
      <w:jc w:val="both"/>
    </w:pPr>
  </w:style>
  <w:style w:type="paragraph" w:customStyle="1" w:styleId="3114B8FE3FD447D5B6CD1516093CD8CF">
    <w:name w:val="3114B8FE3FD447D5B6CD1516093CD8CF"/>
    <w:rsid w:val="00B6056D"/>
    <w:pPr>
      <w:widowControl w:val="0"/>
      <w:jc w:val="both"/>
    </w:pPr>
  </w:style>
  <w:style w:type="paragraph" w:customStyle="1" w:styleId="B55578C05CB948F49A246F1FCFD7B704">
    <w:name w:val="B55578C05CB948F49A246F1FCFD7B704"/>
    <w:rsid w:val="00B6056D"/>
    <w:pPr>
      <w:widowControl w:val="0"/>
      <w:jc w:val="both"/>
    </w:pPr>
  </w:style>
  <w:style w:type="paragraph" w:customStyle="1" w:styleId="F80FAD2BE7B644EA8781063BF336DC2B">
    <w:name w:val="F80FAD2BE7B644EA8781063BF336DC2B"/>
    <w:rsid w:val="00B6056D"/>
    <w:pPr>
      <w:widowControl w:val="0"/>
      <w:jc w:val="both"/>
    </w:pPr>
  </w:style>
  <w:style w:type="paragraph" w:customStyle="1" w:styleId="4F60C54028F7491E8BD9B24572AD4D0F">
    <w:name w:val="4F60C54028F7491E8BD9B24572AD4D0F"/>
    <w:rsid w:val="00B6056D"/>
    <w:pPr>
      <w:widowControl w:val="0"/>
      <w:jc w:val="both"/>
    </w:pPr>
  </w:style>
  <w:style w:type="paragraph" w:customStyle="1" w:styleId="CA957FB0F5E14EEE9D449822DF077359">
    <w:name w:val="CA957FB0F5E14EEE9D449822DF077359"/>
    <w:rsid w:val="00B6056D"/>
    <w:pPr>
      <w:widowControl w:val="0"/>
      <w:jc w:val="both"/>
    </w:pPr>
  </w:style>
  <w:style w:type="paragraph" w:customStyle="1" w:styleId="4CE0F13924414380A766795BB92A8BF7">
    <w:name w:val="4CE0F13924414380A766795BB92A8BF7"/>
    <w:rsid w:val="00B6056D"/>
    <w:pPr>
      <w:widowControl w:val="0"/>
      <w:jc w:val="both"/>
    </w:pPr>
  </w:style>
  <w:style w:type="paragraph" w:customStyle="1" w:styleId="50B7B878C7EC4ACB890E484CD7177773">
    <w:name w:val="50B7B878C7EC4ACB890E484CD7177773"/>
    <w:rsid w:val="00B6056D"/>
    <w:pPr>
      <w:widowControl w:val="0"/>
      <w:jc w:val="both"/>
    </w:pPr>
  </w:style>
  <w:style w:type="paragraph" w:customStyle="1" w:styleId="91691E37F36742E29A506AC270218C96">
    <w:name w:val="91691E37F36742E29A506AC270218C96"/>
    <w:rsid w:val="00B6056D"/>
    <w:pPr>
      <w:widowControl w:val="0"/>
      <w:jc w:val="both"/>
    </w:pPr>
  </w:style>
  <w:style w:type="paragraph" w:customStyle="1" w:styleId="9EB8DC5FBD9C45929AFD64F3BBDFED93">
    <w:name w:val="9EB8DC5FBD9C45929AFD64F3BBDFED93"/>
    <w:rsid w:val="00B6056D"/>
    <w:pPr>
      <w:widowControl w:val="0"/>
      <w:jc w:val="both"/>
    </w:pPr>
  </w:style>
  <w:style w:type="paragraph" w:customStyle="1" w:styleId="72ED14D362744CB2944D21042B1E3C1A">
    <w:name w:val="72ED14D362744CB2944D21042B1E3C1A"/>
    <w:rsid w:val="00B6056D"/>
    <w:pPr>
      <w:widowControl w:val="0"/>
      <w:jc w:val="both"/>
    </w:pPr>
  </w:style>
  <w:style w:type="paragraph" w:customStyle="1" w:styleId="C50188E0D5D04E90BEE4A7119A5824D0">
    <w:name w:val="C50188E0D5D04E90BEE4A7119A5824D0"/>
    <w:rsid w:val="00B6056D"/>
    <w:pPr>
      <w:widowControl w:val="0"/>
      <w:jc w:val="both"/>
    </w:pPr>
  </w:style>
  <w:style w:type="paragraph" w:customStyle="1" w:styleId="1EEABB641E5B412B94CFE67D7C9FA262">
    <w:name w:val="1EEABB641E5B412B94CFE67D7C9FA262"/>
    <w:rsid w:val="00B6056D"/>
    <w:pPr>
      <w:widowControl w:val="0"/>
      <w:jc w:val="both"/>
    </w:pPr>
  </w:style>
  <w:style w:type="paragraph" w:customStyle="1" w:styleId="56B09783FD034773BF5CCE1A853FDEB7">
    <w:name w:val="56B09783FD034773BF5CCE1A853FDEB7"/>
    <w:rsid w:val="00B6056D"/>
    <w:pPr>
      <w:widowControl w:val="0"/>
      <w:jc w:val="both"/>
    </w:pPr>
  </w:style>
  <w:style w:type="paragraph" w:customStyle="1" w:styleId="94AC4AC8E8B74915BFBCDDB0A10C065E">
    <w:name w:val="94AC4AC8E8B74915BFBCDDB0A10C065E"/>
    <w:rsid w:val="00B6056D"/>
    <w:pPr>
      <w:widowControl w:val="0"/>
      <w:jc w:val="both"/>
    </w:pPr>
  </w:style>
  <w:style w:type="paragraph" w:customStyle="1" w:styleId="4FED6EF5121B46ABB10BAB97E33863ED">
    <w:name w:val="4FED6EF5121B46ABB10BAB97E33863ED"/>
    <w:rsid w:val="00B6056D"/>
    <w:pPr>
      <w:widowControl w:val="0"/>
      <w:jc w:val="both"/>
    </w:pPr>
  </w:style>
  <w:style w:type="paragraph" w:customStyle="1" w:styleId="EED5FFD6A0F04763873546B35F3DEF17">
    <w:name w:val="EED5FFD6A0F04763873546B35F3DEF17"/>
    <w:rsid w:val="00B6056D"/>
    <w:pPr>
      <w:widowControl w:val="0"/>
      <w:jc w:val="both"/>
    </w:pPr>
  </w:style>
  <w:style w:type="paragraph" w:customStyle="1" w:styleId="B2D1143E13FE4DB58FF96BF3CB5E4A79">
    <w:name w:val="B2D1143E13FE4DB58FF96BF3CB5E4A79"/>
    <w:rsid w:val="00B6056D"/>
    <w:pPr>
      <w:widowControl w:val="0"/>
      <w:jc w:val="both"/>
    </w:pPr>
  </w:style>
  <w:style w:type="paragraph" w:customStyle="1" w:styleId="7BD2F09A23254F4BAF7490E1E747AA3A">
    <w:name w:val="7BD2F09A23254F4BAF7490E1E747AA3A"/>
    <w:rsid w:val="00B6056D"/>
    <w:pPr>
      <w:widowControl w:val="0"/>
      <w:jc w:val="both"/>
    </w:pPr>
  </w:style>
  <w:style w:type="paragraph" w:customStyle="1" w:styleId="21FEA4EDF903406896BF4EC565370AF8">
    <w:name w:val="21FEA4EDF903406896BF4EC565370AF8"/>
    <w:rsid w:val="00B6056D"/>
    <w:pPr>
      <w:widowControl w:val="0"/>
      <w:jc w:val="both"/>
    </w:pPr>
  </w:style>
  <w:style w:type="paragraph" w:customStyle="1" w:styleId="0C415E6465E34D37A9708353967AE4A4">
    <w:name w:val="0C415E6465E34D37A9708353967AE4A4"/>
    <w:rsid w:val="00B6056D"/>
    <w:pPr>
      <w:widowControl w:val="0"/>
      <w:jc w:val="both"/>
    </w:pPr>
  </w:style>
  <w:style w:type="paragraph" w:customStyle="1" w:styleId="4FEF55D6B167478E8E2BE945F9600CBD">
    <w:name w:val="4FEF55D6B167478E8E2BE945F9600CBD"/>
    <w:rsid w:val="00B6056D"/>
    <w:pPr>
      <w:widowControl w:val="0"/>
      <w:jc w:val="both"/>
    </w:pPr>
  </w:style>
  <w:style w:type="paragraph" w:customStyle="1" w:styleId="DDB86F40D19D4AB98ADC1AACA4E516F7">
    <w:name w:val="DDB86F40D19D4AB98ADC1AACA4E516F7"/>
    <w:rsid w:val="00B6056D"/>
    <w:pPr>
      <w:widowControl w:val="0"/>
      <w:jc w:val="both"/>
    </w:pPr>
  </w:style>
  <w:style w:type="paragraph" w:customStyle="1" w:styleId="46185A0920C44FACA4CD37E09ED3937B">
    <w:name w:val="46185A0920C44FACA4CD37E09ED3937B"/>
    <w:rsid w:val="00B6056D"/>
    <w:pPr>
      <w:widowControl w:val="0"/>
      <w:jc w:val="both"/>
    </w:pPr>
  </w:style>
  <w:style w:type="paragraph" w:customStyle="1" w:styleId="D4E4662D02C24BE9A64E8B41AC7770EC">
    <w:name w:val="D4E4662D02C24BE9A64E8B41AC7770EC"/>
    <w:rsid w:val="00B6056D"/>
    <w:pPr>
      <w:widowControl w:val="0"/>
      <w:jc w:val="both"/>
    </w:pPr>
  </w:style>
  <w:style w:type="paragraph" w:customStyle="1" w:styleId="45DABB7849344D50A1F25E924008D60C">
    <w:name w:val="45DABB7849344D50A1F25E924008D60C"/>
    <w:rsid w:val="00B6056D"/>
    <w:pPr>
      <w:widowControl w:val="0"/>
      <w:jc w:val="both"/>
    </w:pPr>
  </w:style>
  <w:style w:type="paragraph" w:customStyle="1" w:styleId="423F98D5EE76495CABF22B305BD2BB15">
    <w:name w:val="423F98D5EE76495CABF22B305BD2BB15"/>
    <w:rsid w:val="00B6056D"/>
    <w:pPr>
      <w:widowControl w:val="0"/>
      <w:jc w:val="both"/>
    </w:pPr>
  </w:style>
  <w:style w:type="paragraph" w:customStyle="1" w:styleId="D5095A1AD5DD48AE9268EF25ECB2877F">
    <w:name w:val="D5095A1AD5DD48AE9268EF25ECB2877F"/>
    <w:rsid w:val="00B6056D"/>
    <w:pPr>
      <w:widowControl w:val="0"/>
      <w:jc w:val="both"/>
    </w:pPr>
  </w:style>
  <w:style w:type="paragraph" w:customStyle="1" w:styleId="E9BEC63070834CB3BBD2467B28E02EBE">
    <w:name w:val="E9BEC63070834CB3BBD2467B28E02EBE"/>
    <w:rsid w:val="00B6056D"/>
    <w:pPr>
      <w:widowControl w:val="0"/>
      <w:jc w:val="both"/>
    </w:pPr>
  </w:style>
  <w:style w:type="paragraph" w:customStyle="1" w:styleId="2DC9B26D459C4374B166C32DC08A5E2F">
    <w:name w:val="2DC9B26D459C4374B166C32DC08A5E2F"/>
    <w:rsid w:val="00B6056D"/>
    <w:pPr>
      <w:widowControl w:val="0"/>
      <w:jc w:val="both"/>
    </w:pPr>
  </w:style>
  <w:style w:type="paragraph" w:customStyle="1" w:styleId="2520820A05D34565BFF2EB0A443AD5A1">
    <w:name w:val="2520820A05D34565BFF2EB0A443AD5A1"/>
    <w:rsid w:val="00B6056D"/>
    <w:pPr>
      <w:widowControl w:val="0"/>
      <w:jc w:val="both"/>
    </w:pPr>
  </w:style>
  <w:style w:type="paragraph" w:customStyle="1" w:styleId="49066CB901C1461C8958677DAAB8E686">
    <w:name w:val="49066CB901C1461C8958677DAAB8E686"/>
    <w:rsid w:val="00B6056D"/>
    <w:pPr>
      <w:widowControl w:val="0"/>
      <w:jc w:val="both"/>
    </w:pPr>
  </w:style>
  <w:style w:type="paragraph" w:customStyle="1" w:styleId="5C6A9B2D85704B22A15FAC23D22DC4FF">
    <w:name w:val="5C6A9B2D85704B22A15FAC23D22DC4FF"/>
    <w:rsid w:val="00B6056D"/>
    <w:pPr>
      <w:widowControl w:val="0"/>
      <w:jc w:val="both"/>
    </w:pPr>
  </w:style>
  <w:style w:type="paragraph" w:customStyle="1" w:styleId="BFC80C82947242949D923623599DB33C">
    <w:name w:val="BFC80C82947242949D923623599DB33C"/>
    <w:rsid w:val="00B6056D"/>
    <w:pPr>
      <w:widowControl w:val="0"/>
      <w:jc w:val="both"/>
    </w:pPr>
  </w:style>
  <w:style w:type="paragraph" w:customStyle="1" w:styleId="CDD58787CFC141DC8904B89E0909D785">
    <w:name w:val="CDD58787CFC141DC8904B89E0909D785"/>
    <w:rsid w:val="00B6056D"/>
    <w:pPr>
      <w:widowControl w:val="0"/>
      <w:jc w:val="both"/>
    </w:pPr>
  </w:style>
  <w:style w:type="paragraph" w:customStyle="1" w:styleId="4D8011D783134D6CBB7237042631464F">
    <w:name w:val="4D8011D783134D6CBB7237042631464F"/>
    <w:rsid w:val="00B6056D"/>
    <w:pPr>
      <w:widowControl w:val="0"/>
      <w:jc w:val="both"/>
    </w:pPr>
  </w:style>
  <w:style w:type="paragraph" w:customStyle="1" w:styleId="F9203B5041BE44F097CD9A67FFB2B20C">
    <w:name w:val="F9203B5041BE44F097CD9A67FFB2B20C"/>
    <w:rsid w:val="00B6056D"/>
    <w:pPr>
      <w:widowControl w:val="0"/>
      <w:jc w:val="both"/>
    </w:pPr>
  </w:style>
  <w:style w:type="paragraph" w:customStyle="1" w:styleId="F98C35E71909470998E569F2B8887AD2">
    <w:name w:val="F98C35E71909470998E569F2B8887AD2"/>
    <w:rsid w:val="00B6056D"/>
    <w:pPr>
      <w:widowControl w:val="0"/>
      <w:jc w:val="both"/>
    </w:pPr>
  </w:style>
  <w:style w:type="paragraph" w:customStyle="1" w:styleId="D609AB92F249407285CF522AE4C5CD8A">
    <w:name w:val="D609AB92F249407285CF522AE4C5CD8A"/>
    <w:rsid w:val="00B6056D"/>
    <w:pPr>
      <w:widowControl w:val="0"/>
      <w:jc w:val="both"/>
    </w:pPr>
  </w:style>
  <w:style w:type="paragraph" w:customStyle="1" w:styleId="21F2020E4C314A15B403B52877232218">
    <w:name w:val="21F2020E4C314A15B403B52877232218"/>
    <w:rsid w:val="00B6056D"/>
    <w:pPr>
      <w:widowControl w:val="0"/>
      <w:jc w:val="both"/>
    </w:pPr>
  </w:style>
  <w:style w:type="paragraph" w:customStyle="1" w:styleId="7B323F97A76C4FA4987A756D3ABD3C35">
    <w:name w:val="7B323F97A76C4FA4987A756D3ABD3C35"/>
    <w:rsid w:val="00B6056D"/>
    <w:pPr>
      <w:widowControl w:val="0"/>
      <w:jc w:val="both"/>
    </w:pPr>
  </w:style>
  <w:style w:type="paragraph" w:customStyle="1" w:styleId="D19B47D79E3B4F48B9485E9793D75355">
    <w:name w:val="D19B47D79E3B4F48B9485E9793D75355"/>
    <w:rsid w:val="00B6056D"/>
    <w:pPr>
      <w:widowControl w:val="0"/>
      <w:jc w:val="both"/>
    </w:pPr>
  </w:style>
  <w:style w:type="paragraph" w:customStyle="1" w:styleId="9F30EEE0ADBD4DA4A3B337D0352BBA14">
    <w:name w:val="9F30EEE0ADBD4DA4A3B337D0352BBA14"/>
    <w:rsid w:val="00B6056D"/>
    <w:pPr>
      <w:widowControl w:val="0"/>
      <w:jc w:val="both"/>
    </w:pPr>
  </w:style>
  <w:style w:type="paragraph" w:customStyle="1" w:styleId="AF817B99188142FFB9105323189535FB">
    <w:name w:val="AF817B99188142FFB9105323189535FB"/>
    <w:rsid w:val="00B6056D"/>
    <w:pPr>
      <w:widowControl w:val="0"/>
      <w:jc w:val="both"/>
    </w:pPr>
  </w:style>
  <w:style w:type="paragraph" w:customStyle="1" w:styleId="0571180E0A2F475E9AFAC4646750DD9D">
    <w:name w:val="0571180E0A2F475E9AFAC4646750DD9D"/>
    <w:rsid w:val="00B6056D"/>
    <w:pPr>
      <w:widowControl w:val="0"/>
      <w:jc w:val="both"/>
    </w:pPr>
  </w:style>
  <w:style w:type="paragraph" w:customStyle="1" w:styleId="44905BC43B5E4C15A5D173ECF24C57DC">
    <w:name w:val="44905BC43B5E4C15A5D173ECF24C57DC"/>
    <w:rsid w:val="00B6056D"/>
    <w:pPr>
      <w:widowControl w:val="0"/>
      <w:jc w:val="both"/>
    </w:pPr>
  </w:style>
  <w:style w:type="paragraph" w:customStyle="1" w:styleId="5B08F7AB132940C58CF22759E1998F2A">
    <w:name w:val="5B08F7AB132940C58CF22759E1998F2A"/>
    <w:rsid w:val="00B6056D"/>
    <w:pPr>
      <w:widowControl w:val="0"/>
      <w:jc w:val="both"/>
    </w:pPr>
  </w:style>
  <w:style w:type="paragraph" w:customStyle="1" w:styleId="A00B29CECA05405199E4477218CB2BB6">
    <w:name w:val="A00B29CECA05405199E4477218CB2BB6"/>
    <w:rsid w:val="00B6056D"/>
    <w:pPr>
      <w:widowControl w:val="0"/>
      <w:jc w:val="both"/>
    </w:pPr>
  </w:style>
  <w:style w:type="paragraph" w:customStyle="1" w:styleId="48CF924AAE134F1C99552B825F90DF61">
    <w:name w:val="48CF924AAE134F1C99552B825F90DF61"/>
    <w:rsid w:val="00B6056D"/>
    <w:pPr>
      <w:widowControl w:val="0"/>
      <w:jc w:val="both"/>
    </w:pPr>
  </w:style>
  <w:style w:type="paragraph" w:customStyle="1" w:styleId="CBEC1799FC5748C7BD46DD395A71FC74">
    <w:name w:val="CBEC1799FC5748C7BD46DD395A71FC74"/>
    <w:rsid w:val="00B6056D"/>
    <w:pPr>
      <w:widowControl w:val="0"/>
      <w:jc w:val="both"/>
    </w:pPr>
  </w:style>
  <w:style w:type="paragraph" w:customStyle="1" w:styleId="0B81845FD4A34954B6E0923F8AD0846B">
    <w:name w:val="0B81845FD4A34954B6E0923F8AD0846B"/>
    <w:rsid w:val="00B6056D"/>
    <w:pPr>
      <w:widowControl w:val="0"/>
      <w:jc w:val="both"/>
    </w:pPr>
  </w:style>
  <w:style w:type="paragraph" w:customStyle="1" w:styleId="1875B4D5782640B192416BE7BFCCB708">
    <w:name w:val="1875B4D5782640B192416BE7BFCCB708"/>
    <w:rsid w:val="00B6056D"/>
    <w:pPr>
      <w:widowControl w:val="0"/>
      <w:jc w:val="both"/>
    </w:pPr>
  </w:style>
  <w:style w:type="paragraph" w:customStyle="1" w:styleId="83A29A24907743EBB9CE9FB66CFD7811">
    <w:name w:val="83A29A24907743EBB9CE9FB66CFD7811"/>
    <w:rsid w:val="00B6056D"/>
    <w:pPr>
      <w:widowControl w:val="0"/>
      <w:jc w:val="both"/>
    </w:pPr>
  </w:style>
  <w:style w:type="paragraph" w:customStyle="1" w:styleId="08AF724F01FB449B95A66F8649654C9D">
    <w:name w:val="08AF724F01FB449B95A66F8649654C9D"/>
    <w:rsid w:val="00B6056D"/>
    <w:pPr>
      <w:widowControl w:val="0"/>
      <w:jc w:val="both"/>
    </w:pPr>
  </w:style>
  <w:style w:type="paragraph" w:customStyle="1" w:styleId="2EA5203523C04CC78236F7ACE97AB060">
    <w:name w:val="2EA5203523C04CC78236F7ACE97AB060"/>
    <w:rsid w:val="00B6056D"/>
    <w:pPr>
      <w:widowControl w:val="0"/>
      <w:jc w:val="both"/>
    </w:pPr>
  </w:style>
  <w:style w:type="paragraph" w:customStyle="1" w:styleId="891DDF35A7024EE79855EB032CBE8025">
    <w:name w:val="891DDF35A7024EE79855EB032CBE8025"/>
    <w:rsid w:val="00B6056D"/>
    <w:pPr>
      <w:widowControl w:val="0"/>
      <w:jc w:val="both"/>
    </w:pPr>
  </w:style>
  <w:style w:type="paragraph" w:customStyle="1" w:styleId="B48BA85041424835885A742B5E37A615">
    <w:name w:val="B48BA85041424835885A742B5E37A615"/>
    <w:rsid w:val="00B6056D"/>
    <w:pPr>
      <w:widowControl w:val="0"/>
      <w:jc w:val="both"/>
    </w:pPr>
  </w:style>
  <w:style w:type="paragraph" w:customStyle="1" w:styleId="AA6BBB0ACA3D4958B63888D93158F015">
    <w:name w:val="AA6BBB0ACA3D4958B63888D93158F015"/>
    <w:rsid w:val="00B6056D"/>
    <w:pPr>
      <w:widowControl w:val="0"/>
      <w:jc w:val="both"/>
    </w:pPr>
  </w:style>
  <w:style w:type="paragraph" w:customStyle="1" w:styleId="D9D05CFD7DFF44A38A17D43AC544586E">
    <w:name w:val="D9D05CFD7DFF44A38A17D43AC544586E"/>
    <w:rsid w:val="00B6056D"/>
    <w:pPr>
      <w:widowControl w:val="0"/>
      <w:jc w:val="both"/>
    </w:pPr>
  </w:style>
  <w:style w:type="paragraph" w:customStyle="1" w:styleId="9703A36D88534D44BF52FD923541C18E">
    <w:name w:val="9703A36D88534D44BF52FD923541C18E"/>
    <w:rsid w:val="00B6056D"/>
    <w:pPr>
      <w:widowControl w:val="0"/>
      <w:jc w:val="both"/>
    </w:pPr>
  </w:style>
  <w:style w:type="paragraph" w:customStyle="1" w:styleId="67BF5F634B88486BA03C6ACB90C263EA">
    <w:name w:val="67BF5F634B88486BA03C6ACB90C263EA"/>
    <w:rsid w:val="00B6056D"/>
    <w:pPr>
      <w:widowControl w:val="0"/>
      <w:jc w:val="both"/>
    </w:pPr>
  </w:style>
  <w:style w:type="paragraph" w:customStyle="1" w:styleId="E61CF0E07ABF4E2998A2AE1174B6ECB2">
    <w:name w:val="E61CF0E07ABF4E2998A2AE1174B6ECB2"/>
    <w:rsid w:val="00B6056D"/>
    <w:pPr>
      <w:widowControl w:val="0"/>
      <w:jc w:val="both"/>
    </w:pPr>
  </w:style>
  <w:style w:type="paragraph" w:customStyle="1" w:styleId="BFCFF17AA62949159CF2B3F4AB71E72A">
    <w:name w:val="BFCFF17AA62949159CF2B3F4AB71E72A"/>
    <w:rsid w:val="00B6056D"/>
    <w:pPr>
      <w:widowControl w:val="0"/>
      <w:jc w:val="both"/>
    </w:pPr>
  </w:style>
  <w:style w:type="paragraph" w:customStyle="1" w:styleId="F671B2EDEFEC407483FAF4D92D3EFFE9">
    <w:name w:val="F671B2EDEFEC407483FAF4D92D3EFFE9"/>
    <w:rsid w:val="00B6056D"/>
    <w:pPr>
      <w:widowControl w:val="0"/>
      <w:jc w:val="both"/>
    </w:pPr>
  </w:style>
  <w:style w:type="paragraph" w:customStyle="1" w:styleId="31F5936833F74E1591FD70904701DF95">
    <w:name w:val="31F5936833F74E1591FD70904701DF95"/>
    <w:rsid w:val="00B6056D"/>
    <w:pPr>
      <w:widowControl w:val="0"/>
      <w:jc w:val="both"/>
    </w:pPr>
  </w:style>
  <w:style w:type="paragraph" w:customStyle="1" w:styleId="871D315C61904C729F222F6CD33C1568">
    <w:name w:val="871D315C61904C729F222F6CD33C1568"/>
    <w:rsid w:val="00B6056D"/>
    <w:pPr>
      <w:widowControl w:val="0"/>
      <w:jc w:val="both"/>
    </w:pPr>
  </w:style>
  <w:style w:type="paragraph" w:customStyle="1" w:styleId="2C4D325DD24D4191BE97519C3490C8AF">
    <w:name w:val="2C4D325DD24D4191BE97519C3490C8AF"/>
    <w:rsid w:val="00B6056D"/>
    <w:pPr>
      <w:widowControl w:val="0"/>
      <w:jc w:val="both"/>
    </w:pPr>
  </w:style>
  <w:style w:type="paragraph" w:customStyle="1" w:styleId="D83E630FF588478EA9414029E8F10A39">
    <w:name w:val="D83E630FF588478EA9414029E8F10A39"/>
    <w:rsid w:val="00B6056D"/>
    <w:pPr>
      <w:widowControl w:val="0"/>
      <w:jc w:val="both"/>
    </w:pPr>
  </w:style>
  <w:style w:type="paragraph" w:customStyle="1" w:styleId="82D656A241BB40B9964B73FDC360C290">
    <w:name w:val="82D656A241BB40B9964B73FDC360C290"/>
    <w:rsid w:val="00B6056D"/>
    <w:pPr>
      <w:widowControl w:val="0"/>
      <w:jc w:val="both"/>
    </w:pPr>
  </w:style>
  <w:style w:type="paragraph" w:customStyle="1" w:styleId="40094CB026914335A58765DB748E35DB">
    <w:name w:val="40094CB026914335A58765DB748E35DB"/>
    <w:rsid w:val="00B6056D"/>
    <w:pPr>
      <w:widowControl w:val="0"/>
      <w:jc w:val="both"/>
    </w:pPr>
  </w:style>
  <w:style w:type="paragraph" w:customStyle="1" w:styleId="187DAFFFCBAB49EBB7F4ED5C5D2132BE">
    <w:name w:val="187DAFFFCBAB49EBB7F4ED5C5D2132BE"/>
    <w:rsid w:val="00B6056D"/>
    <w:pPr>
      <w:widowControl w:val="0"/>
      <w:jc w:val="both"/>
    </w:pPr>
  </w:style>
  <w:style w:type="paragraph" w:customStyle="1" w:styleId="4B8AC046A2EB4A6EAAE76EEE4ACBCA5A">
    <w:name w:val="4B8AC046A2EB4A6EAAE76EEE4ACBCA5A"/>
    <w:rsid w:val="00B6056D"/>
    <w:pPr>
      <w:widowControl w:val="0"/>
      <w:jc w:val="both"/>
    </w:pPr>
  </w:style>
  <w:style w:type="paragraph" w:customStyle="1" w:styleId="789F3EAEB02C4FE4AC6A2F104F69E5FC">
    <w:name w:val="789F3EAEB02C4FE4AC6A2F104F69E5FC"/>
    <w:rsid w:val="00B6056D"/>
    <w:pPr>
      <w:widowControl w:val="0"/>
      <w:jc w:val="both"/>
    </w:pPr>
  </w:style>
  <w:style w:type="paragraph" w:customStyle="1" w:styleId="19FB8791FD774E07BC0DCE154715DD68">
    <w:name w:val="19FB8791FD774E07BC0DCE154715DD68"/>
    <w:rsid w:val="00B6056D"/>
    <w:pPr>
      <w:widowControl w:val="0"/>
      <w:jc w:val="both"/>
    </w:pPr>
  </w:style>
  <w:style w:type="paragraph" w:customStyle="1" w:styleId="E12E0C130CBF403D9518363180645394">
    <w:name w:val="E12E0C130CBF403D9518363180645394"/>
    <w:rsid w:val="00B6056D"/>
    <w:pPr>
      <w:widowControl w:val="0"/>
      <w:jc w:val="both"/>
    </w:pPr>
  </w:style>
  <w:style w:type="paragraph" w:customStyle="1" w:styleId="85CED67223434266BD336C1CD64E4DA0">
    <w:name w:val="85CED67223434266BD336C1CD64E4DA0"/>
    <w:rsid w:val="00B6056D"/>
    <w:pPr>
      <w:widowControl w:val="0"/>
      <w:jc w:val="both"/>
    </w:pPr>
  </w:style>
  <w:style w:type="paragraph" w:customStyle="1" w:styleId="0559213797E149FE921F7329BD6C6B73">
    <w:name w:val="0559213797E149FE921F7329BD6C6B73"/>
    <w:rsid w:val="00B6056D"/>
    <w:pPr>
      <w:widowControl w:val="0"/>
      <w:jc w:val="both"/>
    </w:pPr>
  </w:style>
  <w:style w:type="paragraph" w:customStyle="1" w:styleId="427938F486F5426EA1FA94A36591E714">
    <w:name w:val="427938F486F5426EA1FA94A36591E714"/>
    <w:rsid w:val="00B6056D"/>
    <w:pPr>
      <w:widowControl w:val="0"/>
      <w:jc w:val="both"/>
    </w:pPr>
  </w:style>
  <w:style w:type="paragraph" w:customStyle="1" w:styleId="A181520183D646908BBCDC13266AC24A">
    <w:name w:val="A181520183D646908BBCDC13266AC24A"/>
    <w:rsid w:val="00B6056D"/>
    <w:pPr>
      <w:widowControl w:val="0"/>
      <w:jc w:val="both"/>
    </w:pPr>
  </w:style>
  <w:style w:type="paragraph" w:customStyle="1" w:styleId="3DCA7AE61FAA44EDAF81878D31AE9F50">
    <w:name w:val="3DCA7AE61FAA44EDAF81878D31AE9F50"/>
    <w:rsid w:val="00B6056D"/>
    <w:pPr>
      <w:widowControl w:val="0"/>
      <w:jc w:val="both"/>
    </w:pPr>
  </w:style>
  <w:style w:type="paragraph" w:customStyle="1" w:styleId="E1359609958745768EF10D3CFBF56F3E">
    <w:name w:val="E1359609958745768EF10D3CFBF56F3E"/>
    <w:rsid w:val="00B6056D"/>
    <w:pPr>
      <w:widowControl w:val="0"/>
      <w:jc w:val="both"/>
    </w:pPr>
  </w:style>
  <w:style w:type="paragraph" w:customStyle="1" w:styleId="E44695945E6E48C99E631B081DDCA044">
    <w:name w:val="E44695945E6E48C99E631B081DDCA044"/>
    <w:rsid w:val="00B6056D"/>
    <w:pPr>
      <w:widowControl w:val="0"/>
      <w:jc w:val="both"/>
    </w:pPr>
  </w:style>
  <w:style w:type="paragraph" w:customStyle="1" w:styleId="6729C8148D604823BC7045CA0DC474E8">
    <w:name w:val="6729C8148D604823BC7045CA0DC474E8"/>
    <w:rsid w:val="00B6056D"/>
    <w:pPr>
      <w:widowControl w:val="0"/>
      <w:jc w:val="both"/>
    </w:pPr>
  </w:style>
  <w:style w:type="paragraph" w:customStyle="1" w:styleId="E1D2DCE4CEE24DEAA7F7E082550B0D2B">
    <w:name w:val="E1D2DCE4CEE24DEAA7F7E082550B0D2B"/>
    <w:rsid w:val="00B6056D"/>
    <w:pPr>
      <w:widowControl w:val="0"/>
      <w:jc w:val="both"/>
    </w:pPr>
  </w:style>
  <w:style w:type="paragraph" w:customStyle="1" w:styleId="6D299F6DEC724FE98F60BFE62648101B">
    <w:name w:val="6D299F6DEC724FE98F60BFE62648101B"/>
    <w:rsid w:val="00B6056D"/>
    <w:pPr>
      <w:widowControl w:val="0"/>
      <w:jc w:val="both"/>
    </w:pPr>
  </w:style>
  <w:style w:type="paragraph" w:customStyle="1" w:styleId="A277D18C53044F23A74EC2BD88B52ACA">
    <w:name w:val="A277D18C53044F23A74EC2BD88B52ACA"/>
    <w:rsid w:val="00B6056D"/>
    <w:pPr>
      <w:widowControl w:val="0"/>
      <w:jc w:val="both"/>
    </w:pPr>
  </w:style>
  <w:style w:type="paragraph" w:customStyle="1" w:styleId="23977A7DCFA84E1B84DBCCCAAD2A8AE3">
    <w:name w:val="23977A7DCFA84E1B84DBCCCAAD2A8AE3"/>
    <w:rsid w:val="00B6056D"/>
    <w:pPr>
      <w:widowControl w:val="0"/>
      <w:jc w:val="both"/>
    </w:pPr>
  </w:style>
  <w:style w:type="paragraph" w:customStyle="1" w:styleId="73565FEC1EA14704A0E5856CDF7F2AC4">
    <w:name w:val="73565FEC1EA14704A0E5856CDF7F2AC4"/>
    <w:rsid w:val="00B6056D"/>
    <w:pPr>
      <w:widowControl w:val="0"/>
      <w:jc w:val="both"/>
    </w:pPr>
  </w:style>
  <w:style w:type="paragraph" w:customStyle="1" w:styleId="E1B8241047CF4D50B07D00C6A517C114">
    <w:name w:val="E1B8241047CF4D50B07D00C6A517C114"/>
    <w:rsid w:val="00B6056D"/>
    <w:pPr>
      <w:widowControl w:val="0"/>
      <w:jc w:val="both"/>
    </w:pPr>
  </w:style>
  <w:style w:type="paragraph" w:customStyle="1" w:styleId="C2414EF6517447D9B5BB5A293B53DC7D">
    <w:name w:val="C2414EF6517447D9B5BB5A293B53DC7D"/>
    <w:rsid w:val="00B6056D"/>
    <w:pPr>
      <w:widowControl w:val="0"/>
      <w:jc w:val="both"/>
    </w:pPr>
  </w:style>
  <w:style w:type="paragraph" w:customStyle="1" w:styleId="7C42A7CE171E4046B1FF3889C9C48182">
    <w:name w:val="7C42A7CE171E4046B1FF3889C9C48182"/>
    <w:rsid w:val="00B6056D"/>
    <w:pPr>
      <w:widowControl w:val="0"/>
      <w:jc w:val="both"/>
    </w:pPr>
  </w:style>
  <w:style w:type="paragraph" w:customStyle="1" w:styleId="3678DC993A0F4B4C84A28514B9583BD6">
    <w:name w:val="3678DC993A0F4B4C84A28514B9583BD6"/>
    <w:rsid w:val="00B6056D"/>
    <w:pPr>
      <w:widowControl w:val="0"/>
      <w:jc w:val="both"/>
    </w:pPr>
  </w:style>
  <w:style w:type="paragraph" w:customStyle="1" w:styleId="21146C0E821A489494E100A866BB2663">
    <w:name w:val="21146C0E821A489494E100A866BB2663"/>
    <w:rsid w:val="00B6056D"/>
    <w:pPr>
      <w:widowControl w:val="0"/>
      <w:jc w:val="both"/>
    </w:pPr>
  </w:style>
  <w:style w:type="paragraph" w:customStyle="1" w:styleId="78A71B530C0F402380CCB96CA1C69034">
    <w:name w:val="78A71B530C0F402380CCB96CA1C69034"/>
    <w:rsid w:val="00B6056D"/>
    <w:pPr>
      <w:widowControl w:val="0"/>
      <w:jc w:val="both"/>
    </w:pPr>
  </w:style>
  <w:style w:type="paragraph" w:customStyle="1" w:styleId="FBA5308FC1C84AC3A7D07917B76FB37F">
    <w:name w:val="FBA5308FC1C84AC3A7D07917B76FB37F"/>
    <w:rsid w:val="00B6056D"/>
    <w:pPr>
      <w:widowControl w:val="0"/>
      <w:jc w:val="both"/>
    </w:pPr>
  </w:style>
  <w:style w:type="paragraph" w:customStyle="1" w:styleId="36ECE5FDBCE74C50B60A2FB6F66841CA">
    <w:name w:val="36ECE5FDBCE74C50B60A2FB6F66841CA"/>
    <w:rsid w:val="00B6056D"/>
    <w:pPr>
      <w:widowControl w:val="0"/>
      <w:jc w:val="both"/>
    </w:pPr>
  </w:style>
  <w:style w:type="paragraph" w:customStyle="1" w:styleId="18D94CADFC9549088953F89439FAEE12">
    <w:name w:val="18D94CADFC9549088953F89439FAEE12"/>
    <w:rsid w:val="00B6056D"/>
    <w:pPr>
      <w:widowControl w:val="0"/>
      <w:jc w:val="both"/>
    </w:pPr>
  </w:style>
  <w:style w:type="paragraph" w:customStyle="1" w:styleId="EFE3FEA310E942268C731B96022CFE4B">
    <w:name w:val="EFE3FEA310E942268C731B96022CFE4B"/>
    <w:rsid w:val="00B6056D"/>
    <w:pPr>
      <w:widowControl w:val="0"/>
      <w:jc w:val="both"/>
    </w:pPr>
  </w:style>
  <w:style w:type="paragraph" w:customStyle="1" w:styleId="42210F844BB246F5A7BD0BDF379263B5">
    <w:name w:val="42210F844BB246F5A7BD0BDF379263B5"/>
    <w:rsid w:val="00B6056D"/>
    <w:pPr>
      <w:widowControl w:val="0"/>
      <w:jc w:val="both"/>
    </w:pPr>
  </w:style>
  <w:style w:type="paragraph" w:customStyle="1" w:styleId="7FC78F5EDD8E43CE91509603866F5717">
    <w:name w:val="7FC78F5EDD8E43CE91509603866F5717"/>
    <w:rsid w:val="00B6056D"/>
    <w:pPr>
      <w:widowControl w:val="0"/>
      <w:jc w:val="both"/>
    </w:pPr>
  </w:style>
  <w:style w:type="paragraph" w:customStyle="1" w:styleId="BC08A815541D45D796AD90B383C3BB61">
    <w:name w:val="BC08A815541D45D796AD90B383C3BB61"/>
    <w:rsid w:val="00B6056D"/>
    <w:pPr>
      <w:widowControl w:val="0"/>
      <w:jc w:val="both"/>
    </w:pPr>
  </w:style>
  <w:style w:type="paragraph" w:customStyle="1" w:styleId="4831D2D080B54B68989A956C1B8769C1">
    <w:name w:val="4831D2D080B54B68989A956C1B8769C1"/>
    <w:rsid w:val="00B6056D"/>
    <w:pPr>
      <w:widowControl w:val="0"/>
      <w:jc w:val="both"/>
    </w:pPr>
  </w:style>
  <w:style w:type="paragraph" w:customStyle="1" w:styleId="E57CEEF9BB004353B3CB8D4D6EBC6074">
    <w:name w:val="E57CEEF9BB004353B3CB8D4D6EBC6074"/>
    <w:rsid w:val="00B6056D"/>
    <w:pPr>
      <w:widowControl w:val="0"/>
      <w:jc w:val="both"/>
    </w:pPr>
  </w:style>
  <w:style w:type="paragraph" w:customStyle="1" w:styleId="D136ADE105644FB3978200A4665949B1">
    <w:name w:val="D136ADE105644FB3978200A4665949B1"/>
    <w:rsid w:val="00B6056D"/>
    <w:pPr>
      <w:widowControl w:val="0"/>
      <w:jc w:val="both"/>
    </w:pPr>
  </w:style>
  <w:style w:type="paragraph" w:customStyle="1" w:styleId="8B4C1D645B6942D6822CE77961B0AB63">
    <w:name w:val="8B4C1D645B6942D6822CE77961B0AB63"/>
    <w:rsid w:val="00B6056D"/>
    <w:pPr>
      <w:widowControl w:val="0"/>
      <w:jc w:val="both"/>
    </w:pPr>
  </w:style>
  <w:style w:type="paragraph" w:customStyle="1" w:styleId="A2DCDB8087B34E6EB5C46AEBD932F231">
    <w:name w:val="A2DCDB8087B34E6EB5C46AEBD932F231"/>
    <w:rsid w:val="00B6056D"/>
    <w:pPr>
      <w:widowControl w:val="0"/>
      <w:jc w:val="both"/>
    </w:pPr>
  </w:style>
  <w:style w:type="paragraph" w:customStyle="1" w:styleId="0263CF38E4C24017ADB84233B7FC517D">
    <w:name w:val="0263CF38E4C24017ADB84233B7FC517D"/>
    <w:rsid w:val="00B6056D"/>
    <w:pPr>
      <w:widowControl w:val="0"/>
      <w:jc w:val="both"/>
    </w:pPr>
  </w:style>
  <w:style w:type="paragraph" w:customStyle="1" w:styleId="7993669FBA434CC48E69720DE8FAF18D">
    <w:name w:val="7993669FBA434CC48E69720DE8FAF18D"/>
    <w:rsid w:val="00B6056D"/>
    <w:pPr>
      <w:widowControl w:val="0"/>
      <w:jc w:val="both"/>
    </w:pPr>
  </w:style>
  <w:style w:type="paragraph" w:customStyle="1" w:styleId="2F3BC355F933474CBDF7513D338E6E25">
    <w:name w:val="2F3BC355F933474CBDF7513D338E6E25"/>
    <w:rsid w:val="00B6056D"/>
    <w:pPr>
      <w:widowControl w:val="0"/>
      <w:jc w:val="both"/>
    </w:pPr>
  </w:style>
  <w:style w:type="paragraph" w:customStyle="1" w:styleId="3F47F723A46E4788AE341B7A889D407B">
    <w:name w:val="3F47F723A46E4788AE341B7A889D407B"/>
    <w:rsid w:val="00B6056D"/>
    <w:pPr>
      <w:widowControl w:val="0"/>
      <w:jc w:val="both"/>
    </w:pPr>
  </w:style>
  <w:style w:type="paragraph" w:customStyle="1" w:styleId="69FDDB8373EB432F8ACCAB7742758A16">
    <w:name w:val="69FDDB8373EB432F8ACCAB7742758A16"/>
    <w:rsid w:val="00B6056D"/>
    <w:pPr>
      <w:widowControl w:val="0"/>
      <w:jc w:val="both"/>
    </w:pPr>
  </w:style>
  <w:style w:type="paragraph" w:customStyle="1" w:styleId="44FECD3FE40748FEBF2DAF292FF8D5DB">
    <w:name w:val="44FECD3FE40748FEBF2DAF292FF8D5DB"/>
    <w:rsid w:val="00B6056D"/>
    <w:pPr>
      <w:widowControl w:val="0"/>
      <w:jc w:val="both"/>
    </w:pPr>
  </w:style>
  <w:style w:type="paragraph" w:customStyle="1" w:styleId="B722DB06A2D14F11BB40E0314A5CC101">
    <w:name w:val="B722DB06A2D14F11BB40E0314A5CC101"/>
    <w:rsid w:val="00B6056D"/>
    <w:pPr>
      <w:widowControl w:val="0"/>
      <w:jc w:val="both"/>
    </w:pPr>
  </w:style>
  <w:style w:type="paragraph" w:customStyle="1" w:styleId="A55508FD5FAF43868C03212D75BCE4E6">
    <w:name w:val="A55508FD5FAF43868C03212D75BCE4E6"/>
    <w:rsid w:val="00B6056D"/>
    <w:pPr>
      <w:widowControl w:val="0"/>
      <w:jc w:val="both"/>
    </w:pPr>
  </w:style>
  <w:style w:type="paragraph" w:customStyle="1" w:styleId="D74E2F98512B4682AD2F30660E9E61B6">
    <w:name w:val="D74E2F98512B4682AD2F30660E9E61B6"/>
    <w:rsid w:val="00B6056D"/>
    <w:pPr>
      <w:widowControl w:val="0"/>
      <w:jc w:val="both"/>
    </w:pPr>
  </w:style>
  <w:style w:type="paragraph" w:customStyle="1" w:styleId="5ECD4BE7C0704939A17CDF405A5819E5">
    <w:name w:val="5ECD4BE7C0704939A17CDF405A5819E5"/>
    <w:rsid w:val="00B6056D"/>
    <w:pPr>
      <w:widowControl w:val="0"/>
      <w:jc w:val="both"/>
    </w:pPr>
  </w:style>
  <w:style w:type="paragraph" w:customStyle="1" w:styleId="4D3C20AA88F54ECCAC88446F84AF534C">
    <w:name w:val="4D3C20AA88F54ECCAC88446F84AF534C"/>
    <w:rsid w:val="00B6056D"/>
    <w:pPr>
      <w:widowControl w:val="0"/>
      <w:jc w:val="both"/>
    </w:pPr>
  </w:style>
  <w:style w:type="paragraph" w:customStyle="1" w:styleId="BADF9907419E4B99B42C25C4A0CE6C8B">
    <w:name w:val="BADF9907419E4B99B42C25C4A0CE6C8B"/>
    <w:rsid w:val="00B6056D"/>
    <w:pPr>
      <w:widowControl w:val="0"/>
      <w:jc w:val="both"/>
    </w:pPr>
  </w:style>
  <w:style w:type="paragraph" w:customStyle="1" w:styleId="850A2F8B0D024F0680F70BD5FBDB7FDB">
    <w:name w:val="850A2F8B0D024F0680F70BD5FBDB7FDB"/>
    <w:rsid w:val="00B6056D"/>
    <w:pPr>
      <w:widowControl w:val="0"/>
      <w:jc w:val="both"/>
    </w:pPr>
  </w:style>
  <w:style w:type="paragraph" w:customStyle="1" w:styleId="ED917D4E195C411F9A17F1DA9E11037E">
    <w:name w:val="ED917D4E195C411F9A17F1DA9E11037E"/>
    <w:rsid w:val="00B6056D"/>
    <w:pPr>
      <w:widowControl w:val="0"/>
      <w:jc w:val="both"/>
    </w:pPr>
  </w:style>
  <w:style w:type="paragraph" w:customStyle="1" w:styleId="64A262C9D9F54747BC0BD3E191A17CB2">
    <w:name w:val="64A262C9D9F54747BC0BD3E191A17CB2"/>
    <w:rsid w:val="00B6056D"/>
    <w:pPr>
      <w:widowControl w:val="0"/>
      <w:jc w:val="both"/>
    </w:pPr>
  </w:style>
  <w:style w:type="paragraph" w:customStyle="1" w:styleId="1EE1745D6406434F87B4B00378A3DFFD">
    <w:name w:val="1EE1745D6406434F87B4B00378A3DFFD"/>
    <w:rsid w:val="00B6056D"/>
    <w:pPr>
      <w:widowControl w:val="0"/>
      <w:jc w:val="both"/>
    </w:pPr>
  </w:style>
  <w:style w:type="paragraph" w:customStyle="1" w:styleId="95D4DD0868DF4ADC855AB71F2B8C043E">
    <w:name w:val="95D4DD0868DF4ADC855AB71F2B8C043E"/>
    <w:rsid w:val="00B6056D"/>
    <w:pPr>
      <w:widowControl w:val="0"/>
      <w:jc w:val="both"/>
    </w:pPr>
  </w:style>
  <w:style w:type="paragraph" w:customStyle="1" w:styleId="48483E87FE554320B4810AC0E8BEA968">
    <w:name w:val="48483E87FE554320B4810AC0E8BEA968"/>
    <w:rsid w:val="00B6056D"/>
    <w:pPr>
      <w:widowControl w:val="0"/>
      <w:jc w:val="both"/>
    </w:pPr>
  </w:style>
  <w:style w:type="paragraph" w:customStyle="1" w:styleId="4BD414A17A974442AD19D19D34073801">
    <w:name w:val="4BD414A17A974442AD19D19D34073801"/>
    <w:rsid w:val="00B6056D"/>
    <w:pPr>
      <w:widowControl w:val="0"/>
      <w:jc w:val="both"/>
    </w:pPr>
  </w:style>
  <w:style w:type="paragraph" w:customStyle="1" w:styleId="4FE9F1968EFC46D395C69A03E55FC559">
    <w:name w:val="4FE9F1968EFC46D395C69A03E55FC559"/>
    <w:rsid w:val="00B6056D"/>
    <w:pPr>
      <w:widowControl w:val="0"/>
      <w:jc w:val="both"/>
    </w:pPr>
  </w:style>
  <w:style w:type="paragraph" w:customStyle="1" w:styleId="1D616D67DBB34D5881824E7635F2C6C0">
    <w:name w:val="1D616D67DBB34D5881824E7635F2C6C0"/>
    <w:rsid w:val="00B6056D"/>
    <w:pPr>
      <w:widowControl w:val="0"/>
      <w:jc w:val="both"/>
    </w:pPr>
  </w:style>
  <w:style w:type="paragraph" w:customStyle="1" w:styleId="378E04C7CBA24AE1A228B746625927B9">
    <w:name w:val="378E04C7CBA24AE1A228B746625927B9"/>
    <w:rsid w:val="00B6056D"/>
    <w:pPr>
      <w:widowControl w:val="0"/>
      <w:jc w:val="both"/>
    </w:pPr>
  </w:style>
  <w:style w:type="paragraph" w:customStyle="1" w:styleId="C296E35438D64BE399DCA8E677DD9798">
    <w:name w:val="C296E35438D64BE399DCA8E677DD9798"/>
    <w:rsid w:val="00B6056D"/>
    <w:pPr>
      <w:widowControl w:val="0"/>
      <w:jc w:val="both"/>
    </w:pPr>
  </w:style>
  <w:style w:type="paragraph" w:customStyle="1" w:styleId="36331EC2F03048018D55F678D295BE53">
    <w:name w:val="36331EC2F03048018D55F678D295BE53"/>
    <w:rsid w:val="00B6056D"/>
    <w:pPr>
      <w:widowControl w:val="0"/>
      <w:jc w:val="both"/>
    </w:pPr>
  </w:style>
  <w:style w:type="paragraph" w:customStyle="1" w:styleId="659F23197F194FE0A3501FF7A8B689F5">
    <w:name w:val="659F23197F194FE0A3501FF7A8B689F5"/>
    <w:rsid w:val="00B6056D"/>
    <w:pPr>
      <w:widowControl w:val="0"/>
      <w:jc w:val="both"/>
    </w:pPr>
  </w:style>
  <w:style w:type="paragraph" w:customStyle="1" w:styleId="DB3A98321B534CEEA2179CEAC3762447">
    <w:name w:val="DB3A98321B534CEEA2179CEAC3762447"/>
    <w:rsid w:val="00B6056D"/>
    <w:pPr>
      <w:widowControl w:val="0"/>
      <w:jc w:val="both"/>
    </w:pPr>
  </w:style>
  <w:style w:type="paragraph" w:customStyle="1" w:styleId="3E1639DFB9BB4022B3F56933C25C45C2">
    <w:name w:val="3E1639DFB9BB4022B3F56933C25C45C2"/>
    <w:rsid w:val="00B6056D"/>
    <w:pPr>
      <w:widowControl w:val="0"/>
      <w:jc w:val="both"/>
    </w:pPr>
  </w:style>
  <w:style w:type="paragraph" w:customStyle="1" w:styleId="E6C5BEEF566F410991AD56B4B6F1E614">
    <w:name w:val="E6C5BEEF566F410991AD56B4B6F1E614"/>
    <w:rsid w:val="00B6056D"/>
    <w:pPr>
      <w:widowControl w:val="0"/>
      <w:jc w:val="both"/>
    </w:pPr>
  </w:style>
  <w:style w:type="paragraph" w:customStyle="1" w:styleId="6B835BD974DC4BA98823C394F9135C91">
    <w:name w:val="6B835BD974DC4BA98823C394F9135C91"/>
    <w:rsid w:val="00B6056D"/>
    <w:pPr>
      <w:widowControl w:val="0"/>
      <w:jc w:val="both"/>
    </w:pPr>
  </w:style>
  <w:style w:type="paragraph" w:customStyle="1" w:styleId="07ADD098A92147EBBAACC678E1B07555">
    <w:name w:val="07ADD098A92147EBBAACC678E1B07555"/>
    <w:rsid w:val="00B6056D"/>
    <w:pPr>
      <w:widowControl w:val="0"/>
      <w:jc w:val="both"/>
    </w:pPr>
  </w:style>
  <w:style w:type="paragraph" w:customStyle="1" w:styleId="0060773233144C0FB1C36A2003CF2251">
    <w:name w:val="0060773233144C0FB1C36A2003CF2251"/>
    <w:rsid w:val="00B6056D"/>
    <w:pPr>
      <w:widowControl w:val="0"/>
      <w:jc w:val="both"/>
    </w:pPr>
  </w:style>
  <w:style w:type="paragraph" w:customStyle="1" w:styleId="511D6557173644FC8C43003588A408B1">
    <w:name w:val="511D6557173644FC8C43003588A408B1"/>
    <w:rsid w:val="00B6056D"/>
    <w:pPr>
      <w:widowControl w:val="0"/>
      <w:jc w:val="both"/>
    </w:pPr>
  </w:style>
  <w:style w:type="paragraph" w:customStyle="1" w:styleId="A908EB04F35246FCB9AC2B1BF9D976C3">
    <w:name w:val="A908EB04F35246FCB9AC2B1BF9D976C3"/>
    <w:rsid w:val="00B6056D"/>
    <w:pPr>
      <w:widowControl w:val="0"/>
      <w:jc w:val="both"/>
    </w:pPr>
  </w:style>
  <w:style w:type="paragraph" w:customStyle="1" w:styleId="D0A5250EF8D34613BA738A1307F04E41">
    <w:name w:val="D0A5250EF8D34613BA738A1307F04E41"/>
    <w:rsid w:val="00B6056D"/>
    <w:pPr>
      <w:widowControl w:val="0"/>
      <w:jc w:val="both"/>
    </w:pPr>
  </w:style>
  <w:style w:type="paragraph" w:customStyle="1" w:styleId="01E9756535C241F3AF0CAF7B9195BE26">
    <w:name w:val="01E9756535C241F3AF0CAF7B9195BE26"/>
    <w:rsid w:val="00B6056D"/>
    <w:pPr>
      <w:widowControl w:val="0"/>
      <w:jc w:val="both"/>
    </w:pPr>
  </w:style>
  <w:style w:type="paragraph" w:customStyle="1" w:styleId="1DD653FE2C054014A664B2A19B6F6532">
    <w:name w:val="1DD653FE2C054014A664B2A19B6F6532"/>
    <w:rsid w:val="00B6056D"/>
    <w:pPr>
      <w:widowControl w:val="0"/>
      <w:jc w:val="both"/>
    </w:pPr>
  </w:style>
  <w:style w:type="paragraph" w:customStyle="1" w:styleId="3B4008F378DB4D0B936FFD5A81BF396C">
    <w:name w:val="3B4008F378DB4D0B936FFD5A81BF396C"/>
    <w:rsid w:val="00B6056D"/>
    <w:pPr>
      <w:widowControl w:val="0"/>
      <w:jc w:val="both"/>
    </w:pPr>
  </w:style>
  <w:style w:type="paragraph" w:customStyle="1" w:styleId="FB984B5500524E839DA98809BFEB3E95">
    <w:name w:val="FB984B5500524E839DA98809BFEB3E95"/>
    <w:rsid w:val="00B6056D"/>
    <w:pPr>
      <w:widowControl w:val="0"/>
      <w:jc w:val="both"/>
    </w:pPr>
  </w:style>
  <w:style w:type="paragraph" w:customStyle="1" w:styleId="9D414963BB254B8FB03CEF57748465A8">
    <w:name w:val="9D414963BB254B8FB03CEF57748465A8"/>
    <w:rsid w:val="00B6056D"/>
    <w:pPr>
      <w:widowControl w:val="0"/>
      <w:jc w:val="both"/>
    </w:pPr>
  </w:style>
  <w:style w:type="paragraph" w:customStyle="1" w:styleId="3B3A5D4F513B494BA048D61594F0F519">
    <w:name w:val="3B3A5D4F513B494BA048D61594F0F519"/>
    <w:rsid w:val="00B6056D"/>
    <w:pPr>
      <w:widowControl w:val="0"/>
      <w:jc w:val="both"/>
    </w:pPr>
  </w:style>
  <w:style w:type="paragraph" w:customStyle="1" w:styleId="AB070F3F6B4C4F36B6768FFB3A7AC96F">
    <w:name w:val="AB070F3F6B4C4F36B6768FFB3A7AC96F"/>
    <w:rsid w:val="00B6056D"/>
    <w:pPr>
      <w:widowControl w:val="0"/>
      <w:jc w:val="both"/>
    </w:pPr>
  </w:style>
  <w:style w:type="paragraph" w:customStyle="1" w:styleId="212820CA2FA7400B978844BF093869A6">
    <w:name w:val="212820CA2FA7400B978844BF093869A6"/>
    <w:rsid w:val="00B6056D"/>
    <w:pPr>
      <w:widowControl w:val="0"/>
      <w:jc w:val="both"/>
    </w:pPr>
  </w:style>
  <w:style w:type="paragraph" w:customStyle="1" w:styleId="8AFCE388E9A640E79477FCF57313D617">
    <w:name w:val="8AFCE388E9A640E79477FCF57313D617"/>
    <w:rsid w:val="00B6056D"/>
    <w:pPr>
      <w:widowControl w:val="0"/>
      <w:jc w:val="both"/>
    </w:pPr>
  </w:style>
  <w:style w:type="paragraph" w:customStyle="1" w:styleId="7E19FAE311684426B62E5B9C8A70733D">
    <w:name w:val="7E19FAE311684426B62E5B9C8A70733D"/>
    <w:rsid w:val="00B6056D"/>
    <w:pPr>
      <w:widowControl w:val="0"/>
      <w:jc w:val="both"/>
    </w:pPr>
  </w:style>
  <w:style w:type="paragraph" w:customStyle="1" w:styleId="FFCB9167EB2A43ADBE48CA25C079DF88">
    <w:name w:val="FFCB9167EB2A43ADBE48CA25C079DF88"/>
    <w:rsid w:val="00B6056D"/>
    <w:pPr>
      <w:widowControl w:val="0"/>
      <w:jc w:val="both"/>
    </w:pPr>
  </w:style>
  <w:style w:type="paragraph" w:customStyle="1" w:styleId="AC4D292322A94027937D23ED4A083FB8">
    <w:name w:val="AC4D292322A94027937D23ED4A083FB8"/>
    <w:rsid w:val="00B6056D"/>
    <w:pPr>
      <w:widowControl w:val="0"/>
      <w:jc w:val="both"/>
    </w:pPr>
  </w:style>
  <w:style w:type="paragraph" w:customStyle="1" w:styleId="58B884C81E804E0F987FD95F5FB9BC6E">
    <w:name w:val="58B884C81E804E0F987FD95F5FB9BC6E"/>
    <w:rsid w:val="00B6056D"/>
    <w:pPr>
      <w:widowControl w:val="0"/>
      <w:jc w:val="both"/>
    </w:pPr>
  </w:style>
  <w:style w:type="paragraph" w:customStyle="1" w:styleId="706D334DFE414CDF90F993B5FF99D240">
    <w:name w:val="706D334DFE414CDF90F993B5FF99D240"/>
    <w:rsid w:val="00B6056D"/>
    <w:pPr>
      <w:widowControl w:val="0"/>
      <w:jc w:val="both"/>
    </w:pPr>
  </w:style>
  <w:style w:type="paragraph" w:customStyle="1" w:styleId="67593236601646128E24495A6B90104D">
    <w:name w:val="67593236601646128E24495A6B90104D"/>
    <w:rsid w:val="00B6056D"/>
    <w:pPr>
      <w:widowControl w:val="0"/>
      <w:jc w:val="both"/>
    </w:pPr>
  </w:style>
  <w:style w:type="paragraph" w:customStyle="1" w:styleId="0CF0DA52774B4369ACC2452DE617DCBD">
    <w:name w:val="0CF0DA52774B4369ACC2452DE617DCBD"/>
    <w:rsid w:val="00B6056D"/>
    <w:pPr>
      <w:widowControl w:val="0"/>
      <w:jc w:val="both"/>
    </w:pPr>
  </w:style>
  <w:style w:type="paragraph" w:customStyle="1" w:styleId="689F7FD566F74EF6A3458C2E2AB92B56">
    <w:name w:val="689F7FD566F74EF6A3458C2E2AB92B56"/>
    <w:rsid w:val="00B6056D"/>
    <w:pPr>
      <w:widowControl w:val="0"/>
      <w:jc w:val="both"/>
    </w:pPr>
  </w:style>
  <w:style w:type="paragraph" w:customStyle="1" w:styleId="BA5B24EDD2B5409191C37901EB4AAE0E">
    <w:name w:val="BA5B24EDD2B5409191C37901EB4AAE0E"/>
    <w:rsid w:val="00B6056D"/>
    <w:pPr>
      <w:widowControl w:val="0"/>
      <w:jc w:val="both"/>
    </w:pPr>
  </w:style>
  <w:style w:type="paragraph" w:customStyle="1" w:styleId="865F44FFA69E427C8BE793E073E90B91">
    <w:name w:val="865F44FFA69E427C8BE793E073E90B91"/>
    <w:rsid w:val="00B6056D"/>
    <w:pPr>
      <w:widowControl w:val="0"/>
      <w:jc w:val="both"/>
    </w:pPr>
  </w:style>
  <w:style w:type="paragraph" w:customStyle="1" w:styleId="06920F5D854741E4941366731B3EC5B6">
    <w:name w:val="06920F5D854741E4941366731B3EC5B6"/>
    <w:rsid w:val="00B6056D"/>
    <w:pPr>
      <w:widowControl w:val="0"/>
      <w:jc w:val="both"/>
    </w:pPr>
  </w:style>
  <w:style w:type="paragraph" w:customStyle="1" w:styleId="B3CB039BCA074BBE8772B31E6D512F22">
    <w:name w:val="B3CB039BCA074BBE8772B31E6D512F22"/>
    <w:rsid w:val="00B6056D"/>
    <w:pPr>
      <w:widowControl w:val="0"/>
      <w:jc w:val="both"/>
    </w:pPr>
  </w:style>
  <w:style w:type="paragraph" w:customStyle="1" w:styleId="7F22F70CF5CA45B7B2549E1CBA28635C">
    <w:name w:val="7F22F70CF5CA45B7B2549E1CBA28635C"/>
    <w:rsid w:val="00B6056D"/>
    <w:pPr>
      <w:widowControl w:val="0"/>
      <w:jc w:val="both"/>
    </w:pPr>
  </w:style>
  <w:style w:type="paragraph" w:customStyle="1" w:styleId="370C3FA89B41403A94368E4EDDD37942">
    <w:name w:val="370C3FA89B41403A94368E4EDDD37942"/>
    <w:rsid w:val="00B6056D"/>
    <w:pPr>
      <w:widowControl w:val="0"/>
      <w:jc w:val="both"/>
    </w:pPr>
  </w:style>
  <w:style w:type="paragraph" w:customStyle="1" w:styleId="8586EF5844684B609D54E594C5127813">
    <w:name w:val="8586EF5844684B609D54E594C5127813"/>
    <w:rsid w:val="00B6056D"/>
    <w:pPr>
      <w:widowControl w:val="0"/>
      <w:jc w:val="both"/>
    </w:pPr>
  </w:style>
  <w:style w:type="paragraph" w:customStyle="1" w:styleId="4B0824DFD55B45D0B6EBBBF3456B9D61">
    <w:name w:val="4B0824DFD55B45D0B6EBBBF3456B9D61"/>
    <w:rsid w:val="00B6056D"/>
    <w:pPr>
      <w:widowControl w:val="0"/>
      <w:jc w:val="both"/>
    </w:pPr>
  </w:style>
  <w:style w:type="paragraph" w:customStyle="1" w:styleId="61D45AB9AE98454D98787B335AF8D425">
    <w:name w:val="61D45AB9AE98454D98787B335AF8D425"/>
    <w:rsid w:val="00B6056D"/>
    <w:pPr>
      <w:widowControl w:val="0"/>
      <w:jc w:val="both"/>
    </w:pPr>
  </w:style>
  <w:style w:type="paragraph" w:customStyle="1" w:styleId="EAB1CB07A94549B0B4E6DF00C6E4ED86">
    <w:name w:val="EAB1CB07A94549B0B4E6DF00C6E4ED86"/>
    <w:rsid w:val="00B6056D"/>
    <w:pPr>
      <w:widowControl w:val="0"/>
      <w:jc w:val="both"/>
    </w:pPr>
  </w:style>
  <w:style w:type="paragraph" w:customStyle="1" w:styleId="4DF028688BFB432796B443109CAA3032">
    <w:name w:val="4DF028688BFB432796B443109CAA3032"/>
    <w:rsid w:val="00B6056D"/>
    <w:pPr>
      <w:widowControl w:val="0"/>
      <w:jc w:val="both"/>
    </w:pPr>
  </w:style>
  <w:style w:type="paragraph" w:customStyle="1" w:styleId="4DC3015D198F498D865E73951BBB298D">
    <w:name w:val="4DC3015D198F498D865E73951BBB298D"/>
    <w:rsid w:val="00B6056D"/>
    <w:pPr>
      <w:widowControl w:val="0"/>
      <w:jc w:val="both"/>
    </w:pPr>
  </w:style>
  <w:style w:type="paragraph" w:customStyle="1" w:styleId="614447EBA50049C7911D6D3DBDFB9A8B">
    <w:name w:val="614447EBA50049C7911D6D3DBDFB9A8B"/>
    <w:rsid w:val="00B6056D"/>
    <w:pPr>
      <w:widowControl w:val="0"/>
      <w:jc w:val="both"/>
    </w:pPr>
  </w:style>
  <w:style w:type="paragraph" w:customStyle="1" w:styleId="A6C355E5B1C347DB92500FAC27BEBADE">
    <w:name w:val="A6C355E5B1C347DB92500FAC27BEBADE"/>
    <w:rsid w:val="00B6056D"/>
    <w:pPr>
      <w:widowControl w:val="0"/>
      <w:jc w:val="both"/>
    </w:pPr>
  </w:style>
  <w:style w:type="paragraph" w:customStyle="1" w:styleId="D35F388F980C4380B706D0D2E7F673DD">
    <w:name w:val="D35F388F980C4380B706D0D2E7F673DD"/>
    <w:rsid w:val="00B6056D"/>
    <w:pPr>
      <w:widowControl w:val="0"/>
      <w:jc w:val="both"/>
    </w:pPr>
  </w:style>
  <w:style w:type="paragraph" w:customStyle="1" w:styleId="CE039696FE3D4086B49AFA2F28DE96A3">
    <w:name w:val="CE039696FE3D4086B49AFA2F28DE96A3"/>
    <w:rsid w:val="00B6056D"/>
    <w:pPr>
      <w:widowControl w:val="0"/>
      <w:jc w:val="both"/>
    </w:pPr>
  </w:style>
  <w:style w:type="paragraph" w:customStyle="1" w:styleId="7B17CCA440F54EC1A6BD2373879A8A00">
    <w:name w:val="7B17CCA440F54EC1A6BD2373879A8A00"/>
    <w:rsid w:val="00B6056D"/>
    <w:pPr>
      <w:widowControl w:val="0"/>
      <w:jc w:val="both"/>
    </w:pPr>
  </w:style>
  <w:style w:type="paragraph" w:customStyle="1" w:styleId="F59CF3DB3DB14131A86EDAE6B3B0E4F6">
    <w:name w:val="F59CF3DB3DB14131A86EDAE6B3B0E4F6"/>
    <w:rsid w:val="00B6056D"/>
    <w:pPr>
      <w:widowControl w:val="0"/>
      <w:jc w:val="both"/>
    </w:pPr>
  </w:style>
  <w:style w:type="paragraph" w:customStyle="1" w:styleId="0014295179B142F48183157BB1A4AFFD">
    <w:name w:val="0014295179B142F48183157BB1A4AFFD"/>
    <w:rsid w:val="00B6056D"/>
    <w:pPr>
      <w:widowControl w:val="0"/>
      <w:jc w:val="both"/>
    </w:pPr>
  </w:style>
  <w:style w:type="paragraph" w:customStyle="1" w:styleId="35ABC7D48F894869B80AFC4B17369D4A">
    <w:name w:val="35ABC7D48F894869B80AFC4B17369D4A"/>
    <w:rsid w:val="00B6056D"/>
    <w:pPr>
      <w:widowControl w:val="0"/>
      <w:jc w:val="both"/>
    </w:pPr>
  </w:style>
  <w:style w:type="paragraph" w:customStyle="1" w:styleId="6DCA2F523AA94E6299FA844E20815D11">
    <w:name w:val="6DCA2F523AA94E6299FA844E20815D11"/>
    <w:rsid w:val="00B6056D"/>
    <w:pPr>
      <w:widowControl w:val="0"/>
      <w:jc w:val="both"/>
    </w:pPr>
  </w:style>
  <w:style w:type="paragraph" w:customStyle="1" w:styleId="58C0349F62B04C23BAB78640B3642149">
    <w:name w:val="58C0349F62B04C23BAB78640B3642149"/>
    <w:rsid w:val="00B6056D"/>
    <w:pPr>
      <w:widowControl w:val="0"/>
      <w:jc w:val="both"/>
    </w:pPr>
  </w:style>
  <w:style w:type="paragraph" w:customStyle="1" w:styleId="C43ED417429643038EA0411B4CD30E5B">
    <w:name w:val="C43ED417429643038EA0411B4CD30E5B"/>
    <w:rsid w:val="00B6056D"/>
    <w:pPr>
      <w:widowControl w:val="0"/>
      <w:jc w:val="both"/>
    </w:pPr>
  </w:style>
  <w:style w:type="paragraph" w:customStyle="1" w:styleId="251EAED022C949F490049694146F9483">
    <w:name w:val="251EAED022C949F490049694146F9483"/>
    <w:rsid w:val="00B6056D"/>
    <w:pPr>
      <w:widowControl w:val="0"/>
      <w:jc w:val="both"/>
    </w:pPr>
  </w:style>
  <w:style w:type="paragraph" w:customStyle="1" w:styleId="8B306FBEC8524A98A79D1F74BCAB5F92">
    <w:name w:val="8B306FBEC8524A98A79D1F74BCAB5F92"/>
    <w:rsid w:val="00B6056D"/>
    <w:pPr>
      <w:widowControl w:val="0"/>
      <w:jc w:val="both"/>
    </w:pPr>
  </w:style>
  <w:style w:type="paragraph" w:customStyle="1" w:styleId="DA8437B7D8504149BD4985BF3F776EF1">
    <w:name w:val="DA8437B7D8504149BD4985BF3F776EF1"/>
    <w:rsid w:val="00B6056D"/>
    <w:pPr>
      <w:widowControl w:val="0"/>
      <w:jc w:val="both"/>
    </w:pPr>
  </w:style>
  <w:style w:type="paragraph" w:customStyle="1" w:styleId="E580C74B52D34B71A49D96E15CFA395A">
    <w:name w:val="E580C74B52D34B71A49D96E15CFA395A"/>
    <w:rsid w:val="00B6056D"/>
    <w:pPr>
      <w:widowControl w:val="0"/>
      <w:jc w:val="both"/>
    </w:pPr>
  </w:style>
  <w:style w:type="paragraph" w:customStyle="1" w:styleId="8FE8D53017404A3DA217270A69CF814F">
    <w:name w:val="8FE8D53017404A3DA217270A69CF814F"/>
    <w:rsid w:val="00B6056D"/>
    <w:pPr>
      <w:widowControl w:val="0"/>
      <w:jc w:val="both"/>
    </w:pPr>
  </w:style>
  <w:style w:type="paragraph" w:customStyle="1" w:styleId="6CBF579A2220428AA0A457A4F55CB5F4">
    <w:name w:val="6CBF579A2220428AA0A457A4F55CB5F4"/>
    <w:rsid w:val="00B6056D"/>
    <w:pPr>
      <w:widowControl w:val="0"/>
      <w:jc w:val="both"/>
    </w:pPr>
  </w:style>
  <w:style w:type="paragraph" w:customStyle="1" w:styleId="505A5008870A40F7BA244066A5EDF68D">
    <w:name w:val="505A5008870A40F7BA244066A5EDF68D"/>
    <w:rsid w:val="00B6056D"/>
    <w:pPr>
      <w:widowControl w:val="0"/>
      <w:jc w:val="both"/>
    </w:pPr>
  </w:style>
  <w:style w:type="paragraph" w:customStyle="1" w:styleId="D0A242F1E13B441394BD1825EE378F16">
    <w:name w:val="D0A242F1E13B441394BD1825EE378F16"/>
    <w:rsid w:val="00B6056D"/>
    <w:pPr>
      <w:widowControl w:val="0"/>
      <w:jc w:val="both"/>
    </w:pPr>
  </w:style>
  <w:style w:type="paragraph" w:customStyle="1" w:styleId="B2D1387201FF447F9D37CDC53C3E5285">
    <w:name w:val="B2D1387201FF447F9D37CDC53C3E5285"/>
    <w:rsid w:val="00B6056D"/>
    <w:pPr>
      <w:widowControl w:val="0"/>
      <w:jc w:val="both"/>
    </w:pPr>
  </w:style>
  <w:style w:type="paragraph" w:customStyle="1" w:styleId="D048F519758744ABB20C3BE2DFE01467">
    <w:name w:val="D048F519758744ABB20C3BE2DFE01467"/>
    <w:rsid w:val="00B6056D"/>
    <w:pPr>
      <w:widowControl w:val="0"/>
      <w:jc w:val="both"/>
    </w:pPr>
  </w:style>
  <w:style w:type="paragraph" w:customStyle="1" w:styleId="05DC50080A8147AF9F7BE35C3ADDA42A">
    <w:name w:val="05DC50080A8147AF9F7BE35C3ADDA42A"/>
    <w:rsid w:val="00B6056D"/>
    <w:pPr>
      <w:widowControl w:val="0"/>
      <w:jc w:val="both"/>
    </w:pPr>
  </w:style>
  <w:style w:type="paragraph" w:customStyle="1" w:styleId="DA12177C676C4ED6870B865D1BF5AA0F">
    <w:name w:val="DA12177C676C4ED6870B865D1BF5AA0F"/>
    <w:rsid w:val="00B6056D"/>
    <w:pPr>
      <w:widowControl w:val="0"/>
      <w:jc w:val="both"/>
    </w:pPr>
  </w:style>
  <w:style w:type="paragraph" w:customStyle="1" w:styleId="EFF63B48DBA44A1097623B224EE30A19">
    <w:name w:val="EFF63B48DBA44A1097623B224EE30A19"/>
    <w:rsid w:val="00B6056D"/>
    <w:pPr>
      <w:widowControl w:val="0"/>
      <w:jc w:val="both"/>
    </w:pPr>
  </w:style>
  <w:style w:type="paragraph" w:customStyle="1" w:styleId="02AB681ABD6E426EB9D3640FBE11ECA1">
    <w:name w:val="02AB681ABD6E426EB9D3640FBE11ECA1"/>
    <w:rsid w:val="00B6056D"/>
    <w:pPr>
      <w:widowControl w:val="0"/>
      <w:jc w:val="both"/>
    </w:pPr>
  </w:style>
  <w:style w:type="paragraph" w:customStyle="1" w:styleId="2996F766A4564048953A76D92990AB38">
    <w:name w:val="2996F766A4564048953A76D92990AB38"/>
    <w:rsid w:val="00B6056D"/>
    <w:pPr>
      <w:widowControl w:val="0"/>
      <w:jc w:val="both"/>
    </w:pPr>
  </w:style>
  <w:style w:type="paragraph" w:customStyle="1" w:styleId="B770F638E1994B22A6FE395A2F51B600">
    <w:name w:val="B770F638E1994B22A6FE395A2F51B600"/>
    <w:rsid w:val="00B6056D"/>
    <w:pPr>
      <w:widowControl w:val="0"/>
      <w:jc w:val="both"/>
    </w:pPr>
  </w:style>
  <w:style w:type="paragraph" w:customStyle="1" w:styleId="5DD22287AAEA47F19CE171564739B241">
    <w:name w:val="5DD22287AAEA47F19CE171564739B241"/>
    <w:rsid w:val="00B6056D"/>
    <w:pPr>
      <w:widowControl w:val="0"/>
      <w:jc w:val="both"/>
    </w:pPr>
  </w:style>
  <w:style w:type="paragraph" w:customStyle="1" w:styleId="E7FA6D337A4348839FE438A3965F2CD2">
    <w:name w:val="E7FA6D337A4348839FE438A3965F2CD2"/>
    <w:rsid w:val="00B6056D"/>
    <w:pPr>
      <w:widowControl w:val="0"/>
      <w:jc w:val="both"/>
    </w:pPr>
  </w:style>
  <w:style w:type="paragraph" w:customStyle="1" w:styleId="008FC0D414684A8CA337A0F5CF51104B">
    <w:name w:val="008FC0D414684A8CA337A0F5CF51104B"/>
    <w:rsid w:val="00B6056D"/>
    <w:pPr>
      <w:widowControl w:val="0"/>
      <w:jc w:val="both"/>
    </w:pPr>
  </w:style>
  <w:style w:type="paragraph" w:customStyle="1" w:styleId="C97A7625B6B844D9BF6975DD73EB6BD8">
    <w:name w:val="C97A7625B6B844D9BF6975DD73EB6BD8"/>
    <w:rsid w:val="00B6056D"/>
    <w:pPr>
      <w:widowControl w:val="0"/>
      <w:jc w:val="both"/>
    </w:pPr>
  </w:style>
  <w:style w:type="paragraph" w:customStyle="1" w:styleId="689281751F9F488C981776D2108B0A3E">
    <w:name w:val="689281751F9F488C981776D2108B0A3E"/>
    <w:rsid w:val="00B6056D"/>
    <w:pPr>
      <w:widowControl w:val="0"/>
      <w:jc w:val="both"/>
    </w:pPr>
  </w:style>
  <w:style w:type="paragraph" w:customStyle="1" w:styleId="0E55FFD0F61042319C69CF3F1F693C8E">
    <w:name w:val="0E55FFD0F61042319C69CF3F1F693C8E"/>
    <w:rsid w:val="00B6056D"/>
    <w:pPr>
      <w:widowControl w:val="0"/>
      <w:jc w:val="both"/>
    </w:pPr>
  </w:style>
  <w:style w:type="paragraph" w:customStyle="1" w:styleId="8D15BA78786D48358B066C6EEC49F30F">
    <w:name w:val="8D15BA78786D48358B066C6EEC49F30F"/>
    <w:rsid w:val="00B6056D"/>
    <w:pPr>
      <w:widowControl w:val="0"/>
      <w:jc w:val="both"/>
    </w:pPr>
  </w:style>
  <w:style w:type="paragraph" w:customStyle="1" w:styleId="2F35C8596B9748F2ACC8A6C9E38126BD">
    <w:name w:val="2F35C8596B9748F2ACC8A6C9E38126BD"/>
    <w:rsid w:val="00B6056D"/>
    <w:pPr>
      <w:widowControl w:val="0"/>
      <w:jc w:val="both"/>
    </w:pPr>
  </w:style>
  <w:style w:type="paragraph" w:customStyle="1" w:styleId="45266C3C98F94AD9B56B77F3656C3E05">
    <w:name w:val="45266C3C98F94AD9B56B77F3656C3E05"/>
    <w:rsid w:val="00B6056D"/>
    <w:pPr>
      <w:widowControl w:val="0"/>
      <w:jc w:val="both"/>
    </w:pPr>
  </w:style>
  <w:style w:type="paragraph" w:customStyle="1" w:styleId="C6DA3A5F78D44A1F95D608BF01ACEF95">
    <w:name w:val="C6DA3A5F78D44A1F95D608BF01ACEF95"/>
    <w:rsid w:val="00B6056D"/>
    <w:pPr>
      <w:widowControl w:val="0"/>
      <w:jc w:val="both"/>
    </w:pPr>
  </w:style>
  <w:style w:type="paragraph" w:customStyle="1" w:styleId="3DFBD35B56804697963D5BB1861E5828">
    <w:name w:val="3DFBD35B56804697963D5BB1861E5828"/>
    <w:rsid w:val="00B6056D"/>
    <w:pPr>
      <w:widowControl w:val="0"/>
      <w:jc w:val="both"/>
    </w:pPr>
  </w:style>
  <w:style w:type="paragraph" w:customStyle="1" w:styleId="C88EEE335DE04673881665EA48AFD2FD">
    <w:name w:val="C88EEE335DE04673881665EA48AFD2FD"/>
    <w:rsid w:val="00B6056D"/>
    <w:pPr>
      <w:widowControl w:val="0"/>
      <w:jc w:val="both"/>
    </w:pPr>
  </w:style>
  <w:style w:type="paragraph" w:customStyle="1" w:styleId="4A4F59A0B9254CD89360969E99348055">
    <w:name w:val="4A4F59A0B9254CD89360969E99348055"/>
    <w:rsid w:val="00B6056D"/>
    <w:pPr>
      <w:widowControl w:val="0"/>
      <w:jc w:val="both"/>
    </w:pPr>
  </w:style>
  <w:style w:type="paragraph" w:customStyle="1" w:styleId="43916DA10BA44CD0AD1F39DE658AC105">
    <w:name w:val="43916DA10BA44CD0AD1F39DE658AC105"/>
    <w:rsid w:val="00B6056D"/>
    <w:pPr>
      <w:widowControl w:val="0"/>
      <w:jc w:val="both"/>
    </w:pPr>
  </w:style>
  <w:style w:type="paragraph" w:customStyle="1" w:styleId="EB105DB2A6284967B857B9558E406A86">
    <w:name w:val="EB105DB2A6284967B857B9558E406A86"/>
    <w:rsid w:val="00B6056D"/>
    <w:pPr>
      <w:widowControl w:val="0"/>
      <w:jc w:val="both"/>
    </w:pPr>
  </w:style>
  <w:style w:type="paragraph" w:customStyle="1" w:styleId="D890028D6B4D45DEB9D37CD903C73376">
    <w:name w:val="D890028D6B4D45DEB9D37CD903C73376"/>
    <w:rsid w:val="00B6056D"/>
    <w:pPr>
      <w:widowControl w:val="0"/>
      <w:jc w:val="both"/>
    </w:pPr>
  </w:style>
  <w:style w:type="paragraph" w:customStyle="1" w:styleId="D90750DCA2AE4E6DAF0FFE4F806BB0DA">
    <w:name w:val="D90750DCA2AE4E6DAF0FFE4F806BB0DA"/>
    <w:rsid w:val="00B6056D"/>
    <w:pPr>
      <w:widowControl w:val="0"/>
      <w:jc w:val="both"/>
    </w:pPr>
  </w:style>
  <w:style w:type="paragraph" w:customStyle="1" w:styleId="14C2A54E2BC744FE986FF5CA46FC3C2F">
    <w:name w:val="14C2A54E2BC744FE986FF5CA46FC3C2F"/>
    <w:rsid w:val="00B6056D"/>
    <w:pPr>
      <w:widowControl w:val="0"/>
      <w:jc w:val="both"/>
    </w:pPr>
  </w:style>
  <w:style w:type="paragraph" w:customStyle="1" w:styleId="1853ADC060DF4FC6833F3981CE29B048">
    <w:name w:val="1853ADC060DF4FC6833F3981CE29B048"/>
    <w:rsid w:val="00B6056D"/>
    <w:pPr>
      <w:widowControl w:val="0"/>
      <w:jc w:val="both"/>
    </w:pPr>
  </w:style>
  <w:style w:type="paragraph" w:customStyle="1" w:styleId="5FCBE1197FA449CC9AA9EBC1ED1FAEB8">
    <w:name w:val="5FCBE1197FA449CC9AA9EBC1ED1FAEB8"/>
    <w:rsid w:val="00B6056D"/>
    <w:pPr>
      <w:widowControl w:val="0"/>
      <w:jc w:val="both"/>
    </w:pPr>
  </w:style>
  <w:style w:type="paragraph" w:customStyle="1" w:styleId="C1661946042A4A7BA2943CD622BCDEA0">
    <w:name w:val="C1661946042A4A7BA2943CD622BCDEA0"/>
    <w:rsid w:val="00B6056D"/>
    <w:pPr>
      <w:widowControl w:val="0"/>
      <w:jc w:val="both"/>
    </w:pPr>
  </w:style>
  <w:style w:type="paragraph" w:customStyle="1" w:styleId="2C8CE0CCD0BF428D8DDE10608E89775E">
    <w:name w:val="2C8CE0CCD0BF428D8DDE10608E89775E"/>
    <w:rsid w:val="00B6056D"/>
    <w:pPr>
      <w:widowControl w:val="0"/>
      <w:jc w:val="both"/>
    </w:pPr>
  </w:style>
  <w:style w:type="paragraph" w:customStyle="1" w:styleId="50AF772FECEE4AFB8574E1436DC997D0">
    <w:name w:val="50AF772FECEE4AFB8574E1436DC997D0"/>
    <w:rsid w:val="00B6056D"/>
    <w:pPr>
      <w:widowControl w:val="0"/>
      <w:jc w:val="both"/>
    </w:pPr>
  </w:style>
  <w:style w:type="paragraph" w:customStyle="1" w:styleId="E8FAA468C7C548528EE66298FBC22827">
    <w:name w:val="E8FAA468C7C548528EE66298FBC22827"/>
    <w:rsid w:val="00B6056D"/>
    <w:pPr>
      <w:widowControl w:val="0"/>
      <w:jc w:val="both"/>
    </w:pPr>
  </w:style>
  <w:style w:type="paragraph" w:customStyle="1" w:styleId="CC9770FE928049F9988600418D03D421">
    <w:name w:val="CC9770FE928049F9988600418D03D421"/>
    <w:rsid w:val="00B6056D"/>
    <w:pPr>
      <w:widowControl w:val="0"/>
      <w:jc w:val="both"/>
    </w:pPr>
  </w:style>
  <w:style w:type="paragraph" w:customStyle="1" w:styleId="7C740846D37344BF8AB7E06D3DEBFEDB">
    <w:name w:val="7C740846D37344BF8AB7E06D3DEBFEDB"/>
    <w:rsid w:val="00B6056D"/>
    <w:pPr>
      <w:widowControl w:val="0"/>
      <w:jc w:val="both"/>
    </w:pPr>
  </w:style>
  <w:style w:type="paragraph" w:customStyle="1" w:styleId="5DE553F7F6114C30A9C72D7A74148000">
    <w:name w:val="5DE553F7F6114C30A9C72D7A74148000"/>
    <w:rsid w:val="00B6056D"/>
    <w:pPr>
      <w:widowControl w:val="0"/>
      <w:jc w:val="both"/>
    </w:pPr>
  </w:style>
  <w:style w:type="paragraph" w:customStyle="1" w:styleId="F9ECE9BB981A424A99C0A4C03694BDCD">
    <w:name w:val="F9ECE9BB981A424A99C0A4C03694BDCD"/>
    <w:rsid w:val="00B6056D"/>
    <w:pPr>
      <w:widowControl w:val="0"/>
      <w:jc w:val="both"/>
    </w:pPr>
  </w:style>
  <w:style w:type="paragraph" w:customStyle="1" w:styleId="E84C7BF4232546329694F99495DCEAD0">
    <w:name w:val="E84C7BF4232546329694F99495DCEAD0"/>
    <w:rsid w:val="00B6056D"/>
    <w:pPr>
      <w:widowControl w:val="0"/>
      <w:jc w:val="both"/>
    </w:pPr>
  </w:style>
  <w:style w:type="paragraph" w:customStyle="1" w:styleId="690CDA8D40DE40D8B899E58143D9D50B">
    <w:name w:val="690CDA8D40DE40D8B899E58143D9D50B"/>
    <w:rsid w:val="00B6056D"/>
    <w:pPr>
      <w:widowControl w:val="0"/>
      <w:jc w:val="both"/>
    </w:pPr>
  </w:style>
  <w:style w:type="paragraph" w:customStyle="1" w:styleId="D2C6763EA5FF4B0D95EAD1AC3A974D1C">
    <w:name w:val="D2C6763EA5FF4B0D95EAD1AC3A974D1C"/>
    <w:rsid w:val="00B6056D"/>
    <w:pPr>
      <w:widowControl w:val="0"/>
      <w:jc w:val="both"/>
    </w:pPr>
  </w:style>
  <w:style w:type="paragraph" w:customStyle="1" w:styleId="D4454B3D72574FA6B4012611A945F458">
    <w:name w:val="D4454B3D72574FA6B4012611A945F458"/>
    <w:rsid w:val="00B6056D"/>
    <w:pPr>
      <w:widowControl w:val="0"/>
      <w:jc w:val="both"/>
    </w:pPr>
  </w:style>
  <w:style w:type="paragraph" w:customStyle="1" w:styleId="683B9EF28F974B6EB0903A33F4D0EA90">
    <w:name w:val="683B9EF28F974B6EB0903A33F4D0EA90"/>
    <w:rsid w:val="00B6056D"/>
    <w:pPr>
      <w:widowControl w:val="0"/>
      <w:jc w:val="both"/>
    </w:pPr>
  </w:style>
  <w:style w:type="paragraph" w:customStyle="1" w:styleId="8049711F6E2246C6A6700A1C5B51D1B2">
    <w:name w:val="8049711F6E2246C6A6700A1C5B51D1B2"/>
    <w:rsid w:val="00B6056D"/>
    <w:pPr>
      <w:widowControl w:val="0"/>
      <w:jc w:val="both"/>
    </w:pPr>
  </w:style>
  <w:style w:type="paragraph" w:customStyle="1" w:styleId="82AAA80AF42D4FCDBB9F177F6F796740">
    <w:name w:val="82AAA80AF42D4FCDBB9F177F6F796740"/>
    <w:rsid w:val="00B6056D"/>
    <w:pPr>
      <w:widowControl w:val="0"/>
      <w:jc w:val="both"/>
    </w:pPr>
  </w:style>
  <w:style w:type="paragraph" w:customStyle="1" w:styleId="802945FC967844888111E8ABFDD8AA73">
    <w:name w:val="802945FC967844888111E8ABFDD8AA73"/>
    <w:rsid w:val="00B6056D"/>
    <w:pPr>
      <w:widowControl w:val="0"/>
      <w:jc w:val="both"/>
    </w:pPr>
  </w:style>
  <w:style w:type="paragraph" w:customStyle="1" w:styleId="445C091B3F834E389688B54114F22B89">
    <w:name w:val="445C091B3F834E389688B54114F22B89"/>
    <w:rsid w:val="00B6056D"/>
    <w:pPr>
      <w:widowControl w:val="0"/>
      <w:jc w:val="both"/>
    </w:pPr>
  </w:style>
  <w:style w:type="paragraph" w:customStyle="1" w:styleId="52BE881DC9CE4BF380B41EBFC50215BF">
    <w:name w:val="52BE881DC9CE4BF380B41EBFC50215BF"/>
    <w:rsid w:val="00B6056D"/>
    <w:pPr>
      <w:widowControl w:val="0"/>
      <w:jc w:val="both"/>
    </w:pPr>
  </w:style>
  <w:style w:type="paragraph" w:customStyle="1" w:styleId="5A8BE8F586E44156BBE176853E2A3481">
    <w:name w:val="5A8BE8F586E44156BBE176853E2A3481"/>
    <w:rsid w:val="00B6056D"/>
    <w:pPr>
      <w:widowControl w:val="0"/>
      <w:jc w:val="both"/>
    </w:pPr>
  </w:style>
  <w:style w:type="paragraph" w:customStyle="1" w:styleId="A560E705A15D420BB03EECCF58B203BA">
    <w:name w:val="A560E705A15D420BB03EECCF58B203BA"/>
    <w:rsid w:val="00B6056D"/>
    <w:pPr>
      <w:widowControl w:val="0"/>
      <w:jc w:val="both"/>
    </w:pPr>
  </w:style>
  <w:style w:type="paragraph" w:customStyle="1" w:styleId="5FFCA0743B27448BB5C82D6AD8843E5F">
    <w:name w:val="5FFCA0743B27448BB5C82D6AD8843E5F"/>
    <w:rsid w:val="00B6056D"/>
    <w:pPr>
      <w:widowControl w:val="0"/>
      <w:jc w:val="both"/>
    </w:pPr>
  </w:style>
  <w:style w:type="paragraph" w:customStyle="1" w:styleId="C2B658298BEA4DC9A3D23CA325DB0FF4">
    <w:name w:val="C2B658298BEA4DC9A3D23CA325DB0FF4"/>
    <w:rsid w:val="00B6056D"/>
    <w:pPr>
      <w:widowControl w:val="0"/>
      <w:jc w:val="both"/>
    </w:pPr>
  </w:style>
  <w:style w:type="paragraph" w:customStyle="1" w:styleId="9E4EDD118166455E83608A0BC9EA01F8">
    <w:name w:val="9E4EDD118166455E83608A0BC9EA01F8"/>
    <w:rsid w:val="00B6056D"/>
    <w:pPr>
      <w:widowControl w:val="0"/>
      <w:jc w:val="both"/>
    </w:pPr>
  </w:style>
  <w:style w:type="paragraph" w:customStyle="1" w:styleId="8907B5F8712148D094A74FA9429A19AD">
    <w:name w:val="8907B5F8712148D094A74FA9429A19AD"/>
    <w:rsid w:val="00B6056D"/>
    <w:pPr>
      <w:widowControl w:val="0"/>
      <w:jc w:val="both"/>
    </w:pPr>
  </w:style>
  <w:style w:type="paragraph" w:customStyle="1" w:styleId="93CEB422406F4065B32CADE1CCFFC60D">
    <w:name w:val="93CEB422406F4065B32CADE1CCFFC60D"/>
    <w:rsid w:val="00B6056D"/>
    <w:pPr>
      <w:widowControl w:val="0"/>
      <w:jc w:val="both"/>
    </w:pPr>
  </w:style>
  <w:style w:type="paragraph" w:customStyle="1" w:styleId="A2E035C2AD3A4E8D927509A300764857">
    <w:name w:val="A2E035C2AD3A4E8D927509A300764857"/>
    <w:rsid w:val="00B6056D"/>
    <w:pPr>
      <w:widowControl w:val="0"/>
      <w:jc w:val="both"/>
    </w:pPr>
  </w:style>
  <w:style w:type="paragraph" w:customStyle="1" w:styleId="9F06E315CEF547AFB75010D462ABED0A">
    <w:name w:val="9F06E315CEF547AFB75010D462ABED0A"/>
    <w:rsid w:val="00B6056D"/>
    <w:pPr>
      <w:widowControl w:val="0"/>
      <w:jc w:val="both"/>
    </w:pPr>
  </w:style>
  <w:style w:type="paragraph" w:customStyle="1" w:styleId="5CFE1A21890144D7AFDC1D1FE64030B4">
    <w:name w:val="5CFE1A21890144D7AFDC1D1FE64030B4"/>
    <w:rsid w:val="00B6056D"/>
    <w:pPr>
      <w:widowControl w:val="0"/>
      <w:jc w:val="both"/>
    </w:pPr>
  </w:style>
  <w:style w:type="paragraph" w:customStyle="1" w:styleId="E482528DA52044D9A46723E4E0A633BA">
    <w:name w:val="E482528DA52044D9A46723E4E0A633BA"/>
    <w:rsid w:val="00B6056D"/>
    <w:pPr>
      <w:widowControl w:val="0"/>
      <w:jc w:val="both"/>
    </w:pPr>
  </w:style>
  <w:style w:type="paragraph" w:customStyle="1" w:styleId="F3C9C139ED5547389139CEB43609E8E4">
    <w:name w:val="F3C9C139ED5547389139CEB43609E8E4"/>
    <w:rsid w:val="00B6056D"/>
    <w:pPr>
      <w:widowControl w:val="0"/>
      <w:jc w:val="both"/>
    </w:pPr>
  </w:style>
  <w:style w:type="paragraph" w:customStyle="1" w:styleId="E0A30301F6C24F948A586309C8D0096F">
    <w:name w:val="E0A30301F6C24F948A586309C8D0096F"/>
    <w:rsid w:val="00B6056D"/>
    <w:pPr>
      <w:widowControl w:val="0"/>
      <w:jc w:val="both"/>
    </w:pPr>
  </w:style>
  <w:style w:type="paragraph" w:customStyle="1" w:styleId="979BE7B6A655418E8C5CC55F4BE24038">
    <w:name w:val="979BE7B6A655418E8C5CC55F4BE24038"/>
    <w:rsid w:val="00B6056D"/>
    <w:pPr>
      <w:widowControl w:val="0"/>
      <w:jc w:val="both"/>
    </w:pPr>
  </w:style>
  <w:style w:type="paragraph" w:customStyle="1" w:styleId="8008A31582334A669ED6840F0216016B">
    <w:name w:val="8008A31582334A669ED6840F0216016B"/>
    <w:rsid w:val="00B6056D"/>
    <w:pPr>
      <w:widowControl w:val="0"/>
      <w:jc w:val="both"/>
    </w:pPr>
  </w:style>
  <w:style w:type="paragraph" w:customStyle="1" w:styleId="FF3B12DD831A4D35A44F9008FA83255A">
    <w:name w:val="FF3B12DD831A4D35A44F9008FA83255A"/>
    <w:rsid w:val="00B6056D"/>
    <w:pPr>
      <w:widowControl w:val="0"/>
      <w:jc w:val="both"/>
    </w:pPr>
  </w:style>
  <w:style w:type="paragraph" w:customStyle="1" w:styleId="DE73DA37F4EA43AE9474A9918E9E717C">
    <w:name w:val="DE73DA37F4EA43AE9474A9918E9E717C"/>
    <w:rsid w:val="00B6056D"/>
    <w:pPr>
      <w:widowControl w:val="0"/>
      <w:jc w:val="both"/>
    </w:pPr>
  </w:style>
  <w:style w:type="paragraph" w:customStyle="1" w:styleId="DE794B4EC50C48A5A73907B753DAEF87">
    <w:name w:val="DE794B4EC50C48A5A73907B753DAEF87"/>
    <w:rsid w:val="00B6056D"/>
    <w:pPr>
      <w:widowControl w:val="0"/>
      <w:jc w:val="both"/>
    </w:pPr>
  </w:style>
  <w:style w:type="paragraph" w:customStyle="1" w:styleId="31267DD73E764ED3BAFDD35D76EB9048">
    <w:name w:val="31267DD73E764ED3BAFDD35D76EB9048"/>
    <w:rsid w:val="00B6056D"/>
    <w:pPr>
      <w:widowControl w:val="0"/>
      <w:jc w:val="both"/>
    </w:pPr>
  </w:style>
  <w:style w:type="paragraph" w:customStyle="1" w:styleId="103E17690A74465196202F87A50B5A4F">
    <w:name w:val="103E17690A74465196202F87A50B5A4F"/>
    <w:rsid w:val="00B6056D"/>
    <w:pPr>
      <w:widowControl w:val="0"/>
      <w:jc w:val="both"/>
    </w:pPr>
  </w:style>
  <w:style w:type="paragraph" w:customStyle="1" w:styleId="BE6871EB662941078FE4C4C17DB2B25B">
    <w:name w:val="BE6871EB662941078FE4C4C17DB2B25B"/>
    <w:rsid w:val="00B6056D"/>
    <w:pPr>
      <w:widowControl w:val="0"/>
      <w:jc w:val="both"/>
    </w:pPr>
  </w:style>
  <w:style w:type="paragraph" w:customStyle="1" w:styleId="87E0792295CB44949333FAA1AB4CA8A1">
    <w:name w:val="87E0792295CB44949333FAA1AB4CA8A1"/>
    <w:rsid w:val="00B6056D"/>
    <w:pPr>
      <w:widowControl w:val="0"/>
      <w:jc w:val="both"/>
    </w:pPr>
  </w:style>
  <w:style w:type="paragraph" w:customStyle="1" w:styleId="34A95CF15AC549A6A8021540D9F43CB6">
    <w:name w:val="34A95CF15AC549A6A8021540D9F43CB6"/>
    <w:rsid w:val="00B6056D"/>
    <w:pPr>
      <w:widowControl w:val="0"/>
      <w:jc w:val="both"/>
    </w:pPr>
  </w:style>
  <w:style w:type="paragraph" w:customStyle="1" w:styleId="F1B3B429292943EB843A0A496E99AAFE">
    <w:name w:val="F1B3B429292943EB843A0A496E99AAFE"/>
    <w:rsid w:val="00B6056D"/>
    <w:pPr>
      <w:widowControl w:val="0"/>
      <w:jc w:val="both"/>
    </w:pPr>
  </w:style>
  <w:style w:type="paragraph" w:customStyle="1" w:styleId="539DCCCCADE04292ACD6A27467F79206">
    <w:name w:val="539DCCCCADE04292ACD6A27467F79206"/>
    <w:rsid w:val="00B6056D"/>
    <w:pPr>
      <w:widowControl w:val="0"/>
      <w:jc w:val="both"/>
    </w:pPr>
  </w:style>
  <w:style w:type="paragraph" w:customStyle="1" w:styleId="D786AEC6F8804330A35152F769ECF795">
    <w:name w:val="D786AEC6F8804330A35152F769ECF795"/>
    <w:rsid w:val="00B6056D"/>
    <w:pPr>
      <w:widowControl w:val="0"/>
      <w:jc w:val="both"/>
    </w:pPr>
  </w:style>
  <w:style w:type="paragraph" w:customStyle="1" w:styleId="C1BD2C92346F4BDCB3073ADCBC8532B3">
    <w:name w:val="C1BD2C92346F4BDCB3073ADCBC8532B3"/>
    <w:rsid w:val="00B6056D"/>
    <w:pPr>
      <w:widowControl w:val="0"/>
      <w:jc w:val="both"/>
    </w:pPr>
  </w:style>
  <w:style w:type="paragraph" w:customStyle="1" w:styleId="52D1DACA078248BF8783D7D0275F79D9">
    <w:name w:val="52D1DACA078248BF8783D7D0275F79D9"/>
    <w:rsid w:val="00B6056D"/>
    <w:pPr>
      <w:widowControl w:val="0"/>
      <w:jc w:val="both"/>
    </w:pPr>
  </w:style>
  <w:style w:type="paragraph" w:customStyle="1" w:styleId="3AAB768590B4447480B7662695214F40">
    <w:name w:val="3AAB768590B4447480B7662695214F40"/>
    <w:rsid w:val="00B6056D"/>
    <w:pPr>
      <w:widowControl w:val="0"/>
      <w:jc w:val="both"/>
    </w:pPr>
  </w:style>
  <w:style w:type="paragraph" w:customStyle="1" w:styleId="46A136F0CC0B4C2A980DA607DB859D3A">
    <w:name w:val="46A136F0CC0B4C2A980DA607DB859D3A"/>
    <w:rsid w:val="00B6056D"/>
    <w:pPr>
      <w:widowControl w:val="0"/>
      <w:jc w:val="both"/>
    </w:pPr>
  </w:style>
  <w:style w:type="paragraph" w:customStyle="1" w:styleId="A8F9D89D21FC42609B19C5F5802EFB34">
    <w:name w:val="A8F9D89D21FC42609B19C5F5802EFB34"/>
    <w:rsid w:val="00B6056D"/>
    <w:pPr>
      <w:widowControl w:val="0"/>
      <w:jc w:val="both"/>
    </w:pPr>
  </w:style>
  <w:style w:type="paragraph" w:customStyle="1" w:styleId="4BE49A696926487F892493FFB5DD2998">
    <w:name w:val="4BE49A696926487F892493FFB5DD2998"/>
    <w:rsid w:val="00B6056D"/>
    <w:pPr>
      <w:widowControl w:val="0"/>
      <w:jc w:val="both"/>
    </w:pPr>
  </w:style>
  <w:style w:type="paragraph" w:customStyle="1" w:styleId="C7D6EC309BB246B59B1DA889B95E6B8A">
    <w:name w:val="C7D6EC309BB246B59B1DA889B95E6B8A"/>
    <w:rsid w:val="00B6056D"/>
    <w:pPr>
      <w:widowControl w:val="0"/>
      <w:jc w:val="both"/>
    </w:pPr>
  </w:style>
  <w:style w:type="paragraph" w:customStyle="1" w:styleId="57A0ABF3D7304726A46A73709A5D9CBA">
    <w:name w:val="57A0ABF3D7304726A46A73709A5D9CBA"/>
    <w:rsid w:val="00B6056D"/>
    <w:pPr>
      <w:widowControl w:val="0"/>
      <w:jc w:val="both"/>
    </w:pPr>
  </w:style>
  <w:style w:type="paragraph" w:customStyle="1" w:styleId="A7020D9E51274349BF4FE4EF2CDA94C1">
    <w:name w:val="A7020D9E51274349BF4FE4EF2CDA94C1"/>
    <w:rsid w:val="00B6056D"/>
    <w:pPr>
      <w:widowControl w:val="0"/>
      <w:jc w:val="both"/>
    </w:pPr>
  </w:style>
  <w:style w:type="paragraph" w:customStyle="1" w:styleId="9705485BA36A497898E47A80BDE9010E">
    <w:name w:val="9705485BA36A497898E47A80BDE9010E"/>
    <w:rsid w:val="00B6056D"/>
    <w:pPr>
      <w:widowControl w:val="0"/>
      <w:jc w:val="both"/>
    </w:pPr>
  </w:style>
  <w:style w:type="paragraph" w:customStyle="1" w:styleId="7517A84A046D4900863FAF632A5B1872">
    <w:name w:val="7517A84A046D4900863FAF632A5B1872"/>
    <w:rsid w:val="00B6056D"/>
    <w:pPr>
      <w:widowControl w:val="0"/>
      <w:jc w:val="both"/>
    </w:pPr>
  </w:style>
  <w:style w:type="paragraph" w:customStyle="1" w:styleId="196E4F4671C84F799232CCCBF3BD3DDE">
    <w:name w:val="196E4F4671C84F799232CCCBF3BD3DDE"/>
    <w:rsid w:val="00B6056D"/>
    <w:pPr>
      <w:widowControl w:val="0"/>
      <w:jc w:val="both"/>
    </w:pPr>
  </w:style>
  <w:style w:type="paragraph" w:customStyle="1" w:styleId="318293B01D444068A633E616479FAEDC">
    <w:name w:val="318293B01D444068A633E616479FAEDC"/>
    <w:rsid w:val="00B6056D"/>
    <w:pPr>
      <w:widowControl w:val="0"/>
      <w:jc w:val="both"/>
    </w:pPr>
  </w:style>
  <w:style w:type="paragraph" w:customStyle="1" w:styleId="7557C7631FB44827AA2E74306F891ECB">
    <w:name w:val="7557C7631FB44827AA2E74306F891ECB"/>
    <w:rsid w:val="00B6056D"/>
    <w:pPr>
      <w:widowControl w:val="0"/>
      <w:jc w:val="both"/>
    </w:pPr>
  </w:style>
  <w:style w:type="paragraph" w:customStyle="1" w:styleId="4DD258C04C18432699AE7A8E559C8616">
    <w:name w:val="4DD258C04C18432699AE7A8E559C8616"/>
    <w:rsid w:val="00B6056D"/>
    <w:pPr>
      <w:widowControl w:val="0"/>
      <w:jc w:val="both"/>
    </w:pPr>
  </w:style>
  <w:style w:type="paragraph" w:customStyle="1" w:styleId="B44332B0795B431CA94689DFF18626E4">
    <w:name w:val="B44332B0795B431CA94689DFF18626E4"/>
    <w:rsid w:val="00B6056D"/>
    <w:pPr>
      <w:widowControl w:val="0"/>
      <w:jc w:val="both"/>
    </w:pPr>
  </w:style>
  <w:style w:type="paragraph" w:customStyle="1" w:styleId="E1DB3BA6E52D4AE298DF7320073F005C">
    <w:name w:val="E1DB3BA6E52D4AE298DF7320073F005C"/>
    <w:rsid w:val="00B6056D"/>
    <w:pPr>
      <w:widowControl w:val="0"/>
      <w:jc w:val="both"/>
    </w:pPr>
  </w:style>
  <w:style w:type="paragraph" w:customStyle="1" w:styleId="1C0D3946A569453CB08E96CC6000B7EC">
    <w:name w:val="1C0D3946A569453CB08E96CC6000B7EC"/>
    <w:rsid w:val="00B6056D"/>
    <w:pPr>
      <w:widowControl w:val="0"/>
      <w:jc w:val="both"/>
    </w:pPr>
  </w:style>
  <w:style w:type="paragraph" w:customStyle="1" w:styleId="B630283FFAFD41F4BC5729EE23F8FC65">
    <w:name w:val="B630283FFAFD41F4BC5729EE23F8FC65"/>
    <w:rsid w:val="00B6056D"/>
    <w:pPr>
      <w:widowControl w:val="0"/>
      <w:jc w:val="both"/>
    </w:pPr>
  </w:style>
  <w:style w:type="paragraph" w:customStyle="1" w:styleId="EC051646A2424F10B1BB89256D756312">
    <w:name w:val="EC051646A2424F10B1BB89256D756312"/>
    <w:rsid w:val="00B6056D"/>
    <w:pPr>
      <w:widowControl w:val="0"/>
      <w:jc w:val="both"/>
    </w:pPr>
  </w:style>
  <w:style w:type="paragraph" w:customStyle="1" w:styleId="42C04CF1FC1E46FA9937422BD6BBE531">
    <w:name w:val="42C04CF1FC1E46FA9937422BD6BBE531"/>
    <w:rsid w:val="00B6056D"/>
    <w:pPr>
      <w:widowControl w:val="0"/>
      <w:jc w:val="both"/>
    </w:pPr>
  </w:style>
  <w:style w:type="paragraph" w:customStyle="1" w:styleId="4F18EBABEE254C4AA98C7E8CBDD33EA7">
    <w:name w:val="4F18EBABEE254C4AA98C7E8CBDD33EA7"/>
    <w:rsid w:val="00B6056D"/>
    <w:pPr>
      <w:widowControl w:val="0"/>
      <w:jc w:val="both"/>
    </w:pPr>
  </w:style>
  <w:style w:type="paragraph" w:customStyle="1" w:styleId="EBC3D09DB3364F02801BB7ADC4709A01">
    <w:name w:val="EBC3D09DB3364F02801BB7ADC4709A01"/>
    <w:rsid w:val="00B6056D"/>
    <w:pPr>
      <w:widowControl w:val="0"/>
      <w:jc w:val="both"/>
    </w:pPr>
  </w:style>
  <w:style w:type="paragraph" w:customStyle="1" w:styleId="E16BADBF7FCD4AE48479A897D399B17B">
    <w:name w:val="E16BADBF7FCD4AE48479A897D399B17B"/>
    <w:rsid w:val="00B6056D"/>
    <w:pPr>
      <w:widowControl w:val="0"/>
      <w:jc w:val="both"/>
    </w:pPr>
  </w:style>
  <w:style w:type="paragraph" w:customStyle="1" w:styleId="FD9669D43359467E951F7DC897C9C008">
    <w:name w:val="FD9669D43359467E951F7DC897C9C008"/>
    <w:rsid w:val="00B6056D"/>
    <w:pPr>
      <w:widowControl w:val="0"/>
      <w:jc w:val="both"/>
    </w:pPr>
  </w:style>
  <w:style w:type="paragraph" w:customStyle="1" w:styleId="4F5E743DEF4C45DEA4FAD0E9738985CE">
    <w:name w:val="4F5E743DEF4C45DEA4FAD0E9738985CE"/>
    <w:rsid w:val="00B6056D"/>
    <w:pPr>
      <w:widowControl w:val="0"/>
      <w:jc w:val="both"/>
    </w:pPr>
  </w:style>
  <w:style w:type="paragraph" w:customStyle="1" w:styleId="4B3CEAC055AD4D3DAF78C3C6D4353B2C">
    <w:name w:val="4B3CEAC055AD4D3DAF78C3C6D4353B2C"/>
    <w:rsid w:val="00B6056D"/>
    <w:pPr>
      <w:widowControl w:val="0"/>
      <w:jc w:val="both"/>
    </w:pPr>
  </w:style>
  <w:style w:type="paragraph" w:customStyle="1" w:styleId="45462B4921F948A892DD175E39E1B04D">
    <w:name w:val="45462B4921F948A892DD175E39E1B04D"/>
    <w:rsid w:val="00B6056D"/>
    <w:pPr>
      <w:widowControl w:val="0"/>
      <w:jc w:val="both"/>
    </w:pPr>
  </w:style>
  <w:style w:type="paragraph" w:customStyle="1" w:styleId="4CAF7B38217F42B5A2C5E9512BF35113">
    <w:name w:val="4CAF7B38217F42B5A2C5E9512BF35113"/>
    <w:rsid w:val="00B6056D"/>
    <w:pPr>
      <w:widowControl w:val="0"/>
      <w:jc w:val="both"/>
    </w:pPr>
  </w:style>
  <w:style w:type="paragraph" w:customStyle="1" w:styleId="E610CA51A0474F1CA1D2E6037B53D2A3">
    <w:name w:val="E610CA51A0474F1CA1D2E6037B53D2A3"/>
    <w:rsid w:val="00B6056D"/>
    <w:pPr>
      <w:widowControl w:val="0"/>
      <w:jc w:val="both"/>
    </w:pPr>
  </w:style>
  <w:style w:type="paragraph" w:customStyle="1" w:styleId="B3D5E7C6398A4F53BE9A295387B5E7C2">
    <w:name w:val="B3D5E7C6398A4F53BE9A295387B5E7C2"/>
    <w:rsid w:val="00B6056D"/>
    <w:pPr>
      <w:widowControl w:val="0"/>
      <w:jc w:val="both"/>
    </w:pPr>
  </w:style>
  <w:style w:type="paragraph" w:customStyle="1" w:styleId="116A893FAAEC49C6800F0DF7A60B6672">
    <w:name w:val="116A893FAAEC49C6800F0DF7A60B6672"/>
    <w:rsid w:val="00B6056D"/>
    <w:pPr>
      <w:widowControl w:val="0"/>
      <w:jc w:val="both"/>
    </w:pPr>
  </w:style>
  <w:style w:type="paragraph" w:customStyle="1" w:styleId="0EEC7A311C5E4A76956F4DF34564EB18">
    <w:name w:val="0EEC7A311C5E4A76956F4DF34564EB18"/>
    <w:rsid w:val="00B6056D"/>
    <w:pPr>
      <w:widowControl w:val="0"/>
      <w:jc w:val="both"/>
    </w:pPr>
  </w:style>
  <w:style w:type="paragraph" w:customStyle="1" w:styleId="CAC5BE3717FD4576AE5D3117F8194446">
    <w:name w:val="CAC5BE3717FD4576AE5D3117F8194446"/>
    <w:rsid w:val="00B6056D"/>
    <w:pPr>
      <w:widowControl w:val="0"/>
      <w:jc w:val="both"/>
    </w:pPr>
  </w:style>
  <w:style w:type="paragraph" w:customStyle="1" w:styleId="9D4DD906D48B4960B6ADC7091AADA407">
    <w:name w:val="9D4DD906D48B4960B6ADC7091AADA407"/>
    <w:rsid w:val="00B6056D"/>
    <w:pPr>
      <w:widowControl w:val="0"/>
      <w:jc w:val="both"/>
    </w:pPr>
  </w:style>
  <w:style w:type="paragraph" w:customStyle="1" w:styleId="777985D13DBA41AEABBC93C8177B640F">
    <w:name w:val="777985D13DBA41AEABBC93C8177B640F"/>
    <w:rsid w:val="00B6056D"/>
    <w:pPr>
      <w:widowControl w:val="0"/>
      <w:jc w:val="both"/>
    </w:pPr>
  </w:style>
  <w:style w:type="paragraph" w:customStyle="1" w:styleId="46DF452D26274BE29DDD9D818779EAC7">
    <w:name w:val="46DF452D26274BE29DDD9D818779EAC7"/>
    <w:rsid w:val="00B6056D"/>
    <w:pPr>
      <w:widowControl w:val="0"/>
      <w:jc w:val="both"/>
    </w:pPr>
  </w:style>
  <w:style w:type="paragraph" w:customStyle="1" w:styleId="21B254778A1F483DA2C122E0C48124C2">
    <w:name w:val="21B254778A1F483DA2C122E0C48124C2"/>
    <w:rsid w:val="00B6056D"/>
    <w:pPr>
      <w:widowControl w:val="0"/>
      <w:jc w:val="both"/>
    </w:pPr>
  </w:style>
  <w:style w:type="paragraph" w:customStyle="1" w:styleId="420E328BD99646F78419174CDFA908AD">
    <w:name w:val="420E328BD99646F78419174CDFA908AD"/>
    <w:rsid w:val="00B6056D"/>
    <w:pPr>
      <w:widowControl w:val="0"/>
      <w:jc w:val="both"/>
    </w:pPr>
  </w:style>
  <w:style w:type="paragraph" w:customStyle="1" w:styleId="6ACE01670DC3413D9ECA170575824C0E">
    <w:name w:val="6ACE01670DC3413D9ECA170575824C0E"/>
    <w:rsid w:val="00B6056D"/>
    <w:pPr>
      <w:widowControl w:val="0"/>
      <w:jc w:val="both"/>
    </w:pPr>
  </w:style>
  <w:style w:type="paragraph" w:customStyle="1" w:styleId="E5B5C144539443009479EFAA0B8FCB9E">
    <w:name w:val="E5B5C144539443009479EFAA0B8FCB9E"/>
    <w:rsid w:val="00B6056D"/>
    <w:pPr>
      <w:widowControl w:val="0"/>
      <w:jc w:val="both"/>
    </w:pPr>
  </w:style>
  <w:style w:type="paragraph" w:customStyle="1" w:styleId="1A7958DAFEE24A9580BD4E7D330EDC27">
    <w:name w:val="1A7958DAFEE24A9580BD4E7D330EDC27"/>
    <w:rsid w:val="00B6056D"/>
    <w:pPr>
      <w:widowControl w:val="0"/>
      <w:jc w:val="both"/>
    </w:pPr>
  </w:style>
  <w:style w:type="paragraph" w:customStyle="1" w:styleId="03098BDB993A4399ACAA7EEAE9F1C030">
    <w:name w:val="03098BDB993A4399ACAA7EEAE9F1C030"/>
    <w:rsid w:val="00B6056D"/>
    <w:pPr>
      <w:widowControl w:val="0"/>
      <w:jc w:val="both"/>
    </w:pPr>
  </w:style>
  <w:style w:type="paragraph" w:customStyle="1" w:styleId="296D10696DE4494AA7710B06C229BBEE">
    <w:name w:val="296D10696DE4494AA7710B06C229BBEE"/>
    <w:rsid w:val="00B6056D"/>
    <w:pPr>
      <w:widowControl w:val="0"/>
      <w:jc w:val="both"/>
    </w:pPr>
  </w:style>
  <w:style w:type="paragraph" w:customStyle="1" w:styleId="78CA47E71E644E59A9F5C0AB62CD2177">
    <w:name w:val="78CA47E71E644E59A9F5C0AB62CD2177"/>
    <w:rsid w:val="00B6056D"/>
    <w:pPr>
      <w:widowControl w:val="0"/>
      <w:jc w:val="both"/>
    </w:pPr>
  </w:style>
  <w:style w:type="paragraph" w:customStyle="1" w:styleId="D246332DEF9B4DD490F05CFA1B28FD8C">
    <w:name w:val="D246332DEF9B4DD490F05CFA1B28FD8C"/>
    <w:rsid w:val="00B6056D"/>
    <w:pPr>
      <w:widowControl w:val="0"/>
      <w:jc w:val="both"/>
    </w:pPr>
  </w:style>
  <w:style w:type="paragraph" w:customStyle="1" w:styleId="99CE9AFF98F246B48CBA37476AFAA36E">
    <w:name w:val="99CE9AFF98F246B48CBA37476AFAA36E"/>
    <w:rsid w:val="00B6056D"/>
    <w:pPr>
      <w:widowControl w:val="0"/>
      <w:jc w:val="both"/>
    </w:pPr>
  </w:style>
  <w:style w:type="paragraph" w:customStyle="1" w:styleId="7A48D115F21A4EF48B735988D3EAC5E7">
    <w:name w:val="7A48D115F21A4EF48B735988D3EAC5E7"/>
    <w:rsid w:val="00B6056D"/>
    <w:pPr>
      <w:widowControl w:val="0"/>
      <w:jc w:val="both"/>
    </w:pPr>
  </w:style>
  <w:style w:type="paragraph" w:customStyle="1" w:styleId="A8828651B9D14814BA57B2EC8071C111">
    <w:name w:val="A8828651B9D14814BA57B2EC8071C111"/>
    <w:rsid w:val="00B6056D"/>
    <w:pPr>
      <w:widowControl w:val="0"/>
      <w:jc w:val="both"/>
    </w:pPr>
  </w:style>
  <w:style w:type="paragraph" w:customStyle="1" w:styleId="C131FB810B4C49E58B3615388722C942">
    <w:name w:val="C131FB810B4C49E58B3615388722C942"/>
    <w:rsid w:val="00B6056D"/>
    <w:pPr>
      <w:widowControl w:val="0"/>
      <w:jc w:val="both"/>
    </w:pPr>
  </w:style>
  <w:style w:type="paragraph" w:customStyle="1" w:styleId="13E8FBAD83454DCF8B52330C28DBA84A">
    <w:name w:val="13E8FBAD83454DCF8B52330C28DBA84A"/>
    <w:rsid w:val="00B6056D"/>
    <w:pPr>
      <w:widowControl w:val="0"/>
      <w:jc w:val="both"/>
    </w:pPr>
  </w:style>
  <w:style w:type="paragraph" w:customStyle="1" w:styleId="2F747C4D06AA45019A3641929A7AC775">
    <w:name w:val="2F747C4D06AA45019A3641929A7AC775"/>
    <w:rsid w:val="00B6056D"/>
    <w:pPr>
      <w:widowControl w:val="0"/>
      <w:jc w:val="both"/>
    </w:pPr>
  </w:style>
  <w:style w:type="paragraph" w:customStyle="1" w:styleId="2CD8F434AB29473EBBDA2165D57D3E29">
    <w:name w:val="2CD8F434AB29473EBBDA2165D57D3E29"/>
    <w:rsid w:val="00B6056D"/>
    <w:pPr>
      <w:widowControl w:val="0"/>
      <w:jc w:val="both"/>
    </w:pPr>
  </w:style>
  <w:style w:type="paragraph" w:customStyle="1" w:styleId="59E9CEC4E2174061BE0CE3FA035B7A0B">
    <w:name w:val="59E9CEC4E2174061BE0CE3FA035B7A0B"/>
    <w:rsid w:val="00B6056D"/>
    <w:pPr>
      <w:widowControl w:val="0"/>
      <w:jc w:val="both"/>
    </w:pPr>
  </w:style>
  <w:style w:type="paragraph" w:customStyle="1" w:styleId="F86E02061B004989A4E98F13BA14B6AD">
    <w:name w:val="F86E02061B004989A4E98F13BA14B6AD"/>
    <w:rsid w:val="00B6056D"/>
    <w:pPr>
      <w:widowControl w:val="0"/>
      <w:jc w:val="both"/>
    </w:pPr>
  </w:style>
  <w:style w:type="paragraph" w:customStyle="1" w:styleId="1356770CC7C443FDA9E66B0C9EAF51B6">
    <w:name w:val="1356770CC7C443FDA9E66B0C9EAF51B6"/>
    <w:rsid w:val="00B6056D"/>
    <w:pPr>
      <w:widowControl w:val="0"/>
      <w:jc w:val="both"/>
    </w:pPr>
  </w:style>
  <w:style w:type="paragraph" w:customStyle="1" w:styleId="C5B7BEE3A02349C59445A9D22EC709AC">
    <w:name w:val="C5B7BEE3A02349C59445A9D22EC709AC"/>
    <w:rsid w:val="00B6056D"/>
    <w:pPr>
      <w:widowControl w:val="0"/>
      <w:jc w:val="both"/>
    </w:pPr>
  </w:style>
  <w:style w:type="paragraph" w:customStyle="1" w:styleId="842BEF3EC49246F9BF6A55E578BBB2A5">
    <w:name w:val="842BEF3EC49246F9BF6A55E578BBB2A5"/>
    <w:rsid w:val="00B6056D"/>
    <w:pPr>
      <w:widowControl w:val="0"/>
      <w:jc w:val="both"/>
    </w:pPr>
  </w:style>
  <w:style w:type="paragraph" w:customStyle="1" w:styleId="4CACB51434B94B2FB942BC2B47D8BBF2">
    <w:name w:val="4CACB51434B94B2FB942BC2B47D8BBF2"/>
    <w:rsid w:val="00B6056D"/>
    <w:pPr>
      <w:widowControl w:val="0"/>
      <w:jc w:val="both"/>
    </w:pPr>
  </w:style>
  <w:style w:type="paragraph" w:customStyle="1" w:styleId="50E441435CC64B7E8F22BBF5B741E513">
    <w:name w:val="50E441435CC64B7E8F22BBF5B741E513"/>
    <w:rsid w:val="00B6056D"/>
    <w:pPr>
      <w:widowControl w:val="0"/>
      <w:jc w:val="both"/>
    </w:pPr>
  </w:style>
  <w:style w:type="paragraph" w:customStyle="1" w:styleId="239CB3B963CD40DBB81BDA4EA3C5775B">
    <w:name w:val="239CB3B963CD40DBB81BDA4EA3C5775B"/>
    <w:rsid w:val="00B6056D"/>
    <w:pPr>
      <w:widowControl w:val="0"/>
      <w:jc w:val="both"/>
    </w:pPr>
  </w:style>
  <w:style w:type="paragraph" w:customStyle="1" w:styleId="2FF7B3FB5C3E468DB9995E9DADD43EA8">
    <w:name w:val="2FF7B3FB5C3E468DB9995E9DADD43EA8"/>
    <w:rsid w:val="00B6056D"/>
    <w:pPr>
      <w:widowControl w:val="0"/>
      <w:jc w:val="both"/>
    </w:pPr>
  </w:style>
  <w:style w:type="paragraph" w:customStyle="1" w:styleId="D6C8BA8E512948338B189A3258FDA4BF">
    <w:name w:val="D6C8BA8E512948338B189A3258FDA4BF"/>
    <w:rsid w:val="00B6056D"/>
    <w:pPr>
      <w:widowControl w:val="0"/>
      <w:jc w:val="both"/>
    </w:pPr>
  </w:style>
  <w:style w:type="paragraph" w:customStyle="1" w:styleId="3625EDED59404AD7B6B90910D2BCE017">
    <w:name w:val="3625EDED59404AD7B6B90910D2BCE017"/>
    <w:rsid w:val="00B6056D"/>
    <w:pPr>
      <w:widowControl w:val="0"/>
      <w:jc w:val="both"/>
    </w:pPr>
  </w:style>
  <w:style w:type="paragraph" w:customStyle="1" w:styleId="8C3ACD1FC1494F3C91A38695929BA6BE">
    <w:name w:val="8C3ACD1FC1494F3C91A38695929BA6BE"/>
    <w:rsid w:val="00B6056D"/>
    <w:pPr>
      <w:widowControl w:val="0"/>
      <w:jc w:val="both"/>
    </w:pPr>
  </w:style>
  <w:style w:type="paragraph" w:customStyle="1" w:styleId="8BC276EEA4944C9697FDAA95D2BC56AC">
    <w:name w:val="8BC276EEA4944C9697FDAA95D2BC56AC"/>
    <w:rsid w:val="00B6056D"/>
    <w:pPr>
      <w:widowControl w:val="0"/>
      <w:jc w:val="both"/>
    </w:pPr>
  </w:style>
  <w:style w:type="paragraph" w:customStyle="1" w:styleId="07C028EDF2F045A1995EED5F35405015">
    <w:name w:val="07C028EDF2F045A1995EED5F35405015"/>
    <w:rsid w:val="00B6056D"/>
    <w:pPr>
      <w:widowControl w:val="0"/>
      <w:jc w:val="both"/>
    </w:pPr>
  </w:style>
  <w:style w:type="paragraph" w:customStyle="1" w:styleId="4BAE13ED23704812859E5F1FB0A29165">
    <w:name w:val="4BAE13ED23704812859E5F1FB0A29165"/>
    <w:rsid w:val="00B6056D"/>
    <w:pPr>
      <w:widowControl w:val="0"/>
      <w:jc w:val="both"/>
    </w:pPr>
  </w:style>
  <w:style w:type="paragraph" w:customStyle="1" w:styleId="AF739299132746CE8EE13246038FC905">
    <w:name w:val="AF739299132746CE8EE13246038FC905"/>
    <w:rsid w:val="00B6056D"/>
    <w:pPr>
      <w:widowControl w:val="0"/>
      <w:jc w:val="both"/>
    </w:pPr>
  </w:style>
  <w:style w:type="paragraph" w:customStyle="1" w:styleId="9E44A4FBE89B400194E7466E15F4D89A">
    <w:name w:val="9E44A4FBE89B400194E7466E15F4D89A"/>
    <w:rsid w:val="00B6056D"/>
    <w:pPr>
      <w:widowControl w:val="0"/>
      <w:jc w:val="both"/>
    </w:pPr>
  </w:style>
  <w:style w:type="paragraph" w:customStyle="1" w:styleId="C9B0694818D34729946756C7701D62E7">
    <w:name w:val="C9B0694818D34729946756C7701D62E7"/>
    <w:rsid w:val="00B6056D"/>
    <w:pPr>
      <w:widowControl w:val="0"/>
      <w:jc w:val="both"/>
    </w:pPr>
  </w:style>
  <w:style w:type="paragraph" w:customStyle="1" w:styleId="7A5B3B2576F64C39A063A998A0EB5A4F">
    <w:name w:val="7A5B3B2576F64C39A063A998A0EB5A4F"/>
    <w:rsid w:val="00B6056D"/>
    <w:pPr>
      <w:widowControl w:val="0"/>
      <w:jc w:val="both"/>
    </w:pPr>
  </w:style>
  <w:style w:type="paragraph" w:customStyle="1" w:styleId="BA298325A60440D2A725B3C16F7CE78E">
    <w:name w:val="BA298325A60440D2A725B3C16F7CE78E"/>
    <w:rsid w:val="00B6056D"/>
    <w:pPr>
      <w:widowControl w:val="0"/>
      <w:jc w:val="both"/>
    </w:pPr>
  </w:style>
  <w:style w:type="paragraph" w:customStyle="1" w:styleId="88CA32CF121848E38E20AD0A588B6F14">
    <w:name w:val="88CA32CF121848E38E20AD0A588B6F14"/>
    <w:rsid w:val="00B6056D"/>
    <w:pPr>
      <w:widowControl w:val="0"/>
      <w:jc w:val="both"/>
    </w:pPr>
  </w:style>
  <w:style w:type="paragraph" w:customStyle="1" w:styleId="C279012A64214FFBBFB6CC08B9141FF8">
    <w:name w:val="C279012A64214FFBBFB6CC08B9141FF8"/>
    <w:rsid w:val="00B6056D"/>
    <w:pPr>
      <w:widowControl w:val="0"/>
      <w:jc w:val="both"/>
    </w:pPr>
  </w:style>
  <w:style w:type="paragraph" w:customStyle="1" w:styleId="2B0C26F43DE5487E9358DBC4994893AC">
    <w:name w:val="2B0C26F43DE5487E9358DBC4994893AC"/>
    <w:rsid w:val="00B6056D"/>
    <w:pPr>
      <w:widowControl w:val="0"/>
      <w:jc w:val="both"/>
    </w:pPr>
  </w:style>
  <w:style w:type="paragraph" w:customStyle="1" w:styleId="FF5D790FA86646EF8DC4DB9EDD7BD75D">
    <w:name w:val="FF5D790FA86646EF8DC4DB9EDD7BD75D"/>
    <w:rsid w:val="00B6056D"/>
    <w:pPr>
      <w:widowControl w:val="0"/>
      <w:jc w:val="both"/>
    </w:pPr>
  </w:style>
  <w:style w:type="paragraph" w:customStyle="1" w:styleId="1B44C848E7284E6380EC11001F6D1841">
    <w:name w:val="1B44C848E7284E6380EC11001F6D1841"/>
    <w:rsid w:val="00B6056D"/>
    <w:pPr>
      <w:widowControl w:val="0"/>
      <w:jc w:val="both"/>
    </w:pPr>
  </w:style>
  <w:style w:type="paragraph" w:customStyle="1" w:styleId="84205A193E7F4538BDA1B056C1E61640">
    <w:name w:val="84205A193E7F4538BDA1B056C1E61640"/>
    <w:rsid w:val="00B6056D"/>
    <w:pPr>
      <w:widowControl w:val="0"/>
      <w:jc w:val="both"/>
    </w:pPr>
  </w:style>
  <w:style w:type="paragraph" w:customStyle="1" w:styleId="B1EDA3A03BFC4B1887B3A2FF4BA3A6C3">
    <w:name w:val="B1EDA3A03BFC4B1887B3A2FF4BA3A6C3"/>
    <w:rsid w:val="00B6056D"/>
    <w:pPr>
      <w:widowControl w:val="0"/>
      <w:jc w:val="both"/>
    </w:pPr>
  </w:style>
  <w:style w:type="paragraph" w:customStyle="1" w:styleId="CA7B42A4773B473B930B6AF00BF29E6E">
    <w:name w:val="CA7B42A4773B473B930B6AF00BF29E6E"/>
    <w:rsid w:val="00B6056D"/>
    <w:pPr>
      <w:widowControl w:val="0"/>
      <w:jc w:val="both"/>
    </w:pPr>
  </w:style>
  <w:style w:type="paragraph" w:customStyle="1" w:styleId="25708EC272144D0D9FE6CD83771CB257">
    <w:name w:val="25708EC272144D0D9FE6CD83771CB257"/>
    <w:rsid w:val="00B6056D"/>
    <w:pPr>
      <w:widowControl w:val="0"/>
      <w:jc w:val="both"/>
    </w:pPr>
  </w:style>
  <w:style w:type="paragraph" w:customStyle="1" w:styleId="5394488AD5F84195B0354AE90193FF84">
    <w:name w:val="5394488AD5F84195B0354AE90193FF84"/>
    <w:rsid w:val="00B6056D"/>
    <w:pPr>
      <w:widowControl w:val="0"/>
      <w:jc w:val="both"/>
    </w:pPr>
  </w:style>
  <w:style w:type="paragraph" w:customStyle="1" w:styleId="C2EFDF48AB8C48258FC6D368787870FC">
    <w:name w:val="C2EFDF48AB8C48258FC6D368787870FC"/>
    <w:rsid w:val="00B6056D"/>
    <w:pPr>
      <w:widowControl w:val="0"/>
      <w:jc w:val="both"/>
    </w:pPr>
  </w:style>
  <w:style w:type="paragraph" w:customStyle="1" w:styleId="F8C2DB185DB84049A1D4ED235069202A">
    <w:name w:val="F8C2DB185DB84049A1D4ED235069202A"/>
    <w:rsid w:val="00B6056D"/>
    <w:pPr>
      <w:widowControl w:val="0"/>
      <w:jc w:val="both"/>
    </w:pPr>
  </w:style>
  <w:style w:type="paragraph" w:customStyle="1" w:styleId="65865C6BE840442BB9387570572551FA">
    <w:name w:val="65865C6BE840442BB9387570572551FA"/>
    <w:rsid w:val="00B6056D"/>
    <w:pPr>
      <w:widowControl w:val="0"/>
      <w:jc w:val="both"/>
    </w:pPr>
  </w:style>
  <w:style w:type="paragraph" w:customStyle="1" w:styleId="7658EC4EF50C4B929F87F5881E6722EA">
    <w:name w:val="7658EC4EF50C4B929F87F5881E6722EA"/>
    <w:rsid w:val="00B6056D"/>
    <w:pPr>
      <w:widowControl w:val="0"/>
      <w:jc w:val="both"/>
    </w:pPr>
  </w:style>
  <w:style w:type="paragraph" w:customStyle="1" w:styleId="F00DECFB04AF4E03B451D3967D773959">
    <w:name w:val="F00DECFB04AF4E03B451D3967D773959"/>
    <w:rsid w:val="00B6056D"/>
    <w:pPr>
      <w:widowControl w:val="0"/>
      <w:jc w:val="both"/>
    </w:pPr>
  </w:style>
  <w:style w:type="paragraph" w:customStyle="1" w:styleId="E5A2420240CE4ED9966964444A255764">
    <w:name w:val="E5A2420240CE4ED9966964444A255764"/>
    <w:rsid w:val="00B6056D"/>
    <w:pPr>
      <w:widowControl w:val="0"/>
      <w:jc w:val="both"/>
    </w:pPr>
  </w:style>
  <w:style w:type="paragraph" w:customStyle="1" w:styleId="D6E0FF31AE504C029FDC91FEFDD84C25">
    <w:name w:val="D6E0FF31AE504C029FDC91FEFDD84C25"/>
    <w:rsid w:val="00B6056D"/>
    <w:pPr>
      <w:widowControl w:val="0"/>
      <w:jc w:val="both"/>
    </w:pPr>
  </w:style>
  <w:style w:type="paragraph" w:customStyle="1" w:styleId="D312A723E33E4E33BA8067985A980FBA">
    <w:name w:val="D312A723E33E4E33BA8067985A980FBA"/>
    <w:rsid w:val="00B6056D"/>
    <w:pPr>
      <w:widowControl w:val="0"/>
      <w:jc w:val="both"/>
    </w:pPr>
  </w:style>
  <w:style w:type="paragraph" w:customStyle="1" w:styleId="EEE1E1EB80D74898AC7F7A5370E68297">
    <w:name w:val="EEE1E1EB80D74898AC7F7A5370E68297"/>
    <w:rsid w:val="00B6056D"/>
    <w:pPr>
      <w:widowControl w:val="0"/>
      <w:jc w:val="both"/>
    </w:pPr>
  </w:style>
  <w:style w:type="paragraph" w:customStyle="1" w:styleId="5A3746AF54C2459A871F1F97C943EB4D">
    <w:name w:val="5A3746AF54C2459A871F1F97C943EB4D"/>
    <w:rsid w:val="00B6056D"/>
    <w:pPr>
      <w:widowControl w:val="0"/>
      <w:jc w:val="both"/>
    </w:pPr>
  </w:style>
  <w:style w:type="paragraph" w:customStyle="1" w:styleId="DCE958631444445093CF014A47FEDD7E">
    <w:name w:val="DCE958631444445093CF014A47FEDD7E"/>
    <w:rsid w:val="00B6056D"/>
    <w:pPr>
      <w:widowControl w:val="0"/>
      <w:jc w:val="both"/>
    </w:pPr>
  </w:style>
  <w:style w:type="paragraph" w:customStyle="1" w:styleId="47C7F4C96D1D40DA90990980C8439246">
    <w:name w:val="47C7F4C96D1D40DA90990980C8439246"/>
    <w:rsid w:val="00B6056D"/>
    <w:pPr>
      <w:widowControl w:val="0"/>
      <w:jc w:val="both"/>
    </w:pPr>
  </w:style>
  <w:style w:type="paragraph" w:customStyle="1" w:styleId="30A88DCDA01A4657BC8679F39E72C2E1">
    <w:name w:val="30A88DCDA01A4657BC8679F39E72C2E1"/>
    <w:rsid w:val="00B6056D"/>
    <w:pPr>
      <w:widowControl w:val="0"/>
      <w:jc w:val="both"/>
    </w:pPr>
  </w:style>
  <w:style w:type="paragraph" w:customStyle="1" w:styleId="2DD420CD76D64CE49C58EF354C24982A">
    <w:name w:val="2DD420CD76D64CE49C58EF354C24982A"/>
    <w:rsid w:val="00B6056D"/>
    <w:pPr>
      <w:widowControl w:val="0"/>
      <w:jc w:val="both"/>
    </w:pPr>
  </w:style>
  <w:style w:type="paragraph" w:customStyle="1" w:styleId="73F09C4302A14638B0CF8EE7E79C7207">
    <w:name w:val="73F09C4302A14638B0CF8EE7E79C7207"/>
    <w:rsid w:val="00B6056D"/>
    <w:pPr>
      <w:widowControl w:val="0"/>
      <w:jc w:val="both"/>
    </w:pPr>
  </w:style>
  <w:style w:type="paragraph" w:customStyle="1" w:styleId="BD2097A4BD3248C2B9BBBC50D843F4D4">
    <w:name w:val="BD2097A4BD3248C2B9BBBC50D843F4D4"/>
    <w:rsid w:val="00B6056D"/>
    <w:pPr>
      <w:widowControl w:val="0"/>
      <w:jc w:val="both"/>
    </w:pPr>
  </w:style>
  <w:style w:type="paragraph" w:customStyle="1" w:styleId="FBA018681C944A2A8CB4A34AAF3B0507">
    <w:name w:val="FBA018681C944A2A8CB4A34AAF3B0507"/>
    <w:rsid w:val="00B6056D"/>
    <w:pPr>
      <w:widowControl w:val="0"/>
      <w:jc w:val="both"/>
    </w:pPr>
  </w:style>
  <w:style w:type="paragraph" w:customStyle="1" w:styleId="2D663973C0164C0FBB81F222A82945DF">
    <w:name w:val="2D663973C0164C0FBB81F222A82945DF"/>
    <w:rsid w:val="00B6056D"/>
    <w:pPr>
      <w:widowControl w:val="0"/>
      <w:jc w:val="both"/>
    </w:pPr>
  </w:style>
  <w:style w:type="paragraph" w:customStyle="1" w:styleId="7F630FD5E7534AF9975186EA40B0490A">
    <w:name w:val="7F630FD5E7534AF9975186EA40B0490A"/>
    <w:rsid w:val="00B6056D"/>
    <w:pPr>
      <w:widowControl w:val="0"/>
      <w:jc w:val="both"/>
    </w:pPr>
  </w:style>
  <w:style w:type="paragraph" w:customStyle="1" w:styleId="31A1D02393E84C7BA16FBA81E343E3D2">
    <w:name w:val="31A1D02393E84C7BA16FBA81E343E3D2"/>
    <w:rsid w:val="00B6056D"/>
    <w:pPr>
      <w:widowControl w:val="0"/>
      <w:jc w:val="both"/>
    </w:pPr>
  </w:style>
  <w:style w:type="paragraph" w:customStyle="1" w:styleId="43FFA3863A704174AF505B6498E064A9">
    <w:name w:val="43FFA3863A704174AF505B6498E064A9"/>
    <w:rsid w:val="00B6056D"/>
    <w:pPr>
      <w:widowControl w:val="0"/>
      <w:jc w:val="both"/>
    </w:pPr>
  </w:style>
  <w:style w:type="paragraph" w:customStyle="1" w:styleId="0C14026F661F4EDFB087BBD2A114B3EE">
    <w:name w:val="0C14026F661F4EDFB087BBD2A114B3EE"/>
    <w:rsid w:val="00B6056D"/>
    <w:pPr>
      <w:widowControl w:val="0"/>
      <w:jc w:val="both"/>
    </w:pPr>
  </w:style>
  <w:style w:type="paragraph" w:customStyle="1" w:styleId="6880E058C5AD48E895EDD3DB824BE841">
    <w:name w:val="6880E058C5AD48E895EDD3DB824BE841"/>
    <w:rsid w:val="00B6056D"/>
    <w:pPr>
      <w:widowControl w:val="0"/>
      <w:jc w:val="both"/>
    </w:pPr>
  </w:style>
  <w:style w:type="paragraph" w:customStyle="1" w:styleId="E2CBEFA09F7342E6AD51D5A1841AE6A7">
    <w:name w:val="E2CBEFA09F7342E6AD51D5A1841AE6A7"/>
    <w:rsid w:val="00B6056D"/>
    <w:pPr>
      <w:widowControl w:val="0"/>
      <w:jc w:val="both"/>
    </w:pPr>
  </w:style>
  <w:style w:type="paragraph" w:customStyle="1" w:styleId="9CBF8587CBDF4EF3AFDCC6C26D3EA2BD">
    <w:name w:val="9CBF8587CBDF4EF3AFDCC6C26D3EA2BD"/>
    <w:rsid w:val="00B6056D"/>
    <w:pPr>
      <w:widowControl w:val="0"/>
      <w:jc w:val="both"/>
    </w:pPr>
  </w:style>
  <w:style w:type="paragraph" w:customStyle="1" w:styleId="E1144F368E9740CB92522D741364679D">
    <w:name w:val="E1144F368E9740CB92522D741364679D"/>
    <w:rsid w:val="00B6056D"/>
    <w:pPr>
      <w:widowControl w:val="0"/>
      <w:jc w:val="both"/>
    </w:pPr>
  </w:style>
  <w:style w:type="paragraph" w:customStyle="1" w:styleId="D86B5B0F8C6E4A19A12CF95F64F3700C">
    <w:name w:val="D86B5B0F8C6E4A19A12CF95F64F3700C"/>
    <w:rsid w:val="00B6056D"/>
    <w:pPr>
      <w:widowControl w:val="0"/>
      <w:jc w:val="both"/>
    </w:pPr>
  </w:style>
  <w:style w:type="paragraph" w:customStyle="1" w:styleId="A40FD768C12244989D3AD880496F37F7">
    <w:name w:val="A40FD768C12244989D3AD880496F37F7"/>
    <w:rsid w:val="00B6056D"/>
    <w:pPr>
      <w:widowControl w:val="0"/>
      <w:jc w:val="both"/>
    </w:pPr>
  </w:style>
  <w:style w:type="paragraph" w:customStyle="1" w:styleId="65E878F4EA9941ABB8C7CF2C8406FAC7">
    <w:name w:val="65E878F4EA9941ABB8C7CF2C8406FAC7"/>
    <w:rsid w:val="00B6056D"/>
    <w:pPr>
      <w:widowControl w:val="0"/>
      <w:jc w:val="both"/>
    </w:pPr>
  </w:style>
  <w:style w:type="paragraph" w:customStyle="1" w:styleId="BE6C251879524990A56D5BFDE7489527">
    <w:name w:val="BE6C251879524990A56D5BFDE7489527"/>
    <w:rsid w:val="00B6056D"/>
    <w:pPr>
      <w:widowControl w:val="0"/>
      <w:jc w:val="both"/>
    </w:pPr>
  </w:style>
  <w:style w:type="paragraph" w:customStyle="1" w:styleId="861426BD885244EBA9D4030E9B520932">
    <w:name w:val="861426BD885244EBA9D4030E9B520932"/>
    <w:rsid w:val="00B6056D"/>
    <w:pPr>
      <w:widowControl w:val="0"/>
      <w:jc w:val="both"/>
    </w:pPr>
  </w:style>
  <w:style w:type="paragraph" w:customStyle="1" w:styleId="4881A8C5ABD0424EA2F3E2F978C79923">
    <w:name w:val="4881A8C5ABD0424EA2F3E2F978C79923"/>
    <w:rsid w:val="00B6056D"/>
    <w:pPr>
      <w:widowControl w:val="0"/>
      <w:jc w:val="both"/>
    </w:pPr>
  </w:style>
  <w:style w:type="paragraph" w:customStyle="1" w:styleId="408FCED54E094D1FA73AAF9BD88822A7">
    <w:name w:val="408FCED54E094D1FA73AAF9BD88822A7"/>
    <w:rsid w:val="00B6056D"/>
    <w:pPr>
      <w:widowControl w:val="0"/>
      <w:jc w:val="both"/>
    </w:pPr>
  </w:style>
  <w:style w:type="paragraph" w:customStyle="1" w:styleId="449034944DEA4FDCA99741E9129ADED5">
    <w:name w:val="449034944DEA4FDCA99741E9129ADED5"/>
    <w:rsid w:val="00B6056D"/>
    <w:pPr>
      <w:widowControl w:val="0"/>
      <w:jc w:val="both"/>
    </w:pPr>
  </w:style>
  <w:style w:type="paragraph" w:customStyle="1" w:styleId="CEA26000EB8C479CAC2D30850EAC2C25">
    <w:name w:val="CEA26000EB8C479CAC2D30850EAC2C25"/>
    <w:rsid w:val="00B6056D"/>
    <w:pPr>
      <w:widowControl w:val="0"/>
      <w:jc w:val="both"/>
    </w:pPr>
  </w:style>
  <w:style w:type="paragraph" w:customStyle="1" w:styleId="88FCC7DBDDC94FF8A2CBCD5E18E9C226">
    <w:name w:val="88FCC7DBDDC94FF8A2CBCD5E18E9C226"/>
    <w:rsid w:val="00B6056D"/>
    <w:pPr>
      <w:widowControl w:val="0"/>
      <w:jc w:val="both"/>
    </w:pPr>
  </w:style>
  <w:style w:type="paragraph" w:customStyle="1" w:styleId="9A670387E8A04C7F9379FF146455B4AB">
    <w:name w:val="9A670387E8A04C7F9379FF146455B4AB"/>
    <w:rsid w:val="00B6056D"/>
    <w:pPr>
      <w:widowControl w:val="0"/>
      <w:jc w:val="both"/>
    </w:pPr>
  </w:style>
  <w:style w:type="paragraph" w:customStyle="1" w:styleId="E5959315D2C44FB182F64DBA236BC1FD">
    <w:name w:val="E5959315D2C44FB182F64DBA236BC1FD"/>
    <w:rsid w:val="00B6056D"/>
    <w:pPr>
      <w:widowControl w:val="0"/>
      <w:jc w:val="both"/>
    </w:pPr>
  </w:style>
  <w:style w:type="paragraph" w:customStyle="1" w:styleId="24E51F7294A445AC993FAA4DF1B508A2">
    <w:name w:val="24E51F7294A445AC993FAA4DF1B508A2"/>
    <w:rsid w:val="00B6056D"/>
    <w:pPr>
      <w:widowControl w:val="0"/>
      <w:jc w:val="both"/>
    </w:pPr>
  </w:style>
  <w:style w:type="paragraph" w:customStyle="1" w:styleId="E9E05BA5CEF04DEC95AF6AEC2D4002F5">
    <w:name w:val="E9E05BA5CEF04DEC95AF6AEC2D4002F5"/>
    <w:rsid w:val="00B6056D"/>
    <w:pPr>
      <w:widowControl w:val="0"/>
      <w:jc w:val="both"/>
    </w:pPr>
  </w:style>
  <w:style w:type="paragraph" w:customStyle="1" w:styleId="89BB892C27244BE0AA93FBD92B8B7E92">
    <w:name w:val="89BB892C27244BE0AA93FBD92B8B7E92"/>
    <w:rsid w:val="00B6056D"/>
    <w:pPr>
      <w:widowControl w:val="0"/>
      <w:jc w:val="both"/>
    </w:pPr>
  </w:style>
  <w:style w:type="paragraph" w:customStyle="1" w:styleId="63B05C130DB24817869EBEE038C4088D">
    <w:name w:val="63B05C130DB24817869EBEE038C4088D"/>
    <w:rsid w:val="00B6056D"/>
    <w:pPr>
      <w:widowControl w:val="0"/>
      <w:jc w:val="both"/>
    </w:pPr>
  </w:style>
  <w:style w:type="paragraph" w:customStyle="1" w:styleId="D48A37937CD04B4B9995E4962B4C3B48">
    <w:name w:val="D48A37937CD04B4B9995E4962B4C3B48"/>
    <w:rsid w:val="00B6056D"/>
    <w:pPr>
      <w:widowControl w:val="0"/>
      <w:jc w:val="both"/>
    </w:pPr>
  </w:style>
  <w:style w:type="paragraph" w:customStyle="1" w:styleId="4C6A0CF7F6AD4A90A7EA59364369FD1A">
    <w:name w:val="4C6A0CF7F6AD4A90A7EA59364369FD1A"/>
    <w:rsid w:val="00B6056D"/>
    <w:pPr>
      <w:widowControl w:val="0"/>
      <w:jc w:val="both"/>
    </w:pPr>
  </w:style>
  <w:style w:type="paragraph" w:customStyle="1" w:styleId="A88A9E339BEA4999969FA131E2DD9EB2">
    <w:name w:val="A88A9E339BEA4999969FA131E2DD9EB2"/>
    <w:rsid w:val="00B6056D"/>
    <w:pPr>
      <w:widowControl w:val="0"/>
      <w:jc w:val="both"/>
    </w:pPr>
  </w:style>
  <w:style w:type="paragraph" w:customStyle="1" w:styleId="A116E6D0040B45DABBE3E56D1E3D92D9">
    <w:name w:val="A116E6D0040B45DABBE3E56D1E3D92D9"/>
    <w:rsid w:val="00B6056D"/>
    <w:pPr>
      <w:widowControl w:val="0"/>
      <w:jc w:val="both"/>
    </w:pPr>
  </w:style>
  <w:style w:type="paragraph" w:customStyle="1" w:styleId="2ECEE4C5BC9641BAA1A4C2F522DA7852">
    <w:name w:val="2ECEE4C5BC9641BAA1A4C2F522DA7852"/>
    <w:rsid w:val="00B6056D"/>
    <w:pPr>
      <w:widowControl w:val="0"/>
      <w:jc w:val="both"/>
    </w:pPr>
  </w:style>
  <w:style w:type="paragraph" w:customStyle="1" w:styleId="ADCEFBA738C4472A860A14E2A03E9327">
    <w:name w:val="ADCEFBA738C4472A860A14E2A03E9327"/>
    <w:rsid w:val="00B6056D"/>
    <w:pPr>
      <w:widowControl w:val="0"/>
      <w:jc w:val="both"/>
    </w:pPr>
  </w:style>
  <w:style w:type="paragraph" w:customStyle="1" w:styleId="7CE71B75A52C47B2B9F23349C66B48C9">
    <w:name w:val="7CE71B75A52C47B2B9F23349C66B48C9"/>
    <w:rsid w:val="00B6056D"/>
    <w:pPr>
      <w:widowControl w:val="0"/>
      <w:jc w:val="both"/>
    </w:pPr>
  </w:style>
  <w:style w:type="paragraph" w:customStyle="1" w:styleId="BBFA34A81B6A4C6787706F316771BD82">
    <w:name w:val="BBFA34A81B6A4C6787706F316771BD82"/>
    <w:rsid w:val="00B6056D"/>
    <w:pPr>
      <w:widowControl w:val="0"/>
      <w:jc w:val="both"/>
    </w:pPr>
  </w:style>
  <w:style w:type="paragraph" w:customStyle="1" w:styleId="DECE2AF111214861BE6AC2B3F427994C">
    <w:name w:val="DECE2AF111214861BE6AC2B3F427994C"/>
    <w:rsid w:val="00B6056D"/>
    <w:pPr>
      <w:widowControl w:val="0"/>
      <w:jc w:val="both"/>
    </w:pPr>
  </w:style>
  <w:style w:type="paragraph" w:customStyle="1" w:styleId="A03375026E7A4E5C818AF9098E6866A7">
    <w:name w:val="A03375026E7A4E5C818AF9098E6866A7"/>
    <w:rsid w:val="00B6056D"/>
    <w:pPr>
      <w:widowControl w:val="0"/>
      <w:jc w:val="both"/>
    </w:pPr>
  </w:style>
  <w:style w:type="paragraph" w:customStyle="1" w:styleId="A16520DDB2D74C6187BA2980AF279217">
    <w:name w:val="A16520DDB2D74C6187BA2980AF279217"/>
    <w:rsid w:val="00B6056D"/>
    <w:pPr>
      <w:widowControl w:val="0"/>
      <w:jc w:val="both"/>
    </w:pPr>
  </w:style>
  <w:style w:type="paragraph" w:customStyle="1" w:styleId="7CF9417F767843B9BC678802CBC84A96">
    <w:name w:val="7CF9417F767843B9BC678802CBC84A96"/>
    <w:rsid w:val="00B6056D"/>
    <w:pPr>
      <w:widowControl w:val="0"/>
      <w:jc w:val="both"/>
    </w:pPr>
  </w:style>
  <w:style w:type="paragraph" w:customStyle="1" w:styleId="CAE277A0779348158CE31FC0B85AA906">
    <w:name w:val="CAE277A0779348158CE31FC0B85AA906"/>
    <w:rsid w:val="00B6056D"/>
    <w:pPr>
      <w:widowControl w:val="0"/>
      <w:jc w:val="both"/>
    </w:pPr>
  </w:style>
  <w:style w:type="paragraph" w:customStyle="1" w:styleId="FE508D1CCA884733AF80A3E87B6A8E59">
    <w:name w:val="FE508D1CCA884733AF80A3E87B6A8E59"/>
    <w:rsid w:val="00B6056D"/>
    <w:pPr>
      <w:widowControl w:val="0"/>
      <w:jc w:val="both"/>
    </w:pPr>
  </w:style>
  <w:style w:type="paragraph" w:customStyle="1" w:styleId="E9298D50269442E4B09495CB6943B25E">
    <w:name w:val="E9298D50269442E4B09495CB6943B25E"/>
    <w:rsid w:val="00B6056D"/>
    <w:pPr>
      <w:widowControl w:val="0"/>
      <w:jc w:val="both"/>
    </w:pPr>
  </w:style>
  <w:style w:type="paragraph" w:customStyle="1" w:styleId="690CC3EED3214D1795ED2B3216B6229B">
    <w:name w:val="690CC3EED3214D1795ED2B3216B6229B"/>
    <w:rsid w:val="00B6056D"/>
    <w:pPr>
      <w:widowControl w:val="0"/>
      <w:jc w:val="both"/>
    </w:pPr>
  </w:style>
  <w:style w:type="paragraph" w:customStyle="1" w:styleId="F851AB77EF8E4F5791C3ACA197CACDFB">
    <w:name w:val="F851AB77EF8E4F5791C3ACA197CACDFB"/>
    <w:rsid w:val="00B6056D"/>
    <w:pPr>
      <w:widowControl w:val="0"/>
      <w:jc w:val="both"/>
    </w:pPr>
  </w:style>
  <w:style w:type="paragraph" w:customStyle="1" w:styleId="C13BDE9650284FEF9DB61449AE53C2E9">
    <w:name w:val="C13BDE9650284FEF9DB61449AE53C2E9"/>
    <w:rsid w:val="00B6056D"/>
    <w:pPr>
      <w:widowControl w:val="0"/>
      <w:jc w:val="both"/>
    </w:pPr>
  </w:style>
  <w:style w:type="paragraph" w:customStyle="1" w:styleId="68445A349E1042DDBB60EDAADAB22A9C">
    <w:name w:val="68445A349E1042DDBB60EDAADAB22A9C"/>
    <w:rsid w:val="00B6056D"/>
    <w:pPr>
      <w:widowControl w:val="0"/>
      <w:jc w:val="both"/>
    </w:pPr>
  </w:style>
  <w:style w:type="paragraph" w:customStyle="1" w:styleId="C1D8D8092B6C47098547CDC6CC328768">
    <w:name w:val="C1D8D8092B6C47098547CDC6CC328768"/>
    <w:rsid w:val="00B6056D"/>
    <w:pPr>
      <w:widowControl w:val="0"/>
      <w:jc w:val="both"/>
    </w:pPr>
  </w:style>
  <w:style w:type="paragraph" w:customStyle="1" w:styleId="EEC23DA630264C98861555D4554D8D19">
    <w:name w:val="EEC23DA630264C98861555D4554D8D19"/>
    <w:rsid w:val="00B6056D"/>
    <w:pPr>
      <w:widowControl w:val="0"/>
      <w:jc w:val="both"/>
    </w:pPr>
  </w:style>
  <w:style w:type="paragraph" w:customStyle="1" w:styleId="F00BA3F08E5F477EA79B1618106BE958">
    <w:name w:val="F00BA3F08E5F477EA79B1618106BE958"/>
    <w:rsid w:val="00B6056D"/>
    <w:pPr>
      <w:widowControl w:val="0"/>
      <w:jc w:val="both"/>
    </w:pPr>
  </w:style>
  <w:style w:type="paragraph" w:customStyle="1" w:styleId="A044D502C06047D697BB5CCC15281DD2">
    <w:name w:val="A044D502C06047D697BB5CCC15281DD2"/>
    <w:rsid w:val="00B6056D"/>
    <w:pPr>
      <w:widowControl w:val="0"/>
      <w:jc w:val="both"/>
    </w:pPr>
  </w:style>
  <w:style w:type="paragraph" w:customStyle="1" w:styleId="25A4D7B00CC541F5AA40D1D00BBAFCEF">
    <w:name w:val="25A4D7B00CC541F5AA40D1D00BBAFCEF"/>
    <w:rsid w:val="00B6056D"/>
    <w:pPr>
      <w:widowControl w:val="0"/>
      <w:jc w:val="both"/>
    </w:pPr>
  </w:style>
  <w:style w:type="paragraph" w:customStyle="1" w:styleId="BEEF3161B8224D44AD4788EDA5D1118A">
    <w:name w:val="BEEF3161B8224D44AD4788EDA5D1118A"/>
    <w:rsid w:val="00B6056D"/>
    <w:pPr>
      <w:widowControl w:val="0"/>
      <w:jc w:val="both"/>
    </w:pPr>
  </w:style>
  <w:style w:type="paragraph" w:customStyle="1" w:styleId="B0C23CA562784405BAF4546926B8DB09">
    <w:name w:val="B0C23CA562784405BAF4546926B8DB09"/>
    <w:rsid w:val="00B6056D"/>
    <w:pPr>
      <w:widowControl w:val="0"/>
      <w:jc w:val="both"/>
    </w:pPr>
  </w:style>
  <w:style w:type="paragraph" w:customStyle="1" w:styleId="C8B13CA6EA17495C8CD7A544FCB14C6C">
    <w:name w:val="C8B13CA6EA17495C8CD7A544FCB14C6C"/>
    <w:rsid w:val="00B6056D"/>
    <w:pPr>
      <w:widowControl w:val="0"/>
      <w:jc w:val="both"/>
    </w:pPr>
  </w:style>
  <w:style w:type="paragraph" w:customStyle="1" w:styleId="38CDE1B9C6CC42CC93556D8AB380F957">
    <w:name w:val="38CDE1B9C6CC42CC93556D8AB380F957"/>
    <w:rsid w:val="00B6056D"/>
    <w:pPr>
      <w:widowControl w:val="0"/>
      <w:jc w:val="both"/>
    </w:pPr>
  </w:style>
  <w:style w:type="paragraph" w:customStyle="1" w:styleId="405AD570F3044128B6A6F996DAB853BA">
    <w:name w:val="405AD570F3044128B6A6F996DAB853BA"/>
    <w:rsid w:val="00B6056D"/>
    <w:pPr>
      <w:widowControl w:val="0"/>
      <w:jc w:val="both"/>
    </w:pPr>
  </w:style>
  <w:style w:type="paragraph" w:customStyle="1" w:styleId="1C60B8494E914760A03238AE5492EADE">
    <w:name w:val="1C60B8494E914760A03238AE5492EADE"/>
    <w:rsid w:val="00B6056D"/>
    <w:pPr>
      <w:widowControl w:val="0"/>
      <w:jc w:val="both"/>
    </w:pPr>
  </w:style>
  <w:style w:type="paragraph" w:customStyle="1" w:styleId="EB375328624F488C85BD4696A81A05EA">
    <w:name w:val="EB375328624F488C85BD4696A81A05EA"/>
    <w:rsid w:val="00B6056D"/>
    <w:pPr>
      <w:widowControl w:val="0"/>
      <w:jc w:val="both"/>
    </w:pPr>
  </w:style>
  <w:style w:type="paragraph" w:customStyle="1" w:styleId="E9BF503FC37B4834B3E9A7368260FA76">
    <w:name w:val="E9BF503FC37B4834B3E9A7368260FA76"/>
    <w:rsid w:val="00B6056D"/>
    <w:pPr>
      <w:widowControl w:val="0"/>
      <w:jc w:val="both"/>
    </w:pPr>
  </w:style>
  <w:style w:type="paragraph" w:customStyle="1" w:styleId="E876BC4AC99D4F60AAD49753A6B20235">
    <w:name w:val="E876BC4AC99D4F60AAD49753A6B20235"/>
    <w:rsid w:val="00B6056D"/>
    <w:pPr>
      <w:widowControl w:val="0"/>
      <w:jc w:val="both"/>
    </w:pPr>
  </w:style>
  <w:style w:type="paragraph" w:customStyle="1" w:styleId="EA1DD0DAC6244046817BFD52E9033F1F">
    <w:name w:val="EA1DD0DAC6244046817BFD52E9033F1F"/>
    <w:rsid w:val="00B6056D"/>
    <w:pPr>
      <w:widowControl w:val="0"/>
      <w:jc w:val="both"/>
    </w:pPr>
  </w:style>
  <w:style w:type="paragraph" w:customStyle="1" w:styleId="4F8A2AB5EF8A4442B26099CDC7322DCC">
    <w:name w:val="4F8A2AB5EF8A4442B26099CDC7322DCC"/>
    <w:rsid w:val="00B6056D"/>
    <w:pPr>
      <w:widowControl w:val="0"/>
      <w:jc w:val="both"/>
    </w:pPr>
  </w:style>
  <w:style w:type="paragraph" w:customStyle="1" w:styleId="087F3F7BC04E4EDC80B4F030185DB6EF">
    <w:name w:val="087F3F7BC04E4EDC80B4F030185DB6EF"/>
    <w:rsid w:val="00B6056D"/>
    <w:pPr>
      <w:widowControl w:val="0"/>
      <w:jc w:val="both"/>
    </w:pPr>
  </w:style>
  <w:style w:type="paragraph" w:customStyle="1" w:styleId="C920129CC4B247F1B65A5B9BDA22F287">
    <w:name w:val="C920129CC4B247F1B65A5B9BDA22F287"/>
    <w:rsid w:val="00B6056D"/>
    <w:pPr>
      <w:widowControl w:val="0"/>
      <w:jc w:val="both"/>
    </w:pPr>
  </w:style>
  <w:style w:type="paragraph" w:customStyle="1" w:styleId="2248D15834C04752B0D605A24A671A3D">
    <w:name w:val="2248D15834C04752B0D605A24A671A3D"/>
    <w:rsid w:val="00B6056D"/>
    <w:pPr>
      <w:widowControl w:val="0"/>
      <w:jc w:val="both"/>
    </w:pPr>
  </w:style>
  <w:style w:type="paragraph" w:customStyle="1" w:styleId="ED268D2970AA497A8BBA79A3211A786D">
    <w:name w:val="ED268D2970AA497A8BBA79A3211A786D"/>
    <w:rsid w:val="00B6056D"/>
    <w:pPr>
      <w:widowControl w:val="0"/>
      <w:jc w:val="both"/>
    </w:pPr>
  </w:style>
  <w:style w:type="paragraph" w:customStyle="1" w:styleId="8ACDAB767CE54C149945419E475259BA">
    <w:name w:val="8ACDAB767CE54C149945419E475259BA"/>
    <w:rsid w:val="00B6056D"/>
    <w:pPr>
      <w:widowControl w:val="0"/>
      <w:jc w:val="both"/>
    </w:pPr>
  </w:style>
  <w:style w:type="paragraph" w:customStyle="1" w:styleId="3453142CBD9444F59DD9955AAAD8960A">
    <w:name w:val="3453142CBD9444F59DD9955AAAD8960A"/>
    <w:rsid w:val="00B6056D"/>
    <w:pPr>
      <w:widowControl w:val="0"/>
      <w:jc w:val="both"/>
    </w:pPr>
  </w:style>
  <w:style w:type="paragraph" w:customStyle="1" w:styleId="CE64A69442E54303B3E67E8C695F8A29">
    <w:name w:val="CE64A69442E54303B3E67E8C695F8A29"/>
    <w:rsid w:val="00B6056D"/>
    <w:pPr>
      <w:widowControl w:val="0"/>
      <w:jc w:val="both"/>
    </w:pPr>
  </w:style>
  <w:style w:type="paragraph" w:customStyle="1" w:styleId="B0C87580E7DE440EA2CB7C4E99F4E014">
    <w:name w:val="B0C87580E7DE440EA2CB7C4E99F4E014"/>
    <w:rsid w:val="00B6056D"/>
    <w:pPr>
      <w:widowControl w:val="0"/>
      <w:jc w:val="both"/>
    </w:pPr>
  </w:style>
  <w:style w:type="paragraph" w:customStyle="1" w:styleId="814F455DEE314644B8CEC71DEBEF67E3">
    <w:name w:val="814F455DEE314644B8CEC71DEBEF67E3"/>
    <w:rsid w:val="00B6056D"/>
    <w:pPr>
      <w:widowControl w:val="0"/>
      <w:jc w:val="both"/>
    </w:pPr>
  </w:style>
  <w:style w:type="paragraph" w:customStyle="1" w:styleId="5092E79F983E46F8B46BCAE387463695">
    <w:name w:val="5092E79F983E46F8B46BCAE387463695"/>
    <w:rsid w:val="00B6056D"/>
    <w:pPr>
      <w:widowControl w:val="0"/>
      <w:jc w:val="both"/>
    </w:pPr>
  </w:style>
  <w:style w:type="paragraph" w:customStyle="1" w:styleId="01E76101D9EC447CB09BCB7FDFD2040A">
    <w:name w:val="01E76101D9EC447CB09BCB7FDFD2040A"/>
    <w:rsid w:val="00B6056D"/>
    <w:pPr>
      <w:widowControl w:val="0"/>
      <w:jc w:val="both"/>
    </w:pPr>
  </w:style>
  <w:style w:type="paragraph" w:customStyle="1" w:styleId="C0F4434A4EEE43D9A12C2AC8C6CA8C1C">
    <w:name w:val="C0F4434A4EEE43D9A12C2AC8C6CA8C1C"/>
    <w:rsid w:val="00B6056D"/>
    <w:pPr>
      <w:widowControl w:val="0"/>
      <w:jc w:val="both"/>
    </w:pPr>
  </w:style>
  <w:style w:type="paragraph" w:customStyle="1" w:styleId="1FE7A85AC88C4D2BA64F6CEF63740B2C">
    <w:name w:val="1FE7A85AC88C4D2BA64F6CEF63740B2C"/>
    <w:rsid w:val="00B6056D"/>
    <w:pPr>
      <w:widowControl w:val="0"/>
      <w:jc w:val="both"/>
    </w:pPr>
  </w:style>
  <w:style w:type="paragraph" w:customStyle="1" w:styleId="113939C972F2444C8E94535A13F93542">
    <w:name w:val="113939C972F2444C8E94535A13F93542"/>
    <w:rsid w:val="00B6056D"/>
    <w:pPr>
      <w:widowControl w:val="0"/>
      <w:jc w:val="both"/>
    </w:pPr>
  </w:style>
  <w:style w:type="paragraph" w:customStyle="1" w:styleId="C24A9F7FD11642F69171BC9A0ACFF3C4">
    <w:name w:val="C24A9F7FD11642F69171BC9A0ACFF3C4"/>
    <w:rsid w:val="00B6056D"/>
    <w:pPr>
      <w:widowControl w:val="0"/>
      <w:jc w:val="both"/>
    </w:pPr>
  </w:style>
  <w:style w:type="paragraph" w:customStyle="1" w:styleId="F3B111157EBD40BCA474B99B8943955D">
    <w:name w:val="F3B111157EBD40BCA474B99B8943955D"/>
    <w:rsid w:val="00B6056D"/>
    <w:pPr>
      <w:widowControl w:val="0"/>
      <w:jc w:val="both"/>
    </w:pPr>
  </w:style>
  <w:style w:type="paragraph" w:customStyle="1" w:styleId="98E8FF97C0874C1E97125613237134C6">
    <w:name w:val="98E8FF97C0874C1E97125613237134C6"/>
    <w:rsid w:val="00B6056D"/>
    <w:pPr>
      <w:widowControl w:val="0"/>
      <w:jc w:val="both"/>
    </w:pPr>
  </w:style>
  <w:style w:type="paragraph" w:customStyle="1" w:styleId="EE848767555349DFAF772238AA0F6A48">
    <w:name w:val="EE848767555349DFAF772238AA0F6A48"/>
    <w:rsid w:val="00B6056D"/>
    <w:pPr>
      <w:widowControl w:val="0"/>
      <w:jc w:val="both"/>
    </w:pPr>
  </w:style>
  <w:style w:type="paragraph" w:customStyle="1" w:styleId="9DFDCC2BEF4D489B835F115E0F1C8CDF">
    <w:name w:val="9DFDCC2BEF4D489B835F115E0F1C8CDF"/>
    <w:rsid w:val="00B6056D"/>
    <w:pPr>
      <w:widowControl w:val="0"/>
      <w:jc w:val="both"/>
    </w:pPr>
  </w:style>
  <w:style w:type="paragraph" w:customStyle="1" w:styleId="6240A542DC1E409FA0FABCB2BB33E85D">
    <w:name w:val="6240A542DC1E409FA0FABCB2BB33E85D"/>
    <w:rsid w:val="00B6056D"/>
    <w:pPr>
      <w:widowControl w:val="0"/>
      <w:jc w:val="both"/>
    </w:pPr>
  </w:style>
  <w:style w:type="paragraph" w:customStyle="1" w:styleId="7ACD694200A94ABAABA9AA7DC5CE625A">
    <w:name w:val="7ACD694200A94ABAABA9AA7DC5CE625A"/>
    <w:rsid w:val="00B6056D"/>
    <w:pPr>
      <w:widowControl w:val="0"/>
      <w:jc w:val="both"/>
    </w:pPr>
  </w:style>
  <w:style w:type="paragraph" w:customStyle="1" w:styleId="CF3D91FE6188425D8A8FBAC23B0FEB1E">
    <w:name w:val="CF3D91FE6188425D8A8FBAC23B0FEB1E"/>
    <w:rsid w:val="00B6056D"/>
    <w:pPr>
      <w:widowControl w:val="0"/>
      <w:jc w:val="both"/>
    </w:pPr>
  </w:style>
  <w:style w:type="paragraph" w:customStyle="1" w:styleId="4075DD9A694848AA8583AFA1EA01F956">
    <w:name w:val="4075DD9A694848AA8583AFA1EA01F956"/>
    <w:rsid w:val="00B6056D"/>
    <w:pPr>
      <w:widowControl w:val="0"/>
      <w:jc w:val="both"/>
    </w:pPr>
  </w:style>
  <w:style w:type="paragraph" w:customStyle="1" w:styleId="68FEAEE14D0C4108B69560633825F814">
    <w:name w:val="68FEAEE14D0C4108B69560633825F814"/>
    <w:rsid w:val="00B6056D"/>
    <w:pPr>
      <w:widowControl w:val="0"/>
      <w:jc w:val="both"/>
    </w:pPr>
  </w:style>
  <w:style w:type="paragraph" w:customStyle="1" w:styleId="EA8FB99370A745A9800B1E228BCE477A">
    <w:name w:val="EA8FB99370A745A9800B1E228BCE477A"/>
    <w:rsid w:val="00B6056D"/>
    <w:pPr>
      <w:widowControl w:val="0"/>
      <w:jc w:val="both"/>
    </w:pPr>
  </w:style>
  <w:style w:type="paragraph" w:customStyle="1" w:styleId="9336C38F06384E7F873266B1F2FB0699">
    <w:name w:val="9336C38F06384E7F873266B1F2FB0699"/>
    <w:rsid w:val="00B6056D"/>
    <w:pPr>
      <w:widowControl w:val="0"/>
      <w:jc w:val="both"/>
    </w:pPr>
  </w:style>
  <w:style w:type="paragraph" w:customStyle="1" w:styleId="16D94C8453634BE2898FCA57E9697445">
    <w:name w:val="16D94C8453634BE2898FCA57E9697445"/>
    <w:rsid w:val="00B6056D"/>
    <w:pPr>
      <w:widowControl w:val="0"/>
      <w:jc w:val="both"/>
    </w:pPr>
  </w:style>
  <w:style w:type="paragraph" w:customStyle="1" w:styleId="52F84470862345B0934D34AA98864066">
    <w:name w:val="52F84470862345B0934D34AA98864066"/>
    <w:rsid w:val="00B6056D"/>
    <w:pPr>
      <w:widowControl w:val="0"/>
      <w:jc w:val="both"/>
    </w:pPr>
  </w:style>
  <w:style w:type="paragraph" w:customStyle="1" w:styleId="74D126D58F584449BDFF2D392D9644AA">
    <w:name w:val="74D126D58F584449BDFF2D392D9644AA"/>
    <w:rsid w:val="00B6056D"/>
    <w:pPr>
      <w:widowControl w:val="0"/>
      <w:jc w:val="both"/>
    </w:pPr>
  </w:style>
  <w:style w:type="paragraph" w:customStyle="1" w:styleId="326B9FD462FD4362A843A6CE0818B3D6">
    <w:name w:val="326B9FD462FD4362A843A6CE0818B3D6"/>
    <w:rsid w:val="00B6056D"/>
    <w:pPr>
      <w:widowControl w:val="0"/>
      <w:jc w:val="both"/>
    </w:pPr>
  </w:style>
  <w:style w:type="paragraph" w:customStyle="1" w:styleId="C69B9F10EB234D949A71DBE62406F405">
    <w:name w:val="C69B9F10EB234D949A71DBE62406F405"/>
    <w:rsid w:val="00B6056D"/>
    <w:pPr>
      <w:widowControl w:val="0"/>
      <w:jc w:val="both"/>
    </w:pPr>
  </w:style>
  <w:style w:type="paragraph" w:customStyle="1" w:styleId="333B32A16CEB459F9CF944047BFCE1D3">
    <w:name w:val="333B32A16CEB459F9CF944047BFCE1D3"/>
    <w:rsid w:val="00B6056D"/>
    <w:pPr>
      <w:widowControl w:val="0"/>
      <w:jc w:val="both"/>
    </w:pPr>
  </w:style>
  <w:style w:type="paragraph" w:customStyle="1" w:styleId="8B9F0563AB3A4CB0843988FC0655429A">
    <w:name w:val="8B9F0563AB3A4CB0843988FC0655429A"/>
    <w:rsid w:val="00B6056D"/>
    <w:pPr>
      <w:widowControl w:val="0"/>
      <w:jc w:val="both"/>
    </w:pPr>
  </w:style>
  <w:style w:type="paragraph" w:customStyle="1" w:styleId="82C4B5CE74514387AFA1E3F0AD147B37">
    <w:name w:val="82C4B5CE74514387AFA1E3F0AD147B37"/>
    <w:rsid w:val="00B6056D"/>
    <w:pPr>
      <w:widowControl w:val="0"/>
      <w:jc w:val="both"/>
    </w:pPr>
  </w:style>
  <w:style w:type="paragraph" w:customStyle="1" w:styleId="D08BB346EE2342B9B3E4A1ED6B106B6E">
    <w:name w:val="D08BB346EE2342B9B3E4A1ED6B106B6E"/>
    <w:rsid w:val="00B6056D"/>
    <w:pPr>
      <w:widowControl w:val="0"/>
      <w:jc w:val="both"/>
    </w:pPr>
  </w:style>
  <w:style w:type="paragraph" w:customStyle="1" w:styleId="0B3124EB615749539FCFFF0BB32E2A06">
    <w:name w:val="0B3124EB615749539FCFFF0BB32E2A06"/>
    <w:rsid w:val="00B6056D"/>
    <w:pPr>
      <w:widowControl w:val="0"/>
      <w:jc w:val="both"/>
    </w:pPr>
  </w:style>
  <w:style w:type="paragraph" w:customStyle="1" w:styleId="6AC86D2A120B403BA666D2DE7CC1BE76">
    <w:name w:val="6AC86D2A120B403BA666D2DE7CC1BE76"/>
    <w:rsid w:val="00B6056D"/>
    <w:pPr>
      <w:widowControl w:val="0"/>
      <w:jc w:val="both"/>
    </w:pPr>
  </w:style>
  <w:style w:type="paragraph" w:customStyle="1" w:styleId="A4BC8EDEF3774FAC8EBCB8D65D0E61AF">
    <w:name w:val="A4BC8EDEF3774FAC8EBCB8D65D0E61AF"/>
    <w:rsid w:val="00B6056D"/>
    <w:pPr>
      <w:widowControl w:val="0"/>
      <w:jc w:val="both"/>
    </w:pPr>
  </w:style>
  <w:style w:type="paragraph" w:customStyle="1" w:styleId="387F253C3433494793C4DDF3AB4D21AE">
    <w:name w:val="387F253C3433494793C4DDF3AB4D21AE"/>
    <w:rsid w:val="00B6056D"/>
    <w:pPr>
      <w:widowControl w:val="0"/>
      <w:jc w:val="both"/>
    </w:pPr>
  </w:style>
  <w:style w:type="paragraph" w:customStyle="1" w:styleId="B0C1A33F8AB14B6EA9B7E2D5BAC4DA08">
    <w:name w:val="B0C1A33F8AB14B6EA9B7E2D5BAC4DA08"/>
    <w:rsid w:val="00B6056D"/>
    <w:pPr>
      <w:widowControl w:val="0"/>
      <w:jc w:val="both"/>
    </w:pPr>
  </w:style>
  <w:style w:type="paragraph" w:customStyle="1" w:styleId="E77AF54A17EF4D868241011930F7F5D0">
    <w:name w:val="E77AF54A17EF4D868241011930F7F5D0"/>
    <w:rsid w:val="00B6056D"/>
    <w:pPr>
      <w:widowControl w:val="0"/>
      <w:jc w:val="both"/>
    </w:pPr>
  </w:style>
  <w:style w:type="paragraph" w:customStyle="1" w:styleId="04D27728AB894B2B852FA22BA448D478">
    <w:name w:val="04D27728AB894B2B852FA22BA448D478"/>
    <w:rsid w:val="00B6056D"/>
    <w:pPr>
      <w:widowControl w:val="0"/>
      <w:jc w:val="both"/>
    </w:pPr>
  </w:style>
  <w:style w:type="paragraph" w:customStyle="1" w:styleId="C40AC51687A646E0927592BA56B678D1">
    <w:name w:val="C40AC51687A646E0927592BA56B678D1"/>
    <w:rsid w:val="00B6056D"/>
    <w:pPr>
      <w:widowControl w:val="0"/>
      <w:jc w:val="both"/>
    </w:pPr>
  </w:style>
  <w:style w:type="paragraph" w:customStyle="1" w:styleId="5FBB7C49A54940ED89617DA3185D8407">
    <w:name w:val="5FBB7C49A54940ED89617DA3185D8407"/>
    <w:rsid w:val="00B6056D"/>
    <w:pPr>
      <w:widowControl w:val="0"/>
      <w:jc w:val="both"/>
    </w:pPr>
  </w:style>
  <w:style w:type="paragraph" w:customStyle="1" w:styleId="F4CDD26EB7914E4089B6C355CBC4A71C">
    <w:name w:val="F4CDD26EB7914E4089B6C355CBC4A71C"/>
    <w:rsid w:val="00B6056D"/>
    <w:pPr>
      <w:widowControl w:val="0"/>
      <w:jc w:val="both"/>
    </w:pPr>
  </w:style>
  <w:style w:type="paragraph" w:customStyle="1" w:styleId="7A20C62EC0A749A7B980A190519F6998">
    <w:name w:val="7A20C62EC0A749A7B980A190519F6998"/>
    <w:rsid w:val="00B6056D"/>
    <w:pPr>
      <w:widowControl w:val="0"/>
      <w:jc w:val="both"/>
    </w:pPr>
  </w:style>
  <w:style w:type="paragraph" w:customStyle="1" w:styleId="3C46EAE04A9043008F6F19AC496CD63F">
    <w:name w:val="3C46EAE04A9043008F6F19AC496CD63F"/>
    <w:rsid w:val="00B6056D"/>
    <w:pPr>
      <w:widowControl w:val="0"/>
      <w:jc w:val="both"/>
    </w:pPr>
  </w:style>
  <w:style w:type="paragraph" w:customStyle="1" w:styleId="D1C903DFF7EF48249855D7894ABB56E0">
    <w:name w:val="D1C903DFF7EF48249855D7894ABB56E0"/>
    <w:rsid w:val="00B6056D"/>
    <w:pPr>
      <w:widowControl w:val="0"/>
      <w:jc w:val="both"/>
    </w:pPr>
  </w:style>
  <w:style w:type="paragraph" w:customStyle="1" w:styleId="4E8B9771688C49418FE83B0B0C70FFBA">
    <w:name w:val="4E8B9771688C49418FE83B0B0C70FFBA"/>
    <w:rsid w:val="00B6056D"/>
    <w:pPr>
      <w:widowControl w:val="0"/>
      <w:jc w:val="both"/>
    </w:pPr>
  </w:style>
  <w:style w:type="paragraph" w:customStyle="1" w:styleId="2809A72C25214AD584C7F2CBCFF10BC1">
    <w:name w:val="2809A72C25214AD584C7F2CBCFF10BC1"/>
    <w:rsid w:val="00B6056D"/>
    <w:pPr>
      <w:widowControl w:val="0"/>
      <w:jc w:val="both"/>
    </w:pPr>
  </w:style>
  <w:style w:type="paragraph" w:customStyle="1" w:styleId="E8F0D72D07CE4CA5A51A53218A03F1A7">
    <w:name w:val="E8F0D72D07CE4CA5A51A53218A03F1A7"/>
    <w:rsid w:val="00B6056D"/>
    <w:pPr>
      <w:widowControl w:val="0"/>
      <w:jc w:val="both"/>
    </w:pPr>
  </w:style>
  <w:style w:type="paragraph" w:customStyle="1" w:styleId="F8E19C49A45A4C01B48BC137DB6E7587">
    <w:name w:val="F8E19C49A45A4C01B48BC137DB6E7587"/>
    <w:rsid w:val="00B6056D"/>
    <w:pPr>
      <w:widowControl w:val="0"/>
      <w:jc w:val="both"/>
    </w:pPr>
  </w:style>
  <w:style w:type="paragraph" w:customStyle="1" w:styleId="D1241974F7A4477E8C49E33BC9D1DCFC">
    <w:name w:val="D1241974F7A4477E8C49E33BC9D1DCFC"/>
    <w:rsid w:val="00B6056D"/>
    <w:pPr>
      <w:widowControl w:val="0"/>
      <w:jc w:val="both"/>
    </w:pPr>
  </w:style>
  <w:style w:type="paragraph" w:customStyle="1" w:styleId="BDAC5C9793E841A1B43A1D61E6D42C26">
    <w:name w:val="BDAC5C9793E841A1B43A1D61E6D42C26"/>
    <w:rsid w:val="00B6056D"/>
    <w:pPr>
      <w:widowControl w:val="0"/>
      <w:jc w:val="both"/>
    </w:pPr>
  </w:style>
  <w:style w:type="paragraph" w:customStyle="1" w:styleId="3F4B7937551C49F0AAA3D4C1C628235C">
    <w:name w:val="3F4B7937551C49F0AAA3D4C1C628235C"/>
    <w:rsid w:val="00B6056D"/>
    <w:pPr>
      <w:widowControl w:val="0"/>
      <w:jc w:val="both"/>
    </w:pPr>
  </w:style>
  <w:style w:type="paragraph" w:customStyle="1" w:styleId="1084CF6ACAC34F85A4B6EBC1AFAC8FD8">
    <w:name w:val="1084CF6ACAC34F85A4B6EBC1AFAC8FD8"/>
    <w:rsid w:val="00B6056D"/>
    <w:pPr>
      <w:widowControl w:val="0"/>
      <w:jc w:val="both"/>
    </w:pPr>
  </w:style>
  <w:style w:type="paragraph" w:customStyle="1" w:styleId="DEF0969FA0F74E1B99F7ACC34356BF00">
    <w:name w:val="DEF0969FA0F74E1B99F7ACC34356BF00"/>
    <w:rsid w:val="00B6056D"/>
    <w:pPr>
      <w:widowControl w:val="0"/>
      <w:jc w:val="both"/>
    </w:pPr>
  </w:style>
  <w:style w:type="paragraph" w:customStyle="1" w:styleId="77398D7384D64FE0AAD092AFC966A05D">
    <w:name w:val="77398D7384D64FE0AAD092AFC966A05D"/>
    <w:rsid w:val="00B6056D"/>
    <w:pPr>
      <w:widowControl w:val="0"/>
      <w:jc w:val="both"/>
    </w:pPr>
  </w:style>
  <w:style w:type="paragraph" w:customStyle="1" w:styleId="E5C8D39473644808B8593DF8A3984325">
    <w:name w:val="E5C8D39473644808B8593DF8A3984325"/>
    <w:rsid w:val="00B6056D"/>
    <w:pPr>
      <w:widowControl w:val="0"/>
      <w:jc w:val="both"/>
    </w:pPr>
  </w:style>
  <w:style w:type="paragraph" w:customStyle="1" w:styleId="A005BC4E8FF04B6E9F79AF487B290CBA">
    <w:name w:val="A005BC4E8FF04B6E9F79AF487B290CBA"/>
    <w:rsid w:val="00B6056D"/>
    <w:pPr>
      <w:widowControl w:val="0"/>
      <w:jc w:val="both"/>
    </w:pPr>
  </w:style>
  <w:style w:type="paragraph" w:customStyle="1" w:styleId="1065E41495F94C618815F321BC7983B0">
    <w:name w:val="1065E41495F94C618815F321BC7983B0"/>
    <w:rsid w:val="00B6056D"/>
    <w:pPr>
      <w:widowControl w:val="0"/>
      <w:jc w:val="both"/>
    </w:pPr>
  </w:style>
  <w:style w:type="paragraph" w:customStyle="1" w:styleId="E4581031B3B14DF6816FA1B4A990981E">
    <w:name w:val="E4581031B3B14DF6816FA1B4A990981E"/>
    <w:rsid w:val="00B6056D"/>
    <w:pPr>
      <w:widowControl w:val="0"/>
      <w:jc w:val="both"/>
    </w:pPr>
  </w:style>
  <w:style w:type="paragraph" w:customStyle="1" w:styleId="5CCBFA3188CA4BCA9473B762F7C22A9E">
    <w:name w:val="5CCBFA3188CA4BCA9473B762F7C22A9E"/>
    <w:rsid w:val="00B6056D"/>
    <w:pPr>
      <w:widowControl w:val="0"/>
      <w:jc w:val="both"/>
    </w:pPr>
  </w:style>
  <w:style w:type="paragraph" w:customStyle="1" w:styleId="5D8CC66AE1B94C80A3C4F8B3ECC68343">
    <w:name w:val="5D8CC66AE1B94C80A3C4F8B3ECC68343"/>
    <w:rsid w:val="00B6056D"/>
    <w:pPr>
      <w:widowControl w:val="0"/>
      <w:jc w:val="both"/>
    </w:pPr>
  </w:style>
  <w:style w:type="paragraph" w:customStyle="1" w:styleId="9CE7C447449E455A9D78831737B25590">
    <w:name w:val="9CE7C447449E455A9D78831737B25590"/>
    <w:rsid w:val="00B6056D"/>
    <w:pPr>
      <w:widowControl w:val="0"/>
      <w:jc w:val="both"/>
    </w:pPr>
  </w:style>
  <w:style w:type="paragraph" w:customStyle="1" w:styleId="A885FFC107D740B6B0003FEED797D77D">
    <w:name w:val="A885FFC107D740B6B0003FEED797D77D"/>
    <w:rsid w:val="00B6056D"/>
    <w:pPr>
      <w:widowControl w:val="0"/>
      <w:jc w:val="both"/>
    </w:pPr>
  </w:style>
  <w:style w:type="paragraph" w:customStyle="1" w:styleId="B9B4FC10374E4A9F831FE51D472D5555">
    <w:name w:val="B9B4FC10374E4A9F831FE51D472D5555"/>
    <w:rsid w:val="00B6056D"/>
    <w:pPr>
      <w:widowControl w:val="0"/>
      <w:jc w:val="both"/>
    </w:pPr>
  </w:style>
  <w:style w:type="paragraph" w:customStyle="1" w:styleId="15EB59291AF747DC8C9803C567440AA1">
    <w:name w:val="15EB59291AF747DC8C9803C567440AA1"/>
    <w:rsid w:val="00B6056D"/>
    <w:pPr>
      <w:widowControl w:val="0"/>
      <w:jc w:val="both"/>
    </w:pPr>
  </w:style>
  <w:style w:type="paragraph" w:customStyle="1" w:styleId="A7310F8E55B7481180951F8AADA3F6A7">
    <w:name w:val="A7310F8E55B7481180951F8AADA3F6A7"/>
    <w:rsid w:val="00B6056D"/>
    <w:pPr>
      <w:widowControl w:val="0"/>
      <w:jc w:val="both"/>
    </w:pPr>
  </w:style>
  <w:style w:type="paragraph" w:customStyle="1" w:styleId="4AC92ED65D784FBA881F70BF434FE92B">
    <w:name w:val="4AC92ED65D784FBA881F70BF434FE92B"/>
    <w:rsid w:val="00B6056D"/>
    <w:pPr>
      <w:widowControl w:val="0"/>
      <w:jc w:val="both"/>
    </w:pPr>
  </w:style>
  <w:style w:type="paragraph" w:customStyle="1" w:styleId="332D0282BD164B6D96B660ABFEB8AD11">
    <w:name w:val="332D0282BD164B6D96B660ABFEB8AD11"/>
    <w:rsid w:val="00B6056D"/>
    <w:pPr>
      <w:widowControl w:val="0"/>
      <w:jc w:val="both"/>
    </w:pPr>
  </w:style>
  <w:style w:type="paragraph" w:customStyle="1" w:styleId="0964508031434062B42ECC86CBEBC65A">
    <w:name w:val="0964508031434062B42ECC86CBEBC65A"/>
    <w:rsid w:val="00B6056D"/>
    <w:pPr>
      <w:widowControl w:val="0"/>
      <w:jc w:val="both"/>
    </w:pPr>
  </w:style>
  <w:style w:type="paragraph" w:customStyle="1" w:styleId="7181D32CF7B047B6841F712F51057FBA">
    <w:name w:val="7181D32CF7B047B6841F712F51057FBA"/>
    <w:rsid w:val="00B6056D"/>
    <w:pPr>
      <w:widowControl w:val="0"/>
      <w:jc w:val="both"/>
    </w:pPr>
  </w:style>
  <w:style w:type="paragraph" w:customStyle="1" w:styleId="C44EB717E06D4FB283634A3D9E47CFC2">
    <w:name w:val="C44EB717E06D4FB283634A3D9E47CFC2"/>
    <w:rsid w:val="00B6056D"/>
    <w:pPr>
      <w:widowControl w:val="0"/>
      <w:jc w:val="both"/>
    </w:pPr>
  </w:style>
  <w:style w:type="paragraph" w:customStyle="1" w:styleId="6F63A7673A9A440D984BA14B02EE9AC0">
    <w:name w:val="6F63A7673A9A440D984BA14B02EE9AC0"/>
    <w:rsid w:val="00B6056D"/>
    <w:pPr>
      <w:widowControl w:val="0"/>
      <w:jc w:val="both"/>
    </w:pPr>
  </w:style>
  <w:style w:type="paragraph" w:customStyle="1" w:styleId="4066DC618492406EBF7E8AC44F130EDB">
    <w:name w:val="4066DC618492406EBF7E8AC44F130EDB"/>
    <w:rsid w:val="00B6056D"/>
    <w:pPr>
      <w:widowControl w:val="0"/>
      <w:jc w:val="both"/>
    </w:pPr>
  </w:style>
  <w:style w:type="paragraph" w:customStyle="1" w:styleId="5232BDD65CBE401890FA24525DB09268">
    <w:name w:val="5232BDD65CBE401890FA24525DB09268"/>
    <w:rsid w:val="00B6056D"/>
    <w:pPr>
      <w:widowControl w:val="0"/>
      <w:jc w:val="both"/>
    </w:pPr>
  </w:style>
  <w:style w:type="paragraph" w:customStyle="1" w:styleId="1A61AB615BC34DB08F8D4B84CC886C37">
    <w:name w:val="1A61AB615BC34DB08F8D4B84CC886C37"/>
    <w:rsid w:val="00B6056D"/>
    <w:pPr>
      <w:widowControl w:val="0"/>
      <w:jc w:val="both"/>
    </w:pPr>
  </w:style>
  <w:style w:type="paragraph" w:customStyle="1" w:styleId="9CDFBE8615A4471D946BB935B1A5A7AE">
    <w:name w:val="9CDFBE8615A4471D946BB935B1A5A7AE"/>
    <w:rsid w:val="00B6056D"/>
    <w:pPr>
      <w:widowControl w:val="0"/>
      <w:jc w:val="both"/>
    </w:pPr>
  </w:style>
  <w:style w:type="paragraph" w:customStyle="1" w:styleId="92999FC858C04184BF23557DCBAC62E1">
    <w:name w:val="92999FC858C04184BF23557DCBAC62E1"/>
    <w:rsid w:val="00B6056D"/>
    <w:pPr>
      <w:widowControl w:val="0"/>
      <w:jc w:val="both"/>
    </w:pPr>
  </w:style>
  <w:style w:type="paragraph" w:customStyle="1" w:styleId="1E0595F789584BF8903E4438BD7154F6">
    <w:name w:val="1E0595F789584BF8903E4438BD7154F6"/>
    <w:rsid w:val="00B6056D"/>
    <w:pPr>
      <w:widowControl w:val="0"/>
      <w:jc w:val="both"/>
    </w:pPr>
  </w:style>
  <w:style w:type="paragraph" w:customStyle="1" w:styleId="E3477D1A84A7486B96F90926582FB501">
    <w:name w:val="E3477D1A84A7486B96F90926582FB501"/>
    <w:rsid w:val="00B6056D"/>
    <w:pPr>
      <w:widowControl w:val="0"/>
      <w:jc w:val="both"/>
    </w:pPr>
  </w:style>
  <w:style w:type="paragraph" w:customStyle="1" w:styleId="DDC68BE819CB4E15901010C708DAE893">
    <w:name w:val="DDC68BE819CB4E15901010C708DAE893"/>
    <w:rsid w:val="00B6056D"/>
    <w:pPr>
      <w:widowControl w:val="0"/>
      <w:jc w:val="both"/>
    </w:pPr>
  </w:style>
  <w:style w:type="paragraph" w:customStyle="1" w:styleId="676E7F996E0543E99E7D76C7DCAD42C2">
    <w:name w:val="676E7F996E0543E99E7D76C7DCAD42C2"/>
    <w:rsid w:val="00B6056D"/>
    <w:pPr>
      <w:widowControl w:val="0"/>
      <w:jc w:val="both"/>
    </w:pPr>
  </w:style>
  <w:style w:type="paragraph" w:customStyle="1" w:styleId="26657957C8244E2CB326CE02977F22A8">
    <w:name w:val="26657957C8244E2CB326CE02977F22A8"/>
    <w:rsid w:val="00B6056D"/>
    <w:pPr>
      <w:widowControl w:val="0"/>
      <w:jc w:val="both"/>
    </w:pPr>
  </w:style>
  <w:style w:type="paragraph" w:customStyle="1" w:styleId="DEAC1EA94A744673A30D8723A54692C0">
    <w:name w:val="DEAC1EA94A744673A30D8723A54692C0"/>
    <w:rsid w:val="00B6056D"/>
    <w:pPr>
      <w:widowControl w:val="0"/>
      <w:jc w:val="both"/>
    </w:pPr>
  </w:style>
  <w:style w:type="paragraph" w:customStyle="1" w:styleId="81B010E43DDE479B8F69950F1CD33FE9">
    <w:name w:val="81B010E43DDE479B8F69950F1CD33FE9"/>
    <w:rsid w:val="00B6056D"/>
    <w:pPr>
      <w:widowControl w:val="0"/>
      <w:jc w:val="both"/>
    </w:pPr>
  </w:style>
  <w:style w:type="paragraph" w:customStyle="1" w:styleId="447DCC6FE4D84AEAB35DCC301C7615BC">
    <w:name w:val="447DCC6FE4D84AEAB35DCC301C7615BC"/>
    <w:rsid w:val="00B6056D"/>
    <w:pPr>
      <w:widowControl w:val="0"/>
      <w:jc w:val="both"/>
    </w:pPr>
  </w:style>
  <w:style w:type="paragraph" w:customStyle="1" w:styleId="7EF8D019566D4A07BD15D4C106A4432C">
    <w:name w:val="7EF8D019566D4A07BD15D4C106A4432C"/>
    <w:rsid w:val="00B6056D"/>
    <w:pPr>
      <w:widowControl w:val="0"/>
      <w:jc w:val="both"/>
    </w:pPr>
  </w:style>
  <w:style w:type="paragraph" w:customStyle="1" w:styleId="D8E9BBAE823840839295002583E0EE28">
    <w:name w:val="D8E9BBAE823840839295002583E0EE28"/>
    <w:rsid w:val="00B6056D"/>
    <w:pPr>
      <w:widowControl w:val="0"/>
      <w:jc w:val="both"/>
    </w:pPr>
  </w:style>
  <w:style w:type="paragraph" w:customStyle="1" w:styleId="BC9B1A7E827F4615B5180806649CAD60">
    <w:name w:val="BC9B1A7E827F4615B5180806649CAD60"/>
    <w:rsid w:val="00B6056D"/>
    <w:pPr>
      <w:widowControl w:val="0"/>
      <w:jc w:val="both"/>
    </w:pPr>
  </w:style>
  <w:style w:type="paragraph" w:customStyle="1" w:styleId="27112755AD674E88968F7D8AEFB3CD9E">
    <w:name w:val="27112755AD674E88968F7D8AEFB3CD9E"/>
    <w:rsid w:val="00B6056D"/>
    <w:pPr>
      <w:widowControl w:val="0"/>
      <w:jc w:val="both"/>
    </w:pPr>
  </w:style>
  <w:style w:type="paragraph" w:customStyle="1" w:styleId="59EFB1C76DDD4B0588142C131F79E420">
    <w:name w:val="59EFB1C76DDD4B0588142C131F79E420"/>
    <w:rsid w:val="00B6056D"/>
    <w:pPr>
      <w:widowControl w:val="0"/>
      <w:jc w:val="both"/>
    </w:pPr>
  </w:style>
  <w:style w:type="paragraph" w:customStyle="1" w:styleId="4DE452C0E3BD46869A238DA742A6C3D8">
    <w:name w:val="4DE452C0E3BD46869A238DA742A6C3D8"/>
    <w:rsid w:val="00B6056D"/>
    <w:pPr>
      <w:widowControl w:val="0"/>
      <w:jc w:val="both"/>
    </w:pPr>
  </w:style>
  <w:style w:type="paragraph" w:customStyle="1" w:styleId="91BCE70417924F8F9A1CE633CDCC8C12">
    <w:name w:val="91BCE70417924F8F9A1CE633CDCC8C12"/>
    <w:rsid w:val="00B6056D"/>
    <w:pPr>
      <w:widowControl w:val="0"/>
      <w:jc w:val="both"/>
    </w:pPr>
  </w:style>
  <w:style w:type="paragraph" w:customStyle="1" w:styleId="55CEFF1FA0054BDBBFC053C1BB4C7CC1">
    <w:name w:val="55CEFF1FA0054BDBBFC053C1BB4C7CC1"/>
    <w:rsid w:val="00B6056D"/>
    <w:pPr>
      <w:widowControl w:val="0"/>
      <w:jc w:val="both"/>
    </w:pPr>
  </w:style>
  <w:style w:type="paragraph" w:customStyle="1" w:styleId="53AE3BB146934038BEA06F3EF5830364">
    <w:name w:val="53AE3BB146934038BEA06F3EF5830364"/>
    <w:rsid w:val="00B6056D"/>
    <w:pPr>
      <w:widowControl w:val="0"/>
      <w:jc w:val="both"/>
    </w:pPr>
  </w:style>
  <w:style w:type="paragraph" w:customStyle="1" w:styleId="0DF4334B15F146ED8C492BCA7B0956B6">
    <w:name w:val="0DF4334B15F146ED8C492BCA7B0956B6"/>
    <w:rsid w:val="00B6056D"/>
    <w:pPr>
      <w:widowControl w:val="0"/>
      <w:jc w:val="both"/>
    </w:pPr>
  </w:style>
  <w:style w:type="paragraph" w:customStyle="1" w:styleId="582A6D57778B41E2B5B5AA1107C1E567">
    <w:name w:val="582A6D57778B41E2B5B5AA1107C1E567"/>
    <w:rsid w:val="00B6056D"/>
    <w:pPr>
      <w:widowControl w:val="0"/>
      <w:jc w:val="both"/>
    </w:pPr>
  </w:style>
  <w:style w:type="paragraph" w:customStyle="1" w:styleId="E26099F58DD54A69953299FCDF71C48D">
    <w:name w:val="E26099F58DD54A69953299FCDF71C48D"/>
    <w:rsid w:val="00B6056D"/>
    <w:pPr>
      <w:widowControl w:val="0"/>
      <w:jc w:val="both"/>
    </w:pPr>
  </w:style>
  <w:style w:type="paragraph" w:customStyle="1" w:styleId="EB021565B12A43808E8BC58356ECB498">
    <w:name w:val="EB021565B12A43808E8BC58356ECB498"/>
    <w:rsid w:val="00B6056D"/>
    <w:pPr>
      <w:widowControl w:val="0"/>
      <w:jc w:val="both"/>
    </w:pPr>
  </w:style>
  <w:style w:type="paragraph" w:customStyle="1" w:styleId="181F491D615A47E3ADAA554C0A1FAB5B">
    <w:name w:val="181F491D615A47E3ADAA554C0A1FAB5B"/>
    <w:rsid w:val="00B6056D"/>
    <w:pPr>
      <w:widowControl w:val="0"/>
      <w:jc w:val="both"/>
    </w:pPr>
  </w:style>
  <w:style w:type="paragraph" w:customStyle="1" w:styleId="C79CEB6244A544E4B6DB4464C7A5C83F">
    <w:name w:val="C79CEB6244A544E4B6DB4464C7A5C83F"/>
    <w:rsid w:val="00B6056D"/>
    <w:pPr>
      <w:widowControl w:val="0"/>
      <w:jc w:val="both"/>
    </w:pPr>
  </w:style>
  <w:style w:type="paragraph" w:customStyle="1" w:styleId="318BCE760F72438BBB1699443FA442BE">
    <w:name w:val="318BCE760F72438BBB1699443FA442BE"/>
    <w:rsid w:val="00B6056D"/>
    <w:pPr>
      <w:widowControl w:val="0"/>
      <w:jc w:val="both"/>
    </w:pPr>
  </w:style>
  <w:style w:type="paragraph" w:customStyle="1" w:styleId="673714235F454CBEA24D521AE225626B">
    <w:name w:val="673714235F454CBEA24D521AE225626B"/>
    <w:rsid w:val="00B6056D"/>
    <w:pPr>
      <w:widowControl w:val="0"/>
      <w:jc w:val="both"/>
    </w:pPr>
  </w:style>
  <w:style w:type="paragraph" w:customStyle="1" w:styleId="1D8B0D3D00CA4A5F99739DA5B6766FA9">
    <w:name w:val="1D8B0D3D00CA4A5F99739DA5B6766FA9"/>
    <w:rsid w:val="00B6056D"/>
    <w:pPr>
      <w:widowControl w:val="0"/>
      <w:jc w:val="both"/>
    </w:pPr>
  </w:style>
  <w:style w:type="paragraph" w:customStyle="1" w:styleId="D866A47D64124F98810EAC7203252FF9">
    <w:name w:val="D866A47D64124F98810EAC7203252FF9"/>
    <w:rsid w:val="00B6056D"/>
    <w:pPr>
      <w:widowControl w:val="0"/>
      <w:jc w:val="both"/>
    </w:pPr>
  </w:style>
  <w:style w:type="paragraph" w:customStyle="1" w:styleId="3C07A0EC34CA4530B0D7E9F40945773D">
    <w:name w:val="3C07A0EC34CA4530B0D7E9F40945773D"/>
    <w:rsid w:val="00B6056D"/>
    <w:pPr>
      <w:widowControl w:val="0"/>
      <w:jc w:val="both"/>
    </w:pPr>
  </w:style>
  <w:style w:type="paragraph" w:customStyle="1" w:styleId="ADC9FA197B2349A0ABCD5A0247821189">
    <w:name w:val="ADC9FA197B2349A0ABCD5A0247821189"/>
    <w:rsid w:val="00B6056D"/>
    <w:pPr>
      <w:widowControl w:val="0"/>
      <w:jc w:val="both"/>
    </w:pPr>
  </w:style>
  <w:style w:type="paragraph" w:customStyle="1" w:styleId="B67E156CB67B4904B7DD764E742FC524">
    <w:name w:val="B67E156CB67B4904B7DD764E742FC524"/>
    <w:rsid w:val="00B6056D"/>
    <w:pPr>
      <w:widowControl w:val="0"/>
      <w:jc w:val="both"/>
    </w:pPr>
  </w:style>
  <w:style w:type="paragraph" w:customStyle="1" w:styleId="4B1757F2F15044E6AB3B5DBD1B968E2A">
    <w:name w:val="4B1757F2F15044E6AB3B5DBD1B968E2A"/>
    <w:rsid w:val="00B6056D"/>
    <w:pPr>
      <w:widowControl w:val="0"/>
      <w:jc w:val="both"/>
    </w:pPr>
  </w:style>
  <w:style w:type="paragraph" w:customStyle="1" w:styleId="54646B9D54C54182818840F4B9881CA0">
    <w:name w:val="54646B9D54C54182818840F4B9881CA0"/>
    <w:rsid w:val="00B6056D"/>
    <w:pPr>
      <w:widowControl w:val="0"/>
      <w:jc w:val="both"/>
    </w:pPr>
  </w:style>
  <w:style w:type="paragraph" w:customStyle="1" w:styleId="7412A3B88DC84680AC1C2FCEBFC57809">
    <w:name w:val="7412A3B88DC84680AC1C2FCEBFC57809"/>
    <w:rsid w:val="00B6056D"/>
    <w:pPr>
      <w:widowControl w:val="0"/>
      <w:jc w:val="both"/>
    </w:pPr>
  </w:style>
  <w:style w:type="paragraph" w:customStyle="1" w:styleId="55180B3860FF4482A186B89DBDCA011E">
    <w:name w:val="55180B3860FF4482A186B89DBDCA011E"/>
    <w:rsid w:val="00B6056D"/>
    <w:pPr>
      <w:widowControl w:val="0"/>
      <w:jc w:val="both"/>
    </w:pPr>
  </w:style>
  <w:style w:type="paragraph" w:customStyle="1" w:styleId="9FC4D5FAE5FE4229814980EF1936710E">
    <w:name w:val="9FC4D5FAE5FE4229814980EF1936710E"/>
    <w:rsid w:val="00B6056D"/>
    <w:pPr>
      <w:widowControl w:val="0"/>
      <w:jc w:val="both"/>
    </w:pPr>
  </w:style>
  <w:style w:type="paragraph" w:customStyle="1" w:styleId="C70477ED4F524D4BB843DAEE3BD2BC5B">
    <w:name w:val="C70477ED4F524D4BB843DAEE3BD2BC5B"/>
    <w:rsid w:val="00B6056D"/>
    <w:pPr>
      <w:widowControl w:val="0"/>
      <w:jc w:val="both"/>
    </w:pPr>
  </w:style>
  <w:style w:type="paragraph" w:customStyle="1" w:styleId="B6C6E70263CF4694AD6ED72C75E0529B">
    <w:name w:val="B6C6E70263CF4694AD6ED72C75E0529B"/>
    <w:rsid w:val="00B6056D"/>
    <w:pPr>
      <w:widowControl w:val="0"/>
      <w:jc w:val="both"/>
    </w:pPr>
  </w:style>
  <w:style w:type="paragraph" w:customStyle="1" w:styleId="9A879A4F4A6C48CB894C4C0B0704A2B3">
    <w:name w:val="9A879A4F4A6C48CB894C4C0B0704A2B3"/>
    <w:rsid w:val="00B6056D"/>
    <w:pPr>
      <w:widowControl w:val="0"/>
      <w:jc w:val="both"/>
    </w:pPr>
  </w:style>
  <w:style w:type="paragraph" w:customStyle="1" w:styleId="456CBC75C4D24004805CAA80454C29C1">
    <w:name w:val="456CBC75C4D24004805CAA80454C29C1"/>
    <w:rsid w:val="00B6056D"/>
    <w:pPr>
      <w:widowControl w:val="0"/>
      <w:jc w:val="both"/>
    </w:pPr>
  </w:style>
  <w:style w:type="paragraph" w:customStyle="1" w:styleId="4DFF9F6D2ED04E648F4F1B4F526E9BBB">
    <w:name w:val="4DFF9F6D2ED04E648F4F1B4F526E9BBB"/>
    <w:rsid w:val="00B6056D"/>
    <w:pPr>
      <w:widowControl w:val="0"/>
      <w:jc w:val="both"/>
    </w:pPr>
  </w:style>
  <w:style w:type="paragraph" w:customStyle="1" w:styleId="6F46CEB537014368A4E7925B41F26BD4">
    <w:name w:val="6F46CEB537014368A4E7925B41F26BD4"/>
    <w:rsid w:val="00B6056D"/>
    <w:pPr>
      <w:widowControl w:val="0"/>
      <w:jc w:val="both"/>
    </w:pPr>
  </w:style>
  <w:style w:type="paragraph" w:customStyle="1" w:styleId="26B07327E7274ADC8644C997ADDA01FC">
    <w:name w:val="26B07327E7274ADC8644C997ADDA01FC"/>
    <w:rsid w:val="00B6056D"/>
    <w:pPr>
      <w:widowControl w:val="0"/>
      <w:jc w:val="both"/>
    </w:pPr>
  </w:style>
  <w:style w:type="paragraph" w:customStyle="1" w:styleId="2AA98CAC1ED243E1B8BFA5F873D13687">
    <w:name w:val="2AA98CAC1ED243E1B8BFA5F873D13687"/>
    <w:rsid w:val="00B6056D"/>
    <w:pPr>
      <w:widowControl w:val="0"/>
      <w:jc w:val="both"/>
    </w:pPr>
  </w:style>
  <w:style w:type="paragraph" w:customStyle="1" w:styleId="9FF38757818A4556B5142B1B33EF0432">
    <w:name w:val="9FF38757818A4556B5142B1B33EF0432"/>
    <w:rsid w:val="00B6056D"/>
    <w:pPr>
      <w:widowControl w:val="0"/>
      <w:jc w:val="both"/>
    </w:pPr>
  </w:style>
  <w:style w:type="paragraph" w:customStyle="1" w:styleId="A4523302F5404A12AD3F5330D400F845">
    <w:name w:val="A4523302F5404A12AD3F5330D400F845"/>
    <w:rsid w:val="00B6056D"/>
    <w:pPr>
      <w:widowControl w:val="0"/>
      <w:jc w:val="both"/>
    </w:pPr>
  </w:style>
  <w:style w:type="paragraph" w:customStyle="1" w:styleId="3CF3256E8148446DB265C876CEA21A35">
    <w:name w:val="3CF3256E8148446DB265C876CEA21A35"/>
    <w:rsid w:val="00B6056D"/>
    <w:pPr>
      <w:widowControl w:val="0"/>
      <w:jc w:val="both"/>
    </w:pPr>
  </w:style>
  <w:style w:type="paragraph" w:customStyle="1" w:styleId="EA2448E436AD4CD29C8ED2357EE45361">
    <w:name w:val="EA2448E436AD4CD29C8ED2357EE45361"/>
    <w:rsid w:val="00B6056D"/>
    <w:pPr>
      <w:widowControl w:val="0"/>
      <w:jc w:val="both"/>
    </w:pPr>
  </w:style>
  <w:style w:type="paragraph" w:customStyle="1" w:styleId="6BCE6C6309684281A2E9190F9F116C49">
    <w:name w:val="6BCE6C6309684281A2E9190F9F116C49"/>
    <w:rsid w:val="00B6056D"/>
    <w:pPr>
      <w:widowControl w:val="0"/>
      <w:jc w:val="both"/>
    </w:pPr>
  </w:style>
  <w:style w:type="paragraph" w:customStyle="1" w:styleId="1DAB59D4182D41EE8147DBD9233CA304">
    <w:name w:val="1DAB59D4182D41EE8147DBD9233CA304"/>
    <w:rsid w:val="00B6056D"/>
    <w:pPr>
      <w:widowControl w:val="0"/>
      <w:jc w:val="both"/>
    </w:pPr>
  </w:style>
  <w:style w:type="paragraph" w:customStyle="1" w:styleId="453F69FFDB9644A190FBCC10D025FA69">
    <w:name w:val="453F69FFDB9644A190FBCC10D025FA69"/>
    <w:rsid w:val="00B6056D"/>
    <w:pPr>
      <w:widowControl w:val="0"/>
      <w:jc w:val="both"/>
    </w:pPr>
  </w:style>
  <w:style w:type="paragraph" w:customStyle="1" w:styleId="B3EFE533A3EB44668EAC01EB371DF8C4">
    <w:name w:val="B3EFE533A3EB44668EAC01EB371DF8C4"/>
    <w:rsid w:val="00B6056D"/>
    <w:pPr>
      <w:widowControl w:val="0"/>
      <w:jc w:val="both"/>
    </w:pPr>
  </w:style>
  <w:style w:type="paragraph" w:customStyle="1" w:styleId="8782F277974D444E9B477894F42F334F">
    <w:name w:val="8782F277974D444E9B477894F42F334F"/>
    <w:rsid w:val="00B6056D"/>
    <w:pPr>
      <w:widowControl w:val="0"/>
      <w:jc w:val="both"/>
    </w:pPr>
  </w:style>
  <w:style w:type="paragraph" w:customStyle="1" w:styleId="5B40E5B55D774AC4ABFC9690A64EB4C2">
    <w:name w:val="5B40E5B55D774AC4ABFC9690A64EB4C2"/>
    <w:rsid w:val="00B6056D"/>
    <w:pPr>
      <w:widowControl w:val="0"/>
      <w:jc w:val="both"/>
    </w:pPr>
  </w:style>
  <w:style w:type="paragraph" w:customStyle="1" w:styleId="014365FD124D42E6AF6AD3D2371097C7">
    <w:name w:val="014365FD124D42E6AF6AD3D2371097C7"/>
    <w:rsid w:val="00B6056D"/>
    <w:pPr>
      <w:widowControl w:val="0"/>
      <w:jc w:val="both"/>
    </w:pPr>
  </w:style>
  <w:style w:type="paragraph" w:customStyle="1" w:styleId="7C86BF9CA4754C93AD58D097D73E40F1">
    <w:name w:val="7C86BF9CA4754C93AD58D097D73E40F1"/>
    <w:rsid w:val="00B6056D"/>
    <w:pPr>
      <w:widowControl w:val="0"/>
      <w:jc w:val="both"/>
    </w:pPr>
  </w:style>
  <w:style w:type="paragraph" w:customStyle="1" w:styleId="C04F830D40024ED8ABD0FB0C0D97FE68">
    <w:name w:val="C04F830D40024ED8ABD0FB0C0D97FE68"/>
    <w:rsid w:val="00B6056D"/>
    <w:pPr>
      <w:widowControl w:val="0"/>
      <w:jc w:val="both"/>
    </w:pPr>
  </w:style>
  <w:style w:type="paragraph" w:customStyle="1" w:styleId="C8309C6F599B45CF85A0CA561F9B3DD7">
    <w:name w:val="C8309C6F599B45CF85A0CA561F9B3DD7"/>
    <w:rsid w:val="00B6056D"/>
    <w:pPr>
      <w:widowControl w:val="0"/>
      <w:jc w:val="both"/>
    </w:pPr>
  </w:style>
  <w:style w:type="paragraph" w:customStyle="1" w:styleId="43EF134990984E809233F1D70DC72FD7">
    <w:name w:val="43EF134990984E809233F1D70DC72FD7"/>
    <w:rsid w:val="00B6056D"/>
    <w:pPr>
      <w:widowControl w:val="0"/>
      <w:jc w:val="both"/>
    </w:pPr>
  </w:style>
  <w:style w:type="paragraph" w:customStyle="1" w:styleId="67FBD2636DBF466ABD89F9343E16384D">
    <w:name w:val="67FBD2636DBF466ABD89F9343E16384D"/>
    <w:rsid w:val="00B6056D"/>
    <w:pPr>
      <w:widowControl w:val="0"/>
      <w:jc w:val="both"/>
    </w:pPr>
  </w:style>
  <w:style w:type="paragraph" w:customStyle="1" w:styleId="9ED218A31252449190C9F5E713B6C9ED">
    <w:name w:val="9ED218A31252449190C9F5E713B6C9ED"/>
    <w:rsid w:val="00B6056D"/>
    <w:pPr>
      <w:widowControl w:val="0"/>
      <w:jc w:val="both"/>
    </w:pPr>
  </w:style>
  <w:style w:type="paragraph" w:customStyle="1" w:styleId="0DA102B543564817822C6B96C3C1F693">
    <w:name w:val="0DA102B543564817822C6B96C3C1F693"/>
    <w:rsid w:val="00B6056D"/>
    <w:pPr>
      <w:widowControl w:val="0"/>
      <w:jc w:val="both"/>
    </w:pPr>
  </w:style>
  <w:style w:type="paragraph" w:customStyle="1" w:styleId="3ECD7B37CE1141138229557A6DF7FC61">
    <w:name w:val="3ECD7B37CE1141138229557A6DF7FC61"/>
    <w:rsid w:val="00B6056D"/>
    <w:pPr>
      <w:widowControl w:val="0"/>
      <w:jc w:val="both"/>
    </w:pPr>
  </w:style>
  <w:style w:type="paragraph" w:customStyle="1" w:styleId="A2F17854AAE847B7A8624BA3F8A13DE8">
    <w:name w:val="A2F17854AAE847B7A8624BA3F8A13DE8"/>
    <w:rsid w:val="00B6056D"/>
    <w:pPr>
      <w:widowControl w:val="0"/>
      <w:jc w:val="both"/>
    </w:pPr>
  </w:style>
  <w:style w:type="paragraph" w:customStyle="1" w:styleId="D73AAA4FFAA845AF84A0DEF50867C2B0">
    <w:name w:val="D73AAA4FFAA845AF84A0DEF50867C2B0"/>
    <w:rsid w:val="00B6056D"/>
    <w:pPr>
      <w:widowControl w:val="0"/>
      <w:jc w:val="both"/>
    </w:pPr>
  </w:style>
  <w:style w:type="paragraph" w:customStyle="1" w:styleId="FB74CEFB7ABD4431B15A3E2534CDFA2A">
    <w:name w:val="FB74CEFB7ABD4431B15A3E2534CDFA2A"/>
    <w:rsid w:val="00B6056D"/>
    <w:pPr>
      <w:widowControl w:val="0"/>
      <w:jc w:val="both"/>
    </w:pPr>
  </w:style>
  <w:style w:type="paragraph" w:customStyle="1" w:styleId="09C8AE9A7C1A429B859B89131DF7ED77">
    <w:name w:val="09C8AE9A7C1A429B859B89131DF7ED77"/>
    <w:rsid w:val="00B6056D"/>
    <w:pPr>
      <w:widowControl w:val="0"/>
      <w:jc w:val="both"/>
    </w:pPr>
  </w:style>
  <w:style w:type="paragraph" w:customStyle="1" w:styleId="47F7FC81EDE843BAB41FC35E4C505C6E">
    <w:name w:val="47F7FC81EDE843BAB41FC35E4C505C6E"/>
    <w:rsid w:val="00B6056D"/>
    <w:pPr>
      <w:widowControl w:val="0"/>
      <w:jc w:val="both"/>
    </w:pPr>
  </w:style>
  <w:style w:type="paragraph" w:customStyle="1" w:styleId="86B7A371B4A149F093C1C05DAC794F1C">
    <w:name w:val="86B7A371B4A149F093C1C05DAC794F1C"/>
    <w:rsid w:val="00B6056D"/>
    <w:pPr>
      <w:widowControl w:val="0"/>
      <w:jc w:val="both"/>
    </w:pPr>
  </w:style>
  <w:style w:type="paragraph" w:customStyle="1" w:styleId="4AA73163802F4382B5BC4E15A621045D">
    <w:name w:val="4AA73163802F4382B5BC4E15A621045D"/>
    <w:rsid w:val="00B6056D"/>
    <w:pPr>
      <w:widowControl w:val="0"/>
      <w:jc w:val="both"/>
    </w:pPr>
  </w:style>
  <w:style w:type="paragraph" w:customStyle="1" w:styleId="286B32B6600F4F2E9F75A214D92A0AAF">
    <w:name w:val="286B32B6600F4F2E9F75A214D92A0AAF"/>
    <w:rsid w:val="00B6056D"/>
    <w:pPr>
      <w:widowControl w:val="0"/>
      <w:jc w:val="both"/>
    </w:pPr>
  </w:style>
  <w:style w:type="paragraph" w:customStyle="1" w:styleId="E90CF548C5044D0893D3CE1922381B79">
    <w:name w:val="E90CF548C5044D0893D3CE1922381B79"/>
    <w:rsid w:val="00B6056D"/>
    <w:pPr>
      <w:widowControl w:val="0"/>
      <w:jc w:val="both"/>
    </w:pPr>
  </w:style>
  <w:style w:type="paragraph" w:customStyle="1" w:styleId="5241979AC4444F2CA9FD57D41F07B666">
    <w:name w:val="5241979AC4444F2CA9FD57D41F07B666"/>
    <w:rsid w:val="00B6056D"/>
    <w:pPr>
      <w:widowControl w:val="0"/>
      <w:jc w:val="both"/>
    </w:pPr>
  </w:style>
  <w:style w:type="paragraph" w:customStyle="1" w:styleId="5F8D0E98BC1D433AB3CF47A15D23CA92">
    <w:name w:val="5F8D0E98BC1D433AB3CF47A15D23CA92"/>
    <w:rsid w:val="00B6056D"/>
    <w:pPr>
      <w:widowControl w:val="0"/>
      <w:jc w:val="both"/>
    </w:pPr>
  </w:style>
  <w:style w:type="paragraph" w:customStyle="1" w:styleId="98EC3D6154024A95951CE94B4A21BFDB">
    <w:name w:val="98EC3D6154024A95951CE94B4A21BFDB"/>
    <w:rsid w:val="00B6056D"/>
    <w:pPr>
      <w:widowControl w:val="0"/>
      <w:jc w:val="both"/>
    </w:pPr>
  </w:style>
  <w:style w:type="paragraph" w:customStyle="1" w:styleId="FEE07DA16EA64C08BD2DA951933F7DBD">
    <w:name w:val="FEE07DA16EA64C08BD2DA951933F7DBD"/>
    <w:rsid w:val="00B6056D"/>
    <w:pPr>
      <w:widowControl w:val="0"/>
      <w:jc w:val="both"/>
    </w:pPr>
  </w:style>
  <w:style w:type="paragraph" w:customStyle="1" w:styleId="1822CAD9792D4B4689392499F5B51B6C">
    <w:name w:val="1822CAD9792D4B4689392499F5B51B6C"/>
    <w:rsid w:val="00B6056D"/>
    <w:pPr>
      <w:widowControl w:val="0"/>
      <w:jc w:val="both"/>
    </w:pPr>
  </w:style>
  <w:style w:type="paragraph" w:customStyle="1" w:styleId="2194E4B9970140C7806D2D82CF503B62">
    <w:name w:val="2194E4B9970140C7806D2D82CF503B62"/>
    <w:rsid w:val="00B6056D"/>
    <w:pPr>
      <w:widowControl w:val="0"/>
      <w:jc w:val="both"/>
    </w:pPr>
  </w:style>
  <w:style w:type="paragraph" w:customStyle="1" w:styleId="560D0CAAAD9747BEA1B0807162E375B6">
    <w:name w:val="560D0CAAAD9747BEA1B0807162E375B6"/>
    <w:rsid w:val="00B6056D"/>
    <w:pPr>
      <w:widowControl w:val="0"/>
      <w:jc w:val="both"/>
    </w:pPr>
  </w:style>
  <w:style w:type="paragraph" w:customStyle="1" w:styleId="07C23891C59249F9AC44104CAD14FB06">
    <w:name w:val="07C23891C59249F9AC44104CAD14FB06"/>
    <w:rsid w:val="00B6056D"/>
    <w:pPr>
      <w:widowControl w:val="0"/>
      <w:jc w:val="both"/>
    </w:pPr>
  </w:style>
  <w:style w:type="paragraph" w:customStyle="1" w:styleId="433E3A976A93417AA56684F44EABEC77">
    <w:name w:val="433E3A976A93417AA56684F44EABEC77"/>
    <w:rsid w:val="00B6056D"/>
    <w:pPr>
      <w:widowControl w:val="0"/>
      <w:jc w:val="both"/>
    </w:pPr>
  </w:style>
  <w:style w:type="paragraph" w:customStyle="1" w:styleId="6FD9BDD946B9448595066E4C3130A36A">
    <w:name w:val="6FD9BDD946B9448595066E4C3130A36A"/>
    <w:rsid w:val="00B6056D"/>
    <w:pPr>
      <w:widowControl w:val="0"/>
      <w:jc w:val="both"/>
    </w:pPr>
  </w:style>
  <w:style w:type="paragraph" w:customStyle="1" w:styleId="66ED4AA50865457EA6F0DCDB1D8707D6">
    <w:name w:val="66ED4AA50865457EA6F0DCDB1D8707D6"/>
    <w:rsid w:val="00B6056D"/>
    <w:pPr>
      <w:widowControl w:val="0"/>
      <w:jc w:val="both"/>
    </w:pPr>
  </w:style>
  <w:style w:type="paragraph" w:customStyle="1" w:styleId="1BC73CAAEF30456CAE17D9CDECD2953F">
    <w:name w:val="1BC73CAAEF30456CAE17D9CDECD2953F"/>
    <w:rsid w:val="00B6056D"/>
    <w:pPr>
      <w:widowControl w:val="0"/>
      <w:jc w:val="both"/>
    </w:pPr>
  </w:style>
  <w:style w:type="paragraph" w:customStyle="1" w:styleId="200FF1C200CA49E3BE77981262862441">
    <w:name w:val="200FF1C200CA49E3BE77981262862441"/>
    <w:rsid w:val="00B6056D"/>
    <w:pPr>
      <w:widowControl w:val="0"/>
      <w:jc w:val="both"/>
    </w:pPr>
  </w:style>
  <w:style w:type="paragraph" w:customStyle="1" w:styleId="D9CECDB02CD54A4D9531BD115B7F2595">
    <w:name w:val="D9CECDB02CD54A4D9531BD115B7F2595"/>
    <w:rsid w:val="00B6056D"/>
    <w:pPr>
      <w:widowControl w:val="0"/>
      <w:jc w:val="both"/>
    </w:pPr>
  </w:style>
  <w:style w:type="paragraph" w:customStyle="1" w:styleId="AB02D2B48B3C425B8CA07036337C379A">
    <w:name w:val="AB02D2B48B3C425B8CA07036337C379A"/>
    <w:rsid w:val="00B6056D"/>
    <w:pPr>
      <w:widowControl w:val="0"/>
      <w:jc w:val="both"/>
    </w:pPr>
  </w:style>
  <w:style w:type="paragraph" w:customStyle="1" w:styleId="BD690AB4477E4E13811309144660F692">
    <w:name w:val="BD690AB4477E4E13811309144660F692"/>
    <w:rsid w:val="00B6056D"/>
    <w:pPr>
      <w:widowControl w:val="0"/>
      <w:jc w:val="both"/>
    </w:pPr>
  </w:style>
  <w:style w:type="paragraph" w:customStyle="1" w:styleId="B97BCF385AB8493E8E583659BBEA4C23">
    <w:name w:val="B97BCF385AB8493E8E583659BBEA4C23"/>
    <w:rsid w:val="00B6056D"/>
    <w:pPr>
      <w:widowControl w:val="0"/>
      <w:jc w:val="both"/>
    </w:pPr>
  </w:style>
  <w:style w:type="paragraph" w:customStyle="1" w:styleId="C77DEB25350E461FA3B6BEDFDF1BF030">
    <w:name w:val="C77DEB25350E461FA3B6BEDFDF1BF030"/>
    <w:rsid w:val="00B6056D"/>
    <w:pPr>
      <w:widowControl w:val="0"/>
      <w:jc w:val="both"/>
    </w:pPr>
  </w:style>
  <w:style w:type="paragraph" w:customStyle="1" w:styleId="1D5BECD7D4664BA698F7901C145DC2CF">
    <w:name w:val="1D5BECD7D4664BA698F7901C145DC2CF"/>
    <w:rsid w:val="00B6056D"/>
    <w:pPr>
      <w:widowControl w:val="0"/>
      <w:jc w:val="both"/>
    </w:pPr>
  </w:style>
  <w:style w:type="paragraph" w:customStyle="1" w:styleId="72CFFDE358D34C09A6B76C820EACEBF7">
    <w:name w:val="72CFFDE358D34C09A6B76C820EACEBF7"/>
    <w:rsid w:val="00B6056D"/>
    <w:pPr>
      <w:widowControl w:val="0"/>
      <w:jc w:val="both"/>
    </w:pPr>
  </w:style>
  <w:style w:type="paragraph" w:customStyle="1" w:styleId="0BAAF3AAE88745EFAABE3E369DBA73C0">
    <w:name w:val="0BAAF3AAE88745EFAABE3E369DBA73C0"/>
    <w:rsid w:val="00B6056D"/>
    <w:pPr>
      <w:widowControl w:val="0"/>
      <w:jc w:val="both"/>
    </w:pPr>
  </w:style>
  <w:style w:type="paragraph" w:customStyle="1" w:styleId="76196BD267B24DE2A44655AD46B42C08">
    <w:name w:val="76196BD267B24DE2A44655AD46B42C08"/>
    <w:rsid w:val="00B6056D"/>
    <w:pPr>
      <w:widowControl w:val="0"/>
      <w:jc w:val="both"/>
    </w:pPr>
  </w:style>
  <w:style w:type="paragraph" w:customStyle="1" w:styleId="37E1F9906F014CAB893AAE01BAB41F96">
    <w:name w:val="37E1F9906F014CAB893AAE01BAB41F96"/>
    <w:rsid w:val="00B6056D"/>
    <w:pPr>
      <w:widowControl w:val="0"/>
      <w:jc w:val="both"/>
    </w:pPr>
  </w:style>
  <w:style w:type="paragraph" w:customStyle="1" w:styleId="85244A3875064CE1BA7F27BFBF4F69A3">
    <w:name w:val="85244A3875064CE1BA7F27BFBF4F69A3"/>
    <w:rsid w:val="00B6056D"/>
    <w:pPr>
      <w:widowControl w:val="0"/>
      <w:jc w:val="both"/>
    </w:pPr>
  </w:style>
  <w:style w:type="paragraph" w:customStyle="1" w:styleId="34B3EF530931437F9EC8930C41F6029C">
    <w:name w:val="34B3EF530931437F9EC8930C41F6029C"/>
    <w:rsid w:val="00B6056D"/>
    <w:pPr>
      <w:widowControl w:val="0"/>
      <w:jc w:val="both"/>
    </w:pPr>
  </w:style>
  <w:style w:type="paragraph" w:customStyle="1" w:styleId="A5271060CB684BF7AAAC87415299C3B1">
    <w:name w:val="A5271060CB684BF7AAAC87415299C3B1"/>
    <w:rsid w:val="00B6056D"/>
    <w:pPr>
      <w:widowControl w:val="0"/>
      <w:jc w:val="both"/>
    </w:pPr>
  </w:style>
  <w:style w:type="paragraph" w:customStyle="1" w:styleId="1C1CDD630FCF4EF9BBF823FA4610034B">
    <w:name w:val="1C1CDD630FCF4EF9BBF823FA4610034B"/>
    <w:rsid w:val="00B6056D"/>
    <w:pPr>
      <w:widowControl w:val="0"/>
      <w:jc w:val="both"/>
    </w:pPr>
  </w:style>
  <w:style w:type="paragraph" w:customStyle="1" w:styleId="D0B8617409164777BA31D4017C9B098C">
    <w:name w:val="D0B8617409164777BA31D4017C9B098C"/>
    <w:rsid w:val="00B6056D"/>
    <w:pPr>
      <w:widowControl w:val="0"/>
      <w:jc w:val="both"/>
    </w:pPr>
  </w:style>
  <w:style w:type="paragraph" w:customStyle="1" w:styleId="AF3475F651CA4719B7E09895F69AADBD">
    <w:name w:val="AF3475F651CA4719B7E09895F69AADBD"/>
    <w:rsid w:val="00B6056D"/>
    <w:pPr>
      <w:widowControl w:val="0"/>
      <w:jc w:val="both"/>
    </w:pPr>
  </w:style>
  <w:style w:type="paragraph" w:customStyle="1" w:styleId="806B489F1079488398B83D71535FE820">
    <w:name w:val="806B489F1079488398B83D71535FE820"/>
    <w:rsid w:val="00B6056D"/>
    <w:pPr>
      <w:widowControl w:val="0"/>
      <w:jc w:val="both"/>
    </w:pPr>
  </w:style>
  <w:style w:type="paragraph" w:customStyle="1" w:styleId="6054A287F14745B2B222FCE6C3D00A58">
    <w:name w:val="6054A287F14745B2B222FCE6C3D00A58"/>
    <w:rsid w:val="00B6056D"/>
    <w:pPr>
      <w:widowControl w:val="0"/>
      <w:jc w:val="both"/>
    </w:pPr>
  </w:style>
  <w:style w:type="paragraph" w:customStyle="1" w:styleId="41F6B2BBA7924A64801AB183E561CC70">
    <w:name w:val="41F6B2BBA7924A64801AB183E561CC70"/>
    <w:rsid w:val="00B6056D"/>
    <w:pPr>
      <w:widowControl w:val="0"/>
      <w:jc w:val="both"/>
    </w:pPr>
  </w:style>
  <w:style w:type="paragraph" w:customStyle="1" w:styleId="0A1A28BDC6D948368FD860D652291201">
    <w:name w:val="0A1A28BDC6D948368FD860D652291201"/>
    <w:rsid w:val="00B6056D"/>
    <w:pPr>
      <w:widowControl w:val="0"/>
      <w:jc w:val="both"/>
    </w:pPr>
  </w:style>
  <w:style w:type="paragraph" w:customStyle="1" w:styleId="08E6841F33064AFEACF714672450FCE5">
    <w:name w:val="08E6841F33064AFEACF714672450FCE5"/>
    <w:rsid w:val="00B6056D"/>
    <w:pPr>
      <w:widowControl w:val="0"/>
      <w:jc w:val="both"/>
    </w:pPr>
  </w:style>
  <w:style w:type="paragraph" w:customStyle="1" w:styleId="B561263B50BF49C28F470AA13DEAF69B">
    <w:name w:val="B561263B50BF49C28F470AA13DEAF69B"/>
    <w:rsid w:val="00B6056D"/>
    <w:pPr>
      <w:widowControl w:val="0"/>
      <w:jc w:val="both"/>
    </w:pPr>
  </w:style>
  <w:style w:type="paragraph" w:customStyle="1" w:styleId="69FE62DA137B4535A38C1DC682D85250">
    <w:name w:val="69FE62DA137B4535A38C1DC682D85250"/>
    <w:rsid w:val="00B6056D"/>
    <w:pPr>
      <w:widowControl w:val="0"/>
      <w:jc w:val="both"/>
    </w:pPr>
  </w:style>
  <w:style w:type="paragraph" w:customStyle="1" w:styleId="68E60A54E40E4F94858F4D8868496B1D">
    <w:name w:val="68E60A54E40E4F94858F4D8868496B1D"/>
    <w:rsid w:val="00B6056D"/>
    <w:pPr>
      <w:widowControl w:val="0"/>
      <w:jc w:val="both"/>
    </w:pPr>
  </w:style>
  <w:style w:type="paragraph" w:customStyle="1" w:styleId="B73F29163EDE498980AAFA7E24681FFD">
    <w:name w:val="B73F29163EDE498980AAFA7E24681FFD"/>
    <w:rsid w:val="00B6056D"/>
    <w:pPr>
      <w:widowControl w:val="0"/>
      <w:jc w:val="both"/>
    </w:pPr>
  </w:style>
  <w:style w:type="paragraph" w:customStyle="1" w:styleId="3A8B40DC35D14EA1ABD65D185A473689">
    <w:name w:val="3A8B40DC35D14EA1ABD65D185A473689"/>
    <w:rsid w:val="00B6056D"/>
    <w:pPr>
      <w:widowControl w:val="0"/>
      <w:jc w:val="both"/>
    </w:pPr>
  </w:style>
  <w:style w:type="paragraph" w:customStyle="1" w:styleId="224701D3D03346FCB3F440C323D1389D">
    <w:name w:val="224701D3D03346FCB3F440C323D1389D"/>
    <w:rsid w:val="00B6056D"/>
    <w:pPr>
      <w:widowControl w:val="0"/>
      <w:jc w:val="both"/>
    </w:pPr>
  </w:style>
  <w:style w:type="paragraph" w:customStyle="1" w:styleId="7A7BF729BD334F19BB0D3281E65BDD49">
    <w:name w:val="7A7BF729BD334F19BB0D3281E65BDD49"/>
    <w:rsid w:val="00B6056D"/>
    <w:pPr>
      <w:widowControl w:val="0"/>
      <w:jc w:val="both"/>
    </w:pPr>
  </w:style>
  <w:style w:type="paragraph" w:customStyle="1" w:styleId="D12FC146EA6642EBBCCBFCBF561C2771">
    <w:name w:val="D12FC146EA6642EBBCCBFCBF561C2771"/>
    <w:rsid w:val="00B6056D"/>
    <w:pPr>
      <w:widowControl w:val="0"/>
      <w:jc w:val="both"/>
    </w:pPr>
  </w:style>
  <w:style w:type="paragraph" w:customStyle="1" w:styleId="FB4A290A37F449F2B7B62749CD0DEC51">
    <w:name w:val="FB4A290A37F449F2B7B62749CD0DEC51"/>
    <w:rsid w:val="00B6056D"/>
    <w:pPr>
      <w:widowControl w:val="0"/>
      <w:jc w:val="both"/>
    </w:pPr>
  </w:style>
  <w:style w:type="paragraph" w:customStyle="1" w:styleId="CEEEDED77B27440893C085AD8F815607">
    <w:name w:val="CEEEDED77B27440893C085AD8F815607"/>
    <w:rsid w:val="00B6056D"/>
    <w:pPr>
      <w:widowControl w:val="0"/>
      <w:jc w:val="both"/>
    </w:pPr>
  </w:style>
  <w:style w:type="paragraph" w:customStyle="1" w:styleId="1F9FEEA375E44B8295EFC194A3018CB0">
    <w:name w:val="1F9FEEA375E44B8295EFC194A3018CB0"/>
    <w:rsid w:val="00B6056D"/>
    <w:pPr>
      <w:widowControl w:val="0"/>
      <w:jc w:val="both"/>
    </w:pPr>
  </w:style>
  <w:style w:type="paragraph" w:customStyle="1" w:styleId="691954E324D94404968FDB2FF2AC4D1F">
    <w:name w:val="691954E324D94404968FDB2FF2AC4D1F"/>
    <w:rsid w:val="00B6056D"/>
    <w:pPr>
      <w:widowControl w:val="0"/>
      <w:jc w:val="both"/>
    </w:pPr>
  </w:style>
  <w:style w:type="paragraph" w:customStyle="1" w:styleId="C0C20EF8D6E44013A13AC5B64CDF5869">
    <w:name w:val="C0C20EF8D6E44013A13AC5B64CDF5869"/>
    <w:rsid w:val="00B6056D"/>
    <w:pPr>
      <w:widowControl w:val="0"/>
      <w:jc w:val="both"/>
    </w:pPr>
  </w:style>
  <w:style w:type="paragraph" w:customStyle="1" w:styleId="CF3BBEFBA2BC4E5BB6F53A1C392C9651">
    <w:name w:val="CF3BBEFBA2BC4E5BB6F53A1C392C9651"/>
    <w:rsid w:val="00B6056D"/>
    <w:pPr>
      <w:widowControl w:val="0"/>
      <w:jc w:val="both"/>
    </w:pPr>
  </w:style>
  <w:style w:type="paragraph" w:customStyle="1" w:styleId="BB70242394ED41119651827C57D3024A">
    <w:name w:val="BB70242394ED41119651827C57D3024A"/>
    <w:rsid w:val="00B6056D"/>
    <w:pPr>
      <w:widowControl w:val="0"/>
      <w:jc w:val="both"/>
    </w:pPr>
  </w:style>
  <w:style w:type="paragraph" w:customStyle="1" w:styleId="5AA3EB19875E4EFE8F3D9861D2D2E136">
    <w:name w:val="5AA3EB19875E4EFE8F3D9861D2D2E136"/>
    <w:rsid w:val="00B6056D"/>
    <w:pPr>
      <w:widowControl w:val="0"/>
      <w:jc w:val="both"/>
    </w:pPr>
  </w:style>
  <w:style w:type="paragraph" w:customStyle="1" w:styleId="548C424DC0ED4768982DE1DD46A6E1CB">
    <w:name w:val="548C424DC0ED4768982DE1DD46A6E1CB"/>
    <w:rsid w:val="00B6056D"/>
    <w:pPr>
      <w:widowControl w:val="0"/>
      <w:jc w:val="both"/>
    </w:pPr>
  </w:style>
  <w:style w:type="paragraph" w:customStyle="1" w:styleId="EA2FF85680924CB7B276A761603B732C">
    <w:name w:val="EA2FF85680924CB7B276A761603B732C"/>
    <w:rsid w:val="00B6056D"/>
    <w:pPr>
      <w:widowControl w:val="0"/>
      <w:jc w:val="both"/>
    </w:pPr>
  </w:style>
  <w:style w:type="paragraph" w:customStyle="1" w:styleId="37BA14B026E541EE8F049EF5C9E6A4FD">
    <w:name w:val="37BA14B026E541EE8F049EF5C9E6A4FD"/>
    <w:rsid w:val="00B6056D"/>
    <w:pPr>
      <w:widowControl w:val="0"/>
      <w:jc w:val="both"/>
    </w:pPr>
  </w:style>
  <w:style w:type="paragraph" w:customStyle="1" w:styleId="80553A18812D48D9B390408694B07952">
    <w:name w:val="80553A18812D48D9B390408694B07952"/>
    <w:rsid w:val="00B6056D"/>
    <w:pPr>
      <w:widowControl w:val="0"/>
      <w:jc w:val="both"/>
    </w:pPr>
  </w:style>
  <w:style w:type="paragraph" w:customStyle="1" w:styleId="4242BFD3611D4B428A21D2CE26C0EB0C">
    <w:name w:val="4242BFD3611D4B428A21D2CE26C0EB0C"/>
    <w:rsid w:val="00B6056D"/>
    <w:pPr>
      <w:widowControl w:val="0"/>
      <w:jc w:val="both"/>
    </w:pPr>
  </w:style>
  <w:style w:type="paragraph" w:customStyle="1" w:styleId="60466640317F4EC689AC1E7AFCB419A8">
    <w:name w:val="60466640317F4EC689AC1E7AFCB419A8"/>
    <w:rsid w:val="00B6056D"/>
    <w:pPr>
      <w:widowControl w:val="0"/>
      <w:jc w:val="both"/>
    </w:pPr>
  </w:style>
  <w:style w:type="paragraph" w:customStyle="1" w:styleId="5FE870C41653446CA2A6DB5E242C7C60">
    <w:name w:val="5FE870C41653446CA2A6DB5E242C7C60"/>
    <w:rsid w:val="00B6056D"/>
    <w:pPr>
      <w:widowControl w:val="0"/>
      <w:jc w:val="both"/>
    </w:pPr>
  </w:style>
  <w:style w:type="paragraph" w:customStyle="1" w:styleId="943F2892331D4DFEA578BD1DA372F46B">
    <w:name w:val="943F2892331D4DFEA578BD1DA372F46B"/>
    <w:rsid w:val="00B6056D"/>
    <w:pPr>
      <w:widowControl w:val="0"/>
      <w:jc w:val="both"/>
    </w:pPr>
  </w:style>
  <w:style w:type="paragraph" w:customStyle="1" w:styleId="3DB3B1368CF54E4C850BD6AED4C96AA0">
    <w:name w:val="3DB3B1368CF54E4C850BD6AED4C96AA0"/>
    <w:rsid w:val="00B6056D"/>
    <w:pPr>
      <w:widowControl w:val="0"/>
      <w:jc w:val="both"/>
    </w:pPr>
  </w:style>
  <w:style w:type="paragraph" w:customStyle="1" w:styleId="576503ECD3D44B36B96381A32233335C">
    <w:name w:val="576503ECD3D44B36B96381A32233335C"/>
    <w:rsid w:val="00B6056D"/>
    <w:pPr>
      <w:widowControl w:val="0"/>
      <w:jc w:val="both"/>
    </w:pPr>
  </w:style>
  <w:style w:type="paragraph" w:customStyle="1" w:styleId="E700729A797146D98FC2EE7B976356C8">
    <w:name w:val="E700729A797146D98FC2EE7B976356C8"/>
    <w:rsid w:val="00B6056D"/>
    <w:pPr>
      <w:widowControl w:val="0"/>
      <w:jc w:val="both"/>
    </w:pPr>
  </w:style>
  <w:style w:type="paragraph" w:customStyle="1" w:styleId="DB9BDFCA906A4B0DA952B0E3A738A8ED">
    <w:name w:val="DB9BDFCA906A4B0DA952B0E3A738A8ED"/>
    <w:rsid w:val="00B6056D"/>
    <w:pPr>
      <w:widowControl w:val="0"/>
      <w:jc w:val="both"/>
    </w:pPr>
  </w:style>
  <w:style w:type="paragraph" w:customStyle="1" w:styleId="50691005745541AE95FE6864D95C0F49">
    <w:name w:val="50691005745541AE95FE6864D95C0F49"/>
    <w:rsid w:val="00B6056D"/>
    <w:pPr>
      <w:widowControl w:val="0"/>
      <w:jc w:val="both"/>
    </w:pPr>
  </w:style>
  <w:style w:type="paragraph" w:customStyle="1" w:styleId="1754D4A000A24D6EB5BCF100396D34EB">
    <w:name w:val="1754D4A000A24D6EB5BCF100396D34EB"/>
    <w:rsid w:val="00B6056D"/>
    <w:pPr>
      <w:widowControl w:val="0"/>
      <w:jc w:val="both"/>
    </w:pPr>
  </w:style>
  <w:style w:type="paragraph" w:customStyle="1" w:styleId="D661AA2EE3954265AC10E021A105A695">
    <w:name w:val="D661AA2EE3954265AC10E021A105A695"/>
    <w:rsid w:val="00B6056D"/>
    <w:pPr>
      <w:widowControl w:val="0"/>
      <w:jc w:val="both"/>
    </w:pPr>
  </w:style>
  <w:style w:type="paragraph" w:customStyle="1" w:styleId="41A8AC1603774FBDA5CDCE466B15ECFF">
    <w:name w:val="41A8AC1603774FBDA5CDCE466B15ECFF"/>
    <w:rsid w:val="00B6056D"/>
    <w:pPr>
      <w:widowControl w:val="0"/>
      <w:jc w:val="both"/>
    </w:pPr>
  </w:style>
  <w:style w:type="paragraph" w:customStyle="1" w:styleId="2BB435CE72314391B2CC017F5F44AB3A">
    <w:name w:val="2BB435CE72314391B2CC017F5F44AB3A"/>
    <w:rsid w:val="00B6056D"/>
    <w:pPr>
      <w:widowControl w:val="0"/>
      <w:jc w:val="both"/>
    </w:pPr>
  </w:style>
  <w:style w:type="paragraph" w:customStyle="1" w:styleId="E54D1AD1660247F29AA169DF8A45222C">
    <w:name w:val="E54D1AD1660247F29AA169DF8A45222C"/>
    <w:rsid w:val="00B6056D"/>
    <w:pPr>
      <w:widowControl w:val="0"/>
      <w:jc w:val="both"/>
    </w:pPr>
  </w:style>
  <w:style w:type="paragraph" w:customStyle="1" w:styleId="A61F7FE950A84E7EA4A27CB90ED9C50D">
    <w:name w:val="A61F7FE950A84E7EA4A27CB90ED9C50D"/>
    <w:rsid w:val="00B6056D"/>
    <w:pPr>
      <w:widowControl w:val="0"/>
      <w:jc w:val="both"/>
    </w:pPr>
  </w:style>
  <w:style w:type="paragraph" w:customStyle="1" w:styleId="C6B666342A6A439A81F8E92E6AC9523F">
    <w:name w:val="C6B666342A6A439A81F8E92E6AC9523F"/>
    <w:rsid w:val="00B6056D"/>
    <w:pPr>
      <w:widowControl w:val="0"/>
      <w:jc w:val="both"/>
    </w:pPr>
  </w:style>
  <w:style w:type="paragraph" w:customStyle="1" w:styleId="F8F752DD8B574BF9AA86654CCD901307">
    <w:name w:val="F8F752DD8B574BF9AA86654CCD901307"/>
    <w:rsid w:val="00B6056D"/>
    <w:pPr>
      <w:widowControl w:val="0"/>
      <w:jc w:val="both"/>
    </w:pPr>
  </w:style>
  <w:style w:type="paragraph" w:customStyle="1" w:styleId="DBA2C46A5466478FAB03A4DF1D681D4F">
    <w:name w:val="DBA2C46A5466478FAB03A4DF1D681D4F"/>
    <w:rsid w:val="00B6056D"/>
    <w:pPr>
      <w:widowControl w:val="0"/>
      <w:jc w:val="both"/>
    </w:pPr>
  </w:style>
  <w:style w:type="paragraph" w:customStyle="1" w:styleId="F63F8A745D4844DC8F6D72CF36754E56">
    <w:name w:val="F63F8A745D4844DC8F6D72CF36754E56"/>
    <w:rsid w:val="00B6056D"/>
    <w:pPr>
      <w:widowControl w:val="0"/>
      <w:jc w:val="both"/>
    </w:pPr>
  </w:style>
  <w:style w:type="paragraph" w:customStyle="1" w:styleId="383582A0F62645A5B79BF7A1D052684F">
    <w:name w:val="383582A0F62645A5B79BF7A1D052684F"/>
    <w:rsid w:val="00B6056D"/>
    <w:pPr>
      <w:widowControl w:val="0"/>
      <w:jc w:val="both"/>
    </w:pPr>
  </w:style>
  <w:style w:type="paragraph" w:customStyle="1" w:styleId="5785A0A98F604F79B1035F3E5AE9623F">
    <w:name w:val="5785A0A98F604F79B1035F3E5AE9623F"/>
    <w:rsid w:val="00B6056D"/>
    <w:pPr>
      <w:widowControl w:val="0"/>
      <w:jc w:val="both"/>
    </w:pPr>
  </w:style>
  <w:style w:type="paragraph" w:customStyle="1" w:styleId="2193FCA8DBC440FD8110CD8044A2ABBC">
    <w:name w:val="2193FCA8DBC440FD8110CD8044A2ABBC"/>
    <w:rsid w:val="00B6056D"/>
    <w:pPr>
      <w:widowControl w:val="0"/>
      <w:jc w:val="both"/>
    </w:pPr>
  </w:style>
  <w:style w:type="paragraph" w:customStyle="1" w:styleId="1322B3EC84204B828E72CB2A77C08FD8">
    <w:name w:val="1322B3EC84204B828E72CB2A77C08FD8"/>
    <w:rsid w:val="00B6056D"/>
    <w:pPr>
      <w:widowControl w:val="0"/>
      <w:jc w:val="both"/>
    </w:pPr>
  </w:style>
  <w:style w:type="paragraph" w:customStyle="1" w:styleId="45A2846A8DD9471B8CCC5214DE3523EA">
    <w:name w:val="45A2846A8DD9471B8CCC5214DE3523EA"/>
    <w:rsid w:val="00B6056D"/>
    <w:pPr>
      <w:widowControl w:val="0"/>
      <w:jc w:val="both"/>
    </w:pPr>
  </w:style>
  <w:style w:type="paragraph" w:customStyle="1" w:styleId="64BFE59C0B214CA8A29AFF29B5C4A10F">
    <w:name w:val="64BFE59C0B214CA8A29AFF29B5C4A10F"/>
    <w:rsid w:val="00B6056D"/>
    <w:pPr>
      <w:widowControl w:val="0"/>
      <w:jc w:val="both"/>
    </w:pPr>
  </w:style>
  <w:style w:type="paragraph" w:customStyle="1" w:styleId="03A3B8661F74406CAEE133AB9D4DF8CC">
    <w:name w:val="03A3B8661F74406CAEE133AB9D4DF8CC"/>
    <w:rsid w:val="00B6056D"/>
    <w:pPr>
      <w:widowControl w:val="0"/>
      <w:jc w:val="both"/>
    </w:pPr>
  </w:style>
  <w:style w:type="paragraph" w:customStyle="1" w:styleId="3F62A89625854B7598A96FF26E16C48E">
    <w:name w:val="3F62A89625854B7598A96FF26E16C48E"/>
    <w:rsid w:val="00B6056D"/>
    <w:pPr>
      <w:widowControl w:val="0"/>
      <w:jc w:val="both"/>
    </w:pPr>
  </w:style>
  <w:style w:type="paragraph" w:customStyle="1" w:styleId="E652ADF2AFA5452EAC62B9EA66DAA0EE">
    <w:name w:val="E652ADF2AFA5452EAC62B9EA66DAA0EE"/>
    <w:rsid w:val="00B6056D"/>
    <w:pPr>
      <w:widowControl w:val="0"/>
      <w:jc w:val="both"/>
    </w:pPr>
  </w:style>
  <w:style w:type="paragraph" w:customStyle="1" w:styleId="E2331026B7454B63ACF0E022052BCCF2">
    <w:name w:val="E2331026B7454B63ACF0E022052BCCF2"/>
    <w:rsid w:val="00B6056D"/>
    <w:pPr>
      <w:widowControl w:val="0"/>
      <w:jc w:val="both"/>
    </w:pPr>
  </w:style>
  <w:style w:type="paragraph" w:customStyle="1" w:styleId="D995226F7E0A479A86B259DC1AF591A2">
    <w:name w:val="D995226F7E0A479A86B259DC1AF591A2"/>
    <w:rsid w:val="00B6056D"/>
    <w:pPr>
      <w:widowControl w:val="0"/>
      <w:jc w:val="both"/>
    </w:pPr>
  </w:style>
  <w:style w:type="paragraph" w:customStyle="1" w:styleId="CEE2E3F7F2B1450188C5F1E94AC09B20">
    <w:name w:val="CEE2E3F7F2B1450188C5F1E94AC09B20"/>
    <w:rsid w:val="00B6056D"/>
    <w:pPr>
      <w:widowControl w:val="0"/>
      <w:jc w:val="both"/>
    </w:pPr>
  </w:style>
  <w:style w:type="paragraph" w:customStyle="1" w:styleId="6DA3EF5BBE29411E9C7B996492A6D9BF">
    <w:name w:val="6DA3EF5BBE29411E9C7B996492A6D9BF"/>
    <w:rsid w:val="00B6056D"/>
    <w:pPr>
      <w:widowControl w:val="0"/>
      <w:jc w:val="both"/>
    </w:pPr>
  </w:style>
  <w:style w:type="paragraph" w:customStyle="1" w:styleId="527B4D9FDD114180836D91046244EE31">
    <w:name w:val="527B4D9FDD114180836D91046244EE31"/>
    <w:rsid w:val="00B6056D"/>
    <w:pPr>
      <w:widowControl w:val="0"/>
      <w:jc w:val="both"/>
    </w:pPr>
  </w:style>
  <w:style w:type="paragraph" w:customStyle="1" w:styleId="96EBBFD9853F4B4C8BD36EE6F3B5B1F6">
    <w:name w:val="96EBBFD9853F4B4C8BD36EE6F3B5B1F6"/>
    <w:rsid w:val="00B6056D"/>
    <w:pPr>
      <w:widowControl w:val="0"/>
      <w:jc w:val="both"/>
    </w:pPr>
  </w:style>
  <w:style w:type="paragraph" w:customStyle="1" w:styleId="01D7966B0B174AABB84053953F0C14BD">
    <w:name w:val="01D7966B0B174AABB84053953F0C14BD"/>
    <w:rsid w:val="00B6056D"/>
    <w:pPr>
      <w:widowControl w:val="0"/>
      <w:jc w:val="both"/>
    </w:pPr>
  </w:style>
  <w:style w:type="paragraph" w:customStyle="1" w:styleId="92CFF3EDF2BE4CCE82DC6DF95B4248D8">
    <w:name w:val="92CFF3EDF2BE4CCE82DC6DF95B4248D8"/>
    <w:rsid w:val="00B6056D"/>
    <w:pPr>
      <w:widowControl w:val="0"/>
      <w:jc w:val="both"/>
    </w:pPr>
  </w:style>
  <w:style w:type="paragraph" w:customStyle="1" w:styleId="57A78729949E4190A89C62D879267AEE">
    <w:name w:val="57A78729949E4190A89C62D879267AEE"/>
    <w:rsid w:val="00B6056D"/>
    <w:pPr>
      <w:widowControl w:val="0"/>
      <w:jc w:val="both"/>
    </w:pPr>
  </w:style>
  <w:style w:type="paragraph" w:customStyle="1" w:styleId="B38C5CE8FE7D483C817519C397595401">
    <w:name w:val="B38C5CE8FE7D483C817519C397595401"/>
    <w:rsid w:val="00B6056D"/>
    <w:pPr>
      <w:widowControl w:val="0"/>
      <w:jc w:val="both"/>
    </w:pPr>
  </w:style>
  <w:style w:type="paragraph" w:customStyle="1" w:styleId="D76F9CDC57E74758827EB846322A5E77">
    <w:name w:val="D76F9CDC57E74758827EB846322A5E77"/>
    <w:rsid w:val="00B6056D"/>
    <w:pPr>
      <w:widowControl w:val="0"/>
      <w:jc w:val="both"/>
    </w:pPr>
  </w:style>
  <w:style w:type="paragraph" w:customStyle="1" w:styleId="B122101AE19A404EBD6CAC383CC87D12">
    <w:name w:val="B122101AE19A404EBD6CAC383CC87D12"/>
    <w:rsid w:val="00B6056D"/>
    <w:pPr>
      <w:widowControl w:val="0"/>
      <w:jc w:val="both"/>
    </w:pPr>
  </w:style>
  <w:style w:type="paragraph" w:customStyle="1" w:styleId="976C10F561BB43FE99A5C30C60C00299">
    <w:name w:val="976C10F561BB43FE99A5C30C60C00299"/>
    <w:rsid w:val="00B6056D"/>
    <w:pPr>
      <w:widowControl w:val="0"/>
      <w:jc w:val="both"/>
    </w:pPr>
  </w:style>
  <w:style w:type="paragraph" w:customStyle="1" w:styleId="3967C5E9F9014BF1B0F4F6FD4C8544E6">
    <w:name w:val="3967C5E9F9014BF1B0F4F6FD4C8544E6"/>
    <w:rsid w:val="00B6056D"/>
    <w:pPr>
      <w:widowControl w:val="0"/>
      <w:jc w:val="both"/>
    </w:pPr>
  </w:style>
  <w:style w:type="paragraph" w:customStyle="1" w:styleId="7A7D9BD3272B4019873ECD79E19882EE">
    <w:name w:val="7A7D9BD3272B4019873ECD79E19882EE"/>
    <w:rsid w:val="00B6056D"/>
    <w:pPr>
      <w:widowControl w:val="0"/>
      <w:jc w:val="both"/>
    </w:pPr>
  </w:style>
  <w:style w:type="paragraph" w:customStyle="1" w:styleId="3C8055879AAD4944BA5CCDDDFAE6335D">
    <w:name w:val="3C8055879AAD4944BA5CCDDDFAE6335D"/>
    <w:rsid w:val="00B6056D"/>
    <w:pPr>
      <w:widowControl w:val="0"/>
      <w:jc w:val="both"/>
    </w:pPr>
  </w:style>
  <w:style w:type="paragraph" w:customStyle="1" w:styleId="ADEE9033C98F4DF0ABE7F66FCF801B65">
    <w:name w:val="ADEE9033C98F4DF0ABE7F66FCF801B65"/>
    <w:rsid w:val="00B6056D"/>
    <w:pPr>
      <w:widowControl w:val="0"/>
      <w:jc w:val="both"/>
    </w:pPr>
  </w:style>
  <w:style w:type="paragraph" w:customStyle="1" w:styleId="24B09433C8ED4DC78FFFAB7C61BEDA7E">
    <w:name w:val="24B09433C8ED4DC78FFFAB7C61BEDA7E"/>
    <w:rsid w:val="00B6056D"/>
    <w:pPr>
      <w:widowControl w:val="0"/>
      <w:jc w:val="both"/>
    </w:pPr>
  </w:style>
  <w:style w:type="paragraph" w:customStyle="1" w:styleId="66CC340C493448D88174888D9F98890B">
    <w:name w:val="66CC340C493448D88174888D9F98890B"/>
    <w:rsid w:val="00B6056D"/>
    <w:pPr>
      <w:widowControl w:val="0"/>
      <w:jc w:val="both"/>
    </w:pPr>
  </w:style>
  <w:style w:type="paragraph" w:customStyle="1" w:styleId="184A876ADF03451D8806A32132B0DFD7">
    <w:name w:val="184A876ADF03451D8806A32132B0DFD7"/>
    <w:rsid w:val="00B6056D"/>
    <w:pPr>
      <w:widowControl w:val="0"/>
      <w:jc w:val="both"/>
    </w:pPr>
  </w:style>
  <w:style w:type="paragraph" w:customStyle="1" w:styleId="6D05BC2A72C94BA98272F49C531CAFA8">
    <w:name w:val="6D05BC2A72C94BA98272F49C531CAFA8"/>
    <w:rsid w:val="00B6056D"/>
    <w:pPr>
      <w:widowControl w:val="0"/>
      <w:jc w:val="both"/>
    </w:pPr>
  </w:style>
  <w:style w:type="paragraph" w:customStyle="1" w:styleId="42FE99C49C6C4913978F5D4D893EB4D6">
    <w:name w:val="42FE99C49C6C4913978F5D4D893EB4D6"/>
    <w:rsid w:val="00B6056D"/>
    <w:pPr>
      <w:widowControl w:val="0"/>
      <w:jc w:val="both"/>
    </w:pPr>
  </w:style>
  <w:style w:type="paragraph" w:customStyle="1" w:styleId="98347A32133942E9BDAE7E12CAA0225A">
    <w:name w:val="98347A32133942E9BDAE7E12CAA0225A"/>
    <w:rsid w:val="00B6056D"/>
    <w:pPr>
      <w:widowControl w:val="0"/>
      <w:jc w:val="both"/>
    </w:pPr>
  </w:style>
  <w:style w:type="paragraph" w:customStyle="1" w:styleId="53DB3B73020E4A299797B56CA1B959EA">
    <w:name w:val="53DB3B73020E4A299797B56CA1B959EA"/>
    <w:rsid w:val="00B6056D"/>
    <w:pPr>
      <w:widowControl w:val="0"/>
      <w:jc w:val="both"/>
    </w:pPr>
  </w:style>
  <w:style w:type="paragraph" w:customStyle="1" w:styleId="0502798E909E49568C37DDC5A4E8BEE7">
    <w:name w:val="0502798E909E49568C37DDC5A4E8BEE7"/>
    <w:rsid w:val="00B6056D"/>
    <w:pPr>
      <w:widowControl w:val="0"/>
      <w:jc w:val="both"/>
    </w:pPr>
  </w:style>
  <w:style w:type="paragraph" w:customStyle="1" w:styleId="D9CF5E2226754C8F9176E976C237838C">
    <w:name w:val="D9CF5E2226754C8F9176E976C237838C"/>
    <w:rsid w:val="00B6056D"/>
    <w:pPr>
      <w:widowControl w:val="0"/>
      <w:jc w:val="both"/>
    </w:pPr>
  </w:style>
  <w:style w:type="paragraph" w:customStyle="1" w:styleId="A0E4997A8F2640CAA07784CDA7FB6469">
    <w:name w:val="A0E4997A8F2640CAA07784CDA7FB6469"/>
    <w:rsid w:val="00B6056D"/>
    <w:pPr>
      <w:widowControl w:val="0"/>
      <w:jc w:val="both"/>
    </w:pPr>
  </w:style>
  <w:style w:type="paragraph" w:customStyle="1" w:styleId="59648CF543744C4A86339FFA6E2FF591">
    <w:name w:val="59648CF543744C4A86339FFA6E2FF591"/>
    <w:rsid w:val="00B6056D"/>
    <w:pPr>
      <w:widowControl w:val="0"/>
      <w:jc w:val="both"/>
    </w:pPr>
  </w:style>
  <w:style w:type="paragraph" w:customStyle="1" w:styleId="659C01D89FD6447894291075F09C41CF">
    <w:name w:val="659C01D89FD6447894291075F09C41CF"/>
    <w:rsid w:val="00B6056D"/>
    <w:pPr>
      <w:widowControl w:val="0"/>
      <w:jc w:val="both"/>
    </w:pPr>
  </w:style>
  <w:style w:type="paragraph" w:customStyle="1" w:styleId="8BDA1171AC604E28BC94A46C95A84632">
    <w:name w:val="8BDA1171AC604E28BC94A46C95A84632"/>
    <w:rsid w:val="00B6056D"/>
    <w:pPr>
      <w:widowControl w:val="0"/>
      <w:jc w:val="both"/>
    </w:pPr>
  </w:style>
  <w:style w:type="paragraph" w:customStyle="1" w:styleId="90D836AFF1354E5E967BBBF7162F3C69">
    <w:name w:val="90D836AFF1354E5E967BBBF7162F3C69"/>
    <w:rsid w:val="00B6056D"/>
    <w:pPr>
      <w:widowControl w:val="0"/>
      <w:jc w:val="both"/>
    </w:pPr>
  </w:style>
  <w:style w:type="paragraph" w:customStyle="1" w:styleId="680E698E57384E5784545AEA6D5210C4">
    <w:name w:val="680E698E57384E5784545AEA6D5210C4"/>
    <w:rsid w:val="00B6056D"/>
    <w:pPr>
      <w:widowControl w:val="0"/>
      <w:jc w:val="both"/>
    </w:pPr>
  </w:style>
  <w:style w:type="paragraph" w:customStyle="1" w:styleId="9952A0E8FA46409C9B120A92430B8BB4">
    <w:name w:val="9952A0E8FA46409C9B120A92430B8BB4"/>
    <w:rsid w:val="00B6056D"/>
    <w:pPr>
      <w:widowControl w:val="0"/>
      <w:jc w:val="both"/>
    </w:pPr>
  </w:style>
  <w:style w:type="paragraph" w:customStyle="1" w:styleId="D2DF9A15F89D476BB7A7B3DB0D4E7A9D">
    <w:name w:val="D2DF9A15F89D476BB7A7B3DB0D4E7A9D"/>
    <w:rsid w:val="00B6056D"/>
    <w:pPr>
      <w:widowControl w:val="0"/>
      <w:jc w:val="both"/>
    </w:pPr>
  </w:style>
  <w:style w:type="paragraph" w:customStyle="1" w:styleId="B2BA7C0A6EFC46B5B18F55897FE6AF12">
    <w:name w:val="B2BA7C0A6EFC46B5B18F55897FE6AF12"/>
    <w:rsid w:val="00B6056D"/>
    <w:pPr>
      <w:widowControl w:val="0"/>
      <w:jc w:val="both"/>
    </w:pPr>
  </w:style>
  <w:style w:type="paragraph" w:customStyle="1" w:styleId="CD4A5CCA90A2421BAF336A436401C0F7">
    <w:name w:val="CD4A5CCA90A2421BAF336A436401C0F7"/>
    <w:rsid w:val="00B6056D"/>
    <w:pPr>
      <w:widowControl w:val="0"/>
      <w:jc w:val="both"/>
    </w:pPr>
  </w:style>
  <w:style w:type="paragraph" w:customStyle="1" w:styleId="06CD5E7BD4A3421DBC3301DA6536585A">
    <w:name w:val="06CD5E7BD4A3421DBC3301DA6536585A"/>
    <w:rsid w:val="00B6056D"/>
    <w:pPr>
      <w:widowControl w:val="0"/>
      <w:jc w:val="both"/>
    </w:pPr>
  </w:style>
  <w:style w:type="paragraph" w:customStyle="1" w:styleId="CCCEC19B12A741AB89D4ADD917E2F0BA">
    <w:name w:val="CCCEC19B12A741AB89D4ADD917E2F0BA"/>
    <w:rsid w:val="00B6056D"/>
    <w:pPr>
      <w:widowControl w:val="0"/>
      <w:jc w:val="both"/>
    </w:pPr>
  </w:style>
  <w:style w:type="paragraph" w:customStyle="1" w:styleId="55FD8F05B86041FCACB8701F18F2BC57">
    <w:name w:val="55FD8F05B86041FCACB8701F18F2BC57"/>
    <w:rsid w:val="00B6056D"/>
    <w:pPr>
      <w:widowControl w:val="0"/>
      <w:jc w:val="both"/>
    </w:pPr>
  </w:style>
  <w:style w:type="paragraph" w:customStyle="1" w:styleId="855C60714B824BECB886FE3BA250F51C">
    <w:name w:val="855C60714B824BECB886FE3BA250F51C"/>
    <w:rsid w:val="00B6056D"/>
    <w:pPr>
      <w:widowControl w:val="0"/>
      <w:jc w:val="both"/>
    </w:pPr>
  </w:style>
  <w:style w:type="paragraph" w:customStyle="1" w:styleId="406B43C1065A4732B06C9C3A095611DE">
    <w:name w:val="406B43C1065A4732B06C9C3A095611DE"/>
    <w:rsid w:val="00B6056D"/>
    <w:pPr>
      <w:widowControl w:val="0"/>
      <w:jc w:val="both"/>
    </w:pPr>
  </w:style>
  <w:style w:type="paragraph" w:customStyle="1" w:styleId="551502BC57C64D68A7E9A5891B712B44">
    <w:name w:val="551502BC57C64D68A7E9A5891B712B44"/>
    <w:rsid w:val="00B6056D"/>
    <w:pPr>
      <w:widowControl w:val="0"/>
      <w:jc w:val="both"/>
    </w:pPr>
  </w:style>
  <w:style w:type="paragraph" w:customStyle="1" w:styleId="CEE9A85836534A68AB90889A50799669">
    <w:name w:val="CEE9A85836534A68AB90889A50799669"/>
    <w:rsid w:val="00B6056D"/>
    <w:pPr>
      <w:widowControl w:val="0"/>
      <w:jc w:val="both"/>
    </w:pPr>
  </w:style>
  <w:style w:type="paragraph" w:customStyle="1" w:styleId="29030CA3065E4539A1FA82A2E6A13F9D">
    <w:name w:val="29030CA3065E4539A1FA82A2E6A13F9D"/>
    <w:rsid w:val="00B6056D"/>
    <w:pPr>
      <w:widowControl w:val="0"/>
      <w:jc w:val="both"/>
    </w:pPr>
  </w:style>
  <w:style w:type="paragraph" w:customStyle="1" w:styleId="EC00000D8B55414A97684C5823103953">
    <w:name w:val="EC00000D8B55414A97684C5823103953"/>
    <w:rsid w:val="00B6056D"/>
    <w:pPr>
      <w:widowControl w:val="0"/>
      <w:jc w:val="both"/>
    </w:pPr>
  </w:style>
  <w:style w:type="paragraph" w:customStyle="1" w:styleId="FD7749B5C5454D0AAA9BFB4CA1FD01D7">
    <w:name w:val="FD7749B5C5454D0AAA9BFB4CA1FD01D7"/>
    <w:rsid w:val="00B6056D"/>
    <w:pPr>
      <w:widowControl w:val="0"/>
      <w:jc w:val="both"/>
    </w:pPr>
  </w:style>
  <w:style w:type="paragraph" w:customStyle="1" w:styleId="FECBEF5F659842BDB2C7F02C3D71691A">
    <w:name w:val="FECBEF5F659842BDB2C7F02C3D71691A"/>
    <w:rsid w:val="00B6056D"/>
    <w:pPr>
      <w:widowControl w:val="0"/>
      <w:jc w:val="both"/>
    </w:pPr>
  </w:style>
  <w:style w:type="paragraph" w:customStyle="1" w:styleId="CF25BC722B1A437D85A979EE9DDE5150">
    <w:name w:val="CF25BC722B1A437D85A979EE9DDE5150"/>
    <w:rsid w:val="00B6056D"/>
    <w:pPr>
      <w:widowControl w:val="0"/>
      <w:jc w:val="both"/>
    </w:pPr>
  </w:style>
  <w:style w:type="paragraph" w:customStyle="1" w:styleId="6235A33A312B4D9F9250E5B3E3824BF6">
    <w:name w:val="6235A33A312B4D9F9250E5B3E3824BF6"/>
    <w:rsid w:val="00B6056D"/>
    <w:pPr>
      <w:widowControl w:val="0"/>
      <w:jc w:val="both"/>
    </w:pPr>
  </w:style>
  <w:style w:type="paragraph" w:customStyle="1" w:styleId="81E33BA5A5F24A1C944F9CEC3EFA0E02">
    <w:name w:val="81E33BA5A5F24A1C944F9CEC3EFA0E02"/>
    <w:rsid w:val="00B6056D"/>
    <w:pPr>
      <w:widowControl w:val="0"/>
      <w:jc w:val="both"/>
    </w:pPr>
  </w:style>
  <w:style w:type="paragraph" w:customStyle="1" w:styleId="BE4C4A4039C7462BA527ECB39E218D77">
    <w:name w:val="BE4C4A4039C7462BA527ECB39E218D77"/>
    <w:rsid w:val="00B6056D"/>
    <w:pPr>
      <w:widowControl w:val="0"/>
      <w:jc w:val="both"/>
    </w:pPr>
  </w:style>
  <w:style w:type="paragraph" w:customStyle="1" w:styleId="B27277E917574AAD98EDD805C3E86279">
    <w:name w:val="B27277E917574AAD98EDD805C3E86279"/>
    <w:rsid w:val="00B6056D"/>
    <w:pPr>
      <w:widowControl w:val="0"/>
      <w:jc w:val="both"/>
    </w:pPr>
  </w:style>
  <w:style w:type="paragraph" w:customStyle="1" w:styleId="1C1C76C6D7354F22B171825ACE5AB9FC">
    <w:name w:val="1C1C76C6D7354F22B171825ACE5AB9FC"/>
    <w:rsid w:val="00B6056D"/>
    <w:pPr>
      <w:widowControl w:val="0"/>
      <w:jc w:val="both"/>
    </w:pPr>
  </w:style>
  <w:style w:type="paragraph" w:customStyle="1" w:styleId="B9731F946F3945FDA9B10BE63FC9EC51">
    <w:name w:val="B9731F946F3945FDA9B10BE63FC9EC51"/>
    <w:rsid w:val="00B6056D"/>
    <w:pPr>
      <w:widowControl w:val="0"/>
      <w:jc w:val="both"/>
    </w:pPr>
  </w:style>
  <w:style w:type="paragraph" w:customStyle="1" w:styleId="BA72C81F320C4449B028483062900CDC">
    <w:name w:val="BA72C81F320C4449B028483062900CDC"/>
    <w:rsid w:val="00B6056D"/>
    <w:pPr>
      <w:widowControl w:val="0"/>
      <w:jc w:val="both"/>
    </w:pPr>
  </w:style>
  <w:style w:type="paragraph" w:customStyle="1" w:styleId="CFEBBE4B6C74474BA057BAC04820D079">
    <w:name w:val="CFEBBE4B6C74474BA057BAC04820D079"/>
    <w:rsid w:val="00B6056D"/>
    <w:pPr>
      <w:widowControl w:val="0"/>
      <w:jc w:val="both"/>
    </w:pPr>
  </w:style>
  <w:style w:type="paragraph" w:customStyle="1" w:styleId="4D1EF8AECCD8404C82749482E3243BC4">
    <w:name w:val="4D1EF8AECCD8404C82749482E3243BC4"/>
    <w:rsid w:val="00B6056D"/>
    <w:pPr>
      <w:widowControl w:val="0"/>
      <w:jc w:val="both"/>
    </w:pPr>
  </w:style>
  <w:style w:type="paragraph" w:customStyle="1" w:styleId="61F9AACCD8354B4990B1D6445B88F199">
    <w:name w:val="61F9AACCD8354B4990B1D6445B88F199"/>
    <w:rsid w:val="00B6056D"/>
    <w:pPr>
      <w:widowControl w:val="0"/>
      <w:jc w:val="both"/>
    </w:pPr>
  </w:style>
  <w:style w:type="paragraph" w:customStyle="1" w:styleId="A0824EA660C946EE8439DB60A86DF5FC">
    <w:name w:val="A0824EA660C946EE8439DB60A86DF5FC"/>
    <w:rsid w:val="00B6056D"/>
    <w:pPr>
      <w:widowControl w:val="0"/>
      <w:jc w:val="both"/>
    </w:pPr>
  </w:style>
  <w:style w:type="paragraph" w:customStyle="1" w:styleId="824E3D149D96412DA3B2BAB8C140B11E">
    <w:name w:val="824E3D149D96412DA3B2BAB8C140B11E"/>
    <w:rsid w:val="00B6056D"/>
    <w:pPr>
      <w:widowControl w:val="0"/>
      <w:jc w:val="both"/>
    </w:pPr>
  </w:style>
  <w:style w:type="paragraph" w:customStyle="1" w:styleId="32A7C1F4DF8C46D99298E580E31FDCEF">
    <w:name w:val="32A7C1F4DF8C46D99298E580E31FDCEF"/>
    <w:rsid w:val="00B6056D"/>
    <w:pPr>
      <w:widowControl w:val="0"/>
      <w:jc w:val="both"/>
    </w:pPr>
  </w:style>
  <w:style w:type="paragraph" w:customStyle="1" w:styleId="E6171CC88493495A91B112DE8139E893">
    <w:name w:val="E6171CC88493495A91B112DE8139E893"/>
    <w:rsid w:val="00B6056D"/>
    <w:pPr>
      <w:widowControl w:val="0"/>
      <w:jc w:val="both"/>
    </w:pPr>
  </w:style>
  <w:style w:type="paragraph" w:customStyle="1" w:styleId="AD46446FBB67479F9E0686BFA249960D">
    <w:name w:val="AD46446FBB67479F9E0686BFA249960D"/>
    <w:rsid w:val="00B6056D"/>
    <w:pPr>
      <w:widowControl w:val="0"/>
      <w:jc w:val="both"/>
    </w:pPr>
  </w:style>
  <w:style w:type="paragraph" w:customStyle="1" w:styleId="1AB2720F52D34D01B1B6F82CCAAA0F5A">
    <w:name w:val="1AB2720F52D34D01B1B6F82CCAAA0F5A"/>
    <w:rsid w:val="00B6056D"/>
    <w:pPr>
      <w:widowControl w:val="0"/>
      <w:jc w:val="both"/>
    </w:pPr>
  </w:style>
  <w:style w:type="paragraph" w:customStyle="1" w:styleId="5B95368148CB46ABA8BC51E4350AB4F0">
    <w:name w:val="5B95368148CB46ABA8BC51E4350AB4F0"/>
    <w:rsid w:val="00B6056D"/>
    <w:pPr>
      <w:widowControl w:val="0"/>
      <w:jc w:val="both"/>
    </w:pPr>
  </w:style>
  <w:style w:type="paragraph" w:customStyle="1" w:styleId="2354C4BD78FC41A18632678C97AA4719">
    <w:name w:val="2354C4BD78FC41A18632678C97AA4719"/>
    <w:rsid w:val="00B6056D"/>
    <w:pPr>
      <w:widowControl w:val="0"/>
      <w:jc w:val="both"/>
    </w:pPr>
  </w:style>
  <w:style w:type="paragraph" w:customStyle="1" w:styleId="4EC48DFC24914DAEAE33E116EE775EB3">
    <w:name w:val="4EC48DFC24914DAEAE33E116EE775EB3"/>
    <w:rsid w:val="00B6056D"/>
    <w:pPr>
      <w:widowControl w:val="0"/>
      <w:jc w:val="both"/>
    </w:pPr>
  </w:style>
  <w:style w:type="paragraph" w:customStyle="1" w:styleId="0F20874F060D45478226BC07EC5E3C9A">
    <w:name w:val="0F20874F060D45478226BC07EC5E3C9A"/>
    <w:rsid w:val="00B6056D"/>
    <w:pPr>
      <w:widowControl w:val="0"/>
      <w:jc w:val="both"/>
    </w:pPr>
  </w:style>
  <w:style w:type="paragraph" w:customStyle="1" w:styleId="6AE422E30B2F4EB191B9BC231360A1C6">
    <w:name w:val="6AE422E30B2F4EB191B9BC231360A1C6"/>
    <w:rsid w:val="00B6056D"/>
    <w:pPr>
      <w:widowControl w:val="0"/>
      <w:jc w:val="both"/>
    </w:pPr>
  </w:style>
  <w:style w:type="paragraph" w:customStyle="1" w:styleId="A9BCD1808C284629A18D152A3F9773A8">
    <w:name w:val="A9BCD1808C284629A18D152A3F9773A8"/>
    <w:rsid w:val="00B6056D"/>
    <w:pPr>
      <w:widowControl w:val="0"/>
      <w:jc w:val="both"/>
    </w:pPr>
  </w:style>
  <w:style w:type="paragraph" w:customStyle="1" w:styleId="E881BF0072694A618A4CA5CBABE4FFCD">
    <w:name w:val="E881BF0072694A618A4CA5CBABE4FFCD"/>
    <w:rsid w:val="00B6056D"/>
    <w:pPr>
      <w:widowControl w:val="0"/>
      <w:jc w:val="both"/>
    </w:pPr>
  </w:style>
  <w:style w:type="paragraph" w:customStyle="1" w:styleId="E665CF0E319847D0B1DF4B36581F4745">
    <w:name w:val="E665CF0E319847D0B1DF4B36581F4745"/>
    <w:rsid w:val="00B6056D"/>
    <w:pPr>
      <w:widowControl w:val="0"/>
      <w:jc w:val="both"/>
    </w:pPr>
  </w:style>
  <w:style w:type="paragraph" w:customStyle="1" w:styleId="57CA01F2653C4B5EBDEF5D178FAA3EB1">
    <w:name w:val="57CA01F2653C4B5EBDEF5D178FAA3EB1"/>
    <w:rsid w:val="00B6056D"/>
    <w:pPr>
      <w:widowControl w:val="0"/>
      <w:jc w:val="both"/>
    </w:pPr>
  </w:style>
  <w:style w:type="paragraph" w:customStyle="1" w:styleId="B62DCCC33E754ABBA86785D14C238FAB">
    <w:name w:val="B62DCCC33E754ABBA86785D14C238FAB"/>
    <w:rsid w:val="00B6056D"/>
    <w:pPr>
      <w:widowControl w:val="0"/>
      <w:jc w:val="both"/>
    </w:pPr>
  </w:style>
  <w:style w:type="paragraph" w:customStyle="1" w:styleId="DBD358DE217B4189BA9E7ADA777F9858">
    <w:name w:val="DBD358DE217B4189BA9E7ADA777F9858"/>
    <w:rsid w:val="00B6056D"/>
    <w:pPr>
      <w:widowControl w:val="0"/>
      <w:jc w:val="both"/>
    </w:pPr>
  </w:style>
  <w:style w:type="paragraph" w:customStyle="1" w:styleId="4EDB27AFD46A405BA28196C9FBA96F2D">
    <w:name w:val="4EDB27AFD46A405BA28196C9FBA96F2D"/>
    <w:rsid w:val="00B6056D"/>
    <w:pPr>
      <w:widowControl w:val="0"/>
      <w:jc w:val="both"/>
    </w:pPr>
  </w:style>
  <w:style w:type="paragraph" w:customStyle="1" w:styleId="4FABB1A778114C13B5E76C97CAEB515A">
    <w:name w:val="4FABB1A778114C13B5E76C97CAEB515A"/>
    <w:rsid w:val="00B6056D"/>
    <w:pPr>
      <w:widowControl w:val="0"/>
      <w:jc w:val="both"/>
    </w:pPr>
  </w:style>
  <w:style w:type="paragraph" w:customStyle="1" w:styleId="E4993900DE874F8E8353D4812CAB953E">
    <w:name w:val="E4993900DE874F8E8353D4812CAB953E"/>
    <w:rsid w:val="00B6056D"/>
    <w:pPr>
      <w:widowControl w:val="0"/>
      <w:jc w:val="both"/>
    </w:pPr>
  </w:style>
  <w:style w:type="paragraph" w:customStyle="1" w:styleId="BCF94A31523A4E4DA710A4A195FD51F7">
    <w:name w:val="BCF94A31523A4E4DA710A4A195FD51F7"/>
    <w:rsid w:val="00B6056D"/>
    <w:pPr>
      <w:widowControl w:val="0"/>
      <w:jc w:val="both"/>
    </w:pPr>
  </w:style>
  <w:style w:type="paragraph" w:customStyle="1" w:styleId="C65DEB842984464FAAC55A3BDC683F2A">
    <w:name w:val="C65DEB842984464FAAC55A3BDC683F2A"/>
    <w:rsid w:val="00B6056D"/>
    <w:pPr>
      <w:widowControl w:val="0"/>
      <w:jc w:val="both"/>
    </w:pPr>
  </w:style>
  <w:style w:type="paragraph" w:customStyle="1" w:styleId="D3B1FC21697D4C24A1E59DE7F1ADBB2C">
    <w:name w:val="D3B1FC21697D4C24A1E59DE7F1ADBB2C"/>
    <w:rsid w:val="00B6056D"/>
    <w:pPr>
      <w:widowControl w:val="0"/>
      <w:jc w:val="both"/>
    </w:pPr>
  </w:style>
  <w:style w:type="paragraph" w:customStyle="1" w:styleId="70DBE5406BF04A5B8A3A2DFBC9972C82">
    <w:name w:val="70DBE5406BF04A5B8A3A2DFBC9972C82"/>
    <w:rsid w:val="00B6056D"/>
    <w:pPr>
      <w:widowControl w:val="0"/>
      <w:jc w:val="both"/>
    </w:pPr>
  </w:style>
  <w:style w:type="paragraph" w:customStyle="1" w:styleId="69CEBD4138D74A978B17FB0DD453675E">
    <w:name w:val="69CEBD4138D74A978B17FB0DD453675E"/>
    <w:rsid w:val="00B6056D"/>
    <w:pPr>
      <w:widowControl w:val="0"/>
      <w:jc w:val="both"/>
    </w:pPr>
  </w:style>
  <w:style w:type="paragraph" w:customStyle="1" w:styleId="50A1AC2002B84CA88EA889415B8F62C3">
    <w:name w:val="50A1AC2002B84CA88EA889415B8F62C3"/>
    <w:rsid w:val="00B6056D"/>
    <w:pPr>
      <w:widowControl w:val="0"/>
      <w:jc w:val="both"/>
    </w:pPr>
  </w:style>
  <w:style w:type="paragraph" w:customStyle="1" w:styleId="E1468A05D1674F029F4642D045C74C7C">
    <w:name w:val="E1468A05D1674F029F4642D045C74C7C"/>
    <w:rsid w:val="00B6056D"/>
    <w:pPr>
      <w:widowControl w:val="0"/>
      <w:jc w:val="both"/>
    </w:pPr>
  </w:style>
  <w:style w:type="paragraph" w:customStyle="1" w:styleId="F8574E7F67064783B1B7AD457B89EA48">
    <w:name w:val="F8574E7F67064783B1B7AD457B89EA48"/>
    <w:rsid w:val="00B6056D"/>
    <w:pPr>
      <w:widowControl w:val="0"/>
      <w:jc w:val="both"/>
    </w:pPr>
  </w:style>
  <w:style w:type="paragraph" w:customStyle="1" w:styleId="DC769255FA3745D1BED0E17B7D24717B">
    <w:name w:val="DC769255FA3745D1BED0E17B7D24717B"/>
    <w:rsid w:val="00B6056D"/>
    <w:pPr>
      <w:widowControl w:val="0"/>
      <w:jc w:val="both"/>
    </w:pPr>
  </w:style>
  <w:style w:type="paragraph" w:customStyle="1" w:styleId="CB7044E6FF9A46BCA14089E1F5551331">
    <w:name w:val="CB7044E6FF9A46BCA14089E1F5551331"/>
    <w:rsid w:val="00B6056D"/>
    <w:pPr>
      <w:widowControl w:val="0"/>
      <w:jc w:val="both"/>
    </w:pPr>
  </w:style>
  <w:style w:type="paragraph" w:customStyle="1" w:styleId="EB661711F2F340EFBDE3BDD0AB9483BE">
    <w:name w:val="EB661711F2F340EFBDE3BDD0AB9483BE"/>
    <w:rsid w:val="00B6056D"/>
    <w:pPr>
      <w:widowControl w:val="0"/>
      <w:jc w:val="both"/>
    </w:pPr>
  </w:style>
  <w:style w:type="paragraph" w:customStyle="1" w:styleId="9B60FBF5B1BA467197D7CD605E7DB40A">
    <w:name w:val="9B60FBF5B1BA467197D7CD605E7DB40A"/>
    <w:rsid w:val="00B6056D"/>
    <w:pPr>
      <w:widowControl w:val="0"/>
      <w:jc w:val="both"/>
    </w:pPr>
  </w:style>
  <w:style w:type="paragraph" w:customStyle="1" w:styleId="A4E80E2ED3C6487E998C8950DCE6386B">
    <w:name w:val="A4E80E2ED3C6487E998C8950DCE6386B"/>
    <w:rsid w:val="00B6056D"/>
    <w:pPr>
      <w:widowControl w:val="0"/>
      <w:jc w:val="both"/>
    </w:pPr>
  </w:style>
  <w:style w:type="paragraph" w:customStyle="1" w:styleId="C5F988FA9A9D40518460AAA479B68573">
    <w:name w:val="C5F988FA9A9D40518460AAA479B68573"/>
    <w:rsid w:val="00B6056D"/>
    <w:pPr>
      <w:widowControl w:val="0"/>
      <w:jc w:val="both"/>
    </w:pPr>
  </w:style>
  <w:style w:type="paragraph" w:customStyle="1" w:styleId="EC7FA72A4A4B44DFA4759DA4F25ABD60">
    <w:name w:val="EC7FA72A4A4B44DFA4759DA4F25ABD60"/>
    <w:rsid w:val="00B6056D"/>
    <w:pPr>
      <w:widowControl w:val="0"/>
      <w:jc w:val="both"/>
    </w:pPr>
  </w:style>
  <w:style w:type="paragraph" w:customStyle="1" w:styleId="8CA6E9A4136644EBA57CCC55C957ECC4">
    <w:name w:val="8CA6E9A4136644EBA57CCC55C957ECC4"/>
    <w:rsid w:val="00B6056D"/>
    <w:pPr>
      <w:widowControl w:val="0"/>
      <w:jc w:val="both"/>
    </w:pPr>
  </w:style>
  <w:style w:type="paragraph" w:customStyle="1" w:styleId="D4481BFFAF1B41B0916D42780B2F6187">
    <w:name w:val="D4481BFFAF1B41B0916D42780B2F6187"/>
    <w:rsid w:val="00B6056D"/>
    <w:pPr>
      <w:widowControl w:val="0"/>
      <w:jc w:val="both"/>
    </w:pPr>
  </w:style>
  <w:style w:type="paragraph" w:customStyle="1" w:styleId="75000C578E714F34B5810A1AE2AE69D3">
    <w:name w:val="75000C578E714F34B5810A1AE2AE69D3"/>
    <w:rsid w:val="00B6056D"/>
    <w:pPr>
      <w:widowControl w:val="0"/>
      <w:jc w:val="both"/>
    </w:pPr>
  </w:style>
  <w:style w:type="paragraph" w:customStyle="1" w:styleId="C02303640C1B45FAB1AED3CEE3BBC510">
    <w:name w:val="C02303640C1B45FAB1AED3CEE3BBC510"/>
    <w:rsid w:val="00B6056D"/>
    <w:pPr>
      <w:widowControl w:val="0"/>
      <w:jc w:val="both"/>
    </w:pPr>
  </w:style>
  <w:style w:type="paragraph" w:customStyle="1" w:styleId="20F9C81C904D44CFB0FABF174C7AE8C6">
    <w:name w:val="20F9C81C904D44CFB0FABF174C7AE8C6"/>
    <w:rsid w:val="00B6056D"/>
    <w:pPr>
      <w:widowControl w:val="0"/>
      <w:jc w:val="both"/>
    </w:pPr>
  </w:style>
  <w:style w:type="paragraph" w:customStyle="1" w:styleId="1F65A19290C14ACE96AB7BB4EE3DF5A0">
    <w:name w:val="1F65A19290C14ACE96AB7BB4EE3DF5A0"/>
    <w:rsid w:val="00B6056D"/>
    <w:pPr>
      <w:widowControl w:val="0"/>
      <w:jc w:val="both"/>
    </w:pPr>
  </w:style>
  <w:style w:type="paragraph" w:customStyle="1" w:styleId="1D074D60F6D54903BCD99A5A89E453DA">
    <w:name w:val="1D074D60F6D54903BCD99A5A89E453DA"/>
    <w:rsid w:val="00B6056D"/>
    <w:pPr>
      <w:widowControl w:val="0"/>
      <w:jc w:val="both"/>
    </w:pPr>
  </w:style>
  <w:style w:type="paragraph" w:customStyle="1" w:styleId="196C8640449F4F0D946FA33164CF39A8">
    <w:name w:val="196C8640449F4F0D946FA33164CF39A8"/>
    <w:rsid w:val="00B6056D"/>
    <w:pPr>
      <w:widowControl w:val="0"/>
      <w:jc w:val="both"/>
    </w:pPr>
  </w:style>
  <w:style w:type="paragraph" w:customStyle="1" w:styleId="225DE76AFC0643CC8558539D96183F92">
    <w:name w:val="225DE76AFC0643CC8558539D96183F92"/>
    <w:rsid w:val="00B6056D"/>
    <w:pPr>
      <w:widowControl w:val="0"/>
      <w:jc w:val="both"/>
    </w:pPr>
  </w:style>
  <w:style w:type="paragraph" w:customStyle="1" w:styleId="22D0FCE682C34BC1AB9D30AC109033CF">
    <w:name w:val="22D0FCE682C34BC1AB9D30AC109033CF"/>
    <w:rsid w:val="00B6056D"/>
    <w:pPr>
      <w:widowControl w:val="0"/>
      <w:jc w:val="both"/>
    </w:pPr>
  </w:style>
  <w:style w:type="paragraph" w:customStyle="1" w:styleId="8E0CF28AEF0242E786E591C725F40945">
    <w:name w:val="8E0CF28AEF0242E786E591C725F40945"/>
    <w:rsid w:val="00B6056D"/>
    <w:pPr>
      <w:widowControl w:val="0"/>
      <w:jc w:val="both"/>
    </w:pPr>
  </w:style>
  <w:style w:type="paragraph" w:customStyle="1" w:styleId="50823CCD1CAE4CD38FF2923D8F19CC3E">
    <w:name w:val="50823CCD1CAE4CD38FF2923D8F19CC3E"/>
    <w:rsid w:val="00B6056D"/>
    <w:pPr>
      <w:widowControl w:val="0"/>
      <w:jc w:val="both"/>
    </w:pPr>
  </w:style>
  <w:style w:type="paragraph" w:customStyle="1" w:styleId="0DFADA5B066E4AD4B3001E25FFBE0C83">
    <w:name w:val="0DFADA5B066E4AD4B3001E25FFBE0C83"/>
    <w:rsid w:val="00B6056D"/>
    <w:pPr>
      <w:widowControl w:val="0"/>
      <w:jc w:val="both"/>
    </w:pPr>
  </w:style>
  <w:style w:type="paragraph" w:customStyle="1" w:styleId="6B7070A26A1D4440A2DC01241316CDB8">
    <w:name w:val="6B7070A26A1D4440A2DC01241316CDB8"/>
    <w:rsid w:val="00B6056D"/>
    <w:pPr>
      <w:widowControl w:val="0"/>
      <w:jc w:val="both"/>
    </w:pPr>
  </w:style>
  <w:style w:type="paragraph" w:customStyle="1" w:styleId="976103460461453C94E2760027D1D493">
    <w:name w:val="976103460461453C94E2760027D1D493"/>
    <w:rsid w:val="00B6056D"/>
    <w:pPr>
      <w:widowControl w:val="0"/>
      <w:jc w:val="both"/>
    </w:pPr>
  </w:style>
  <w:style w:type="paragraph" w:customStyle="1" w:styleId="19265696CCD54BD2AB1D1E4288DA36D9">
    <w:name w:val="19265696CCD54BD2AB1D1E4288DA36D9"/>
    <w:rsid w:val="00B6056D"/>
    <w:pPr>
      <w:widowControl w:val="0"/>
      <w:jc w:val="both"/>
    </w:pPr>
  </w:style>
  <w:style w:type="paragraph" w:customStyle="1" w:styleId="DD87A21EAFBC4DFCA1C3A0D19AFEC2D1">
    <w:name w:val="DD87A21EAFBC4DFCA1C3A0D19AFEC2D1"/>
    <w:rsid w:val="00B6056D"/>
    <w:pPr>
      <w:widowControl w:val="0"/>
      <w:jc w:val="both"/>
    </w:pPr>
  </w:style>
  <w:style w:type="paragraph" w:customStyle="1" w:styleId="B10D498817594817920C17CDE8CE10E7">
    <w:name w:val="B10D498817594817920C17CDE8CE10E7"/>
    <w:rsid w:val="00B6056D"/>
    <w:pPr>
      <w:widowControl w:val="0"/>
      <w:jc w:val="both"/>
    </w:pPr>
  </w:style>
  <w:style w:type="paragraph" w:customStyle="1" w:styleId="5B34F6E141BC43F8B1121B101D8849D8">
    <w:name w:val="5B34F6E141BC43F8B1121B101D8849D8"/>
    <w:rsid w:val="00B6056D"/>
    <w:pPr>
      <w:widowControl w:val="0"/>
      <w:jc w:val="both"/>
    </w:pPr>
  </w:style>
  <w:style w:type="paragraph" w:customStyle="1" w:styleId="D6A228AA007849969CDAC87223605F70">
    <w:name w:val="D6A228AA007849969CDAC87223605F70"/>
    <w:rsid w:val="00B6056D"/>
    <w:pPr>
      <w:widowControl w:val="0"/>
      <w:jc w:val="both"/>
    </w:pPr>
  </w:style>
  <w:style w:type="paragraph" w:customStyle="1" w:styleId="E2782864FB3C45A1B590A2EA95D5C57A">
    <w:name w:val="E2782864FB3C45A1B590A2EA95D5C57A"/>
    <w:rsid w:val="00B6056D"/>
    <w:pPr>
      <w:widowControl w:val="0"/>
      <w:jc w:val="both"/>
    </w:pPr>
  </w:style>
  <w:style w:type="paragraph" w:customStyle="1" w:styleId="1A6D011170EF425599BA692958D6365B">
    <w:name w:val="1A6D011170EF425599BA692958D6365B"/>
    <w:rsid w:val="00B6056D"/>
    <w:pPr>
      <w:widowControl w:val="0"/>
      <w:jc w:val="both"/>
    </w:pPr>
  </w:style>
  <w:style w:type="paragraph" w:customStyle="1" w:styleId="8D1F9AAF9C1B49FEB64D8F3A818A202E">
    <w:name w:val="8D1F9AAF9C1B49FEB64D8F3A818A202E"/>
    <w:rsid w:val="00B6056D"/>
    <w:pPr>
      <w:widowControl w:val="0"/>
      <w:jc w:val="both"/>
    </w:pPr>
  </w:style>
  <w:style w:type="paragraph" w:customStyle="1" w:styleId="EFB97DBD66F14E6BA5CCC0449A32518C">
    <w:name w:val="EFB97DBD66F14E6BA5CCC0449A32518C"/>
    <w:rsid w:val="00B6056D"/>
    <w:pPr>
      <w:widowControl w:val="0"/>
      <w:jc w:val="both"/>
    </w:pPr>
  </w:style>
  <w:style w:type="paragraph" w:customStyle="1" w:styleId="AD532D36AC0640E795B883A0DD63C8FA">
    <w:name w:val="AD532D36AC0640E795B883A0DD63C8FA"/>
    <w:rsid w:val="00B6056D"/>
    <w:pPr>
      <w:widowControl w:val="0"/>
      <w:jc w:val="both"/>
    </w:pPr>
  </w:style>
  <w:style w:type="paragraph" w:customStyle="1" w:styleId="53B56AE1311C44FD9884494FBF36EB54">
    <w:name w:val="53B56AE1311C44FD9884494FBF36EB54"/>
    <w:rsid w:val="00B6056D"/>
    <w:pPr>
      <w:widowControl w:val="0"/>
      <w:jc w:val="both"/>
    </w:pPr>
  </w:style>
  <w:style w:type="paragraph" w:customStyle="1" w:styleId="7AE41F5AE4BA4869B5E6D189CE732FB4">
    <w:name w:val="7AE41F5AE4BA4869B5E6D189CE732FB4"/>
    <w:rsid w:val="00B6056D"/>
    <w:pPr>
      <w:widowControl w:val="0"/>
      <w:jc w:val="both"/>
    </w:pPr>
  </w:style>
  <w:style w:type="paragraph" w:customStyle="1" w:styleId="53B43B8225F14111B9192038F5267906">
    <w:name w:val="53B43B8225F14111B9192038F5267906"/>
    <w:rsid w:val="00B6056D"/>
    <w:pPr>
      <w:widowControl w:val="0"/>
      <w:jc w:val="both"/>
    </w:pPr>
  </w:style>
  <w:style w:type="paragraph" w:customStyle="1" w:styleId="7E275E953F664901ABEFACF94D3F594B">
    <w:name w:val="7E275E953F664901ABEFACF94D3F594B"/>
    <w:rsid w:val="00B6056D"/>
    <w:pPr>
      <w:widowControl w:val="0"/>
      <w:jc w:val="both"/>
    </w:pPr>
  </w:style>
  <w:style w:type="paragraph" w:customStyle="1" w:styleId="696BCCB342DC438E965D716CF23FB70B">
    <w:name w:val="696BCCB342DC438E965D716CF23FB70B"/>
    <w:rsid w:val="00B6056D"/>
    <w:pPr>
      <w:widowControl w:val="0"/>
      <w:jc w:val="both"/>
    </w:pPr>
  </w:style>
  <w:style w:type="paragraph" w:customStyle="1" w:styleId="A0216A9178DA4EFF847D62D9E767EA5D">
    <w:name w:val="A0216A9178DA4EFF847D62D9E767EA5D"/>
    <w:rsid w:val="00B6056D"/>
    <w:pPr>
      <w:widowControl w:val="0"/>
      <w:jc w:val="both"/>
    </w:pPr>
  </w:style>
  <w:style w:type="paragraph" w:customStyle="1" w:styleId="0E8C4357FE624017A75CF920F6D82974">
    <w:name w:val="0E8C4357FE624017A75CF920F6D82974"/>
    <w:rsid w:val="00B6056D"/>
    <w:pPr>
      <w:widowControl w:val="0"/>
      <w:jc w:val="both"/>
    </w:pPr>
  </w:style>
  <w:style w:type="paragraph" w:customStyle="1" w:styleId="88B1673646FF48A9BF4A753B2405297C">
    <w:name w:val="88B1673646FF48A9BF4A753B2405297C"/>
    <w:rsid w:val="00B6056D"/>
    <w:pPr>
      <w:widowControl w:val="0"/>
      <w:jc w:val="both"/>
    </w:pPr>
  </w:style>
  <w:style w:type="paragraph" w:customStyle="1" w:styleId="8EDF8B7CAB5F410AA7DF8DBA2CDF869F">
    <w:name w:val="8EDF8B7CAB5F410AA7DF8DBA2CDF869F"/>
    <w:rsid w:val="00B6056D"/>
    <w:pPr>
      <w:widowControl w:val="0"/>
      <w:jc w:val="both"/>
    </w:pPr>
  </w:style>
  <w:style w:type="paragraph" w:customStyle="1" w:styleId="7F8498BE8D0547BA994DDD8CFC1B738A">
    <w:name w:val="7F8498BE8D0547BA994DDD8CFC1B738A"/>
    <w:rsid w:val="00B6056D"/>
    <w:pPr>
      <w:widowControl w:val="0"/>
      <w:jc w:val="both"/>
    </w:pPr>
  </w:style>
  <w:style w:type="paragraph" w:customStyle="1" w:styleId="AE0C1B7D13FD4191913053A5DF13091A">
    <w:name w:val="AE0C1B7D13FD4191913053A5DF13091A"/>
    <w:rsid w:val="00B6056D"/>
    <w:pPr>
      <w:widowControl w:val="0"/>
      <w:jc w:val="both"/>
    </w:pPr>
  </w:style>
  <w:style w:type="paragraph" w:customStyle="1" w:styleId="81E6294BCAF94ADBA595C24270BBAED8">
    <w:name w:val="81E6294BCAF94ADBA595C24270BBAED8"/>
    <w:rsid w:val="00B6056D"/>
    <w:pPr>
      <w:widowControl w:val="0"/>
      <w:jc w:val="both"/>
    </w:pPr>
  </w:style>
  <w:style w:type="paragraph" w:customStyle="1" w:styleId="E696E0E5A02D4A5BA1E690E051292203">
    <w:name w:val="E696E0E5A02D4A5BA1E690E051292203"/>
    <w:rsid w:val="00B6056D"/>
    <w:pPr>
      <w:widowControl w:val="0"/>
      <w:jc w:val="both"/>
    </w:pPr>
  </w:style>
  <w:style w:type="paragraph" w:customStyle="1" w:styleId="95948B0E51B04F94956613217AFE4CEB">
    <w:name w:val="95948B0E51B04F94956613217AFE4CEB"/>
    <w:rsid w:val="00B6056D"/>
    <w:pPr>
      <w:widowControl w:val="0"/>
      <w:jc w:val="both"/>
    </w:pPr>
  </w:style>
  <w:style w:type="paragraph" w:customStyle="1" w:styleId="4EB4D7B8D4874195903B86CCEC2DEAA1">
    <w:name w:val="4EB4D7B8D4874195903B86CCEC2DEAA1"/>
    <w:rsid w:val="00B6056D"/>
    <w:pPr>
      <w:widowControl w:val="0"/>
      <w:jc w:val="both"/>
    </w:pPr>
  </w:style>
  <w:style w:type="paragraph" w:customStyle="1" w:styleId="B7768CC18A1946F6890BB1A557835D6F">
    <w:name w:val="B7768CC18A1946F6890BB1A557835D6F"/>
    <w:rsid w:val="00B6056D"/>
    <w:pPr>
      <w:widowControl w:val="0"/>
      <w:jc w:val="both"/>
    </w:pPr>
  </w:style>
  <w:style w:type="paragraph" w:customStyle="1" w:styleId="1488396F98354E1FB0AF73D577F855C4">
    <w:name w:val="1488396F98354E1FB0AF73D577F855C4"/>
    <w:rsid w:val="00B6056D"/>
    <w:pPr>
      <w:widowControl w:val="0"/>
      <w:jc w:val="both"/>
    </w:pPr>
  </w:style>
  <w:style w:type="paragraph" w:customStyle="1" w:styleId="7A8F76A51AF74072B37426D7FBFFB15A">
    <w:name w:val="7A8F76A51AF74072B37426D7FBFFB15A"/>
    <w:rsid w:val="00B6056D"/>
    <w:pPr>
      <w:widowControl w:val="0"/>
      <w:jc w:val="both"/>
    </w:pPr>
  </w:style>
  <w:style w:type="paragraph" w:customStyle="1" w:styleId="724DFB920D8047CD9265D1038AC23301">
    <w:name w:val="724DFB920D8047CD9265D1038AC23301"/>
    <w:rsid w:val="00B6056D"/>
    <w:pPr>
      <w:widowControl w:val="0"/>
      <w:jc w:val="both"/>
    </w:pPr>
  </w:style>
  <w:style w:type="paragraph" w:customStyle="1" w:styleId="16A91BB0C3C84AF09E335C5749D9B6CA">
    <w:name w:val="16A91BB0C3C84AF09E335C5749D9B6CA"/>
    <w:rsid w:val="00B6056D"/>
    <w:pPr>
      <w:widowControl w:val="0"/>
      <w:jc w:val="both"/>
    </w:pPr>
  </w:style>
  <w:style w:type="paragraph" w:customStyle="1" w:styleId="00DBA11769E94A94BB7950C1C952D81C">
    <w:name w:val="00DBA11769E94A94BB7950C1C952D81C"/>
    <w:rsid w:val="00B6056D"/>
    <w:pPr>
      <w:widowControl w:val="0"/>
      <w:jc w:val="both"/>
    </w:pPr>
  </w:style>
  <w:style w:type="paragraph" w:customStyle="1" w:styleId="5A82409F615A413086F371D3E776B6C9">
    <w:name w:val="5A82409F615A413086F371D3E776B6C9"/>
    <w:rsid w:val="00B6056D"/>
    <w:pPr>
      <w:widowControl w:val="0"/>
      <w:jc w:val="both"/>
    </w:pPr>
  </w:style>
  <w:style w:type="paragraph" w:customStyle="1" w:styleId="2BAFFFC8362D49EAB6B193C20B4E488B">
    <w:name w:val="2BAFFFC8362D49EAB6B193C20B4E488B"/>
    <w:rsid w:val="00B6056D"/>
    <w:pPr>
      <w:widowControl w:val="0"/>
      <w:jc w:val="both"/>
    </w:pPr>
  </w:style>
  <w:style w:type="paragraph" w:customStyle="1" w:styleId="0F4702F9E03A4738A9908E9DD5D54C9B">
    <w:name w:val="0F4702F9E03A4738A9908E9DD5D54C9B"/>
    <w:rsid w:val="00B6056D"/>
    <w:pPr>
      <w:widowControl w:val="0"/>
      <w:jc w:val="both"/>
    </w:pPr>
  </w:style>
  <w:style w:type="paragraph" w:customStyle="1" w:styleId="30058C597FB44082B92815D8B72A8F45">
    <w:name w:val="30058C597FB44082B92815D8B72A8F45"/>
    <w:rsid w:val="00B6056D"/>
    <w:pPr>
      <w:widowControl w:val="0"/>
      <w:jc w:val="both"/>
    </w:pPr>
  </w:style>
  <w:style w:type="paragraph" w:customStyle="1" w:styleId="6EE1016083784DF59E2852E712F1FAFD">
    <w:name w:val="6EE1016083784DF59E2852E712F1FAFD"/>
    <w:rsid w:val="00B6056D"/>
    <w:pPr>
      <w:widowControl w:val="0"/>
      <w:jc w:val="both"/>
    </w:pPr>
  </w:style>
  <w:style w:type="paragraph" w:customStyle="1" w:styleId="7A2DB0149AED450E97E8B41376AD0E4E">
    <w:name w:val="7A2DB0149AED450E97E8B41376AD0E4E"/>
    <w:rsid w:val="00B6056D"/>
    <w:pPr>
      <w:widowControl w:val="0"/>
      <w:jc w:val="both"/>
    </w:pPr>
  </w:style>
  <w:style w:type="paragraph" w:customStyle="1" w:styleId="9D8E852EB35A44E58343032334AF6012">
    <w:name w:val="9D8E852EB35A44E58343032334AF6012"/>
    <w:rsid w:val="00B6056D"/>
    <w:pPr>
      <w:widowControl w:val="0"/>
      <w:jc w:val="both"/>
    </w:pPr>
  </w:style>
  <w:style w:type="paragraph" w:customStyle="1" w:styleId="9326BA8883D140968D560B15A295F93E">
    <w:name w:val="9326BA8883D140968D560B15A295F93E"/>
    <w:rsid w:val="00B6056D"/>
    <w:pPr>
      <w:widowControl w:val="0"/>
      <w:jc w:val="both"/>
    </w:pPr>
  </w:style>
  <w:style w:type="paragraph" w:customStyle="1" w:styleId="62F20456B8504120B0C43A26B79D00A8">
    <w:name w:val="62F20456B8504120B0C43A26B79D00A8"/>
    <w:rsid w:val="00B6056D"/>
    <w:pPr>
      <w:widowControl w:val="0"/>
      <w:jc w:val="both"/>
    </w:pPr>
  </w:style>
  <w:style w:type="paragraph" w:customStyle="1" w:styleId="EDD6F33BF34A4D17A3E27AFF08F0DF7F">
    <w:name w:val="EDD6F33BF34A4D17A3E27AFF08F0DF7F"/>
    <w:rsid w:val="00B6056D"/>
    <w:pPr>
      <w:widowControl w:val="0"/>
      <w:jc w:val="both"/>
    </w:pPr>
  </w:style>
  <w:style w:type="paragraph" w:customStyle="1" w:styleId="6526FDCAFD644769866CEBB014C7B7D1">
    <w:name w:val="6526FDCAFD644769866CEBB014C7B7D1"/>
    <w:rsid w:val="00B6056D"/>
    <w:pPr>
      <w:widowControl w:val="0"/>
      <w:jc w:val="both"/>
    </w:pPr>
  </w:style>
  <w:style w:type="paragraph" w:customStyle="1" w:styleId="E32A9E9232F140429474E41B87398B75">
    <w:name w:val="E32A9E9232F140429474E41B87398B75"/>
    <w:rsid w:val="00B6056D"/>
    <w:pPr>
      <w:widowControl w:val="0"/>
      <w:jc w:val="both"/>
    </w:pPr>
  </w:style>
  <w:style w:type="paragraph" w:customStyle="1" w:styleId="3ECA7912CCA84EA78DF6AD3F0F4961D5">
    <w:name w:val="3ECA7912CCA84EA78DF6AD3F0F4961D5"/>
    <w:rsid w:val="00B6056D"/>
    <w:pPr>
      <w:widowControl w:val="0"/>
      <w:jc w:val="both"/>
    </w:pPr>
  </w:style>
  <w:style w:type="paragraph" w:customStyle="1" w:styleId="DFB317E023BD4A72B1E8AF5870FCE848">
    <w:name w:val="DFB317E023BD4A72B1E8AF5870FCE848"/>
    <w:rsid w:val="00B6056D"/>
    <w:pPr>
      <w:widowControl w:val="0"/>
      <w:jc w:val="both"/>
    </w:pPr>
  </w:style>
  <w:style w:type="paragraph" w:customStyle="1" w:styleId="5B0F170550294C20AEA2B0FFBCC8ED61">
    <w:name w:val="5B0F170550294C20AEA2B0FFBCC8ED61"/>
    <w:rsid w:val="00B6056D"/>
    <w:pPr>
      <w:widowControl w:val="0"/>
      <w:jc w:val="both"/>
    </w:pPr>
  </w:style>
  <w:style w:type="paragraph" w:customStyle="1" w:styleId="C7E3418469BF44D896AD093E25DCF523">
    <w:name w:val="C7E3418469BF44D896AD093E25DCF523"/>
    <w:rsid w:val="00B6056D"/>
    <w:pPr>
      <w:widowControl w:val="0"/>
      <w:jc w:val="both"/>
    </w:pPr>
  </w:style>
  <w:style w:type="paragraph" w:customStyle="1" w:styleId="76711D85C49B41C8AFE562579F965B71">
    <w:name w:val="76711D85C49B41C8AFE562579F965B71"/>
    <w:rsid w:val="00B6056D"/>
    <w:pPr>
      <w:widowControl w:val="0"/>
      <w:jc w:val="both"/>
    </w:pPr>
  </w:style>
  <w:style w:type="paragraph" w:customStyle="1" w:styleId="65E44DD0E84E418AB95A0CFC05DA0E5D">
    <w:name w:val="65E44DD0E84E418AB95A0CFC05DA0E5D"/>
    <w:rsid w:val="00B6056D"/>
    <w:pPr>
      <w:widowControl w:val="0"/>
      <w:jc w:val="both"/>
    </w:pPr>
  </w:style>
  <w:style w:type="paragraph" w:customStyle="1" w:styleId="5B82F0B1F5E7458CA48E84864D0356C4">
    <w:name w:val="5B82F0B1F5E7458CA48E84864D0356C4"/>
    <w:rsid w:val="00B6056D"/>
    <w:pPr>
      <w:widowControl w:val="0"/>
      <w:jc w:val="both"/>
    </w:pPr>
  </w:style>
  <w:style w:type="paragraph" w:customStyle="1" w:styleId="1965928280DA4124A388AE637D976B73">
    <w:name w:val="1965928280DA4124A388AE637D976B73"/>
    <w:rsid w:val="00B6056D"/>
    <w:pPr>
      <w:widowControl w:val="0"/>
      <w:jc w:val="both"/>
    </w:pPr>
  </w:style>
  <w:style w:type="paragraph" w:customStyle="1" w:styleId="AB8AE617EB8E4A5591E7CEB51CB0D54C">
    <w:name w:val="AB8AE617EB8E4A5591E7CEB51CB0D54C"/>
    <w:rsid w:val="00B6056D"/>
    <w:pPr>
      <w:widowControl w:val="0"/>
      <w:jc w:val="both"/>
    </w:pPr>
  </w:style>
  <w:style w:type="paragraph" w:customStyle="1" w:styleId="BE7150F32D7E4E2193A2894F9EA6B77F">
    <w:name w:val="BE7150F32D7E4E2193A2894F9EA6B77F"/>
    <w:rsid w:val="00B6056D"/>
    <w:pPr>
      <w:widowControl w:val="0"/>
      <w:jc w:val="both"/>
    </w:pPr>
  </w:style>
  <w:style w:type="paragraph" w:customStyle="1" w:styleId="C236D29726A24382964BFB440B717F08">
    <w:name w:val="C236D29726A24382964BFB440B717F08"/>
    <w:rsid w:val="00B6056D"/>
    <w:pPr>
      <w:widowControl w:val="0"/>
      <w:jc w:val="both"/>
    </w:pPr>
  </w:style>
  <w:style w:type="paragraph" w:customStyle="1" w:styleId="AC055F55E3C54866876D7B81F4280007">
    <w:name w:val="AC055F55E3C54866876D7B81F4280007"/>
    <w:rsid w:val="00B6056D"/>
    <w:pPr>
      <w:widowControl w:val="0"/>
      <w:jc w:val="both"/>
    </w:pPr>
  </w:style>
  <w:style w:type="paragraph" w:customStyle="1" w:styleId="A1AF5B41A9B4446AA0DC49AB06BCB339">
    <w:name w:val="A1AF5B41A9B4446AA0DC49AB06BCB339"/>
    <w:rsid w:val="00B6056D"/>
    <w:pPr>
      <w:widowControl w:val="0"/>
      <w:jc w:val="both"/>
    </w:pPr>
  </w:style>
  <w:style w:type="paragraph" w:customStyle="1" w:styleId="2C2A6CD42E5E4378A8985BFB3D8B8AF5">
    <w:name w:val="2C2A6CD42E5E4378A8985BFB3D8B8AF5"/>
    <w:rsid w:val="00B6056D"/>
    <w:pPr>
      <w:widowControl w:val="0"/>
      <w:jc w:val="both"/>
    </w:pPr>
  </w:style>
  <w:style w:type="paragraph" w:customStyle="1" w:styleId="239E817E8A05452DB6A92F275D82182E">
    <w:name w:val="239E817E8A05452DB6A92F275D82182E"/>
    <w:rsid w:val="00B6056D"/>
    <w:pPr>
      <w:widowControl w:val="0"/>
      <w:jc w:val="both"/>
    </w:pPr>
  </w:style>
  <w:style w:type="paragraph" w:customStyle="1" w:styleId="FD8D2B4F3DE64584BADB43C9B62FF045">
    <w:name w:val="FD8D2B4F3DE64584BADB43C9B62FF045"/>
    <w:rsid w:val="00B6056D"/>
    <w:pPr>
      <w:widowControl w:val="0"/>
      <w:jc w:val="both"/>
    </w:pPr>
  </w:style>
  <w:style w:type="paragraph" w:customStyle="1" w:styleId="6B85144C5D354946BAEDDA4C1146805E">
    <w:name w:val="6B85144C5D354946BAEDDA4C1146805E"/>
    <w:rsid w:val="00B6056D"/>
    <w:pPr>
      <w:widowControl w:val="0"/>
      <w:jc w:val="both"/>
    </w:pPr>
  </w:style>
  <w:style w:type="paragraph" w:customStyle="1" w:styleId="C57A00BD550547A0A0CAEF4F0C74EAB2">
    <w:name w:val="C57A00BD550547A0A0CAEF4F0C74EAB2"/>
    <w:rsid w:val="00B6056D"/>
    <w:pPr>
      <w:widowControl w:val="0"/>
      <w:jc w:val="both"/>
    </w:pPr>
  </w:style>
  <w:style w:type="paragraph" w:customStyle="1" w:styleId="81086214CDBB42848CED5A6A1BC01AD5">
    <w:name w:val="81086214CDBB42848CED5A6A1BC01AD5"/>
    <w:rsid w:val="00B6056D"/>
    <w:pPr>
      <w:widowControl w:val="0"/>
      <w:jc w:val="both"/>
    </w:pPr>
  </w:style>
  <w:style w:type="paragraph" w:customStyle="1" w:styleId="EFAD55F4ED8D42C39AB9B1A15FF3B4ED">
    <w:name w:val="EFAD55F4ED8D42C39AB9B1A15FF3B4ED"/>
    <w:rsid w:val="00B6056D"/>
    <w:pPr>
      <w:widowControl w:val="0"/>
      <w:jc w:val="both"/>
    </w:pPr>
  </w:style>
  <w:style w:type="paragraph" w:customStyle="1" w:styleId="49977799BC45491191597BCD087BFF5D">
    <w:name w:val="49977799BC45491191597BCD087BFF5D"/>
    <w:rsid w:val="00B6056D"/>
    <w:pPr>
      <w:widowControl w:val="0"/>
      <w:jc w:val="both"/>
    </w:pPr>
  </w:style>
  <w:style w:type="paragraph" w:customStyle="1" w:styleId="EDB4876899F84688BBA1274E5AB488C7">
    <w:name w:val="EDB4876899F84688BBA1274E5AB488C7"/>
    <w:rsid w:val="00B6056D"/>
    <w:pPr>
      <w:widowControl w:val="0"/>
      <w:jc w:val="both"/>
    </w:pPr>
  </w:style>
  <w:style w:type="paragraph" w:customStyle="1" w:styleId="23C9285D3D82423397CF17EA8963F01E">
    <w:name w:val="23C9285D3D82423397CF17EA8963F01E"/>
    <w:rsid w:val="00B6056D"/>
    <w:pPr>
      <w:widowControl w:val="0"/>
      <w:jc w:val="both"/>
    </w:pPr>
  </w:style>
  <w:style w:type="paragraph" w:customStyle="1" w:styleId="D2E17716CADB401D878475DA84FF746D">
    <w:name w:val="D2E17716CADB401D878475DA84FF746D"/>
    <w:rsid w:val="00B6056D"/>
    <w:pPr>
      <w:widowControl w:val="0"/>
      <w:jc w:val="both"/>
    </w:pPr>
  </w:style>
  <w:style w:type="paragraph" w:customStyle="1" w:styleId="421BEC12D81A436DA68830D68D894C04">
    <w:name w:val="421BEC12D81A436DA68830D68D894C04"/>
    <w:rsid w:val="00B6056D"/>
    <w:pPr>
      <w:widowControl w:val="0"/>
      <w:jc w:val="both"/>
    </w:pPr>
  </w:style>
  <w:style w:type="paragraph" w:customStyle="1" w:styleId="41634519948442AB940882DB97CD2EE7">
    <w:name w:val="41634519948442AB940882DB97CD2EE7"/>
    <w:rsid w:val="00B6056D"/>
    <w:pPr>
      <w:widowControl w:val="0"/>
      <w:jc w:val="both"/>
    </w:pPr>
  </w:style>
  <w:style w:type="paragraph" w:customStyle="1" w:styleId="CD4EACDB89DB4066ABB55446A612CD7C">
    <w:name w:val="CD4EACDB89DB4066ABB55446A612CD7C"/>
    <w:rsid w:val="00B6056D"/>
    <w:pPr>
      <w:widowControl w:val="0"/>
      <w:jc w:val="both"/>
    </w:pPr>
  </w:style>
  <w:style w:type="paragraph" w:customStyle="1" w:styleId="64C877B1401D4EA0B97547F013413A65">
    <w:name w:val="64C877B1401D4EA0B97547F013413A65"/>
    <w:rsid w:val="00B6056D"/>
    <w:pPr>
      <w:widowControl w:val="0"/>
      <w:jc w:val="both"/>
    </w:pPr>
  </w:style>
  <w:style w:type="paragraph" w:customStyle="1" w:styleId="0BE94F8A22484B6583F4BCC7AA5A5C9C">
    <w:name w:val="0BE94F8A22484B6583F4BCC7AA5A5C9C"/>
    <w:rsid w:val="00B6056D"/>
    <w:pPr>
      <w:widowControl w:val="0"/>
      <w:jc w:val="both"/>
    </w:pPr>
  </w:style>
  <w:style w:type="paragraph" w:customStyle="1" w:styleId="A3805CF03AC347CFB937DA8943909299">
    <w:name w:val="A3805CF03AC347CFB937DA8943909299"/>
    <w:rsid w:val="00B6056D"/>
    <w:pPr>
      <w:widowControl w:val="0"/>
      <w:jc w:val="both"/>
    </w:pPr>
  </w:style>
  <w:style w:type="paragraph" w:customStyle="1" w:styleId="D37B7774D7C548328C4CBC4438EDE793">
    <w:name w:val="D37B7774D7C548328C4CBC4438EDE793"/>
    <w:rsid w:val="00B6056D"/>
    <w:pPr>
      <w:widowControl w:val="0"/>
      <w:jc w:val="both"/>
    </w:pPr>
  </w:style>
  <w:style w:type="paragraph" w:customStyle="1" w:styleId="A26EE2F5114A498F934B878D1CAE5667">
    <w:name w:val="A26EE2F5114A498F934B878D1CAE5667"/>
    <w:rsid w:val="00B6056D"/>
    <w:pPr>
      <w:widowControl w:val="0"/>
      <w:jc w:val="both"/>
    </w:pPr>
  </w:style>
  <w:style w:type="paragraph" w:customStyle="1" w:styleId="91E2B7749A894D55879267C37FE091B3">
    <w:name w:val="91E2B7749A894D55879267C37FE091B3"/>
    <w:rsid w:val="00B6056D"/>
    <w:pPr>
      <w:widowControl w:val="0"/>
      <w:jc w:val="both"/>
    </w:pPr>
  </w:style>
  <w:style w:type="paragraph" w:customStyle="1" w:styleId="2F5FF05808C945FA8A0333CAA247D748">
    <w:name w:val="2F5FF05808C945FA8A0333CAA247D748"/>
    <w:rsid w:val="00B6056D"/>
    <w:pPr>
      <w:widowControl w:val="0"/>
      <w:jc w:val="both"/>
    </w:pPr>
  </w:style>
  <w:style w:type="paragraph" w:customStyle="1" w:styleId="66D2C127A194427FB6D661E6E3078BCF">
    <w:name w:val="66D2C127A194427FB6D661E6E3078BCF"/>
    <w:rsid w:val="00B6056D"/>
    <w:pPr>
      <w:widowControl w:val="0"/>
      <w:jc w:val="both"/>
    </w:pPr>
  </w:style>
  <w:style w:type="paragraph" w:customStyle="1" w:styleId="FA5CDAD6CCCC43E9A3C49D499DABA081">
    <w:name w:val="FA5CDAD6CCCC43E9A3C49D499DABA081"/>
    <w:rsid w:val="00B6056D"/>
    <w:pPr>
      <w:widowControl w:val="0"/>
      <w:jc w:val="both"/>
    </w:pPr>
  </w:style>
  <w:style w:type="paragraph" w:customStyle="1" w:styleId="730CF9FB853948968CF0A6E556804EB1">
    <w:name w:val="730CF9FB853948968CF0A6E556804EB1"/>
    <w:rsid w:val="00B6056D"/>
    <w:pPr>
      <w:widowControl w:val="0"/>
      <w:jc w:val="both"/>
    </w:pPr>
  </w:style>
  <w:style w:type="paragraph" w:customStyle="1" w:styleId="B0E39A50967E4DAAB0666BEC71D4DEB6">
    <w:name w:val="B0E39A50967E4DAAB0666BEC71D4DEB6"/>
    <w:rsid w:val="00B6056D"/>
    <w:pPr>
      <w:widowControl w:val="0"/>
      <w:jc w:val="both"/>
    </w:pPr>
  </w:style>
  <w:style w:type="paragraph" w:customStyle="1" w:styleId="4D033EF3807B461C9FCAF2BD727C30D0">
    <w:name w:val="4D033EF3807B461C9FCAF2BD727C30D0"/>
    <w:rsid w:val="00B6056D"/>
    <w:pPr>
      <w:widowControl w:val="0"/>
      <w:jc w:val="both"/>
    </w:pPr>
  </w:style>
  <w:style w:type="paragraph" w:customStyle="1" w:styleId="B9625797FB154F5198F6907A2D508E85">
    <w:name w:val="B9625797FB154F5198F6907A2D508E85"/>
    <w:rsid w:val="00B6056D"/>
    <w:pPr>
      <w:widowControl w:val="0"/>
      <w:jc w:val="both"/>
    </w:pPr>
  </w:style>
  <w:style w:type="paragraph" w:customStyle="1" w:styleId="37B2780D234245CA9A8826B21FBD9D0B">
    <w:name w:val="37B2780D234245CA9A8826B21FBD9D0B"/>
    <w:rsid w:val="00B6056D"/>
    <w:pPr>
      <w:widowControl w:val="0"/>
      <w:jc w:val="both"/>
    </w:pPr>
  </w:style>
  <w:style w:type="paragraph" w:customStyle="1" w:styleId="0773FF2DA04E4FB6BEFCBE3CAF18AE0D">
    <w:name w:val="0773FF2DA04E4FB6BEFCBE3CAF18AE0D"/>
    <w:rsid w:val="00B6056D"/>
    <w:pPr>
      <w:widowControl w:val="0"/>
      <w:jc w:val="both"/>
    </w:pPr>
  </w:style>
  <w:style w:type="paragraph" w:customStyle="1" w:styleId="4EBD70C1F9D443D185D7F96FBCB00AE1">
    <w:name w:val="4EBD70C1F9D443D185D7F96FBCB00AE1"/>
    <w:rsid w:val="00B6056D"/>
    <w:pPr>
      <w:widowControl w:val="0"/>
      <w:jc w:val="both"/>
    </w:pPr>
  </w:style>
  <w:style w:type="paragraph" w:customStyle="1" w:styleId="C26BB0C9F27B49FC91729A522758E175">
    <w:name w:val="C26BB0C9F27B49FC91729A522758E175"/>
    <w:rsid w:val="00B6056D"/>
    <w:pPr>
      <w:widowControl w:val="0"/>
      <w:jc w:val="both"/>
    </w:pPr>
  </w:style>
  <w:style w:type="paragraph" w:customStyle="1" w:styleId="A00FE865963D444B9F7D5A30B37E0799">
    <w:name w:val="A00FE865963D444B9F7D5A30B37E0799"/>
    <w:rsid w:val="00B6056D"/>
    <w:pPr>
      <w:widowControl w:val="0"/>
      <w:jc w:val="both"/>
    </w:pPr>
  </w:style>
  <w:style w:type="paragraph" w:customStyle="1" w:styleId="008BAE8F98E347E9BC615FFA004E1CAC">
    <w:name w:val="008BAE8F98E347E9BC615FFA004E1CAC"/>
    <w:rsid w:val="00B6056D"/>
    <w:pPr>
      <w:widowControl w:val="0"/>
      <w:jc w:val="both"/>
    </w:pPr>
  </w:style>
  <w:style w:type="paragraph" w:customStyle="1" w:styleId="DB66BD84A13E47A09C85C3EB0A494ECE">
    <w:name w:val="DB66BD84A13E47A09C85C3EB0A494ECE"/>
    <w:rsid w:val="00B6056D"/>
    <w:pPr>
      <w:widowControl w:val="0"/>
      <w:jc w:val="both"/>
    </w:pPr>
  </w:style>
  <w:style w:type="paragraph" w:customStyle="1" w:styleId="543802A9901F4BAAB34399B3D006E476">
    <w:name w:val="543802A9901F4BAAB34399B3D006E476"/>
    <w:rsid w:val="00B6056D"/>
    <w:pPr>
      <w:widowControl w:val="0"/>
      <w:jc w:val="both"/>
    </w:pPr>
  </w:style>
  <w:style w:type="paragraph" w:customStyle="1" w:styleId="FDB68EF1A41A41DDB54917FC74E551E5">
    <w:name w:val="FDB68EF1A41A41DDB54917FC74E551E5"/>
    <w:rsid w:val="00B6056D"/>
    <w:pPr>
      <w:widowControl w:val="0"/>
      <w:jc w:val="both"/>
    </w:pPr>
  </w:style>
  <w:style w:type="paragraph" w:customStyle="1" w:styleId="0BE53AB020B046E19D8B46994D1CF918">
    <w:name w:val="0BE53AB020B046E19D8B46994D1CF918"/>
    <w:rsid w:val="00B6056D"/>
    <w:pPr>
      <w:widowControl w:val="0"/>
      <w:jc w:val="both"/>
    </w:pPr>
  </w:style>
  <w:style w:type="paragraph" w:customStyle="1" w:styleId="45E497921EA84575AAC8F46BCBFBB55C">
    <w:name w:val="45E497921EA84575AAC8F46BCBFBB55C"/>
    <w:rsid w:val="00B6056D"/>
    <w:pPr>
      <w:widowControl w:val="0"/>
      <w:jc w:val="both"/>
    </w:pPr>
  </w:style>
  <w:style w:type="paragraph" w:customStyle="1" w:styleId="C367B1104C2844748A920F98053A62F8">
    <w:name w:val="C367B1104C2844748A920F98053A62F8"/>
    <w:rsid w:val="00B6056D"/>
    <w:pPr>
      <w:widowControl w:val="0"/>
      <w:jc w:val="both"/>
    </w:pPr>
  </w:style>
  <w:style w:type="paragraph" w:customStyle="1" w:styleId="3304DA6E48BF4478BF659B9A5313FDB1">
    <w:name w:val="3304DA6E48BF4478BF659B9A5313FDB1"/>
    <w:rsid w:val="00B6056D"/>
    <w:pPr>
      <w:widowControl w:val="0"/>
      <w:jc w:val="both"/>
    </w:pPr>
  </w:style>
  <w:style w:type="paragraph" w:customStyle="1" w:styleId="0E59BE80E526495FB6B0DCCA07FCB7AE">
    <w:name w:val="0E59BE80E526495FB6B0DCCA07FCB7AE"/>
    <w:rsid w:val="00B6056D"/>
    <w:pPr>
      <w:widowControl w:val="0"/>
      <w:jc w:val="both"/>
    </w:pPr>
  </w:style>
  <w:style w:type="paragraph" w:customStyle="1" w:styleId="5625F27CBAE94A82A979B3AA15717EC6">
    <w:name w:val="5625F27CBAE94A82A979B3AA15717EC6"/>
    <w:rsid w:val="00B6056D"/>
    <w:pPr>
      <w:widowControl w:val="0"/>
      <w:jc w:val="both"/>
    </w:pPr>
  </w:style>
  <w:style w:type="paragraph" w:customStyle="1" w:styleId="4E157E670CC04E98A4AF2F2D40FE9ABA">
    <w:name w:val="4E157E670CC04E98A4AF2F2D40FE9ABA"/>
    <w:rsid w:val="00B6056D"/>
    <w:pPr>
      <w:widowControl w:val="0"/>
      <w:jc w:val="both"/>
    </w:pPr>
  </w:style>
  <w:style w:type="paragraph" w:customStyle="1" w:styleId="6F84FC8432AA4AE9866925D9FCC5A100">
    <w:name w:val="6F84FC8432AA4AE9866925D9FCC5A100"/>
    <w:rsid w:val="00B6056D"/>
    <w:pPr>
      <w:widowControl w:val="0"/>
      <w:jc w:val="both"/>
    </w:pPr>
  </w:style>
  <w:style w:type="paragraph" w:customStyle="1" w:styleId="6C20F3860A6348EB94558C71871052B9">
    <w:name w:val="6C20F3860A6348EB94558C71871052B9"/>
    <w:rsid w:val="00B6056D"/>
    <w:pPr>
      <w:widowControl w:val="0"/>
      <w:jc w:val="both"/>
    </w:pPr>
  </w:style>
  <w:style w:type="paragraph" w:customStyle="1" w:styleId="C8AAB09AAB7642F5AF59566B4817AC84">
    <w:name w:val="C8AAB09AAB7642F5AF59566B4817AC84"/>
    <w:rsid w:val="00B6056D"/>
    <w:pPr>
      <w:widowControl w:val="0"/>
      <w:jc w:val="both"/>
    </w:pPr>
  </w:style>
  <w:style w:type="paragraph" w:customStyle="1" w:styleId="1514EAE0E98B47BCA9893DA4AC9A9054">
    <w:name w:val="1514EAE0E98B47BCA9893DA4AC9A9054"/>
    <w:rsid w:val="00B6056D"/>
    <w:pPr>
      <w:widowControl w:val="0"/>
      <w:jc w:val="both"/>
    </w:pPr>
  </w:style>
  <w:style w:type="paragraph" w:customStyle="1" w:styleId="60D1D4675E2C4508B2300DCBCBDD80C6">
    <w:name w:val="60D1D4675E2C4508B2300DCBCBDD80C6"/>
    <w:rsid w:val="00B6056D"/>
    <w:pPr>
      <w:widowControl w:val="0"/>
      <w:jc w:val="both"/>
    </w:pPr>
  </w:style>
  <w:style w:type="paragraph" w:customStyle="1" w:styleId="7D904DE7A84B45B98C3C489B2B6CFCB0">
    <w:name w:val="7D904DE7A84B45B98C3C489B2B6CFCB0"/>
    <w:rsid w:val="00B6056D"/>
    <w:pPr>
      <w:widowControl w:val="0"/>
      <w:jc w:val="both"/>
    </w:pPr>
  </w:style>
  <w:style w:type="paragraph" w:customStyle="1" w:styleId="93FC01AD055E42B38A51528D24DA119D">
    <w:name w:val="93FC01AD055E42B38A51528D24DA119D"/>
    <w:rsid w:val="00B6056D"/>
    <w:pPr>
      <w:widowControl w:val="0"/>
      <w:jc w:val="both"/>
    </w:pPr>
  </w:style>
  <w:style w:type="paragraph" w:customStyle="1" w:styleId="86C66A64182343E293515D62C55B3712">
    <w:name w:val="86C66A64182343E293515D62C55B3712"/>
    <w:rsid w:val="00B6056D"/>
    <w:pPr>
      <w:widowControl w:val="0"/>
      <w:jc w:val="both"/>
    </w:pPr>
  </w:style>
  <w:style w:type="paragraph" w:customStyle="1" w:styleId="6E46676DC52D4ADF8B8417C854DE94DB">
    <w:name w:val="6E46676DC52D4ADF8B8417C854DE94DB"/>
    <w:rsid w:val="00B6056D"/>
    <w:pPr>
      <w:widowControl w:val="0"/>
      <w:jc w:val="both"/>
    </w:pPr>
  </w:style>
  <w:style w:type="paragraph" w:customStyle="1" w:styleId="2BCBD6137D5C41CFA7EC875E64280D07">
    <w:name w:val="2BCBD6137D5C41CFA7EC875E64280D07"/>
    <w:rsid w:val="00B6056D"/>
    <w:pPr>
      <w:widowControl w:val="0"/>
      <w:jc w:val="both"/>
    </w:pPr>
  </w:style>
  <w:style w:type="paragraph" w:customStyle="1" w:styleId="0F575D9C724246C18F7F15883D33839A">
    <w:name w:val="0F575D9C724246C18F7F15883D33839A"/>
    <w:rsid w:val="00B6056D"/>
    <w:pPr>
      <w:widowControl w:val="0"/>
      <w:jc w:val="both"/>
    </w:pPr>
  </w:style>
  <w:style w:type="paragraph" w:customStyle="1" w:styleId="1019A6762FDC4F44BF4469A75AB82784">
    <w:name w:val="1019A6762FDC4F44BF4469A75AB82784"/>
    <w:rsid w:val="00B6056D"/>
    <w:pPr>
      <w:widowControl w:val="0"/>
      <w:jc w:val="both"/>
    </w:pPr>
  </w:style>
  <w:style w:type="paragraph" w:customStyle="1" w:styleId="643A9218C52D4BA0872FFB9C6DF2C748">
    <w:name w:val="643A9218C52D4BA0872FFB9C6DF2C748"/>
    <w:rsid w:val="00B6056D"/>
    <w:pPr>
      <w:widowControl w:val="0"/>
      <w:jc w:val="both"/>
    </w:pPr>
  </w:style>
  <w:style w:type="paragraph" w:customStyle="1" w:styleId="AB578078E3AF46BEB235E6F6692EAC2E">
    <w:name w:val="AB578078E3AF46BEB235E6F6692EAC2E"/>
    <w:rsid w:val="00B6056D"/>
    <w:pPr>
      <w:widowControl w:val="0"/>
      <w:jc w:val="both"/>
    </w:pPr>
  </w:style>
  <w:style w:type="paragraph" w:customStyle="1" w:styleId="F5AA8EBF68664BAC96245FF6BBC17249">
    <w:name w:val="F5AA8EBF68664BAC96245FF6BBC17249"/>
    <w:rsid w:val="00B6056D"/>
    <w:pPr>
      <w:widowControl w:val="0"/>
      <w:jc w:val="both"/>
    </w:pPr>
  </w:style>
  <w:style w:type="paragraph" w:customStyle="1" w:styleId="D02B4ECFE7434346B8D59D41A9F8B8A9">
    <w:name w:val="D02B4ECFE7434346B8D59D41A9F8B8A9"/>
    <w:rsid w:val="00B6056D"/>
    <w:pPr>
      <w:widowControl w:val="0"/>
      <w:jc w:val="both"/>
    </w:pPr>
  </w:style>
  <w:style w:type="paragraph" w:customStyle="1" w:styleId="36C5D8A155AB4ECB9E7636433BF7C686">
    <w:name w:val="36C5D8A155AB4ECB9E7636433BF7C686"/>
    <w:rsid w:val="00B6056D"/>
    <w:pPr>
      <w:widowControl w:val="0"/>
      <w:jc w:val="both"/>
    </w:pPr>
  </w:style>
  <w:style w:type="paragraph" w:customStyle="1" w:styleId="02536B2A4B1149E48A3798618E72722C">
    <w:name w:val="02536B2A4B1149E48A3798618E72722C"/>
    <w:rsid w:val="00B6056D"/>
    <w:pPr>
      <w:widowControl w:val="0"/>
      <w:jc w:val="both"/>
    </w:pPr>
  </w:style>
  <w:style w:type="paragraph" w:customStyle="1" w:styleId="8C3C800B709C437E8F3B4A82EB1076F7">
    <w:name w:val="8C3C800B709C437E8F3B4A82EB1076F7"/>
    <w:rsid w:val="00B6056D"/>
    <w:pPr>
      <w:widowControl w:val="0"/>
      <w:jc w:val="both"/>
    </w:pPr>
  </w:style>
  <w:style w:type="paragraph" w:customStyle="1" w:styleId="9EFDD0D7460C448F9C57334347D1F88B">
    <w:name w:val="9EFDD0D7460C448F9C57334347D1F88B"/>
    <w:rsid w:val="00B6056D"/>
    <w:pPr>
      <w:widowControl w:val="0"/>
      <w:jc w:val="both"/>
    </w:pPr>
  </w:style>
  <w:style w:type="paragraph" w:customStyle="1" w:styleId="57E4DB1D89ED4DF8A7F0FD04E9A0B814">
    <w:name w:val="57E4DB1D89ED4DF8A7F0FD04E9A0B814"/>
    <w:rsid w:val="00B6056D"/>
    <w:pPr>
      <w:widowControl w:val="0"/>
      <w:jc w:val="both"/>
    </w:pPr>
  </w:style>
  <w:style w:type="paragraph" w:customStyle="1" w:styleId="8119E61017B8482C8431534F119CE379">
    <w:name w:val="8119E61017B8482C8431534F119CE379"/>
    <w:rsid w:val="00B6056D"/>
    <w:pPr>
      <w:widowControl w:val="0"/>
      <w:jc w:val="both"/>
    </w:pPr>
  </w:style>
  <w:style w:type="paragraph" w:customStyle="1" w:styleId="A71B59D6B68149D6AEB4FACB23310ABA">
    <w:name w:val="A71B59D6B68149D6AEB4FACB23310ABA"/>
    <w:rsid w:val="00B6056D"/>
    <w:pPr>
      <w:widowControl w:val="0"/>
      <w:jc w:val="both"/>
    </w:pPr>
  </w:style>
  <w:style w:type="paragraph" w:customStyle="1" w:styleId="0B519682D68F48B3BD871B40D781D558">
    <w:name w:val="0B519682D68F48B3BD871B40D781D558"/>
    <w:rsid w:val="00B6056D"/>
    <w:pPr>
      <w:widowControl w:val="0"/>
      <w:jc w:val="both"/>
    </w:pPr>
  </w:style>
  <w:style w:type="paragraph" w:customStyle="1" w:styleId="9A5E36694F824D45BE5DBBC520B1B41F">
    <w:name w:val="9A5E36694F824D45BE5DBBC520B1B41F"/>
    <w:rsid w:val="00B6056D"/>
    <w:pPr>
      <w:widowControl w:val="0"/>
      <w:jc w:val="both"/>
    </w:pPr>
  </w:style>
  <w:style w:type="paragraph" w:customStyle="1" w:styleId="8CBE11A63D4C47E08112C06221BE7F57">
    <w:name w:val="8CBE11A63D4C47E08112C06221BE7F57"/>
    <w:rsid w:val="00B6056D"/>
    <w:pPr>
      <w:widowControl w:val="0"/>
      <w:jc w:val="both"/>
    </w:pPr>
  </w:style>
  <w:style w:type="paragraph" w:customStyle="1" w:styleId="DD9E192F94A84F769F077A43806BDF08">
    <w:name w:val="DD9E192F94A84F769F077A43806BDF08"/>
    <w:rsid w:val="00B6056D"/>
    <w:pPr>
      <w:widowControl w:val="0"/>
      <w:jc w:val="both"/>
    </w:pPr>
  </w:style>
  <w:style w:type="paragraph" w:customStyle="1" w:styleId="22D8843BCEBC4EBEB82F9CAE5C51B457">
    <w:name w:val="22D8843BCEBC4EBEB82F9CAE5C51B457"/>
    <w:rsid w:val="00B6056D"/>
    <w:pPr>
      <w:widowControl w:val="0"/>
      <w:jc w:val="both"/>
    </w:pPr>
  </w:style>
  <w:style w:type="paragraph" w:customStyle="1" w:styleId="23A2923480164DEDBCAB00FFB1BF153C">
    <w:name w:val="23A2923480164DEDBCAB00FFB1BF153C"/>
    <w:rsid w:val="00B6056D"/>
    <w:pPr>
      <w:widowControl w:val="0"/>
      <w:jc w:val="both"/>
    </w:pPr>
  </w:style>
  <w:style w:type="paragraph" w:customStyle="1" w:styleId="551A2B11AF344A419ADEE3BBB73946A2">
    <w:name w:val="551A2B11AF344A419ADEE3BBB73946A2"/>
    <w:rsid w:val="00B6056D"/>
    <w:pPr>
      <w:widowControl w:val="0"/>
      <w:jc w:val="both"/>
    </w:pPr>
  </w:style>
  <w:style w:type="paragraph" w:customStyle="1" w:styleId="3DC5A89F537E44E2B7CE768EF6E54DC0">
    <w:name w:val="3DC5A89F537E44E2B7CE768EF6E54DC0"/>
    <w:rsid w:val="00B6056D"/>
    <w:pPr>
      <w:widowControl w:val="0"/>
      <w:jc w:val="both"/>
    </w:pPr>
  </w:style>
  <w:style w:type="paragraph" w:customStyle="1" w:styleId="9C08BBA6D70C496C904E49E90B062370">
    <w:name w:val="9C08BBA6D70C496C904E49E90B062370"/>
    <w:rsid w:val="00B6056D"/>
    <w:pPr>
      <w:widowControl w:val="0"/>
      <w:jc w:val="both"/>
    </w:pPr>
  </w:style>
  <w:style w:type="paragraph" w:customStyle="1" w:styleId="FE5AF030933840D08005BDD3B102C27C">
    <w:name w:val="FE5AF030933840D08005BDD3B102C27C"/>
    <w:rsid w:val="00B6056D"/>
    <w:pPr>
      <w:widowControl w:val="0"/>
      <w:jc w:val="both"/>
    </w:pPr>
  </w:style>
  <w:style w:type="paragraph" w:customStyle="1" w:styleId="AF26EAE4B4234DC28F53AB8B562426AC">
    <w:name w:val="AF26EAE4B4234DC28F53AB8B562426AC"/>
    <w:rsid w:val="00B6056D"/>
    <w:pPr>
      <w:widowControl w:val="0"/>
      <w:jc w:val="both"/>
    </w:pPr>
  </w:style>
  <w:style w:type="paragraph" w:customStyle="1" w:styleId="AC3A58083A4C4BF4961B19159A46639B">
    <w:name w:val="AC3A58083A4C4BF4961B19159A46639B"/>
    <w:rsid w:val="00B6056D"/>
    <w:pPr>
      <w:widowControl w:val="0"/>
      <w:jc w:val="both"/>
    </w:pPr>
  </w:style>
  <w:style w:type="paragraph" w:customStyle="1" w:styleId="BDC649A9F8C74D44805D14A4E55DBDDB">
    <w:name w:val="BDC649A9F8C74D44805D14A4E55DBDDB"/>
    <w:rsid w:val="00B6056D"/>
    <w:pPr>
      <w:widowControl w:val="0"/>
      <w:jc w:val="both"/>
    </w:pPr>
  </w:style>
  <w:style w:type="paragraph" w:customStyle="1" w:styleId="DBB2364CE7DE4B93AE7646D7E608D5EE">
    <w:name w:val="DBB2364CE7DE4B93AE7646D7E608D5EE"/>
    <w:rsid w:val="00B6056D"/>
    <w:pPr>
      <w:widowControl w:val="0"/>
      <w:jc w:val="both"/>
    </w:pPr>
  </w:style>
  <w:style w:type="paragraph" w:customStyle="1" w:styleId="2A73A1F5833D4296A057A4278B286CC3">
    <w:name w:val="2A73A1F5833D4296A057A4278B286CC3"/>
    <w:rsid w:val="00B6056D"/>
    <w:pPr>
      <w:widowControl w:val="0"/>
      <w:jc w:val="both"/>
    </w:pPr>
  </w:style>
  <w:style w:type="paragraph" w:customStyle="1" w:styleId="55EBB6CAEF1A4741B788566934B209FA">
    <w:name w:val="55EBB6CAEF1A4741B788566934B209FA"/>
    <w:rsid w:val="00B6056D"/>
    <w:pPr>
      <w:widowControl w:val="0"/>
      <w:jc w:val="both"/>
    </w:pPr>
  </w:style>
  <w:style w:type="paragraph" w:customStyle="1" w:styleId="34C4B9D9E1374F98B27D9CDF51467FCC">
    <w:name w:val="34C4B9D9E1374F98B27D9CDF51467FCC"/>
    <w:rsid w:val="00B6056D"/>
    <w:pPr>
      <w:widowControl w:val="0"/>
      <w:jc w:val="both"/>
    </w:pPr>
  </w:style>
  <w:style w:type="paragraph" w:customStyle="1" w:styleId="9D31FF6A1D1D4AAD9E961541B07BB86D">
    <w:name w:val="9D31FF6A1D1D4AAD9E961541B07BB86D"/>
    <w:rsid w:val="00B6056D"/>
    <w:pPr>
      <w:widowControl w:val="0"/>
      <w:jc w:val="both"/>
    </w:pPr>
  </w:style>
  <w:style w:type="paragraph" w:customStyle="1" w:styleId="04B886685C20405FB484448A1FF03A58">
    <w:name w:val="04B886685C20405FB484448A1FF03A58"/>
    <w:rsid w:val="00B6056D"/>
    <w:pPr>
      <w:widowControl w:val="0"/>
      <w:jc w:val="both"/>
    </w:pPr>
  </w:style>
  <w:style w:type="paragraph" w:customStyle="1" w:styleId="89DEBCA873574BFDB4EC26A823D512A7">
    <w:name w:val="89DEBCA873574BFDB4EC26A823D512A7"/>
    <w:rsid w:val="00B6056D"/>
    <w:pPr>
      <w:widowControl w:val="0"/>
      <w:jc w:val="both"/>
    </w:pPr>
  </w:style>
  <w:style w:type="paragraph" w:customStyle="1" w:styleId="01CA42000C064D7EA4A0464DA9BF857B">
    <w:name w:val="01CA42000C064D7EA4A0464DA9BF857B"/>
    <w:rsid w:val="00B6056D"/>
    <w:pPr>
      <w:widowControl w:val="0"/>
      <w:jc w:val="both"/>
    </w:pPr>
  </w:style>
  <w:style w:type="paragraph" w:customStyle="1" w:styleId="F43AA03516704905ADD63A39E38772BF">
    <w:name w:val="F43AA03516704905ADD63A39E38772BF"/>
    <w:rsid w:val="00B6056D"/>
    <w:pPr>
      <w:widowControl w:val="0"/>
      <w:jc w:val="both"/>
    </w:pPr>
  </w:style>
  <w:style w:type="paragraph" w:customStyle="1" w:styleId="5C0B356197A34402BDB898448D93C3C8">
    <w:name w:val="5C0B356197A34402BDB898448D93C3C8"/>
    <w:rsid w:val="00B6056D"/>
    <w:pPr>
      <w:widowControl w:val="0"/>
      <w:jc w:val="both"/>
    </w:pPr>
  </w:style>
  <w:style w:type="paragraph" w:customStyle="1" w:styleId="A07CA1311EB94ED59C8DCA036B041325">
    <w:name w:val="A07CA1311EB94ED59C8DCA036B041325"/>
    <w:rsid w:val="00B6056D"/>
    <w:pPr>
      <w:widowControl w:val="0"/>
      <w:jc w:val="both"/>
    </w:pPr>
  </w:style>
  <w:style w:type="paragraph" w:customStyle="1" w:styleId="B2D3781B96654A7D828A7D6B8984DBF6">
    <w:name w:val="B2D3781B96654A7D828A7D6B8984DBF6"/>
    <w:rsid w:val="00B6056D"/>
    <w:pPr>
      <w:widowControl w:val="0"/>
      <w:jc w:val="both"/>
    </w:pPr>
  </w:style>
  <w:style w:type="paragraph" w:customStyle="1" w:styleId="CF180B71855748E983A7CBC7EBE05AFB">
    <w:name w:val="CF180B71855748E983A7CBC7EBE05AFB"/>
    <w:rsid w:val="00B6056D"/>
    <w:pPr>
      <w:widowControl w:val="0"/>
      <w:jc w:val="both"/>
    </w:pPr>
  </w:style>
  <w:style w:type="paragraph" w:customStyle="1" w:styleId="B93CFCE85F3D4439BAC9ACD56EBB3ADE">
    <w:name w:val="B93CFCE85F3D4439BAC9ACD56EBB3ADE"/>
    <w:rsid w:val="00B6056D"/>
    <w:pPr>
      <w:widowControl w:val="0"/>
      <w:jc w:val="both"/>
    </w:pPr>
  </w:style>
  <w:style w:type="paragraph" w:customStyle="1" w:styleId="E8540B2D89EC4F23A39B42C4A8466239">
    <w:name w:val="E8540B2D89EC4F23A39B42C4A8466239"/>
    <w:rsid w:val="00B6056D"/>
    <w:pPr>
      <w:widowControl w:val="0"/>
      <w:jc w:val="both"/>
    </w:pPr>
  </w:style>
  <w:style w:type="paragraph" w:customStyle="1" w:styleId="DEE95B46F1A048B8B5DFB303B1E938E8">
    <w:name w:val="DEE95B46F1A048B8B5DFB303B1E938E8"/>
    <w:rsid w:val="00B6056D"/>
    <w:pPr>
      <w:widowControl w:val="0"/>
      <w:jc w:val="both"/>
    </w:pPr>
  </w:style>
  <w:style w:type="paragraph" w:customStyle="1" w:styleId="65045207E3D94E3BB47C0FEF1A6483E8">
    <w:name w:val="65045207E3D94E3BB47C0FEF1A6483E8"/>
    <w:rsid w:val="00B6056D"/>
    <w:pPr>
      <w:widowControl w:val="0"/>
      <w:jc w:val="both"/>
    </w:pPr>
  </w:style>
  <w:style w:type="paragraph" w:customStyle="1" w:styleId="DAB9809526024D5D98A4C625AA977C42">
    <w:name w:val="DAB9809526024D5D98A4C625AA977C42"/>
    <w:rsid w:val="00B6056D"/>
    <w:pPr>
      <w:widowControl w:val="0"/>
      <w:jc w:val="both"/>
    </w:pPr>
  </w:style>
  <w:style w:type="paragraph" w:customStyle="1" w:styleId="33B23E9C72A047C08B6B3D78F7F6AAC7">
    <w:name w:val="33B23E9C72A047C08B6B3D78F7F6AAC7"/>
    <w:rsid w:val="00B6056D"/>
    <w:pPr>
      <w:widowControl w:val="0"/>
      <w:jc w:val="both"/>
    </w:pPr>
  </w:style>
  <w:style w:type="paragraph" w:customStyle="1" w:styleId="286DDF524BCB434CB3A4A749E725A213">
    <w:name w:val="286DDF524BCB434CB3A4A749E725A213"/>
    <w:rsid w:val="00B6056D"/>
    <w:pPr>
      <w:widowControl w:val="0"/>
      <w:jc w:val="both"/>
    </w:pPr>
  </w:style>
  <w:style w:type="paragraph" w:customStyle="1" w:styleId="1223BE18A3174C229EFE7F9D1955D655">
    <w:name w:val="1223BE18A3174C229EFE7F9D1955D655"/>
    <w:rsid w:val="00B6056D"/>
    <w:pPr>
      <w:widowControl w:val="0"/>
      <w:jc w:val="both"/>
    </w:pPr>
  </w:style>
  <w:style w:type="paragraph" w:customStyle="1" w:styleId="3CB7392E25DF41049F4ACF5C6E15E619">
    <w:name w:val="3CB7392E25DF41049F4ACF5C6E15E619"/>
    <w:rsid w:val="00B6056D"/>
    <w:pPr>
      <w:widowControl w:val="0"/>
      <w:jc w:val="both"/>
    </w:pPr>
  </w:style>
  <w:style w:type="paragraph" w:customStyle="1" w:styleId="053DAF4099FB49ED90237963B77C7106">
    <w:name w:val="053DAF4099FB49ED90237963B77C7106"/>
    <w:rsid w:val="00B6056D"/>
    <w:pPr>
      <w:widowControl w:val="0"/>
      <w:jc w:val="both"/>
    </w:pPr>
  </w:style>
  <w:style w:type="paragraph" w:customStyle="1" w:styleId="40FB1E32A20B467B9E9819DDAE7AC65D">
    <w:name w:val="40FB1E32A20B467B9E9819DDAE7AC65D"/>
    <w:rsid w:val="00B6056D"/>
    <w:pPr>
      <w:widowControl w:val="0"/>
      <w:jc w:val="both"/>
    </w:pPr>
  </w:style>
  <w:style w:type="paragraph" w:customStyle="1" w:styleId="AAD2420F5A29475BA6969DC25432FFC8">
    <w:name w:val="AAD2420F5A29475BA6969DC25432FFC8"/>
    <w:rsid w:val="00B6056D"/>
    <w:pPr>
      <w:widowControl w:val="0"/>
      <w:jc w:val="both"/>
    </w:pPr>
  </w:style>
  <w:style w:type="paragraph" w:customStyle="1" w:styleId="BD2505E6109B49C1B886F40A4303DA45">
    <w:name w:val="BD2505E6109B49C1B886F40A4303DA45"/>
    <w:rsid w:val="00B6056D"/>
    <w:pPr>
      <w:widowControl w:val="0"/>
      <w:jc w:val="both"/>
    </w:pPr>
  </w:style>
  <w:style w:type="paragraph" w:customStyle="1" w:styleId="C79FDBFBCB914B4E88F79D11903574B5">
    <w:name w:val="C79FDBFBCB914B4E88F79D11903574B5"/>
    <w:rsid w:val="00B6056D"/>
    <w:pPr>
      <w:widowControl w:val="0"/>
      <w:jc w:val="both"/>
    </w:pPr>
  </w:style>
  <w:style w:type="paragraph" w:customStyle="1" w:styleId="9766D3FF8A5749FEB4BAC320250862A7">
    <w:name w:val="9766D3FF8A5749FEB4BAC320250862A7"/>
    <w:rsid w:val="00B6056D"/>
    <w:pPr>
      <w:widowControl w:val="0"/>
      <w:jc w:val="both"/>
    </w:pPr>
  </w:style>
  <w:style w:type="paragraph" w:customStyle="1" w:styleId="B6F75F5779984C54A46BBEEF5ECCA652">
    <w:name w:val="B6F75F5779984C54A46BBEEF5ECCA652"/>
    <w:rsid w:val="00B6056D"/>
    <w:pPr>
      <w:widowControl w:val="0"/>
      <w:jc w:val="both"/>
    </w:pPr>
  </w:style>
  <w:style w:type="paragraph" w:customStyle="1" w:styleId="8E8C09A2A77C45A89960A82B5DA52EE4">
    <w:name w:val="8E8C09A2A77C45A89960A82B5DA52EE4"/>
    <w:rsid w:val="00B6056D"/>
    <w:pPr>
      <w:widowControl w:val="0"/>
      <w:jc w:val="both"/>
    </w:pPr>
  </w:style>
  <w:style w:type="paragraph" w:customStyle="1" w:styleId="38C3C9AD31CE45D28FB5F0E5D4B50170">
    <w:name w:val="38C3C9AD31CE45D28FB5F0E5D4B50170"/>
    <w:rsid w:val="00B6056D"/>
    <w:pPr>
      <w:widowControl w:val="0"/>
      <w:jc w:val="both"/>
    </w:pPr>
  </w:style>
  <w:style w:type="paragraph" w:customStyle="1" w:styleId="E6B259CC073D4FB8AAFAC3D4290E61EA">
    <w:name w:val="E6B259CC073D4FB8AAFAC3D4290E61EA"/>
    <w:rsid w:val="00B6056D"/>
    <w:pPr>
      <w:widowControl w:val="0"/>
      <w:jc w:val="both"/>
    </w:pPr>
  </w:style>
  <w:style w:type="paragraph" w:customStyle="1" w:styleId="142FA437B4424D0286C21B236D197EB8">
    <w:name w:val="142FA437B4424D0286C21B236D197EB8"/>
    <w:rsid w:val="00B6056D"/>
    <w:pPr>
      <w:widowControl w:val="0"/>
      <w:jc w:val="both"/>
    </w:pPr>
  </w:style>
  <w:style w:type="paragraph" w:customStyle="1" w:styleId="299A6526C91B4EF88716E1913B11876F">
    <w:name w:val="299A6526C91B4EF88716E1913B11876F"/>
    <w:rsid w:val="00B6056D"/>
    <w:pPr>
      <w:widowControl w:val="0"/>
      <w:jc w:val="both"/>
    </w:pPr>
  </w:style>
  <w:style w:type="paragraph" w:customStyle="1" w:styleId="BF6EC19B57754815B72B7D63AC5AEF56">
    <w:name w:val="BF6EC19B57754815B72B7D63AC5AEF56"/>
    <w:rsid w:val="00B6056D"/>
    <w:pPr>
      <w:widowControl w:val="0"/>
      <w:jc w:val="both"/>
    </w:pPr>
  </w:style>
  <w:style w:type="paragraph" w:customStyle="1" w:styleId="AD05E341D05A4A8180A9DD7D570C855F">
    <w:name w:val="AD05E341D05A4A8180A9DD7D570C855F"/>
    <w:rsid w:val="00B6056D"/>
    <w:pPr>
      <w:widowControl w:val="0"/>
      <w:jc w:val="both"/>
    </w:pPr>
  </w:style>
  <w:style w:type="paragraph" w:customStyle="1" w:styleId="0FCD4EC786364A03952357F26BCFB744">
    <w:name w:val="0FCD4EC786364A03952357F26BCFB744"/>
    <w:rsid w:val="00B6056D"/>
    <w:pPr>
      <w:widowControl w:val="0"/>
      <w:jc w:val="both"/>
    </w:pPr>
  </w:style>
  <w:style w:type="paragraph" w:customStyle="1" w:styleId="5BC1EED6597C4AB89B25849BDAD3DEC7">
    <w:name w:val="5BC1EED6597C4AB89B25849BDAD3DEC7"/>
    <w:rsid w:val="00B6056D"/>
    <w:pPr>
      <w:widowControl w:val="0"/>
      <w:jc w:val="both"/>
    </w:pPr>
  </w:style>
  <w:style w:type="paragraph" w:customStyle="1" w:styleId="E5093933AA6E48B6BB529F639B69C34A">
    <w:name w:val="E5093933AA6E48B6BB529F639B69C34A"/>
    <w:rsid w:val="00B6056D"/>
    <w:pPr>
      <w:widowControl w:val="0"/>
      <w:jc w:val="both"/>
    </w:pPr>
  </w:style>
  <w:style w:type="paragraph" w:customStyle="1" w:styleId="2EF76B0E2A7C483BAFEE07C2C105B9A7">
    <w:name w:val="2EF76B0E2A7C483BAFEE07C2C105B9A7"/>
    <w:rsid w:val="00B6056D"/>
    <w:pPr>
      <w:widowControl w:val="0"/>
      <w:jc w:val="both"/>
    </w:pPr>
  </w:style>
  <w:style w:type="paragraph" w:customStyle="1" w:styleId="A3835DC47C9242EB9348A2A6E36B7E55">
    <w:name w:val="A3835DC47C9242EB9348A2A6E36B7E55"/>
    <w:rsid w:val="00B6056D"/>
    <w:pPr>
      <w:widowControl w:val="0"/>
      <w:jc w:val="both"/>
    </w:pPr>
  </w:style>
  <w:style w:type="paragraph" w:customStyle="1" w:styleId="F96DD3A8ABC1497EAD584909B6D9294F">
    <w:name w:val="F96DD3A8ABC1497EAD584909B6D9294F"/>
    <w:rsid w:val="00B6056D"/>
    <w:pPr>
      <w:widowControl w:val="0"/>
      <w:jc w:val="both"/>
    </w:pPr>
  </w:style>
  <w:style w:type="paragraph" w:customStyle="1" w:styleId="E14161EEC0ED4A539ABCC5603D603FD0">
    <w:name w:val="E14161EEC0ED4A539ABCC5603D603FD0"/>
    <w:rsid w:val="00B6056D"/>
    <w:pPr>
      <w:widowControl w:val="0"/>
      <w:jc w:val="both"/>
    </w:pPr>
  </w:style>
  <w:style w:type="paragraph" w:customStyle="1" w:styleId="7CBE82A909904D3FB3B5CC33FF139460">
    <w:name w:val="7CBE82A909904D3FB3B5CC33FF139460"/>
    <w:rsid w:val="00B6056D"/>
    <w:pPr>
      <w:widowControl w:val="0"/>
      <w:jc w:val="both"/>
    </w:pPr>
  </w:style>
  <w:style w:type="paragraph" w:customStyle="1" w:styleId="1DF624ABAD474D8498C2ABB883E5459C">
    <w:name w:val="1DF624ABAD474D8498C2ABB883E5459C"/>
    <w:rsid w:val="00B6056D"/>
    <w:pPr>
      <w:widowControl w:val="0"/>
      <w:jc w:val="both"/>
    </w:pPr>
  </w:style>
  <w:style w:type="paragraph" w:customStyle="1" w:styleId="C53785DCFAFA4E5E8A86E5C226069DDF">
    <w:name w:val="C53785DCFAFA4E5E8A86E5C226069DDF"/>
    <w:rsid w:val="00B6056D"/>
    <w:pPr>
      <w:widowControl w:val="0"/>
      <w:jc w:val="both"/>
    </w:pPr>
  </w:style>
  <w:style w:type="paragraph" w:customStyle="1" w:styleId="053E2F7177614FC58E26C74F64BB0306">
    <w:name w:val="053E2F7177614FC58E26C74F64BB0306"/>
    <w:rsid w:val="00B6056D"/>
    <w:pPr>
      <w:widowControl w:val="0"/>
      <w:jc w:val="both"/>
    </w:pPr>
  </w:style>
  <w:style w:type="paragraph" w:customStyle="1" w:styleId="CCFCEA865AC244949BB5C57ED6DE5470">
    <w:name w:val="CCFCEA865AC244949BB5C57ED6DE5470"/>
    <w:rsid w:val="00B6056D"/>
    <w:pPr>
      <w:widowControl w:val="0"/>
      <w:jc w:val="both"/>
    </w:pPr>
  </w:style>
  <w:style w:type="paragraph" w:customStyle="1" w:styleId="5642E28B52A64457971E79EDDE04571B">
    <w:name w:val="5642E28B52A64457971E79EDDE04571B"/>
    <w:rsid w:val="00B6056D"/>
    <w:pPr>
      <w:widowControl w:val="0"/>
      <w:jc w:val="both"/>
    </w:pPr>
  </w:style>
  <w:style w:type="paragraph" w:customStyle="1" w:styleId="3871AA35A36A4AA7829E82C77B03DDC6">
    <w:name w:val="3871AA35A36A4AA7829E82C77B03DDC6"/>
    <w:rsid w:val="00B6056D"/>
    <w:pPr>
      <w:widowControl w:val="0"/>
      <w:jc w:val="both"/>
    </w:pPr>
  </w:style>
  <w:style w:type="paragraph" w:customStyle="1" w:styleId="84B15165CA2149A58091EEA3233D5265">
    <w:name w:val="84B15165CA2149A58091EEA3233D5265"/>
    <w:rsid w:val="00B6056D"/>
    <w:pPr>
      <w:widowControl w:val="0"/>
      <w:jc w:val="both"/>
    </w:pPr>
  </w:style>
  <w:style w:type="paragraph" w:customStyle="1" w:styleId="E479D46A71324BE794076A299058E3F0">
    <w:name w:val="E479D46A71324BE794076A299058E3F0"/>
    <w:rsid w:val="00B6056D"/>
    <w:pPr>
      <w:widowControl w:val="0"/>
      <w:jc w:val="both"/>
    </w:pPr>
  </w:style>
  <w:style w:type="paragraph" w:customStyle="1" w:styleId="8D79BCF4593A4A0AB165C34857518201">
    <w:name w:val="8D79BCF4593A4A0AB165C34857518201"/>
    <w:rsid w:val="00B6056D"/>
    <w:pPr>
      <w:widowControl w:val="0"/>
      <w:jc w:val="both"/>
    </w:pPr>
  </w:style>
  <w:style w:type="paragraph" w:customStyle="1" w:styleId="29792E7FA5A74467A2B8FB9C25C9F6BA">
    <w:name w:val="29792E7FA5A74467A2B8FB9C25C9F6BA"/>
    <w:rsid w:val="00B6056D"/>
    <w:pPr>
      <w:widowControl w:val="0"/>
      <w:jc w:val="both"/>
    </w:pPr>
  </w:style>
  <w:style w:type="paragraph" w:customStyle="1" w:styleId="90D670336EE442CEA2D45C09EE5DA042">
    <w:name w:val="90D670336EE442CEA2D45C09EE5DA042"/>
    <w:rsid w:val="00B6056D"/>
    <w:pPr>
      <w:widowControl w:val="0"/>
      <w:jc w:val="both"/>
    </w:pPr>
  </w:style>
  <w:style w:type="paragraph" w:customStyle="1" w:styleId="C621A8A1F22A42AE8DE48E75A29E0F5A">
    <w:name w:val="C621A8A1F22A42AE8DE48E75A29E0F5A"/>
    <w:rsid w:val="00B6056D"/>
    <w:pPr>
      <w:widowControl w:val="0"/>
      <w:jc w:val="both"/>
    </w:pPr>
  </w:style>
  <w:style w:type="paragraph" w:customStyle="1" w:styleId="B49281AF1AED41DF9CCB99129F4373EB">
    <w:name w:val="B49281AF1AED41DF9CCB99129F4373EB"/>
    <w:rsid w:val="00B6056D"/>
    <w:pPr>
      <w:widowControl w:val="0"/>
      <w:jc w:val="both"/>
    </w:pPr>
  </w:style>
  <w:style w:type="paragraph" w:customStyle="1" w:styleId="E7443E6F58E14448B319DB625C3727A3">
    <w:name w:val="E7443E6F58E14448B319DB625C3727A3"/>
    <w:rsid w:val="00B6056D"/>
    <w:pPr>
      <w:widowControl w:val="0"/>
      <w:jc w:val="both"/>
    </w:pPr>
  </w:style>
  <w:style w:type="paragraph" w:customStyle="1" w:styleId="3E22FC93B43647AE85EAE3EC4B75E3A2">
    <w:name w:val="3E22FC93B43647AE85EAE3EC4B75E3A2"/>
    <w:rsid w:val="00B6056D"/>
    <w:pPr>
      <w:widowControl w:val="0"/>
      <w:jc w:val="both"/>
    </w:pPr>
  </w:style>
  <w:style w:type="paragraph" w:customStyle="1" w:styleId="0A023751A6414E5FB16F9C4124900BA8">
    <w:name w:val="0A023751A6414E5FB16F9C4124900BA8"/>
    <w:rsid w:val="00B6056D"/>
    <w:pPr>
      <w:widowControl w:val="0"/>
      <w:jc w:val="both"/>
    </w:pPr>
  </w:style>
  <w:style w:type="paragraph" w:customStyle="1" w:styleId="F4096A8FBCCC488AAB5411248A479730">
    <w:name w:val="F4096A8FBCCC488AAB5411248A479730"/>
    <w:rsid w:val="00B6056D"/>
    <w:pPr>
      <w:widowControl w:val="0"/>
      <w:jc w:val="both"/>
    </w:pPr>
  </w:style>
  <w:style w:type="paragraph" w:customStyle="1" w:styleId="2AEF7F9C5D2A49CFA8E155B352FD4E8A">
    <w:name w:val="2AEF7F9C5D2A49CFA8E155B352FD4E8A"/>
    <w:rsid w:val="00B6056D"/>
    <w:pPr>
      <w:widowControl w:val="0"/>
      <w:jc w:val="both"/>
    </w:pPr>
  </w:style>
  <w:style w:type="paragraph" w:customStyle="1" w:styleId="917BFBBDA42C43E286ADAF3516E64948">
    <w:name w:val="917BFBBDA42C43E286ADAF3516E64948"/>
    <w:rsid w:val="00B6056D"/>
    <w:pPr>
      <w:widowControl w:val="0"/>
      <w:jc w:val="both"/>
    </w:pPr>
  </w:style>
  <w:style w:type="paragraph" w:customStyle="1" w:styleId="0D06B178242A4D09B2F967FE022BBE20">
    <w:name w:val="0D06B178242A4D09B2F967FE022BBE20"/>
    <w:rsid w:val="00B6056D"/>
    <w:pPr>
      <w:widowControl w:val="0"/>
      <w:jc w:val="both"/>
    </w:pPr>
  </w:style>
  <w:style w:type="paragraph" w:customStyle="1" w:styleId="04FDCE1AE48F43818DEC78C3190FE867">
    <w:name w:val="04FDCE1AE48F43818DEC78C3190FE867"/>
    <w:rsid w:val="00B6056D"/>
    <w:pPr>
      <w:widowControl w:val="0"/>
      <w:jc w:val="both"/>
    </w:pPr>
  </w:style>
  <w:style w:type="paragraph" w:customStyle="1" w:styleId="0A931F6C1D9D450EA22F4ECE23AB879E">
    <w:name w:val="0A931F6C1D9D450EA22F4ECE23AB879E"/>
    <w:rsid w:val="00B6056D"/>
    <w:pPr>
      <w:widowControl w:val="0"/>
      <w:jc w:val="both"/>
    </w:pPr>
  </w:style>
  <w:style w:type="paragraph" w:customStyle="1" w:styleId="05F5A316BF0540DCA37699F78862D777">
    <w:name w:val="05F5A316BF0540DCA37699F78862D777"/>
    <w:rsid w:val="00B6056D"/>
    <w:pPr>
      <w:widowControl w:val="0"/>
      <w:jc w:val="both"/>
    </w:pPr>
  </w:style>
  <w:style w:type="paragraph" w:customStyle="1" w:styleId="5FDF8634D8AD44FAA2AB45D7861B9DC9">
    <w:name w:val="5FDF8634D8AD44FAA2AB45D7861B9DC9"/>
    <w:rsid w:val="00B6056D"/>
    <w:pPr>
      <w:widowControl w:val="0"/>
      <w:jc w:val="both"/>
    </w:pPr>
  </w:style>
  <w:style w:type="paragraph" w:customStyle="1" w:styleId="1132BC2C9CBC491FB2A40C5F12F1FAED">
    <w:name w:val="1132BC2C9CBC491FB2A40C5F12F1FAED"/>
    <w:rsid w:val="00B6056D"/>
    <w:pPr>
      <w:widowControl w:val="0"/>
      <w:jc w:val="both"/>
    </w:pPr>
  </w:style>
  <w:style w:type="paragraph" w:customStyle="1" w:styleId="F8F76BC01F914884B5C9422511C4FC47">
    <w:name w:val="F8F76BC01F914884B5C9422511C4FC47"/>
    <w:rsid w:val="00B6056D"/>
    <w:pPr>
      <w:widowControl w:val="0"/>
      <w:jc w:val="both"/>
    </w:pPr>
  </w:style>
  <w:style w:type="paragraph" w:customStyle="1" w:styleId="77502EA650334DCF9082340EE5996C92">
    <w:name w:val="77502EA650334DCF9082340EE5996C92"/>
    <w:rsid w:val="00B6056D"/>
    <w:pPr>
      <w:widowControl w:val="0"/>
      <w:jc w:val="both"/>
    </w:pPr>
  </w:style>
  <w:style w:type="paragraph" w:customStyle="1" w:styleId="EF12CE78DCDB45F4AC737F105B72E7F3">
    <w:name w:val="EF12CE78DCDB45F4AC737F105B72E7F3"/>
    <w:rsid w:val="00B6056D"/>
    <w:pPr>
      <w:widowControl w:val="0"/>
      <w:jc w:val="both"/>
    </w:pPr>
  </w:style>
  <w:style w:type="paragraph" w:customStyle="1" w:styleId="3E3999E6F11242CD87BA3467DEEDDB04">
    <w:name w:val="3E3999E6F11242CD87BA3467DEEDDB04"/>
    <w:rsid w:val="00B6056D"/>
    <w:pPr>
      <w:widowControl w:val="0"/>
      <w:jc w:val="both"/>
    </w:pPr>
  </w:style>
  <w:style w:type="paragraph" w:customStyle="1" w:styleId="BFA239E879FF4F918BA6FEF98050AC87">
    <w:name w:val="BFA239E879FF4F918BA6FEF98050AC87"/>
    <w:rsid w:val="00B6056D"/>
    <w:pPr>
      <w:widowControl w:val="0"/>
      <w:jc w:val="both"/>
    </w:pPr>
  </w:style>
  <w:style w:type="paragraph" w:customStyle="1" w:styleId="7C6D49957A23410D888993084EE99F07">
    <w:name w:val="7C6D49957A23410D888993084EE99F07"/>
    <w:rsid w:val="00B6056D"/>
    <w:pPr>
      <w:widowControl w:val="0"/>
      <w:jc w:val="both"/>
    </w:pPr>
  </w:style>
  <w:style w:type="paragraph" w:customStyle="1" w:styleId="4FADAB7F9E3D44B58B3756B935230CBA">
    <w:name w:val="4FADAB7F9E3D44B58B3756B935230CBA"/>
    <w:rsid w:val="00B6056D"/>
    <w:pPr>
      <w:widowControl w:val="0"/>
      <w:jc w:val="both"/>
    </w:pPr>
  </w:style>
  <w:style w:type="paragraph" w:customStyle="1" w:styleId="1F2FA331234041A1824FEC1751A40C28">
    <w:name w:val="1F2FA331234041A1824FEC1751A40C28"/>
    <w:rsid w:val="00B6056D"/>
    <w:pPr>
      <w:widowControl w:val="0"/>
      <w:jc w:val="both"/>
    </w:pPr>
  </w:style>
  <w:style w:type="paragraph" w:customStyle="1" w:styleId="FE69172C6CD14AD3AAE11D715CC005BC">
    <w:name w:val="FE69172C6CD14AD3AAE11D715CC005BC"/>
    <w:rsid w:val="00B6056D"/>
    <w:pPr>
      <w:widowControl w:val="0"/>
      <w:jc w:val="both"/>
    </w:pPr>
  </w:style>
  <w:style w:type="paragraph" w:customStyle="1" w:styleId="E5F7AFD58917465796AE1492409131EB">
    <w:name w:val="E5F7AFD58917465796AE1492409131EB"/>
    <w:rsid w:val="00B6056D"/>
    <w:pPr>
      <w:widowControl w:val="0"/>
      <w:jc w:val="both"/>
    </w:pPr>
  </w:style>
  <w:style w:type="paragraph" w:customStyle="1" w:styleId="1B3255AF228C4F20A4CF0E765E0B7973">
    <w:name w:val="1B3255AF228C4F20A4CF0E765E0B7973"/>
    <w:rsid w:val="00B6056D"/>
    <w:pPr>
      <w:widowControl w:val="0"/>
      <w:jc w:val="both"/>
    </w:pPr>
  </w:style>
  <w:style w:type="paragraph" w:customStyle="1" w:styleId="7FE6B58DE27F42BBB23B4C3433E0D104">
    <w:name w:val="7FE6B58DE27F42BBB23B4C3433E0D104"/>
    <w:rsid w:val="00B6056D"/>
    <w:pPr>
      <w:widowControl w:val="0"/>
      <w:jc w:val="both"/>
    </w:pPr>
  </w:style>
  <w:style w:type="paragraph" w:customStyle="1" w:styleId="716C46A2A94E47759D4DD3C0A70B964C">
    <w:name w:val="716C46A2A94E47759D4DD3C0A70B964C"/>
    <w:rsid w:val="00B6056D"/>
    <w:pPr>
      <w:widowControl w:val="0"/>
      <w:jc w:val="both"/>
    </w:pPr>
  </w:style>
  <w:style w:type="paragraph" w:customStyle="1" w:styleId="B71BD407FA5E4123AF3D2DE644483BDE">
    <w:name w:val="B71BD407FA5E4123AF3D2DE644483BDE"/>
    <w:rsid w:val="00B6056D"/>
    <w:pPr>
      <w:widowControl w:val="0"/>
      <w:jc w:val="both"/>
    </w:pPr>
  </w:style>
  <w:style w:type="paragraph" w:customStyle="1" w:styleId="BA29415C63844F45A40978223FED75D1">
    <w:name w:val="BA29415C63844F45A40978223FED75D1"/>
    <w:rsid w:val="00B6056D"/>
    <w:pPr>
      <w:widowControl w:val="0"/>
      <w:jc w:val="both"/>
    </w:pPr>
  </w:style>
  <w:style w:type="paragraph" w:customStyle="1" w:styleId="2F7611995E3E4AFB9FD8D4526F6004F9">
    <w:name w:val="2F7611995E3E4AFB9FD8D4526F6004F9"/>
    <w:rsid w:val="00B6056D"/>
    <w:pPr>
      <w:widowControl w:val="0"/>
      <w:jc w:val="both"/>
    </w:pPr>
  </w:style>
  <w:style w:type="paragraph" w:customStyle="1" w:styleId="764D739FAEE343F489C49787C335E7B3">
    <w:name w:val="764D739FAEE343F489C49787C335E7B3"/>
    <w:rsid w:val="00B6056D"/>
    <w:pPr>
      <w:widowControl w:val="0"/>
      <w:jc w:val="both"/>
    </w:pPr>
  </w:style>
  <w:style w:type="paragraph" w:customStyle="1" w:styleId="11AAFF2AD4AE4872BFB0D3B16C1F89F7">
    <w:name w:val="11AAFF2AD4AE4872BFB0D3B16C1F89F7"/>
    <w:rsid w:val="00B6056D"/>
    <w:pPr>
      <w:widowControl w:val="0"/>
      <w:jc w:val="both"/>
    </w:pPr>
  </w:style>
  <w:style w:type="paragraph" w:customStyle="1" w:styleId="F1CF869B065B4B20ADF2C53A70777A9A">
    <w:name w:val="F1CF869B065B4B20ADF2C53A70777A9A"/>
    <w:rsid w:val="00B6056D"/>
    <w:pPr>
      <w:widowControl w:val="0"/>
      <w:jc w:val="both"/>
    </w:pPr>
  </w:style>
  <w:style w:type="paragraph" w:customStyle="1" w:styleId="BA530C69A10742D7B03562FF42247641">
    <w:name w:val="BA530C69A10742D7B03562FF42247641"/>
    <w:rsid w:val="00B6056D"/>
    <w:pPr>
      <w:widowControl w:val="0"/>
      <w:jc w:val="both"/>
    </w:pPr>
  </w:style>
  <w:style w:type="paragraph" w:customStyle="1" w:styleId="159CEF31BF024428B42FE3F608D13272">
    <w:name w:val="159CEF31BF024428B42FE3F608D13272"/>
    <w:rsid w:val="00B6056D"/>
    <w:pPr>
      <w:widowControl w:val="0"/>
      <w:jc w:val="both"/>
    </w:pPr>
  </w:style>
  <w:style w:type="paragraph" w:customStyle="1" w:styleId="B7E3F089E9394ED3861F3C27EC12D79D">
    <w:name w:val="B7E3F089E9394ED3861F3C27EC12D79D"/>
    <w:rsid w:val="00B6056D"/>
    <w:pPr>
      <w:widowControl w:val="0"/>
      <w:jc w:val="both"/>
    </w:pPr>
  </w:style>
  <w:style w:type="paragraph" w:customStyle="1" w:styleId="CDECDD4F24854EE38B4ACFD3210594F7">
    <w:name w:val="CDECDD4F24854EE38B4ACFD3210594F7"/>
    <w:rsid w:val="00B6056D"/>
    <w:pPr>
      <w:widowControl w:val="0"/>
      <w:jc w:val="both"/>
    </w:pPr>
  </w:style>
  <w:style w:type="paragraph" w:customStyle="1" w:styleId="4C74D7A05C384DD18E1C55E884830F48">
    <w:name w:val="4C74D7A05C384DD18E1C55E884830F48"/>
    <w:rsid w:val="00B6056D"/>
    <w:pPr>
      <w:widowControl w:val="0"/>
      <w:jc w:val="both"/>
    </w:pPr>
  </w:style>
  <w:style w:type="paragraph" w:customStyle="1" w:styleId="C0FA95C56B0944D2B6F3C9B013F4A1CC">
    <w:name w:val="C0FA95C56B0944D2B6F3C9B013F4A1CC"/>
    <w:rsid w:val="00B6056D"/>
    <w:pPr>
      <w:widowControl w:val="0"/>
      <w:jc w:val="both"/>
    </w:pPr>
  </w:style>
  <w:style w:type="paragraph" w:customStyle="1" w:styleId="E595ACAB1D87414A99FFDC86F1634592">
    <w:name w:val="E595ACAB1D87414A99FFDC86F1634592"/>
    <w:rsid w:val="00B6056D"/>
    <w:pPr>
      <w:widowControl w:val="0"/>
      <w:jc w:val="both"/>
    </w:pPr>
  </w:style>
  <w:style w:type="paragraph" w:customStyle="1" w:styleId="EA20E20682104EEF8CB6C0E6BB1456D7">
    <w:name w:val="EA20E20682104EEF8CB6C0E6BB1456D7"/>
    <w:rsid w:val="00B6056D"/>
    <w:pPr>
      <w:widowControl w:val="0"/>
      <w:jc w:val="both"/>
    </w:pPr>
  </w:style>
  <w:style w:type="paragraph" w:customStyle="1" w:styleId="E33DADC4F172479EBA2F2A639A9D3AE4">
    <w:name w:val="E33DADC4F172479EBA2F2A639A9D3AE4"/>
    <w:rsid w:val="00B6056D"/>
    <w:pPr>
      <w:widowControl w:val="0"/>
      <w:jc w:val="both"/>
    </w:pPr>
  </w:style>
  <w:style w:type="paragraph" w:customStyle="1" w:styleId="F1A94D38BFFD4EAEA94776BADDDE82A2">
    <w:name w:val="F1A94D38BFFD4EAEA94776BADDDE82A2"/>
    <w:rsid w:val="00B6056D"/>
    <w:pPr>
      <w:widowControl w:val="0"/>
      <w:jc w:val="both"/>
    </w:pPr>
  </w:style>
  <w:style w:type="paragraph" w:customStyle="1" w:styleId="4CA628675C3540749D6CA6C536F5CD93">
    <w:name w:val="4CA628675C3540749D6CA6C536F5CD93"/>
    <w:rsid w:val="00B6056D"/>
    <w:pPr>
      <w:widowControl w:val="0"/>
      <w:jc w:val="both"/>
    </w:pPr>
  </w:style>
  <w:style w:type="paragraph" w:customStyle="1" w:styleId="EC0BF714AA6A42E5BB1D791F6E5043D5">
    <w:name w:val="EC0BF714AA6A42E5BB1D791F6E5043D5"/>
    <w:rsid w:val="00B6056D"/>
    <w:pPr>
      <w:widowControl w:val="0"/>
      <w:jc w:val="both"/>
    </w:pPr>
  </w:style>
  <w:style w:type="paragraph" w:customStyle="1" w:styleId="D53EC3DC10DB476BB6F948A906553B9C">
    <w:name w:val="D53EC3DC10DB476BB6F948A906553B9C"/>
    <w:rsid w:val="00B6056D"/>
    <w:pPr>
      <w:widowControl w:val="0"/>
      <w:jc w:val="both"/>
    </w:pPr>
  </w:style>
  <w:style w:type="paragraph" w:customStyle="1" w:styleId="01DD0585299C406B854CBBB21C28E199">
    <w:name w:val="01DD0585299C406B854CBBB21C28E199"/>
    <w:rsid w:val="00B6056D"/>
    <w:pPr>
      <w:widowControl w:val="0"/>
      <w:jc w:val="both"/>
    </w:pPr>
  </w:style>
  <w:style w:type="paragraph" w:customStyle="1" w:styleId="474482727CA042F0B0D64B3505561B23">
    <w:name w:val="474482727CA042F0B0D64B3505561B23"/>
    <w:rsid w:val="00B6056D"/>
    <w:pPr>
      <w:widowControl w:val="0"/>
      <w:jc w:val="both"/>
    </w:pPr>
  </w:style>
  <w:style w:type="paragraph" w:customStyle="1" w:styleId="FC8711E914C6435A8E4359180BFC9AB7">
    <w:name w:val="FC8711E914C6435A8E4359180BFC9AB7"/>
    <w:rsid w:val="00B6056D"/>
    <w:pPr>
      <w:widowControl w:val="0"/>
      <w:jc w:val="both"/>
    </w:pPr>
  </w:style>
  <w:style w:type="paragraph" w:customStyle="1" w:styleId="AA81ABA7D8474744BF2F1FF39C8C3BA9">
    <w:name w:val="AA81ABA7D8474744BF2F1FF39C8C3BA9"/>
    <w:rsid w:val="00B6056D"/>
    <w:pPr>
      <w:widowControl w:val="0"/>
      <w:jc w:val="both"/>
    </w:pPr>
  </w:style>
  <w:style w:type="paragraph" w:customStyle="1" w:styleId="30D3A7BADE274AA1BCAA88C8DE2F146E">
    <w:name w:val="30D3A7BADE274AA1BCAA88C8DE2F146E"/>
    <w:rsid w:val="00B6056D"/>
    <w:pPr>
      <w:widowControl w:val="0"/>
      <w:jc w:val="both"/>
    </w:pPr>
  </w:style>
  <w:style w:type="paragraph" w:customStyle="1" w:styleId="C0E6F25305B84766BE383108804D3CD8">
    <w:name w:val="C0E6F25305B84766BE383108804D3CD8"/>
    <w:rsid w:val="00B6056D"/>
    <w:pPr>
      <w:widowControl w:val="0"/>
      <w:jc w:val="both"/>
    </w:pPr>
  </w:style>
  <w:style w:type="paragraph" w:customStyle="1" w:styleId="AF9D01E78FE2496F96292ED6707E41D7">
    <w:name w:val="AF9D01E78FE2496F96292ED6707E41D7"/>
    <w:rsid w:val="00B6056D"/>
    <w:pPr>
      <w:widowControl w:val="0"/>
      <w:jc w:val="both"/>
    </w:pPr>
  </w:style>
  <w:style w:type="paragraph" w:customStyle="1" w:styleId="048467CF22884547B775CC8FA09392DB">
    <w:name w:val="048467CF22884547B775CC8FA09392DB"/>
    <w:rsid w:val="00B6056D"/>
    <w:pPr>
      <w:widowControl w:val="0"/>
      <w:jc w:val="both"/>
    </w:pPr>
  </w:style>
  <w:style w:type="paragraph" w:customStyle="1" w:styleId="8F94BDF6876347F88B88ABC0FABA5168">
    <w:name w:val="8F94BDF6876347F88B88ABC0FABA5168"/>
    <w:rsid w:val="00B6056D"/>
    <w:pPr>
      <w:widowControl w:val="0"/>
      <w:jc w:val="both"/>
    </w:pPr>
  </w:style>
  <w:style w:type="paragraph" w:customStyle="1" w:styleId="5B0B8034AFEC49618460106154D946C3">
    <w:name w:val="5B0B8034AFEC49618460106154D946C3"/>
    <w:rsid w:val="00B6056D"/>
    <w:pPr>
      <w:widowControl w:val="0"/>
      <w:jc w:val="both"/>
    </w:pPr>
  </w:style>
  <w:style w:type="paragraph" w:customStyle="1" w:styleId="DB83AF1097094A1FA56A794F2C6801FD">
    <w:name w:val="DB83AF1097094A1FA56A794F2C6801FD"/>
    <w:rsid w:val="00B6056D"/>
    <w:pPr>
      <w:widowControl w:val="0"/>
      <w:jc w:val="both"/>
    </w:pPr>
  </w:style>
  <w:style w:type="paragraph" w:customStyle="1" w:styleId="557983FBD7CB45BC86ECDDB1A00C22BE">
    <w:name w:val="557983FBD7CB45BC86ECDDB1A00C22BE"/>
    <w:rsid w:val="00B6056D"/>
    <w:pPr>
      <w:widowControl w:val="0"/>
      <w:jc w:val="both"/>
    </w:pPr>
  </w:style>
  <w:style w:type="paragraph" w:customStyle="1" w:styleId="0537D58EF59D453E8D875D4DF8DBF6E1">
    <w:name w:val="0537D58EF59D453E8D875D4DF8DBF6E1"/>
    <w:rsid w:val="00B6056D"/>
    <w:pPr>
      <w:widowControl w:val="0"/>
      <w:jc w:val="both"/>
    </w:pPr>
  </w:style>
  <w:style w:type="paragraph" w:customStyle="1" w:styleId="D7084EC1279046FAB65693B75763AEF7">
    <w:name w:val="D7084EC1279046FAB65693B75763AEF7"/>
    <w:rsid w:val="00B6056D"/>
    <w:pPr>
      <w:widowControl w:val="0"/>
      <w:jc w:val="both"/>
    </w:pPr>
  </w:style>
  <w:style w:type="paragraph" w:customStyle="1" w:styleId="52D0BC4A0B6F45AF962FEB36FD2771F4">
    <w:name w:val="52D0BC4A0B6F45AF962FEB36FD2771F4"/>
    <w:rsid w:val="00B6056D"/>
    <w:pPr>
      <w:widowControl w:val="0"/>
      <w:jc w:val="both"/>
    </w:pPr>
  </w:style>
  <w:style w:type="paragraph" w:customStyle="1" w:styleId="B18B7A1E41D34CED8D51B3C913CF7CFB">
    <w:name w:val="B18B7A1E41D34CED8D51B3C913CF7CFB"/>
    <w:rsid w:val="00B6056D"/>
    <w:pPr>
      <w:widowControl w:val="0"/>
      <w:jc w:val="both"/>
    </w:pPr>
  </w:style>
  <w:style w:type="paragraph" w:customStyle="1" w:styleId="F626469FEFEA45258E34743057CA6595">
    <w:name w:val="F626469FEFEA45258E34743057CA6595"/>
    <w:rsid w:val="00B6056D"/>
    <w:pPr>
      <w:widowControl w:val="0"/>
      <w:jc w:val="both"/>
    </w:pPr>
  </w:style>
  <w:style w:type="paragraph" w:customStyle="1" w:styleId="64F12681FB744600AE0107CB00B4BC1D">
    <w:name w:val="64F12681FB744600AE0107CB00B4BC1D"/>
    <w:rsid w:val="00B6056D"/>
    <w:pPr>
      <w:widowControl w:val="0"/>
      <w:jc w:val="both"/>
    </w:pPr>
  </w:style>
  <w:style w:type="paragraph" w:customStyle="1" w:styleId="FE38FAEB897D402D8B6F8C74CB1BAFAD">
    <w:name w:val="FE38FAEB897D402D8B6F8C74CB1BAFAD"/>
    <w:rsid w:val="00B6056D"/>
    <w:pPr>
      <w:widowControl w:val="0"/>
      <w:jc w:val="both"/>
    </w:pPr>
  </w:style>
  <w:style w:type="paragraph" w:customStyle="1" w:styleId="03A8F1FE7FBE40508BAE7FD5A545C12A">
    <w:name w:val="03A8F1FE7FBE40508BAE7FD5A545C12A"/>
    <w:rsid w:val="00B6056D"/>
    <w:pPr>
      <w:widowControl w:val="0"/>
      <w:jc w:val="both"/>
    </w:pPr>
  </w:style>
  <w:style w:type="paragraph" w:customStyle="1" w:styleId="F39018CEBCCA4D388D27C5D8ED075293">
    <w:name w:val="F39018CEBCCA4D388D27C5D8ED075293"/>
    <w:rsid w:val="00B6056D"/>
    <w:pPr>
      <w:widowControl w:val="0"/>
      <w:jc w:val="both"/>
    </w:pPr>
  </w:style>
  <w:style w:type="paragraph" w:customStyle="1" w:styleId="77FFC47C1A484AEFBEB1F2F26BF6453E">
    <w:name w:val="77FFC47C1A484AEFBEB1F2F26BF6453E"/>
    <w:rsid w:val="00B6056D"/>
    <w:pPr>
      <w:widowControl w:val="0"/>
      <w:jc w:val="both"/>
    </w:pPr>
  </w:style>
  <w:style w:type="paragraph" w:customStyle="1" w:styleId="9F2B70546A894ACB81593C7EE9175FDD">
    <w:name w:val="9F2B70546A894ACB81593C7EE9175FDD"/>
    <w:rsid w:val="00B6056D"/>
    <w:pPr>
      <w:widowControl w:val="0"/>
      <w:jc w:val="both"/>
    </w:pPr>
  </w:style>
  <w:style w:type="paragraph" w:customStyle="1" w:styleId="ECCB251C1F2445EAB143A5F12686559C">
    <w:name w:val="ECCB251C1F2445EAB143A5F12686559C"/>
    <w:rsid w:val="00B6056D"/>
    <w:pPr>
      <w:widowControl w:val="0"/>
      <w:jc w:val="both"/>
    </w:pPr>
  </w:style>
  <w:style w:type="paragraph" w:customStyle="1" w:styleId="B89E285037294AE18768601F509CF21E">
    <w:name w:val="B89E285037294AE18768601F509CF21E"/>
    <w:rsid w:val="00B6056D"/>
    <w:pPr>
      <w:widowControl w:val="0"/>
      <w:jc w:val="both"/>
    </w:pPr>
  </w:style>
  <w:style w:type="paragraph" w:customStyle="1" w:styleId="C5EE1C71C9654B6FAF5CD95684668CB8">
    <w:name w:val="C5EE1C71C9654B6FAF5CD95684668CB8"/>
    <w:rsid w:val="00B6056D"/>
    <w:pPr>
      <w:widowControl w:val="0"/>
      <w:jc w:val="both"/>
    </w:pPr>
  </w:style>
  <w:style w:type="paragraph" w:customStyle="1" w:styleId="C42B62B3366148AE9FABACC0D94A4188">
    <w:name w:val="C42B62B3366148AE9FABACC0D94A4188"/>
    <w:rsid w:val="00B6056D"/>
    <w:pPr>
      <w:widowControl w:val="0"/>
      <w:jc w:val="both"/>
    </w:pPr>
  </w:style>
  <w:style w:type="paragraph" w:customStyle="1" w:styleId="E12999660A2042119B6682FD10287802">
    <w:name w:val="E12999660A2042119B6682FD10287802"/>
    <w:rsid w:val="00B6056D"/>
    <w:pPr>
      <w:widowControl w:val="0"/>
      <w:jc w:val="both"/>
    </w:pPr>
  </w:style>
  <w:style w:type="paragraph" w:customStyle="1" w:styleId="7A270B95B0A14CA8896A660E31D1748C">
    <w:name w:val="7A270B95B0A14CA8896A660E31D1748C"/>
    <w:rsid w:val="00B6056D"/>
    <w:pPr>
      <w:widowControl w:val="0"/>
      <w:jc w:val="both"/>
    </w:pPr>
  </w:style>
  <w:style w:type="paragraph" w:customStyle="1" w:styleId="42774BD3616C42B7B545E9BF0BD60D5F">
    <w:name w:val="42774BD3616C42B7B545E9BF0BD60D5F"/>
    <w:rsid w:val="00B6056D"/>
    <w:pPr>
      <w:widowControl w:val="0"/>
      <w:jc w:val="both"/>
    </w:pPr>
  </w:style>
  <w:style w:type="paragraph" w:customStyle="1" w:styleId="00475A09DD3745319529A2543AE1CDAD">
    <w:name w:val="00475A09DD3745319529A2543AE1CDAD"/>
    <w:rsid w:val="00B6056D"/>
    <w:pPr>
      <w:widowControl w:val="0"/>
      <w:jc w:val="both"/>
    </w:pPr>
  </w:style>
  <w:style w:type="paragraph" w:customStyle="1" w:styleId="C74EA7940158473395AF6691A973EE8E">
    <w:name w:val="C74EA7940158473395AF6691A973EE8E"/>
    <w:rsid w:val="00B6056D"/>
    <w:pPr>
      <w:widowControl w:val="0"/>
      <w:jc w:val="both"/>
    </w:pPr>
  </w:style>
  <w:style w:type="paragraph" w:customStyle="1" w:styleId="3801917B6AEC4BDB8228CC1D0596BE09">
    <w:name w:val="3801917B6AEC4BDB8228CC1D0596BE09"/>
    <w:rsid w:val="00B6056D"/>
    <w:pPr>
      <w:widowControl w:val="0"/>
      <w:jc w:val="both"/>
    </w:pPr>
  </w:style>
  <w:style w:type="paragraph" w:customStyle="1" w:styleId="E00F257E63794F05B78036BA4E6D3BAE">
    <w:name w:val="E00F257E63794F05B78036BA4E6D3BAE"/>
    <w:rsid w:val="00B6056D"/>
    <w:pPr>
      <w:widowControl w:val="0"/>
      <w:jc w:val="both"/>
    </w:pPr>
  </w:style>
  <w:style w:type="paragraph" w:customStyle="1" w:styleId="F9B443400C0446DC8B20953E599985B2">
    <w:name w:val="F9B443400C0446DC8B20953E599985B2"/>
    <w:rsid w:val="00B6056D"/>
    <w:pPr>
      <w:widowControl w:val="0"/>
      <w:jc w:val="both"/>
    </w:pPr>
  </w:style>
  <w:style w:type="paragraph" w:customStyle="1" w:styleId="D54310C23A1B4B839D8CF12854FE29A3">
    <w:name w:val="D54310C23A1B4B839D8CF12854FE29A3"/>
    <w:rsid w:val="00B6056D"/>
    <w:pPr>
      <w:widowControl w:val="0"/>
      <w:jc w:val="both"/>
    </w:pPr>
  </w:style>
  <w:style w:type="paragraph" w:customStyle="1" w:styleId="7D5D407C2BE64CB99E3B2ED0BC93EE67">
    <w:name w:val="7D5D407C2BE64CB99E3B2ED0BC93EE67"/>
    <w:rsid w:val="00B6056D"/>
    <w:pPr>
      <w:widowControl w:val="0"/>
      <w:jc w:val="both"/>
    </w:pPr>
  </w:style>
  <w:style w:type="paragraph" w:customStyle="1" w:styleId="5C51430969684FD88434006D39AC6919">
    <w:name w:val="5C51430969684FD88434006D39AC6919"/>
    <w:rsid w:val="00B6056D"/>
    <w:pPr>
      <w:widowControl w:val="0"/>
      <w:jc w:val="both"/>
    </w:pPr>
  </w:style>
  <w:style w:type="paragraph" w:customStyle="1" w:styleId="7371FFE73303403FB1AF02DF1516EE99">
    <w:name w:val="7371FFE73303403FB1AF02DF1516EE99"/>
    <w:rsid w:val="00B6056D"/>
    <w:pPr>
      <w:widowControl w:val="0"/>
      <w:jc w:val="both"/>
    </w:pPr>
  </w:style>
  <w:style w:type="paragraph" w:customStyle="1" w:styleId="34C3BA41EBAF412AAE6BED004CB6932A">
    <w:name w:val="34C3BA41EBAF412AAE6BED004CB6932A"/>
    <w:rsid w:val="00B6056D"/>
    <w:pPr>
      <w:widowControl w:val="0"/>
      <w:jc w:val="both"/>
    </w:pPr>
  </w:style>
  <w:style w:type="paragraph" w:customStyle="1" w:styleId="B613873D6D51414AA1112EA3D372F4A9">
    <w:name w:val="B613873D6D51414AA1112EA3D372F4A9"/>
    <w:rsid w:val="00B6056D"/>
    <w:pPr>
      <w:widowControl w:val="0"/>
      <w:jc w:val="both"/>
    </w:pPr>
  </w:style>
  <w:style w:type="paragraph" w:customStyle="1" w:styleId="625E98B2FE0043CB92C60DFA2DC11CD9">
    <w:name w:val="625E98B2FE0043CB92C60DFA2DC11CD9"/>
    <w:rsid w:val="00B6056D"/>
    <w:pPr>
      <w:widowControl w:val="0"/>
      <w:jc w:val="both"/>
    </w:pPr>
  </w:style>
  <w:style w:type="paragraph" w:customStyle="1" w:styleId="461FB5DB2B104A2AA31C8D8B9172592D">
    <w:name w:val="461FB5DB2B104A2AA31C8D8B9172592D"/>
    <w:rsid w:val="00B6056D"/>
    <w:pPr>
      <w:widowControl w:val="0"/>
      <w:jc w:val="both"/>
    </w:pPr>
  </w:style>
  <w:style w:type="paragraph" w:customStyle="1" w:styleId="D1E6C9329FE14BF8B2DA0F94BB5417C2">
    <w:name w:val="D1E6C9329FE14BF8B2DA0F94BB5417C2"/>
    <w:rsid w:val="00B6056D"/>
    <w:pPr>
      <w:widowControl w:val="0"/>
      <w:jc w:val="both"/>
    </w:pPr>
  </w:style>
  <w:style w:type="paragraph" w:customStyle="1" w:styleId="5BAECD6F48BF491E94D5E1790968852B">
    <w:name w:val="5BAECD6F48BF491E94D5E1790968852B"/>
    <w:rsid w:val="00B6056D"/>
    <w:pPr>
      <w:widowControl w:val="0"/>
      <w:jc w:val="both"/>
    </w:pPr>
  </w:style>
  <w:style w:type="paragraph" w:customStyle="1" w:styleId="AD3FDB7A456146F1B62FB12C457EBAE7">
    <w:name w:val="AD3FDB7A456146F1B62FB12C457EBAE7"/>
    <w:rsid w:val="00B6056D"/>
    <w:pPr>
      <w:widowControl w:val="0"/>
      <w:jc w:val="both"/>
    </w:pPr>
  </w:style>
  <w:style w:type="paragraph" w:customStyle="1" w:styleId="B300426B49354D11B9893F3ED899D8CF">
    <w:name w:val="B300426B49354D11B9893F3ED899D8CF"/>
    <w:rsid w:val="00B6056D"/>
    <w:pPr>
      <w:widowControl w:val="0"/>
      <w:jc w:val="both"/>
    </w:pPr>
  </w:style>
  <w:style w:type="paragraph" w:customStyle="1" w:styleId="35DBFC387E4E4505BC009D79EEDEE35E">
    <w:name w:val="35DBFC387E4E4505BC009D79EEDEE35E"/>
    <w:rsid w:val="00B6056D"/>
    <w:pPr>
      <w:widowControl w:val="0"/>
      <w:jc w:val="both"/>
    </w:pPr>
  </w:style>
  <w:style w:type="paragraph" w:customStyle="1" w:styleId="312B5EA770474B32A76704EFE2AC239A">
    <w:name w:val="312B5EA770474B32A76704EFE2AC239A"/>
    <w:rsid w:val="00B6056D"/>
    <w:pPr>
      <w:widowControl w:val="0"/>
      <w:jc w:val="both"/>
    </w:pPr>
  </w:style>
  <w:style w:type="paragraph" w:customStyle="1" w:styleId="0412062666AE4FAE9F80AC62C5B95912">
    <w:name w:val="0412062666AE4FAE9F80AC62C5B95912"/>
    <w:rsid w:val="00B6056D"/>
    <w:pPr>
      <w:widowControl w:val="0"/>
      <w:jc w:val="both"/>
    </w:pPr>
  </w:style>
  <w:style w:type="paragraph" w:customStyle="1" w:styleId="CDD1AF64924E4CA5AC82FE5A923E91FC">
    <w:name w:val="CDD1AF64924E4CA5AC82FE5A923E91FC"/>
    <w:rsid w:val="00B6056D"/>
    <w:pPr>
      <w:widowControl w:val="0"/>
      <w:jc w:val="both"/>
    </w:pPr>
  </w:style>
  <w:style w:type="paragraph" w:customStyle="1" w:styleId="0A8C093FA79A4DD683E8B381CFA29D91">
    <w:name w:val="0A8C093FA79A4DD683E8B381CFA29D91"/>
    <w:rsid w:val="00B6056D"/>
    <w:pPr>
      <w:widowControl w:val="0"/>
      <w:jc w:val="both"/>
    </w:pPr>
  </w:style>
  <w:style w:type="paragraph" w:customStyle="1" w:styleId="4F170966843B4395BE9FC0A901B938D1">
    <w:name w:val="4F170966843B4395BE9FC0A901B938D1"/>
    <w:rsid w:val="00B6056D"/>
    <w:pPr>
      <w:widowControl w:val="0"/>
      <w:jc w:val="both"/>
    </w:pPr>
  </w:style>
  <w:style w:type="paragraph" w:customStyle="1" w:styleId="F6ADA7ECC0334E99882E068264FCC67F">
    <w:name w:val="F6ADA7ECC0334E99882E068264FCC67F"/>
    <w:rsid w:val="00B6056D"/>
    <w:pPr>
      <w:widowControl w:val="0"/>
      <w:jc w:val="both"/>
    </w:pPr>
  </w:style>
  <w:style w:type="paragraph" w:customStyle="1" w:styleId="6C96C06ED19F4060AA7589D3B1AC24CD">
    <w:name w:val="6C96C06ED19F4060AA7589D3B1AC24CD"/>
    <w:rsid w:val="00B6056D"/>
    <w:pPr>
      <w:widowControl w:val="0"/>
      <w:jc w:val="both"/>
    </w:pPr>
  </w:style>
  <w:style w:type="paragraph" w:customStyle="1" w:styleId="97C8102B6D0140CB836DC72C0D368DC1">
    <w:name w:val="97C8102B6D0140CB836DC72C0D368DC1"/>
    <w:rsid w:val="00B6056D"/>
    <w:pPr>
      <w:widowControl w:val="0"/>
      <w:jc w:val="both"/>
    </w:pPr>
  </w:style>
  <w:style w:type="paragraph" w:customStyle="1" w:styleId="DB1620336C09416DB6550CB41B35DECE">
    <w:name w:val="DB1620336C09416DB6550CB41B35DECE"/>
    <w:rsid w:val="00B6056D"/>
    <w:pPr>
      <w:widowControl w:val="0"/>
      <w:jc w:val="both"/>
    </w:pPr>
  </w:style>
  <w:style w:type="paragraph" w:customStyle="1" w:styleId="478CD2D466184EB3BDCC9BCA97AD1D21">
    <w:name w:val="478CD2D466184EB3BDCC9BCA97AD1D21"/>
    <w:rsid w:val="00B6056D"/>
    <w:pPr>
      <w:widowControl w:val="0"/>
      <w:jc w:val="both"/>
    </w:pPr>
  </w:style>
  <w:style w:type="paragraph" w:customStyle="1" w:styleId="1903FA2F9A774F2EA2EA892B1BCC5549">
    <w:name w:val="1903FA2F9A774F2EA2EA892B1BCC5549"/>
    <w:rsid w:val="00B6056D"/>
    <w:pPr>
      <w:widowControl w:val="0"/>
      <w:jc w:val="both"/>
    </w:pPr>
  </w:style>
  <w:style w:type="paragraph" w:customStyle="1" w:styleId="50D1F92F5EE8497F8E6EE4F246D9FCE7">
    <w:name w:val="50D1F92F5EE8497F8E6EE4F246D9FCE7"/>
    <w:rsid w:val="00B6056D"/>
    <w:pPr>
      <w:widowControl w:val="0"/>
      <w:jc w:val="both"/>
    </w:pPr>
  </w:style>
  <w:style w:type="paragraph" w:customStyle="1" w:styleId="E3CBDDEF6039462582AA6BBDE637261E">
    <w:name w:val="E3CBDDEF6039462582AA6BBDE637261E"/>
    <w:rsid w:val="00B6056D"/>
    <w:pPr>
      <w:widowControl w:val="0"/>
      <w:jc w:val="both"/>
    </w:pPr>
  </w:style>
  <w:style w:type="paragraph" w:customStyle="1" w:styleId="050B14D9925A48AC870AF25B966A83A1">
    <w:name w:val="050B14D9925A48AC870AF25B966A83A1"/>
    <w:rsid w:val="00B6056D"/>
    <w:pPr>
      <w:widowControl w:val="0"/>
      <w:jc w:val="both"/>
    </w:pPr>
  </w:style>
  <w:style w:type="paragraph" w:customStyle="1" w:styleId="230DBE3A19D94EAE96DA6B2AC886C93E">
    <w:name w:val="230DBE3A19D94EAE96DA6B2AC886C93E"/>
    <w:rsid w:val="00B6056D"/>
    <w:pPr>
      <w:widowControl w:val="0"/>
      <w:jc w:val="both"/>
    </w:pPr>
  </w:style>
  <w:style w:type="paragraph" w:customStyle="1" w:styleId="5CE93DFD016848A5B8273267151438F7">
    <w:name w:val="5CE93DFD016848A5B8273267151438F7"/>
    <w:rsid w:val="00B6056D"/>
    <w:pPr>
      <w:widowControl w:val="0"/>
      <w:jc w:val="both"/>
    </w:pPr>
  </w:style>
  <w:style w:type="paragraph" w:customStyle="1" w:styleId="34A94EC767E448798E2D4D610F0A2A30">
    <w:name w:val="34A94EC767E448798E2D4D610F0A2A30"/>
    <w:rsid w:val="00B6056D"/>
    <w:pPr>
      <w:widowControl w:val="0"/>
      <w:jc w:val="both"/>
    </w:pPr>
  </w:style>
  <w:style w:type="paragraph" w:customStyle="1" w:styleId="034138858CBD48C4B8546C5CCE4957BE">
    <w:name w:val="034138858CBD48C4B8546C5CCE4957BE"/>
    <w:rsid w:val="00B6056D"/>
    <w:pPr>
      <w:widowControl w:val="0"/>
      <w:jc w:val="both"/>
    </w:pPr>
  </w:style>
  <w:style w:type="paragraph" w:customStyle="1" w:styleId="DFDBBCA6B31E42A4B84CF38B73777227">
    <w:name w:val="DFDBBCA6B31E42A4B84CF38B73777227"/>
    <w:rsid w:val="00B6056D"/>
    <w:pPr>
      <w:widowControl w:val="0"/>
      <w:jc w:val="both"/>
    </w:pPr>
  </w:style>
  <w:style w:type="paragraph" w:customStyle="1" w:styleId="5C47553CE8CD4C048C9639FCFC427D45">
    <w:name w:val="5C47553CE8CD4C048C9639FCFC427D45"/>
    <w:rsid w:val="00B6056D"/>
    <w:pPr>
      <w:widowControl w:val="0"/>
      <w:jc w:val="both"/>
    </w:pPr>
  </w:style>
  <w:style w:type="paragraph" w:customStyle="1" w:styleId="2B6683A6E0D948BF99AEA46A182EADF8">
    <w:name w:val="2B6683A6E0D948BF99AEA46A182EADF8"/>
    <w:rsid w:val="00B6056D"/>
    <w:pPr>
      <w:widowControl w:val="0"/>
      <w:jc w:val="both"/>
    </w:pPr>
  </w:style>
  <w:style w:type="paragraph" w:customStyle="1" w:styleId="69B96805429D46D685928D6C6F3840BC">
    <w:name w:val="69B96805429D46D685928D6C6F3840BC"/>
    <w:rsid w:val="00B6056D"/>
    <w:pPr>
      <w:widowControl w:val="0"/>
      <w:jc w:val="both"/>
    </w:pPr>
  </w:style>
  <w:style w:type="paragraph" w:customStyle="1" w:styleId="D85369BB7CC04F0A9FE728D55241F6BD">
    <w:name w:val="D85369BB7CC04F0A9FE728D55241F6BD"/>
    <w:rsid w:val="00B6056D"/>
    <w:pPr>
      <w:widowControl w:val="0"/>
      <w:jc w:val="both"/>
    </w:pPr>
  </w:style>
  <w:style w:type="paragraph" w:customStyle="1" w:styleId="B35FBFCFD3A94420AEBF0D5B0E1D1BC1">
    <w:name w:val="B35FBFCFD3A94420AEBF0D5B0E1D1BC1"/>
    <w:rsid w:val="00B6056D"/>
    <w:pPr>
      <w:widowControl w:val="0"/>
      <w:jc w:val="both"/>
    </w:pPr>
  </w:style>
  <w:style w:type="paragraph" w:customStyle="1" w:styleId="69376608F82F473A80BAB7DC6987DABD">
    <w:name w:val="69376608F82F473A80BAB7DC6987DABD"/>
    <w:rsid w:val="00B6056D"/>
    <w:pPr>
      <w:widowControl w:val="0"/>
      <w:jc w:val="both"/>
    </w:pPr>
  </w:style>
  <w:style w:type="paragraph" w:customStyle="1" w:styleId="036B116F6F3F43FEB98017DCB56A127E">
    <w:name w:val="036B116F6F3F43FEB98017DCB56A127E"/>
    <w:rsid w:val="00B6056D"/>
    <w:pPr>
      <w:widowControl w:val="0"/>
      <w:jc w:val="both"/>
    </w:pPr>
  </w:style>
  <w:style w:type="paragraph" w:customStyle="1" w:styleId="840A2B6A2B114576BAD1D2D8BE62F97B">
    <w:name w:val="840A2B6A2B114576BAD1D2D8BE62F97B"/>
    <w:rsid w:val="00B6056D"/>
    <w:pPr>
      <w:widowControl w:val="0"/>
      <w:jc w:val="both"/>
    </w:pPr>
  </w:style>
  <w:style w:type="paragraph" w:customStyle="1" w:styleId="09927790286F496791F44E7FD06DBB36">
    <w:name w:val="09927790286F496791F44E7FD06DBB36"/>
    <w:rsid w:val="00B6056D"/>
    <w:pPr>
      <w:widowControl w:val="0"/>
      <w:jc w:val="both"/>
    </w:pPr>
  </w:style>
  <w:style w:type="paragraph" w:customStyle="1" w:styleId="C280EA7C4E19411E8B9CDDBAA1EB6B63">
    <w:name w:val="C280EA7C4E19411E8B9CDDBAA1EB6B63"/>
    <w:rsid w:val="00B6056D"/>
    <w:pPr>
      <w:widowControl w:val="0"/>
      <w:jc w:val="both"/>
    </w:pPr>
  </w:style>
  <w:style w:type="paragraph" w:customStyle="1" w:styleId="301DA1DCB3B0405E93308014C4B2B965">
    <w:name w:val="301DA1DCB3B0405E93308014C4B2B965"/>
    <w:rsid w:val="00B6056D"/>
    <w:pPr>
      <w:widowControl w:val="0"/>
      <w:jc w:val="both"/>
    </w:pPr>
  </w:style>
  <w:style w:type="paragraph" w:customStyle="1" w:styleId="7F48D913783F4632B085991383F2B32B">
    <w:name w:val="7F48D913783F4632B085991383F2B32B"/>
    <w:rsid w:val="00B6056D"/>
    <w:pPr>
      <w:widowControl w:val="0"/>
      <w:jc w:val="both"/>
    </w:pPr>
  </w:style>
  <w:style w:type="paragraph" w:customStyle="1" w:styleId="2CD2CFAE7D1E470F861735974890A42A">
    <w:name w:val="2CD2CFAE7D1E470F861735974890A42A"/>
    <w:rsid w:val="00B6056D"/>
    <w:pPr>
      <w:widowControl w:val="0"/>
      <w:jc w:val="both"/>
    </w:pPr>
  </w:style>
  <w:style w:type="paragraph" w:customStyle="1" w:styleId="55E7386DA0844587869652D12FC95EFE">
    <w:name w:val="55E7386DA0844587869652D12FC95EFE"/>
    <w:rsid w:val="00B6056D"/>
    <w:pPr>
      <w:widowControl w:val="0"/>
      <w:jc w:val="both"/>
    </w:pPr>
  </w:style>
  <w:style w:type="paragraph" w:customStyle="1" w:styleId="E6C00FCF9FF24067A941C87E2A7EB29C">
    <w:name w:val="E6C00FCF9FF24067A941C87E2A7EB29C"/>
    <w:rsid w:val="00B6056D"/>
    <w:pPr>
      <w:widowControl w:val="0"/>
      <w:jc w:val="both"/>
    </w:pPr>
  </w:style>
  <w:style w:type="paragraph" w:customStyle="1" w:styleId="C9A13DCC710B4515ADEB4923C7C5FA33">
    <w:name w:val="C9A13DCC710B4515ADEB4923C7C5FA33"/>
    <w:rsid w:val="00B6056D"/>
    <w:pPr>
      <w:widowControl w:val="0"/>
      <w:jc w:val="both"/>
    </w:pPr>
  </w:style>
  <w:style w:type="paragraph" w:customStyle="1" w:styleId="12B1331B54584F2D989B04F5161A036D">
    <w:name w:val="12B1331B54584F2D989B04F5161A036D"/>
    <w:rsid w:val="00B6056D"/>
    <w:pPr>
      <w:widowControl w:val="0"/>
      <w:jc w:val="both"/>
    </w:pPr>
  </w:style>
  <w:style w:type="paragraph" w:customStyle="1" w:styleId="72420923893B41718B2B843A7DAEC339">
    <w:name w:val="72420923893B41718B2B843A7DAEC339"/>
    <w:rsid w:val="00B6056D"/>
    <w:pPr>
      <w:widowControl w:val="0"/>
      <w:jc w:val="both"/>
    </w:pPr>
  </w:style>
  <w:style w:type="paragraph" w:customStyle="1" w:styleId="4FCFB0B231A04AFA94C10DA5A3DFFAB7">
    <w:name w:val="4FCFB0B231A04AFA94C10DA5A3DFFAB7"/>
    <w:rsid w:val="00B6056D"/>
    <w:pPr>
      <w:widowControl w:val="0"/>
      <w:jc w:val="both"/>
    </w:pPr>
  </w:style>
  <w:style w:type="paragraph" w:customStyle="1" w:styleId="530D27A6E8D74F00A6EDE57F6BC69569">
    <w:name w:val="530D27A6E8D74F00A6EDE57F6BC69569"/>
    <w:rsid w:val="00B6056D"/>
    <w:pPr>
      <w:widowControl w:val="0"/>
      <w:jc w:val="both"/>
    </w:pPr>
  </w:style>
  <w:style w:type="paragraph" w:customStyle="1" w:styleId="6C1FFAAE9F544009B1F28D19DBFFEE0D">
    <w:name w:val="6C1FFAAE9F544009B1F28D19DBFFEE0D"/>
    <w:rsid w:val="00B6056D"/>
    <w:pPr>
      <w:widowControl w:val="0"/>
      <w:jc w:val="both"/>
    </w:pPr>
  </w:style>
  <w:style w:type="paragraph" w:customStyle="1" w:styleId="0980E59497034B1C948CBF1F90B78CE9">
    <w:name w:val="0980E59497034B1C948CBF1F90B78CE9"/>
    <w:rsid w:val="00B6056D"/>
    <w:pPr>
      <w:widowControl w:val="0"/>
      <w:jc w:val="both"/>
    </w:pPr>
  </w:style>
  <w:style w:type="paragraph" w:customStyle="1" w:styleId="60796D1E06E044CBA32D22E0DE678E0A">
    <w:name w:val="60796D1E06E044CBA32D22E0DE678E0A"/>
    <w:rsid w:val="00B6056D"/>
    <w:pPr>
      <w:widowControl w:val="0"/>
      <w:jc w:val="both"/>
    </w:pPr>
  </w:style>
  <w:style w:type="paragraph" w:customStyle="1" w:styleId="99FED14CE4474FACBDA0F90298E15501">
    <w:name w:val="99FED14CE4474FACBDA0F90298E15501"/>
    <w:rsid w:val="00B6056D"/>
    <w:pPr>
      <w:widowControl w:val="0"/>
      <w:jc w:val="both"/>
    </w:pPr>
  </w:style>
  <w:style w:type="paragraph" w:customStyle="1" w:styleId="FF387E05C3BC4D14BFB92D1C407B885C">
    <w:name w:val="FF387E05C3BC4D14BFB92D1C407B885C"/>
    <w:rsid w:val="00B6056D"/>
    <w:pPr>
      <w:widowControl w:val="0"/>
      <w:jc w:val="both"/>
    </w:pPr>
  </w:style>
  <w:style w:type="paragraph" w:customStyle="1" w:styleId="77907073BEF44230AA539D9D17DA7946">
    <w:name w:val="77907073BEF44230AA539D9D17DA7946"/>
    <w:rsid w:val="00B6056D"/>
    <w:pPr>
      <w:widowControl w:val="0"/>
      <w:jc w:val="both"/>
    </w:pPr>
  </w:style>
  <w:style w:type="paragraph" w:customStyle="1" w:styleId="3E51E756D4514A63A487DDEBFD40EDE9">
    <w:name w:val="3E51E756D4514A63A487DDEBFD40EDE9"/>
    <w:rsid w:val="00B6056D"/>
    <w:pPr>
      <w:widowControl w:val="0"/>
      <w:jc w:val="both"/>
    </w:pPr>
  </w:style>
  <w:style w:type="paragraph" w:customStyle="1" w:styleId="7F7E5897756E4188AB8A03169ADEB59E">
    <w:name w:val="7F7E5897756E4188AB8A03169ADEB59E"/>
    <w:rsid w:val="00B6056D"/>
    <w:pPr>
      <w:widowControl w:val="0"/>
      <w:jc w:val="both"/>
    </w:pPr>
  </w:style>
  <w:style w:type="paragraph" w:customStyle="1" w:styleId="7F483063DE9549FFADE3D32A29C5BA14">
    <w:name w:val="7F483063DE9549FFADE3D32A29C5BA14"/>
    <w:rsid w:val="00B6056D"/>
    <w:pPr>
      <w:widowControl w:val="0"/>
      <w:jc w:val="both"/>
    </w:pPr>
  </w:style>
  <w:style w:type="paragraph" w:customStyle="1" w:styleId="0B2B4800C5EB4A43BA0E680AA02403D5">
    <w:name w:val="0B2B4800C5EB4A43BA0E680AA02403D5"/>
    <w:rsid w:val="00B6056D"/>
    <w:pPr>
      <w:widowControl w:val="0"/>
      <w:jc w:val="both"/>
    </w:pPr>
  </w:style>
  <w:style w:type="paragraph" w:customStyle="1" w:styleId="BE609D0A788F443480F8E0DA54B0B774">
    <w:name w:val="BE609D0A788F443480F8E0DA54B0B774"/>
    <w:rsid w:val="00B6056D"/>
    <w:pPr>
      <w:widowControl w:val="0"/>
      <w:jc w:val="both"/>
    </w:pPr>
  </w:style>
  <w:style w:type="paragraph" w:customStyle="1" w:styleId="088D10C4FAD1415194CAC81F1A9A43BC">
    <w:name w:val="088D10C4FAD1415194CAC81F1A9A43BC"/>
    <w:rsid w:val="00B6056D"/>
    <w:pPr>
      <w:widowControl w:val="0"/>
      <w:jc w:val="both"/>
    </w:pPr>
  </w:style>
  <w:style w:type="paragraph" w:customStyle="1" w:styleId="DD9788DFB9174C0A88B6C165C1557D54">
    <w:name w:val="DD9788DFB9174C0A88B6C165C1557D54"/>
    <w:rsid w:val="00B6056D"/>
    <w:pPr>
      <w:widowControl w:val="0"/>
      <w:jc w:val="both"/>
    </w:pPr>
  </w:style>
  <w:style w:type="paragraph" w:customStyle="1" w:styleId="2ECEB7E5DEE24C63A386BD2226A58975">
    <w:name w:val="2ECEB7E5DEE24C63A386BD2226A58975"/>
    <w:rsid w:val="00B6056D"/>
    <w:pPr>
      <w:widowControl w:val="0"/>
      <w:jc w:val="both"/>
    </w:pPr>
  </w:style>
  <w:style w:type="paragraph" w:customStyle="1" w:styleId="CCF79DB4147144598E111C6EC6100750">
    <w:name w:val="CCF79DB4147144598E111C6EC6100750"/>
    <w:rsid w:val="00B6056D"/>
    <w:pPr>
      <w:widowControl w:val="0"/>
      <w:jc w:val="both"/>
    </w:pPr>
  </w:style>
  <w:style w:type="paragraph" w:customStyle="1" w:styleId="B5A1CC2F40C8417E9A33FE3C68752D3C">
    <w:name w:val="B5A1CC2F40C8417E9A33FE3C68752D3C"/>
    <w:rsid w:val="00B6056D"/>
    <w:pPr>
      <w:widowControl w:val="0"/>
      <w:jc w:val="both"/>
    </w:pPr>
  </w:style>
  <w:style w:type="paragraph" w:customStyle="1" w:styleId="4EF208AB0A7C4B5297C995F4DCDFE494">
    <w:name w:val="4EF208AB0A7C4B5297C995F4DCDFE494"/>
    <w:rsid w:val="00B6056D"/>
    <w:pPr>
      <w:widowControl w:val="0"/>
      <w:jc w:val="both"/>
    </w:pPr>
  </w:style>
  <w:style w:type="paragraph" w:customStyle="1" w:styleId="8CDA18884BCE41749AEABD2034675B1B">
    <w:name w:val="8CDA18884BCE41749AEABD2034675B1B"/>
    <w:rsid w:val="00B6056D"/>
    <w:pPr>
      <w:widowControl w:val="0"/>
      <w:jc w:val="both"/>
    </w:pPr>
  </w:style>
  <w:style w:type="paragraph" w:customStyle="1" w:styleId="688C70A937084F238A6CBB09196606DF">
    <w:name w:val="688C70A937084F238A6CBB09196606DF"/>
    <w:rsid w:val="00B6056D"/>
    <w:pPr>
      <w:widowControl w:val="0"/>
      <w:jc w:val="both"/>
    </w:pPr>
  </w:style>
  <w:style w:type="paragraph" w:customStyle="1" w:styleId="694C7523DEE144B8BF7B8473E74CC6D7">
    <w:name w:val="694C7523DEE144B8BF7B8473E74CC6D7"/>
    <w:rsid w:val="00B6056D"/>
    <w:pPr>
      <w:widowControl w:val="0"/>
      <w:jc w:val="both"/>
    </w:pPr>
  </w:style>
  <w:style w:type="paragraph" w:customStyle="1" w:styleId="7D28E8E0FD8C4F5480CD9E32E7287C7D">
    <w:name w:val="7D28E8E0FD8C4F5480CD9E32E7287C7D"/>
    <w:rsid w:val="00B6056D"/>
    <w:pPr>
      <w:widowControl w:val="0"/>
      <w:jc w:val="both"/>
    </w:pPr>
  </w:style>
  <w:style w:type="paragraph" w:customStyle="1" w:styleId="9CEDE6AB0693400E94103649A279AA7A">
    <w:name w:val="9CEDE6AB0693400E94103649A279AA7A"/>
    <w:rsid w:val="00B6056D"/>
    <w:pPr>
      <w:widowControl w:val="0"/>
      <w:jc w:val="both"/>
    </w:pPr>
  </w:style>
  <w:style w:type="paragraph" w:customStyle="1" w:styleId="5E5DF5C47BF64DDC9D8EB09B836EAAA6">
    <w:name w:val="5E5DF5C47BF64DDC9D8EB09B836EAAA6"/>
    <w:rsid w:val="00B6056D"/>
    <w:pPr>
      <w:widowControl w:val="0"/>
      <w:jc w:val="both"/>
    </w:pPr>
  </w:style>
  <w:style w:type="paragraph" w:customStyle="1" w:styleId="EAF7915766C846278CE61822895A45E1">
    <w:name w:val="EAF7915766C846278CE61822895A45E1"/>
    <w:rsid w:val="00B6056D"/>
    <w:pPr>
      <w:widowControl w:val="0"/>
      <w:jc w:val="both"/>
    </w:pPr>
  </w:style>
  <w:style w:type="paragraph" w:customStyle="1" w:styleId="A8327091F847445FA8D18EA1C532FCD2">
    <w:name w:val="A8327091F847445FA8D18EA1C532FCD2"/>
    <w:rsid w:val="00B6056D"/>
    <w:pPr>
      <w:widowControl w:val="0"/>
      <w:jc w:val="both"/>
    </w:pPr>
  </w:style>
  <w:style w:type="paragraph" w:customStyle="1" w:styleId="4B14A6F37348497F99EBB39DF3CCD7C8">
    <w:name w:val="4B14A6F37348497F99EBB39DF3CCD7C8"/>
    <w:rsid w:val="00B6056D"/>
    <w:pPr>
      <w:widowControl w:val="0"/>
      <w:jc w:val="both"/>
    </w:pPr>
  </w:style>
  <w:style w:type="paragraph" w:customStyle="1" w:styleId="54E42E9990974B3D9E742A83C23A9F8E">
    <w:name w:val="54E42E9990974B3D9E742A83C23A9F8E"/>
    <w:rsid w:val="00B6056D"/>
    <w:pPr>
      <w:widowControl w:val="0"/>
      <w:jc w:val="both"/>
    </w:pPr>
  </w:style>
  <w:style w:type="paragraph" w:customStyle="1" w:styleId="141F61834DF14602B529733C5DF4E204">
    <w:name w:val="141F61834DF14602B529733C5DF4E204"/>
    <w:rsid w:val="00B6056D"/>
    <w:pPr>
      <w:widowControl w:val="0"/>
      <w:jc w:val="both"/>
    </w:pPr>
  </w:style>
  <w:style w:type="paragraph" w:customStyle="1" w:styleId="D32F8417765F4F488AFE04ECC4A0EAD1">
    <w:name w:val="D32F8417765F4F488AFE04ECC4A0EAD1"/>
    <w:rsid w:val="00B6056D"/>
    <w:pPr>
      <w:widowControl w:val="0"/>
      <w:jc w:val="both"/>
    </w:pPr>
  </w:style>
  <w:style w:type="paragraph" w:customStyle="1" w:styleId="6060C4BC4B26467B8301510C84A81765">
    <w:name w:val="6060C4BC4B26467B8301510C84A81765"/>
    <w:rsid w:val="00B6056D"/>
    <w:pPr>
      <w:widowControl w:val="0"/>
      <w:jc w:val="both"/>
    </w:pPr>
  </w:style>
  <w:style w:type="paragraph" w:customStyle="1" w:styleId="AA9BF8B85AA94DFCAC0C4DBEB0FF3568">
    <w:name w:val="AA9BF8B85AA94DFCAC0C4DBEB0FF3568"/>
    <w:rsid w:val="00B6056D"/>
    <w:pPr>
      <w:widowControl w:val="0"/>
      <w:jc w:val="both"/>
    </w:pPr>
  </w:style>
  <w:style w:type="paragraph" w:customStyle="1" w:styleId="77919FF87E7940289ED43A03F5776C21">
    <w:name w:val="77919FF87E7940289ED43A03F5776C21"/>
    <w:rsid w:val="00B6056D"/>
    <w:pPr>
      <w:widowControl w:val="0"/>
      <w:jc w:val="both"/>
    </w:pPr>
  </w:style>
  <w:style w:type="paragraph" w:customStyle="1" w:styleId="83FE5CBC7D2242FC9DD0EB9FF569ABF2">
    <w:name w:val="83FE5CBC7D2242FC9DD0EB9FF569ABF2"/>
    <w:rsid w:val="00B6056D"/>
    <w:pPr>
      <w:widowControl w:val="0"/>
      <w:jc w:val="both"/>
    </w:pPr>
  </w:style>
  <w:style w:type="paragraph" w:customStyle="1" w:styleId="115D3F4A431A486BB9892DC796B1F366">
    <w:name w:val="115D3F4A431A486BB9892DC796B1F366"/>
    <w:rsid w:val="00B6056D"/>
    <w:pPr>
      <w:widowControl w:val="0"/>
      <w:jc w:val="both"/>
    </w:pPr>
  </w:style>
  <w:style w:type="paragraph" w:customStyle="1" w:styleId="94B50F505DA44150AA8F36FD7302A4C9">
    <w:name w:val="94B50F505DA44150AA8F36FD7302A4C9"/>
    <w:rsid w:val="00B6056D"/>
    <w:pPr>
      <w:widowControl w:val="0"/>
      <w:jc w:val="both"/>
    </w:pPr>
  </w:style>
  <w:style w:type="paragraph" w:customStyle="1" w:styleId="4ACAE59791404D1DB5F5FD05EDC7B71B">
    <w:name w:val="4ACAE59791404D1DB5F5FD05EDC7B71B"/>
    <w:rsid w:val="00B6056D"/>
    <w:pPr>
      <w:widowControl w:val="0"/>
      <w:jc w:val="both"/>
    </w:pPr>
  </w:style>
  <w:style w:type="paragraph" w:customStyle="1" w:styleId="188A7622924C40A48F32C18D1F06580E">
    <w:name w:val="188A7622924C40A48F32C18D1F06580E"/>
    <w:rsid w:val="00B6056D"/>
    <w:pPr>
      <w:widowControl w:val="0"/>
      <w:jc w:val="both"/>
    </w:pPr>
  </w:style>
  <w:style w:type="paragraph" w:customStyle="1" w:styleId="560025CC36ED4202B48EC01BB21A8E6B">
    <w:name w:val="560025CC36ED4202B48EC01BB21A8E6B"/>
    <w:rsid w:val="00B6056D"/>
    <w:pPr>
      <w:widowControl w:val="0"/>
      <w:jc w:val="both"/>
    </w:pPr>
  </w:style>
  <w:style w:type="paragraph" w:customStyle="1" w:styleId="90E2915C934140B7BEA1876F9CCCE184">
    <w:name w:val="90E2915C934140B7BEA1876F9CCCE184"/>
    <w:rsid w:val="00B6056D"/>
    <w:pPr>
      <w:widowControl w:val="0"/>
      <w:jc w:val="both"/>
    </w:pPr>
  </w:style>
  <w:style w:type="paragraph" w:customStyle="1" w:styleId="1EC6544C72964EF7AB18D2DF528A97AA">
    <w:name w:val="1EC6544C72964EF7AB18D2DF528A97AA"/>
    <w:rsid w:val="00B6056D"/>
    <w:pPr>
      <w:widowControl w:val="0"/>
      <w:jc w:val="both"/>
    </w:pPr>
  </w:style>
  <w:style w:type="paragraph" w:customStyle="1" w:styleId="678340BD6330408693BB9F8474C86301">
    <w:name w:val="678340BD6330408693BB9F8474C86301"/>
    <w:rsid w:val="00B6056D"/>
    <w:pPr>
      <w:widowControl w:val="0"/>
      <w:jc w:val="both"/>
    </w:pPr>
  </w:style>
  <w:style w:type="paragraph" w:customStyle="1" w:styleId="72EFDD82BEA241AEAC8AF9D547B9441D">
    <w:name w:val="72EFDD82BEA241AEAC8AF9D547B9441D"/>
    <w:rsid w:val="00B6056D"/>
    <w:pPr>
      <w:widowControl w:val="0"/>
      <w:jc w:val="both"/>
    </w:pPr>
  </w:style>
  <w:style w:type="paragraph" w:customStyle="1" w:styleId="50B76B304F02405E87CC8B5069EAD617">
    <w:name w:val="50B76B304F02405E87CC8B5069EAD617"/>
    <w:rsid w:val="00B6056D"/>
    <w:pPr>
      <w:widowControl w:val="0"/>
      <w:jc w:val="both"/>
    </w:pPr>
  </w:style>
  <w:style w:type="paragraph" w:customStyle="1" w:styleId="B33F18A8ADF445648644B4316539439D">
    <w:name w:val="B33F18A8ADF445648644B4316539439D"/>
    <w:rsid w:val="00B6056D"/>
    <w:pPr>
      <w:widowControl w:val="0"/>
      <w:jc w:val="both"/>
    </w:pPr>
  </w:style>
  <w:style w:type="paragraph" w:customStyle="1" w:styleId="9DAD33BF6C9F4D069C7507A5E5286647">
    <w:name w:val="9DAD33BF6C9F4D069C7507A5E5286647"/>
    <w:rsid w:val="00B6056D"/>
    <w:pPr>
      <w:widowControl w:val="0"/>
      <w:jc w:val="both"/>
    </w:pPr>
  </w:style>
  <w:style w:type="paragraph" w:customStyle="1" w:styleId="883D382A49A54662BC44B7F51B4792DA">
    <w:name w:val="883D382A49A54662BC44B7F51B4792DA"/>
    <w:rsid w:val="00B6056D"/>
    <w:pPr>
      <w:widowControl w:val="0"/>
      <w:jc w:val="both"/>
    </w:pPr>
  </w:style>
  <w:style w:type="paragraph" w:customStyle="1" w:styleId="789003C2A8474D5E9D9A785607074BD7">
    <w:name w:val="789003C2A8474D5E9D9A785607074BD7"/>
    <w:rsid w:val="00B6056D"/>
    <w:pPr>
      <w:widowControl w:val="0"/>
      <w:jc w:val="both"/>
    </w:pPr>
  </w:style>
  <w:style w:type="paragraph" w:customStyle="1" w:styleId="46D1FA9842F94C938728A1DFA164AA4A">
    <w:name w:val="46D1FA9842F94C938728A1DFA164AA4A"/>
    <w:rsid w:val="00B6056D"/>
    <w:pPr>
      <w:widowControl w:val="0"/>
      <w:jc w:val="both"/>
    </w:pPr>
  </w:style>
  <w:style w:type="paragraph" w:customStyle="1" w:styleId="25B0F90C4AAC4F1DBE0718EB08C79954">
    <w:name w:val="25B0F90C4AAC4F1DBE0718EB08C79954"/>
    <w:rsid w:val="00B6056D"/>
    <w:pPr>
      <w:widowControl w:val="0"/>
      <w:jc w:val="both"/>
    </w:pPr>
  </w:style>
  <w:style w:type="paragraph" w:customStyle="1" w:styleId="32FBDCE0445C4C2C959B606BEF0A482A">
    <w:name w:val="32FBDCE0445C4C2C959B606BEF0A482A"/>
    <w:rsid w:val="00B6056D"/>
    <w:pPr>
      <w:widowControl w:val="0"/>
      <w:jc w:val="both"/>
    </w:pPr>
  </w:style>
  <w:style w:type="paragraph" w:customStyle="1" w:styleId="8CA36FB5EDE54AEB89337B7C4BCBE982">
    <w:name w:val="8CA36FB5EDE54AEB89337B7C4BCBE982"/>
    <w:rsid w:val="00B6056D"/>
    <w:pPr>
      <w:widowControl w:val="0"/>
      <w:jc w:val="both"/>
    </w:pPr>
  </w:style>
  <w:style w:type="paragraph" w:customStyle="1" w:styleId="194DE3880C414CE68FDFC8C6D311C7E5">
    <w:name w:val="194DE3880C414CE68FDFC8C6D311C7E5"/>
    <w:rsid w:val="00B6056D"/>
    <w:pPr>
      <w:widowControl w:val="0"/>
      <w:jc w:val="both"/>
    </w:pPr>
  </w:style>
  <w:style w:type="paragraph" w:customStyle="1" w:styleId="FABF3D3FC39B43748D6AC5FD39FC9F8C">
    <w:name w:val="FABF3D3FC39B43748D6AC5FD39FC9F8C"/>
    <w:rsid w:val="00B6056D"/>
    <w:pPr>
      <w:widowControl w:val="0"/>
      <w:jc w:val="both"/>
    </w:pPr>
  </w:style>
  <w:style w:type="paragraph" w:customStyle="1" w:styleId="FF00CBAA558346F784E945C0DB1AF6D4">
    <w:name w:val="FF00CBAA558346F784E945C0DB1AF6D4"/>
    <w:rsid w:val="00B6056D"/>
    <w:pPr>
      <w:widowControl w:val="0"/>
      <w:jc w:val="both"/>
    </w:pPr>
  </w:style>
  <w:style w:type="paragraph" w:customStyle="1" w:styleId="23D9AE5D9CB24BF7AFA199B6018E64E0">
    <w:name w:val="23D9AE5D9CB24BF7AFA199B6018E64E0"/>
    <w:rsid w:val="00B6056D"/>
    <w:pPr>
      <w:widowControl w:val="0"/>
      <w:jc w:val="both"/>
    </w:pPr>
  </w:style>
  <w:style w:type="paragraph" w:customStyle="1" w:styleId="4DD97FEA2DBB46AE8E96D272DE2BFDE3">
    <w:name w:val="4DD97FEA2DBB46AE8E96D272DE2BFDE3"/>
    <w:rsid w:val="00B6056D"/>
    <w:pPr>
      <w:widowControl w:val="0"/>
      <w:jc w:val="both"/>
    </w:pPr>
  </w:style>
  <w:style w:type="paragraph" w:customStyle="1" w:styleId="280718EC5133414E955C6446670E6C98">
    <w:name w:val="280718EC5133414E955C6446670E6C98"/>
    <w:rsid w:val="00B6056D"/>
    <w:pPr>
      <w:widowControl w:val="0"/>
      <w:jc w:val="both"/>
    </w:pPr>
  </w:style>
  <w:style w:type="paragraph" w:customStyle="1" w:styleId="14BD1F2DC5454C38A9664BAEE08BB898">
    <w:name w:val="14BD1F2DC5454C38A9664BAEE08BB898"/>
    <w:rsid w:val="00B6056D"/>
    <w:pPr>
      <w:widowControl w:val="0"/>
      <w:jc w:val="both"/>
    </w:pPr>
  </w:style>
  <w:style w:type="paragraph" w:customStyle="1" w:styleId="F6793867A5474AAEB704E5C5FA625539">
    <w:name w:val="F6793867A5474AAEB704E5C5FA625539"/>
    <w:rsid w:val="00B6056D"/>
    <w:pPr>
      <w:widowControl w:val="0"/>
      <w:jc w:val="both"/>
    </w:pPr>
  </w:style>
  <w:style w:type="paragraph" w:customStyle="1" w:styleId="A56A317944004FB799929F51F65EE440">
    <w:name w:val="A56A317944004FB799929F51F65EE440"/>
    <w:rsid w:val="00B6056D"/>
    <w:pPr>
      <w:widowControl w:val="0"/>
      <w:jc w:val="both"/>
    </w:pPr>
  </w:style>
  <w:style w:type="paragraph" w:customStyle="1" w:styleId="E8C20522257645BC90CABA8A22157823">
    <w:name w:val="E8C20522257645BC90CABA8A22157823"/>
    <w:rsid w:val="00B6056D"/>
    <w:pPr>
      <w:widowControl w:val="0"/>
      <w:jc w:val="both"/>
    </w:pPr>
  </w:style>
  <w:style w:type="paragraph" w:customStyle="1" w:styleId="249C2616B1984734839A6E827BD6E4FE">
    <w:name w:val="249C2616B1984734839A6E827BD6E4FE"/>
    <w:rsid w:val="00B6056D"/>
    <w:pPr>
      <w:widowControl w:val="0"/>
      <w:jc w:val="both"/>
    </w:pPr>
  </w:style>
  <w:style w:type="paragraph" w:customStyle="1" w:styleId="A938AC151EF8408F9AE1DD2B8697FAB5">
    <w:name w:val="A938AC151EF8408F9AE1DD2B8697FAB5"/>
    <w:rsid w:val="00B6056D"/>
    <w:pPr>
      <w:widowControl w:val="0"/>
      <w:jc w:val="both"/>
    </w:pPr>
  </w:style>
  <w:style w:type="paragraph" w:customStyle="1" w:styleId="5BA906D1EFF949E482BF18256D1DF2A7">
    <w:name w:val="5BA906D1EFF949E482BF18256D1DF2A7"/>
    <w:rsid w:val="00B6056D"/>
    <w:pPr>
      <w:widowControl w:val="0"/>
      <w:jc w:val="both"/>
    </w:pPr>
  </w:style>
  <w:style w:type="paragraph" w:customStyle="1" w:styleId="4055DBDF1870416985A7731AEBAFFFC2">
    <w:name w:val="4055DBDF1870416985A7731AEBAFFFC2"/>
    <w:rsid w:val="00B6056D"/>
    <w:pPr>
      <w:widowControl w:val="0"/>
      <w:jc w:val="both"/>
    </w:pPr>
  </w:style>
  <w:style w:type="paragraph" w:customStyle="1" w:styleId="85456A74C8074639B9235A29FAC3C339">
    <w:name w:val="85456A74C8074639B9235A29FAC3C339"/>
    <w:rsid w:val="00B6056D"/>
    <w:pPr>
      <w:widowControl w:val="0"/>
      <w:jc w:val="both"/>
    </w:pPr>
  </w:style>
  <w:style w:type="paragraph" w:customStyle="1" w:styleId="BCF993B9F92E48A3865C2DAA46EDC6CC">
    <w:name w:val="BCF993B9F92E48A3865C2DAA46EDC6CC"/>
    <w:rsid w:val="00B6056D"/>
    <w:pPr>
      <w:widowControl w:val="0"/>
      <w:jc w:val="both"/>
    </w:pPr>
  </w:style>
  <w:style w:type="paragraph" w:customStyle="1" w:styleId="EB371F285E424A00B3B9842D0DC3D20D">
    <w:name w:val="EB371F285E424A00B3B9842D0DC3D20D"/>
    <w:rsid w:val="00B6056D"/>
    <w:pPr>
      <w:widowControl w:val="0"/>
      <w:jc w:val="both"/>
    </w:pPr>
  </w:style>
  <w:style w:type="paragraph" w:customStyle="1" w:styleId="D13E2526A9274BEAA995827E1135C973">
    <w:name w:val="D13E2526A9274BEAA995827E1135C973"/>
    <w:rsid w:val="00B6056D"/>
    <w:pPr>
      <w:widowControl w:val="0"/>
      <w:jc w:val="both"/>
    </w:pPr>
  </w:style>
  <w:style w:type="paragraph" w:customStyle="1" w:styleId="8A436782F9E145C681697F9A2F705817">
    <w:name w:val="8A436782F9E145C681697F9A2F705817"/>
    <w:rsid w:val="00B6056D"/>
    <w:pPr>
      <w:widowControl w:val="0"/>
      <w:jc w:val="both"/>
    </w:pPr>
  </w:style>
  <w:style w:type="paragraph" w:customStyle="1" w:styleId="FA013E631AC94317AB2A0CF081E7B8FB">
    <w:name w:val="FA013E631AC94317AB2A0CF081E7B8FB"/>
    <w:rsid w:val="00B6056D"/>
    <w:pPr>
      <w:widowControl w:val="0"/>
      <w:jc w:val="both"/>
    </w:pPr>
  </w:style>
  <w:style w:type="paragraph" w:customStyle="1" w:styleId="D4680247B1DC4BA1B8FA85EE236F0019">
    <w:name w:val="D4680247B1DC4BA1B8FA85EE236F0019"/>
    <w:rsid w:val="00B6056D"/>
    <w:pPr>
      <w:widowControl w:val="0"/>
      <w:jc w:val="both"/>
    </w:pPr>
  </w:style>
  <w:style w:type="paragraph" w:customStyle="1" w:styleId="6F6745E9732E4585BEAB6315490A4432">
    <w:name w:val="6F6745E9732E4585BEAB6315490A4432"/>
    <w:rsid w:val="00B6056D"/>
    <w:pPr>
      <w:widowControl w:val="0"/>
      <w:jc w:val="both"/>
    </w:pPr>
  </w:style>
  <w:style w:type="paragraph" w:customStyle="1" w:styleId="20139005A8D54390B07556444DF9D52C">
    <w:name w:val="20139005A8D54390B07556444DF9D52C"/>
    <w:rsid w:val="00B6056D"/>
    <w:pPr>
      <w:widowControl w:val="0"/>
      <w:jc w:val="both"/>
    </w:pPr>
  </w:style>
  <w:style w:type="paragraph" w:customStyle="1" w:styleId="15E68393302A4E80BF8A34A76D981423">
    <w:name w:val="15E68393302A4E80BF8A34A76D981423"/>
    <w:rsid w:val="00B6056D"/>
    <w:pPr>
      <w:widowControl w:val="0"/>
      <w:jc w:val="both"/>
    </w:pPr>
  </w:style>
  <w:style w:type="paragraph" w:customStyle="1" w:styleId="94686DFEDA9947098C3B7CE85D6A37D6">
    <w:name w:val="94686DFEDA9947098C3B7CE85D6A37D6"/>
    <w:rsid w:val="00B6056D"/>
    <w:pPr>
      <w:widowControl w:val="0"/>
      <w:jc w:val="both"/>
    </w:pPr>
  </w:style>
  <w:style w:type="paragraph" w:customStyle="1" w:styleId="44A97CB0E9C34356ABF8165398D0485E">
    <w:name w:val="44A97CB0E9C34356ABF8165398D0485E"/>
    <w:rsid w:val="00B6056D"/>
    <w:pPr>
      <w:widowControl w:val="0"/>
      <w:jc w:val="both"/>
    </w:pPr>
  </w:style>
  <w:style w:type="paragraph" w:customStyle="1" w:styleId="4764D6E380124A1ABE3D973ED4A4FE64">
    <w:name w:val="4764D6E380124A1ABE3D973ED4A4FE64"/>
    <w:rsid w:val="00B6056D"/>
    <w:pPr>
      <w:widowControl w:val="0"/>
      <w:jc w:val="both"/>
    </w:pPr>
  </w:style>
  <w:style w:type="paragraph" w:customStyle="1" w:styleId="01162E63AA3147CF9DFC64DF19EAB8FB">
    <w:name w:val="01162E63AA3147CF9DFC64DF19EAB8FB"/>
    <w:rsid w:val="00B6056D"/>
    <w:pPr>
      <w:widowControl w:val="0"/>
      <w:jc w:val="both"/>
    </w:pPr>
  </w:style>
  <w:style w:type="paragraph" w:customStyle="1" w:styleId="C2A26F607DED4633A7D93F885761747D">
    <w:name w:val="C2A26F607DED4633A7D93F885761747D"/>
    <w:rsid w:val="00B6056D"/>
    <w:pPr>
      <w:widowControl w:val="0"/>
      <w:jc w:val="both"/>
    </w:pPr>
  </w:style>
  <w:style w:type="paragraph" w:customStyle="1" w:styleId="6C8FE17C391F43B98E3DE0588558E7FA">
    <w:name w:val="6C8FE17C391F43B98E3DE0588558E7FA"/>
    <w:rsid w:val="00B6056D"/>
    <w:pPr>
      <w:widowControl w:val="0"/>
      <w:jc w:val="both"/>
    </w:pPr>
  </w:style>
  <w:style w:type="paragraph" w:customStyle="1" w:styleId="3DADBE475D0B47CD9508E1FC131DB308">
    <w:name w:val="3DADBE475D0B47CD9508E1FC131DB308"/>
    <w:rsid w:val="00B6056D"/>
    <w:pPr>
      <w:widowControl w:val="0"/>
      <w:jc w:val="both"/>
    </w:pPr>
  </w:style>
  <w:style w:type="paragraph" w:customStyle="1" w:styleId="0AA9DB506C1D4116925646F5EEFE4711">
    <w:name w:val="0AA9DB506C1D4116925646F5EEFE4711"/>
    <w:rsid w:val="00B6056D"/>
    <w:pPr>
      <w:widowControl w:val="0"/>
      <w:jc w:val="both"/>
    </w:pPr>
  </w:style>
  <w:style w:type="paragraph" w:customStyle="1" w:styleId="ACFCBCC093F344CDB7B49940BF2C6F3A">
    <w:name w:val="ACFCBCC093F344CDB7B49940BF2C6F3A"/>
    <w:rsid w:val="00B6056D"/>
    <w:pPr>
      <w:widowControl w:val="0"/>
      <w:jc w:val="both"/>
    </w:pPr>
  </w:style>
  <w:style w:type="paragraph" w:customStyle="1" w:styleId="4E378B8AA68640D68011EF3E4A0BDE3F">
    <w:name w:val="4E378B8AA68640D68011EF3E4A0BDE3F"/>
    <w:rsid w:val="00B6056D"/>
    <w:pPr>
      <w:widowControl w:val="0"/>
      <w:jc w:val="both"/>
    </w:pPr>
  </w:style>
  <w:style w:type="paragraph" w:customStyle="1" w:styleId="5FF68B6A69B7436B9809937C9BC54617">
    <w:name w:val="5FF68B6A69B7436B9809937C9BC54617"/>
    <w:rsid w:val="00B6056D"/>
    <w:pPr>
      <w:widowControl w:val="0"/>
      <w:jc w:val="both"/>
    </w:pPr>
  </w:style>
  <w:style w:type="paragraph" w:customStyle="1" w:styleId="D134F27BE8D947FC93AA75A11FCF556B">
    <w:name w:val="D134F27BE8D947FC93AA75A11FCF556B"/>
    <w:rsid w:val="00B6056D"/>
    <w:pPr>
      <w:widowControl w:val="0"/>
      <w:jc w:val="both"/>
    </w:pPr>
  </w:style>
  <w:style w:type="paragraph" w:customStyle="1" w:styleId="B192A9ABDDBA465CBC2B08A72291D6D3">
    <w:name w:val="B192A9ABDDBA465CBC2B08A72291D6D3"/>
    <w:rsid w:val="00B6056D"/>
    <w:pPr>
      <w:widowControl w:val="0"/>
      <w:jc w:val="both"/>
    </w:pPr>
  </w:style>
  <w:style w:type="paragraph" w:customStyle="1" w:styleId="C1F3435475194CF985A4964D9A967C63">
    <w:name w:val="C1F3435475194CF985A4964D9A967C63"/>
    <w:rsid w:val="00B6056D"/>
    <w:pPr>
      <w:widowControl w:val="0"/>
      <w:jc w:val="both"/>
    </w:pPr>
  </w:style>
  <w:style w:type="paragraph" w:customStyle="1" w:styleId="888583A7C7D14C4EBF51AADD500A58E1">
    <w:name w:val="888583A7C7D14C4EBF51AADD500A58E1"/>
    <w:rsid w:val="00B6056D"/>
    <w:pPr>
      <w:widowControl w:val="0"/>
      <w:jc w:val="both"/>
    </w:pPr>
  </w:style>
  <w:style w:type="paragraph" w:customStyle="1" w:styleId="926CDFBEB97F458A89C4403B7A0A9CD0">
    <w:name w:val="926CDFBEB97F458A89C4403B7A0A9CD0"/>
    <w:rsid w:val="00B6056D"/>
    <w:pPr>
      <w:widowControl w:val="0"/>
      <w:jc w:val="both"/>
    </w:pPr>
  </w:style>
  <w:style w:type="paragraph" w:customStyle="1" w:styleId="7ADFEC76843441E2B861D3F9D656D337">
    <w:name w:val="7ADFEC76843441E2B861D3F9D656D337"/>
    <w:rsid w:val="00B6056D"/>
    <w:pPr>
      <w:widowControl w:val="0"/>
      <w:jc w:val="both"/>
    </w:pPr>
  </w:style>
  <w:style w:type="paragraph" w:customStyle="1" w:styleId="1A206C13A77249C2B49CAF2565A060FD">
    <w:name w:val="1A206C13A77249C2B49CAF2565A060FD"/>
    <w:rsid w:val="00B6056D"/>
    <w:pPr>
      <w:widowControl w:val="0"/>
      <w:jc w:val="both"/>
    </w:pPr>
  </w:style>
  <w:style w:type="paragraph" w:customStyle="1" w:styleId="F01BC19D6BB546D2B55D6C6A576315D3">
    <w:name w:val="F01BC19D6BB546D2B55D6C6A576315D3"/>
    <w:rsid w:val="00B6056D"/>
    <w:pPr>
      <w:widowControl w:val="0"/>
      <w:jc w:val="both"/>
    </w:pPr>
  </w:style>
  <w:style w:type="paragraph" w:customStyle="1" w:styleId="1321D43029B044E88C21A565D9AFF0F3">
    <w:name w:val="1321D43029B044E88C21A565D9AFF0F3"/>
    <w:rsid w:val="00B6056D"/>
    <w:pPr>
      <w:widowControl w:val="0"/>
      <w:jc w:val="both"/>
    </w:pPr>
  </w:style>
  <w:style w:type="paragraph" w:customStyle="1" w:styleId="F108B817ABAC4CC382ABB46E837591A1">
    <w:name w:val="F108B817ABAC4CC382ABB46E837591A1"/>
    <w:rsid w:val="00B6056D"/>
    <w:pPr>
      <w:widowControl w:val="0"/>
      <w:jc w:val="both"/>
    </w:pPr>
  </w:style>
  <w:style w:type="paragraph" w:customStyle="1" w:styleId="F9ADFE0ACB2346D998A0CF4F815863BD">
    <w:name w:val="F9ADFE0ACB2346D998A0CF4F815863BD"/>
    <w:rsid w:val="00B6056D"/>
    <w:pPr>
      <w:widowControl w:val="0"/>
      <w:jc w:val="both"/>
    </w:pPr>
  </w:style>
  <w:style w:type="paragraph" w:customStyle="1" w:styleId="CBD10A7C849A430D8F817FBA066BD4AF">
    <w:name w:val="CBD10A7C849A430D8F817FBA066BD4AF"/>
    <w:rsid w:val="00B6056D"/>
    <w:pPr>
      <w:widowControl w:val="0"/>
      <w:jc w:val="both"/>
    </w:pPr>
  </w:style>
  <w:style w:type="paragraph" w:customStyle="1" w:styleId="E0E03962DCF64426BF0816AEE25C8449">
    <w:name w:val="E0E03962DCF64426BF0816AEE25C8449"/>
    <w:rsid w:val="00B6056D"/>
    <w:pPr>
      <w:widowControl w:val="0"/>
      <w:jc w:val="both"/>
    </w:pPr>
  </w:style>
  <w:style w:type="paragraph" w:customStyle="1" w:styleId="BECD07DBF1754B1B84A523AD033D75DA">
    <w:name w:val="BECD07DBF1754B1B84A523AD033D75DA"/>
    <w:rsid w:val="00B6056D"/>
    <w:pPr>
      <w:widowControl w:val="0"/>
      <w:jc w:val="both"/>
    </w:pPr>
  </w:style>
  <w:style w:type="paragraph" w:customStyle="1" w:styleId="291E3E24951348D7990BE5EBF8DB8F3B">
    <w:name w:val="291E3E24951348D7990BE5EBF8DB8F3B"/>
    <w:rsid w:val="00B6056D"/>
    <w:pPr>
      <w:widowControl w:val="0"/>
      <w:jc w:val="both"/>
    </w:pPr>
  </w:style>
  <w:style w:type="paragraph" w:customStyle="1" w:styleId="70180871F58C4FBD8050CB13F1079B19">
    <w:name w:val="70180871F58C4FBD8050CB13F1079B19"/>
    <w:rsid w:val="00B6056D"/>
    <w:pPr>
      <w:widowControl w:val="0"/>
      <w:jc w:val="both"/>
    </w:pPr>
  </w:style>
  <w:style w:type="paragraph" w:customStyle="1" w:styleId="A36195F475AB44BA8A49B6D84470B4C3">
    <w:name w:val="A36195F475AB44BA8A49B6D84470B4C3"/>
    <w:rsid w:val="00B6056D"/>
    <w:pPr>
      <w:widowControl w:val="0"/>
      <w:jc w:val="both"/>
    </w:pPr>
  </w:style>
  <w:style w:type="paragraph" w:customStyle="1" w:styleId="E507A09AB9394FC3B6B38C6D98E3CC26">
    <w:name w:val="E507A09AB9394FC3B6B38C6D98E3CC26"/>
    <w:rsid w:val="00B6056D"/>
    <w:pPr>
      <w:widowControl w:val="0"/>
      <w:jc w:val="both"/>
    </w:pPr>
  </w:style>
  <w:style w:type="paragraph" w:customStyle="1" w:styleId="BEA3E4B7E56A45BA842A3DFF1B67496E">
    <w:name w:val="BEA3E4B7E56A45BA842A3DFF1B67496E"/>
    <w:rsid w:val="00B6056D"/>
    <w:pPr>
      <w:widowControl w:val="0"/>
      <w:jc w:val="both"/>
    </w:pPr>
  </w:style>
  <w:style w:type="paragraph" w:customStyle="1" w:styleId="E1223D53B8E545B78E229FE7233E5DE1">
    <w:name w:val="E1223D53B8E545B78E229FE7233E5DE1"/>
    <w:rsid w:val="00B6056D"/>
    <w:pPr>
      <w:widowControl w:val="0"/>
      <w:jc w:val="both"/>
    </w:pPr>
  </w:style>
  <w:style w:type="paragraph" w:customStyle="1" w:styleId="7A937C1C13EF409591D874935077ACAF">
    <w:name w:val="7A937C1C13EF409591D874935077ACAF"/>
    <w:rsid w:val="00B6056D"/>
    <w:pPr>
      <w:widowControl w:val="0"/>
      <w:jc w:val="both"/>
    </w:pPr>
  </w:style>
  <w:style w:type="paragraph" w:customStyle="1" w:styleId="2A5FCBE1506F40A59776F6186A166D6E">
    <w:name w:val="2A5FCBE1506F40A59776F6186A166D6E"/>
    <w:rsid w:val="00B6056D"/>
    <w:pPr>
      <w:widowControl w:val="0"/>
      <w:jc w:val="both"/>
    </w:pPr>
  </w:style>
  <w:style w:type="paragraph" w:customStyle="1" w:styleId="F08C2FB5A6444B58902FFF1BEB1C583F">
    <w:name w:val="F08C2FB5A6444B58902FFF1BEB1C583F"/>
    <w:rsid w:val="00B6056D"/>
    <w:pPr>
      <w:widowControl w:val="0"/>
      <w:jc w:val="both"/>
    </w:pPr>
  </w:style>
  <w:style w:type="paragraph" w:customStyle="1" w:styleId="641E1978C85840078197714F66312F84">
    <w:name w:val="641E1978C85840078197714F66312F84"/>
    <w:rsid w:val="00B6056D"/>
    <w:pPr>
      <w:widowControl w:val="0"/>
      <w:jc w:val="both"/>
    </w:pPr>
  </w:style>
  <w:style w:type="paragraph" w:customStyle="1" w:styleId="8BEB3476B9134CF18CBFE668DD1240F8">
    <w:name w:val="8BEB3476B9134CF18CBFE668DD1240F8"/>
    <w:rsid w:val="00B6056D"/>
    <w:pPr>
      <w:widowControl w:val="0"/>
      <w:jc w:val="both"/>
    </w:pPr>
  </w:style>
  <w:style w:type="paragraph" w:customStyle="1" w:styleId="7FE887B5AABE4A99BBC2C41292327FA8">
    <w:name w:val="7FE887B5AABE4A99BBC2C41292327FA8"/>
    <w:rsid w:val="00B6056D"/>
    <w:pPr>
      <w:widowControl w:val="0"/>
      <w:jc w:val="both"/>
    </w:pPr>
  </w:style>
  <w:style w:type="paragraph" w:customStyle="1" w:styleId="4CF32F1E9884416FA71941C60C41E850">
    <w:name w:val="4CF32F1E9884416FA71941C60C41E850"/>
    <w:rsid w:val="00B6056D"/>
    <w:pPr>
      <w:widowControl w:val="0"/>
      <w:jc w:val="both"/>
    </w:pPr>
  </w:style>
  <w:style w:type="paragraph" w:customStyle="1" w:styleId="4214DCB5FF314C069625B5FE12B6AA77">
    <w:name w:val="4214DCB5FF314C069625B5FE12B6AA77"/>
    <w:rsid w:val="00B6056D"/>
    <w:pPr>
      <w:widowControl w:val="0"/>
      <w:jc w:val="both"/>
    </w:pPr>
  </w:style>
  <w:style w:type="paragraph" w:customStyle="1" w:styleId="6F5AF3237A974E8F955D0935A10EC846">
    <w:name w:val="6F5AF3237A974E8F955D0935A10EC846"/>
    <w:rsid w:val="00B6056D"/>
    <w:pPr>
      <w:widowControl w:val="0"/>
      <w:jc w:val="both"/>
    </w:pPr>
  </w:style>
  <w:style w:type="paragraph" w:customStyle="1" w:styleId="EF121CDDF8414F66A82C2778BB8F2FE3">
    <w:name w:val="EF121CDDF8414F66A82C2778BB8F2FE3"/>
    <w:rsid w:val="00B6056D"/>
    <w:pPr>
      <w:widowControl w:val="0"/>
      <w:jc w:val="both"/>
    </w:pPr>
  </w:style>
  <w:style w:type="paragraph" w:customStyle="1" w:styleId="DB220B7E24514B598E4B77CD3357955C">
    <w:name w:val="DB220B7E24514B598E4B77CD3357955C"/>
    <w:rsid w:val="00B6056D"/>
    <w:pPr>
      <w:widowControl w:val="0"/>
      <w:jc w:val="both"/>
    </w:pPr>
  </w:style>
  <w:style w:type="paragraph" w:customStyle="1" w:styleId="849F11A324664421A9E580C9B5B4D610">
    <w:name w:val="849F11A324664421A9E580C9B5B4D610"/>
    <w:rsid w:val="00B6056D"/>
    <w:pPr>
      <w:widowControl w:val="0"/>
      <w:jc w:val="both"/>
    </w:pPr>
  </w:style>
  <w:style w:type="paragraph" w:customStyle="1" w:styleId="ADE5A2B3F4A74C43A5CC73BAD6F18B7C">
    <w:name w:val="ADE5A2B3F4A74C43A5CC73BAD6F18B7C"/>
    <w:rsid w:val="00B6056D"/>
    <w:pPr>
      <w:widowControl w:val="0"/>
      <w:jc w:val="both"/>
    </w:pPr>
  </w:style>
  <w:style w:type="paragraph" w:customStyle="1" w:styleId="246113BB912F468D841E40E0EAE56DEF">
    <w:name w:val="246113BB912F468D841E40E0EAE56DEF"/>
    <w:rsid w:val="00B6056D"/>
    <w:pPr>
      <w:widowControl w:val="0"/>
      <w:jc w:val="both"/>
    </w:pPr>
  </w:style>
  <w:style w:type="paragraph" w:customStyle="1" w:styleId="43915C3740EB4657A9E1872AD19CAA66">
    <w:name w:val="43915C3740EB4657A9E1872AD19CAA66"/>
    <w:rsid w:val="00B6056D"/>
    <w:pPr>
      <w:widowControl w:val="0"/>
      <w:jc w:val="both"/>
    </w:pPr>
  </w:style>
  <w:style w:type="paragraph" w:customStyle="1" w:styleId="4C7895D259354D59B741B84FEE83F46F">
    <w:name w:val="4C7895D259354D59B741B84FEE83F46F"/>
    <w:rsid w:val="00B6056D"/>
    <w:pPr>
      <w:widowControl w:val="0"/>
      <w:jc w:val="both"/>
    </w:pPr>
  </w:style>
  <w:style w:type="paragraph" w:customStyle="1" w:styleId="EC11295127BD46779A0C20F5BD4DAF94">
    <w:name w:val="EC11295127BD46779A0C20F5BD4DAF94"/>
    <w:rsid w:val="00B6056D"/>
    <w:pPr>
      <w:widowControl w:val="0"/>
      <w:jc w:val="both"/>
    </w:pPr>
  </w:style>
  <w:style w:type="paragraph" w:customStyle="1" w:styleId="ABA8E5B333B047689A907727784E92C3">
    <w:name w:val="ABA8E5B333B047689A907727784E92C3"/>
    <w:rsid w:val="00B6056D"/>
    <w:pPr>
      <w:widowControl w:val="0"/>
      <w:jc w:val="both"/>
    </w:pPr>
  </w:style>
  <w:style w:type="paragraph" w:customStyle="1" w:styleId="7E094F0248AC469AB272C78910F1303C">
    <w:name w:val="7E094F0248AC469AB272C78910F1303C"/>
    <w:rsid w:val="00B6056D"/>
    <w:pPr>
      <w:widowControl w:val="0"/>
      <w:jc w:val="both"/>
    </w:pPr>
  </w:style>
  <w:style w:type="paragraph" w:customStyle="1" w:styleId="9E076AE551014DC1824E4D48507BDC0E">
    <w:name w:val="9E076AE551014DC1824E4D48507BDC0E"/>
    <w:rsid w:val="00B6056D"/>
    <w:pPr>
      <w:widowControl w:val="0"/>
      <w:jc w:val="both"/>
    </w:pPr>
  </w:style>
  <w:style w:type="paragraph" w:customStyle="1" w:styleId="2FC4B56D742C40A29319B744A40F2FC7">
    <w:name w:val="2FC4B56D742C40A29319B744A40F2FC7"/>
    <w:rsid w:val="00B6056D"/>
    <w:pPr>
      <w:widowControl w:val="0"/>
      <w:jc w:val="both"/>
    </w:pPr>
  </w:style>
  <w:style w:type="paragraph" w:customStyle="1" w:styleId="7963B378097B45FC8A95DFA940D8C890">
    <w:name w:val="7963B378097B45FC8A95DFA940D8C890"/>
    <w:rsid w:val="00B6056D"/>
    <w:pPr>
      <w:widowControl w:val="0"/>
      <w:jc w:val="both"/>
    </w:pPr>
  </w:style>
  <w:style w:type="paragraph" w:customStyle="1" w:styleId="4C5C041542114A2B8D854ECB0B345B51">
    <w:name w:val="4C5C041542114A2B8D854ECB0B345B51"/>
    <w:rsid w:val="00B6056D"/>
    <w:pPr>
      <w:widowControl w:val="0"/>
      <w:jc w:val="both"/>
    </w:pPr>
  </w:style>
  <w:style w:type="paragraph" w:customStyle="1" w:styleId="8BB19171489E476B88DC2B802C373538">
    <w:name w:val="8BB19171489E476B88DC2B802C373538"/>
    <w:rsid w:val="00B6056D"/>
    <w:pPr>
      <w:widowControl w:val="0"/>
      <w:jc w:val="both"/>
    </w:pPr>
  </w:style>
  <w:style w:type="paragraph" w:customStyle="1" w:styleId="B1BC6F05D8344305B5F9979638751490">
    <w:name w:val="B1BC6F05D8344305B5F9979638751490"/>
    <w:rsid w:val="00B6056D"/>
    <w:pPr>
      <w:widowControl w:val="0"/>
      <w:jc w:val="both"/>
    </w:pPr>
  </w:style>
  <w:style w:type="paragraph" w:customStyle="1" w:styleId="8A3A574F40F544CC897C69AA281283A4">
    <w:name w:val="8A3A574F40F544CC897C69AA281283A4"/>
    <w:rsid w:val="00B6056D"/>
    <w:pPr>
      <w:widowControl w:val="0"/>
      <w:jc w:val="both"/>
    </w:pPr>
  </w:style>
  <w:style w:type="paragraph" w:customStyle="1" w:styleId="8DE8113D13DF493CA7780D73665AAFF3">
    <w:name w:val="8DE8113D13DF493CA7780D73665AAFF3"/>
    <w:rsid w:val="00B6056D"/>
    <w:pPr>
      <w:widowControl w:val="0"/>
      <w:jc w:val="both"/>
    </w:pPr>
  </w:style>
  <w:style w:type="paragraph" w:customStyle="1" w:styleId="396B031D522242128A5D6317E3A99664">
    <w:name w:val="396B031D522242128A5D6317E3A99664"/>
    <w:rsid w:val="00B6056D"/>
    <w:pPr>
      <w:widowControl w:val="0"/>
      <w:jc w:val="both"/>
    </w:pPr>
  </w:style>
  <w:style w:type="paragraph" w:customStyle="1" w:styleId="B8079F0C810C44D383C161224F0C19E9">
    <w:name w:val="B8079F0C810C44D383C161224F0C19E9"/>
    <w:rsid w:val="00B6056D"/>
    <w:pPr>
      <w:widowControl w:val="0"/>
      <w:jc w:val="both"/>
    </w:pPr>
  </w:style>
  <w:style w:type="paragraph" w:customStyle="1" w:styleId="7334BBE72E094C8CA6ED695839A6BF4E">
    <w:name w:val="7334BBE72E094C8CA6ED695839A6BF4E"/>
    <w:rsid w:val="00B6056D"/>
    <w:pPr>
      <w:widowControl w:val="0"/>
      <w:jc w:val="both"/>
    </w:pPr>
  </w:style>
  <w:style w:type="paragraph" w:customStyle="1" w:styleId="E71C9AFA216041A292702C063D6FD0EB">
    <w:name w:val="E71C9AFA216041A292702C063D6FD0EB"/>
    <w:rsid w:val="00B6056D"/>
    <w:pPr>
      <w:widowControl w:val="0"/>
      <w:jc w:val="both"/>
    </w:pPr>
  </w:style>
  <w:style w:type="paragraph" w:customStyle="1" w:styleId="F47216207DB648E18079B756A5386B9F">
    <w:name w:val="F47216207DB648E18079B756A5386B9F"/>
    <w:rsid w:val="00B6056D"/>
    <w:pPr>
      <w:widowControl w:val="0"/>
      <w:jc w:val="both"/>
    </w:pPr>
  </w:style>
  <w:style w:type="paragraph" w:customStyle="1" w:styleId="2BA8283FF7134C838AC874FD9758726D">
    <w:name w:val="2BA8283FF7134C838AC874FD9758726D"/>
    <w:rsid w:val="00B6056D"/>
    <w:pPr>
      <w:widowControl w:val="0"/>
      <w:jc w:val="both"/>
    </w:pPr>
  </w:style>
  <w:style w:type="paragraph" w:customStyle="1" w:styleId="A6A71C5AD1A741C3BB4D92A8F33DA69D">
    <w:name w:val="A6A71C5AD1A741C3BB4D92A8F33DA69D"/>
    <w:rsid w:val="00B6056D"/>
    <w:pPr>
      <w:widowControl w:val="0"/>
      <w:jc w:val="both"/>
    </w:pPr>
  </w:style>
  <w:style w:type="paragraph" w:customStyle="1" w:styleId="DF0BB1F0E5154CC6BC2E32372E13EA59">
    <w:name w:val="DF0BB1F0E5154CC6BC2E32372E13EA59"/>
    <w:rsid w:val="00B6056D"/>
    <w:pPr>
      <w:widowControl w:val="0"/>
      <w:jc w:val="both"/>
    </w:pPr>
  </w:style>
  <w:style w:type="paragraph" w:customStyle="1" w:styleId="E31FAF58DDD745F6B89B9233CC8A60BA">
    <w:name w:val="E31FAF58DDD745F6B89B9233CC8A60BA"/>
    <w:rsid w:val="00B6056D"/>
    <w:pPr>
      <w:widowControl w:val="0"/>
      <w:jc w:val="both"/>
    </w:pPr>
  </w:style>
  <w:style w:type="paragraph" w:customStyle="1" w:styleId="E7AE4FCD86F844A899F8FB94092AEF6E">
    <w:name w:val="E7AE4FCD86F844A899F8FB94092AEF6E"/>
    <w:rsid w:val="00B6056D"/>
    <w:pPr>
      <w:widowControl w:val="0"/>
      <w:jc w:val="both"/>
    </w:pPr>
  </w:style>
  <w:style w:type="paragraph" w:customStyle="1" w:styleId="D676D9F8A6FC49ACB2F869D01D6D183E">
    <w:name w:val="D676D9F8A6FC49ACB2F869D01D6D183E"/>
    <w:rsid w:val="00B6056D"/>
    <w:pPr>
      <w:widowControl w:val="0"/>
      <w:jc w:val="both"/>
    </w:pPr>
  </w:style>
  <w:style w:type="paragraph" w:customStyle="1" w:styleId="5899DD43AE2747B7B2B881A1DCB3AFB1">
    <w:name w:val="5899DD43AE2747B7B2B881A1DCB3AFB1"/>
    <w:rsid w:val="00B6056D"/>
    <w:pPr>
      <w:widowControl w:val="0"/>
      <w:jc w:val="both"/>
    </w:pPr>
  </w:style>
  <w:style w:type="paragraph" w:customStyle="1" w:styleId="4443209B99444021B8376D4370307E8A">
    <w:name w:val="4443209B99444021B8376D4370307E8A"/>
    <w:rsid w:val="00B6056D"/>
    <w:pPr>
      <w:widowControl w:val="0"/>
      <w:jc w:val="both"/>
    </w:pPr>
  </w:style>
  <w:style w:type="paragraph" w:customStyle="1" w:styleId="4150A5F9D7D44D2681404F1CF611C5E9">
    <w:name w:val="4150A5F9D7D44D2681404F1CF611C5E9"/>
    <w:rsid w:val="00B6056D"/>
    <w:pPr>
      <w:widowControl w:val="0"/>
      <w:jc w:val="both"/>
    </w:pPr>
  </w:style>
  <w:style w:type="paragraph" w:customStyle="1" w:styleId="FDADD53C8E8248C6A3D14DC554F05E10">
    <w:name w:val="FDADD53C8E8248C6A3D14DC554F05E10"/>
    <w:rsid w:val="00B6056D"/>
    <w:pPr>
      <w:widowControl w:val="0"/>
      <w:jc w:val="both"/>
    </w:pPr>
  </w:style>
  <w:style w:type="paragraph" w:customStyle="1" w:styleId="A881284FEB4042F996C36C03855B2B78">
    <w:name w:val="A881284FEB4042F996C36C03855B2B78"/>
    <w:rsid w:val="00B6056D"/>
    <w:pPr>
      <w:widowControl w:val="0"/>
      <w:jc w:val="both"/>
    </w:pPr>
  </w:style>
  <w:style w:type="paragraph" w:customStyle="1" w:styleId="C86620FEFBDF4EE5B3170939D29A90FA">
    <w:name w:val="C86620FEFBDF4EE5B3170939D29A90FA"/>
    <w:rsid w:val="00B6056D"/>
    <w:pPr>
      <w:widowControl w:val="0"/>
      <w:jc w:val="both"/>
    </w:pPr>
  </w:style>
  <w:style w:type="paragraph" w:customStyle="1" w:styleId="66F01BB5A1C74236A8779B05DEA22351">
    <w:name w:val="66F01BB5A1C74236A8779B05DEA22351"/>
    <w:rsid w:val="00B6056D"/>
    <w:pPr>
      <w:widowControl w:val="0"/>
      <w:jc w:val="both"/>
    </w:pPr>
  </w:style>
  <w:style w:type="paragraph" w:customStyle="1" w:styleId="5250979AAEE9495F92C2288D29B733D2">
    <w:name w:val="5250979AAEE9495F92C2288D29B733D2"/>
    <w:rsid w:val="00B6056D"/>
    <w:pPr>
      <w:widowControl w:val="0"/>
      <w:jc w:val="both"/>
    </w:pPr>
  </w:style>
  <w:style w:type="paragraph" w:customStyle="1" w:styleId="5F8952FFEB1142B1B2354AC122E2B0CE">
    <w:name w:val="5F8952FFEB1142B1B2354AC122E2B0CE"/>
    <w:rsid w:val="00B6056D"/>
    <w:pPr>
      <w:widowControl w:val="0"/>
      <w:jc w:val="both"/>
    </w:pPr>
  </w:style>
  <w:style w:type="paragraph" w:customStyle="1" w:styleId="9D68A96B69EB48EB88856FC213604A74">
    <w:name w:val="9D68A96B69EB48EB88856FC213604A74"/>
    <w:rsid w:val="00B6056D"/>
    <w:pPr>
      <w:widowControl w:val="0"/>
      <w:jc w:val="both"/>
    </w:pPr>
  </w:style>
  <w:style w:type="paragraph" w:customStyle="1" w:styleId="289194C4B478404ABCB7AD9A5B0AD74D">
    <w:name w:val="289194C4B478404ABCB7AD9A5B0AD74D"/>
    <w:rsid w:val="00B6056D"/>
    <w:pPr>
      <w:widowControl w:val="0"/>
      <w:jc w:val="both"/>
    </w:pPr>
  </w:style>
  <w:style w:type="paragraph" w:customStyle="1" w:styleId="2754AD8B893C40F9BD96C2E11AE02967">
    <w:name w:val="2754AD8B893C40F9BD96C2E11AE02967"/>
    <w:rsid w:val="00B6056D"/>
    <w:pPr>
      <w:widowControl w:val="0"/>
      <w:jc w:val="both"/>
    </w:pPr>
  </w:style>
  <w:style w:type="paragraph" w:customStyle="1" w:styleId="D68DA341975C495CB881DFA9BC51AB1C">
    <w:name w:val="D68DA341975C495CB881DFA9BC51AB1C"/>
    <w:rsid w:val="00B6056D"/>
    <w:pPr>
      <w:widowControl w:val="0"/>
      <w:jc w:val="both"/>
    </w:pPr>
  </w:style>
  <w:style w:type="paragraph" w:customStyle="1" w:styleId="C98C83DF3AF240579A25941A477202EC">
    <w:name w:val="C98C83DF3AF240579A25941A477202EC"/>
    <w:rsid w:val="00B6056D"/>
    <w:pPr>
      <w:widowControl w:val="0"/>
      <w:jc w:val="both"/>
    </w:pPr>
  </w:style>
  <w:style w:type="paragraph" w:customStyle="1" w:styleId="D7ACEDD13EB54F128F03DE2E362BA815">
    <w:name w:val="D7ACEDD13EB54F128F03DE2E362BA815"/>
    <w:rsid w:val="00B6056D"/>
    <w:pPr>
      <w:widowControl w:val="0"/>
      <w:jc w:val="both"/>
    </w:pPr>
  </w:style>
  <w:style w:type="paragraph" w:customStyle="1" w:styleId="C863EF607F2C42E39B75E376DF0591DB">
    <w:name w:val="C863EF607F2C42E39B75E376DF0591DB"/>
    <w:rsid w:val="00B6056D"/>
    <w:pPr>
      <w:widowControl w:val="0"/>
      <w:jc w:val="both"/>
    </w:pPr>
  </w:style>
  <w:style w:type="paragraph" w:customStyle="1" w:styleId="EBDE5C2A1D3841818BA8C413016E717E">
    <w:name w:val="EBDE5C2A1D3841818BA8C413016E717E"/>
    <w:rsid w:val="00B6056D"/>
    <w:pPr>
      <w:widowControl w:val="0"/>
      <w:jc w:val="both"/>
    </w:pPr>
  </w:style>
  <w:style w:type="paragraph" w:customStyle="1" w:styleId="29C0556CF5294A25ADB5F99C4B5A17B4">
    <w:name w:val="29C0556CF5294A25ADB5F99C4B5A17B4"/>
    <w:rsid w:val="00B6056D"/>
    <w:pPr>
      <w:widowControl w:val="0"/>
      <w:jc w:val="both"/>
    </w:pPr>
  </w:style>
  <w:style w:type="paragraph" w:customStyle="1" w:styleId="9BFF625BC75E43F1A9E12CFD0C0EA98C">
    <w:name w:val="9BFF625BC75E43F1A9E12CFD0C0EA98C"/>
    <w:rsid w:val="00B6056D"/>
    <w:pPr>
      <w:widowControl w:val="0"/>
      <w:jc w:val="both"/>
    </w:pPr>
  </w:style>
  <w:style w:type="paragraph" w:customStyle="1" w:styleId="8B6CD974B6614881A08ACC0BCA2070CB">
    <w:name w:val="8B6CD974B6614881A08ACC0BCA2070CB"/>
    <w:rsid w:val="00B6056D"/>
    <w:pPr>
      <w:widowControl w:val="0"/>
      <w:jc w:val="both"/>
    </w:pPr>
  </w:style>
  <w:style w:type="paragraph" w:customStyle="1" w:styleId="421C674C098E44E68E06AEA8CF9DE92B">
    <w:name w:val="421C674C098E44E68E06AEA8CF9DE92B"/>
    <w:rsid w:val="00B6056D"/>
    <w:pPr>
      <w:widowControl w:val="0"/>
      <w:jc w:val="both"/>
    </w:pPr>
  </w:style>
  <w:style w:type="paragraph" w:customStyle="1" w:styleId="348343FB75B043098B920FA447146222">
    <w:name w:val="348343FB75B043098B920FA447146222"/>
    <w:rsid w:val="00B6056D"/>
    <w:pPr>
      <w:widowControl w:val="0"/>
      <w:jc w:val="both"/>
    </w:pPr>
  </w:style>
  <w:style w:type="paragraph" w:customStyle="1" w:styleId="DE6925DB917545968129F65FEFD30A65">
    <w:name w:val="DE6925DB917545968129F65FEFD30A65"/>
    <w:rsid w:val="00B6056D"/>
    <w:pPr>
      <w:widowControl w:val="0"/>
      <w:jc w:val="both"/>
    </w:pPr>
  </w:style>
  <w:style w:type="paragraph" w:customStyle="1" w:styleId="12DF0F170A1E4A5DB4D96AC425CA679B">
    <w:name w:val="12DF0F170A1E4A5DB4D96AC425CA679B"/>
    <w:rsid w:val="00B6056D"/>
    <w:pPr>
      <w:widowControl w:val="0"/>
      <w:jc w:val="both"/>
    </w:pPr>
  </w:style>
  <w:style w:type="paragraph" w:customStyle="1" w:styleId="AD6E90D8E1744BAE9766AF3A22671155">
    <w:name w:val="AD6E90D8E1744BAE9766AF3A22671155"/>
    <w:rsid w:val="00B6056D"/>
    <w:pPr>
      <w:widowControl w:val="0"/>
      <w:jc w:val="both"/>
    </w:pPr>
  </w:style>
  <w:style w:type="paragraph" w:customStyle="1" w:styleId="AE0711307CC44A52B68307B38D5C4A9C">
    <w:name w:val="AE0711307CC44A52B68307B38D5C4A9C"/>
    <w:rsid w:val="00B6056D"/>
    <w:pPr>
      <w:widowControl w:val="0"/>
      <w:jc w:val="both"/>
    </w:pPr>
  </w:style>
  <w:style w:type="paragraph" w:customStyle="1" w:styleId="84D5475155504BEC9B926E53A8746F1C">
    <w:name w:val="84D5475155504BEC9B926E53A8746F1C"/>
    <w:rsid w:val="00B6056D"/>
    <w:pPr>
      <w:widowControl w:val="0"/>
      <w:jc w:val="both"/>
    </w:pPr>
  </w:style>
  <w:style w:type="paragraph" w:customStyle="1" w:styleId="B6AC51D641224535B446D0B3B9F85173">
    <w:name w:val="B6AC51D641224535B446D0B3B9F85173"/>
    <w:rsid w:val="00B6056D"/>
    <w:pPr>
      <w:widowControl w:val="0"/>
      <w:jc w:val="both"/>
    </w:pPr>
  </w:style>
  <w:style w:type="paragraph" w:customStyle="1" w:styleId="F9752E0873D1474393A889D091929A5C">
    <w:name w:val="F9752E0873D1474393A889D091929A5C"/>
    <w:rsid w:val="00B6056D"/>
    <w:pPr>
      <w:widowControl w:val="0"/>
      <w:jc w:val="both"/>
    </w:pPr>
  </w:style>
  <w:style w:type="paragraph" w:customStyle="1" w:styleId="8EA7AB340E9E49A8B068D579B1DBA600">
    <w:name w:val="8EA7AB340E9E49A8B068D579B1DBA600"/>
    <w:rsid w:val="00B6056D"/>
    <w:pPr>
      <w:widowControl w:val="0"/>
      <w:jc w:val="both"/>
    </w:pPr>
  </w:style>
  <w:style w:type="paragraph" w:customStyle="1" w:styleId="892192A2DC874A6E90D390B9DEAAA6F2">
    <w:name w:val="892192A2DC874A6E90D390B9DEAAA6F2"/>
    <w:rsid w:val="00B6056D"/>
    <w:pPr>
      <w:widowControl w:val="0"/>
      <w:jc w:val="both"/>
    </w:pPr>
  </w:style>
  <w:style w:type="paragraph" w:customStyle="1" w:styleId="C82354763442401A962FA6A4417C6E85">
    <w:name w:val="C82354763442401A962FA6A4417C6E85"/>
    <w:rsid w:val="00B6056D"/>
    <w:pPr>
      <w:widowControl w:val="0"/>
      <w:jc w:val="both"/>
    </w:pPr>
  </w:style>
  <w:style w:type="paragraph" w:customStyle="1" w:styleId="2E29D7AE70F640699D2CD6B788E4CDB3">
    <w:name w:val="2E29D7AE70F640699D2CD6B788E4CDB3"/>
    <w:rsid w:val="00B6056D"/>
    <w:pPr>
      <w:widowControl w:val="0"/>
      <w:jc w:val="both"/>
    </w:pPr>
  </w:style>
  <w:style w:type="paragraph" w:customStyle="1" w:styleId="7A7DF2F7D664446A873755E8FF011017">
    <w:name w:val="7A7DF2F7D664446A873755E8FF011017"/>
    <w:rsid w:val="00B6056D"/>
    <w:pPr>
      <w:widowControl w:val="0"/>
      <w:jc w:val="both"/>
    </w:pPr>
  </w:style>
  <w:style w:type="paragraph" w:customStyle="1" w:styleId="F4E182E6D5C64455A79B019838D363DD">
    <w:name w:val="F4E182E6D5C64455A79B019838D363DD"/>
    <w:rsid w:val="00B6056D"/>
    <w:pPr>
      <w:widowControl w:val="0"/>
      <w:jc w:val="both"/>
    </w:pPr>
  </w:style>
  <w:style w:type="paragraph" w:customStyle="1" w:styleId="7B33DCEFE1D04559A224B146BBDCBABF">
    <w:name w:val="7B33DCEFE1D04559A224B146BBDCBABF"/>
    <w:rsid w:val="00B6056D"/>
    <w:pPr>
      <w:widowControl w:val="0"/>
      <w:jc w:val="both"/>
    </w:pPr>
  </w:style>
  <w:style w:type="paragraph" w:customStyle="1" w:styleId="D577EF0C4C2A47739C8845680BFCC9EB">
    <w:name w:val="D577EF0C4C2A47739C8845680BFCC9EB"/>
    <w:rsid w:val="00B6056D"/>
    <w:pPr>
      <w:widowControl w:val="0"/>
      <w:jc w:val="both"/>
    </w:pPr>
  </w:style>
  <w:style w:type="paragraph" w:customStyle="1" w:styleId="6B27610E890E40F4B45D4AFB10B23698">
    <w:name w:val="6B27610E890E40F4B45D4AFB10B23698"/>
    <w:rsid w:val="00B6056D"/>
    <w:pPr>
      <w:widowControl w:val="0"/>
      <w:jc w:val="both"/>
    </w:pPr>
  </w:style>
  <w:style w:type="paragraph" w:customStyle="1" w:styleId="7DA2CD367A2847909923743BFEBD7127">
    <w:name w:val="7DA2CD367A2847909923743BFEBD7127"/>
    <w:rsid w:val="00B6056D"/>
    <w:pPr>
      <w:widowControl w:val="0"/>
      <w:jc w:val="both"/>
    </w:pPr>
  </w:style>
  <w:style w:type="paragraph" w:customStyle="1" w:styleId="50531849649D44548628CDB0AA62FD64">
    <w:name w:val="50531849649D44548628CDB0AA62FD64"/>
    <w:rsid w:val="00B6056D"/>
    <w:pPr>
      <w:widowControl w:val="0"/>
      <w:jc w:val="both"/>
    </w:pPr>
  </w:style>
  <w:style w:type="paragraph" w:customStyle="1" w:styleId="3493A537354B411CAF5CFA3FBDF6F8E8">
    <w:name w:val="3493A537354B411CAF5CFA3FBDF6F8E8"/>
    <w:rsid w:val="00B6056D"/>
    <w:pPr>
      <w:widowControl w:val="0"/>
      <w:jc w:val="both"/>
    </w:pPr>
  </w:style>
  <w:style w:type="paragraph" w:customStyle="1" w:styleId="616771A9C2654AF695B3F5E16E73337C">
    <w:name w:val="616771A9C2654AF695B3F5E16E73337C"/>
    <w:rsid w:val="00B6056D"/>
    <w:pPr>
      <w:widowControl w:val="0"/>
      <w:jc w:val="both"/>
    </w:pPr>
  </w:style>
  <w:style w:type="paragraph" w:customStyle="1" w:styleId="6DD52D27C775468DAC450BB5AB9EA239">
    <w:name w:val="6DD52D27C775468DAC450BB5AB9EA239"/>
    <w:rsid w:val="00B6056D"/>
    <w:pPr>
      <w:widowControl w:val="0"/>
      <w:jc w:val="both"/>
    </w:pPr>
  </w:style>
  <w:style w:type="paragraph" w:customStyle="1" w:styleId="D8E99364C36641BA8917D1D9CF6408B8">
    <w:name w:val="D8E99364C36641BA8917D1D9CF6408B8"/>
    <w:rsid w:val="00B6056D"/>
    <w:pPr>
      <w:widowControl w:val="0"/>
      <w:jc w:val="both"/>
    </w:pPr>
  </w:style>
  <w:style w:type="paragraph" w:customStyle="1" w:styleId="8D93198A64924757903574FB1022E1FC">
    <w:name w:val="8D93198A64924757903574FB1022E1FC"/>
    <w:rsid w:val="00B6056D"/>
    <w:pPr>
      <w:widowControl w:val="0"/>
      <w:jc w:val="both"/>
    </w:pPr>
  </w:style>
  <w:style w:type="paragraph" w:customStyle="1" w:styleId="18F68D8DA07F45169300239B6B2472FA">
    <w:name w:val="18F68D8DA07F45169300239B6B2472FA"/>
    <w:rsid w:val="00B6056D"/>
    <w:pPr>
      <w:widowControl w:val="0"/>
      <w:jc w:val="both"/>
    </w:pPr>
  </w:style>
  <w:style w:type="paragraph" w:customStyle="1" w:styleId="88776EB3C353464FB44A3F791EF01F03">
    <w:name w:val="88776EB3C353464FB44A3F791EF01F03"/>
    <w:rsid w:val="00B6056D"/>
    <w:pPr>
      <w:widowControl w:val="0"/>
      <w:jc w:val="both"/>
    </w:pPr>
  </w:style>
  <w:style w:type="paragraph" w:customStyle="1" w:styleId="1CE11EC8562842718A5B65B629386751">
    <w:name w:val="1CE11EC8562842718A5B65B629386751"/>
    <w:rsid w:val="00B6056D"/>
    <w:pPr>
      <w:widowControl w:val="0"/>
      <w:jc w:val="both"/>
    </w:pPr>
  </w:style>
  <w:style w:type="paragraph" w:customStyle="1" w:styleId="4F76393842D246BB96744B1081020989">
    <w:name w:val="4F76393842D246BB96744B1081020989"/>
    <w:rsid w:val="00B6056D"/>
    <w:pPr>
      <w:widowControl w:val="0"/>
      <w:jc w:val="both"/>
    </w:pPr>
  </w:style>
  <w:style w:type="paragraph" w:customStyle="1" w:styleId="72DB9D8538CD402C93DE42CB980C99A3">
    <w:name w:val="72DB9D8538CD402C93DE42CB980C99A3"/>
    <w:rsid w:val="00B6056D"/>
    <w:pPr>
      <w:widowControl w:val="0"/>
      <w:jc w:val="both"/>
    </w:pPr>
  </w:style>
  <w:style w:type="paragraph" w:customStyle="1" w:styleId="0E1810470DA540B3AB926DB349E3FAD1">
    <w:name w:val="0E1810470DA540B3AB926DB349E3FAD1"/>
    <w:rsid w:val="00B6056D"/>
    <w:pPr>
      <w:widowControl w:val="0"/>
      <w:jc w:val="both"/>
    </w:pPr>
  </w:style>
  <w:style w:type="paragraph" w:customStyle="1" w:styleId="8B4D1048F4D64BE99CA52FC1C3EF31CC">
    <w:name w:val="8B4D1048F4D64BE99CA52FC1C3EF31CC"/>
    <w:rsid w:val="00B6056D"/>
    <w:pPr>
      <w:widowControl w:val="0"/>
      <w:jc w:val="both"/>
    </w:pPr>
  </w:style>
  <w:style w:type="paragraph" w:customStyle="1" w:styleId="0EB6DCE8CEA44917A9D29754C603977B">
    <w:name w:val="0EB6DCE8CEA44917A9D29754C603977B"/>
    <w:rsid w:val="00B6056D"/>
    <w:pPr>
      <w:widowControl w:val="0"/>
      <w:jc w:val="both"/>
    </w:pPr>
  </w:style>
  <w:style w:type="paragraph" w:customStyle="1" w:styleId="065D7C1FB9CE4E409324CA89D757295A">
    <w:name w:val="065D7C1FB9CE4E409324CA89D757295A"/>
    <w:rsid w:val="00B6056D"/>
    <w:pPr>
      <w:widowControl w:val="0"/>
      <w:jc w:val="both"/>
    </w:pPr>
  </w:style>
  <w:style w:type="paragraph" w:customStyle="1" w:styleId="D924C307F3584B069E0A7DD83BEC216D">
    <w:name w:val="D924C307F3584B069E0A7DD83BEC216D"/>
    <w:rsid w:val="00B6056D"/>
    <w:pPr>
      <w:widowControl w:val="0"/>
      <w:jc w:val="both"/>
    </w:pPr>
  </w:style>
  <w:style w:type="paragraph" w:customStyle="1" w:styleId="6905C5623B1B4A64895FBD7B9725D19C">
    <w:name w:val="6905C5623B1B4A64895FBD7B9725D19C"/>
    <w:rsid w:val="00B6056D"/>
    <w:pPr>
      <w:widowControl w:val="0"/>
      <w:jc w:val="both"/>
    </w:pPr>
  </w:style>
  <w:style w:type="paragraph" w:customStyle="1" w:styleId="4C9D748E094148EEB3530F1D0F13C434">
    <w:name w:val="4C9D748E094148EEB3530F1D0F13C434"/>
    <w:rsid w:val="00B6056D"/>
    <w:pPr>
      <w:widowControl w:val="0"/>
      <w:jc w:val="both"/>
    </w:pPr>
  </w:style>
  <w:style w:type="paragraph" w:customStyle="1" w:styleId="FBF18A331A134D45AC54D0D1134F5F09">
    <w:name w:val="FBF18A331A134D45AC54D0D1134F5F09"/>
    <w:rsid w:val="00B6056D"/>
    <w:pPr>
      <w:widowControl w:val="0"/>
      <w:jc w:val="both"/>
    </w:pPr>
  </w:style>
  <w:style w:type="paragraph" w:customStyle="1" w:styleId="E486F9560BBC48A392530BFF5321B8AF">
    <w:name w:val="E486F9560BBC48A392530BFF5321B8AF"/>
    <w:rsid w:val="00B6056D"/>
    <w:pPr>
      <w:widowControl w:val="0"/>
      <w:jc w:val="both"/>
    </w:pPr>
  </w:style>
  <w:style w:type="paragraph" w:customStyle="1" w:styleId="4759681094D74476B426172E301D35D6">
    <w:name w:val="4759681094D74476B426172E301D35D6"/>
    <w:rsid w:val="00B6056D"/>
    <w:pPr>
      <w:widowControl w:val="0"/>
      <w:jc w:val="both"/>
    </w:pPr>
  </w:style>
  <w:style w:type="paragraph" w:customStyle="1" w:styleId="C47035ED583D4EE2B966FCF4C3E1762E">
    <w:name w:val="C47035ED583D4EE2B966FCF4C3E1762E"/>
    <w:rsid w:val="00B6056D"/>
    <w:pPr>
      <w:widowControl w:val="0"/>
      <w:jc w:val="both"/>
    </w:pPr>
  </w:style>
  <w:style w:type="paragraph" w:customStyle="1" w:styleId="B9F833127CB24596AB216AC2F191A8BB">
    <w:name w:val="B9F833127CB24596AB216AC2F191A8BB"/>
    <w:rsid w:val="00B6056D"/>
    <w:pPr>
      <w:widowControl w:val="0"/>
      <w:jc w:val="both"/>
    </w:pPr>
  </w:style>
  <w:style w:type="paragraph" w:customStyle="1" w:styleId="3A2084D95A954210B41E20C99462D44E">
    <w:name w:val="3A2084D95A954210B41E20C99462D44E"/>
    <w:rsid w:val="00B6056D"/>
    <w:pPr>
      <w:widowControl w:val="0"/>
      <w:jc w:val="both"/>
    </w:pPr>
  </w:style>
  <w:style w:type="paragraph" w:customStyle="1" w:styleId="FCBDEBFC47CB467F85C3DF70B91FA8EE">
    <w:name w:val="FCBDEBFC47CB467F85C3DF70B91FA8EE"/>
    <w:rsid w:val="00B6056D"/>
    <w:pPr>
      <w:widowControl w:val="0"/>
      <w:jc w:val="both"/>
    </w:pPr>
  </w:style>
  <w:style w:type="paragraph" w:customStyle="1" w:styleId="0FD347B9140C41708EA0C291F4632E67">
    <w:name w:val="0FD347B9140C41708EA0C291F4632E67"/>
    <w:rsid w:val="00B6056D"/>
    <w:pPr>
      <w:widowControl w:val="0"/>
      <w:jc w:val="both"/>
    </w:pPr>
  </w:style>
  <w:style w:type="paragraph" w:customStyle="1" w:styleId="3D592BA778C84CBFBEBC56EF265A61EF">
    <w:name w:val="3D592BA778C84CBFBEBC56EF265A61EF"/>
    <w:rsid w:val="00B6056D"/>
    <w:pPr>
      <w:widowControl w:val="0"/>
      <w:jc w:val="both"/>
    </w:pPr>
  </w:style>
  <w:style w:type="paragraph" w:customStyle="1" w:styleId="0D0AD46EA94447CCB61DD0534A9DBC66">
    <w:name w:val="0D0AD46EA94447CCB61DD0534A9DBC66"/>
    <w:rsid w:val="00B6056D"/>
    <w:pPr>
      <w:widowControl w:val="0"/>
      <w:jc w:val="both"/>
    </w:pPr>
  </w:style>
  <w:style w:type="paragraph" w:customStyle="1" w:styleId="2BB0D8A02F6B4F1CAFC58A16BEF222AB">
    <w:name w:val="2BB0D8A02F6B4F1CAFC58A16BEF222AB"/>
    <w:rsid w:val="00B6056D"/>
    <w:pPr>
      <w:widowControl w:val="0"/>
      <w:jc w:val="both"/>
    </w:pPr>
  </w:style>
  <w:style w:type="paragraph" w:customStyle="1" w:styleId="2CDC4B2770B943CEB4F52C785A05C088">
    <w:name w:val="2CDC4B2770B943CEB4F52C785A05C088"/>
    <w:rsid w:val="00B6056D"/>
    <w:pPr>
      <w:widowControl w:val="0"/>
      <w:jc w:val="both"/>
    </w:pPr>
  </w:style>
  <w:style w:type="paragraph" w:customStyle="1" w:styleId="DD61CF997A3A4943AD21F0D89D475278">
    <w:name w:val="DD61CF997A3A4943AD21F0D89D475278"/>
    <w:rsid w:val="00B6056D"/>
    <w:pPr>
      <w:widowControl w:val="0"/>
      <w:jc w:val="both"/>
    </w:pPr>
  </w:style>
  <w:style w:type="paragraph" w:customStyle="1" w:styleId="EB7C64A5671B4EF69DEAEAAB66AD762B">
    <w:name w:val="EB7C64A5671B4EF69DEAEAAB66AD762B"/>
    <w:rsid w:val="00B6056D"/>
    <w:pPr>
      <w:widowControl w:val="0"/>
      <w:jc w:val="both"/>
    </w:pPr>
  </w:style>
  <w:style w:type="paragraph" w:customStyle="1" w:styleId="CDECA3A922044AB8A93324F960690F8B">
    <w:name w:val="CDECA3A922044AB8A93324F960690F8B"/>
    <w:rsid w:val="00B6056D"/>
    <w:pPr>
      <w:widowControl w:val="0"/>
      <w:jc w:val="both"/>
    </w:pPr>
  </w:style>
  <w:style w:type="paragraph" w:customStyle="1" w:styleId="03786C77DB36401D890056DBD782E280">
    <w:name w:val="03786C77DB36401D890056DBD782E280"/>
    <w:rsid w:val="00B6056D"/>
    <w:pPr>
      <w:widowControl w:val="0"/>
      <w:jc w:val="both"/>
    </w:pPr>
  </w:style>
  <w:style w:type="paragraph" w:customStyle="1" w:styleId="AAAA9B65AD4B4B2EB9ABA5A92B6345D3">
    <w:name w:val="AAAA9B65AD4B4B2EB9ABA5A92B6345D3"/>
    <w:rsid w:val="00B6056D"/>
    <w:pPr>
      <w:widowControl w:val="0"/>
      <w:jc w:val="both"/>
    </w:pPr>
  </w:style>
  <w:style w:type="paragraph" w:customStyle="1" w:styleId="6ED18BB3E5B04434940078F16BDB0BCE">
    <w:name w:val="6ED18BB3E5B04434940078F16BDB0BCE"/>
    <w:rsid w:val="00B6056D"/>
    <w:pPr>
      <w:widowControl w:val="0"/>
      <w:jc w:val="both"/>
    </w:pPr>
  </w:style>
  <w:style w:type="paragraph" w:customStyle="1" w:styleId="DFDE462CCE5943128DCF25274A1A5CB9">
    <w:name w:val="DFDE462CCE5943128DCF25274A1A5CB9"/>
    <w:rsid w:val="00B6056D"/>
    <w:pPr>
      <w:widowControl w:val="0"/>
      <w:jc w:val="both"/>
    </w:pPr>
  </w:style>
  <w:style w:type="paragraph" w:customStyle="1" w:styleId="FD0D25CA5CB540CC81C795F852734684">
    <w:name w:val="FD0D25CA5CB540CC81C795F852734684"/>
    <w:rsid w:val="00B6056D"/>
    <w:pPr>
      <w:widowControl w:val="0"/>
      <w:jc w:val="both"/>
    </w:pPr>
  </w:style>
  <w:style w:type="paragraph" w:customStyle="1" w:styleId="2535D9C014F446DDB90DD2BD4A11ADD6">
    <w:name w:val="2535D9C014F446DDB90DD2BD4A11ADD6"/>
    <w:rsid w:val="00B6056D"/>
    <w:pPr>
      <w:widowControl w:val="0"/>
      <w:jc w:val="both"/>
    </w:pPr>
  </w:style>
  <w:style w:type="paragraph" w:customStyle="1" w:styleId="F86562CDDC0748EBBBF1BFCEDFE579AE">
    <w:name w:val="F86562CDDC0748EBBBF1BFCEDFE579AE"/>
    <w:rsid w:val="00B6056D"/>
    <w:pPr>
      <w:widowControl w:val="0"/>
      <w:jc w:val="both"/>
    </w:pPr>
  </w:style>
  <w:style w:type="paragraph" w:customStyle="1" w:styleId="577FA1D3070241C49295FA028CA746E0">
    <w:name w:val="577FA1D3070241C49295FA028CA746E0"/>
    <w:rsid w:val="00B6056D"/>
    <w:pPr>
      <w:widowControl w:val="0"/>
      <w:jc w:val="both"/>
    </w:pPr>
  </w:style>
  <w:style w:type="paragraph" w:customStyle="1" w:styleId="0EFB67F739724B81B9C9D61CD7C0BE96">
    <w:name w:val="0EFB67F739724B81B9C9D61CD7C0BE96"/>
    <w:rsid w:val="00B6056D"/>
    <w:pPr>
      <w:widowControl w:val="0"/>
      <w:jc w:val="both"/>
    </w:pPr>
  </w:style>
  <w:style w:type="paragraph" w:customStyle="1" w:styleId="9CEAA5A0C1D5411FB69BC8A0EC1AD37C">
    <w:name w:val="9CEAA5A0C1D5411FB69BC8A0EC1AD37C"/>
    <w:rsid w:val="00B6056D"/>
    <w:pPr>
      <w:widowControl w:val="0"/>
      <w:jc w:val="both"/>
    </w:pPr>
  </w:style>
  <w:style w:type="paragraph" w:customStyle="1" w:styleId="5AF8268EA24B4A0EA8814260024880BE">
    <w:name w:val="5AF8268EA24B4A0EA8814260024880BE"/>
    <w:rsid w:val="00B6056D"/>
    <w:pPr>
      <w:widowControl w:val="0"/>
      <w:jc w:val="both"/>
    </w:pPr>
  </w:style>
  <w:style w:type="paragraph" w:customStyle="1" w:styleId="55FD7D9BEC62418089B1E81B8521DABF">
    <w:name w:val="55FD7D9BEC62418089B1E81B8521DABF"/>
    <w:rsid w:val="00B6056D"/>
    <w:pPr>
      <w:widowControl w:val="0"/>
      <w:jc w:val="both"/>
    </w:pPr>
  </w:style>
  <w:style w:type="paragraph" w:customStyle="1" w:styleId="6F615CEB21914AFABE85499827764CB9">
    <w:name w:val="6F615CEB21914AFABE85499827764CB9"/>
    <w:rsid w:val="00B6056D"/>
    <w:pPr>
      <w:widowControl w:val="0"/>
      <w:jc w:val="both"/>
    </w:pPr>
  </w:style>
  <w:style w:type="paragraph" w:customStyle="1" w:styleId="A94F920428474F8CB8F68EE5B8E2BF10">
    <w:name w:val="A94F920428474F8CB8F68EE5B8E2BF10"/>
    <w:rsid w:val="00B6056D"/>
    <w:pPr>
      <w:widowControl w:val="0"/>
      <w:jc w:val="both"/>
    </w:pPr>
  </w:style>
  <w:style w:type="paragraph" w:customStyle="1" w:styleId="B2B61E3BFCF0457BA74F14157D685322">
    <w:name w:val="B2B61E3BFCF0457BA74F14157D685322"/>
    <w:rsid w:val="00B6056D"/>
    <w:pPr>
      <w:widowControl w:val="0"/>
      <w:jc w:val="both"/>
    </w:pPr>
  </w:style>
  <w:style w:type="paragraph" w:customStyle="1" w:styleId="7410AE3A5080481386DE74207EB3E70D">
    <w:name w:val="7410AE3A5080481386DE74207EB3E70D"/>
    <w:rsid w:val="00B6056D"/>
    <w:pPr>
      <w:widowControl w:val="0"/>
      <w:jc w:val="both"/>
    </w:pPr>
  </w:style>
  <w:style w:type="paragraph" w:customStyle="1" w:styleId="5A403FFED180453D891F13E02149139E">
    <w:name w:val="5A403FFED180453D891F13E02149139E"/>
    <w:rsid w:val="00B6056D"/>
    <w:pPr>
      <w:widowControl w:val="0"/>
      <w:jc w:val="both"/>
    </w:pPr>
  </w:style>
  <w:style w:type="paragraph" w:customStyle="1" w:styleId="0F1DCB1AFA83487290EAFBC7B59858D3">
    <w:name w:val="0F1DCB1AFA83487290EAFBC7B59858D3"/>
    <w:rsid w:val="00B6056D"/>
    <w:pPr>
      <w:widowControl w:val="0"/>
      <w:jc w:val="both"/>
    </w:pPr>
  </w:style>
  <w:style w:type="paragraph" w:customStyle="1" w:styleId="63E0CCE45F0E44DBA57CBBF609E2F265">
    <w:name w:val="63E0CCE45F0E44DBA57CBBF609E2F265"/>
    <w:rsid w:val="00B6056D"/>
    <w:pPr>
      <w:widowControl w:val="0"/>
      <w:jc w:val="both"/>
    </w:pPr>
  </w:style>
  <w:style w:type="paragraph" w:customStyle="1" w:styleId="0F60FEE8F51943FB994CF01CC55D1332">
    <w:name w:val="0F60FEE8F51943FB994CF01CC55D1332"/>
    <w:rsid w:val="00B6056D"/>
    <w:pPr>
      <w:widowControl w:val="0"/>
      <w:jc w:val="both"/>
    </w:pPr>
  </w:style>
  <w:style w:type="paragraph" w:customStyle="1" w:styleId="CDFEE56932894405BD5C00F8B0DBF795">
    <w:name w:val="CDFEE56932894405BD5C00F8B0DBF795"/>
    <w:rsid w:val="00B6056D"/>
    <w:pPr>
      <w:widowControl w:val="0"/>
      <w:jc w:val="both"/>
    </w:pPr>
  </w:style>
  <w:style w:type="paragraph" w:customStyle="1" w:styleId="32F3DB2C28E14E84B2A769429EF7CAD8">
    <w:name w:val="32F3DB2C28E14E84B2A769429EF7CAD8"/>
    <w:rsid w:val="00B6056D"/>
    <w:pPr>
      <w:widowControl w:val="0"/>
      <w:jc w:val="both"/>
    </w:pPr>
  </w:style>
  <w:style w:type="paragraph" w:customStyle="1" w:styleId="3172F4A82B8245ED9778857A3B44F749">
    <w:name w:val="3172F4A82B8245ED9778857A3B44F749"/>
    <w:rsid w:val="00B6056D"/>
    <w:pPr>
      <w:widowControl w:val="0"/>
      <w:jc w:val="both"/>
    </w:pPr>
  </w:style>
  <w:style w:type="paragraph" w:customStyle="1" w:styleId="A2AE9EF99D694D7E839248D0851911F3">
    <w:name w:val="A2AE9EF99D694D7E839248D0851911F3"/>
    <w:rsid w:val="00B6056D"/>
    <w:pPr>
      <w:widowControl w:val="0"/>
      <w:jc w:val="both"/>
    </w:pPr>
  </w:style>
  <w:style w:type="paragraph" w:customStyle="1" w:styleId="36215E4B8BF74468AC680375D46C7D5E">
    <w:name w:val="36215E4B8BF74468AC680375D46C7D5E"/>
    <w:rsid w:val="00B6056D"/>
    <w:pPr>
      <w:widowControl w:val="0"/>
      <w:jc w:val="both"/>
    </w:pPr>
  </w:style>
  <w:style w:type="paragraph" w:customStyle="1" w:styleId="4C0BF3F44D18462EACD00E487C385EC7">
    <w:name w:val="4C0BF3F44D18462EACD00E487C385EC7"/>
    <w:rsid w:val="00B6056D"/>
    <w:pPr>
      <w:widowControl w:val="0"/>
      <w:jc w:val="both"/>
    </w:pPr>
  </w:style>
  <w:style w:type="paragraph" w:customStyle="1" w:styleId="7FFC8EF4D8774610B3899FCA77CFA99A">
    <w:name w:val="7FFC8EF4D8774610B3899FCA77CFA99A"/>
    <w:rsid w:val="00B6056D"/>
    <w:pPr>
      <w:widowControl w:val="0"/>
      <w:jc w:val="both"/>
    </w:pPr>
  </w:style>
  <w:style w:type="paragraph" w:customStyle="1" w:styleId="EFEC338B5280470EBFBEB89DBA5B3C15">
    <w:name w:val="EFEC338B5280470EBFBEB89DBA5B3C15"/>
    <w:rsid w:val="00B6056D"/>
    <w:pPr>
      <w:widowControl w:val="0"/>
      <w:jc w:val="both"/>
    </w:pPr>
  </w:style>
  <w:style w:type="paragraph" w:customStyle="1" w:styleId="18D3715CBA454EB78C6700EFF476E75F">
    <w:name w:val="18D3715CBA454EB78C6700EFF476E75F"/>
    <w:rsid w:val="00B6056D"/>
    <w:pPr>
      <w:widowControl w:val="0"/>
      <w:jc w:val="both"/>
    </w:pPr>
  </w:style>
  <w:style w:type="paragraph" w:customStyle="1" w:styleId="C03C5F812B474C18BCC7592773CD7A87">
    <w:name w:val="C03C5F812B474C18BCC7592773CD7A87"/>
    <w:rsid w:val="00B6056D"/>
    <w:pPr>
      <w:widowControl w:val="0"/>
      <w:jc w:val="both"/>
    </w:pPr>
  </w:style>
  <w:style w:type="paragraph" w:customStyle="1" w:styleId="0611CFB585F342DF950C557698281796">
    <w:name w:val="0611CFB585F342DF950C557698281796"/>
    <w:rsid w:val="00B6056D"/>
    <w:pPr>
      <w:widowControl w:val="0"/>
      <w:jc w:val="both"/>
    </w:pPr>
  </w:style>
  <w:style w:type="paragraph" w:customStyle="1" w:styleId="8E183C3C427B4DADB11CC7F868CE7F0B">
    <w:name w:val="8E183C3C427B4DADB11CC7F868CE7F0B"/>
    <w:rsid w:val="00B6056D"/>
    <w:pPr>
      <w:widowControl w:val="0"/>
      <w:jc w:val="both"/>
    </w:pPr>
  </w:style>
  <w:style w:type="paragraph" w:customStyle="1" w:styleId="1DA81141332A49B2B9831DAB303C049D">
    <w:name w:val="1DA81141332A49B2B9831DAB303C049D"/>
    <w:rsid w:val="00B6056D"/>
    <w:pPr>
      <w:widowControl w:val="0"/>
      <w:jc w:val="both"/>
    </w:pPr>
  </w:style>
  <w:style w:type="paragraph" w:customStyle="1" w:styleId="8583574B656840CAAFE2AC8E5DDC972C">
    <w:name w:val="8583574B656840CAAFE2AC8E5DDC972C"/>
    <w:rsid w:val="00B6056D"/>
    <w:pPr>
      <w:widowControl w:val="0"/>
      <w:jc w:val="both"/>
    </w:pPr>
  </w:style>
  <w:style w:type="paragraph" w:customStyle="1" w:styleId="A6A18D0D27DD4A5B87A5B990DBB02FAC">
    <w:name w:val="A6A18D0D27DD4A5B87A5B990DBB02FAC"/>
    <w:rsid w:val="00B6056D"/>
    <w:pPr>
      <w:widowControl w:val="0"/>
      <w:jc w:val="both"/>
    </w:pPr>
  </w:style>
  <w:style w:type="paragraph" w:customStyle="1" w:styleId="9C91148BA42940B38EE5F99F88E93455">
    <w:name w:val="9C91148BA42940B38EE5F99F88E93455"/>
    <w:rsid w:val="00B6056D"/>
    <w:pPr>
      <w:widowControl w:val="0"/>
      <w:jc w:val="both"/>
    </w:pPr>
  </w:style>
  <w:style w:type="paragraph" w:customStyle="1" w:styleId="1944A8EAF0AE4BC58B146FD6821475EE">
    <w:name w:val="1944A8EAF0AE4BC58B146FD6821475EE"/>
    <w:rsid w:val="00B6056D"/>
    <w:pPr>
      <w:widowControl w:val="0"/>
      <w:jc w:val="both"/>
    </w:pPr>
  </w:style>
  <w:style w:type="paragraph" w:customStyle="1" w:styleId="32EC65B146E74F769C96DC38CB81264B">
    <w:name w:val="32EC65B146E74F769C96DC38CB81264B"/>
    <w:rsid w:val="00B6056D"/>
    <w:pPr>
      <w:widowControl w:val="0"/>
      <w:jc w:val="both"/>
    </w:pPr>
  </w:style>
  <w:style w:type="paragraph" w:customStyle="1" w:styleId="B261A53F85764D8CA9A3275E8C2E0BDC">
    <w:name w:val="B261A53F85764D8CA9A3275E8C2E0BDC"/>
    <w:rsid w:val="00B6056D"/>
    <w:pPr>
      <w:widowControl w:val="0"/>
      <w:jc w:val="both"/>
    </w:pPr>
  </w:style>
  <w:style w:type="paragraph" w:customStyle="1" w:styleId="CEA78797F1A449E894EF40EFE91ECDF9">
    <w:name w:val="CEA78797F1A449E894EF40EFE91ECDF9"/>
    <w:rsid w:val="00B6056D"/>
    <w:pPr>
      <w:widowControl w:val="0"/>
      <w:jc w:val="both"/>
    </w:pPr>
  </w:style>
  <w:style w:type="paragraph" w:customStyle="1" w:styleId="DC655E958EBD409385EA428515CA05A9">
    <w:name w:val="DC655E958EBD409385EA428515CA05A9"/>
    <w:rsid w:val="00B6056D"/>
    <w:pPr>
      <w:widowControl w:val="0"/>
      <w:jc w:val="both"/>
    </w:pPr>
  </w:style>
  <w:style w:type="paragraph" w:customStyle="1" w:styleId="43B66A381A33478089131CA5BB87BCB0">
    <w:name w:val="43B66A381A33478089131CA5BB87BCB0"/>
    <w:rsid w:val="00B6056D"/>
    <w:pPr>
      <w:widowControl w:val="0"/>
      <w:jc w:val="both"/>
    </w:pPr>
  </w:style>
  <w:style w:type="paragraph" w:customStyle="1" w:styleId="8C345AF61E234E87873DD3201E4BC06C">
    <w:name w:val="8C345AF61E234E87873DD3201E4BC06C"/>
    <w:rsid w:val="00B6056D"/>
    <w:pPr>
      <w:widowControl w:val="0"/>
      <w:jc w:val="both"/>
    </w:pPr>
  </w:style>
  <w:style w:type="paragraph" w:customStyle="1" w:styleId="BA80A1622CEF4660865261FFF0D1B04F">
    <w:name w:val="BA80A1622CEF4660865261FFF0D1B04F"/>
    <w:rsid w:val="00B6056D"/>
    <w:pPr>
      <w:widowControl w:val="0"/>
      <w:jc w:val="both"/>
    </w:pPr>
  </w:style>
  <w:style w:type="paragraph" w:customStyle="1" w:styleId="53A91102E6014B11A60DE80097ED1B9D">
    <w:name w:val="53A91102E6014B11A60DE80097ED1B9D"/>
    <w:rsid w:val="00B6056D"/>
    <w:pPr>
      <w:widowControl w:val="0"/>
      <w:jc w:val="both"/>
    </w:pPr>
  </w:style>
  <w:style w:type="paragraph" w:customStyle="1" w:styleId="02525FFC2A40458AB256E2E1489D5A46">
    <w:name w:val="02525FFC2A40458AB256E2E1489D5A46"/>
    <w:rsid w:val="00B6056D"/>
    <w:pPr>
      <w:widowControl w:val="0"/>
      <w:jc w:val="both"/>
    </w:pPr>
  </w:style>
  <w:style w:type="paragraph" w:customStyle="1" w:styleId="EC97894390324F9BA694E879BB5D079E">
    <w:name w:val="EC97894390324F9BA694E879BB5D079E"/>
    <w:rsid w:val="00B6056D"/>
    <w:pPr>
      <w:widowControl w:val="0"/>
      <w:jc w:val="both"/>
    </w:pPr>
  </w:style>
  <w:style w:type="paragraph" w:customStyle="1" w:styleId="20649AEEA9004A349424AC0FE20181BC">
    <w:name w:val="20649AEEA9004A349424AC0FE20181BC"/>
    <w:rsid w:val="00B6056D"/>
    <w:pPr>
      <w:widowControl w:val="0"/>
      <w:jc w:val="both"/>
    </w:pPr>
  </w:style>
  <w:style w:type="paragraph" w:customStyle="1" w:styleId="306545B80F6F4A238C3D09E968A42599">
    <w:name w:val="306545B80F6F4A238C3D09E968A42599"/>
    <w:rsid w:val="00B6056D"/>
    <w:pPr>
      <w:widowControl w:val="0"/>
      <w:jc w:val="both"/>
    </w:pPr>
  </w:style>
  <w:style w:type="paragraph" w:customStyle="1" w:styleId="1B0E067438E340A8B5F20E61724F5912">
    <w:name w:val="1B0E067438E340A8B5F20E61724F5912"/>
    <w:rsid w:val="00B6056D"/>
    <w:pPr>
      <w:widowControl w:val="0"/>
      <w:jc w:val="both"/>
    </w:pPr>
  </w:style>
  <w:style w:type="paragraph" w:customStyle="1" w:styleId="A289659769FB427B8D990B6DD59C841B">
    <w:name w:val="A289659769FB427B8D990B6DD59C841B"/>
    <w:rsid w:val="00B6056D"/>
    <w:pPr>
      <w:widowControl w:val="0"/>
      <w:jc w:val="both"/>
    </w:pPr>
  </w:style>
  <w:style w:type="paragraph" w:customStyle="1" w:styleId="D574FDC4778A4E94A9BC8E3A2562BA3D">
    <w:name w:val="D574FDC4778A4E94A9BC8E3A2562BA3D"/>
    <w:rsid w:val="00B6056D"/>
    <w:pPr>
      <w:widowControl w:val="0"/>
      <w:jc w:val="both"/>
    </w:pPr>
  </w:style>
  <w:style w:type="paragraph" w:customStyle="1" w:styleId="2C6646E0B2444556B423862A9D362379">
    <w:name w:val="2C6646E0B2444556B423862A9D362379"/>
    <w:rsid w:val="00B6056D"/>
    <w:pPr>
      <w:widowControl w:val="0"/>
      <w:jc w:val="both"/>
    </w:pPr>
  </w:style>
  <w:style w:type="paragraph" w:customStyle="1" w:styleId="040D3684FEB0470BB287359D79C474AB">
    <w:name w:val="040D3684FEB0470BB287359D79C474AB"/>
    <w:rsid w:val="00B6056D"/>
    <w:pPr>
      <w:widowControl w:val="0"/>
      <w:jc w:val="both"/>
    </w:pPr>
  </w:style>
  <w:style w:type="paragraph" w:customStyle="1" w:styleId="9177EBB7ED894B50B98465BE60FD8D34">
    <w:name w:val="9177EBB7ED894B50B98465BE60FD8D34"/>
    <w:rsid w:val="00B6056D"/>
    <w:pPr>
      <w:widowControl w:val="0"/>
      <w:jc w:val="both"/>
    </w:pPr>
  </w:style>
  <w:style w:type="paragraph" w:customStyle="1" w:styleId="547EDC736DD842B3B09AC5EDCADD0842">
    <w:name w:val="547EDC736DD842B3B09AC5EDCADD0842"/>
    <w:rsid w:val="00B6056D"/>
    <w:pPr>
      <w:widowControl w:val="0"/>
      <w:jc w:val="both"/>
    </w:pPr>
  </w:style>
  <w:style w:type="paragraph" w:customStyle="1" w:styleId="8FE9C25D965A4293996FC3D1A7EBB679">
    <w:name w:val="8FE9C25D965A4293996FC3D1A7EBB679"/>
    <w:rsid w:val="00B6056D"/>
    <w:pPr>
      <w:widowControl w:val="0"/>
      <w:jc w:val="both"/>
    </w:pPr>
  </w:style>
  <w:style w:type="paragraph" w:customStyle="1" w:styleId="79FAABFF9E174F78B2D5976BB55A76F3">
    <w:name w:val="79FAABFF9E174F78B2D5976BB55A76F3"/>
    <w:rsid w:val="00B6056D"/>
    <w:pPr>
      <w:widowControl w:val="0"/>
      <w:jc w:val="both"/>
    </w:pPr>
  </w:style>
  <w:style w:type="paragraph" w:customStyle="1" w:styleId="F892B2727C4241E2AE9FC3A7BC8F60AA">
    <w:name w:val="F892B2727C4241E2AE9FC3A7BC8F60AA"/>
    <w:rsid w:val="00B6056D"/>
    <w:pPr>
      <w:widowControl w:val="0"/>
      <w:jc w:val="both"/>
    </w:pPr>
  </w:style>
  <w:style w:type="paragraph" w:customStyle="1" w:styleId="002E7892EB6D4E9F8336D1D7306D2CE0">
    <w:name w:val="002E7892EB6D4E9F8336D1D7306D2CE0"/>
    <w:rsid w:val="00B6056D"/>
    <w:pPr>
      <w:widowControl w:val="0"/>
      <w:jc w:val="both"/>
    </w:pPr>
  </w:style>
  <w:style w:type="paragraph" w:customStyle="1" w:styleId="2249BBB1700C408E928250BE2AB97FC2">
    <w:name w:val="2249BBB1700C408E928250BE2AB97FC2"/>
    <w:rsid w:val="00B6056D"/>
    <w:pPr>
      <w:widowControl w:val="0"/>
      <w:jc w:val="both"/>
    </w:pPr>
  </w:style>
  <w:style w:type="paragraph" w:customStyle="1" w:styleId="4118565E55ED419B830457FD1A19F8F7">
    <w:name w:val="4118565E55ED419B830457FD1A19F8F7"/>
    <w:rsid w:val="00B6056D"/>
    <w:pPr>
      <w:widowControl w:val="0"/>
      <w:jc w:val="both"/>
    </w:pPr>
  </w:style>
  <w:style w:type="paragraph" w:customStyle="1" w:styleId="A45FF05562664C6AB3118447B03241B8">
    <w:name w:val="A45FF05562664C6AB3118447B03241B8"/>
    <w:rsid w:val="00B6056D"/>
    <w:pPr>
      <w:widowControl w:val="0"/>
      <w:jc w:val="both"/>
    </w:pPr>
  </w:style>
  <w:style w:type="paragraph" w:customStyle="1" w:styleId="88E93CF59CD34732835A5A54B05BA35B">
    <w:name w:val="88E93CF59CD34732835A5A54B05BA35B"/>
    <w:rsid w:val="00B6056D"/>
    <w:pPr>
      <w:widowControl w:val="0"/>
      <w:jc w:val="both"/>
    </w:pPr>
  </w:style>
  <w:style w:type="paragraph" w:customStyle="1" w:styleId="ED206896B696430EB6ACAD51E130E72D">
    <w:name w:val="ED206896B696430EB6ACAD51E130E72D"/>
    <w:rsid w:val="00B6056D"/>
    <w:pPr>
      <w:widowControl w:val="0"/>
      <w:jc w:val="both"/>
    </w:pPr>
  </w:style>
  <w:style w:type="paragraph" w:customStyle="1" w:styleId="20179229311E4C4FA6BF1FE049CC1D19">
    <w:name w:val="20179229311E4C4FA6BF1FE049CC1D19"/>
    <w:rsid w:val="00B6056D"/>
    <w:pPr>
      <w:widowControl w:val="0"/>
      <w:jc w:val="both"/>
    </w:pPr>
  </w:style>
  <w:style w:type="paragraph" w:customStyle="1" w:styleId="B0905643E05A41ACAFC9E82D76174247">
    <w:name w:val="B0905643E05A41ACAFC9E82D76174247"/>
    <w:rsid w:val="00B6056D"/>
    <w:pPr>
      <w:widowControl w:val="0"/>
      <w:jc w:val="both"/>
    </w:pPr>
  </w:style>
  <w:style w:type="paragraph" w:customStyle="1" w:styleId="63EC7E5404EB46E29468B5A1B4DB97B1">
    <w:name w:val="63EC7E5404EB46E29468B5A1B4DB97B1"/>
    <w:rsid w:val="00B6056D"/>
    <w:pPr>
      <w:widowControl w:val="0"/>
      <w:jc w:val="both"/>
    </w:pPr>
  </w:style>
  <w:style w:type="paragraph" w:customStyle="1" w:styleId="6E25AD1D112641B285BEABE4A431D51D">
    <w:name w:val="6E25AD1D112641B285BEABE4A431D51D"/>
    <w:rsid w:val="00B6056D"/>
    <w:pPr>
      <w:widowControl w:val="0"/>
      <w:jc w:val="both"/>
    </w:pPr>
  </w:style>
  <w:style w:type="paragraph" w:customStyle="1" w:styleId="A2E8F6D52F9A40F195F8E1516FD5CEBD">
    <w:name w:val="A2E8F6D52F9A40F195F8E1516FD5CEBD"/>
    <w:rsid w:val="00B6056D"/>
    <w:pPr>
      <w:widowControl w:val="0"/>
      <w:jc w:val="both"/>
    </w:pPr>
  </w:style>
  <w:style w:type="paragraph" w:customStyle="1" w:styleId="F15247FD162B452B822F1BA471C7709F">
    <w:name w:val="F15247FD162B452B822F1BA471C7709F"/>
    <w:rsid w:val="00B6056D"/>
    <w:pPr>
      <w:widowControl w:val="0"/>
      <w:jc w:val="both"/>
    </w:pPr>
  </w:style>
  <w:style w:type="paragraph" w:customStyle="1" w:styleId="6C2B5BB1A4894A828D4B5E88D3492461">
    <w:name w:val="6C2B5BB1A4894A828D4B5E88D3492461"/>
    <w:rsid w:val="00B6056D"/>
    <w:pPr>
      <w:widowControl w:val="0"/>
      <w:jc w:val="both"/>
    </w:pPr>
  </w:style>
  <w:style w:type="paragraph" w:customStyle="1" w:styleId="CD6FA40BE27F4881A0418B4773D3FC65">
    <w:name w:val="CD6FA40BE27F4881A0418B4773D3FC65"/>
    <w:rsid w:val="00B6056D"/>
    <w:pPr>
      <w:widowControl w:val="0"/>
      <w:jc w:val="both"/>
    </w:pPr>
  </w:style>
  <w:style w:type="paragraph" w:customStyle="1" w:styleId="C028E9C06C764006A95B2C7565EDFE34">
    <w:name w:val="C028E9C06C764006A95B2C7565EDFE34"/>
    <w:rsid w:val="00B6056D"/>
    <w:pPr>
      <w:widowControl w:val="0"/>
      <w:jc w:val="both"/>
    </w:pPr>
  </w:style>
  <w:style w:type="paragraph" w:customStyle="1" w:styleId="9A92B858177E4776BC81B17F7487E811">
    <w:name w:val="9A92B858177E4776BC81B17F7487E811"/>
    <w:rsid w:val="00B6056D"/>
    <w:pPr>
      <w:widowControl w:val="0"/>
      <w:jc w:val="both"/>
    </w:pPr>
  </w:style>
  <w:style w:type="paragraph" w:customStyle="1" w:styleId="66D42D9902FC4FFD97A1F34D9293D516">
    <w:name w:val="66D42D9902FC4FFD97A1F34D9293D516"/>
    <w:rsid w:val="00B6056D"/>
    <w:pPr>
      <w:widowControl w:val="0"/>
      <w:jc w:val="both"/>
    </w:pPr>
  </w:style>
  <w:style w:type="paragraph" w:customStyle="1" w:styleId="94F94A997E214B4C9195F47D2FDFD094">
    <w:name w:val="94F94A997E214B4C9195F47D2FDFD094"/>
    <w:rsid w:val="00B6056D"/>
    <w:pPr>
      <w:widowControl w:val="0"/>
      <w:jc w:val="both"/>
    </w:pPr>
  </w:style>
  <w:style w:type="paragraph" w:customStyle="1" w:styleId="F27463FC697D4F14B3AF02519B62A05D">
    <w:name w:val="F27463FC697D4F14B3AF02519B62A05D"/>
    <w:rsid w:val="00B6056D"/>
    <w:pPr>
      <w:widowControl w:val="0"/>
      <w:jc w:val="both"/>
    </w:pPr>
  </w:style>
  <w:style w:type="paragraph" w:customStyle="1" w:styleId="AFBBC2E4A42B407E966F38CEF02C18F0">
    <w:name w:val="AFBBC2E4A42B407E966F38CEF02C18F0"/>
    <w:rsid w:val="00B6056D"/>
    <w:pPr>
      <w:widowControl w:val="0"/>
      <w:jc w:val="both"/>
    </w:pPr>
  </w:style>
  <w:style w:type="paragraph" w:customStyle="1" w:styleId="F996BFB734E14107A3EF5E9AF17D2A55">
    <w:name w:val="F996BFB734E14107A3EF5E9AF17D2A55"/>
    <w:rsid w:val="00B6056D"/>
    <w:pPr>
      <w:widowControl w:val="0"/>
      <w:jc w:val="both"/>
    </w:pPr>
  </w:style>
  <w:style w:type="paragraph" w:customStyle="1" w:styleId="8A5EA38D7F8F4995B8F817256F3A6755">
    <w:name w:val="8A5EA38D7F8F4995B8F817256F3A6755"/>
    <w:rsid w:val="00B6056D"/>
    <w:pPr>
      <w:widowControl w:val="0"/>
      <w:jc w:val="both"/>
    </w:pPr>
  </w:style>
  <w:style w:type="paragraph" w:customStyle="1" w:styleId="0F0E3C353B634D978444A55BBFC7D43D">
    <w:name w:val="0F0E3C353B634D978444A55BBFC7D43D"/>
    <w:rsid w:val="00B6056D"/>
    <w:pPr>
      <w:widowControl w:val="0"/>
      <w:jc w:val="both"/>
    </w:pPr>
  </w:style>
  <w:style w:type="paragraph" w:customStyle="1" w:styleId="EAC83C930AE54E08BFA1DE44E3CF09FC">
    <w:name w:val="EAC83C930AE54E08BFA1DE44E3CF09FC"/>
    <w:rsid w:val="00B6056D"/>
    <w:pPr>
      <w:widowControl w:val="0"/>
      <w:jc w:val="both"/>
    </w:pPr>
  </w:style>
  <w:style w:type="paragraph" w:customStyle="1" w:styleId="95C4109D513548878A864C8774362790">
    <w:name w:val="95C4109D513548878A864C8774362790"/>
    <w:rsid w:val="00B6056D"/>
    <w:pPr>
      <w:widowControl w:val="0"/>
      <w:jc w:val="both"/>
    </w:pPr>
  </w:style>
  <w:style w:type="paragraph" w:customStyle="1" w:styleId="57B5515B834D4A0D9A1471EE1A9380E4">
    <w:name w:val="57B5515B834D4A0D9A1471EE1A9380E4"/>
    <w:rsid w:val="00B6056D"/>
    <w:pPr>
      <w:widowControl w:val="0"/>
      <w:jc w:val="both"/>
    </w:pPr>
  </w:style>
  <w:style w:type="paragraph" w:customStyle="1" w:styleId="7DB2AD8189CE4E7FBE65123BA9285D0D">
    <w:name w:val="7DB2AD8189CE4E7FBE65123BA9285D0D"/>
    <w:rsid w:val="00B6056D"/>
    <w:pPr>
      <w:widowControl w:val="0"/>
      <w:jc w:val="both"/>
    </w:pPr>
  </w:style>
  <w:style w:type="paragraph" w:customStyle="1" w:styleId="FB25D9F52AE64B199C5756BE8A287679">
    <w:name w:val="FB25D9F52AE64B199C5756BE8A287679"/>
    <w:rsid w:val="00B6056D"/>
    <w:pPr>
      <w:widowControl w:val="0"/>
      <w:jc w:val="both"/>
    </w:pPr>
  </w:style>
  <w:style w:type="paragraph" w:customStyle="1" w:styleId="E711932C18FA4CBF878723AAC679F8B6">
    <w:name w:val="E711932C18FA4CBF878723AAC679F8B6"/>
    <w:rsid w:val="00B6056D"/>
    <w:pPr>
      <w:widowControl w:val="0"/>
      <w:jc w:val="both"/>
    </w:pPr>
  </w:style>
  <w:style w:type="paragraph" w:customStyle="1" w:styleId="C152CFA9353B4FF2BD842BF2C246F667">
    <w:name w:val="C152CFA9353B4FF2BD842BF2C246F667"/>
    <w:rsid w:val="00B6056D"/>
    <w:pPr>
      <w:widowControl w:val="0"/>
      <w:jc w:val="both"/>
    </w:pPr>
  </w:style>
  <w:style w:type="paragraph" w:customStyle="1" w:styleId="9E035CDFC19B4C87A111D746933393FA">
    <w:name w:val="9E035CDFC19B4C87A111D746933393FA"/>
    <w:rsid w:val="00B6056D"/>
    <w:pPr>
      <w:widowControl w:val="0"/>
      <w:jc w:val="both"/>
    </w:pPr>
  </w:style>
  <w:style w:type="paragraph" w:customStyle="1" w:styleId="6DE437C6546C4C0BBC4053A3AB51C294">
    <w:name w:val="6DE437C6546C4C0BBC4053A3AB51C294"/>
    <w:rsid w:val="00B6056D"/>
    <w:pPr>
      <w:widowControl w:val="0"/>
      <w:jc w:val="both"/>
    </w:pPr>
  </w:style>
  <w:style w:type="paragraph" w:customStyle="1" w:styleId="329118FD66454BF9AF4CF5DD263D3B98">
    <w:name w:val="329118FD66454BF9AF4CF5DD263D3B98"/>
    <w:rsid w:val="00B6056D"/>
    <w:pPr>
      <w:widowControl w:val="0"/>
      <w:jc w:val="both"/>
    </w:pPr>
  </w:style>
  <w:style w:type="paragraph" w:customStyle="1" w:styleId="0929E712E17C4D2DA2FCC454676CCFE1">
    <w:name w:val="0929E712E17C4D2DA2FCC454676CCFE1"/>
    <w:rsid w:val="00B6056D"/>
    <w:pPr>
      <w:widowControl w:val="0"/>
      <w:jc w:val="both"/>
    </w:pPr>
  </w:style>
  <w:style w:type="paragraph" w:customStyle="1" w:styleId="74E0779C94C54CBE9A38104A192C10D2">
    <w:name w:val="74E0779C94C54CBE9A38104A192C10D2"/>
    <w:rsid w:val="00B6056D"/>
    <w:pPr>
      <w:widowControl w:val="0"/>
      <w:jc w:val="both"/>
    </w:pPr>
  </w:style>
  <w:style w:type="paragraph" w:customStyle="1" w:styleId="2B64D6430ED04ECEAE864F401E7BE531">
    <w:name w:val="2B64D6430ED04ECEAE864F401E7BE531"/>
    <w:rsid w:val="00B6056D"/>
    <w:pPr>
      <w:widowControl w:val="0"/>
      <w:jc w:val="both"/>
    </w:pPr>
  </w:style>
  <w:style w:type="paragraph" w:customStyle="1" w:styleId="DC82B891C6044BD3B3AB79CC76FF288F">
    <w:name w:val="DC82B891C6044BD3B3AB79CC76FF288F"/>
    <w:rsid w:val="00B6056D"/>
    <w:pPr>
      <w:widowControl w:val="0"/>
      <w:jc w:val="both"/>
    </w:pPr>
  </w:style>
  <w:style w:type="paragraph" w:customStyle="1" w:styleId="E1B5F16EB1FD41FCAEFCCC21D4FDF85E">
    <w:name w:val="E1B5F16EB1FD41FCAEFCCC21D4FDF85E"/>
    <w:rsid w:val="00B6056D"/>
    <w:pPr>
      <w:widowControl w:val="0"/>
      <w:jc w:val="both"/>
    </w:pPr>
  </w:style>
  <w:style w:type="paragraph" w:customStyle="1" w:styleId="1B777127471042558A03C7FF7044BE75">
    <w:name w:val="1B777127471042558A03C7FF7044BE75"/>
    <w:rsid w:val="00B6056D"/>
    <w:pPr>
      <w:widowControl w:val="0"/>
      <w:jc w:val="both"/>
    </w:pPr>
  </w:style>
  <w:style w:type="paragraph" w:customStyle="1" w:styleId="056E68C8C967406199037FD59C1B54D8">
    <w:name w:val="056E68C8C967406199037FD59C1B54D8"/>
    <w:rsid w:val="00B6056D"/>
    <w:pPr>
      <w:widowControl w:val="0"/>
      <w:jc w:val="both"/>
    </w:pPr>
  </w:style>
  <w:style w:type="paragraph" w:customStyle="1" w:styleId="381299342B0E4F0FB94A1F245446A737">
    <w:name w:val="381299342B0E4F0FB94A1F245446A737"/>
    <w:rsid w:val="00B6056D"/>
    <w:pPr>
      <w:widowControl w:val="0"/>
      <w:jc w:val="both"/>
    </w:pPr>
  </w:style>
  <w:style w:type="paragraph" w:customStyle="1" w:styleId="C2738E8CB2F94AC28FF41712EB71D706">
    <w:name w:val="C2738E8CB2F94AC28FF41712EB71D706"/>
    <w:rsid w:val="00B6056D"/>
    <w:pPr>
      <w:widowControl w:val="0"/>
      <w:jc w:val="both"/>
    </w:pPr>
  </w:style>
  <w:style w:type="paragraph" w:customStyle="1" w:styleId="DFE47D18EDA34DC4B365E673C0D5A554">
    <w:name w:val="DFE47D18EDA34DC4B365E673C0D5A554"/>
    <w:rsid w:val="00B6056D"/>
    <w:pPr>
      <w:widowControl w:val="0"/>
      <w:jc w:val="both"/>
    </w:pPr>
  </w:style>
  <w:style w:type="paragraph" w:customStyle="1" w:styleId="93C58895793F40C3B64972DB8FC4E131">
    <w:name w:val="93C58895793F40C3B64972DB8FC4E131"/>
    <w:rsid w:val="00B6056D"/>
    <w:pPr>
      <w:widowControl w:val="0"/>
      <w:jc w:val="both"/>
    </w:pPr>
  </w:style>
  <w:style w:type="paragraph" w:customStyle="1" w:styleId="1BBCC5A818D84535A2E0B880BC8BBA42">
    <w:name w:val="1BBCC5A818D84535A2E0B880BC8BBA42"/>
    <w:rsid w:val="00B6056D"/>
    <w:pPr>
      <w:widowControl w:val="0"/>
      <w:jc w:val="both"/>
    </w:pPr>
  </w:style>
  <w:style w:type="paragraph" w:customStyle="1" w:styleId="6D4F1DADA852401AA2B4C91CE071B4AF">
    <w:name w:val="6D4F1DADA852401AA2B4C91CE071B4AF"/>
    <w:rsid w:val="00B6056D"/>
    <w:pPr>
      <w:widowControl w:val="0"/>
      <w:jc w:val="both"/>
    </w:pPr>
  </w:style>
  <w:style w:type="paragraph" w:customStyle="1" w:styleId="297D71B62A7041D7B8676E0E63A2C05F">
    <w:name w:val="297D71B62A7041D7B8676E0E63A2C05F"/>
    <w:rsid w:val="00B6056D"/>
    <w:pPr>
      <w:widowControl w:val="0"/>
      <w:jc w:val="both"/>
    </w:pPr>
  </w:style>
  <w:style w:type="paragraph" w:customStyle="1" w:styleId="B82F018B3285448BAB808126763A085F">
    <w:name w:val="B82F018B3285448BAB808126763A085F"/>
    <w:rsid w:val="00B6056D"/>
    <w:pPr>
      <w:widowControl w:val="0"/>
      <w:jc w:val="both"/>
    </w:pPr>
  </w:style>
  <w:style w:type="paragraph" w:customStyle="1" w:styleId="ED1E673E1CE049F4800B67F3F5C1DFC0">
    <w:name w:val="ED1E673E1CE049F4800B67F3F5C1DFC0"/>
    <w:rsid w:val="00B6056D"/>
    <w:pPr>
      <w:widowControl w:val="0"/>
      <w:jc w:val="both"/>
    </w:pPr>
  </w:style>
  <w:style w:type="paragraph" w:customStyle="1" w:styleId="DDF08331C0904C718C515FA9B41E9583">
    <w:name w:val="DDF08331C0904C718C515FA9B41E9583"/>
    <w:rsid w:val="00B6056D"/>
    <w:pPr>
      <w:widowControl w:val="0"/>
      <w:jc w:val="both"/>
    </w:pPr>
  </w:style>
  <w:style w:type="paragraph" w:customStyle="1" w:styleId="033385E208614015A07F573ECF9C0C2A">
    <w:name w:val="033385E208614015A07F573ECF9C0C2A"/>
    <w:rsid w:val="00B6056D"/>
    <w:pPr>
      <w:widowControl w:val="0"/>
      <w:jc w:val="both"/>
    </w:pPr>
  </w:style>
  <w:style w:type="paragraph" w:customStyle="1" w:styleId="361B85D8D1704873B48819D554D321E6">
    <w:name w:val="361B85D8D1704873B48819D554D321E6"/>
    <w:rsid w:val="00B6056D"/>
    <w:pPr>
      <w:widowControl w:val="0"/>
      <w:jc w:val="both"/>
    </w:pPr>
  </w:style>
  <w:style w:type="paragraph" w:customStyle="1" w:styleId="59B47698B69F46CB9DF39C869071F8F3">
    <w:name w:val="59B47698B69F46CB9DF39C869071F8F3"/>
    <w:rsid w:val="00B6056D"/>
    <w:pPr>
      <w:widowControl w:val="0"/>
      <w:jc w:val="both"/>
    </w:pPr>
  </w:style>
  <w:style w:type="paragraph" w:customStyle="1" w:styleId="492E26039D864208AE2CB362A631535D">
    <w:name w:val="492E26039D864208AE2CB362A631535D"/>
    <w:rsid w:val="00B6056D"/>
    <w:pPr>
      <w:widowControl w:val="0"/>
      <w:jc w:val="both"/>
    </w:pPr>
  </w:style>
  <w:style w:type="paragraph" w:customStyle="1" w:styleId="6C05A85B33524878AE3D8157933FC374">
    <w:name w:val="6C05A85B33524878AE3D8157933FC374"/>
    <w:rsid w:val="00B6056D"/>
    <w:pPr>
      <w:widowControl w:val="0"/>
      <w:jc w:val="both"/>
    </w:pPr>
  </w:style>
  <w:style w:type="paragraph" w:customStyle="1" w:styleId="5701FD5526184182820A40C89B8F9283">
    <w:name w:val="5701FD5526184182820A40C89B8F9283"/>
    <w:rsid w:val="00B6056D"/>
    <w:pPr>
      <w:widowControl w:val="0"/>
      <w:jc w:val="both"/>
    </w:pPr>
  </w:style>
  <w:style w:type="paragraph" w:customStyle="1" w:styleId="FE1BAAA6961C46F8B17EEB2B233DDBAD">
    <w:name w:val="FE1BAAA6961C46F8B17EEB2B233DDBAD"/>
    <w:rsid w:val="00B6056D"/>
    <w:pPr>
      <w:widowControl w:val="0"/>
      <w:jc w:val="both"/>
    </w:pPr>
  </w:style>
  <w:style w:type="paragraph" w:customStyle="1" w:styleId="02BADD5B395940ACA1261A21A0E60985">
    <w:name w:val="02BADD5B395940ACA1261A21A0E60985"/>
    <w:rsid w:val="00B6056D"/>
    <w:pPr>
      <w:widowControl w:val="0"/>
      <w:jc w:val="both"/>
    </w:pPr>
  </w:style>
  <w:style w:type="paragraph" w:customStyle="1" w:styleId="1D21EB5C5F8F4E24B5A4749F9ECE6CE2">
    <w:name w:val="1D21EB5C5F8F4E24B5A4749F9ECE6CE2"/>
    <w:rsid w:val="00B6056D"/>
    <w:pPr>
      <w:widowControl w:val="0"/>
      <w:jc w:val="both"/>
    </w:pPr>
  </w:style>
  <w:style w:type="paragraph" w:customStyle="1" w:styleId="5DCB10FCA68049C4AECD0F56387EA391">
    <w:name w:val="5DCB10FCA68049C4AECD0F56387EA391"/>
    <w:rsid w:val="00B6056D"/>
    <w:pPr>
      <w:widowControl w:val="0"/>
      <w:jc w:val="both"/>
    </w:pPr>
  </w:style>
  <w:style w:type="paragraph" w:customStyle="1" w:styleId="46D66787D42E4BB397873998A7912C27">
    <w:name w:val="46D66787D42E4BB397873998A7912C27"/>
    <w:rsid w:val="00B6056D"/>
    <w:pPr>
      <w:widowControl w:val="0"/>
      <w:jc w:val="both"/>
    </w:pPr>
  </w:style>
  <w:style w:type="paragraph" w:customStyle="1" w:styleId="4C40968145164F94947BF3A915941C77">
    <w:name w:val="4C40968145164F94947BF3A915941C77"/>
    <w:rsid w:val="00B6056D"/>
    <w:pPr>
      <w:widowControl w:val="0"/>
      <w:jc w:val="both"/>
    </w:pPr>
  </w:style>
  <w:style w:type="paragraph" w:customStyle="1" w:styleId="C5CAA5AB94394D0F930FC0F5E56CC7FC">
    <w:name w:val="C5CAA5AB94394D0F930FC0F5E56CC7FC"/>
    <w:rsid w:val="00B6056D"/>
    <w:pPr>
      <w:widowControl w:val="0"/>
      <w:jc w:val="both"/>
    </w:pPr>
  </w:style>
  <w:style w:type="paragraph" w:customStyle="1" w:styleId="6257EA7DA2504F1CB35605F7E50EB13E">
    <w:name w:val="6257EA7DA2504F1CB35605F7E50EB13E"/>
    <w:rsid w:val="00B6056D"/>
    <w:pPr>
      <w:widowControl w:val="0"/>
      <w:jc w:val="both"/>
    </w:pPr>
  </w:style>
  <w:style w:type="paragraph" w:customStyle="1" w:styleId="27658EC446D545EBBB359528483E2C20">
    <w:name w:val="27658EC446D545EBBB359528483E2C20"/>
    <w:rsid w:val="00B6056D"/>
    <w:pPr>
      <w:widowControl w:val="0"/>
      <w:jc w:val="both"/>
    </w:pPr>
  </w:style>
  <w:style w:type="paragraph" w:customStyle="1" w:styleId="EA109205F0534E8895723075A138344D">
    <w:name w:val="EA109205F0534E8895723075A138344D"/>
    <w:rsid w:val="00B6056D"/>
    <w:pPr>
      <w:widowControl w:val="0"/>
      <w:jc w:val="both"/>
    </w:pPr>
  </w:style>
  <w:style w:type="paragraph" w:customStyle="1" w:styleId="A3B9B830DAD94A0F948B80F789BF2811">
    <w:name w:val="A3B9B830DAD94A0F948B80F789BF2811"/>
    <w:rsid w:val="00B6056D"/>
    <w:pPr>
      <w:widowControl w:val="0"/>
      <w:jc w:val="both"/>
    </w:pPr>
  </w:style>
  <w:style w:type="paragraph" w:customStyle="1" w:styleId="1CD43F5CDFA346D2A9D07C86828A0299">
    <w:name w:val="1CD43F5CDFA346D2A9D07C86828A0299"/>
    <w:rsid w:val="00B6056D"/>
    <w:pPr>
      <w:widowControl w:val="0"/>
      <w:jc w:val="both"/>
    </w:pPr>
  </w:style>
  <w:style w:type="paragraph" w:customStyle="1" w:styleId="0EDEBC7F5D3C45A9A8A6B309CFBAA8DC">
    <w:name w:val="0EDEBC7F5D3C45A9A8A6B309CFBAA8DC"/>
    <w:rsid w:val="00B6056D"/>
    <w:pPr>
      <w:widowControl w:val="0"/>
      <w:jc w:val="both"/>
    </w:pPr>
  </w:style>
  <w:style w:type="paragraph" w:customStyle="1" w:styleId="7DC1617325284756801E86D25A51A6E9">
    <w:name w:val="7DC1617325284756801E86D25A51A6E9"/>
    <w:rsid w:val="00B6056D"/>
    <w:pPr>
      <w:widowControl w:val="0"/>
      <w:jc w:val="both"/>
    </w:pPr>
  </w:style>
  <w:style w:type="paragraph" w:customStyle="1" w:styleId="C8400CA61690489F9B945009EF9CDB15">
    <w:name w:val="C8400CA61690489F9B945009EF9CDB15"/>
    <w:rsid w:val="00B6056D"/>
    <w:pPr>
      <w:widowControl w:val="0"/>
      <w:jc w:val="both"/>
    </w:pPr>
  </w:style>
  <w:style w:type="paragraph" w:customStyle="1" w:styleId="F7F3C236EEAF483983458BEC0983320C">
    <w:name w:val="F7F3C236EEAF483983458BEC0983320C"/>
    <w:rsid w:val="00B6056D"/>
    <w:pPr>
      <w:widowControl w:val="0"/>
      <w:jc w:val="both"/>
    </w:pPr>
  </w:style>
  <w:style w:type="paragraph" w:customStyle="1" w:styleId="6BCD94939F2E41BD86B49C6FBEB4FF38">
    <w:name w:val="6BCD94939F2E41BD86B49C6FBEB4FF38"/>
    <w:rsid w:val="00B6056D"/>
    <w:pPr>
      <w:widowControl w:val="0"/>
      <w:jc w:val="both"/>
    </w:pPr>
  </w:style>
  <w:style w:type="paragraph" w:customStyle="1" w:styleId="F3AAE7DFBD784867AFAD85AD8B5EA365">
    <w:name w:val="F3AAE7DFBD784867AFAD85AD8B5EA365"/>
    <w:rsid w:val="00B6056D"/>
    <w:pPr>
      <w:widowControl w:val="0"/>
      <w:jc w:val="both"/>
    </w:pPr>
  </w:style>
  <w:style w:type="paragraph" w:customStyle="1" w:styleId="1F5085B518A0498E8B401FA2922683F3">
    <w:name w:val="1F5085B518A0498E8B401FA2922683F3"/>
    <w:rsid w:val="00B6056D"/>
    <w:pPr>
      <w:widowControl w:val="0"/>
      <w:jc w:val="both"/>
    </w:pPr>
  </w:style>
  <w:style w:type="paragraph" w:customStyle="1" w:styleId="919CE347DD0E4C9FB130FDC4B07E5E04">
    <w:name w:val="919CE347DD0E4C9FB130FDC4B07E5E04"/>
    <w:rsid w:val="00B6056D"/>
    <w:pPr>
      <w:widowControl w:val="0"/>
      <w:jc w:val="both"/>
    </w:pPr>
  </w:style>
  <w:style w:type="paragraph" w:customStyle="1" w:styleId="1AF6C5B9313542E59344091EC2D048FC">
    <w:name w:val="1AF6C5B9313542E59344091EC2D048FC"/>
    <w:rsid w:val="00B6056D"/>
    <w:pPr>
      <w:widowControl w:val="0"/>
      <w:jc w:val="both"/>
    </w:pPr>
  </w:style>
  <w:style w:type="paragraph" w:customStyle="1" w:styleId="DC889D2F233942A4B8B9637CAB01DA07">
    <w:name w:val="DC889D2F233942A4B8B9637CAB01DA07"/>
    <w:rsid w:val="00B6056D"/>
    <w:pPr>
      <w:widowControl w:val="0"/>
      <w:jc w:val="both"/>
    </w:pPr>
  </w:style>
  <w:style w:type="paragraph" w:customStyle="1" w:styleId="CBCF4F193DAD4DCB8AE5F09E6523A306">
    <w:name w:val="CBCF4F193DAD4DCB8AE5F09E6523A306"/>
    <w:rsid w:val="00B6056D"/>
    <w:pPr>
      <w:widowControl w:val="0"/>
      <w:jc w:val="both"/>
    </w:pPr>
  </w:style>
  <w:style w:type="paragraph" w:customStyle="1" w:styleId="2F0CFB722FAC4EDCB76811F5711A83F4">
    <w:name w:val="2F0CFB722FAC4EDCB76811F5711A83F4"/>
    <w:rsid w:val="00B6056D"/>
    <w:pPr>
      <w:widowControl w:val="0"/>
      <w:jc w:val="both"/>
    </w:pPr>
  </w:style>
  <w:style w:type="paragraph" w:customStyle="1" w:styleId="2D43B7DD8E424E29982D710B455C9054">
    <w:name w:val="2D43B7DD8E424E29982D710B455C9054"/>
    <w:rsid w:val="00B6056D"/>
    <w:pPr>
      <w:widowControl w:val="0"/>
      <w:jc w:val="both"/>
    </w:pPr>
  </w:style>
  <w:style w:type="paragraph" w:customStyle="1" w:styleId="91C2F440987946219B7FAE7F82718B4C">
    <w:name w:val="91C2F440987946219B7FAE7F82718B4C"/>
    <w:rsid w:val="00B6056D"/>
    <w:pPr>
      <w:widowControl w:val="0"/>
      <w:jc w:val="both"/>
    </w:pPr>
  </w:style>
  <w:style w:type="paragraph" w:customStyle="1" w:styleId="757A6CA1B0EB4D6E92C710D378C6FEC5">
    <w:name w:val="757A6CA1B0EB4D6E92C710D378C6FEC5"/>
    <w:rsid w:val="00B6056D"/>
    <w:pPr>
      <w:widowControl w:val="0"/>
      <w:jc w:val="both"/>
    </w:pPr>
  </w:style>
  <w:style w:type="paragraph" w:customStyle="1" w:styleId="CE4841E3F45D40AE8D3A42878A293F50">
    <w:name w:val="CE4841E3F45D40AE8D3A42878A293F50"/>
    <w:rsid w:val="00B6056D"/>
    <w:pPr>
      <w:widowControl w:val="0"/>
      <w:jc w:val="both"/>
    </w:pPr>
  </w:style>
  <w:style w:type="paragraph" w:customStyle="1" w:styleId="295ECE11DB7D43B5A1FE5C91E1FDACAE">
    <w:name w:val="295ECE11DB7D43B5A1FE5C91E1FDACAE"/>
    <w:rsid w:val="00B6056D"/>
    <w:pPr>
      <w:widowControl w:val="0"/>
      <w:jc w:val="both"/>
    </w:pPr>
  </w:style>
  <w:style w:type="paragraph" w:customStyle="1" w:styleId="05087285595B43F3AD99C982A38E78BD">
    <w:name w:val="05087285595B43F3AD99C982A38E78BD"/>
    <w:rsid w:val="00B6056D"/>
    <w:pPr>
      <w:widowControl w:val="0"/>
      <w:jc w:val="both"/>
    </w:pPr>
  </w:style>
  <w:style w:type="paragraph" w:customStyle="1" w:styleId="CBC388932AA24A70BFE5EDAF25F0B6F2">
    <w:name w:val="CBC388932AA24A70BFE5EDAF25F0B6F2"/>
    <w:rsid w:val="00B6056D"/>
    <w:pPr>
      <w:widowControl w:val="0"/>
      <w:jc w:val="both"/>
    </w:pPr>
  </w:style>
  <w:style w:type="paragraph" w:customStyle="1" w:styleId="D89D00CD4C764D8482ECEA71D7A58AA0">
    <w:name w:val="D89D00CD4C764D8482ECEA71D7A58AA0"/>
    <w:rsid w:val="00B6056D"/>
    <w:pPr>
      <w:widowControl w:val="0"/>
      <w:jc w:val="both"/>
    </w:pPr>
  </w:style>
  <w:style w:type="paragraph" w:customStyle="1" w:styleId="823F4D3BFB7E4128916C1365524433B8">
    <w:name w:val="823F4D3BFB7E4128916C1365524433B8"/>
    <w:rsid w:val="00B6056D"/>
    <w:pPr>
      <w:widowControl w:val="0"/>
      <w:jc w:val="both"/>
    </w:pPr>
  </w:style>
  <w:style w:type="paragraph" w:customStyle="1" w:styleId="6E677D856C634F95A2DDBF8E1DEE8E28">
    <w:name w:val="6E677D856C634F95A2DDBF8E1DEE8E28"/>
    <w:rsid w:val="00B6056D"/>
    <w:pPr>
      <w:widowControl w:val="0"/>
      <w:jc w:val="both"/>
    </w:pPr>
  </w:style>
  <w:style w:type="paragraph" w:customStyle="1" w:styleId="D1A388F12DE240CE93A003D56A4021FE">
    <w:name w:val="D1A388F12DE240CE93A003D56A4021FE"/>
    <w:rsid w:val="00B6056D"/>
    <w:pPr>
      <w:widowControl w:val="0"/>
      <w:jc w:val="both"/>
    </w:pPr>
  </w:style>
  <w:style w:type="paragraph" w:customStyle="1" w:styleId="BE666409EFF54D4AADCC1ED9399057C4">
    <w:name w:val="BE666409EFF54D4AADCC1ED9399057C4"/>
    <w:rsid w:val="00B6056D"/>
    <w:pPr>
      <w:widowControl w:val="0"/>
      <w:jc w:val="both"/>
    </w:pPr>
  </w:style>
  <w:style w:type="paragraph" w:customStyle="1" w:styleId="4AFF9559014A41ECA621BD46585BE638">
    <w:name w:val="4AFF9559014A41ECA621BD46585BE638"/>
    <w:rsid w:val="00B6056D"/>
    <w:pPr>
      <w:widowControl w:val="0"/>
      <w:jc w:val="both"/>
    </w:pPr>
  </w:style>
  <w:style w:type="paragraph" w:customStyle="1" w:styleId="DB5DFEE8CD34436B8648ECA692A6EA8D">
    <w:name w:val="DB5DFEE8CD34436B8648ECA692A6EA8D"/>
    <w:rsid w:val="00B6056D"/>
    <w:pPr>
      <w:widowControl w:val="0"/>
      <w:jc w:val="both"/>
    </w:pPr>
  </w:style>
  <w:style w:type="paragraph" w:customStyle="1" w:styleId="D89638FEC7B64AD99BFCD9A5DAE2BD61">
    <w:name w:val="D89638FEC7B64AD99BFCD9A5DAE2BD61"/>
    <w:rsid w:val="00B6056D"/>
    <w:pPr>
      <w:widowControl w:val="0"/>
      <w:jc w:val="both"/>
    </w:pPr>
  </w:style>
  <w:style w:type="paragraph" w:customStyle="1" w:styleId="3C842A887543484499737FCC7583CDD9">
    <w:name w:val="3C842A887543484499737FCC7583CDD9"/>
    <w:rsid w:val="00B6056D"/>
    <w:pPr>
      <w:widowControl w:val="0"/>
      <w:jc w:val="both"/>
    </w:pPr>
  </w:style>
  <w:style w:type="paragraph" w:customStyle="1" w:styleId="0061493CA1804CD6A6DE88F7B13392A1">
    <w:name w:val="0061493CA1804CD6A6DE88F7B13392A1"/>
    <w:rsid w:val="00B6056D"/>
    <w:pPr>
      <w:widowControl w:val="0"/>
      <w:jc w:val="both"/>
    </w:pPr>
  </w:style>
  <w:style w:type="paragraph" w:customStyle="1" w:styleId="990FE1E44A3047A39B1FE1266606A61F">
    <w:name w:val="990FE1E44A3047A39B1FE1266606A61F"/>
    <w:rsid w:val="00B6056D"/>
    <w:pPr>
      <w:widowControl w:val="0"/>
      <w:jc w:val="both"/>
    </w:pPr>
  </w:style>
  <w:style w:type="paragraph" w:customStyle="1" w:styleId="CFAECE85F9E6457EB6ECCED8978918EC">
    <w:name w:val="CFAECE85F9E6457EB6ECCED8978918EC"/>
    <w:rsid w:val="00B6056D"/>
    <w:pPr>
      <w:widowControl w:val="0"/>
      <w:jc w:val="both"/>
    </w:pPr>
  </w:style>
  <w:style w:type="paragraph" w:customStyle="1" w:styleId="4AD0696AFF2F4394A24BEF4A84CF38BA">
    <w:name w:val="4AD0696AFF2F4394A24BEF4A84CF38BA"/>
    <w:rsid w:val="00B6056D"/>
    <w:pPr>
      <w:widowControl w:val="0"/>
      <w:jc w:val="both"/>
    </w:pPr>
  </w:style>
  <w:style w:type="paragraph" w:customStyle="1" w:styleId="08606BEE3C4048D49B10F08DCA8B8AB2">
    <w:name w:val="08606BEE3C4048D49B10F08DCA8B8AB2"/>
    <w:rsid w:val="00B6056D"/>
    <w:pPr>
      <w:widowControl w:val="0"/>
      <w:jc w:val="both"/>
    </w:pPr>
  </w:style>
  <w:style w:type="paragraph" w:customStyle="1" w:styleId="030D2DED0CAC4B7C9576F7CC03ACC0FD">
    <w:name w:val="030D2DED0CAC4B7C9576F7CC03ACC0FD"/>
    <w:rsid w:val="00B6056D"/>
    <w:pPr>
      <w:widowControl w:val="0"/>
      <w:jc w:val="both"/>
    </w:pPr>
  </w:style>
  <w:style w:type="paragraph" w:customStyle="1" w:styleId="3B1DE6E31E394096B2FB98D8C6B36725">
    <w:name w:val="3B1DE6E31E394096B2FB98D8C6B36725"/>
    <w:rsid w:val="00B6056D"/>
    <w:pPr>
      <w:widowControl w:val="0"/>
      <w:jc w:val="both"/>
    </w:pPr>
  </w:style>
  <w:style w:type="paragraph" w:customStyle="1" w:styleId="F8483DB75B244972BEBD7D110343F7B5">
    <w:name w:val="F8483DB75B244972BEBD7D110343F7B5"/>
    <w:rsid w:val="00B6056D"/>
    <w:pPr>
      <w:widowControl w:val="0"/>
      <w:jc w:val="both"/>
    </w:pPr>
  </w:style>
  <w:style w:type="paragraph" w:customStyle="1" w:styleId="268D1145335A4D2E9433CA4B9562D60E">
    <w:name w:val="268D1145335A4D2E9433CA4B9562D60E"/>
    <w:rsid w:val="00B6056D"/>
    <w:pPr>
      <w:widowControl w:val="0"/>
      <w:jc w:val="both"/>
    </w:pPr>
  </w:style>
  <w:style w:type="paragraph" w:customStyle="1" w:styleId="3912444CE7AA4ABBA1354D6AA0E5A6B4">
    <w:name w:val="3912444CE7AA4ABBA1354D6AA0E5A6B4"/>
    <w:rsid w:val="00B6056D"/>
    <w:pPr>
      <w:widowControl w:val="0"/>
      <w:jc w:val="both"/>
    </w:pPr>
  </w:style>
  <w:style w:type="paragraph" w:customStyle="1" w:styleId="CC5F4411DECD47F69A7510A19B3B4BFA">
    <w:name w:val="CC5F4411DECD47F69A7510A19B3B4BFA"/>
    <w:rsid w:val="00B6056D"/>
    <w:pPr>
      <w:widowControl w:val="0"/>
      <w:jc w:val="both"/>
    </w:pPr>
  </w:style>
  <w:style w:type="paragraph" w:customStyle="1" w:styleId="84907333E898491EB4D514712BA6B63D">
    <w:name w:val="84907333E898491EB4D514712BA6B63D"/>
    <w:rsid w:val="00B6056D"/>
    <w:pPr>
      <w:widowControl w:val="0"/>
      <w:jc w:val="both"/>
    </w:pPr>
  </w:style>
  <w:style w:type="paragraph" w:customStyle="1" w:styleId="E7D5AA23C9F24D7CB070CC7A430C2FA0">
    <w:name w:val="E7D5AA23C9F24D7CB070CC7A430C2FA0"/>
    <w:rsid w:val="00B6056D"/>
    <w:pPr>
      <w:widowControl w:val="0"/>
      <w:jc w:val="both"/>
    </w:pPr>
  </w:style>
  <w:style w:type="paragraph" w:customStyle="1" w:styleId="9AB948A6A054414A9A36E3264A8C749C">
    <w:name w:val="9AB948A6A054414A9A36E3264A8C749C"/>
    <w:rsid w:val="00B6056D"/>
    <w:pPr>
      <w:widowControl w:val="0"/>
      <w:jc w:val="both"/>
    </w:pPr>
  </w:style>
  <w:style w:type="paragraph" w:customStyle="1" w:styleId="445A16517381447D9B8F80F60DF552F3">
    <w:name w:val="445A16517381447D9B8F80F60DF552F3"/>
    <w:rsid w:val="00B6056D"/>
    <w:pPr>
      <w:widowControl w:val="0"/>
      <w:jc w:val="both"/>
    </w:pPr>
  </w:style>
  <w:style w:type="paragraph" w:customStyle="1" w:styleId="1BCBB6D363EB46BCA8F5C759B1517431">
    <w:name w:val="1BCBB6D363EB46BCA8F5C759B1517431"/>
    <w:rsid w:val="00B6056D"/>
    <w:pPr>
      <w:widowControl w:val="0"/>
      <w:jc w:val="both"/>
    </w:pPr>
  </w:style>
  <w:style w:type="paragraph" w:customStyle="1" w:styleId="3DE196BBA75F4336BE8BECA37C3C9368">
    <w:name w:val="3DE196BBA75F4336BE8BECA37C3C9368"/>
    <w:rsid w:val="00B6056D"/>
    <w:pPr>
      <w:widowControl w:val="0"/>
      <w:jc w:val="both"/>
    </w:pPr>
  </w:style>
  <w:style w:type="paragraph" w:customStyle="1" w:styleId="E6AA3B545D0C41E0B32E6075F149E3AF">
    <w:name w:val="E6AA3B545D0C41E0B32E6075F149E3AF"/>
    <w:rsid w:val="00B6056D"/>
    <w:pPr>
      <w:widowControl w:val="0"/>
      <w:jc w:val="both"/>
    </w:pPr>
  </w:style>
  <w:style w:type="paragraph" w:customStyle="1" w:styleId="3B64CAB33FCE4A6DA008BBE00DAEAC31">
    <w:name w:val="3B64CAB33FCE4A6DA008BBE00DAEAC31"/>
    <w:rsid w:val="00B6056D"/>
    <w:pPr>
      <w:widowControl w:val="0"/>
      <w:jc w:val="both"/>
    </w:pPr>
  </w:style>
  <w:style w:type="paragraph" w:customStyle="1" w:styleId="6C240F8FF883457FA2937A3DF5E196A9">
    <w:name w:val="6C240F8FF883457FA2937A3DF5E196A9"/>
    <w:rsid w:val="00B6056D"/>
    <w:pPr>
      <w:widowControl w:val="0"/>
      <w:jc w:val="both"/>
    </w:pPr>
  </w:style>
  <w:style w:type="paragraph" w:customStyle="1" w:styleId="015E771AA1CE4E18812FA26165E29790">
    <w:name w:val="015E771AA1CE4E18812FA26165E29790"/>
    <w:rsid w:val="00B6056D"/>
    <w:pPr>
      <w:widowControl w:val="0"/>
      <w:jc w:val="both"/>
    </w:pPr>
  </w:style>
  <w:style w:type="paragraph" w:customStyle="1" w:styleId="775BD2102DB645358335F3F1ED036BB0">
    <w:name w:val="775BD2102DB645358335F3F1ED036BB0"/>
    <w:rsid w:val="00B6056D"/>
    <w:pPr>
      <w:widowControl w:val="0"/>
      <w:jc w:val="both"/>
    </w:pPr>
  </w:style>
  <w:style w:type="paragraph" w:customStyle="1" w:styleId="4813288822AD4549882B9EE8ECCB8043">
    <w:name w:val="4813288822AD4549882B9EE8ECCB8043"/>
    <w:rsid w:val="00B6056D"/>
    <w:pPr>
      <w:widowControl w:val="0"/>
      <w:jc w:val="both"/>
    </w:pPr>
  </w:style>
  <w:style w:type="paragraph" w:customStyle="1" w:styleId="D9BE39525C6042C7BBB9AA96F3794EA3">
    <w:name w:val="D9BE39525C6042C7BBB9AA96F3794EA3"/>
    <w:rsid w:val="00B6056D"/>
    <w:pPr>
      <w:widowControl w:val="0"/>
      <w:jc w:val="both"/>
    </w:pPr>
  </w:style>
  <w:style w:type="paragraph" w:customStyle="1" w:styleId="7A454A9C570743A0998B1AC9885E4FF5">
    <w:name w:val="7A454A9C570743A0998B1AC9885E4FF5"/>
    <w:rsid w:val="00B6056D"/>
    <w:pPr>
      <w:widowControl w:val="0"/>
      <w:jc w:val="both"/>
    </w:pPr>
  </w:style>
  <w:style w:type="paragraph" w:customStyle="1" w:styleId="84696ACE970F4618A77D2C13845848F9">
    <w:name w:val="84696ACE970F4618A77D2C13845848F9"/>
    <w:rsid w:val="00B6056D"/>
    <w:pPr>
      <w:widowControl w:val="0"/>
      <w:jc w:val="both"/>
    </w:pPr>
  </w:style>
  <w:style w:type="paragraph" w:customStyle="1" w:styleId="55CBA76D6ED2496A858E298304484846">
    <w:name w:val="55CBA76D6ED2496A858E298304484846"/>
    <w:rsid w:val="00B6056D"/>
    <w:pPr>
      <w:widowControl w:val="0"/>
      <w:jc w:val="both"/>
    </w:pPr>
  </w:style>
  <w:style w:type="paragraph" w:customStyle="1" w:styleId="B5F11257AC49479B98C51542D361AE05">
    <w:name w:val="B5F11257AC49479B98C51542D361AE05"/>
    <w:rsid w:val="00B6056D"/>
    <w:pPr>
      <w:widowControl w:val="0"/>
      <w:jc w:val="both"/>
    </w:pPr>
  </w:style>
  <w:style w:type="paragraph" w:customStyle="1" w:styleId="D126A78A96B846C6901C4750357F6FB4">
    <w:name w:val="D126A78A96B846C6901C4750357F6FB4"/>
    <w:rsid w:val="00B6056D"/>
    <w:pPr>
      <w:widowControl w:val="0"/>
      <w:jc w:val="both"/>
    </w:pPr>
  </w:style>
  <w:style w:type="paragraph" w:customStyle="1" w:styleId="6EE3318ED0304CB7AEFDCAB3D99E7955">
    <w:name w:val="6EE3318ED0304CB7AEFDCAB3D99E7955"/>
    <w:rsid w:val="00B6056D"/>
    <w:pPr>
      <w:widowControl w:val="0"/>
      <w:jc w:val="both"/>
    </w:pPr>
  </w:style>
  <w:style w:type="paragraph" w:customStyle="1" w:styleId="884B8E362AA14A3D8F9C4E312942C421">
    <w:name w:val="884B8E362AA14A3D8F9C4E312942C421"/>
    <w:rsid w:val="00B6056D"/>
    <w:pPr>
      <w:widowControl w:val="0"/>
      <w:jc w:val="both"/>
    </w:pPr>
  </w:style>
  <w:style w:type="paragraph" w:customStyle="1" w:styleId="E05AFBC0C336417C9FB47211CEE0AE88">
    <w:name w:val="E05AFBC0C336417C9FB47211CEE0AE88"/>
    <w:rsid w:val="00B6056D"/>
    <w:pPr>
      <w:widowControl w:val="0"/>
      <w:jc w:val="both"/>
    </w:pPr>
  </w:style>
  <w:style w:type="paragraph" w:customStyle="1" w:styleId="C19C9B7FA14B46A3A15E0C30382C19A0">
    <w:name w:val="C19C9B7FA14B46A3A15E0C30382C19A0"/>
    <w:rsid w:val="00B6056D"/>
    <w:pPr>
      <w:widowControl w:val="0"/>
      <w:jc w:val="both"/>
    </w:pPr>
  </w:style>
  <w:style w:type="paragraph" w:customStyle="1" w:styleId="2FB62C015AC349788748C3F2AB8445CF">
    <w:name w:val="2FB62C015AC349788748C3F2AB8445CF"/>
    <w:rsid w:val="00B6056D"/>
    <w:pPr>
      <w:widowControl w:val="0"/>
      <w:jc w:val="both"/>
    </w:pPr>
  </w:style>
  <w:style w:type="paragraph" w:customStyle="1" w:styleId="8833010DCF65447194AF2C6E7B45C606">
    <w:name w:val="8833010DCF65447194AF2C6E7B45C606"/>
    <w:rsid w:val="00B6056D"/>
    <w:pPr>
      <w:widowControl w:val="0"/>
      <w:jc w:val="both"/>
    </w:pPr>
  </w:style>
  <w:style w:type="paragraph" w:customStyle="1" w:styleId="BFA7CFDBF002415F8D9E0C468E9C1F1E">
    <w:name w:val="BFA7CFDBF002415F8D9E0C468E9C1F1E"/>
    <w:rsid w:val="00B6056D"/>
    <w:pPr>
      <w:widowControl w:val="0"/>
      <w:jc w:val="both"/>
    </w:pPr>
  </w:style>
  <w:style w:type="paragraph" w:customStyle="1" w:styleId="5D5B3E51940E4AD5A74FE86EC60191FE">
    <w:name w:val="5D5B3E51940E4AD5A74FE86EC60191FE"/>
    <w:rsid w:val="00B6056D"/>
    <w:pPr>
      <w:widowControl w:val="0"/>
      <w:jc w:val="both"/>
    </w:pPr>
  </w:style>
  <w:style w:type="paragraph" w:customStyle="1" w:styleId="6F96C4E621D944CCA6C0233DC5C25701">
    <w:name w:val="6F96C4E621D944CCA6C0233DC5C25701"/>
    <w:rsid w:val="00B6056D"/>
    <w:pPr>
      <w:widowControl w:val="0"/>
      <w:jc w:val="both"/>
    </w:pPr>
  </w:style>
  <w:style w:type="paragraph" w:customStyle="1" w:styleId="AE300ACD7AED46948EF2B1D5658C8F03">
    <w:name w:val="AE300ACD7AED46948EF2B1D5658C8F03"/>
    <w:rsid w:val="00B6056D"/>
    <w:pPr>
      <w:widowControl w:val="0"/>
      <w:jc w:val="both"/>
    </w:pPr>
  </w:style>
  <w:style w:type="paragraph" w:customStyle="1" w:styleId="6CAA55179E304E19967D516ED485203E">
    <w:name w:val="6CAA55179E304E19967D516ED485203E"/>
    <w:rsid w:val="00B6056D"/>
    <w:pPr>
      <w:widowControl w:val="0"/>
      <w:jc w:val="both"/>
    </w:pPr>
  </w:style>
  <w:style w:type="paragraph" w:customStyle="1" w:styleId="278C99612A2F42F8BF510E7DE04E1FE1">
    <w:name w:val="278C99612A2F42F8BF510E7DE04E1FE1"/>
    <w:rsid w:val="00B6056D"/>
    <w:pPr>
      <w:widowControl w:val="0"/>
      <w:jc w:val="both"/>
    </w:pPr>
  </w:style>
  <w:style w:type="paragraph" w:customStyle="1" w:styleId="8179A5D175814B2CB0790CC161AD1309">
    <w:name w:val="8179A5D175814B2CB0790CC161AD1309"/>
    <w:rsid w:val="00B6056D"/>
    <w:pPr>
      <w:widowControl w:val="0"/>
      <w:jc w:val="both"/>
    </w:pPr>
  </w:style>
  <w:style w:type="paragraph" w:customStyle="1" w:styleId="D9380B44A1D549D49AB1F25DCFD22D92">
    <w:name w:val="D9380B44A1D549D49AB1F25DCFD22D92"/>
    <w:rsid w:val="00B6056D"/>
    <w:pPr>
      <w:widowControl w:val="0"/>
      <w:jc w:val="both"/>
    </w:pPr>
  </w:style>
  <w:style w:type="paragraph" w:customStyle="1" w:styleId="1DD6CF84CD574D98805897A09380D24C">
    <w:name w:val="1DD6CF84CD574D98805897A09380D24C"/>
    <w:rsid w:val="00B6056D"/>
    <w:pPr>
      <w:widowControl w:val="0"/>
      <w:jc w:val="both"/>
    </w:pPr>
  </w:style>
  <w:style w:type="paragraph" w:customStyle="1" w:styleId="FE4690398C3947719B2E21A05D7E4EBF">
    <w:name w:val="FE4690398C3947719B2E21A05D7E4EBF"/>
    <w:rsid w:val="00B6056D"/>
    <w:pPr>
      <w:widowControl w:val="0"/>
      <w:jc w:val="both"/>
    </w:pPr>
  </w:style>
  <w:style w:type="paragraph" w:customStyle="1" w:styleId="1768970D2FE54A8AA9D1A59D40DEDFC3">
    <w:name w:val="1768970D2FE54A8AA9D1A59D40DEDFC3"/>
    <w:rsid w:val="00B6056D"/>
    <w:pPr>
      <w:widowControl w:val="0"/>
      <w:jc w:val="both"/>
    </w:pPr>
  </w:style>
  <w:style w:type="paragraph" w:customStyle="1" w:styleId="E6A93208BCC446CC8FB174DE41C8ECD0">
    <w:name w:val="E6A93208BCC446CC8FB174DE41C8ECD0"/>
    <w:rsid w:val="00B6056D"/>
    <w:pPr>
      <w:widowControl w:val="0"/>
      <w:jc w:val="both"/>
    </w:pPr>
  </w:style>
  <w:style w:type="paragraph" w:customStyle="1" w:styleId="7FD6B173A4F54BFB9D305DA3FE22B8C3">
    <w:name w:val="7FD6B173A4F54BFB9D305DA3FE22B8C3"/>
    <w:rsid w:val="00B6056D"/>
    <w:pPr>
      <w:widowControl w:val="0"/>
      <w:jc w:val="both"/>
    </w:pPr>
  </w:style>
  <w:style w:type="paragraph" w:customStyle="1" w:styleId="59B461A5C81D4094A31957F0269282D9">
    <w:name w:val="59B461A5C81D4094A31957F0269282D9"/>
    <w:rsid w:val="00B6056D"/>
    <w:pPr>
      <w:widowControl w:val="0"/>
      <w:jc w:val="both"/>
    </w:pPr>
  </w:style>
  <w:style w:type="paragraph" w:customStyle="1" w:styleId="1FBE43A7741E429AA1F3C7EE8D7EE473">
    <w:name w:val="1FBE43A7741E429AA1F3C7EE8D7EE473"/>
    <w:rsid w:val="00B6056D"/>
    <w:pPr>
      <w:widowControl w:val="0"/>
      <w:jc w:val="both"/>
    </w:pPr>
  </w:style>
  <w:style w:type="paragraph" w:customStyle="1" w:styleId="5ED21F1A18B94111B5D8E01DE99F6D60">
    <w:name w:val="5ED21F1A18B94111B5D8E01DE99F6D60"/>
    <w:rsid w:val="00B6056D"/>
    <w:pPr>
      <w:widowControl w:val="0"/>
      <w:jc w:val="both"/>
    </w:pPr>
  </w:style>
  <w:style w:type="paragraph" w:customStyle="1" w:styleId="89B9894FC4A04262B59CDAAB8C7362EE">
    <w:name w:val="89B9894FC4A04262B59CDAAB8C7362EE"/>
    <w:rsid w:val="00B6056D"/>
    <w:pPr>
      <w:widowControl w:val="0"/>
      <w:jc w:val="both"/>
    </w:pPr>
  </w:style>
  <w:style w:type="paragraph" w:customStyle="1" w:styleId="3C1C0A9E649149F4A32F43AEFDBE66AD">
    <w:name w:val="3C1C0A9E649149F4A32F43AEFDBE66AD"/>
    <w:rsid w:val="00B6056D"/>
    <w:pPr>
      <w:widowControl w:val="0"/>
      <w:jc w:val="both"/>
    </w:pPr>
  </w:style>
  <w:style w:type="paragraph" w:customStyle="1" w:styleId="A0A336581D744F989740198C38F51E02">
    <w:name w:val="A0A336581D744F989740198C38F51E02"/>
    <w:rsid w:val="00B6056D"/>
    <w:pPr>
      <w:widowControl w:val="0"/>
      <w:jc w:val="both"/>
    </w:pPr>
  </w:style>
  <w:style w:type="paragraph" w:customStyle="1" w:styleId="40671E5D9C694356B324A9B78DB414BA">
    <w:name w:val="40671E5D9C694356B324A9B78DB414BA"/>
    <w:rsid w:val="00B6056D"/>
    <w:pPr>
      <w:widowControl w:val="0"/>
      <w:jc w:val="both"/>
    </w:pPr>
  </w:style>
  <w:style w:type="paragraph" w:customStyle="1" w:styleId="905B69431DDC427FAD588BA062C0BACE">
    <w:name w:val="905B69431DDC427FAD588BA062C0BACE"/>
    <w:rsid w:val="00B6056D"/>
    <w:pPr>
      <w:widowControl w:val="0"/>
      <w:jc w:val="both"/>
    </w:pPr>
  </w:style>
  <w:style w:type="paragraph" w:customStyle="1" w:styleId="1F5765136D3F4E899519229FF3F4A27F">
    <w:name w:val="1F5765136D3F4E899519229FF3F4A27F"/>
    <w:rsid w:val="00B6056D"/>
    <w:pPr>
      <w:widowControl w:val="0"/>
      <w:jc w:val="both"/>
    </w:pPr>
  </w:style>
  <w:style w:type="paragraph" w:customStyle="1" w:styleId="5A276E68917B4A27910FE8117B259B0E">
    <w:name w:val="5A276E68917B4A27910FE8117B259B0E"/>
    <w:rsid w:val="00B6056D"/>
    <w:pPr>
      <w:widowControl w:val="0"/>
      <w:jc w:val="both"/>
    </w:pPr>
  </w:style>
  <w:style w:type="paragraph" w:customStyle="1" w:styleId="1ABA26DDE5374736B472743C791DE694">
    <w:name w:val="1ABA26DDE5374736B472743C791DE694"/>
    <w:rsid w:val="00B6056D"/>
    <w:pPr>
      <w:widowControl w:val="0"/>
      <w:jc w:val="both"/>
    </w:pPr>
  </w:style>
  <w:style w:type="paragraph" w:customStyle="1" w:styleId="AB3D9239D9C843A9963A18EC7E70CEA3">
    <w:name w:val="AB3D9239D9C843A9963A18EC7E70CEA3"/>
    <w:rsid w:val="00B6056D"/>
    <w:pPr>
      <w:widowControl w:val="0"/>
      <w:jc w:val="both"/>
    </w:pPr>
  </w:style>
  <w:style w:type="paragraph" w:customStyle="1" w:styleId="0D366861149A44EFBE213BAEEFE154EC">
    <w:name w:val="0D366861149A44EFBE213BAEEFE154EC"/>
    <w:rsid w:val="00B6056D"/>
    <w:pPr>
      <w:widowControl w:val="0"/>
      <w:jc w:val="both"/>
    </w:pPr>
  </w:style>
  <w:style w:type="paragraph" w:customStyle="1" w:styleId="30780E94510641279FCC9ACC604F01C7">
    <w:name w:val="30780E94510641279FCC9ACC604F01C7"/>
    <w:rsid w:val="00B6056D"/>
    <w:pPr>
      <w:widowControl w:val="0"/>
      <w:jc w:val="both"/>
    </w:pPr>
  </w:style>
  <w:style w:type="paragraph" w:customStyle="1" w:styleId="009D8F009A73425DAC6587B58A4DF63A">
    <w:name w:val="009D8F009A73425DAC6587B58A4DF63A"/>
    <w:rsid w:val="00B6056D"/>
    <w:pPr>
      <w:widowControl w:val="0"/>
      <w:jc w:val="both"/>
    </w:pPr>
  </w:style>
  <w:style w:type="paragraph" w:customStyle="1" w:styleId="B5EB380539234770AFF5BFB9158E3AFA">
    <w:name w:val="B5EB380539234770AFF5BFB9158E3AFA"/>
    <w:rsid w:val="00B6056D"/>
    <w:pPr>
      <w:widowControl w:val="0"/>
      <w:jc w:val="both"/>
    </w:pPr>
  </w:style>
  <w:style w:type="paragraph" w:customStyle="1" w:styleId="B6971C6ACC7445E7BDF53E93CCA80ECE">
    <w:name w:val="B6971C6ACC7445E7BDF53E93CCA80ECE"/>
    <w:rsid w:val="00B6056D"/>
    <w:pPr>
      <w:widowControl w:val="0"/>
      <w:jc w:val="both"/>
    </w:pPr>
  </w:style>
  <w:style w:type="paragraph" w:customStyle="1" w:styleId="C9B3EF64EDA948268C65D200852445E2">
    <w:name w:val="C9B3EF64EDA948268C65D200852445E2"/>
    <w:rsid w:val="00B6056D"/>
    <w:pPr>
      <w:widowControl w:val="0"/>
      <w:jc w:val="both"/>
    </w:pPr>
  </w:style>
  <w:style w:type="paragraph" w:customStyle="1" w:styleId="62FFD44EB4B349AA92A05F3C3D650F26">
    <w:name w:val="62FFD44EB4B349AA92A05F3C3D650F26"/>
    <w:rsid w:val="00B6056D"/>
    <w:pPr>
      <w:widowControl w:val="0"/>
      <w:jc w:val="both"/>
    </w:pPr>
  </w:style>
  <w:style w:type="paragraph" w:customStyle="1" w:styleId="AD5E5AF6160346E0902779C5999D63E9">
    <w:name w:val="AD5E5AF6160346E0902779C5999D63E9"/>
    <w:rsid w:val="00B6056D"/>
    <w:pPr>
      <w:widowControl w:val="0"/>
      <w:jc w:val="both"/>
    </w:pPr>
  </w:style>
  <w:style w:type="paragraph" w:customStyle="1" w:styleId="E74D278A67474D23AF5C0779FBBDDE43">
    <w:name w:val="E74D278A67474D23AF5C0779FBBDDE43"/>
    <w:rsid w:val="00B6056D"/>
    <w:pPr>
      <w:widowControl w:val="0"/>
      <w:jc w:val="both"/>
    </w:pPr>
  </w:style>
  <w:style w:type="paragraph" w:customStyle="1" w:styleId="2B016383C5234CB7BDAFBBE978E21614">
    <w:name w:val="2B016383C5234CB7BDAFBBE978E21614"/>
    <w:rsid w:val="00B6056D"/>
    <w:pPr>
      <w:widowControl w:val="0"/>
      <w:jc w:val="both"/>
    </w:pPr>
  </w:style>
  <w:style w:type="paragraph" w:customStyle="1" w:styleId="956B217113D349CBA1D0B3F8354C3756">
    <w:name w:val="956B217113D349CBA1D0B3F8354C3756"/>
    <w:rsid w:val="00B6056D"/>
    <w:pPr>
      <w:widowControl w:val="0"/>
      <w:jc w:val="both"/>
    </w:pPr>
  </w:style>
  <w:style w:type="paragraph" w:customStyle="1" w:styleId="56DAE0BCC4EB45DEA1E398375F53D6BB">
    <w:name w:val="56DAE0BCC4EB45DEA1E398375F53D6BB"/>
    <w:rsid w:val="00B6056D"/>
    <w:pPr>
      <w:widowControl w:val="0"/>
      <w:jc w:val="both"/>
    </w:pPr>
  </w:style>
  <w:style w:type="paragraph" w:customStyle="1" w:styleId="9C3F1E2E597F49D99DB0E72C8B9DA5D7">
    <w:name w:val="9C3F1E2E597F49D99DB0E72C8B9DA5D7"/>
    <w:rsid w:val="00B6056D"/>
    <w:pPr>
      <w:widowControl w:val="0"/>
      <w:jc w:val="both"/>
    </w:pPr>
  </w:style>
  <w:style w:type="paragraph" w:customStyle="1" w:styleId="9F2F4523DA284EB18EAA52566E7487C4">
    <w:name w:val="9F2F4523DA284EB18EAA52566E7487C4"/>
    <w:rsid w:val="00B6056D"/>
    <w:pPr>
      <w:widowControl w:val="0"/>
      <w:jc w:val="both"/>
    </w:pPr>
  </w:style>
  <w:style w:type="paragraph" w:customStyle="1" w:styleId="F69203FE8E274684A44F72B27002534B">
    <w:name w:val="F69203FE8E274684A44F72B27002534B"/>
    <w:rsid w:val="00B6056D"/>
    <w:pPr>
      <w:widowControl w:val="0"/>
      <w:jc w:val="both"/>
    </w:pPr>
  </w:style>
  <w:style w:type="paragraph" w:customStyle="1" w:styleId="3B042B096CF14E3ABF245818C52A41ED">
    <w:name w:val="3B042B096CF14E3ABF245818C52A41ED"/>
    <w:rsid w:val="00B6056D"/>
    <w:pPr>
      <w:widowControl w:val="0"/>
      <w:jc w:val="both"/>
    </w:pPr>
  </w:style>
  <w:style w:type="paragraph" w:customStyle="1" w:styleId="A80B9726B7C945E2ACA5F59706542810">
    <w:name w:val="A80B9726B7C945E2ACA5F59706542810"/>
    <w:rsid w:val="00B6056D"/>
    <w:pPr>
      <w:widowControl w:val="0"/>
      <w:jc w:val="both"/>
    </w:pPr>
  </w:style>
  <w:style w:type="paragraph" w:customStyle="1" w:styleId="07D2C95713C34A289E174A29FFCE0FE2">
    <w:name w:val="07D2C95713C34A289E174A29FFCE0FE2"/>
    <w:rsid w:val="00B6056D"/>
    <w:pPr>
      <w:widowControl w:val="0"/>
      <w:jc w:val="both"/>
    </w:pPr>
  </w:style>
  <w:style w:type="paragraph" w:customStyle="1" w:styleId="28D48BE5AAEC48D0AD496EA10D5C9DA2">
    <w:name w:val="28D48BE5AAEC48D0AD496EA10D5C9DA2"/>
    <w:rsid w:val="00B6056D"/>
    <w:pPr>
      <w:widowControl w:val="0"/>
      <w:jc w:val="both"/>
    </w:pPr>
  </w:style>
  <w:style w:type="paragraph" w:customStyle="1" w:styleId="EB74DD10E5A24721AF1C1F97FF763C0C">
    <w:name w:val="EB74DD10E5A24721AF1C1F97FF763C0C"/>
    <w:rsid w:val="00B6056D"/>
    <w:pPr>
      <w:widowControl w:val="0"/>
      <w:jc w:val="both"/>
    </w:pPr>
  </w:style>
  <w:style w:type="paragraph" w:customStyle="1" w:styleId="E09E28EBDAFD46668714CB9096931D5D">
    <w:name w:val="E09E28EBDAFD46668714CB9096931D5D"/>
    <w:rsid w:val="00B6056D"/>
    <w:pPr>
      <w:widowControl w:val="0"/>
      <w:jc w:val="both"/>
    </w:pPr>
  </w:style>
  <w:style w:type="paragraph" w:customStyle="1" w:styleId="C7A367F289924F1798B56B23979EDA1B">
    <w:name w:val="C7A367F289924F1798B56B23979EDA1B"/>
    <w:rsid w:val="00B6056D"/>
    <w:pPr>
      <w:widowControl w:val="0"/>
      <w:jc w:val="both"/>
    </w:pPr>
  </w:style>
  <w:style w:type="paragraph" w:customStyle="1" w:styleId="E431F43B4874415AACDD8C984C3E67B1">
    <w:name w:val="E431F43B4874415AACDD8C984C3E67B1"/>
    <w:rsid w:val="00B6056D"/>
    <w:pPr>
      <w:widowControl w:val="0"/>
      <w:jc w:val="both"/>
    </w:pPr>
  </w:style>
  <w:style w:type="paragraph" w:customStyle="1" w:styleId="BD7862C804364D6F9BC0F8AAA5D9F862">
    <w:name w:val="BD7862C804364D6F9BC0F8AAA5D9F862"/>
    <w:rsid w:val="00B6056D"/>
    <w:pPr>
      <w:widowControl w:val="0"/>
      <w:jc w:val="both"/>
    </w:pPr>
  </w:style>
  <w:style w:type="paragraph" w:customStyle="1" w:styleId="A196195AA70841EDB8FA2D3FBF2A3BF7">
    <w:name w:val="A196195AA70841EDB8FA2D3FBF2A3BF7"/>
    <w:rsid w:val="00B6056D"/>
    <w:pPr>
      <w:widowControl w:val="0"/>
      <w:jc w:val="both"/>
    </w:pPr>
  </w:style>
  <w:style w:type="paragraph" w:customStyle="1" w:styleId="1FB80D0A3A674ADCA3EB9166FEB73DCC">
    <w:name w:val="1FB80D0A3A674ADCA3EB9166FEB73DCC"/>
    <w:rsid w:val="00B6056D"/>
    <w:pPr>
      <w:widowControl w:val="0"/>
      <w:jc w:val="both"/>
    </w:pPr>
  </w:style>
  <w:style w:type="paragraph" w:customStyle="1" w:styleId="151728EF509844279408CF56E256D9E4">
    <w:name w:val="151728EF509844279408CF56E256D9E4"/>
    <w:rsid w:val="00B6056D"/>
    <w:pPr>
      <w:widowControl w:val="0"/>
      <w:jc w:val="both"/>
    </w:pPr>
  </w:style>
  <w:style w:type="paragraph" w:customStyle="1" w:styleId="F179A2D4449C4165B17FA2EAF94D6496">
    <w:name w:val="F179A2D4449C4165B17FA2EAF94D6496"/>
    <w:rsid w:val="00B6056D"/>
    <w:pPr>
      <w:widowControl w:val="0"/>
      <w:jc w:val="both"/>
    </w:pPr>
  </w:style>
  <w:style w:type="paragraph" w:customStyle="1" w:styleId="CEE03C47D5C64351A1CFCC996778BD84">
    <w:name w:val="CEE03C47D5C64351A1CFCC996778BD84"/>
    <w:rsid w:val="00B6056D"/>
    <w:pPr>
      <w:widowControl w:val="0"/>
      <w:jc w:val="both"/>
    </w:pPr>
  </w:style>
  <w:style w:type="paragraph" w:customStyle="1" w:styleId="1131AF1DEBFA483FB3838A83659C5A2E">
    <w:name w:val="1131AF1DEBFA483FB3838A83659C5A2E"/>
    <w:rsid w:val="00B6056D"/>
    <w:pPr>
      <w:widowControl w:val="0"/>
      <w:jc w:val="both"/>
    </w:pPr>
  </w:style>
  <w:style w:type="paragraph" w:customStyle="1" w:styleId="935E7EBD9BF1429E91BA72AE264678EA">
    <w:name w:val="935E7EBD9BF1429E91BA72AE264678EA"/>
    <w:rsid w:val="00B6056D"/>
    <w:pPr>
      <w:widowControl w:val="0"/>
      <w:jc w:val="both"/>
    </w:pPr>
  </w:style>
  <w:style w:type="paragraph" w:customStyle="1" w:styleId="7DE2B20C31FE4AE4808CC0F0B4EF11C1">
    <w:name w:val="7DE2B20C31FE4AE4808CC0F0B4EF11C1"/>
    <w:rsid w:val="00B6056D"/>
    <w:pPr>
      <w:widowControl w:val="0"/>
      <w:jc w:val="both"/>
    </w:pPr>
  </w:style>
  <w:style w:type="paragraph" w:customStyle="1" w:styleId="58B9E6C490FB4880BE324BE41B7EAC8D">
    <w:name w:val="58B9E6C490FB4880BE324BE41B7EAC8D"/>
    <w:rsid w:val="00B6056D"/>
    <w:pPr>
      <w:widowControl w:val="0"/>
      <w:jc w:val="both"/>
    </w:pPr>
  </w:style>
  <w:style w:type="paragraph" w:customStyle="1" w:styleId="5423AF3B34D545B19866A87B1D50A24F">
    <w:name w:val="5423AF3B34D545B19866A87B1D50A24F"/>
    <w:rsid w:val="00B6056D"/>
    <w:pPr>
      <w:widowControl w:val="0"/>
      <w:jc w:val="both"/>
    </w:pPr>
  </w:style>
  <w:style w:type="paragraph" w:customStyle="1" w:styleId="ED28563C4E1F4E2C99364F96D3FD4DF8">
    <w:name w:val="ED28563C4E1F4E2C99364F96D3FD4DF8"/>
    <w:rsid w:val="00B6056D"/>
    <w:pPr>
      <w:widowControl w:val="0"/>
      <w:jc w:val="both"/>
    </w:pPr>
  </w:style>
  <w:style w:type="paragraph" w:customStyle="1" w:styleId="C7D9E8002ACD454992CED22CAA6A6FD2">
    <w:name w:val="C7D9E8002ACD454992CED22CAA6A6FD2"/>
    <w:rsid w:val="00B6056D"/>
    <w:pPr>
      <w:widowControl w:val="0"/>
      <w:jc w:val="both"/>
    </w:pPr>
  </w:style>
  <w:style w:type="paragraph" w:customStyle="1" w:styleId="0D28A44F6EEC49E59A41188783C23E05">
    <w:name w:val="0D28A44F6EEC49E59A41188783C23E05"/>
    <w:rsid w:val="00B6056D"/>
    <w:pPr>
      <w:widowControl w:val="0"/>
      <w:jc w:val="both"/>
    </w:pPr>
  </w:style>
  <w:style w:type="paragraph" w:customStyle="1" w:styleId="0B8C27F4B2B441C2A036D6AD53633AA8">
    <w:name w:val="0B8C27F4B2B441C2A036D6AD53633AA8"/>
    <w:rsid w:val="00B6056D"/>
    <w:pPr>
      <w:widowControl w:val="0"/>
      <w:jc w:val="both"/>
    </w:pPr>
  </w:style>
  <w:style w:type="paragraph" w:customStyle="1" w:styleId="B8A587C9F3894B88AA00B2EB64183797">
    <w:name w:val="B8A587C9F3894B88AA00B2EB64183797"/>
    <w:rsid w:val="00B6056D"/>
    <w:pPr>
      <w:widowControl w:val="0"/>
      <w:jc w:val="both"/>
    </w:pPr>
  </w:style>
  <w:style w:type="paragraph" w:customStyle="1" w:styleId="8B8779A9EF8F4191A40F47B5EDEC237E">
    <w:name w:val="8B8779A9EF8F4191A40F47B5EDEC237E"/>
    <w:rsid w:val="00B6056D"/>
    <w:pPr>
      <w:widowControl w:val="0"/>
      <w:jc w:val="both"/>
    </w:pPr>
  </w:style>
  <w:style w:type="paragraph" w:customStyle="1" w:styleId="CCEBBEBA91724BF997F0C583AAF9D5F6">
    <w:name w:val="CCEBBEBA91724BF997F0C583AAF9D5F6"/>
    <w:rsid w:val="00B6056D"/>
    <w:pPr>
      <w:widowControl w:val="0"/>
      <w:jc w:val="both"/>
    </w:pPr>
  </w:style>
  <w:style w:type="paragraph" w:customStyle="1" w:styleId="C24F530D04C2476BA38FF85B5AB56C94">
    <w:name w:val="C24F530D04C2476BA38FF85B5AB56C94"/>
    <w:rsid w:val="00B6056D"/>
    <w:pPr>
      <w:widowControl w:val="0"/>
      <w:jc w:val="both"/>
    </w:pPr>
  </w:style>
  <w:style w:type="paragraph" w:customStyle="1" w:styleId="73DD7503124D48E6A5B7F9D562FB9CEB">
    <w:name w:val="73DD7503124D48E6A5B7F9D562FB9CEB"/>
    <w:rsid w:val="00B6056D"/>
    <w:pPr>
      <w:widowControl w:val="0"/>
      <w:jc w:val="both"/>
    </w:pPr>
  </w:style>
  <w:style w:type="paragraph" w:customStyle="1" w:styleId="1363242437D1418B8F69DBC6EFC21CAE">
    <w:name w:val="1363242437D1418B8F69DBC6EFC21CAE"/>
    <w:rsid w:val="00B6056D"/>
    <w:pPr>
      <w:widowControl w:val="0"/>
      <w:jc w:val="both"/>
    </w:pPr>
  </w:style>
  <w:style w:type="paragraph" w:customStyle="1" w:styleId="1E268C51A9B249F98E81E03A45530EA0">
    <w:name w:val="1E268C51A9B249F98E81E03A45530EA0"/>
    <w:rsid w:val="00B6056D"/>
    <w:pPr>
      <w:widowControl w:val="0"/>
      <w:jc w:val="both"/>
    </w:pPr>
  </w:style>
  <w:style w:type="paragraph" w:customStyle="1" w:styleId="7D51C3E586AF440CB95CCEF2463DE318">
    <w:name w:val="7D51C3E586AF440CB95CCEF2463DE318"/>
    <w:rsid w:val="00B6056D"/>
    <w:pPr>
      <w:widowControl w:val="0"/>
      <w:jc w:val="both"/>
    </w:pPr>
  </w:style>
  <w:style w:type="paragraph" w:customStyle="1" w:styleId="14B620EBEAC24880B98E7ED30B6FF158">
    <w:name w:val="14B620EBEAC24880B98E7ED30B6FF158"/>
    <w:rsid w:val="00B6056D"/>
    <w:pPr>
      <w:widowControl w:val="0"/>
      <w:jc w:val="both"/>
    </w:pPr>
  </w:style>
  <w:style w:type="paragraph" w:customStyle="1" w:styleId="41B3E194EEAE4241A1C153C2DFD44F3D">
    <w:name w:val="41B3E194EEAE4241A1C153C2DFD44F3D"/>
    <w:rsid w:val="00B6056D"/>
    <w:pPr>
      <w:widowControl w:val="0"/>
      <w:jc w:val="both"/>
    </w:pPr>
  </w:style>
  <w:style w:type="paragraph" w:customStyle="1" w:styleId="BD24AE56AD8A44718B9904ED2A739A87">
    <w:name w:val="BD24AE56AD8A44718B9904ED2A739A87"/>
    <w:rsid w:val="00B6056D"/>
    <w:pPr>
      <w:widowControl w:val="0"/>
      <w:jc w:val="both"/>
    </w:pPr>
  </w:style>
  <w:style w:type="paragraph" w:customStyle="1" w:styleId="C88FFC0EFC2748FBB3294A33A4E4104F">
    <w:name w:val="C88FFC0EFC2748FBB3294A33A4E4104F"/>
    <w:rsid w:val="00B6056D"/>
    <w:pPr>
      <w:widowControl w:val="0"/>
      <w:jc w:val="both"/>
    </w:pPr>
  </w:style>
  <w:style w:type="paragraph" w:customStyle="1" w:styleId="ACEC079B2B8C49E196E45F2F24222F96">
    <w:name w:val="ACEC079B2B8C49E196E45F2F24222F96"/>
    <w:rsid w:val="00B6056D"/>
    <w:pPr>
      <w:widowControl w:val="0"/>
      <w:jc w:val="both"/>
    </w:pPr>
  </w:style>
  <w:style w:type="paragraph" w:customStyle="1" w:styleId="AC3F1809E1784AC78BB7F254D57480BC">
    <w:name w:val="AC3F1809E1784AC78BB7F254D57480BC"/>
    <w:rsid w:val="00B6056D"/>
    <w:pPr>
      <w:widowControl w:val="0"/>
      <w:jc w:val="both"/>
    </w:pPr>
  </w:style>
  <w:style w:type="paragraph" w:customStyle="1" w:styleId="3579E94C7C6A4A4289B0F0158B4906E2">
    <w:name w:val="3579E94C7C6A4A4289B0F0158B4906E2"/>
    <w:rsid w:val="00B6056D"/>
    <w:pPr>
      <w:widowControl w:val="0"/>
      <w:jc w:val="both"/>
    </w:pPr>
  </w:style>
  <w:style w:type="paragraph" w:customStyle="1" w:styleId="615BE70969BE4782AFECD6D290B93A54">
    <w:name w:val="615BE70969BE4782AFECD6D290B93A54"/>
    <w:rsid w:val="00B6056D"/>
    <w:pPr>
      <w:widowControl w:val="0"/>
      <w:jc w:val="both"/>
    </w:pPr>
  </w:style>
  <w:style w:type="paragraph" w:customStyle="1" w:styleId="A120AE38BDC34FD78D8EAB6687BBC8C8">
    <w:name w:val="A120AE38BDC34FD78D8EAB6687BBC8C8"/>
    <w:rsid w:val="00B6056D"/>
    <w:pPr>
      <w:widowControl w:val="0"/>
      <w:jc w:val="both"/>
    </w:pPr>
  </w:style>
  <w:style w:type="paragraph" w:customStyle="1" w:styleId="EF9ACCB92151439E9EB7C3A8751EB554">
    <w:name w:val="EF9ACCB92151439E9EB7C3A8751EB554"/>
    <w:rsid w:val="00B6056D"/>
    <w:pPr>
      <w:widowControl w:val="0"/>
      <w:jc w:val="both"/>
    </w:pPr>
  </w:style>
  <w:style w:type="paragraph" w:customStyle="1" w:styleId="68751DF8D55D40A893ECC0EC261FA115">
    <w:name w:val="68751DF8D55D40A893ECC0EC261FA115"/>
    <w:rsid w:val="00B6056D"/>
    <w:pPr>
      <w:widowControl w:val="0"/>
      <w:jc w:val="both"/>
    </w:pPr>
  </w:style>
  <w:style w:type="paragraph" w:customStyle="1" w:styleId="1D6A4BCEE2304F09AB49464DC82F796F">
    <w:name w:val="1D6A4BCEE2304F09AB49464DC82F796F"/>
    <w:rsid w:val="00B6056D"/>
    <w:pPr>
      <w:widowControl w:val="0"/>
      <w:jc w:val="both"/>
    </w:pPr>
  </w:style>
  <w:style w:type="paragraph" w:customStyle="1" w:styleId="C6E65EE3C62542F1BE4248080410CCF7">
    <w:name w:val="C6E65EE3C62542F1BE4248080410CCF7"/>
    <w:rsid w:val="00B6056D"/>
    <w:pPr>
      <w:widowControl w:val="0"/>
      <w:jc w:val="both"/>
    </w:pPr>
  </w:style>
  <w:style w:type="paragraph" w:customStyle="1" w:styleId="F018798AB55A4AEB9C299E6DFE7A5731">
    <w:name w:val="F018798AB55A4AEB9C299E6DFE7A5731"/>
    <w:rsid w:val="00B6056D"/>
    <w:pPr>
      <w:widowControl w:val="0"/>
      <w:jc w:val="both"/>
    </w:pPr>
  </w:style>
  <w:style w:type="paragraph" w:customStyle="1" w:styleId="CF8B655548B847ADA1F05E4A906D83DE">
    <w:name w:val="CF8B655548B847ADA1F05E4A906D83DE"/>
    <w:rsid w:val="00B6056D"/>
    <w:pPr>
      <w:widowControl w:val="0"/>
      <w:jc w:val="both"/>
    </w:pPr>
  </w:style>
  <w:style w:type="paragraph" w:customStyle="1" w:styleId="7797BD5CB65B42068FC4C2509A8362E2">
    <w:name w:val="7797BD5CB65B42068FC4C2509A8362E2"/>
    <w:rsid w:val="00B6056D"/>
    <w:pPr>
      <w:widowControl w:val="0"/>
      <w:jc w:val="both"/>
    </w:pPr>
  </w:style>
  <w:style w:type="paragraph" w:customStyle="1" w:styleId="8974ED95F28E46D9BE1F39399203CFB7">
    <w:name w:val="8974ED95F28E46D9BE1F39399203CFB7"/>
    <w:rsid w:val="00B6056D"/>
    <w:pPr>
      <w:widowControl w:val="0"/>
      <w:jc w:val="both"/>
    </w:pPr>
  </w:style>
  <w:style w:type="paragraph" w:customStyle="1" w:styleId="BCA49FE9FEFF4ABC9FF4BF58B0BE766D">
    <w:name w:val="BCA49FE9FEFF4ABC9FF4BF58B0BE766D"/>
    <w:rsid w:val="00B6056D"/>
    <w:pPr>
      <w:widowControl w:val="0"/>
      <w:jc w:val="both"/>
    </w:pPr>
  </w:style>
  <w:style w:type="paragraph" w:customStyle="1" w:styleId="610CD50A0B8C491DB2C14E5A1D51C15E">
    <w:name w:val="610CD50A0B8C491DB2C14E5A1D51C15E"/>
    <w:rsid w:val="00B6056D"/>
    <w:pPr>
      <w:widowControl w:val="0"/>
      <w:jc w:val="both"/>
    </w:pPr>
  </w:style>
  <w:style w:type="paragraph" w:customStyle="1" w:styleId="BF36B13134614534836D02DCD238FF0E">
    <w:name w:val="BF36B13134614534836D02DCD238FF0E"/>
    <w:rsid w:val="00B6056D"/>
    <w:pPr>
      <w:widowControl w:val="0"/>
      <w:jc w:val="both"/>
    </w:pPr>
  </w:style>
  <w:style w:type="paragraph" w:customStyle="1" w:styleId="6071EC0885F145779B0E5326F719794D">
    <w:name w:val="6071EC0885F145779B0E5326F719794D"/>
    <w:rsid w:val="00B6056D"/>
    <w:pPr>
      <w:widowControl w:val="0"/>
      <w:jc w:val="both"/>
    </w:pPr>
  </w:style>
  <w:style w:type="paragraph" w:customStyle="1" w:styleId="D40234AF00EA4C11832207E016F702FB">
    <w:name w:val="D40234AF00EA4C11832207E016F702FB"/>
    <w:rsid w:val="00B6056D"/>
    <w:pPr>
      <w:widowControl w:val="0"/>
      <w:jc w:val="both"/>
    </w:pPr>
  </w:style>
  <w:style w:type="paragraph" w:customStyle="1" w:styleId="F6748CDD72904D8D8ED785426BA69883">
    <w:name w:val="F6748CDD72904D8D8ED785426BA69883"/>
    <w:rsid w:val="00B6056D"/>
    <w:pPr>
      <w:widowControl w:val="0"/>
      <w:jc w:val="both"/>
    </w:pPr>
  </w:style>
  <w:style w:type="paragraph" w:customStyle="1" w:styleId="47644AC1E34A441DB51D08B43D3891E0">
    <w:name w:val="47644AC1E34A441DB51D08B43D3891E0"/>
    <w:rsid w:val="00B6056D"/>
    <w:pPr>
      <w:widowControl w:val="0"/>
      <w:jc w:val="both"/>
    </w:pPr>
  </w:style>
  <w:style w:type="paragraph" w:customStyle="1" w:styleId="E521032A477046D8B088FF500B628390">
    <w:name w:val="E521032A477046D8B088FF500B628390"/>
    <w:rsid w:val="00B6056D"/>
    <w:pPr>
      <w:widowControl w:val="0"/>
      <w:jc w:val="both"/>
    </w:pPr>
  </w:style>
  <w:style w:type="paragraph" w:customStyle="1" w:styleId="D57202C46399478B8E743ADFB5274B84">
    <w:name w:val="D57202C46399478B8E743ADFB5274B84"/>
    <w:rsid w:val="00B6056D"/>
    <w:pPr>
      <w:widowControl w:val="0"/>
      <w:jc w:val="both"/>
    </w:pPr>
  </w:style>
  <w:style w:type="paragraph" w:customStyle="1" w:styleId="6F7837596D8B4552AFD6E6985F9669E5">
    <w:name w:val="6F7837596D8B4552AFD6E6985F9669E5"/>
    <w:rsid w:val="00B6056D"/>
    <w:pPr>
      <w:widowControl w:val="0"/>
      <w:jc w:val="both"/>
    </w:pPr>
  </w:style>
  <w:style w:type="paragraph" w:customStyle="1" w:styleId="A0C0194B151B4AC8A0905B135230DD44">
    <w:name w:val="A0C0194B151B4AC8A0905B135230DD44"/>
    <w:rsid w:val="00B6056D"/>
    <w:pPr>
      <w:widowControl w:val="0"/>
      <w:jc w:val="both"/>
    </w:pPr>
  </w:style>
  <w:style w:type="paragraph" w:customStyle="1" w:styleId="D097D2504BDF422FB339345D9127A052">
    <w:name w:val="D097D2504BDF422FB339345D9127A052"/>
    <w:rsid w:val="00B6056D"/>
    <w:pPr>
      <w:widowControl w:val="0"/>
      <w:jc w:val="both"/>
    </w:pPr>
  </w:style>
  <w:style w:type="paragraph" w:customStyle="1" w:styleId="A0028E0CF52B4C6BA253F7722A44BE4F">
    <w:name w:val="A0028E0CF52B4C6BA253F7722A44BE4F"/>
    <w:rsid w:val="00B6056D"/>
    <w:pPr>
      <w:widowControl w:val="0"/>
      <w:jc w:val="both"/>
    </w:pPr>
  </w:style>
  <w:style w:type="paragraph" w:customStyle="1" w:styleId="CEDC7DB0D78946D1B6D1DBBA14E94807">
    <w:name w:val="CEDC7DB0D78946D1B6D1DBBA14E94807"/>
    <w:rsid w:val="00B6056D"/>
    <w:pPr>
      <w:widowControl w:val="0"/>
      <w:jc w:val="both"/>
    </w:pPr>
  </w:style>
  <w:style w:type="paragraph" w:customStyle="1" w:styleId="5BAC5EB0AA354961AEB1B9765A19E943">
    <w:name w:val="5BAC5EB0AA354961AEB1B9765A19E943"/>
    <w:rsid w:val="00B6056D"/>
    <w:pPr>
      <w:widowControl w:val="0"/>
      <w:jc w:val="both"/>
    </w:pPr>
  </w:style>
  <w:style w:type="paragraph" w:customStyle="1" w:styleId="D54CA10AA3BB4607B89FB4E477B8BDA9">
    <w:name w:val="D54CA10AA3BB4607B89FB4E477B8BDA9"/>
    <w:rsid w:val="00B6056D"/>
    <w:pPr>
      <w:widowControl w:val="0"/>
      <w:jc w:val="both"/>
    </w:pPr>
  </w:style>
  <w:style w:type="paragraph" w:customStyle="1" w:styleId="BCF1DC00DC684240AFAE7C63A4504BDA">
    <w:name w:val="BCF1DC00DC684240AFAE7C63A4504BDA"/>
    <w:rsid w:val="00B6056D"/>
    <w:pPr>
      <w:widowControl w:val="0"/>
      <w:jc w:val="both"/>
    </w:pPr>
  </w:style>
  <w:style w:type="paragraph" w:customStyle="1" w:styleId="EA50E37472C34F8C8E5C28BB5A7076E6">
    <w:name w:val="EA50E37472C34F8C8E5C28BB5A7076E6"/>
    <w:rsid w:val="00B6056D"/>
    <w:pPr>
      <w:widowControl w:val="0"/>
      <w:jc w:val="both"/>
    </w:pPr>
  </w:style>
  <w:style w:type="paragraph" w:customStyle="1" w:styleId="13C0071770AD45718FB8FA725C27B691">
    <w:name w:val="13C0071770AD45718FB8FA725C27B691"/>
    <w:rsid w:val="00B6056D"/>
    <w:pPr>
      <w:widowControl w:val="0"/>
      <w:jc w:val="both"/>
    </w:pPr>
  </w:style>
  <w:style w:type="paragraph" w:customStyle="1" w:styleId="ED2FED65E5724D888A152B79AFAFAE31">
    <w:name w:val="ED2FED65E5724D888A152B79AFAFAE31"/>
    <w:rsid w:val="00B6056D"/>
    <w:pPr>
      <w:widowControl w:val="0"/>
      <w:jc w:val="both"/>
    </w:pPr>
  </w:style>
  <w:style w:type="paragraph" w:customStyle="1" w:styleId="F304CA626CC641B7BADF419E8E08873D">
    <w:name w:val="F304CA626CC641B7BADF419E8E08873D"/>
    <w:rsid w:val="00B6056D"/>
    <w:pPr>
      <w:widowControl w:val="0"/>
      <w:jc w:val="both"/>
    </w:pPr>
  </w:style>
  <w:style w:type="paragraph" w:customStyle="1" w:styleId="4320EF0DDBCC4E168CF63131DF95EE3E">
    <w:name w:val="4320EF0DDBCC4E168CF63131DF95EE3E"/>
    <w:rsid w:val="00B6056D"/>
    <w:pPr>
      <w:widowControl w:val="0"/>
      <w:jc w:val="both"/>
    </w:pPr>
  </w:style>
  <w:style w:type="paragraph" w:customStyle="1" w:styleId="2EB3566B9C7547889E1A060C6554BF2F">
    <w:name w:val="2EB3566B9C7547889E1A060C6554BF2F"/>
    <w:rsid w:val="00B6056D"/>
    <w:pPr>
      <w:widowControl w:val="0"/>
      <w:jc w:val="both"/>
    </w:pPr>
  </w:style>
  <w:style w:type="paragraph" w:customStyle="1" w:styleId="40511F8FAA3C435699B40E0846CA21C9">
    <w:name w:val="40511F8FAA3C435699B40E0846CA21C9"/>
    <w:rsid w:val="00B6056D"/>
    <w:pPr>
      <w:widowControl w:val="0"/>
      <w:jc w:val="both"/>
    </w:pPr>
  </w:style>
  <w:style w:type="paragraph" w:customStyle="1" w:styleId="C38AB52F56B34D3D9EDC61EEDD80AC9C">
    <w:name w:val="C38AB52F56B34D3D9EDC61EEDD80AC9C"/>
    <w:rsid w:val="00B6056D"/>
    <w:pPr>
      <w:widowControl w:val="0"/>
      <w:jc w:val="both"/>
    </w:pPr>
  </w:style>
  <w:style w:type="paragraph" w:customStyle="1" w:styleId="287B192521304B5AAE8E8BB29A8D45C9">
    <w:name w:val="287B192521304B5AAE8E8BB29A8D45C9"/>
    <w:rsid w:val="00B6056D"/>
    <w:pPr>
      <w:widowControl w:val="0"/>
      <w:jc w:val="both"/>
    </w:pPr>
  </w:style>
  <w:style w:type="paragraph" w:customStyle="1" w:styleId="36262D39C9FC4BBF9BD296CE9CE7B6E6">
    <w:name w:val="36262D39C9FC4BBF9BD296CE9CE7B6E6"/>
    <w:rsid w:val="00B6056D"/>
    <w:pPr>
      <w:widowControl w:val="0"/>
      <w:jc w:val="both"/>
    </w:pPr>
  </w:style>
  <w:style w:type="paragraph" w:customStyle="1" w:styleId="28B04012136F4519995FE55E8B352E29">
    <w:name w:val="28B04012136F4519995FE55E8B352E29"/>
    <w:rsid w:val="00B6056D"/>
    <w:pPr>
      <w:widowControl w:val="0"/>
      <w:jc w:val="both"/>
    </w:pPr>
  </w:style>
  <w:style w:type="paragraph" w:customStyle="1" w:styleId="85A96FCFBCFD4A5585A15CB0EF7F7194">
    <w:name w:val="85A96FCFBCFD4A5585A15CB0EF7F7194"/>
    <w:rsid w:val="00B6056D"/>
    <w:pPr>
      <w:widowControl w:val="0"/>
      <w:jc w:val="both"/>
    </w:pPr>
  </w:style>
  <w:style w:type="paragraph" w:customStyle="1" w:styleId="6913458065E949288E29D1CCF0B255CE">
    <w:name w:val="6913458065E949288E29D1CCF0B255CE"/>
    <w:rsid w:val="00B6056D"/>
    <w:pPr>
      <w:widowControl w:val="0"/>
      <w:jc w:val="both"/>
    </w:pPr>
  </w:style>
  <w:style w:type="paragraph" w:customStyle="1" w:styleId="788938C22ABF451983FCC09F89CF1282">
    <w:name w:val="788938C22ABF451983FCC09F89CF1282"/>
    <w:rsid w:val="00B6056D"/>
    <w:pPr>
      <w:widowControl w:val="0"/>
      <w:jc w:val="both"/>
    </w:pPr>
  </w:style>
  <w:style w:type="paragraph" w:customStyle="1" w:styleId="5B932B3074BC436787C3BE173F499109">
    <w:name w:val="5B932B3074BC436787C3BE173F499109"/>
    <w:rsid w:val="00B6056D"/>
    <w:pPr>
      <w:widowControl w:val="0"/>
      <w:jc w:val="both"/>
    </w:pPr>
  </w:style>
  <w:style w:type="paragraph" w:customStyle="1" w:styleId="6AC2967A1F2948B7B37D1B8E557E5933">
    <w:name w:val="6AC2967A1F2948B7B37D1B8E557E5933"/>
    <w:rsid w:val="00B6056D"/>
    <w:pPr>
      <w:widowControl w:val="0"/>
      <w:jc w:val="both"/>
    </w:pPr>
  </w:style>
  <w:style w:type="paragraph" w:customStyle="1" w:styleId="4EE5C4A628E2428FAA9A213C60FC373C">
    <w:name w:val="4EE5C4A628E2428FAA9A213C60FC373C"/>
    <w:rsid w:val="00B6056D"/>
    <w:pPr>
      <w:widowControl w:val="0"/>
      <w:jc w:val="both"/>
    </w:pPr>
  </w:style>
  <w:style w:type="paragraph" w:customStyle="1" w:styleId="EF62F36F1CC644D7B3AC1B1D70846B85">
    <w:name w:val="EF62F36F1CC644D7B3AC1B1D70846B85"/>
    <w:rsid w:val="00B6056D"/>
    <w:pPr>
      <w:widowControl w:val="0"/>
      <w:jc w:val="both"/>
    </w:pPr>
  </w:style>
  <w:style w:type="paragraph" w:customStyle="1" w:styleId="3E92B6BE7DFC4A4C8710E286458120CD">
    <w:name w:val="3E92B6BE7DFC4A4C8710E286458120CD"/>
    <w:rsid w:val="00B6056D"/>
    <w:pPr>
      <w:widowControl w:val="0"/>
      <w:jc w:val="both"/>
    </w:pPr>
  </w:style>
  <w:style w:type="paragraph" w:customStyle="1" w:styleId="9DE8E642C0CE4749BF3187A328D3E9E8">
    <w:name w:val="9DE8E642C0CE4749BF3187A328D3E9E8"/>
    <w:rsid w:val="00B6056D"/>
    <w:pPr>
      <w:widowControl w:val="0"/>
      <w:jc w:val="both"/>
    </w:pPr>
  </w:style>
  <w:style w:type="paragraph" w:customStyle="1" w:styleId="97B67DFD681444EE89ADB2221C0EB106">
    <w:name w:val="97B67DFD681444EE89ADB2221C0EB106"/>
    <w:rsid w:val="00B6056D"/>
    <w:pPr>
      <w:widowControl w:val="0"/>
      <w:jc w:val="both"/>
    </w:pPr>
  </w:style>
  <w:style w:type="paragraph" w:customStyle="1" w:styleId="BE47AA0EA8CA4B5D819EE8D3EBFBE5FE">
    <w:name w:val="BE47AA0EA8CA4B5D819EE8D3EBFBE5FE"/>
    <w:rsid w:val="00B6056D"/>
    <w:pPr>
      <w:widowControl w:val="0"/>
      <w:jc w:val="both"/>
    </w:pPr>
  </w:style>
  <w:style w:type="paragraph" w:customStyle="1" w:styleId="73668DFC9F454DBC8F7C527B4794FDBD">
    <w:name w:val="73668DFC9F454DBC8F7C527B4794FDBD"/>
    <w:rsid w:val="00B6056D"/>
    <w:pPr>
      <w:widowControl w:val="0"/>
      <w:jc w:val="both"/>
    </w:pPr>
  </w:style>
  <w:style w:type="paragraph" w:customStyle="1" w:styleId="BB20F198ED694570B0C1E4E486313DEA">
    <w:name w:val="BB20F198ED694570B0C1E4E486313DEA"/>
    <w:rsid w:val="00B6056D"/>
    <w:pPr>
      <w:widowControl w:val="0"/>
      <w:jc w:val="both"/>
    </w:pPr>
  </w:style>
  <w:style w:type="paragraph" w:customStyle="1" w:styleId="AB873D40132540EFB6119CEF9D5DD99A">
    <w:name w:val="AB873D40132540EFB6119CEF9D5DD99A"/>
    <w:rsid w:val="00B6056D"/>
    <w:pPr>
      <w:widowControl w:val="0"/>
      <w:jc w:val="both"/>
    </w:pPr>
  </w:style>
  <w:style w:type="paragraph" w:customStyle="1" w:styleId="EF3A23CB9B144C26B1FC5631EF4AD26F">
    <w:name w:val="EF3A23CB9B144C26B1FC5631EF4AD26F"/>
    <w:rsid w:val="00B6056D"/>
    <w:pPr>
      <w:widowControl w:val="0"/>
      <w:jc w:val="both"/>
    </w:pPr>
  </w:style>
  <w:style w:type="paragraph" w:customStyle="1" w:styleId="7FC4B77A68C7499F87004C3B505FD4D0">
    <w:name w:val="7FC4B77A68C7499F87004C3B505FD4D0"/>
    <w:rsid w:val="00B6056D"/>
    <w:pPr>
      <w:widowControl w:val="0"/>
      <w:jc w:val="both"/>
    </w:pPr>
  </w:style>
  <w:style w:type="paragraph" w:customStyle="1" w:styleId="88A512ABDECB4CC38FCA010A8B019B04">
    <w:name w:val="88A512ABDECB4CC38FCA010A8B019B04"/>
    <w:rsid w:val="00B6056D"/>
    <w:pPr>
      <w:widowControl w:val="0"/>
      <w:jc w:val="both"/>
    </w:pPr>
  </w:style>
  <w:style w:type="paragraph" w:customStyle="1" w:styleId="F4BC77DCE6FC4CB49B2C098B90F8F27B">
    <w:name w:val="F4BC77DCE6FC4CB49B2C098B90F8F27B"/>
    <w:rsid w:val="00B6056D"/>
    <w:pPr>
      <w:widowControl w:val="0"/>
      <w:jc w:val="both"/>
    </w:pPr>
  </w:style>
  <w:style w:type="paragraph" w:customStyle="1" w:styleId="BE2BF8046B2048E19C87D739A9EBD5D7">
    <w:name w:val="BE2BF8046B2048E19C87D739A9EBD5D7"/>
    <w:rsid w:val="00B6056D"/>
    <w:pPr>
      <w:widowControl w:val="0"/>
      <w:jc w:val="both"/>
    </w:pPr>
  </w:style>
  <w:style w:type="paragraph" w:customStyle="1" w:styleId="0EF4DCC20D6F44A88315ABC2655B0C79">
    <w:name w:val="0EF4DCC20D6F44A88315ABC2655B0C79"/>
    <w:rsid w:val="00B6056D"/>
    <w:pPr>
      <w:widowControl w:val="0"/>
      <w:jc w:val="both"/>
    </w:pPr>
  </w:style>
  <w:style w:type="paragraph" w:customStyle="1" w:styleId="2995E4BC0F1A4B13816B0767E9708E28">
    <w:name w:val="2995E4BC0F1A4B13816B0767E9708E28"/>
    <w:rsid w:val="00244658"/>
    <w:pPr>
      <w:widowControl w:val="0"/>
      <w:jc w:val="both"/>
    </w:pPr>
  </w:style>
  <w:style w:type="paragraph" w:customStyle="1" w:styleId="34883BDBA36E4286931A3EF3BD9752D7">
    <w:name w:val="34883BDBA36E4286931A3EF3BD9752D7"/>
    <w:rsid w:val="00244658"/>
    <w:pPr>
      <w:widowControl w:val="0"/>
      <w:jc w:val="both"/>
    </w:pPr>
  </w:style>
  <w:style w:type="paragraph" w:customStyle="1" w:styleId="4AAE4F7A9501410B8C7CC7EA5A741581">
    <w:name w:val="4AAE4F7A9501410B8C7CC7EA5A741581"/>
    <w:rsid w:val="00244658"/>
    <w:pPr>
      <w:widowControl w:val="0"/>
      <w:jc w:val="both"/>
    </w:pPr>
  </w:style>
  <w:style w:type="paragraph" w:customStyle="1" w:styleId="ABDF68BE2B7247CDBB065378F81D295E">
    <w:name w:val="ABDF68BE2B7247CDBB065378F81D295E"/>
    <w:rsid w:val="00244658"/>
    <w:pPr>
      <w:widowControl w:val="0"/>
      <w:jc w:val="both"/>
    </w:pPr>
  </w:style>
  <w:style w:type="paragraph" w:customStyle="1" w:styleId="E593107DBF3B4B3DA580C7DD10FCEB33">
    <w:name w:val="E593107DBF3B4B3DA580C7DD10FCEB33"/>
    <w:rsid w:val="00244658"/>
    <w:pPr>
      <w:widowControl w:val="0"/>
      <w:jc w:val="both"/>
    </w:pPr>
  </w:style>
  <w:style w:type="paragraph" w:customStyle="1" w:styleId="DF6C265CA70F4EFB8D79440713303FE2">
    <w:name w:val="DF6C265CA70F4EFB8D79440713303FE2"/>
    <w:rsid w:val="00244658"/>
    <w:pPr>
      <w:widowControl w:val="0"/>
      <w:jc w:val="both"/>
    </w:pPr>
  </w:style>
  <w:style w:type="paragraph" w:customStyle="1" w:styleId="FA6DE1930707404BBE229E7371AA4FFD">
    <w:name w:val="FA6DE1930707404BBE229E7371AA4FFD"/>
    <w:rsid w:val="00244658"/>
    <w:pPr>
      <w:widowControl w:val="0"/>
      <w:jc w:val="both"/>
    </w:pPr>
  </w:style>
  <w:style w:type="paragraph" w:customStyle="1" w:styleId="8866FDA46A29428BBA72976A1687AC9E">
    <w:name w:val="8866FDA46A29428BBA72976A1687AC9E"/>
    <w:rsid w:val="00244658"/>
    <w:pPr>
      <w:widowControl w:val="0"/>
      <w:jc w:val="both"/>
    </w:pPr>
  </w:style>
  <w:style w:type="paragraph" w:customStyle="1" w:styleId="B08F27D6965F41C68E0626737D811A15">
    <w:name w:val="B08F27D6965F41C68E0626737D811A15"/>
    <w:rsid w:val="00244658"/>
    <w:pPr>
      <w:widowControl w:val="0"/>
      <w:jc w:val="both"/>
    </w:pPr>
  </w:style>
  <w:style w:type="paragraph" w:customStyle="1" w:styleId="0197E910AF144E75BEB562447FDC7A74">
    <w:name w:val="0197E910AF144E75BEB562447FDC7A74"/>
    <w:rsid w:val="00244658"/>
    <w:pPr>
      <w:widowControl w:val="0"/>
      <w:jc w:val="both"/>
    </w:pPr>
  </w:style>
  <w:style w:type="paragraph" w:customStyle="1" w:styleId="8FD3B6E5F9A44BEF9C70021C7B13108F">
    <w:name w:val="8FD3B6E5F9A44BEF9C70021C7B13108F"/>
    <w:rsid w:val="00244658"/>
    <w:pPr>
      <w:widowControl w:val="0"/>
      <w:jc w:val="both"/>
    </w:pPr>
  </w:style>
  <w:style w:type="paragraph" w:customStyle="1" w:styleId="C6BFCB627C2D42E392371235551BC1E0">
    <w:name w:val="C6BFCB627C2D42E392371235551BC1E0"/>
    <w:rsid w:val="00244658"/>
    <w:pPr>
      <w:widowControl w:val="0"/>
      <w:jc w:val="both"/>
    </w:pPr>
  </w:style>
  <w:style w:type="paragraph" w:customStyle="1" w:styleId="63B73692901C451397D090A2A3FF65E6">
    <w:name w:val="63B73692901C451397D090A2A3FF65E6"/>
    <w:rsid w:val="00244658"/>
    <w:pPr>
      <w:widowControl w:val="0"/>
      <w:jc w:val="both"/>
    </w:pPr>
  </w:style>
  <w:style w:type="paragraph" w:customStyle="1" w:styleId="52F4A3DE0CDA4506937EE2B42306E1A9">
    <w:name w:val="52F4A3DE0CDA4506937EE2B42306E1A9"/>
    <w:rsid w:val="00244658"/>
    <w:pPr>
      <w:widowControl w:val="0"/>
      <w:jc w:val="both"/>
    </w:pPr>
  </w:style>
  <w:style w:type="paragraph" w:customStyle="1" w:styleId="69E776AE65464F6294BD95721108F398">
    <w:name w:val="69E776AE65464F6294BD95721108F398"/>
    <w:rsid w:val="00244658"/>
    <w:pPr>
      <w:widowControl w:val="0"/>
      <w:jc w:val="both"/>
    </w:pPr>
  </w:style>
  <w:style w:type="paragraph" w:customStyle="1" w:styleId="BFBBD52426854D76A288F58577515974">
    <w:name w:val="BFBBD52426854D76A288F58577515974"/>
    <w:rsid w:val="00244658"/>
    <w:pPr>
      <w:widowControl w:val="0"/>
      <w:jc w:val="both"/>
    </w:pPr>
  </w:style>
  <w:style w:type="paragraph" w:customStyle="1" w:styleId="894C047B07FE4C35BF786733BF13543E">
    <w:name w:val="894C047B07FE4C35BF786733BF13543E"/>
    <w:rsid w:val="00244658"/>
    <w:pPr>
      <w:widowControl w:val="0"/>
      <w:jc w:val="both"/>
    </w:pPr>
  </w:style>
  <w:style w:type="paragraph" w:customStyle="1" w:styleId="43703F2A49694CA0A03601302C60E0D7">
    <w:name w:val="43703F2A49694CA0A03601302C60E0D7"/>
    <w:rsid w:val="00244658"/>
    <w:pPr>
      <w:widowControl w:val="0"/>
      <w:jc w:val="both"/>
    </w:pPr>
  </w:style>
  <w:style w:type="paragraph" w:customStyle="1" w:styleId="3B1492B161294739A586D9AAB5592609">
    <w:name w:val="3B1492B161294739A586D9AAB5592609"/>
    <w:rsid w:val="00244658"/>
    <w:pPr>
      <w:widowControl w:val="0"/>
      <w:jc w:val="both"/>
    </w:pPr>
  </w:style>
  <w:style w:type="paragraph" w:customStyle="1" w:styleId="1E538BBC128748A09F5CF30797499474">
    <w:name w:val="1E538BBC128748A09F5CF30797499474"/>
    <w:rsid w:val="00244658"/>
    <w:pPr>
      <w:widowControl w:val="0"/>
      <w:jc w:val="both"/>
    </w:pPr>
  </w:style>
  <w:style w:type="paragraph" w:customStyle="1" w:styleId="36F516BB749A481DAEC637BC8BA69EAA">
    <w:name w:val="36F516BB749A481DAEC637BC8BA69EAA"/>
    <w:rsid w:val="00244658"/>
    <w:pPr>
      <w:widowControl w:val="0"/>
      <w:jc w:val="both"/>
    </w:pPr>
  </w:style>
  <w:style w:type="paragraph" w:customStyle="1" w:styleId="971409F52E2A4A26AF999C70604A9370">
    <w:name w:val="971409F52E2A4A26AF999C70604A9370"/>
    <w:rsid w:val="00244658"/>
    <w:pPr>
      <w:widowControl w:val="0"/>
      <w:jc w:val="both"/>
    </w:pPr>
  </w:style>
  <w:style w:type="paragraph" w:customStyle="1" w:styleId="475009DCBAEA48469F4C171C3EBB2281">
    <w:name w:val="475009DCBAEA48469F4C171C3EBB2281"/>
    <w:rsid w:val="00244658"/>
    <w:pPr>
      <w:widowControl w:val="0"/>
      <w:jc w:val="both"/>
    </w:pPr>
  </w:style>
  <w:style w:type="paragraph" w:customStyle="1" w:styleId="352857EEF02B4F93BDDD5381D6748DFA">
    <w:name w:val="352857EEF02B4F93BDDD5381D6748DFA"/>
    <w:rsid w:val="00244658"/>
    <w:pPr>
      <w:widowControl w:val="0"/>
      <w:jc w:val="both"/>
    </w:pPr>
  </w:style>
  <w:style w:type="paragraph" w:customStyle="1" w:styleId="D23ACF31E29D4AFF82C94D81CF624631">
    <w:name w:val="D23ACF31E29D4AFF82C94D81CF624631"/>
    <w:rsid w:val="00244658"/>
    <w:pPr>
      <w:widowControl w:val="0"/>
      <w:jc w:val="both"/>
    </w:pPr>
  </w:style>
  <w:style w:type="paragraph" w:customStyle="1" w:styleId="254CCD6D701745DFA070EC1B00A42DAA">
    <w:name w:val="254CCD6D701745DFA070EC1B00A42DAA"/>
    <w:rsid w:val="00244658"/>
    <w:pPr>
      <w:widowControl w:val="0"/>
      <w:jc w:val="both"/>
    </w:pPr>
  </w:style>
  <w:style w:type="paragraph" w:customStyle="1" w:styleId="F880A62AED664DA9B51972FE74DC3252">
    <w:name w:val="F880A62AED664DA9B51972FE74DC3252"/>
    <w:rsid w:val="00244658"/>
    <w:pPr>
      <w:widowControl w:val="0"/>
      <w:jc w:val="both"/>
    </w:pPr>
  </w:style>
  <w:style w:type="paragraph" w:customStyle="1" w:styleId="3118CD3E88284F92A64BEB9DB1D85442">
    <w:name w:val="3118CD3E88284F92A64BEB9DB1D85442"/>
    <w:rsid w:val="00244658"/>
    <w:pPr>
      <w:widowControl w:val="0"/>
      <w:jc w:val="both"/>
    </w:pPr>
  </w:style>
  <w:style w:type="paragraph" w:customStyle="1" w:styleId="576C3FEA7EBF4CD9B30E32011FF8BACB">
    <w:name w:val="576C3FEA7EBF4CD9B30E32011FF8BACB"/>
    <w:rsid w:val="00244658"/>
    <w:pPr>
      <w:widowControl w:val="0"/>
      <w:jc w:val="both"/>
    </w:pPr>
  </w:style>
  <w:style w:type="paragraph" w:customStyle="1" w:styleId="619E908FB9C34C0BA4A198B7B2098360">
    <w:name w:val="619E908FB9C34C0BA4A198B7B2098360"/>
    <w:rsid w:val="00244658"/>
    <w:pPr>
      <w:widowControl w:val="0"/>
      <w:jc w:val="both"/>
    </w:pPr>
  </w:style>
  <w:style w:type="paragraph" w:customStyle="1" w:styleId="6839EE4DC1F74211ACC133BEC53C1075">
    <w:name w:val="6839EE4DC1F74211ACC133BEC53C1075"/>
    <w:rsid w:val="00244658"/>
    <w:pPr>
      <w:widowControl w:val="0"/>
      <w:jc w:val="both"/>
    </w:pPr>
  </w:style>
  <w:style w:type="paragraph" w:customStyle="1" w:styleId="BF3F0F68E2F64A7685621D5F44D59371">
    <w:name w:val="BF3F0F68E2F64A7685621D5F44D59371"/>
    <w:rsid w:val="00244658"/>
    <w:pPr>
      <w:widowControl w:val="0"/>
      <w:jc w:val="both"/>
    </w:pPr>
  </w:style>
  <w:style w:type="paragraph" w:customStyle="1" w:styleId="6D65B1AD3C8043DAA595B44AC5907483">
    <w:name w:val="6D65B1AD3C8043DAA595B44AC5907483"/>
    <w:rsid w:val="00244658"/>
    <w:pPr>
      <w:widowControl w:val="0"/>
      <w:jc w:val="both"/>
    </w:pPr>
  </w:style>
  <w:style w:type="paragraph" w:customStyle="1" w:styleId="AF267EE3170147EF9E23882480906BCD">
    <w:name w:val="AF267EE3170147EF9E23882480906BCD"/>
    <w:rsid w:val="00244658"/>
    <w:pPr>
      <w:widowControl w:val="0"/>
      <w:jc w:val="both"/>
    </w:pPr>
  </w:style>
  <w:style w:type="paragraph" w:customStyle="1" w:styleId="331C3228868F407AB42B6F409901D3FB">
    <w:name w:val="331C3228868F407AB42B6F409901D3FB"/>
    <w:rsid w:val="00244658"/>
    <w:pPr>
      <w:widowControl w:val="0"/>
      <w:jc w:val="both"/>
    </w:pPr>
  </w:style>
  <w:style w:type="paragraph" w:customStyle="1" w:styleId="CFEF77D9D0C44409A535FB378D21BB3C">
    <w:name w:val="CFEF77D9D0C44409A535FB378D21BB3C"/>
    <w:rsid w:val="00244658"/>
    <w:pPr>
      <w:widowControl w:val="0"/>
      <w:jc w:val="both"/>
    </w:pPr>
  </w:style>
  <w:style w:type="paragraph" w:customStyle="1" w:styleId="603C8079AC274369B89828145F852843">
    <w:name w:val="603C8079AC274369B89828145F852843"/>
    <w:rsid w:val="00244658"/>
    <w:pPr>
      <w:widowControl w:val="0"/>
      <w:jc w:val="both"/>
    </w:pPr>
  </w:style>
  <w:style w:type="paragraph" w:customStyle="1" w:styleId="E361CC9A59204EA5A5303A9E06F1C3CC">
    <w:name w:val="E361CC9A59204EA5A5303A9E06F1C3CC"/>
    <w:rsid w:val="00244658"/>
    <w:pPr>
      <w:widowControl w:val="0"/>
      <w:jc w:val="both"/>
    </w:pPr>
  </w:style>
  <w:style w:type="paragraph" w:customStyle="1" w:styleId="F0D2FB329494436D90394DDE99EBC18E">
    <w:name w:val="F0D2FB329494436D90394DDE99EBC18E"/>
    <w:rsid w:val="00244658"/>
    <w:pPr>
      <w:widowControl w:val="0"/>
      <w:jc w:val="both"/>
    </w:pPr>
  </w:style>
  <w:style w:type="paragraph" w:customStyle="1" w:styleId="202CAED7A0964D3A88777D90D9EC6B6C">
    <w:name w:val="202CAED7A0964D3A88777D90D9EC6B6C"/>
    <w:rsid w:val="00244658"/>
    <w:pPr>
      <w:widowControl w:val="0"/>
      <w:jc w:val="both"/>
    </w:pPr>
  </w:style>
  <w:style w:type="paragraph" w:customStyle="1" w:styleId="16ACEC293526414EAB468F89BD768AD0">
    <w:name w:val="16ACEC293526414EAB468F89BD768AD0"/>
    <w:rsid w:val="00244658"/>
    <w:pPr>
      <w:widowControl w:val="0"/>
      <w:jc w:val="both"/>
    </w:pPr>
  </w:style>
  <w:style w:type="paragraph" w:customStyle="1" w:styleId="53868252A0C2418AA7ED66A5F448DF68">
    <w:name w:val="53868252A0C2418AA7ED66A5F448DF68"/>
    <w:rsid w:val="00244658"/>
    <w:pPr>
      <w:widowControl w:val="0"/>
      <w:jc w:val="both"/>
    </w:pPr>
  </w:style>
  <w:style w:type="paragraph" w:customStyle="1" w:styleId="E8739D09B16E4149A352D8F1F7A5AA3C">
    <w:name w:val="E8739D09B16E4149A352D8F1F7A5AA3C"/>
    <w:rsid w:val="00244658"/>
    <w:pPr>
      <w:widowControl w:val="0"/>
      <w:jc w:val="both"/>
    </w:pPr>
  </w:style>
  <w:style w:type="paragraph" w:customStyle="1" w:styleId="E00666DAAD22464989B02132F1CFC9EF">
    <w:name w:val="E00666DAAD22464989B02132F1CFC9EF"/>
    <w:rsid w:val="00244658"/>
    <w:pPr>
      <w:widowControl w:val="0"/>
      <w:jc w:val="both"/>
    </w:pPr>
  </w:style>
  <w:style w:type="paragraph" w:customStyle="1" w:styleId="AB07D28B75BB407783B449FC23E2CE93">
    <w:name w:val="AB07D28B75BB407783B449FC23E2CE93"/>
    <w:rsid w:val="00244658"/>
    <w:pPr>
      <w:widowControl w:val="0"/>
      <w:jc w:val="both"/>
    </w:pPr>
  </w:style>
  <w:style w:type="paragraph" w:customStyle="1" w:styleId="4AFC626839EC4D869EA4F3EA53FF733D">
    <w:name w:val="4AFC626839EC4D869EA4F3EA53FF733D"/>
    <w:rsid w:val="00244658"/>
    <w:pPr>
      <w:widowControl w:val="0"/>
      <w:jc w:val="both"/>
    </w:pPr>
  </w:style>
  <w:style w:type="paragraph" w:customStyle="1" w:styleId="E89585A1E28547FDB1CC5AA223F3E4F0">
    <w:name w:val="E89585A1E28547FDB1CC5AA223F3E4F0"/>
    <w:rsid w:val="00244658"/>
    <w:pPr>
      <w:widowControl w:val="0"/>
      <w:jc w:val="both"/>
    </w:pPr>
  </w:style>
  <w:style w:type="paragraph" w:customStyle="1" w:styleId="41B262C8FC434DB8B41D92A29772B935">
    <w:name w:val="41B262C8FC434DB8B41D92A29772B935"/>
    <w:rsid w:val="00244658"/>
    <w:pPr>
      <w:widowControl w:val="0"/>
      <w:jc w:val="both"/>
    </w:pPr>
  </w:style>
  <w:style w:type="paragraph" w:customStyle="1" w:styleId="AC468BD2C1E64229BCD3E5C001682E1B">
    <w:name w:val="AC468BD2C1E64229BCD3E5C001682E1B"/>
    <w:rsid w:val="00244658"/>
    <w:pPr>
      <w:widowControl w:val="0"/>
      <w:jc w:val="both"/>
    </w:pPr>
  </w:style>
  <w:style w:type="paragraph" w:customStyle="1" w:styleId="7CC1C88909FC412081581A800484F549">
    <w:name w:val="7CC1C88909FC412081581A800484F549"/>
    <w:rsid w:val="00244658"/>
    <w:pPr>
      <w:widowControl w:val="0"/>
      <w:jc w:val="both"/>
    </w:pPr>
  </w:style>
  <w:style w:type="paragraph" w:customStyle="1" w:styleId="DCEDF0E45A574080A9D32B29C073D2CC">
    <w:name w:val="DCEDF0E45A574080A9D32B29C073D2CC"/>
    <w:rsid w:val="00244658"/>
    <w:pPr>
      <w:widowControl w:val="0"/>
      <w:jc w:val="both"/>
    </w:pPr>
  </w:style>
  <w:style w:type="paragraph" w:customStyle="1" w:styleId="1423595F449E4C3399960A914FB4B9E3">
    <w:name w:val="1423595F449E4C3399960A914FB4B9E3"/>
    <w:rsid w:val="00244658"/>
    <w:pPr>
      <w:widowControl w:val="0"/>
      <w:jc w:val="both"/>
    </w:pPr>
  </w:style>
  <w:style w:type="paragraph" w:customStyle="1" w:styleId="95E6F0691F854691A43EFB7A21AB8D24">
    <w:name w:val="95E6F0691F854691A43EFB7A21AB8D24"/>
    <w:rsid w:val="00244658"/>
    <w:pPr>
      <w:widowControl w:val="0"/>
      <w:jc w:val="both"/>
    </w:pPr>
  </w:style>
  <w:style w:type="paragraph" w:customStyle="1" w:styleId="80BE9833939F40D49ED9C4EF51DBCE95">
    <w:name w:val="80BE9833939F40D49ED9C4EF51DBCE95"/>
    <w:rsid w:val="00244658"/>
    <w:pPr>
      <w:widowControl w:val="0"/>
      <w:jc w:val="both"/>
    </w:pPr>
  </w:style>
  <w:style w:type="paragraph" w:customStyle="1" w:styleId="C586AAA6C9544EBEB5BA6EED4B18162F">
    <w:name w:val="C586AAA6C9544EBEB5BA6EED4B18162F"/>
    <w:rsid w:val="00244658"/>
    <w:pPr>
      <w:widowControl w:val="0"/>
      <w:jc w:val="both"/>
    </w:pPr>
  </w:style>
  <w:style w:type="paragraph" w:customStyle="1" w:styleId="83A70081E8DE41A4877B019BB7F7FE34">
    <w:name w:val="83A70081E8DE41A4877B019BB7F7FE34"/>
    <w:rsid w:val="00244658"/>
    <w:pPr>
      <w:widowControl w:val="0"/>
      <w:jc w:val="both"/>
    </w:pPr>
  </w:style>
  <w:style w:type="paragraph" w:customStyle="1" w:styleId="A81FED2FD60C48B3863E8055DD5174D1">
    <w:name w:val="A81FED2FD60C48B3863E8055DD5174D1"/>
    <w:rsid w:val="00244658"/>
    <w:pPr>
      <w:widowControl w:val="0"/>
      <w:jc w:val="both"/>
    </w:pPr>
  </w:style>
  <w:style w:type="paragraph" w:customStyle="1" w:styleId="927A1463E78B4C53919D4CAF9CA61EC9">
    <w:name w:val="927A1463E78B4C53919D4CAF9CA61EC9"/>
    <w:rsid w:val="00244658"/>
    <w:pPr>
      <w:widowControl w:val="0"/>
      <w:jc w:val="both"/>
    </w:pPr>
  </w:style>
  <w:style w:type="paragraph" w:customStyle="1" w:styleId="C323D588C0F040448D6FF7C35DB51496">
    <w:name w:val="C323D588C0F040448D6FF7C35DB51496"/>
    <w:rsid w:val="00244658"/>
    <w:pPr>
      <w:widowControl w:val="0"/>
      <w:jc w:val="both"/>
    </w:pPr>
  </w:style>
  <w:style w:type="paragraph" w:customStyle="1" w:styleId="AAD3956D970A4EA8A4063C84F4700DC0">
    <w:name w:val="AAD3956D970A4EA8A4063C84F4700DC0"/>
    <w:rsid w:val="00244658"/>
    <w:pPr>
      <w:widowControl w:val="0"/>
      <w:jc w:val="both"/>
    </w:pPr>
  </w:style>
  <w:style w:type="paragraph" w:customStyle="1" w:styleId="0FCAC54C73924BB1851273FBC0A33F38">
    <w:name w:val="0FCAC54C73924BB1851273FBC0A33F38"/>
    <w:rsid w:val="00244658"/>
    <w:pPr>
      <w:widowControl w:val="0"/>
      <w:jc w:val="both"/>
    </w:pPr>
  </w:style>
  <w:style w:type="paragraph" w:customStyle="1" w:styleId="E9D344F98FA74E85ADDEE3FE1B225195">
    <w:name w:val="E9D344F98FA74E85ADDEE3FE1B225195"/>
    <w:rsid w:val="00244658"/>
    <w:pPr>
      <w:widowControl w:val="0"/>
      <w:jc w:val="both"/>
    </w:pPr>
  </w:style>
  <w:style w:type="paragraph" w:customStyle="1" w:styleId="0188819313DF402AA0FF88B4CF7E10D5">
    <w:name w:val="0188819313DF402AA0FF88B4CF7E10D5"/>
    <w:rsid w:val="00244658"/>
    <w:pPr>
      <w:widowControl w:val="0"/>
      <w:jc w:val="both"/>
    </w:pPr>
  </w:style>
  <w:style w:type="paragraph" w:customStyle="1" w:styleId="A9422FB4A6E949EC83E76D201F26CA33">
    <w:name w:val="A9422FB4A6E949EC83E76D201F26CA33"/>
    <w:rsid w:val="00244658"/>
    <w:pPr>
      <w:widowControl w:val="0"/>
      <w:jc w:val="both"/>
    </w:pPr>
  </w:style>
  <w:style w:type="paragraph" w:customStyle="1" w:styleId="65C49AE8C8A34261A25E03612216039E">
    <w:name w:val="65C49AE8C8A34261A25E03612216039E"/>
    <w:rsid w:val="00244658"/>
    <w:pPr>
      <w:widowControl w:val="0"/>
      <w:jc w:val="both"/>
    </w:pPr>
  </w:style>
  <w:style w:type="paragraph" w:customStyle="1" w:styleId="5F1169AFBA9D416294D76B7642A4CDF2">
    <w:name w:val="5F1169AFBA9D416294D76B7642A4CDF2"/>
    <w:rsid w:val="00244658"/>
    <w:pPr>
      <w:widowControl w:val="0"/>
      <w:jc w:val="both"/>
    </w:pPr>
  </w:style>
  <w:style w:type="paragraph" w:customStyle="1" w:styleId="31346457A3954C78819CA2C73B401EFB">
    <w:name w:val="31346457A3954C78819CA2C73B401EFB"/>
    <w:rsid w:val="00244658"/>
    <w:pPr>
      <w:widowControl w:val="0"/>
      <w:jc w:val="both"/>
    </w:pPr>
  </w:style>
  <w:style w:type="paragraph" w:customStyle="1" w:styleId="BAC953DCA87640C984A0B6A0639189BB">
    <w:name w:val="BAC953DCA87640C984A0B6A0639189BB"/>
    <w:rsid w:val="00244658"/>
    <w:pPr>
      <w:widowControl w:val="0"/>
      <w:jc w:val="both"/>
    </w:pPr>
  </w:style>
  <w:style w:type="paragraph" w:customStyle="1" w:styleId="FECC4C2A45834A7AA8AE7388DEAC3515">
    <w:name w:val="FECC4C2A45834A7AA8AE7388DEAC3515"/>
    <w:rsid w:val="00244658"/>
    <w:pPr>
      <w:widowControl w:val="0"/>
      <w:jc w:val="both"/>
    </w:pPr>
  </w:style>
  <w:style w:type="paragraph" w:customStyle="1" w:styleId="6CEF74BABDAC4713AB669A49F9F3DE65">
    <w:name w:val="6CEF74BABDAC4713AB669A49F9F3DE65"/>
    <w:rsid w:val="00244658"/>
    <w:pPr>
      <w:widowControl w:val="0"/>
      <w:jc w:val="both"/>
    </w:pPr>
  </w:style>
  <w:style w:type="paragraph" w:customStyle="1" w:styleId="143F4A37A4454F7C9087F742701B0215">
    <w:name w:val="143F4A37A4454F7C9087F742701B0215"/>
    <w:rsid w:val="00244658"/>
    <w:pPr>
      <w:widowControl w:val="0"/>
      <w:jc w:val="both"/>
    </w:pPr>
  </w:style>
  <w:style w:type="paragraph" w:customStyle="1" w:styleId="DEC1B7184F14435781416FA0ECB32B1E">
    <w:name w:val="DEC1B7184F14435781416FA0ECB32B1E"/>
    <w:rsid w:val="00244658"/>
    <w:pPr>
      <w:widowControl w:val="0"/>
      <w:jc w:val="both"/>
    </w:pPr>
  </w:style>
  <w:style w:type="paragraph" w:customStyle="1" w:styleId="796858F0385344BB92A044AD77FE7DAB">
    <w:name w:val="796858F0385344BB92A044AD77FE7DAB"/>
    <w:rsid w:val="00244658"/>
    <w:pPr>
      <w:widowControl w:val="0"/>
      <w:jc w:val="both"/>
    </w:pPr>
  </w:style>
  <w:style w:type="paragraph" w:customStyle="1" w:styleId="533C2BB95F4F4BFDB2F491250537436B">
    <w:name w:val="533C2BB95F4F4BFDB2F491250537436B"/>
    <w:rsid w:val="00244658"/>
    <w:pPr>
      <w:widowControl w:val="0"/>
      <w:jc w:val="both"/>
    </w:pPr>
  </w:style>
  <w:style w:type="paragraph" w:customStyle="1" w:styleId="4BB0A5DFDF6243B5ACF5C9A312CC77E1">
    <w:name w:val="4BB0A5DFDF6243B5ACF5C9A312CC77E1"/>
    <w:rsid w:val="00244658"/>
    <w:pPr>
      <w:widowControl w:val="0"/>
      <w:jc w:val="both"/>
    </w:pPr>
  </w:style>
  <w:style w:type="paragraph" w:customStyle="1" w:styleId="42A51BCC17984A9BBD62CE23A0D5CA37">
    <w:name w:val="42A51BCC17984A9BBD62CE23A0D5CA37"/>
    <w:rsid w:val="00244658"/>
    <w:pPr>
      <w:widowControl w:val="0"/>
      <w:jc w:val="both"/>
    </w:pPr>
  </w:style>
  <w:style w:type="paragraph" w:customStyle="1" w:styleId="C63B50EAA97F4F27884BFC643E586E21">
    <w:name w:val="C63B50EAA97F4F27884BFC643E586E21"/>
    <w:rsid w:val="00244658"/>
    <w:pPr>
      <w:widowControl w:val="0"/>
      <w:jc w:val="both"/>
    </w:pPr>
  </w:style>
  <w:style w:type="paragraph" w:customStyle="1" w:styleId="1AD1B2E886EE42678405BF348CF4AAEB">
    <w:name w:val="1AD1B2E886EE42678405BF348CF4AAEB"/>
    <w:rsid w:val="00244658"/>
    <w:pPr>
      <w:widowControl w:val="0"/>
      <w:jc w:val="both"/>
    </w:pPr>
  </w:style>
  <w:style w:type="paragraph" w:customStyle="1" w:styleId="9C4F9B5B98DC44568D70ACFA2DA3ECEF">
    <w:name w:val="9C4F9B5B98DC44568D70ACFA2DA3ECEF"/>
    <w:rsid w:val="00244658"/>
    <w:pPr>
      <w:widowControl w:val="0"/>
      <w:jc w:val="both"/>
    </w:pPr>
  </w:style>
  <w:style w:type="paragraph" w:customStyle="1" w:styleId="2DE2EB35B096471481130268B1D432BC">
    <w:name w:val="2DE2EB35B096471481130268B1D432BC"/>
    <w:rsid w:val="00244658"/>
    <w:pPr>
      <w:widowControl w:val="0"/>
      <w:jc w:val="both"/>
    </w:pPr>
  </w:style>
  <w:style w:type="paragraph" w:customStyle="1" w:styleId="4B9E3C29D966460DBB3AF7399B70BA9C">
    <w:name w:val="4B9E3C29D966460DBB3AF7399B70BA9C"/>
    <w:rsid w:val="00244658"/>
    <w:pPr>
      <w:widowControl w:val="0"/>
      <w:jc w:val="both"/>
    </w:pPr>
  </w:style>
  <w:style w:type="paragraph" w:customStyle="1" w:styleId="44681BA77380471D92A6481D26BAD3BB">
    <w:name w:val="44681BA77380471D92A6481D26BAD3BB"/>
    <w:rsid w:val="00244658"/>
    <w:pPr>
      <w:widowControl w:val="0"/>
      <w:jc w:val="both"/>
    </w:pPr>
  </w:style>
  <w:style w:type="paragraph" w:customStyle="1" w:styleId="7C192F9FC96C421E951EFF9CF0ACFC6E">
    <w:name w:val="7C192F9FC96C421E951EFF9CF0ACFC6E"/>
    <w:rsid w:val="00244658"/>
    <w:pPr>
      <w:widowControl w:val="0"/>
      <w:jc w:val="both"/>
    </w:pPr>
  </w:style>
  <w:style w:type="paragraph" w:customStyle="1" w:styleId="6DADF22BFBFA4F4C867817438D1C0EBC">
    <w:name w:val="6DADF22BFBFA4F4C867817438D1C0EBC"/>
    <w:rsid w:val="00244658"/>
    <w:pPr>
      <w:widowControl w:val="0"/>
      <w:jc w:val="both"/>
    </w:pPr>
  </w:style>
  <w:style w:type="paragraph" w:customStyle="1" w:styleId="8DD06D64DA33438889856BC03AEAC061">
    <w:name w:val="8DD06D64DA33438889856BC03AEAC061"/>
    <w:rsid w:val="00244658"/>
    <w:pPr>
      <w:widowControl w:val="0"/>
      <w:jc w:val="both"/>
    </w:pPr>
  </w:style>
  <w:style w:type="paragraph" w:customStyle="1" w:styleId="03FF051605654FC6A242282B1325C2BA">
    <w:name w:val="03FF051605654FC6A242282B1325C2BA"/>
    <w:rsid w:val="00244658"/>
    <w:pPr>
      <w:widowControl w:val="0"/>
      <w:jc w:val="both"/>
    </w:pPr>
  </w:style>
  <w:style w:type="paragraph" w:customStyle="1" w:styleId="35931C8588294629989903424537C8D4">
    <w:name w:val="35931C8588294629989903424537C8D4"/>
    <w:rsid w:val="00244658"/>
    <w:pPr>
      <w:widowControl w:val="0"/>
      <w:jc w:val="both"/>
    </w:pPr>
  </w:style>
  <w:style w:type="paragraph" w:customStyle="1" w:styleId="5A02A2D46A6342D3A42668DE60EE7CDE">
    <w:name w:val="5A02A2D46A6342D3A42668DE60EE7CDE"/>
    <w:rsid w:val="00244658"/>
    <w:pPr>
      <w:widowControl w:val="0"/>
      <w:jc w:val="both"/>
    </w:pPr>
  </w:style>
  <w:style w:type="paragraph" w:customStyle="1" w:styleId="C091FB8929D24D1AB0ED4AD55C5EAD65">
    <w:name w:val="C091FB8929D24D1AB0ED4AD55C5EAD65"/>
    <w:rsid w:val="00244658"/>
    <w:pPr>
      <w:widowControl w:val="0"/>
      <w:jc w:val="both"/>
    </w:pPr>
  </w:style>
  <w:style w:type="paragraph" w:customStyle="1" w:styleId="6CA09C6EE16E4D03B26649FE46501BDE">
    <w:name w:val="6CA09C6EE16E4D03B26649FE46501BDE"/>
    <w:rsid w:val="00244658"/>
    <w:pPr>
      <w:widowControl w:val="0"/>
      <w:jc w:val="both"/>
    </w:pPr>
  </w:style>
  <w:style w:type="paragraph" w:customStyle="1" w:styleId="F0CF172B5677480898474E85F9F4B336">
    <w:name w:val="F0CF172B5677480898474E85F9F4B336"/>
    <w:rsid w:val="00244658"/>
    <w:pPr>
      <w:widowControl w:val="0"/>
      <w:jc w:val="both"/>
    </w:pPr>
  </w:style>
  <w:style w:type="paragraph" w:customStyle="1" w:styleId="6FD488CCBC5A45A295DC496F86B3B5E4">
    <w:name w:val="6FD488CCBC5A45A295DC496F86B3B5E4"/>
    <w:rsid w:val="00244658"/>
    <w:pPr>
      <w:widowControl w:val="0"/>
      <w:jc w:val="both"/>
    </w:pPr>
  </w:style>
  <w:style w:type="paragraph" w:customStyle="1" w:styleId="470FD8FFD5A24B9EAA3A00E0E742177F">
    <w:name w:val="470FD8FFD5A24B9EAA3A00E0E742177F"/>
    <w:rsid w:val="00244658"/>
    <w:pPr>
      <w:widowControl w:val="0"/>
      <w:jc w:val="both"/>
    </w:pPr>
  </w:style>
  <w:style w:type="paragraph" w:customStyle="1" w:styleId="2CF83AA627E24792805E1F76111BB059">
    <w:name w:val="2CF83AA627E24792805E1F76111BB059"/>
    <w:rsid w:val="00244658"/>
    <w:pPr>
      <w:widowControl w:val="0"/>
      <w:jc w:val="both"/>
    </w:pPr>
  </w:style>
  <w:style w:type="paragraph" w:customStyle="1" w:styleId="619C03D005F74819954B2B23ABE4EE43">
    <w:name w:val="619C03D005F74819954B2B23ABE4EE43"/>
    <w:rsid w:val="00244658"/>
    <w:pPr>
      <w:widowControl w:val="0"/>
      <w:jc w:val="both"/>
    </w:pPr>
  </w:style>
  <w:style w:type="paragraph" w:customStyle="1" w:styleId="F595161A23AC4857B3DD869689E7BE13">
    <w:name w:val="F595161A23AC4857B3DD869689E7BE13"/>
    <w:rsid w:val="00244658"/>
    <w:pPr>
      <w:widowControl w:val="0"/>
      <w:jc w:val="both"/>
    </w:pPr>
  </w:style>
  <w:style w:type="paragraph" w:customStyle="1" w:styleId="DA96C22CC8274E12B051A7BCDABE5092">
    <w:name w:val="DA96C22CC8274E12B051A7BCDABE5092"/>
    <w:rsid w:val="00244658"/>
    <w:pPr>
      <w:widowControl w:val="0"/>
      <w:jc w:val="both"/>
    </w:pPr>
  </w:style>
  <w:style w:type="paragraph" w:customStyle="1" w:styleId="7A398E700C14488786D3985C0C54D4FE">
    <w:name w:val="7A398E700C14488786D3985C0C54D4FE"/>
    <w:rsid w:val="00244658"/>
    <w:pPr>
      <w:widowControl w:val="0"/>
      <w:jc w:val="both"/>
    </w:pPr>
  </w:style>
  <w:style w:type="paragraph" w:customStyle="1" w:styleId="D582717475CC4FD094CE82D029A8DD61">
    <w:name w:val="D582717475CC4FD094CE82D029A8DD61"/>
    <w:rsid w:val="00244658"/>
    <w:pPr>
      <w:widowControl w:val="0"/>
      <w:jc w:val="both"/>
    </w:pPr>
  </w:style>
  <w:style w:type="paragraph" w:customStyle="1" w:styleId="629228D01FDB43F2A390E0F2B1AA5CB7">
    <w:name w:val="629228D01FDB43F2A390E0F2B1AA5CB7"/>
    <w:rsid w:val="00244658"/>
    <w:pPr>
      <w:widowControl w:val="0"/>
      <w:jc w:val="both"/>
    </w:pPr>
  </w:style>
  <w:style w:type="paragraph" w:customStyle="1" w:styleId="E79703948F594F12844DA1B32DA5EF7B">
    <w:name w:val="E79703948F594F12844DA1B32DA5EF7B"/>
    <w:rsid w:val="00244658"/>
    <w:pPr>
      <w:widowControl w:val="0"/>
      <w:jc w:val="both"/>
    </w:pPr>
  </w:style>
  <w:style w:type="paragraph" w:customStyle="1" w:styleId="E976C6E84E024F0DBDCF9C58F2ED0F72">
    <w:name w:val="E976C6E84E024F0DBDCF9C58F2ED0F72"/>
    <w:rsid w:val="00244658"/>
    <w:pPr>
      <w:widowControl w:val="0"/>
      <w:jc w:val="both"/>
    </w:pPr>
  </w:style>
  <w:style w:type="paragraph" w:customStyle="1" w:styleId="6DE2A3BCFF1F4E45AA61D78DDCE8DF3D">
    <w:name w:val="6DE2A3BCFF1F4E45AA61D78DDCE8DF3D"/>
    <w:rsid w:val="00244658"/>
    <w:pPr>
      <w:widowControl w:val="0"/>
      <w:jc w:val="both"/>
    </w:pPr>
  </w:style>
  <w:style w:type="paragraph" w:customStyle="1" w:styleId="FD10090C38FD44CB9FBCC50A8DFFCDA8">
    <w:name w:val="FD10090C38FD44CB9FBCC50A8DFFCDA8"/>
    <w:rsid w:val="00244658"/>
    <w:pPr>
      <w:widowControl w:val="0"/>
      <w:jc w:val="both"/>
    </w:pPr>
  </w:style>
  <w:style w:type="paragraph" w:customStyle="1" w:styleId="C45CC8E75BC940EBA73D76E2C4218D60">
    <w:name w:val="C45CC8E75BC940EBA73D76E2C4218D60"/>
    <w:rsid w:val="00244658"/>
    <w:pPr>
      <w:widowControl w:val="0"/>
      <w:jc w:val="both"/>
    </w:pPr>
  </w:style>
  <w:style w:type="paragraph" w:customStyle="1" w:styleId="0B9FED3CB5FC4B43B9ACC621292E8631">
    <w:name w:val="0B9FED3CB5FC4B43B9ACC621292E8631"/>
    <w:rsid w:val="00244658"/>
    <w:pPr>
      <w:widowControl w:val="0"/>
      <w:jc w:val="both"/>
    </w:pPr>
  </w:style>
  <w:style w:type="paragraph" w:customStyle="1" w:styleId="97E8CE9BF110451CB373292E9D578DE2">
    <w:name w:val="97E8CE9BF110451CB373292E9D578DE2"/>
    <w:rsid w:val="00244658"/>
    <w:pPr>
      <w:widowControl w:val="0"/>
      <w:jc w:val="both"/>
    </w:pPr>
  </w:style>
  <w:style w:type="paragraph" w:customStyle="1" w:styleId="DA806E850BA3498FADCD0B78052A5EC3">
    <w:name w:val="DA806E850BA3498FADCD0B78052A5EC3"/>
    <w:rsid w:val="00244658"/>
    <w:pPr>
      <w:widowControl w:val="0"/>
      <w:jc w:val="both"/>
    </w:pPr>
  </w:style>
  <w:style w:type="paragraph" w:customStyle="1" w:styleId="F148177CD45040339DD1EDD7FFE2CFD3">
    <w:name w:val="F148177CD45040339DD1EDD7FFE2CFD3"/>
    <w:rsid w:val="00244658"/>
    <w:pPr>
      <w:widowControl w:val="0"/>
      <w:jc w:val="both"/>
    </w:pPr>
  </w:style>
  <w:style w:type="paragraph" w:customStyle="1" w:styleId="2BB583C0AEDF4499B1DE0854B22265D1">
    <w:name w:val="2BB583C0AEDF4499B1DE0854B22265D1"/>
    <w:rsid w:val="00244658"/>
    <w:pPr>
      <w:widowControl w:val="0"/>
      <w:jc w:val="both"/>
    </w:pPr>
  </w:style>
  <w:style w:type="paragraph" w:customStyle="1" w:styleId="CA158443EF494ECC9CE367769B94DD97">
    <w:name w:val="CA158443EF494ECC9CE367769B94DD97"/>
    <w:rsid w:val="00244658"/>
    <w:pPr>
      <w:widowControl w:val="0"/>
      <w:jc w:val="both"/>
    </w:pPr>
  </w:style>
  <w:style w:type="paragraph" w:customStyle="1" w:styleId="E1CFC9601EE0450CA9B1B6A2B1C9557E">
    <w:name w:val="E1CFC9601EE0450CA9B1B6A2B1C9557E"/>
    <w:rsid w:val="00244658"/>
    <w:pPr>
      <w:widowControl w:val="0"/>
      <w:jc w:val="both"/>
    </w:pPr>
  </w:style>
  <w:style w:type="paragraph" w:customStyle="1" w:styleId="0A066E7B60E3480FA62B8F1B30B39E5B">
    <w:name w:val="0A066E7B60E3480FA62B8F1B30B39E5B"/>
    <w:rsid w:val="00244658"/>
    <w:pPr>
      <w:widowControl w:val="0"/>
      <w:jc w:val="both"/>
    </w:pPr>
  </w:style>
  <w:style w:type="paragraph" w:customStyle="1" w:styleId="AEA5D7001F9F4DCD974314793E74123E">
    <w:name w:val="AEA5D7001F9F4DCD974314793E74123E"/>
    <w:rsid w:val="00244658"/>
    <w:pPr>
      <w:widowControl w:val="0"/>
      <w:jc w:val="both"/>
    </w:pPr>
  </w:style>
  <w:style w:type="paragraph" w:customStyle="1" w:styleId="B1F38E0AB3FF43FC8B775B58129E3A44">
    <w:name w:val="B1F38E0AB3FF43FC8B775B58129E3A44"/>
    <w:rsid w:val="00244658"/>
    <w:pPr>
      <w:widowControl w:val="0"/>
      <w:jc w:val="both"/>
    </w:pPr>
  </w:style>
  <w:style w:type="paragraph" w:customStyle="1" w:styleId="554AE79F8CDF495EB8D8DABBB53ABF5D">
    <w:name w:val="554AE79F8CDF495EB8D8DABBB53ABF5D"/>
    <w:rsid w:val="00244658"/>
    <w:pPr>
      <w:widowControl w:val="0"/>
      <w:jc w:val="both"/>
    </w:pPr>
  </w:style>
  <w:style w:type="paragraph" w:customStyle="1" w:styleId="45B2E89DC6BF42DAAB56304994B0C084">
    <w:name w:val="45B2E89DC6BF42DAAB56304994B0C084"/>
    <w:rsid w:val="00244658"/>
    <w:pPr>
      <w:widowControl w:val="0"/>
      <w:jc w:val="both"/>
    </w:pPr>
  </w:style>
  <w:style w:type="paragraph" w:customStyle="1" w:styleId="808AE02D0EE5492C8535CD10DCE3DEE0">
    <w:name w:val="808AE02D0EE5492C8535CD10DCE3DEE0"/>
    <w:rsid w:val="00244658"/>
    <w:pPr>
      <w:widowControl w:val="0"/>
      <w:jc w:val="both"/>
    </w:pPr>
  </w:style>
  <w:style w:type="paragraph" w:customStyle="1" w:styleId="52A519D976AD477AB8661B06209896B0">
    <w:name w:val="52A519D976AD477AB8661B06209896B0"/>
    <w:rsid w:val="00244658"/>
    <w:pPr>
      <w:widowControl w:val="0"/>
      <w:jc w:val="both"/>
    </w:pPr>
  </w:style>
  <w:style w:type="paragraph" w:customStyle="1" w:styleId="8CFB0461003D459D90FA90EAA4CC9E0B">
    <w:name w:val="8CFB0461003D459D90FA90EAA4CC9E0B"/>
    <w:rsid w:val="00244658"/>
    <w:pPr>
      <w:widowControl w:val="0"/>
      <w:jc w:val="both"/>
    </w:pPr>
  </w:style>
  <w:style w:type="paragraph" w:customStyle="1" w:styleId="26B17BE9480A42329015DB3052017CDD">
    <w:name w:val="26B17BE9480A42329015DB3052017CDD"/>
    <w:rsid w:val="00244658"/>
    <w:pPr>
      <w:widowControl w:val="0"/>
      <w:jc w:val="both"/>
    </w:pPr>
  </w:style>
  <w:style w:type="paragraph" w:customStyle="1" w:styleId="C1409496E3D04613ABEC1BC861CD902C">
    <w:name w:val="C1409496E3D04613ABEC1BC861CD902C"/>
    <w:rsid w:val="00244658"/>
    <w:pPr>
      <w:widowControl w:val="0"/>
      <w:jc w:val="both"/>
    </w:pPr>
  </w:style>
  <w:style w:type="paragraph" w:customStyle="1" w:styleId="3861ED5C053A433A950C75D0B210AFE9">
    <w:name w:val="3861ED5C053A433A950C75D0B210AFE9"/>
    <w:rsid w:val="00244658"/>
    <w:pPr>
      <w:widowControl w:val="0"/>
      <w:jc w:val="both"/>
    </w:pPr>
  </w:style>
  <w:style w:type="paragraph" w:customStyle="1" w:styleId="79876FD4DA014401AD398C854FE0FD28">
    <w:name w:val="79876FD4DA014401AD398C854FE0FD28"/>
    <w:rsid w:val="00244658"/>
    <w:pPr>
      <w:widowControl w:val="0"/>
      <w:jc w:val="both"/>
    </w:pPr>
  </w:style>
  <w:style w:type="paragraph" w:customStyle="1" w:styleId="6204F755F6E2454EB419FCE17B2D6A09">
    <w:name w:val="6204F755F6E2454EB419FCE17B2D6A09"/>
    <w:rsid w:val="00244658"/>
    <w:pPr>
      <w:widowControl w:val="0"/>
      <w:jc w:val="both"/>
    </w:pPr>
  </w:style>
  <w:style w:type="paragraph" w:customStyle="1" w:styleId="82EA0B5B01CC4BF7B085D25CA1A1349C">
    <w:name w:val="82EA0B5B01CC4BF7B085D25CA1A1349C"/>
    <w:rsid w:val="00244658"/>
    <w:pPr>
      <w:widowControl w:val="0"/>
      <w:jc w:val="both"/>
    </w:pPr>
  </w:style>
  <w:style w:type="paragraph" w:customStyle="1" w:styleId="2CBCD79400A24A1C8BC80FB451E18ADD">
    <w:name w:val="2CBCD79400A24A1C8BC80FB451E18ADD"/>
    <w:rsid w:val="00244658"/>
    <w:pPr>
      <w:widowControl w:val="0"/>
      <w:jc w:val="both"/>
    </w:pPr>
  </w:style>
  <w:style w:type="paragraph" w:customStyle="1" w:styleId="ABD6A56D9941461F83C4B8CC359A1D7C">
    <w:name w:val="ABD6A56D9941461F83C4B8CC359A1D7C"/>
    <w:rsid w:val="00244658"/>
    <w:pPr>
      <w:widowControl w:val="0"/>
      <w:jc w:val="both"/>
    </w:pPr>
  </w:style>
  <w:style w:type="paragraph" w:customStyle="1" w:styleId="D5F718A9B7834075AD5D96C9F67453E9">
    <w:name w:val="D5F718A9B7834075AD5D96C9F67453E9"/>
    <w:rsid w:val="00244658"/>
    <w:pPr>
      <w:widowControl w:val="0"/>
      <w:jc w:val="both"/>
    </w:pPr>
  </w:style>
  <w:style w:type="paragraph" w:customStyle="1" w:styleId="C3AF24A10123443E890A009678F6669C">
    <w:name w:val="C3AF24A10123443E890A009678F6669C"/>
    <w:rsid w:val="00244658"/>
    <w:pPr>
      <w:widowControl w:val="0"/>
      <w:jc w:val="both"/>
    </w:pPr>
  </w:style>
  <w:style w:type="paragraph" w:customStyle="1" w:styleId="B7418D402D2E4F50A4E554ED87FF13A3">
    <w:name w:val="B7418D402D2E4F50A4E554ED87FF13A3"/>
    <w:rsid w:val="00244658"/>
    <w:pPr>
      <w:widowControl w:val="0"/>
      <w:jc w:val="both"/>
    </w:pPr>
  </w:style>
  <w:style w:type="paragraph" w:customStyle="1" w:styleId="7944BFA00ED6463BBC39AD3820DF260D">
    <w:name w:val="7944BFA00ED6463BBC39AD3820DF260D"/>
    <w:rsid w:val="00244658"/>
    <w:pPr>
      <w:widowControl w:val="0"/>
      <w:jc w:val="both"/>
    </w:pPr>
  </w:style>
  <w:style w:type="paragraph" w:customStyle="1" w:styleId="3F3B78D3D392477D99A5252D416265B7">
    <w:name w:val="3F3B78D3D392477D99A5252D416265B7"/>
    <w:rsid w:val="00244658"/>
    <w:pPr>
      <w:widowControl w:val="0"/>
      <w:jc w:val="both"/>
    </w:pPr>
  </w:style>
  <w:style w:type="paragraph" w:customStyle="1" w:styleId="0EE4ED8806804E40A276898EA9EE6C37">
    <w:name w:val="0EE4ED8806804E40A276898EA9EE6C37"/>
    <w:rsid w:val="00244658"/>
    <w:pPr>
      <w:widowControl w:val="0"/>
      <w:jc w:val="both"/>
    </w:pPr>
  </w:style>
  <w:style w:type="paragraph" w:customStyle="1" w:styleId="5895460ACD5440EF9104DEEE1B7CF7F8">
    <w:name w:val="5895460ACD5440EF9104DEEE1B7CF7F8"/>
    <w:rsid w:val="00244658"/>
    <w:pPr>
      <w:widowControl w:val="0"/>
      <w:jc w:val="both"/>
    </w:pPr>
  </w:style>
  <w:style w:type="paragraph" w:customStyle="1" w:styleId="30993EA9192A44D385175BD571D29672">
    <w:name w:val="30993EA9192A44D385175BD571D29672"/>
    <w:rsid w:val="00244658"/>
    <w:pPr>
      <w:widowControl w:val="0"/>
      <w:jc w:val="both"/>
    </w:pPr>
  </w:style>
  <w:style w:type="paragraph" w:customStyle="1" w:styleId="28DD64A6B1F24567990D76210208993D">
    <w:name w:val="28DD64A6B1F24567990D76210208993D"/>
    <w:rsid w:val="00244658"/>
    <w:pPr>
      <w:widowControl w:val="0"/>
      <w:jc w:val="both"/>
    </w:pPr>
  </w:style>
  <w:style w:type="paragraph" w:customStyle="1" w:styleId="F3E0773E7EB14634BCDC1BE7DA5B4C3A">
    <w:name w:val="F3E0773E7EB14634BCDC1BE7DA5B4C3A"/>
    <w:rsid w:val="00244658"/>
    <w:pPr>
      <w:widowControl w:val="0"/>
      <w:jc w:val="both"/>
    </w:pPr>
  </w:style>
  <w:style w:type="paragraph" w:customStyle="1" w:styleId="B64799DA967F4C5F9CDCEBB96A3CED39">
    <w:name w:val="B64799DA967F4C5F9CDCEBB96A3CED39"/>
    <w:rsid w:val="00244658"/>
    <w:pPr>
      <w:widowControl w:val="0"/>
      <w:jc w:val="both"/>
    </w:pPr>
  </w:style>
  <w:style w:type="paragraph" w:customStyle="1" w:styleId="C2B4FFC8D6E841A2A9A87C9F5739C06B">
    <w:name w:val="C2B4FFC8D6E841A2A9A87C9F5739C06B"/>
    <w:rsid w:val="00244658"/>
    <w:pPr>
      <w:widowControl w:val="0"/>
      <w:jc w:val="both"/>
    </w:pPr>
  </w:style>
  <w:style w:type="paragraph" w:customStyle="1" w:styleId="A13149A5FC68432A8DE81CD5106E45AE">
    <w:name w:val="A13149A5FC68432A8DE81CD5106E45AE"/>
    <w:rsid w:val="00244658"/>
    <w:pPr>
      <w:widowControl w:val="0"/>
      <w:jc w:val="both"/>
    </w:pPr>
  </w:style>
  <w:style w:type="paragraph" w:customStyle="1" w:styleId="6F801711917F4C9A99D9A8C34EBA6737">
    <w:name w:val="6F801711917F4C9A99D9A8C34EBA6737"/>
    <w:rsid w:val="00244658"/>
    <w:pPr>
      <w:widowControl w:val="0"/>
      <w:jc w:val="both"/>
    </w:pPr>
  </w:style>
  <w:style w:type="paragraph" w:customStyle="1" w:styleId="921B738A5B7446FFBCF71284A5C6D850">
    <w:name w:val="921B738A5B7446FFBCF71284A5C6D850"/>
    <w:rsid w:val="00244658"/>
    <w:pPr>
      <w:widowControl w:val="0"/>
      <w:jc w:val="both"/>
    </w:pPr>
  </w:style>
  <w:style w:type="paragraph" w:customStyle="1" w:styleId="95828AADAD46453F846F655665CDAAE4">
    <w:name w:val="95828AADAD46453F846F655665CDAAE4"/>
    <w:rsid w:val="00244658"/>
    <w:pPr>
      <w:widowControl w:val="0"/>
      <w:jc w:val="both"/>
    </w:pPr>
  </w:style>
  <w:style w:type="paragraph" w:customStyle="1" w:styleId="9A1B4E9EA2A440B097DC62E2C2C3B0FA">
    <w:name w:val="9A1B4E9EA2A440B097DC62E2C2C3B0FA"/>
    <w:rsid w:val="00244658"/>
    <w:pPr>
      <w:widowControl w:val="0"/>
      <w:jc w:val="both"/>
    </w:pPr>
  </w:style>
  <w:style w:type="paragraph" w:customStyle="1" w:styleId="4A0F60A9DFA849AC93C41771F82ED6A5">
    <w:name w:val="4A0F60A9DFA849AC93C41771F82ED6A5"/>
    <w:rsid w:val="00244658"/>
    <w:pPr>
      <w:widowControl w:val="0"/>
      <w:jc w:val="both"/>
    </w:pPr>
  </w:style>
  <w:style w:type="paragraph" w:customStyle="1" w:styleId="F97D6A50CB3E458AA1A098AD14E813B6">
    <w:name w:val="F97D6A50CB3E458AA1A098AD14E813B6"/>
    <w:rsid w:val="00244658"/>
    <w:pPr>
      <w:widowControl w:val="0"/>
      <w:jc w:val="both"/>
    </w:pPr>
  </w:style>
  <w:style w:type="paragraph" w:customStyle="1" w:styleId="1DA6881685E046E2BCE227EC037BBCE2">
    <w:name w:val="1DA6881685E046E2BCE227EC037BBCE2"/>
    <w:rsid w:val="00244658"/>
    <w:pPr>
      <w:widowControl w:val="0"/>
      <w:jc w:val="both"/>
    </w:pPr>
  </w:style>
  <w:style w:type="paragraph" w:customStyle="1" w:styleId="F2524D9DAF3347258D927C9FD8DCF324">
    <w:name w:val="F2524D9DAF3347258D927C9FD8DCF324"/>
    <w:rsid w:val="00244658"/>
    <w:pPr>
      <w:widowControl w:val="0"/>
      <w:jc w:val="both"/>
    </w:pPr>
  </w:style>
  <w:style w:type="paragraph" w:customStyle="1" w:styleId="83B63DE679F64F39AC6BDA4EF4B70C38">
    <w:name w:val="83B63DE679F64F39AC6BDA4EF4B70C38"/>
    <w:rsid w:val="00244658"/>
    <w:pPr>
      <w:widowControl w:val="0"/>
      <w:jc w:val="both"/>
    </w:pPr>
  </w:style>
  <w:style w:type="paragraph" w:customStyle="1" w:styleId="CC50D04E7CCA42B8B85E856D135B5C13">
    <w:name w:val="CC50D04E7CCA42B8B85E856D135B5C13"/>
    <w:rsid w:val="00244658"/>
    <w:pPr>
      <w:widowControl w:val="0"/>
      <w:jc w:val="both"/>
    </w:pPr>
  </w:style>
  <w:style w:type="paragraph" w:customStyle="1" w:styleId="084DA742A69F4945A9183E9F7207172D">
    <w:name w:val="084DA742A69F4945A9183E9F7207172D"/>
    <w:rsid w:val="00244658"/>
    <w:pPr>
      <w:widowControl w:val="0"/>
      <w:jc w:val="both"/>
    </w:pPr>
  </w:style>
  <w:style w:type="paragraph" w:customStyle="1" w:styleId="50392E955D654D6EB2B96367A3D663B3">
    <w:name w:val="50392E955D654D6EB2B96367A3D663B3"/>
    <w:rsid w:val="00244658"/>
    <w:pPr>
      <w:widowControl w:val="0"/>
      <w:jc w:val="both"/>
    </w:pPr>
  </w:style>
  <w:style w:type="paragraph" w:customStyle="1" w:styleId="3CE5D8DCA6F84376B8B6CD81D5AAEF24">
    <w:name w:val="3CE5D8DCA6F84376B8B6CD81D5AAEF24"/>
    <w:rsid w:val="00244658"/>
    <w:pPr>
      <w:widowControl w:val="0"/>
      <w:jc w:val="both"/>
    </w:pPr>
  </w:style>
  <w:style w:type="paragraph" w:customStyle="1" w:styleId="CF795A72DF13436994380CBE0453E982">
    <w:name w:val="CF795A72DF13436994380CBE0453E982"/>
    <w:rsid w:val="00244658"/>
    <w:pPr>
      <w:widowControl w:val="0"/>
      <w:jc w:val="both"/>
    </w:pPr>
  </w:style>
  <w:style w:type="paragraph" w:customStyle="1" w:styleId="66396249D75946138421304537DD41D4">
    <w:name w:val="66396249D75946138421304537DD41D4"/>
    <w:rsid w:val="00244658"/>
    <w:pPr>
      <w:widowControl w:val="0"/>
      <w:jc w:val="both"/>
    </w:pPr>
  </w:style>
  <w:style w:type="paragraph" w:customStyle="1" w:styleId="9AC554F2C7994FBEB3246EBE3614EE3A">
    <w:name w:val="9AC554F2C7994FBEB3246EBE3614EE3A"/>
    <w:rsid w:val="00244658"/>
    <w:pPr>
      <w:widowControl w:val="0"/>
      <w:jc w:val="both"/>
    </w:pPr>
  </w:style>
  <w:style w:type="paragraph" w:customStyle="1" w:styleId="87B571E55CD04700B3F39D4EB512C342">
    <w:name w:val="87B571E55CD04700B3F39D4EB512C342"/>
    <w:rsid w:val="00244658"/>
    <w:pPr>
      <w:widowControl w:val="0"/>
      <w:jc w:val="both"/>
    </w:pPr>
  </w:style>
  <w:style w:type="paragraph" w:customStyle="1" w:styleId="B2EABF0DF7C84EE2B57116F964D1DA52">
    <w:name w:val="B2EABF0DF7C84EE2B57116F964D1DA52"/>
    <w:rsid w:val="00244658"/>
    <w:pPr>
      <w:widowControl w:val="0"/>
      <w:jc w:val="both"/>
    </w:pPr>
  </w:style>
  <w:style w:type="paragraph" w:customStyle="1" w:styleId="687C2A80BE2E4F859979A7A0BFEDE095">
    <w:name w:val="687C2A80BE2E4F859979A7A0BFEDE095"/>
    <w:rsid w:val="00244658"/>
    <w:pPr>
      <w:widowControl w:val="0"/>
      <w:jc w:val="both"/>
    </w:pPr>
  </w:style>
  <w:style w:type="paragraph" w:customStyle="1" w:styleId="0E139F6517D14FEA86E4C5B3A09689EA">
    <w:name w:val="0E139F6517D14FEA86E4C5B3A09689EA"/>
    <w:rsid w:val="00244658"/>
    <w:pPr>
      <w:widowControl w:val="0"/>
      <w:jc w:val="both"/>
    </w:pPr>
  </w:style>
  <w:style w:type="paragraph" w:customStyle="1" w:styleId="DDA0A14FC7204E7FADA8CDED3F82EF1F">
    <w:name w:val="DDA0A14FC7204E7FADA8CDED3F82EF1F"/>
    <w:rsid w:val="00244658"/>
    <w:pPr>
      <w:widowControl w:val="0"/>
      <w:jc w:val="both"/>
    </w:pPr>
  </w:style>
  <w:style w:type="paragraph" w:customStyle="1" w:styleId="CCF9C90ECBF343FC9FB99E42BBC5D527">
    <w:name w:val="CCF9C90ECBF343FC9FB99E42BBC5D527"/>
    <w:rsid w:val="00244658"/>
    <w:pPr>
      <w:widowControl w:val="0"/>
      <w:jc w:val="both"/>
    </w:pPr>
  </w:style>
  <w:style w:type="paragraph" w:customStyle="1" w:styleId="19D44B26B44D42FFB93D4E16A04F3AEA">
    <w:name w:val="19D44B26B44D42FFB93D4E16A04F3AEA"/>
    <w:rsid w:val="00244658"/>
    <w:pPr>
      <w:widowControl w:val="0"/>
      <w:jc w:val="both"/>
    </w:pPr>
  </w:style>
  <w:style w:type="paragraph" w:customStyle="1" w:styleId="3233871617504A9C8A036EB88BEEBDBA">
    <w:name w:val="3233871617504A9C8A036EB88BEEBDBA"/>
    <w:rsid w:val="00244658"/>
    <w:pPr>
      <w:widowControl w:val="0"/>
      <w:jc w:val="both"/>
    </w:pPr>
  </w:style>
  <w:style w:type="paragraph" w:customStyle="1" w:styleId="E7A0F992FD86456999E150FDDBE2E54C">
    <w:name w:val="E7A0F992FD86456999E150FDDBE2E54C"/>
    <w:rsid w:val="00244658"/>
    <w:pPr>
      <w:widowControl w:val="0"/>
      <w:jc w:val="both"/>
    </w:pPr>
  </w:style>
  <w:style w:type="paragraph" w:customStyle="1" w:styleId="EE4D79F6A892416FA803EEE00BD4FDDA">
    <w:name w:val="EE4D79F6A892416FA803EEE00BD4FDDA"/>
    <w:rsid w:val="00244658"/>
    <w:pPr>
      <w:widowControl w:val="0"/>
      <w:jc w:val="both"/>
    </w:pPr>
  </w:style>
  <w:style w:type="paragraph" w:customStyle="1" w:styleId="B297E1A8855F40CBAA95F62693E03A01">
    <w:name w:val="B297E1A8855F40CBAA95F62693E03A01"/>
    <w:rsid w:val="00244658"/>
    <w:pPr>
      <w:widowControl w:val="0"/>
      <w:jc w:val="both"/>
    </w:pPr>
  </w:style>
  <w:style w:type="paragraph" w:customStyle="1" w:styleId="ACC2B19F9A91476C98C82FD51C34F490">
    <w:name w:val="ACC2B19F9A91476C98C82FD51C34F490"/>
    <w:rsid w:val="00244658"/>
    <w:pPr>
      <w:widowControl w:val="0"/>
      <w:jc w:val="both"/>
    </w:pPr>
  </w:style>
  <w:style w:type="paragraph" w:customStyle="1" w:styleId="FC7E682C767145ECAB16FFE0F7F29F0C">
    <w:name w:val="FC7E682C767145ECAB16FFE0F7F29F0C"/>
    <w:rsid w:val="00244658"/>
    <w:pPr>
      <w:widowControl w:val="0"/>
      <w:jc w:val="both"/>
    </w:pPr>
  </w:style>
  <w:style w:type="paragraph" w:customStyle="1" w:styleId="ECBE11F0C9E14CB79B777F93C2F6B397">
    <w:name w:val="ECBE11F0C9E14CB79B777F93C2F6B397"/>
    <w:rsid w:val="00244658"/>
    <w:pPr>
      <w:widowControl w:val="0"/>
      <w:jc w:val="both"/>
    </w:pPr>
  </w:style>
  <w:style w:type="paragraph" w:customStyle="1" w:styleId="99A002ECC12944CCAD8EF762FB983D5C">
    <w:name w:val="99A002ECC12944CCAD8EF762FB983D5C"/>
    <w:rsid w:val="00244658"/>
    <w:pPr>
      <w:widowControl w:val="0"/>
      <w:jc w:val="both"/>
    </w:pPr>
  </w:style>
  <w:style w:type="paragraph" w:customStyle="1" w:styleId="929B82751EB74CE9AC55F656854B79CD">
    <w:name w:val="929B82751EB74CE9AC55F656854B79CD"/>
    <w:rsid w:val="00244658"/>
    <w:pPr>
      <w:widowControl w:val="0"/>
      <w:jc w:val="both"/>
    </w:pPr>
  </w:style>
  <w:style w:type="paragraph" w:customStyle="1" w:styleId="3561B80CD84B4C55A4D3F0E36C8EAF6B">
    <w:name w:val="3561B80CD84B4C55A4D3F0E36C8EAF6B"/>
    <w:rsid w:val="00244658"/>
    <w:pPr>
      <w:widowControl w:val="0"/>
      <w:jc w:val="both"/>
    </w:pPr>
  </w:style>
  <w:style w:type="paragraph" w:customStyle="1" w:styleId="9AEAF276CF34411A97DF8D5C4C6FB215">
    <w:name w:val="9AEAF276CF34411A97DF8D5C4C6FB215"/>
    <w:rsid w:val="00244658"/>
    <w:pPr>
      <w:widowControl w:val="0"/>
      <w:jc w:val="both"/>
    </w:pPr>
  </w:style>
  <w:style w:type="paragraph" w:customStyle="1" w:styleId="E8AA68B73CC24948ABFD3776A0066F26">
    <w:name w:val="E8AA68B73CC24948ABFD3776A0066F26"/>
    <w:rsid w:val="00244658"/>
    <w:pPr>
      <w:widowControl w:val="0"/>
      <w:jc w:val="both"/>
    </w:pPr>
  </w:style>
  <w:style w:type="paragraph" w:customStyle="1" w:styleId="4170F212D40347E78795658A8487C5F2">
    <w:name w:val="4170F212D40347E78795658A8487C5F2"/>
    <w:rsid w:val="00244658"/>
    <w:pPr>
      <w:widowControl w:val="0"/>
      <w:jc w:val="both"/>
    </w:pPr>
  </w:style>
  <w:style w:type="paragraph" w:customStyle="1" w:styleId="0EB78C5A53544B288C794E32ECB8A748">
    <w:name w:val="0EB78C5A53544B288C794E32ECB8A748"/>
    <w:rsid w:val="00244658"/>
    <w:pPr>
      <w:widowControl w:val="0"/>
      <w:jc w:val="both"/>
    </w:pPr>
  </w:style>
  <w:style w:type="paragraph" w:customStyle="1" w:styleId="3C8B5DF06C3A47A5A3E585A9DC39F1A5">
    <w:name w:val="3C8B5DF06C3A47A5A3E585A9DC39F1A5"/>
    <w:rsid w:val="00244658"/>
    <w:pPr>
      <w:widowControl w:val="0"/>
      <w:jc w:val="both"/>
    </w:pPr>
  </w:style>
  <w:style w:type="paragraph" w:customStyle="1" w:styleId="86F1484EDA8D4861823E6520E92A8628">
    <w:name w:val="86F1484EDA8D4861823E6520E92A8628"/>
    <w:rsid w:val="00244658"/>
    <w:pPr>
      <w:widowControl w:val="0"/>
      <w:jc w:val="both"/>
    </w:pPr>
  </w:style>
  <w:style w:type="paragraph" w:customStyle="1" w:styleId="707DD298B3B34ABCB13AEB6E95169709">
    <w:name w:val="707DD298B3B34ABCB13AEB6E95169709"/>
    <w:rsid w:val="00244658"/>
    <w:pPr>
      <w:widowControl w:val="0"/>
      <w:jc w:val="both"/>
    </w:pPr>
  </w:style>
  <w:style w:type="paragraph" w:customStyle="1" w:styleId="DE9799A9F7CA4638BF6C4AABEFA4B56B">
    <w:name w:val="DE9799A9F7CA4638BF6C4AABEFA4B56B"/>
    <w:rsid w:val="00244658"/>
    <w:pPr>
      <w:widowControl w:val="0"/>
      <w:jc w:val="both"/>
    </w:pPr>
  </w:style>
  <w:style w:type="paragraph" w:customStyle="1" w:styleId="5B16C6C5288647B381A807B15709158B">
    <w:name w:val="5B16C6C5288647B381A807B15709158B"/>
    <w:rsid w:val="00244658"/>
    <w:pPr>
      <w:widowControl w:val="0"/>
      <w:jc w:val="both"/>
    </w:pPr>
  </w:style>
  <w:style w:type="paragraph" w:customStyle="1" w:styleId="170AF89237994DA78087D0B1799F4098">
    <w:name w:val="170AF89237994DA78087D0B1799F4098"/>
    <w:rsid w:val="00244658"/>
    <w:pPr>
      <w:widowControl w:val="0"/>
      <w:jc w:val="both"/>
    </w:pPr>
  </w:style>
  <w:style w:type="paragraph" w:customStyle="1" w:styleId="7F9188EB28874C49A3805C612DF03FDE">
    <w:name w:val="7F9188EB28874C49A3805C612DF03FDE"/>
    <w:rsid w:val="00244658"/>
    <w:pPr>
      <w:widowControl w:val="0"/>
      <w:jc w:val="both"/>
    </w:pPr>
  </w:style>
  <w:style w:type="paragraph" w:customStyle="1" w:styleId="55D7EEE837334BB086214FA232769567">
    <w:name w:val="55D7EEE837334BB086214FA232769567"/>
    <w:rsid w:val="00244658"/>
    <w:pPr>
      <w:widowControl w:val="0"/>
      <w:jc w:val="both"/>
    </w:pPr>
  </w:style>
  <w:style w:type="paragraph" w:customStyle="1" w:styleId="B72F1CBC3CC74BB6A46D90F89E256004">
    <w:name w:val="B72F1CBC3CC74BB6A46D90F89E256004"/>
    <w:rsid w:val="00244658"/>
    <w:pPr>
      <w:widowControl w:val="0"/>
      <w:jc w:val="both"/>
    </w:pPr>
  </w:style>
  <w:style w:type="paragraph" w:customStyle="1" w:styleId="F4C33D9F56E04E369E79F727AE6A943D">
    <w:name w:val="F4C33D9F56E04E369E79F727AE6A943D"/>
    <w:rsid w:val="00244658"/>
    <w:pPr>
      <w:widowControl w:val="0"/>
      <w:jc w:val="both"/>
    </w:pPr>
  </w:style>
  <w:style w:type="paragraph" w:customStyle="1" w:styleId="ABAB48A122AE45119D7F32F5E4B653C3">
    <w:name w:val="ABAB48A122AE45119D7F32F5E4B653C3"/>
    <w:rsid w:val="00244658"/>
    <w:pPr>
      <w:widowControl w:val="0"/>
      <w:jc w:val="both"/>
    </w:pPr>
  </w:style>
  <w:style w:type="paragraph" w:customStyle="1" w:styleId="0A0839D70555480EA57D7E4B79468AB1">
    <w:name w:val="0A0839D70555480EA57D7E4B79468AB1"/>
    <w:rsid w:val="00244658"/>
    <w:pPr>
      <w:widowControl w:val="0"/>
      <w:jc w:val="both"/>
    </w:pPr>
  </w:style>
  <w:style w:type="paragraph" w:customStyle="1" w:styleId="A70D79CE41B54C1E96DF08FC59FD4A0E">
    <w:name w:val="A70D79CE41B54C1E96DF08FC59FD4A0E"/>
    <w:rsid w:val="00244658"/>
    <w:pPr>
      <w:widowControl w:val="0"/>
      <w:jc w:val="both"/>
    </w:pPr>
  </w:style>
  <w:style w:type="paragraph" w:customStyle="1" w:styleId="0CA75AEB133F468289EF585B0148CA4B">
    <w:name w:val="0CA75AEB133F468289EF585B0148CA4B"/>
    <w:rsid w:val="00244658"/>
    <w:pPr>
      <w:widowControl w:val="0"/>
      <w:jc w:val="both"/>
    </w:pPr>
  </w:style>
  <w:style w:type="paragraph" w:customStyle="1" w:styleId="0BEB5B98A0BC485AB6686F01DB99427A">
    <w:name w:val="0BEB5B98A0BC485AB6686F01DB99427A"/>
    <w:rsid w:val="00244658"/>
    <w:pPr>
      <w:widowControl w:val="0"/>
      <w:jc w:val="both"/>
    </w:pPr>
  </w:style>
  <w:style w:type="paragraph" w:customStyle="1" w:styleId="C036CDDD72A04D9C9D689EFB6C2E6604">
    <w:name w:val="C036CDDD72A04D9C9D689EFB6C2E6604"/>
    <w:rsid w:val="00244658"/>
    <w:pPr>
      <w:widowControl w:val="0"/>
      <w:jc w:val="both"/>
    </w:pPr>
  </w:style>
  <w:style w:type="paragraph" w:customStyle="1" w:styleId="0ED969363FF34C318E78C529F8D3B782">
    <w:name w:val="0ED969363FF34C318E78C529F8D3B782"/>
    <w:rsid w:val="00244658"/>
    <w:pPr>
      <w:widowControl w:val="0"/>
      <w:jc w:val="both"/>
    </w:pPr>
  </w:style>
  <w:style w:type="paragraph" w:customStyle="1" w:styleId="0834CE70522D4DEBB98AF5600B496C89">
    <w:name w:val="0834CE70522D4DEBB98AF5600B496C89"/>
    <w:rsid w:val="00244658"/>
    <w:pPr>
      <w:widowControl w:val="0"/>
      <w:jc w:val="both"/>
    </w:pPr>
  </w:style>
  <w:style w:type="paragraph" w:customStyle="1" w:styleId="3BAC12CD36CC434CB5EB99156B0B7E69">
    <w:name w:val="3BAC12CD36CC434CB5EB99156B0B7E69"/>
    <w:rsid w:val="00244658"/>
    <w:pPr>
      <w:widowControl w:val="0"/>
      <w:jc w:val="both"/>
    </w:pPr>
  </w:style>
  <w:style w:type="paragraph" w:customStyle="1" w:styleId="3879EF098A09487B9DA3D6FDD7E71CCD">
    <w:name w:val="3879EF098A09487B9DA3D6FDD7E71CCD"/>
    <w:rsid w:val="00244658"/>
    <w:pPr>
      <w:widowControl w:val="0"/>
      <w:jc w:val="both"/>
    </w:pPr>
  </w:style>
  <w:style w:type="paragraph" w:customStyle="1" w:styleId="6043C807970647118CA49DDF7A089034">
    <w:name w:val="6043C807970647118CA49DDF7A089034"/>
    <w:rsid w:val="00244658"/>
    <w:pPr>
      <w:widowControl w:val="0"/>
      <w:jc w:val="both"/>
    </w:pPr>
  </w:style>
  <w:style w:type="paragraph" w:customStyle="1" w:styleId="5A3F47C32F374DD880EDB32C1E8C8901">
    <w:name w:val="5A3F47C32F374DD880EDB32C1E8C8901"/>
    <w:rsid w:val="00244658"/>
    <w:pPr>
      <w:widowControl w:val="0"/>
      <w:jc w:val="both"/>
    </w:pPr>
  </w:style>
  <w:style w:type="paragraph" w:customStyle="1" w:styleId="D990F54B929544E68971CEBA3D79E7CF">
    <w:name w:val="D990F54B929544E68971CEBA3D79E7CF"/>
    <w:rsid w:val="00244658"/>
    <w:pPr>
      <w:widowControl w:val="0"/>
      <w:jc w:val="both"/>
    </w:pPr>
  </w:style>
  <w:style w:type="paragraph" w:customStyle="1" w:styleId="2CA26E816FBF477A906B4455F19744CB">
    <w:name w:val="2CA26E816FBF477A906B4455F19744CB"/>
    <w:rsid w:val="00244658"/>
    <w:pPr>
      <w:widowControl w:val="0"/>
      <w:jc w:val="both"/>
    </w:pPr>
  </w:style>
  <w:style w:type="paragraph" w:customStyle="1" w:styleId="EBE131D912444D148F52ED44DF6BCCCB">
    <w:name w:val="EBE131D912444D148F52ED44DF6BCCCB"/>
    <w:rsid w:val="00244658"/>
    <w:pPr>
      <w:widowControl w:val="0"/>
      <w:jc w:val="both"/>
    </w:pPr>
  </w:style>
  <w:style w:type="paragraph" w:customStyle="1" w:styleId="9E3EBBFFA923460C842170EE4760D1BF">
    <w:name w:val="9E3EBBFFA923460C842170EE4760D1BF"/>
    <w:rsid w:val="00244658"/>
    <w:pPr>
      <w:widowControl w:val="0"/>
      <w:jc w:val="both"/>
    </w:pPr>
  </w:style>
  <w:style w:type="paragraph" w:customStyle="1" w:styleId="02D48786FA544D4583DC66D349F8C17C">
    <w:name w:val="02D48786FA544D4583DC66D349F8C17C"/>
    <w:rsid w:val="00244658"/>
    <w:pPr>
      <w:widowControl w:val="0"/>
      <w:jc w:val="both"/>
    </w:pPr>
  </w:style>
  <w:style w:type="paragraph" w:customStyle="1" w:styleId="16CC6E08BED0433BAFB2ED65088A9066">
    <w:name w:val="16CC6E08BED0433BAFB2ED65088A9066"/>
    <w:rsid w:val="00244658"/>
    <w:pPr>
      <w:widowControl w:val="0"/>
      <w:jc w:val="both"/>
    </w:pPr>
  </w:style>
  <w:style w:type="paragraph" w:customStyle="1" w:styleId="3BAE4169EE6D4422A9B21706E8AFF78D">
    <w:name w:val="3BAE4169EE6D4422A9B21706E8AFF78D"/>
    <w:rsid w:val="00244658"/>
    <w:pPr>
      <w:widowControl w:val="0"/>
      <w:jc w:val="both"/>
    </w:pPr>
  </w:style>
  <w:style w:type="paragraph" w:customStyle="1" w:styleId="9BB351B3E2C7464CA264284EE776FFEA">
    <w:name w:val="9BB351B3E2C7464CA264284EE776FFEA"/>
    <w:rsid w:val="00244658"/>
    <w:pPr>
      <w:widowControl w:val="0"/>
      <w:jc w:val="both"/>
    </w:pPr>
  </w:style>
  <w:style w:type="paragraph" w:customStyle="1" w:styleId="DB547E017F284EBE9365A1F54E103DF3">
    <w:name w:val="DB547E017F284EBE9365A1F54E103DF3"/>
    <w:rsid w:val="00244658"/>
    <w:pPr>
      <w:widowControl w:val="0"/>
      <w:jc w:val="both"/>
    </w:pPr>
  </w:style>
  <w:style w:type="paragraph" w:customStyle="1" w:styleId="8719EE470C004B6B9EC3B2826A980B5C">
    <w:name w:val="8719EE470C004B6B9EC3B2826A980B5C"/>
    <w:rsid w:val="00244658"/>
    <w:pPr>
      <w:widowControl w:val="0"/>
      <w:jc w:val="both"/>
    </w:pPr>
  </w:style>
  <w:style w:type="paragraph" w:customStyle="1" w:styleId="06E59F5BB8044369BDD37F9754A6CA03">
    <w:name w:val="06E59F5BB8044369BDD37F9754A6CA03"/>
    <w:rsid w:val="00244658"/>
    <w:pPr>
      <w:widowControl w:val="0"/>
      <w:jc w:val="both"/>
    </w:pPr>
  </w:style>
  <w:style w:type="paragraph" w:customStyle="1" w:styleId="FE0909E8B1DD41C0B81C93D1C66B85A6">
    <w:name w:val="FE0909E8B1DD41C0B81C93D1C66B85A6"/>
    <w:rsid w:val="00244658"/>
    <w:pPr>
      <w:widowControl w:val="0"/>
      <w:jc w:val="both"/>
    </w:pPr>
  </w:style>
  <w:style w:type="paragraph" w:customStyle="1" w:styleId="3890B37FFC444CE88620C5935F6D95CC">
    <w:name w:val="3890B37FFC444CE88620C5935F6D95CC"/>
    <w:rsid w:val="00244658"/>
    <w:pPr>
      <w:widowControl w:val="0"/>
      <w:jc w:val="both"/>
    </w:pPr>
  </w:style>
  <w:style w:type="paragraph" w:customStyle="1" w:styleId="563EECECD04B472AB401D5A54D246CE6">
    <w:name w:val="563EECECD04B472AB401D5A54D246CE6"/>
    <w:rsid w:val="00244658"/>
    <w:pPr>
      <w:widowControl w:val="0"/>
      <w:jc w:val="both"/>
    </w:pPr>
  </w:style>
  <w:style w:type="paragraph" w:customStyle="1" w:styleId="0D92FB493DF144FB81787B1BFD65591F">
    <w:name w:val="0D92FB493DF144FB81787B1BFD65591F"/>
    <w:rsid w:val="00244658"/>
    <w:pPr>
      <w:widowControl w:val="0"/>
      <w:jc w:val="both"/>
    </w:pPr>
  </w:style>
  <w:style w:type="paragraph" w:customStyle="1" w:styleId="432CC6B5FFFA4D31BA20DDC5B7340A6F">
    <w:name w:val="432CC6B5FFFA4D31BA20DDC5B7340A6F"/>
    <w:rsid w:val="00244658"/>
    <w:pPr>
      <w:widowControl w:val="0"/>
      <w:jc w:val="both"/>
    </w:pPr>
  </w:style>
  <w:style w:type="paragraph" w:customStyle="1" w:styleId="8F53935051C6422D90B2506DC7976340">
    <w:name w:val="8F53935051C6422D90B2506DC7976340"/>
    <w:rsid w:val="00244658"/>
    <w:pPr>
      <w:widowControl w:val="0"/>
      <w:jc w:val="both"/>
    </w:pPr>
  </w:style>
  <w:style w:type="paragraph" w:customStyle="1" w:styleId="9D8DD45CBC734B548E72079C71BCA01E">
    <w:name w:val="9D8DD45CBC734B548E72079C71BCA01E"/>
    <w:rsid w:val="00244658"/>
    <w:pPr>
      <w:widowControl w:val="0"/>
      <w:jc w:val="both"/>
    </w:pPr>
  </w:style>
  <w:style w:type="paragraph" w:customStyle="1" w:styleId="863A16DBE67147B280B9885FA8B121F9">
    <w:name w:val="863A16DBE67147B280B9885FA8B121F9"/>
    <w:rsid w:val="00244658"/>
    <w:pPr>
      <w:widowControl w:val="0"/>
      <w:jc w:val="both"/>
    </w:pPr>
  </w:style>
  <w:style w:type="paragraph" w:customStyle="1" w:styleId="D05D703ED6504DA7A6C01B3833B477C2">
    <w:name w:val="D05D703ED6504DA7A6C01B3833B477C2"/>
    <w:rsid w:val="00244658"/>
    <w:pPr>
      <w:widowControl w:val="0"/>
      <w:jc w:val="both"/>
    </w:pPr>
  </w:style>
  <w:style w:type="paragraph" w:customStyle="1" w:styleId="25521182CD844E43A03E927F6C7D6855">
    <w:name w:val="25521182CD844E43A03E927F6C7D6855"/>
    <w:rsid w:val="00244658"/>
    <w:pPr>
      <w:widowControl w:val="0"/>
      <w:jc w:val="both"/>
    </w:pPr>
  </w:style>
  <w:style w:type="paragraph" w:customStyle="1" w:styleId="95DC25CD36724DAEAC2EF0D12DCB60D3">
    <w:name w:val="95DC25CD36724DAEAC2EF0D12DCB60D3"/>
    <w:rsid w:val="00244658"/>
    <w:pPr>
      <w:widowControl w:val="0"/>
      <w:jc w:val="both"/>
    </w:pPr>
  </w:style>
  <w:style w:type="paragraph" w:customStyle="1" w:styleId="3511A060631E48BE98423E5668EACE74">
    <w:name w:val="3511A060631E48BE98423E5668EACE74"/>
    <w:rsid w:val="00244658"/>
    <w:pPr>
      <w:widowControl w:val="0"/>
      <w:jc w:val="both"/>
    </w:pPr>
  </w:style>
  <w:style w:type="paragraph" w:customStyle="1" w:styleId="E4010C7786F9430088D55F3DC3A83007">
    <w:name w:val="E4010C7786F9430088D55F3DC3A83007"/>
    <w:rsid w:val="00244658"/>
    <w:pPr>
      <w:widowControl w:val="0"/>
      <w:jc w:val="both"/>
    </w:pPr>
  </w:style>
  <w:style w:type="paragraph" w:customStyle="1" w:styleId="21536B8C5EE94AE688DDDA27F626EF21">
    <w:name w:val="21536B8C5EE94AE688DDDA27F626EF21"/>
    <w:rsid w:val="00244658"/>
    <w:pPr>
      <w:widowControl w:val="0"/>
      <w:jc w:val="both"/>
    </w:pPr>
  </w:style>
  <w:style w:type="paragraph" w:customStyle="1" w:styleId="94F37CAD2539457B9ECD1D9B791C52D8">
    <w:name w:val="94F37CAD2539457B9ECD1D9B791C52D8"/>
    <w:rsid w:val="00244658"/>
    <w:pPr>
      <w:widowControl w:val="0"/>
      <w:jc w:val="both"/>
    </w:pPr>
  </w:style>
  <w:style w:type="paragraph" w:customStyle="1" w:styleId="39C705D822D94146ADEA657C8A416848">
    <w:name w:val="39C705D822D94146ADEA657C8A416848"/>
    <w:rsid w:val="00244658"/>
    <w:pPr>
      <w:widowControl w:val="0"/>
      <w:jc w:val="both"/>
    </w:pPr>
  </w:style>
  <w:style w:type="paragraph" w:customStyle="1" w:styleId="5EC0A423D80C4FD2A230E1BDC32DE123">
    <w:name w:val="5EC0A423D80C4FD2A230E1BDC32DE123"/>
    <w:rsid w:val="00244658"/>
    <w:pPr>
      <w:widowControl w:val="0"/>
      <w:jc w:val="both"/>
    </w:pPr>
  </w:style>
  <w:style w:type="paragraph" w:customStyle="1" w:styleId="980CB56C303E4D09AEC58ACA8F3F8693">
    <w:name w:val="980CB56C303E4D09AEC58ACA8F3F8693"/>
    <w:rsid w:val="00244658"/>
    <w:pPr>
      <w:widowControl w:val="0"/>
      <w:jc w:val="both"/>
    </w:pPr>
  </w:style>
  <w:style w:type="paragraph" w:customStyle="1" w:styleId="53E678CF55CD4C6CA643AFA35383ABE8">
    <w:name w:val="53E678CF55CD4C6CA643AFA35383ABE8"/>
    <w:rsid w:val="00244658"/>
    <w:pPr>
      <w:widowControl w:val="0"/>
      <w:jc w:val="both"/>
    </w:pPr>
  </w:style>
  <w:style w:type="paragraph" w:customStyle="1" w:styleId="2A3528F083CE4291AABD947D298881C9">
    <w:name w:val="2A3528F083CE4291AABD947D298881C9"/>
    <w:rsid w:val="00244658"/>
    <w:pPr>
      <w:widowControl w:val="0"/>
      <w:jc w:val="both"/>
    </w:pPr>
  </w:style>
  <w:style w:type="paragraph" w:customStyle="1" w:styleId="EF2BC99E0F664C13A1F848FA09BBAD32">
    <w:name w:val="EF2BC99E0F664C13A1F848FA09BBAD32"/>
    <w:rsid w:val="00244658"/>
    <w:pPr>
      <w:widowControl w:val="0"/>
      <w:jc w:val="both"/>
    </w:pPr>
  </w:style>
  <w:style w:type="paragraph" w:customStyle="1" w:styleId="8332F76E09C1488689BFCC7B86883494">
    <w:name w:val="8332F76E09C1488689BFCC7B86883494"/>
    <w:rsid w:val="00244658"/>
    <w:pPr>
      <w:widowControl w:val="0"/>
      <w:jc w:val="both"/>
    </w:pPr>
  </w:style>
  <w:style w:type="paragraph" w:customStyle="1" w:styleId="010FD7B58A074E45B4A10E488C5B4629">
    <w:name w:val="010FD7B58A074E45B4A10E488C5B4629"/>
    <w:rsid w:val="00244658"/>
    <w:pPr>
      <w:widowControl w:val="0"/>
      <w:jc w:val="both"/>
    </w:pPr>
  </w:style>
  <w:style w:type="paragraph" w:customStyle="1" w:styleId="4BDA6333720D4A449E225D41046FAE79">
    <w:name w:val="4BDA6333720D4A449E225D41046FAE79"/>
    <w:rsid w:val="00244658"/>
    <w:pPr>
      <w:widowControl w:val="0"/>
      <w:jc w:val="both"/>
    </w:pPr>
  </w:style>
  <w:style w:type="paragraph" w:customStyle="1" w:styleId="EF9691A890864F9B9E73AF2E6764379B">
    <w:name w:val="EF9691A890864F9B9E73AF2E6764379B"/>
    <w:rsid w:val="00244658"/>
    <w:pPr>
      <w:widowControl w:val="0"/>
      <w:jc w:val="both"/>
    </w:pPr>
  </w:style>
  <w:style w:type="paragraph" w:customStyle="1" w:styleId="C2CF7322A3EE4A0D9FC3D211E80607C8">
    <w:name w:val="C2CF7322A3EE4A0D9FC3D211E80607C8"/>
    <w:rsid w:val="00244658"/>
    <w:pPr>
      <w:widowControl w:val="0"/>
      <w:jc w:val="both"/>
    </w:pPr>
  </w:style>
  <w:style w:type="paragraph" w:customStyle="1" w:styleId="363A895BF6E741B0AA96D0C79D068FCE">
    <w:name w:val="363A895BF6E741B0AA96D0C79D068FCE"/>
    <w:rsid w:val="00244658"/>
    <w:pPr>
      <w:widowControl w:val="0"/>
      <w:jc w:val="both"/>
    </w:pPr>
  </w:style>
  <w:style w:type="paragraph" w:customStyle="1" w:styleId="D25D55C4610843B792A01D8870F9FF03">
    <w:name w:val="D25D55C4610843B792A01D8870F9FF03"/>
    <w:rsid w:val="00244658"/>
    <w:pPr>
      <w:widowControl w:val="0"/>
      <w:jc w:val="both"/>
    </w:pPr>
  </w:style>
  <w:style w:type="paragraph" w:customStyle="1" w:styleId="1CBD05AAC26A4E6981BD609223B94345">
    <w:name w:val="1CBD05AAC26A4E6981BD609223B94345"/>
    <w:rsid w:val="00244658"/>
    <w:pPr>
      <w:widowControl w:val="0"/>
      <w:jc w:val="both"/>
    </w:pPr>
  </w:style>
  <w:style w:type="paragraph" w:customStyle="1" w:styleId="3B7008ED284641698FC8B237885B3859">
    <w:name w:val="3B7008ED284641698FC8B237885B3859"/>
    <w:rsid w:val="00244658"/>
    <w:pPr>
      <w:widowControl w:val="0"/>
      <w:jc w:val="both"/>
    </w:pPr>
  </w:style>
  <w:style w:type="paragraph" w:customStyle="1" w:styleId="D120BE2E69A84E2A9FF6E8587A84FD93">
    <w:name w:val="D120BE2E69A84E2A9FF6E8587A84FD93"/>
    <w:rsid w:val="00244658"/>
    <w:pPr>
      <w:widowControl w:val="0"/>
      <w:jc w:val="both"/>
    </w:pPr>
  </w:style>
  <w:style w:type="paragraph" w:customStyle="1" w:styleId="1A515223A2824FB28EA015B8729BE44E">
    <w:name w:val="1A515223A2824FB28EA015B8729BE44E"/>
    <w:rsid w:val="00244658"/>
    <w:pPr>
      <w:widowControl w:val="0"/>
      <w:jc w:val="both"/>
    </w:pPr>
  </w:style>
  <w:style w:type="paragraph" w:customStyle="1" w:styleId="374935C159C641DD9522C77D0C337093">
    <w:name w:val="374935C159C641DD9522C77D0C337093"/>
    <w:rsid w:val="00244658"/>
    <w:pPr>
      <w:widowControl w:val="0"/>
      <w:jc w:val="both"/>
    </w:pPr>
  </w:style>
  <w:style w:type="paragraph" w:customStyle="1" w:styleId="3FBAA59B2D4647249BFEEC906B15BAA0">
    <w:name w:val="3FBAA59B2D4647249BFEEC906B15BAA0"/>
    <w:rsid w:val="00244658"/>
    <w:pPr>
      <w:widowControl w:val="0"/>
      <w:jc w:val="both"/>
    </w:pPr>
  </w:style>
  <w:style w:type="paragraph" w:customStyle="1" w:styleId="538A0013222A45B1958441EBC7052152">
    <w:name w:val="538A0013222A45B1958441EBC7052152"/>
    <w:rsid w:val="00244658"/>
    <w:pPr>
      <w:widowControl w:val="0"/>
      <w:jc w:val="both"/>
    </w:pPr>
  </w:style>
  <w:style w:type="paragraph" w:customStyle="1" w:styleId="36C6861532554062A054ED10ECB6277F">
    <w:name w:val="36C6861532554062A054ED10ECB6277F"/>
    <w:rsid w:val="00244658"/>
    <w:pPr>
      <w:widowControl w:val="0"/>
      <w:jc w:val="both"/>
    </w:pPr>
  </w:style>
  <w:style w:type="paragraph" w:customStyle="1" w:styleId="F5C05087D7B44E98BC2D7CA2456394D8">
    <w:name w:val="F5C05087D7B44E98BC2D7CA2456394D8"/>
    <w:rsid w:val="00244658"/>
    <w:pPr>
      <w:widowControl w:val="0"/>
      <w:jc w:val="both"/>
    </w:pPr>
  </w:style>
  <w:style w:type="paragraph" w:customStyle="1" w:styleId="28A0DBC54D6C428F811FC2EEE2202140">
    <w:name w:val="28A0DBC54D6C428F811FC2EEE2202140"/>
    <w:rsid w:val="00244658"/>
    <w:pPr>
      <w:widowControl w:val="0"/>
      <w:jc w:val="both"/>
    </w:pPr>
  </w:style>
  <w:style w:type="paragraph" w:customStyle="1" w:styleId="7A3EB2022EDF4165BD7CABE917E52DDA">
    <w:name w:val="7A3EB2022EDF4165BD7CABE917E52DDA"/>
    <w:rsid w:val="00244658"/>
    <w:pPr>
      <w:widowControl w:val="0"/>
      <w:jc w:val="both"/>
    </w:pPr>
  </w:style>
  <w:style w:type="paragraph" w:customStyle="1" w:styleId="54CC668AABCA4221A7B2B991792E8E09">
    <w:name w:val="54CC668AABCA4221A7B2B991792E8E09"/>
    <w:rsid w:val="00244658"/>
    <w:pPr>
      <w:widowControl w:val="0"/>
      <w:jc w:val="both"/>
    </w:pPr>
  </w:style>
  <w:style w:type="paragraph" w:customStyle="1" w:styleId="0B5B7C2BA5664F83B768A7A960479889">
    <w:name w:val="0B5B7C2BA5664F83B768A7A960479889"/>
    <w:rsid w:val="00244658"/>
    <w:pPr>
      <w:widowControl w:val="0"/>
      <w:jc w:val="both"/>
    </w:pPr>
  </w:style>
  <w:style w:type="paragraph" w:customStyle="1" w:styleId="E5CA2E471E40480C9E7790068862017A">
    <w:name w:val="E5CA2E471E40480C9E7790068862017A"/>
    <w:rsid w:val="00244658"/>
    <w:pPr>
      <w:widowControl w:val="0"/>
      <w:jc w:val="both"/>
    </w:pPr>
  </w:style>
  <w:style w:type="paragraph" w:customStyle="1" w:styleId="04E7EFF62B1A4819B4D7E660641E805F">
    <w:name w:val="04E7EFF62B1A4819B4D7E660641E805F"/>
    <w:rsid w:val="00244658"/>
    <w:pPr>
      <w:widowControl w:val="0"/>
      <w:jc w:val="both"/>
    </w:pPr>
  </w:style>
  <w:style w:type="paragraph" w:customStyle="1" w:styleId="D95CDD9326C14EA8896F97071CFC333C">
    <w:name w:val="D95CDD9326C14EA8896F97071CFC333C"/>
    <w:rsid w:val="00244658"/>
    <w:pPr>
      <w:widowControl w:val="0"/>
      <w:jc w:val="both"/>
    </w:pPr>
  </w:style>
  <w:style w:type="paragraph" w:customStyle="1" w:styleId="8B95983ED1DB48C9994276714A0337D5">
    <w:name w:val="8B95983ED1DB48C9994276714A0337D5"/>
    <w:rsid w:val="00244658"/>
    <w:pPr>
      <w:widowControl w:val="0"/>
      <w:jc w:val="both"/>
    </w:pPr>
  </w:style>
  <w:style w:type="paragraph" w:customStyle="1" w:styleId="66B5E42071104947AA55D168C9432FBB">
    <w:name w:val="66B5E42071104947AA55D168C9432FBB"/>
    <w:rsid w:val="00244658"/>
    <w:pPr>
      <w:widowControl w:val="0"/>
      <w:jc w:val="both"/>
    </w:pPr>
  </w:style>
  <w:style w:type="paragraph" w:customStyle="1" w:styleId="C69EFF15D8854928AB66EABD391C88A1">
    <w:name w:val="C69EFF15D8854928AB66EABD391C88A1"/>
    <w:rsid w:val="00244658"/>
    <w:pPr>
      <w:widowControl w:val="0"/>
      <w:jc w:val="both"/>
    </w:pPr>
  </w:style>
  <w:style w:type="paragraph" w:customStyle="1" w:styleId="AF61292CB3A14B9A8D2A904F9E901D28">
    <w:name w:val="AF61292CB3A14B9A8D2A904F9E901D28"/>
    <w:rsid w:val="00244658"/>
    <w:pPr>
      <w:widowControl w:val="0"/>
      <w:jc w:val="both"/>
    </w:pPr>
  </w:style>
  <w:style w:type="paragraph" w:customStyle="1" w:styleId="2BF2B683A6154FB3A2CA269F7C0FDB57">
    <w:name w:val="2BF2B683A6154FB3A2CA269F7C0FDB57"/>
    <w:rsid w:val="00244658"/>
    <w:pPr>
      <w:widowControl w:val="0"/>
      <w:jc w:val="both"/>
    </w:pPr>
  </w:style>
  <w:style w:type="paragraph" w:customStyle="1" w:styleId="47B72869AF1142D7B2E8254059FFBF67">
    <w:name w:val="47B72869AF1142D7B2E8254059FFBF67"/>
    <w:rsid w:val="00244658"/>
    <w:pPr>
      <w:widowControl w:val="0"/>
      <w:jc w:val="both"/>
    </w:pPr>
  </w:style>
  <w:style w:type="paragraph" w:customStyle="1" w:styleId="A4C07551FC114F35B385FDE30F129E88">
    <w:name w:val="A4C07551FC114F35B385FDE30F129E88"/>
    <w:rsid w:val="00244658"/>
    <w:pPr>
      <w:widowControl w:val="0"/>
      <w:jc w:val="both"/>
    </w:pPr>
  </w:style>
  <w:style w:type="paragraph" w:customStyle="1" w:styleId="FBD6B1B2835D4A38BB74FB9D56F86261">
    <w:name w:val="FBD6B1B2835D4A38BB74FB9D56F86261"/>
    <w:rsid w:val="00244658"/>
    <w:pPr>
      <w:widowControl w:val="0"/>
      <w:jc w:val="both"/>
    </w:pPr>
  </w:style>
  <w:style w:type="paragraph" w:customStyle="1" w:styleId="047F2A62EC134FFA8A7D24AD76621461">
    <w:name w:val="047F2A62EC134FFA8A7D24AD76621461"/>
    <w:rsid w:val="00244658"/>
    <w:pPr>
      <w:widowControl w:val="0"/>
      <w:jc w:val="both"/>
    </w:pPr>
  </w:style>
  <w:style w:type="paragraph" w:customStyle="1" w:styleId="D74AAB3FA2BD44D4A93ED3A1B26B3172">
    <w:name w:val="D74AAB3FA2BD44D4A93ED3A1B26B3172"/>
    <w:rsid w:val="00244658"/>
    <w:pPr>
      <w:widowControl w:val="0"/>
      <w:jc w:val="both"/>
    </w:pPr>
  </w:style>
  <w:style w:type="paragraph" w:customStyle="1" w:styleId="61CAAF518CD24ECCA8C687BE538C4789">
    <w:name w:val="61CAAF518CD24ECCA8C687BE538C4789"/>
    <w:rsid w:val="00244658"/>
    <w:pPr>
      <w:widowControl w:val="0"/>
      <w:jc w:val="both"/>
    </w:pPr>
  </w:style>
  <w:style w:type="paragraph" w:customStyle="1" w:styleId="77C837AE8A55431FAA4F17C93B691119">
    <w:name w:val="77C837AE8A55431FAA4F17C93B691119"/>
    <w:rsid w:val="00244658"/>
    <w:pPr>
      <w:widowControl w:val="0"/>
      <w:jc w:val="both"/>
    </w:pPr>
  </w:style>
  <w:style w:type="paragraph" w:customStyle="1" w:styleId="59E62FF44CC848CA8883D1509672C584">
    <w:name w:val="59E62FF44CC848CA8883D1509672C584"/>
    <w:rsid w:val="00244658"/>
    <w:pPr>
      <w:widowControl w:val="0"/>
      <w:jc w:val="both"/>
    </w:pPr>
  </w:style>
  <w:style w:type="paragraph" w:customStyle="1" w:styleId="123EC0D27858402DB69C97A4F8A602C5">
    <w:name w:val="123EC0D27858402DB69C97A4F8A602C5"/>
    <w:rsid w:val="00244658"/>
    <w:pPr>
      <w:widowControl w:val="0"/>
      <w:jc w:val="both"/>
    </w:pPr>
  </w:style>
  <w:style w:type="paragraph" w:customStyle="1" w:styleId="5DC7FB190947451D9E093AEF87FCBD6C">
    <w:name w:val="5DC7FB190947451D9E093AEF87FCBD6C"/>
    <w:rsid w:val="00244658"/>
    <w:pPr>
      <w:widowControl w:val="0"/>
      <w:jc w:val="both"/>
    </w:pPr>
  </w:style>
  <w:style w:type="paragraph" w:customStyle="1" w:styleId="B7E416A456514DB49EED00914AAD4DEF">
    <w:name w:val="B7E416A456514DB49EED00914AAD4DEF"/>
    <w:rsid w:val="00244658"/>
    <w:pPr>
      <w:widowControl w:val="0"/>
      <w:jc w:val="both"/>
    </w:pPr>
  </w:style>
  <w:style w:type="paragraph" w:customStyle="1" w:styleId="275478E585044746AB798CE0BC0ACC1E">
    <w:name w:val="275478E585044746AB798CE0BC0ACC1E"/>
    <w:rsid w:val="00244658"/>
    <w:pPr>
      <w:widowControl w:val="0"/>
      <w:jc w:val="both"/>
    </w:pPr>
  </w:style>
  <w:style w:type="paragraph" w:customStyle="1" w:styleId="D7F38B60E46C4778A09BA15F6A0B6B45">
    <w:name w:val="D7F38B60E46C4778A09BA15F6A0B6B45"/>
    <w:rsid w:val="00244658"/>
    <w:pPr>
      <w:widowControl w:val="0"/>
      <w:jc w:val="both"/>
    </w:pPr>
  </w:style>
  <w:style w:type="paragraph" w:customStyle="1" w:styleId="BC4B46B1A9BC4A148F102D0BC25864FA">
    <w:name w:val="BC4B46B1A9BC4A148F102D0BC25864FA"/>
    <w:rsid w:val="00244658"/>
    <w:pPr>
      <w:widowControl w:val="0"/>
      <w:jc w:val="both"/>
    </w:pPr>
  </w:style>
  <w:style w:type="paragraph" w:customStyle="1" w:styleId="0F160BE378BF4585B0FB078AC1FB6C38">
    <w:name w:val="0F160BE378BF4585B0FB078AC1FB6C38"/>
    <w:rsid w:val="00244658"/>
    <w:pPr>
      <w:widowControl w:val="0"/>
      <w:jc w:val="both"/>
    </w:pPr>
  </w:style>
  <w:style w:type="paragraph" w:customStyle="1" w:styleId="35DD553A86DF4A3C8FBD7CABCD5EED86">
    <w:name w:val="35DD553A86DF4A3C8FBD7CABCD5EED86"/>
    <w:rsid w:val="00244658"/>
    <w:pPr>
      <w:widowControl w:val="0"/>
      <w:jc w:val="both"/>
    </w:pPr>
  </w:style>
  <w:style w:type="paragraph" w:customStyle="1" w:styleId="51A82182C111469482F73A4A440E860A">
    <w:name w:val="51A82182C111469482F73A4A440E860A"/>
    <w:rsid w:val="00244658"/>
    <w:pPr>
      <w:widowControl w:val="0"/>
      <w:jc w:val="both"/>
    </w:pPr>
  </w:style>
  <w:style w:type="paragraph" w:customStyle="1" w:styleId="335A10EE644D4CEFB9C4724CAD0CB95B">
    <w:name w:val="335A10EE644D4CEFB9C4724CAD0CB95B"/>
    <w:rsid w:val="00244658"/>
    <w:pPr>
      <w:widowControl w:val="0"/>
      <w:jc w:val="both"/>
    </w:pPr>
  </w:style>
  <w:style w:type="paragraph" w:customStyle="1" w:styleId="C750E91A253643C1B7BE8BE669DAE94A">
    <w:name w:val="C750E91A253643C1B7BE8BE669DAE94A"/>
    <w:rsid w:val="00244658"/>
    <w:pPr>
      <w:widowControl w:val="0"/>
      <w:jc w:val="both"/>
    </w:pPr>
  </w:style>
  <w:style w:type="paragraph" w:customStyle="1" w:styleId="8D04770541F244FBB6ADF58CEC774700">
    <w:name w:val="8D04770541F244FBB6ADF58CEC774700"/>
    <w:rsid w:val="00244658"/>
    <w:pPr>
      <w:widowControl w:val="0"/>
      <w:jc w:val="both"/>
    </w:pPr>
  </w:style>
  <w:style w:type="paragraph" w:customStyle="1" w:styleId="F5B7D57023F44610B5B0A5D30DB1A37A">
    <w:name w:val="F5B7D57023F44610B5B0A5D30DB1A37A"/>
    <w:rsid w:val="00244658"/>
    <w:pPr>
      <w:widowControl w:val="0"/>
      <w:jc w:val="both"/>
    </w:pPr>
  </w:style>
  <w:style w:type="paragraph" w:customStyle="1" w:styleId="7EF05F4400464CB68FE56EEE163D9ACF">
    <w:name w:val="7EF05F4400464CB68FE56EEE163D9ACF"/>
    <w:rsid w:val="00244658"/>
    <w:pPr>
      <w:widowControl w:val="0"/>
      <w:jc w:val="both"/>
    </w:pPr>
  </w:style>
  <w:style w:type="paragraph" w:customStyle="1" w:styleId="E701259A2E2747DE9FBE1E2092D7EA05">
    <w:name w:val="E701259A2E2747DE9FBE1E2092D7EA05"/>
    <w:rsid w:val="00244658"/>
    <w:pPr>
      <w:widowControl w:val="0"/>
      <w:jc w:val="both"/>
    </w:pPr>
  </w:style>
  <w:style w:type="paragraph" w:customStyle="1" w:styleId="E7903C0DB3C74D299923EE5BAB4AB65E">
    <w:name w:val="E7903C0DB3C74D299923EE5BAB4AB65E"/>
    <w:rsid w:val="00244658"/>
    <w:pPr>
      <w:widowControl w:val="0"/>
      <w:jc w:val="both"/>
    </w:pPr>
  </w:style>
  <w:style w:type="paragraph" w:customStyle="1" w:styleId="04B867A6F17A41CEA8F55FF9B6E40448">
    <w:name w:val="04B867A6F17A41CEA8F55FF9B6E40448"/>
    <w:rsid w:val="00244658"/>
    <w:pPr>
      <w:widowControl w:val="0"/>
      <w:jc w:val="both"/>
    </w:pPr>
  </w:style>
  <w:style w:type="paragraph" w:customStyle="1" w:styleId="88BAB3033A334DCBB6458C5C17A10C90">
    <w:name w:val="88BAB3033A334DCBB6458C5C17A10C90"/>
    <w:rsid w:val="00244658"/>
    <w:pPr>
      <w:widowControl w:val="0"/>
      <w:jc w:val="both"/>
    </w:pPr>
  </w:style>
  <w:style w:type="paragraph" w:customStyle="1" w:styleId="B98B565CBEEC4FA8B651365FFFBBE5DA">
    <w:name w:val="B98B565CBEEC4FA8B651365FFFBBE5DA"/>
    <w:rsid w:val="00244658"/>
    <w:pPr>
      <w:widowControl w:val="0"/>
      <w:jc w:val="both"/>
    </w:pPr>
  </w:style>
  <w:style w:type="paragraph" w:customStyle="1" w:styleId="1D8DD40BD4D94331A84BF3D4E19882BB">
    <w:name w:val="1D8DD40BD4D94331A84BF3D4E19882BB"/>
    <w:rsid w:val="00244658"/>
    <w:pPr>
      <w:widowControl w:val="0"/>
      <w:jc w:val="both"/>
    </w:pPr>
  </w:style>
  <w:style w:type="paragraph" w:customStyle="1" w:styleId="B4AB50C5A45E47F3B06395605B1BF706">
    <w:name w:val="B4AB50C5A45E47F3B06395605B1BF706"/>
    <w:rsid w:val="00244658"/>
    <w:pPr>
      <w:widowControl w:val="0"/>
      <w:jc w:val="both"/>
    </w:pPr>
  </w:style>
  <w:style w:type="paragraph" w:customStyle="1" w:styleId="2F01D2C7E03249A99FBD63F6514A57F4">
    <w:name w:val="2F01D2C7E03249A99FBD63F6514A57F4"/>
    <w:rsid w:val="00244658"/>
    <w:pPr>
      <w:widowControl w:val="0"/>
      <w:jc w:val="both"/>
    </w:pPr>
  </w:style>
  <w:style w:type="paragraph" w:customStyle="1" w:styleId="C5C7230F92D74F93A72142C596CA59EC">
    <w:name w:val="C5C7230F92D74F93A72142C596CA59EC"/>
    <w:rsid w:val="00244658"/>
    <w:pPr>
      <w:widowControl w:val="0"/>
      <w:jc w:val="both"/>
    </w:pPr>
  </w:style>
  <w:style w:type="paragraph" w:customStyle="1" w:styleId="3E96DCA192B24FEA8162B3A74C58758A">
    <w:name w:val="3E96DCA192B24FEA8162B3A74C58758A"/>
    <w:rsid w:val="00244658"/>
    <w:pPr>
      <w:widowControl w:val="0"/>
      <w:jc w:val="both"/>
    </w:pPr>
  </w:style>
  <w:style w:type="paragraph" w:customStyle="1" w:styleId="A881F463E5554552B7BFE2A465AE35A4">
    <w:name w:val="A881F463E5554552B7BFE2A465AE35A4"/>
    <w:rsid w:val="00244658"/>
    <w:pPr>
      <w:widowControl w:val="0"/>
      <w:jc w:val="both"/>
    </w:pPr>
  </w:style>
  <w:style w:type="paragraph" w:customStyle="1" w:styleId="B8B2B76816244C09BC94AD4FA4DB2CA7">
    <w:name w:val="B8B2B76816244C09BC94AD4FA4DB2CA7"/>
    <w:rsid w:val="00244658"/>
    <w:pPr>
      <w:widowControl w:val="0"/>
      <w:jc w:val="both"/>
    </w:pPr>
  </w:style>
  <w:style w:type="paragraph" w:customStyle="1" w:styleId="B4506ECE5126492AB1E3CFCC9B90AD9F">
    <w:name w:val="B4506ECE5126492AB1E3CFCC9B90AD9F"/>
    <w:rsid w:val="00244658"/>
    <w:pPr>
      <w:widowControl w:val="0"/>
      <w:jc w:val="both"/>
    </w:pPr>
  </w:style>
  <w:style w:type="paragraph" w:customStyle="1" w:styleId="F9F2B2F5DF944DC4B1A6B053F2BC98FB">
    <w:name w:val="F9F2B2F5DF944DC4B1A6B053F2BC98FB"/>
    <w:rsid w:val="00244658"/>
    <w:pPr>
      <w:widowControl w:val="0"/>
      <w:jc w:val="both"/>
    </w:pPr>
  </w:style>
  <w:style w:type="paragraph" w:customStyle="1" w:styleId="1EE6DF0BF834440F957AE5BBE6E9280A">
    <w:name w:val="1EE6DF0BF834440F957AE5BBE6E9280A"/>
    <w:rsid w:val="00244658"/>
    <w:pPr>
      <w:widowControl w:val="0"/>
      <w:jc w:val="both"/>
    </w:pPr>
  </w:style>
  <w:style w:type="paragraph" w:customStyle="1" w:styleId="3FAD6A49832F4E5CB81217D87B1CA464">
    <w:name w:val="3FAD6A49832F4E5CB81217D87B1CA464"/>
    <w:rsid w:val="00244658"/>
    <w:pPr>
      <w:widowControl w:val="0"/>
      <w:jc w:val="both"/>
    </w:pPr>
  </w:style>
  <w:style w:type="paragraph" w:customStyle="1" w:styleId="0E3571734038450D8E62E98EFF6FE566">
    <w:name w:val="0E3571734038450D8E62E98EFF6FE566"/>
    <w:rsid w:val="00244658"/>
    <w:pPr>
      <w:widowControl w:val="0"/>
      <w:jc w:val="both"/>
    </w:pPr>
  </w:style>
  <w:style w:type="paragraph" w:customStyle="1" w:styleId="5025A15EB82D45E798A72604239093EF">
    <w:name w:val="5025A15EB82D45E798A72604239093EF"/>
    <w:rsid w:val="00244658"/>
    <w:pPr>
      <w:widowControl w:val="0"/>
      <w:jc w:val="both"/>
    </w:pPr>
  </w:style>
  <w:style w:type="paragraph" w:customStyle="1" w:styleId="F9341C6171EB47FF8000CDC9CE11749C">
    <w:name w:val="F9341C6171EB47FF8000CDC9CE11749C"/>
    <w:rsid w:val="00244658"/>
    <w:pPr>
      <w:widowControl w:val="0"/>
      <w:jc w:val="both"/>
    </w:pPr>
  </w:style>
  <w:style w:type="paragraph" w:customStyle="1" w:styleId="3CC0749815B348C9A573202F955961AA">
    <w:name w:val="3CC0749815B348C9A573202F955961AA"/>
    <w:rsid w:val="00244658"/>
    <w:pPr>
      <w:widowControl w:val="0"/>
      <w:jc w:val="both"/>
    </w:pPr>
  </w:style>
  <w:style w:type="paragraph" w:customStyle="1" w:styleId="257F560F36A24B19AEBB39275183CFB2">
    <w:name w:val="257F560F36A24B19AEBB39275183CFB2"/>
    <w:rsid w:val="00244658"/>
    <w:pPr>
      <w:widowControl w:val="0"/>
      <w:jc w:val="both"/>
    </w:pPr>
  </w:style>
  <w:style w:type="paragraph" w:customStyle="1" w:styleId="6D1386BD5AB845A984F6B02F2CCAC90E">
    <w:name w:val="6D1386BD5AB845A984F6B02F2CCAC90E"/>
    <w:rsid w:val="00244658"/>
    <w:pPr>
      <w:widowControl w:val="0"/>
      <w:jc w:val="both"/>
    </w:pPr>
  </w:style>
  <w:style w:type="paragraph" w:customStyle="1" w:styleId="44D17D3178F7443B88BF133C8DB183C4">
    <w:name w:val="44D17D3178F7443B88BF133C8DB183C4"/>
    <w:rsid w:val="00244658"/>
    <w:pPr>
      <w:widowControl w:val="0"/>
      <w:jc w:val="both"/>
    </w:pPr>
  </w:style>
  <w:style w:type="paragraph" w:customStyle="1" w:styleId="2472B3AE1FB24844805E5DE6BDA3AF00">
    <w:name w:val="2472B3AE1FB24844805E5DE6BDA3AF00"/>
    <w:rsid w:val="00244658"/>
    <w:pPr>
      <w:widowControl w:val="0"/>
      <w:jc w:val="both"/>
    </w:pPr>
  </w:style>
  <w:style w:type="paragraph" w:customStyle="1" w:styleId="688FECA01D874E53B4AA70B5A222F58A">
    <w:name w:val="688FECA01D874E53B4AA70B5A222F58A"/>
    <w:rsid w:val="00244658"/>
    <w:pPr>
      <w:widowControl w:val="0"/>
      <w:jc w:val="both"/>
    </w:pPr>
  </w:style>
  <w:style w:type="paragraph" w:customStyle="1" w:styleId="97817D1DFDA5410799CE4B472341A1B6">
    <w:name w:val="97817D1DFDA5410799CE4B472341A1B6"/>
    <w:rsid w:val="00244658"/>
    <w:pPr>
      <w:widowControl w:val="0"/>
      <w:jc w:val="both"/>
    </w:pPr>
  </w:style>
  <w:style w:type="paragraph" w:customStyle="1" w:styleId="81913B47ECA0446F8086583D7BE0F962">
    <w:name w:val="81913B47ECA0446F8086583D7BE0F962"/>
    <w:rsid w:val="00244658"/>
    <w:pPr>
      <w:widowControl w:val="0"/>
      <w:jc w:val="both"/>
    </w:pPr>
  </w:style>
  <w:style w:type="paragraph" w:customStyle="1" w:styleId="7E6BDF53476F45A59D77587FE48252EC">
    <w:name w:val="7E6BDF53476F45A59D77587FE48252EC"/>
    <w:rsid w:val="00244658"/>
    <w:pPr>
      <w:widowControl w:val="0"/>
      <w:jc w:val="both"/>
    </w:pPr>
  </w:style>
  <w:style w:type="paragraph" w:customStyle="1" w:styleId="86BB05E24119433AAEF0BCADB38D14E9">
    <w:name w:val="86BB05E24119433AAEF0BCADB38D14E9"/>
    <w:rsid w:val="00244658"/>
    <w:pPr>
      <w:widowControl w:val="0"/>
      <w:jc w:val="both"/>
    </w:pPr>
  </w:style>
  <w:style w:type="paragraph" w:customStyle="1" w:styleId="C1E73A5941A14F3D9A3C2D3A19DB92B4">
    <w:name w:val="C1E73A5941A14F3D9A3C2D3A19DB92B4"/>
    <w:rsid w:val="00244658"/>
    <w:pPr>
      <w:widowControl w:val="0"/>
      <w:jc w:val="both"/>
    </w:pPr>
  </w:style>
  <w:style w:type="paragraph" w:customStyle="1" w:styleId="429D7D7C0AC645F0BE21EAFD14C62A56">
    <w:name w:val="429D7D7C0AC645F0BE21EAFD14C62A56"/>
    <w:rsid w:val="00244658"/>
    <w:pPr>
      <w:widowControl w:val="0"/>
      <w:jc w:val="both"/>
    </w:pPr>
  </w:style>
  <w:style w:type="paragraph" w:customStyle="1" w:styleId="0F5983DF96F94EC3BFBC2DB911CCF24D">
    <w:name w:val="0F5983DF96F94EC3BFBC2DB911CCF24D"/>
    <w:rsid w:val="00244658"/>
    <w:pPr>
      <w:widowControl w:val="0"/>
      <w:jc w:val="both"/>
    </w:pPr>
  </w:style>
  <w:style w:type="paragraph" w:customStyle="1" w:styleId="7E53EB892953488E94F06E52F6799E62">
    <w:name w:val="7E53EB892953488E94F06E52F6799E62"/>
    <w:rsid w:val="00244658"/>
    <w:pPr>
      <w:widowControl w:val="0"/>
      <w:jc w:val="both"/>
    </w:pPr>
  </w:style>
  <w:style w:type="paragraph" w:customStyle="1" w:styleId="3F4DA101D98F4EBFA9F6D9B98D0573CB">
    <w:name w:val="3F4DA101D98F4EBFA9F6D9B98D0573CB"/>
    <w:rsid w:val="00244658"/>
    <w:pPr>
      <w:widowControl w:val="0"/>
      <w:jc w:val="both"/>
    </w:pPr>
  </w:style>
  <w:style w:type="paragraph" w:customStyle="1" w:styleId="B42AA89B753E49738BD0E386ADB5ECF3">
    <w:name w:val="B42AA89B753E49738BD0E386ADB5ECF3"/>
    <w:rsid w:val="00244658"/>
    <w:pPr>
      <w:widowControl w:val="0"/>
      <w:jc w:val="both"/>
    </w:pPr>
  </w:style>
  <w:style w:type="paragraph" w:customStyle="1" w:styleId="C95AA0934BE540B29B1ADF48B3C94782">
    <w:name w:val="C95AA0934BE540B29B1ADF48B3C94782"/>
    <w:rsid w:val="00244658"/>
    <w:pPr>
      <w:widowControl w:val="0"/>
      <w:jc w:val="both"/>
    </w:pPr>
  </w:style>
  <w:style w:type="paragraph" w:customStyle="1" w:styleId="70F52433ECE44C06ABDFF075BDD46A69">
    <w:name w:val="70F52433ECE44C06ABDFF075BDD46A69"/>
    <w:rsid w:val="00244658"/>
    <w:pPr>
      <w:widowControl w:val="0"/>
      <w:jc w:val="both"/>
    </w:pPr>
  </w:style>
  <w:style w:type="paragraph" w:customStyle="1" w:styleId="87FEB0AF90D2452D9998CECFD5175DB6">
    <w:name w:val="87FEB0AF90D2452D9998CECFD5175DB6"/>
    <w:rsid w:val="00244658"/>
    <w:pPr>
      <w:widowControl w:val="0"/>
      <w:jc w:val="both"/>
    </w:pPr>
  </w:style>
  <w:style w:type="paragraph" w:customStyle="1" w:styleId="02E31187BD8D4933AD9AF1CFC3B83BB2">
    <w:name w:val="02E31187BD8D4933AD9AF1CFC3B83BB2"/>
    <w:rsid w:val="00244658"/>
    <w:pPr>
      <w:widowControl w:val="0"/>
      <w:jc w:val="both"/>
    </w:pPr>
  </w:style>
  <w:style w:type="paragraph" w:customStyle="1" w:styleId="0666BBDE1A72486780B8F4308A3E0BA2">
    <w:name w:val="0666BBDE1A72486780B8F4308A3E0BA2"/>
    <w:rsid w:val="00244658"/>
    <w:pPr>
      <w:widowControl w:val="0"/>
      <w:jc w:val="both"/>
    </w:pPr>
  </w:style>
  <w:style w:type="paragraph" w:customStyle="1" w:styleId="5B6D69434383418E9253F49F17FAD198">
    <w:name w:val="5B6D69434383418E9253F49F17FAD198"/>
    <w:rsid w:val="00244658"/>
    <w:pPr>
      <w:widowControl w:val="0"/>
      <w:jc w:val="both"/>
    </w:pPr>
  </w:style>
  <w:style w:type="paragraph" w:customStyle="1" w:styleId="282ED7F81B2B465B888CC98518180613">
    <w:name w:val="282ED7F81B2B465B888CC98518180613"/>
    <w:rsid w:val="00244658"/>
    <w:pPr>
      <w:widowControl w:val="0"/>
      <w:jc w:val="both"/>
    </w:pPr>
  </w:style>
  <w:style w:type="paragraph" w:customStyle="1" w:styleId="2AE91CEEE899483A9DAFCD97CD32C670">
    <w:name w:val="2AE91CEEE899483A9DAFCD97CD32C670"/>
    <w:rsid w:val="00244658"/>
    <w:pPr>
      <w:widowControl w:val="0"/>
      <w:jc w:val="both"/>
    </w:pPr>
  </w:style>
  <w:style w:type="paragraph" w:customStyle="1" w:styleId="17929CA073784EB6A6D7B40AD56738AA">
    <w:name w:val="17929CA073784EB6A6D7B40AD56738AA"/>
    <w:rsid w:val="00244658"/>
    <w:pPr>
      <w:widowControl w:val="0"/>
      <w:jc w:val="both"/>
    </w:pPr>
  </w:style>
  <w:style w:type="paragraph" w:customStyle="1" w:styleId="A9BCBF51059E4411AD05E6DFB624332E">
    <w:name w:val="A9BCBF51059E4411AD05E6DFB624332E"/>
    <w:rsid w:val="00244658"/>
    <w:pPr>
      <w:widowControl w:val="0"/>
      <w:jc w:val="both"/>
    </w:pPr>
  </w:style>
  <w:style w:type="paragraph" w:customStyle="1" w:styleId="BB6865714E354FF1B8D79FA00A220A04">
    <w:name w:val="BB6865714E354FF1B8D79FA00A220A04"/>
    <w:rsid w:val="00244658"/>
    <w:pPr>
      <w:widowControl w:val="0"/>
      <w:jc w:val="both"/>
    </w:pPr>
  </w:style>
  <w:style w:type="paragraph" w:customStyle="1" w:styleId="50C53F97499B425F923F4F1589609516">
    <w:name w:val="50C53F97499B425F923F4F1589609516"/>
    <w:rsid w:val="00244658"/>
    <w:pPr>
      <w:widowControl w:val="0"/>
      <w:jc w:val="both"/>
    </w:pPr>
  </w:style>
  <w:style w:type="paragraph" w:customStyle="1" w:styleId="DBAE60B08AAD420E903D280DE1D414C4">
    <w:name w:val="DBAE60B08AAD420E903D280DE1D414C4"/>
    <w:rsid w:val="00244658"/>
    <w:pPr>
      <w:widowControl w:val="0"/>
      <w:jc w:val="both"/>
    </w:pPr>
  </w:style>
  <w:style w:type="paragraph" w:customStyle="1" w:styleId="9F9D1375AA314352B028D131E6060609">
    <w:name w:val="9F9D1375AA314352B028D131E6060609"/>
    <w:rsid w:val="00244658"/>
    <w:pPr>
      <w:widowControl w:val="0"/>
      <w:jc w:val="both"/>
    </w:pPr>
  </w:style>
  <w:style w:type="paragraph" w:customStyle="1" w:styleId="075D1B629CF241BBBD5E93C0418A526F">
    <w:name w:val="075D1B629CF241BBBD5E93C0418A526F"/>
    <w:rsid w:val="00244658"/>
    <w:pPr>
      <w:widowControl w:val="0"/>
      <w:jc w:val="both"/>
    </w:pPr>
  </w:style>
  <w:style w:type="paragraph" w:customStyle="1" w:styleId="03F7D2411484465F8DD27506A9B96DD6">
    <w:name w:val="03F7D2411484465F8DD27506A9B96DD6"/>
    <w:rsid w:val="00244658"/>
    <w:pPr>
      <w:widowControl w:val="0"/>
      <w:jc w:val="both"/>
    </w:pPr>
  </w:style>
  <w:style w:type="paragraph" w:customStyle="1" w:styleId="DAD2011C33974BCD9B21DDD970429907">
    <w:name w:val="DAD2011C33974BCD9B21DDD970429907"/>
    <w:rsid w:val="00244658"/>
    <w:pPr>
      <w:widowControl w:val="0"/>
      <w:jc w:val="both"/>
    </w:pPr>
  </w:style>
  <w:style w:type="paragraph" w:customStyle="1" w:styleId="A5D65CDB1A7A4B95A88C3D5BDC52D2D3">
    <w:name w:val="A5D65CDB1A7A4B95A88C3D5BDC52D2D3"/>
    <w:rsid w:val="00244658"/>
    <w:pPr>
      <w:widowControl w:val="0"/>
      <w:jc w:val="both"/>
    </w:pPr>
  </w:style>
  <w:style w:type="paragraph" w:customStyle="1" w:styleId="12509E97014145DCB4F69B1B23758E8D">
    <w:name w:val="12509E97014145DCB4F69B1B23758E8D"/>
    <w:rsid w:val="00244658"/>
    <w:pPr>
      <w:widowControl w:val="0"/>
      <w:jc w:val="both"/>
    </w:pPr>
  </w:style>
  <w:style w:type="paragraph" w:customStyle="1" w:styleId="E0B0C035457341A0B96B2ACF5299956E">
    <w:name w:val="E0B0C035457341A0B96B2ACF5299956E"/>
    <w:rsid w:val="00244658"/>
    <w:pPr>
      <w:widowControl w:val="0"/>
      <w:jc w:val="both"/>
    </w:pPr>
  </w:style>
  <w:style w:type="paragraph" w:customStyle="1" w:styleId="F3AF17F44C15436A8E58471313BB8D99">
    <w:name w:val="F3AF17F44C15436A8E58471313BB8D99"/>
    <w:rsid w:val="00244658"/>
    <w:pPr>
      <w:widowControl w:val="0"/>
      <w:jc w:val="both"/>
    </w:pPr>
  </w:style>
  <w:style w:type="paragraph" w:customStyle="1" w:styleId="96FB13E5BB0E42CA9AA9E7DB58448A81">
    <w:name w:val="96FB13E5BB0E42CA9AA9E7DB58448A81"/>
    <w:rsid w:val="00244658"/>
    <w:pPr>
      <w:widowControl w:val="0"/>
      <w:jc w:val="both"/>
    </w:pPr>
  </w:style>
  <w:style w:type="paragraph" w:customStyle="1" w:styleId="135ADB41A78F4792ACB23A125E9B22C9">
    <w:name w:val="135ADB41A78F4792ACB23A125E9B22C9"/>
    <w:rsid w:val="00244658"/>
    <w:pPr>
      <w:widowControl w:val="0"/>
      <w:jc w:val="both"/>
    </w:pPr>
  </w:style>
  <w:style w:type="paragraph" w:customStyle="1" w:styleId="094A48E61D564191A62F934E35F4807A">
    <w:name w:val="094A48E61D564191A62F934E35F4807A"/>
    <w:rsid w:val="00244658"/>
    <w:pPr>
      <w:widowControl w:val="0"/>
      <w:jc w:val="both"/>
    </w:pPr>
  </w:style>
  <w:style w:type="paragraph" w:customStyle="1" w:styleId="207AFD192F7F407A9AA5AB4D8AF21D33">
    <w:name w:val="207AFD192F7F407A9AA5AB4D8AF21D33"/>
    <w:rsid w:val="00244658"/>
    <w:pPr>
      <w:widowControl w:val="0"/>
      <w:jc w:val="both"/>
    </w:pPr>
  </w:style>
  <w:style w:type="paragraph" w:customStyle="1" w:styleId="0473E68105724CBEB0206189AFA8670B">
    <w:name w:val="0473E68105724CBEB0206189AFA8670B"/>
    <w:rsid w:val="00244658"/>
    <w:pPr>
      <w:widowControl w:val="0"/>
      <w:jc w:val="both"/>
    </w:pPr>
  </w:style>
  <w:style w:type="paragraph" w:customStyle="1" w:styleId="FF0F0BC7AD404C4EA36B0D6A3FEC3074">
    <w:name w:val="FF0F0BC7AD404C4EA36B0D6A3FEC3074"/>
    <w:rsid w:val="00244658"/>
    <w:pPr>
      <w:widowControl w:val="0"/>
      <w:jc w:val="both"/>
    </w:pPr>
  </w:style>
  <w:style w:type="paragraph" w:customStyle="1" w:styleId="550DC39AE4CC48BA88FCF440B1BFD79E">
    <w:name w:val="550DC39AE4CC48BA88FCF440B1BFD79E"/>
    <w:rsid w:val="00244658"/>
    <w:pPr>
      <w:widowControl w:val="0"/>
      <w:jc w:val="both"/>
    </w:pPr>
  </w:style>
  <w:style w:type="paragraph" w:customStyle="1" w:styleId="535EA342E45A432A97FD25F02805FFEE">
    <w:name w:val="535EA342E45A432A97FD25F02805FFEE"/>
    <w:rsid w:val="00244658"/>
    <w:pPr>
      <w:widowControl w:val="0"/>
      <w:jc w:val="both"/>
    </w:pPr>
  </w:style>
  <w:style w:type="paragraph" w:customStyle="1" w:styleId="4BB23071709F40EC9C8695392CF73109">
    <w:name w:val="4BB23071709F40EC9C8695392CF73109"/>
    <w:rsid w:val="00244658"/>
    <w:pPr>
      <w:widowControl w:val="0"/>
      <w:jc w:val="both"/>
    </w:pPr>
  </w:style>
  <w:style w:type="paragraph" w:customStyle="1" w:styleId="FB7FFA29E2D8457FAA1519AF044A7C37">
    <w:name w:val="FB7FFA29E2D8457FAA1519AF044A7C37"/>
    <w:rsid w:val="00244658"/>
    <w:pPr>
      <w:widowControl w:val="0"/>
      <w:jc w:val="both"/>
    </w:pPr>
  </w:style>
  <w:style w:type="paragraph" w:customStyle="1" w:styleId="95396632B5C54B19AE52ADC9B6822C8B">
    <w:name w:val="95396632B5C54B19AE52ADC9B6822C8B"/>
    <w:rsid w:val="00244658"/>
    <w:pPr>
      <w:widowControl w:val="0"/>
      <w:jc w:val="both"/>
    </w:pPr>
  </w:style>
  <w:style w:type="paragraph" w:customStyle="1" w:styleId="D0DCB587F48A48CA94B5608CDA852DDD">
    <w:name w:val="D0DCB587F48A48CA94B5608CDA852DDD"/>
    <w:rsid w:val="00244658"/>
    <w:pPr>
      <w:widowControl w:val="0"/>
      <w:jc w:val="both"/>
    </w:pPr>
  </w:style>
  <w:style w:type="paragraph" w:customStyle="1" w:styleId="329746F084E944C094BFE4BA004A59CA">
    <w:name w:val="329746F084E944C094BFE4BA004A59CA"/>
    <w:rsid w:val="00244658"/>
    <w:pPr>
      <w:widowControl w:val="0"/>
      <w:jc w:val="both"/>
    </w:pPr>
  </w:style>
  <w:style w:type="paragraph" w:customStyle="1" w:styleId="0BCB529B953D447EA482D20873011B2A">
    <w:name w:val="0BCB529B953D447EA482D20873011B2A"/>
    <w:rsid w:val="00244658"/>
    <w:pPr>
      <w:widowControl w:val="0"/>
      <w:jc w:val="both"/>
    </w:pPr>
  </w:style>
  <w:style w:type="paragraph" w:customStyle="1" w:styleId="8D27EFAFD0254458843F68E93B045F8B">
    <w:name w:val="8D27EFAFD0254458843F68E93B045F8B"/>
    <w:rsid w:val="00244658"/>
    <w:pPr>
      <w:widowControl w:val="0"/>
      <w:jc w:val="both"/>
    </w:pPr>
  </w:style>
  <w:style w:type="paragraph" w:customStyle="1" w:styleId="DA38D67419FC4DB29C491F0E879334E5">
    <w:name w:val="DA38D67419FC4DB29C491F0E879334E5"/>
    <w:rsid w:val="00244658"/>
    <w:pPr>
      <w:widowControl w:val="0"/>
      <w:jc w:val="both"/>
    </w:pPr>
  </w:style>
  <w:style w:type="paragraph" w:customStyle="1" w:styleId="9D9D8E271F8D4456BB15EBE797A596BA">
    <w:name w:val="9D9D8E271F8D4456BB15EBE797A596BA"/>
    <w:rsid w:val="00244658"/>
    <w:pPr>
      <w:widowControl w:val="0"/>
      <w:jc w:val="both"/>
    </w:pPr>
  </w:style>
  <w:style w:type="paragraph" w:customStyle="1" w:styleId="57704C6C18674EB5BA4250B251DE86B5">
    <w:name w:val="57704C6C18674EB5BA4250B251DE86B5"/>
    <w:rsid w:val="00244658"/>
    <w:pPr>
      <w:widowControl w:val="0"/>
      <w:jc w:val="both"/>
    </w:pPr>
  </w:style>
  <w:style w:type="paragraph" w:customStyle="1" w:styleId="4B8DE3AA437B4624A9328E4A5EBCA0EC">
    <w:name w:val="4B8DE3AA437B4624A9328E4A5EBCA0EC"/>
    <w:rsid w:val="00244658"/>
    <w:pPr>
      <w:widowControl w:val="0"/>
      <w:jc w:val="both"/>
    </w:pPr>
  </w:style>
  <w:style w:type="paragraph" w:customStyle="1" w:styleId="6BDB4C1609AE4D57BA648ABE19ADAE0C">
    <w:name w:val="6BDB4C1609AE4D57BA648ABE19ADAE0C"/>
    <w:rsid w:val="00244658"/>
    <w:pPr>
      <w:widowControl w:val="0"/>
      <w:jc w:val="both"/>
    </w:pPr>
  </w:style>
  <w:style w:type="paragraph" w:customStyle="1" w:styleId="FC845D5AB9024D91925396832E0D7A19">
    <w:name w:val="FC845D5AB9024D91925396832E0D7A19"/>
    <w:rsid w:val="00244658"/>
    <w:pPr>
      <w:widowControl w:val="0"/>
      <w:jc w:val="both"/>
    </w:pPr>
  </w:style>
  <w:style w:type="paragraph" w:customStyle="1" w:styleId="E97859FD233241FD8937AAAE85609BDC">
    <w:name w:val="E97859FD233241FD8937AAAE85609BDC"/>
    <w:rsid w:val="00244658"/>
    <w:pPr>
      <w:widowControl w:val="0"/>
      <w:jc w:val="both"/>
    </w:pPr>
  </w:style>
  <w:style w:type="paragraph" w:customStyle="1" w:styleId="7EF0D6D480D6497EA2D956FA18021358">
    <w:name w:val="7EF0D6D480D6497EA2D956FA18021358"/>
    <w:rsid w:val="00244658"/>
    <w:pPr>
      <w:widowControl w:val="0"/>
      <w:jc w:val="both"/>
    </w:pPr>
  </w:style>
  <w:style w:type="paragraph" w:customStyle="1" w:styleId="1DB6A71ECD154D219B71D85A5C2F0810">
    <w:name w:val="1DB6A71ECD154D219B71D85A5C2F0810"/>
    <w:rsid w:val="00244658"/>
    <w:pPr>
      <w:widowControl w:val="0"/>
      <w:jc w:val="both"/>
    </w:pPr>
  </w:style>
  <w:style w:type="paragraph" w:customStyle="1" w:styleId="096BCA1128294715A1B250C9E3C7FBBD">
    <w:name w:val="096BCA1128294715A1B250C9E3C7FBBD"/>
    <w:rsid w:val="00244658"/>
    <w:pPr>
      <w:widowControl w:val="0"/>
      <w:jc w:val="both"/>
    </w:pPr>
  </w:style>
  <w:style w:type="paragraph" w:customStyle="1" w:styleId="E76AFA16101F46E1B68BA84574159A2D">
    <w:name w:val="E76AFA16101F46E1B68BA84574159A2D"/>
    <w:rsid w:val="00244658"/>
    <w:pPr>
      <w:widowControl w:val="0"/>
      <w:jc w:val="both"/>
    </w:pPr>
  </w:style>
  <w:style w:type="paragraph" w:customStyle="1" w:styleId="4D97CA5BCA5E47B6BF82D56D1A1D8B21">
    <w:name w:val="4D97CA5BCA5E47B6BF82D56D1A1D8B21"/>
    <w:rsid w:val="00244658"/>
    <w:pPr>
      <w:widowControl w:val="0"/>
      <w:jc w:val="both"/>
    </w:pPr>
  </w:style>
  <w:style w:type="paragraph" w:customStyle="1" w:styleId="DE920D8F90C7443EBAA7FC28FFFC0ADA">
    <w:name w:val="DE920D8F90C7443EBAA7FC28FFFC0ADA"/>
    <w:rsid w:val="00244658"/>
    <w:pPr>
      <w:widowControl w:val="0"/>
      <w:jc w:val="both"/>
    </w:pPr>
  </w:style>
  <w:style w:type="paragraph" w:customStyle="1" w:styleId="EDCC8F135E6843B78EB17F1C8118D122">
    <w:name w:val="EDCC8F135E6843B78EB17F1C8118D122"/>
    <w:rsid w:val="00244658"/>
    <w:pPr>
      <w:widowControl w:val="0"/>
      <w:jc w:val="both"/>
    </w:pPr>
  </w:style>
  <w:style w:type="paragraph" w:customStyle="1" w:styleId="EB0B1417AAFC4C1FB12741B04C33F5C7">
    <w:name w:val="EB0B1417AAFC4C1FB12741B04C33F5C7"/>
    <w:rsid w:val="00244658"/>
    <w:pPr>
      <w:widowControl w:val="0"/>
      <w:jc w:val="both"/>
    </w:pPr>
  </w:style>
  <w:style w:type="paragraph" w:customStyle="1" w:styleId="9E93294A12B34FD7AF6B6DA595C459A0">
    <w:name w:val="9E93294A12B34FD7AF6B6DA595C459A0"/>
    <w:rsid w:val="00244658"/>
    <w:pPr>
      <w:widowControl w:val="0"/>
      <w:jc w:val="both"/>
    </w:pPr>
  </w:style>
  <w:style w:type="paragraph" w:customStyle="1" w:styleId="D5676EFE43EC4F778AD2F6AC69BB14A0">
    <w:name w:val="D5676EFE43EC4F778AD2F6AC69BB14A0"/>
    <w:rsid w:val="00244658"/>
    <w:pPr>
      <w:widowControl w:val="0"/>
      <w:jc w:val="both"/>
    </w:pPr>
  </w:style>
  <w:style w:type="paragraph" w:customStyle="1" w:styleId="C796AC9AAF644F3CB19DCFF6BAA5F992">
    <w:name w:val="C796AC9AAF644F3CB19DCFF6BAA5F992"/>
    <w:rsid w:val="00244658"/>
    <w:pPr>
      <w:widowControl w:val="0"/>
      <w:jc w:val="both"/>
    </w:pPr>
  </w:style>
  <w:style w:type="paragraph" w:customStyle="1" w:styleId="5AD09E1D48B74FB8B3A2FD9CA625952E">
    <w:name w:val="5AD09E1D48B74FB8B3A2FD9CA625952E"/>
    <w:rsid w:val="00244658"/>
    <w:pPr>
      <w:widowControl w:val="0"/>
      <w:jc w:val="both"/>
    </w:pPr>
  </w:style>
  <w:style w:type="paragraph" w:customStyle="1" w:styleId="3DAC1A679C57498E989756400B2F8BE4">
    <w:name w:val="3DAC1A679C57498E989756400B2F8BE4"/>
    <w:rsid w:val="00244658"/>
    <w:pPr>
      <w:widowControl w:val="0"/>
      <w:jc w:val="both"/>
    </w:pPr>
  </w:style>
  <w:style w:type="paragraph" w:customStyle="1" w:styleId="4845C32AFA5C46DCA680F48C9AF1688F">
    <w:name w:val="4845C32AFA5C46DCA680F48C9AF1688F"/>
    <w:rsid w:val="00244658"/>
    <w:pPr>
      <w:widowControl w:val="0"/>
      <w:jc w:val="both"/>
    </w:pPr>
  </w:style>
  <w:style w:type="paragraph" w:customStyle="1" w:styleId="2A41D046EAA44DE3B9DBB401D1DD286D">
    <w:name w:val="2A41D046EAA44DE3B9DBB401D1DD286D"/>
    <w:rsid w:val="00244658"/>
    <w:pPr>
      <w:widowControl w:val="0"/>
      <w:jc w:val="both"/>
    </w:pPr>
  </w:style>
  <w:style w:type="paragraph" w:customStyle="1" w:styleId="C057A60AB68D49B7AFC91B562B7C1DB8">
    <w:name w:val="C057A60AB68D49B7AFC91B562B7C1DB8"/>
    <w:rsid w:val="00244658"/>
    <w:pPr>
      <w:widowControl w:val="0"/>
      <w:jc w:val="both"/>
    </w:pPr>
  </w:style>
  <w:style w:type="paragraph" w:customStyle="1" w:styleId="E900378F08C542479527AF9BEF10C4A3">
    <w:name w:val="E900378F08C542479527AF9BEF10C4A3"/>
    <w:rsid w:val="00244658"/>
    <w:pPr>
      <w:widowControl w:val="0"/>
      <w:jc w:val="both"/>
    </w:pPr>
  </w:style>
  <w:style w:type="paragraph" w:customStyle="1" w:styleId="D8CEA61611CF40E9A5791DEA448EDD91">
    <w:name w:val="D8CEA61611CF40E9A5791DEA448EDD91"/>
    <w:rsid w:val="00244658"/>
    <w:pPr>
      <w:widowControl w:val="0"/>
      <w:jc w:val="both"/>
    </w:pPr>
  </w:style>
  <w:style w:type="paragraph" w:customStyle="1" w:styleId="0E12EBA7B9AD4ABAA66CC9FB568F72C7">
    <w:name w:val="0E12EBA7B9AD4ABAA66CC9FB568F72C7"/>
    <w:rsid w:val="00244658"/>
    <w:pPr>
      <w:widowControl w:val="0"/>
      <w:jc w:val="both"/>
    </w:pPr>
  </w:style>
  <w:style w:type="paragraph" w:customStyle="1" w:styleId="5BDB3574E0394EEA80ABC78A78DF1630">
    <w:name w:val="5BDB3574E0394EEA80ABC78A78DF1630"/>
    <w:rsid w:val="00244658"/>
    <w:pPr>
      <w:widowControl w:val="0"/>
      <w:jc w:val="both"/>
    </w:pPr>
  </w:style>
  <w:style w:type="paragraph" w:customStyle="1" w:styleId="A123B3CB46AE46E6814528D1341D7348">
    <w:name w:val="A123B3CB46AE46E6814528D1341D7348"/>
    <w:rsid w:val="00244658"/>
    <w:pPr>
      <w:widowControl w:val="0"/>
      <w:jc w:val="both"/>
    </w:pPr>
  </w:style>
  <w:style w:type="paragraph" w:customStyle="1" w:styleId="99697F3784D94E9A906017764E26BFB1">
    <w:name w:val="99697F3784D94E9A906017764E26BFB1"/>
    <w:rsid w:val="00244658"/>
    <w:pPr>
      <w:widowControl w:val="0"/>
      <w:jc w:val="both"/>
    </w:pPr>
  </w:style>
  <w:style w:type="paragraph" w:customStyle="1" w:styleId="7B1C7CF36B6B4E5F9F839ECBFC4057D1">
    <w:name w:val="7B1C7CF36B6B4E5F9F839ECBFC4057D1"/>
    <w:rsid w:val="00244658"/>
    <w:pPr>
      <w:widowControl w:val="0"/>
      <w:jc w:val="both"/>
    </w:pPr>
  </w:style>
  <w:style w:type="paragraph" w:customStyle="1" w:styleId="EF52DC1693704D77BA51CCE6678E44BF">
    <w:name w:val="EF52DC1693704D77BA51CCE6678E44BF"/>
    <w:rsid w:val="00244658"/>
    <w:pPr>
      <w:widowControl w:val="0"/>
      <w:jc w:val="both"/>
    </w:pPr>
  </w:style>
  <w:style w:type="paragraph" w:customStyle="1" w:styleId="F9A50692CF564F179FE9D8C40E76E8F2">
    <w:name w:val="F9A50692CF564F179FE9D8C40E76E8F2"/>
    <w:rsid w:val="00244658"/>
    <w:pPr>
      <w:widowControl w:val="0"/>
      <w:jc w:val="both"/>
    </w:pPr>
  </w:style>
  <w:style w:type="paragraph" w:customStyle="1" w:styleId="F48619F520D943E5865B4766A625F1E5">
    <w:name w:val="F48619F520D943E5865B4766A625F1E5"/>
    <w:rsid w:val="00244658"/>
    <w:pPr>
      <w:widowControl w:val="0"/>
      <w:jc w:val="both"/>
    </w:pPr>
  </w:style>
  <w:style w:type="paragraph" w:customStyle="1" w:styleId="0BAB9C2979BC453BAF0CB068706B02D7">
    <w:name w:val="0BAB9C2979BC453BAF0CB068706B02D7"/>
    <w:rsid w:val="00244658"/>
    <w:pPr>
      <w:widowControl w:val="0"/>
      <w:jc w:val="both"/>
    </w:pPr>
  </w:style>
  <w:style w:type="paragraph" w:customStyle="1" w:styleId="38D80B65C37042EEAE3E99FD182AA0FE">
    <w:name w:val="38D80B65C37042EEAE3E99FD182AA0FE"/>
    <w:rsid w:val="00244658"/>
    <w:pPr>
      <w:widowControl w:val="0"/>
      <w:jc w:val="both"/>
    </w:pPr>
  </w:style>
  <w:style w:type="paragraph" w:customStyle="1" w:styleId="A64B2FF9C82B4904B0E60E9BC84CB68E">
    <w:name w:val="A64B2FF9C82B4904B0E60E9BC84CB68E"/>
    <w:rsid w:val="00244658"/>
    <w:pPr>
      <w:widowControl w:val="0"/>
      <w:jc w:val="both"/>
    </w:pPr>
  </w:style>
  <w:style w:type="paragraph" w:customStyle="1" w:styleId="FBCB84313A394426A820D2C0BAAB9EB9">
    <w:name w:val="FBCB84313A394426A820D2C0BAAB9EB9"/>
    <w:rsid w:val="00244658"/>
    <w:pPr>
      <w:widowControl w:val="0"/>
      <w:jc w:val="both"/>
    </w:pPr>
  </w:style>
  <w:style w:type="paragraph" w:customStyle="1" w:styleId="186E6BFAE98244C083824193CEE52FF3">
    <w:name w:val="186E6BFAE98244C083824193CEE52FF3"/>
    <w:rsid w:val="00244658"/>
    <w:pPr>
      <w:widowControl w:val="0"/>
      <w:jc w:val="both"/>
    </w:pPr>
  </w:style>
  <w:style w:type="paragraph" w:customStyle="1" w:styleId="992A9F9C7C82421982F7EB0714E097C7">
    <w:name w:val="992A9F9C7C82421982F7EB0714E097C7"/>
    <w:rsid w:val="00244658"/>
    <w:pPr>
      <w:widowControl w:val="0"/>
      <w:jc w:val="both"/>
    </w:pPr>
  </w:style>
  <w:style w:type="paragraph" w:customStyle="1" w:styleId="BED3B6F75D32403EA89C99A5433A945A">
    <w:name w:val="BED3B6F75D32403EA89C99A5433A945A"/>
    <w:rsid w:val="00244658"/>
    <w:pPr>
      <w:widowControl w:val="0"/>
      <w:jc w:val="both"/>
    </w:pPr>
  </w:style>
  <w:style w:type="paragraph" w:customStyle="1" w:styleId="F2901D83E5DB486DBFC6450483FAA745">
    <w:name w:val="F2901D83E5DB486DBFC6450483FAA745"/>
    <w:rsid w:val="00244658"/>
    <w:pPr>
      <w:widowControl w:val="0"/>
      <w:jc w:val="both"/>
    </w:pPr>
  </w:style>
  <w:style w:type="paragraph" w:customStyle="1" w:styleId="EAAAC5EAEF5943D1B9DFD5731BD966C1">
    <w:name w:val="EAAAC5EAEF5943D1B9DFD5731BD966C1"/>
    <w:rsid w:val="00244658"/>
    <w:pPr>
      <w:widowControl w:val="0"/>
      <w:jc w:val="both"/>
    </w:pPr>
  </w:style>
  <w:style w:type="paragraph" w:customStyle="1" w:styleId="0095734465A44984ABA6351C7C61F74B">
    <w:name w:val="0095734465A44984ABA6351C7C61F74B"/>
    <w:rsid w:val="00244658"/>
    <w:pPr>
      <w:widowControl w:val="0"/>
      <w:jc w:val="both"/>
    </w:pPr>
  </w:style>
  <w:style w:type="paragraph" w:customStyle="1" w:styleId="43A65DA0709C45EFAC8A0AB3CDD0DC81">
    <w:name w:val="43A65DA0709C45EFAC8A0AB3CDD0DC81"/>
    <w:rsid w:val="00244658"/>
    <w:pPr>
      <w:widowControl w:val="0"/>
      <w:jc w:val="both"/>
    </w:pPr>
  </w:style>
  <w:style w:type="paragraph" w:customStyle="1" w:styleId="9416A5554A69449A838E39C8672AC287">
    <w:name w:val="9416A5554A69449A838E39C8672AC287"/>
    <w:rsid w:val="00244658"/>
    <w:pPr>
      <w:widowControl w:val="0"/>
      <w:jc w:val="both"/>
    </w:pPr>
  </w:style>
  <w:style w:type="paragraph" w:customStyle="1" w:styleId="122F66A40FE24AD686EAD87EEEC6D657">
    <w:name w:val="122F66A40FE24AD686EAD87EEEC6D657"/>
    <w:rsid w:val="00244658"/>
    <w:pPr>
      <w:widowControl w:val="0"/>
      <w:jc w:val="both"/>
    </w:pPr>
  </w:style>
  <w:style w:type="paragraph" w:customStyle="1" w:styleId="2FED248DC8EF45EA89C20BCECF15057C">
    <w:name w:val="2FED248DC8EF45EA89C20BCECF15057C"/>
    <w:rsid w:val="00244658"/>
    <w:pPr>
      <w:widowControl w:val="0"/>
      <w:jc w:val="both"/>
    </w:pPr>
  </w:style>
  <w:style w:type="paragraph" w:customStyle="1" w:styleId="D3D28B5508B04CF19AC1AE731CCEC41A">
    <w:name w:val="D3D28B5508B04CF19AC1AE731CCEC41A"/>
    <w:rsid w:val="00244658"/>
    <w:pPr>
      <w:widowControl w:val="0"/>
      <w:jc w:val="both"/>
    </w:pPr>
  </w:style>
  <w:style w:type="paragraph" w:customStyle="1" w:styleId="37FEEFAD510A4D028EE741524EA69EBE">
    <w:name w:val="37FEEFAD510A4D028EE741524EA69EBE"/>
    <w:rsid w:val="00244658"/>
    <w:pPr>
      <w:widowControl w:val="0"/>
      <w:jc w:val="both"/>
    </w:pPr>
  </w:style>
  <w:style w:type="paragraph" w:customStyle="1" w:styleId="0A4206CD8CC548FCBC6FE64435099EA0">
    <w:name w:val="0A4206CD8CC548FCBC6FE64435099EA0"/>
    <w:rsid w:val="00244658"/>
    <w:pPr>
      <w:widowControl w:val="0"/>
      <w:jc w:val="both"/>
    </w:pPr>
  </w:style>
  <w:style w:type="paragraph" w:customStyle="1" w:styleId="5F349670A7EE421EBC364E8532F9A5E0">
    <w:name w:val="5F349670A7EE421EBC364E8532F9A5E0"/>
    <w:rsid w:val="00244658"/>
    <w:pPr>
      <w:widowControl w:val="0"/>
      <w:jc w:val="both"/>
    </w:pPr>
  </w:style>
  <w:style w:type="paragraph" w:customStyle="1" w:styleId="2EB3BAD025EB425C82FBA67BA64771F9">
    <w:name w:val="2EB3BAD025EB425C82FBA67BA64771F9"/>
    <w:rsid w:val="00244658"/>
    <w:pPr>
      <w:widowControl w:val="0"/>
      <w:jc w:val="both"/>
    </w:pPr>
  </w:style>
  <w:style w:type="paragraph" w:customStyle="1" w:styleId="60F8FB5C402641BCB0E6F039FF82C9C8">
    <w:name w:val="60F8FB5C402641BCB0E6F039FF82C9C8"/>
    <w:rsid w:val="00244658"/>
    <w:pPr>
      <w:widowControl w:val="0"/>
      <w:jc w:val="both"/>
    </w:pPr>
  </w:style>
  <w:style w:type="paragraph" w:customStyle="1" w:styleId="2CBABFE3F0EC4958A7C74AC9A6B7123D">
    <w:name w:val="2CBABFE3F0EC4958A7C74AC9A6B7123D"/>
    <w:rsid w:val="00244658"/>
    <w:pPr>
      <w:widowControl w:val="0"/>
      <w:jc w:val="both"/>
    </w:pPr>
  </w:style>
  <w:style w:type="paragraph" w:customStyle="1" w:styleId="2A5CCFF168C24086A5D2A155E247711F">
    <w:name w:val="2A5CCFF168C24086A5D2A155E247711F"/>
    <w:rsid w:val="00244658"/>
    <w:pPr>
      <w:widowControl w:val="0"/>
      <w:jc w:val="both"/>
    </w:pPr>
  </w:style>
  <w:style w:type="paragraph" w:customStyle="1" w:styleId="6E473818B2B2448CB9296DAB62DC5A10">
    <w:name w:val="6E473818B2B2448CB9296DAB62DC5A10"/>
    <w:rsid w:val="00244658"/>
    <w:pPr>
      <w:widowControl w:val="0"/>
      <w:jc w:val="both"/>
    </w:pPr>
  </w:style>
  <w:style w:type="paragraph" w:customStyle="1" w:styleId="16801589121E4F2493C16504A1BB3F68">
    <w:name w:val="16801589121E4F2493C16504A1BB3F68"/>
    <w:rsid w:val="00244658"/>
    <w:pPr>
      <w:widowControl w:val="0"/>
      <w:jc w:val="both"/>
    </w:pPr>
  </w:style>
  <w:style w:type="paragraph" w:customStyle="1" w:styleId="A19DE51ADCD7472BBE53C153A6FC8EC6">
    <w:name w:val="A19DE51ADCD7472BBE53C153A6FC8EC6"/>
    <w:rsid w:val="00244658"/>
    <w:pPr>
      <w:widowControl w:val="0"/>
      <w:jc w:val="both"/>
    </w:pPr>
  </w:style>
  <w:style w:type="paragraph" w:customStyle="1" w:styleId="7A7DA57171A84E91B598B01A060A4DC5">
    <w:name w:val="7A7DA57171A84E91B598B01A060A4DC5"/>
    <w:rsid w:val="00244658"/>
    <w:pPr>
      <w:widowControl w:val="0"/>
      <w:jc w:val="both"/>
    </w:pPr>
  </w:style>
  <w:style w:type="paragraph" w:customStyle="1" w:styleId="8CA38EDEBD374372A0E2BCA2142822FF">
    <w:name w:val="8CA38EDEBD374372A0E2BCA2142822FF"/>
    <w:rsid w:val="00244658"/>
    <w:pPr>
      <w:widowControl w:val="0"/>
      <w:jc w:val="both"/>
    </w:pPr>
  </w:style>
  <w:style w:type="paragraph" w:customStyle="1" w:styleId="4A0809BA04754B79AF7A1442FE1078D7">
    <w:name w:val="4A0809BA04754B79AF7A1442FE1078D7"/>
    <w:rsid w:val="00244658"/>
    <w:pPr>
      <w:widowControl w:val="0"/>
      <w:jc w:val="both"/>
    </w:pPr>
  </w:style>
  <w:style w:type="paragraph" w:customStyle="1" w:styleId="AEB5B104610B47E282C09866857BB4D3">
    <w:name w:val="AEB5B104610B47E282C09866857BB4D3"/>
    <w:rsid w:val="00244658"/>
    <w:pPr>
      <w:widowControl w:val="0"/>
      <w:jc w:val="both"/>
    </w:pPr>
  </w:style>
  <w:style w:type="paragraph" w:customStyle="1" w:styleId="0E44315AFF054613BE5E1A29FBA2D070">
    <w:name w:val="0E44315AFF054613BE5E1A29FBA2D070"/>
    <w:rsid w:val="00244658"/>
    <w:pPr>
      <w:widowControl w:val="0"/>
      <w:jc w:val="both"/>
    </w:pPr>
  </w:style>
  <w:style w:type="paragraph" w:customStyle="1" w:styleId="73B90F70CF944F1BB5E0907BE2D5317F">
    <w:name w:val="73B90F70CF944F1BB5E0907BE2D5317F"/>
    <w:rsid w:val="00244658"/>
    <w:pPr>
      <w:widowControl w:val="0"/>
      <w:jc w:val="both"/>
    </w:pPr>
  </w:style>
  <w:style w:type="paragraph" w:customStyle="1" w:styleId="A132355328714EF3A0B972784C096765">
    <w:name w:val="A132355328714EF3A0B972784C096765"/>
    <w:rsid w:val="00244658"/>
    <w:pPr>
      <w:widowControl w:val="0"/>
      <w:jc w:val="both"/>
    </w:pPr>
  </w:style>
  <w:style w:type="paragraph" w:customStyle="1" w:styleId="94721DA5487C4BA0B275E5FDA1AD0151">
    <w:name w:val="94721DA5487C4BA0B275E5FDA1AD0151"/>
    <w:rsid w:val="00244658"/>
    <w:pPr>
      <w:widowControl w:val="0"/>
      <w:jc w:val="both"/>
    </w:pPr>
  </w:style>
  <w:style w:type="paragraph" w:customStyle="1" w:styleId="7CFD0D5E28DD4C3B92DA55E7AE323117">
    <w:name w:val="7CFD0D5E28DD4C3B92DA55E7AE323117"/>
    <w:rsid w:val="00244658"/>
    <w:pPr>
      <w:widowControl w:val="0"/>
      <w:jc w:val="both"/>
    </w:pPr>
  </w:style>
  <w:style w:type="paragraph" w:customStyle="1" w:styleId="48802733E37E4457B6A893056F8F8F8E">
    <w:name w:val="48802733E37E4457B6A893056F8F8F8E"/>
    <w:rsid w:val="00244658"/>
    <w:pPr>
      <w:widowControl w:val="0"/>
      <w:jc w:val="both"/>
    </w:pPr>
  </w:style>
  <w:style w:type="paragraph" w:customStyle="1" w:styleId="85EC372F6730473884EA91B49F6D03BD">
    <w:name w:val="85EC372F6730473884EA91B49F6D03BD"/>
    <w:rsid w:val="00244658"/>
    <w:pPr>
      <w:widowControl w:val="0"/>
      <w:jc w:val="both"/>
    </w:pPr>
  </w:style>
  <w:style w:type="paragraph" w:customStyle="1" w:styleId="15FECD7E3A9A45628474C233DC0234A0">
    <w:name w:val="15FECD7E3A9A45628474C233DC0234A0"/>
    <w:rsid w:val="00244658"/>
    <w:pPr>
      <w:widowControl w:val="0"/>
      <w:jc w:val="both"/>
    </w:pPr>
  </w:style>
  <w:style w:type="paragraph" w:customStyle="1" w:styleId="B7C2436BEFE34B89A016EAC6DA7A756D">
    <w:name w:val="B7C2436BEFE34B89A016EAC6DA7A756D"/>
    <w:rsid w:val="00244658"/>
    <w:pPr>
      <w:widowControl w:val="0"/>
      <w:jc w:val="both"/>
    </w:pPr>
  </w:style>
  <w:style w:type="paragraph" w:customStyle="1" w:styleId="6132885615144AC7BF4BEB119828D6A8">
    <w:name w:val="6132885615144AC7BF4BEB119828D6A8"/>
    <w:rsid w:val="00244658"/>
    <w:pPr>
      <w:widowControl w:val="0"/>
      <w:jc w:val="both"/>
    </w:pPr>
  </w:style>
  <w:style w:type="paragraph" w:customStyle="1" w:styleId="0BD3AABEBB274D9EA035A30E546D9FD3">
    <w:name w:val="0BD3AABEBB274D9EA035A30E546D9FD3"/>
    <w:rsid w:val="00244658"/>
    <w:pPr>
      <w:widowControl w:val="0"/>
      <w:jc w:val="both"/>
    </w:pPr>
  </w:style>
  <w:style w:type="paragraph" w:customStyle="1" w:styleId="2C3666351F204FF88FED54A9D70CB432">
    <w:name w:val="2C3666351F204FF88FED54A9D70CB432"/>
    <w:rsid w:val="00244658"/>
    <w:pPr>
      <w:widowControl w:val="0"/>
      <w:jc w:val="both"/>
    </w:pPr>
  </w:style>
  <w:style w:type="paragraph" w:customStyle="1" w:styleId="4A45BDE409D9479BB30056032D46837D">
    <w:name w:val="4A45BDE409D9479BB30056032D46837D"/>
    <w:rsid w:val="00244658"/>
    <w:pPr>
      <w:widowControl w:val="0"/>
      <w:jc w:val="both"/>
    </w:pPr>
  </w:style>
  <w:style w:type="paragraph" w:customStyle="1" w:styleId="62071B1CC7CB46CEBF6A1E22B9568B24">
    <w:name w:val="62071B1CC7CB46CEBF6A1E22B9568B24"/>
    <w:rsid w:val="00244658"/>
    <w:pPr>
      <w:widowControl w:val="0"/>
      <w:jc w:val="both"/>
    </w:pPr>
  </w:style>
  <w:style w:type="paragraph" w:customStyle="1" w:styleId="CB92199B040742DEBB591217977659E4">
    <w:name w:val="CB92199B040742DEBB591217977659E4"/>
    <w:rsid w:val="00244658"/>
    <w:pPr>
      <w:widowControl w:val="0"/>
      <w:jc w:val="both"/>
    </w:pPr>
  </w:style>
  <w:style w:type="paragraph" w:customStyle="1" w:styleId="1A756727A9684C46BBDC7720AF833A81">
    <w:name w:val="1A756727A9684C46BBDC7720AF833A81"/>
    <w:rsid w:val="00244658"/>
    <w:pPr>
      <w:widowControl w:val="0"/>
      <w:jc w:val="both"/>
    </w:pPr>
  </w:style>
  <w:style w:type="paragraph" w:customStyle="1" w:styleId="6FD171EB45F6457D811D38FB6B108030">
    <w:name w:val="6FD171EB45F6457D811D38FB6B108030"/>
    <w:rsid w:val="00244658"/>
    <w:pPr>
      <w:widowControl w:val="0"/>
      <w:jc w:val="both"/>
    </w:pPr>
  </w:style>
  <w:style w:type="paragraph" w:customStyle="1" w:styleId="0458EC570B904975883F45BA2DEFD623">
    <w:name w:val="0458EC570B904975883F45BA2DEFD623"/>
    <w:rsid w:val="00244658"/>
    <w:pPr>
      <w:widowControl w:val="0"/>
      <w:jc w:val="both"/>
    </w:pPr>
  </w:style>
  <w:style w:type="paragraph" w:customStyle="1" w:styleId="EA2BB3FF12E249198CE5ADE9EEE5278E">
    <w:name w:val="EA2BB3FF12E249198CE5ADE9EEE5278E"/>
    <w:rsid w:val="00244658"/>
    <w:pPr>
      <w:widowControl w:val="0"/>
      <w:jc w:val="both"/>
    </w:pPr>
  </w:style>
  <w:style w:type="paragraph" w:customStyle="1" w:styleId="47E6713F61574605AE3FCDA7B5742D9D">
    <w:name w:val="47E6713F61574605AE3FCDA7B5742D9D"/>
    <w:rsid w:val="00244658"/>
    <w:pPr>
      <w:widowControl w:val="0"/>
      <w:jc w:val="both"/>
    </w:pPr>
  </w:style>
  <w:style w:type="paragraph" w:customStyle="1" w:styleId="8EAC009C6984494D8866A224FF72CA1E">
    <w:name w:val="8EAC009C6984494D8866A224FF72CA1E"/>
    <w:rsid w:val="00244658"/>
    <w:pPr>
      <w:widowControl w:val="0"/>
      <w:jc w:val="both"/>
    </w:pPr>
  </w:style>
  <w:style w:type="paragraph" w:customStyle="1" w:styleId="2DC32A6FEEEC4B23A5DE0A6DBA6F6F42">
    <w:name w:val="2DC32A6FEEEC4B23A5DE0A6DBA6F6F42"/>
    <w:rsid w:val="000C405D"/>
    <w:pPr>
      <w:widowControl w:val="0"/>
      <w:jc w:val="both"/>
    </w:pPr>
  </w:style>
  <w:style w:type="paragraph" w:customStyle="1" w:styleId="3C89CC4D42864262AAD4F8F1AD615843">
    <w:name w:val="3C89CC4D42864262AAD4F8F1AD615843"/>
    <w:rsid w:val="000C405D"/>
    <w:pPr>
      <w:widowControl w:val="0"/>
      <w:jc w:val="both"/>
    </w:pPr>
  </w:style>
  <w:style w:type="paragraph" w:customStyle="1" w:styleId="08A2BDF0564444AC818B83E4155A2FBC">
    <w:name w:val="08A2BDF0564444AC818B83E4155A2FBC"/>
    <w:rsid w:val="000C405D"/>
    <w:pPr>
      <w:widowControl w:val="0"/>
      <w:jc w:val="both"/>
    </w:pPr>
  </w:style>
  <w:style w:type="paragraph" w:customStyle="1" w:styleId="2D7A1D08A3444D9187818BC8EAF9CBB4">
    <w:name w:val="2D7A1D08A3444D9187818BC8EAF9CBB4"/>
    <w:rsid w:val="000C405D"/>
    <w:pPr>
      <w:widowControl w:val="0"/>
      <w:jc w:val="both"/>
    </w:pPr>
  </w:style>
  <w:style w:type="paragraph" w:customStyle="1" w:styleId="3658843EE06E419D8849AC469CE06032">
    <w:name w:val="3658843EE06E419D8849AC469CE06032"/>
    <w:rsid w:val="000C405D"/>
    <w:pPr>
      <w:widowControl w:val="0"/>
      <w:jc w:val="both"/>
    </w:pPr>
  </w:style>
  <w:style w:type="paragraph" w:customStyle="1" w:styleId="54CBDBA3F6D7490CB8E5A6D33324E9EC">
    <w:name w:val="54CBDBA3F6D7490CB8E5A6D33324E9EC"/>
    <w:rsid w:val="000C405D"/>
    <w:pPr>
      <w:widowControl w:val="0"/>
      <w:jc w:val="both"/>
    </w:pPr>
  </w:style>
  <w:style w:type="paragraph" w:customStyle="1" w:styleId="CB41854E91AF4B4B92CAD0F9A09EE9E6">
    <w:name w:val="CB41854E91AF4B4B92CAD0F9A09EE9E6"/>
    <w:rsid w:val="000C405D"/>
    <w:pPr>
      <w:widowControl w:val="0"/>
      <w:jc w:val="both"/>
    </w:pPr>
  </w:style>
  <w:style w:type="paragraph" w:customStyle="1" w:styleId="3C5D663C98704057A39BB51E91B33B66">
    <w:name w:val="3C5D663C98704057A39BB51E91B33B66"/>
    <w:rsid w:val="000C405D"/>
    <w:pPr>
      <w:widowControl w:val="0"/>
      <w:jc w:val="both"/>
    </w:pPr>
  </w:style>
  <w:style w:type="paragraph" w:customStyle="1" w:styleId="E1E59F5F5DB843B582994C6AD9EEF759">
    <w:name w:val="E1E59F5F5DB843B582994C6AD9EEF759"/>
    <w:rsid w:val="000C405D"/>
    <w:pPr>
      <w:widowControl w:val="0"/>
      <w:jc w:val="both"/>
    </w:pPr>
  </w:style>
  <w:style w:type="paragraph" w:customStyle="1" w:styleId="41ACA4859F7543A790CBB130EF7C6263">
    <w:name w:val="41ACA4859F7543A790CBB130EF7C6263"/>
    <w:rsid w:val="000C405D"/>
    <w:pPr>
      <w:widowControl w:val="0"/>
      <w:jc w:val="both"/>
    </w:pPr>
  </w:style>
  <w:style w:type="paragraph" w:customStyle="1" w:styleId="0BF9E5B2C5D340548F6136761E36A8D0">
    <w:name w:val="0BF9E5B2C5D340548F6136761E36A8D0"/>
    <w:rsid w:val="000C405D"/>
    <w:pPr>
      <w:widowControl w:val="0"/>
      <w:jc w:val="both"/>
    </w:pPr>
  </w:style>
  <w:style w:type="paragraph" w:customStyle="1" w:styleId="7FE3400E88B44CDF80DE9DA794262630">
    <w:name w:val="7FE3400E88B44CDF80DE9DA794262630"/>
    <w:rsid w:val="000C405D"/>
    <w:pPr>
      <w:widowControl w:val="0"/>
      <w:jc w:val="both"/>
    </w:pPr>
  </w:style>
  <w:style w:type="paragraph" w:customStyle="1" w:styleId="27C5582414884C3D9E73CA604610070B">
    <w:name w:val="27C5582414884C3D9E73CA604610070B"/>
    <w:rsid w:val="000C405D"/>
    <w:pPr>
      <w:widowControl w:val="0"/>
      <w:jc w:val="both"/>
    </w:pPr>
  </w:style>
  <w:style w:type="paragraph" w:customStyle="1" w:styleId="BB640EFC14B442149E571E7D1518BF67">
    <w:name w:val="BB640EFC14B442149E571E7D1518BF67"/>
    <w:rsid w:val="000C405D"/>
    <w:pPr>
      <w:widowControl w:val="0"/>
      <w:jc w:val="both"/>
    </w:pPr>
  </w:style>
  <w:style w:type="paragraph" w:customStyle="1" w:styleId="DAE4F53E496B4143880FEF353230F7EA">
    <w:name w:val="DAE4F53E496B4143880FEF353230F7EA"/>
    <w:rsid w:val="000C405D"/>
    <w:pPr>
      <w:widowControl w:val="0"/>
      <w:jc w:val="both"/>
    </w:pPr>
  </w:style>
  <w:style w:type="paragraph" w:customStyle="1" w:styleId="FA6012FC74AA4BDB96AB0C50D35259FC">
    <w:name w:val="FA6012FC74AA4BDB96AB0C50D35259FC"/>
    <w:rsid w:val="000C405D"/>
    <w:pPr>
      <w:widowControl w:val="0"/>
      <w:jc w:val="both"/>
    </w:pPr>
  </w:style>
  <w:style w:type="paragraph" w:customStyle="1" w:styleId="E59C770AE60B4CCEA852F34D931A36FE">
    <w:name w:val="E59C770AE60B4CCEA852F34D931A36FE"/>
    <w:rsid w:val="000C405D"/>
    <w:pPr>
      <w:widowControl w:val="0"/>
      <w:jc w:val="both"/>
    </w:pPr>
  </w:style>
  <w:style w:type="paragraph" w:customStyle="1" w:styleId="830F35AA0AF041D38D18E8E04B1E9F14">
    <w:name w:val="830F35AA0AF041D38D18E8E04B1E9F14"/>
    <w:rsid w:val="000C405D"/>
    <w:pPr>
      <w:widowControl w:val="0"/>
      <w:jc w:val="both"/>
    </w:pPr>
  </w:style>
  <w:style w:type="paragraph" w:customStyle="1" w:styleId="19AA7740B29B4BB48BAB36E317DA348D">
    <w:name w:val="19AA7740B29B4BB48BAB36E317DA348D"/>
    <w:rsid w:val="000C405D"/>
    <w:pPr>
      <w:widowControl w:val="0"/>
      <w:jc w:val="both"/>
    </w:pPr>
  </w:style>
  <w:style w:type="paragraph" w:customStyle="1" w:styleId="4799C6BB895B45B4BFF4E2389510048D">
    <w:name w:val="4799C6BB895B45B4BFF4E2389510048D"/>
    <w:rsid w:val="000C405D"/>
    <w:pPr>
      <w:widowControl w:val="0"/>
      <w:jc w:val="both"/>
    </w:pPr>
  </w:style>
  <w:style w:type="paragraph" w:customStyle="1" w:styleId="25E352DBDD9A47E9B9AC4FB49EC72C2F">
    <w:name w:val="25E352DBDD9A47E9B9AC4FB49EC72C2F"/>
    <w:rsid w:val="000C405D"/>
    <w:pPr>
      <w:widowControl w:val="0"/>
      <w:jc w:val="both"/>
    </w:pPr>
  </w:style>
  <w:style w:type="paragraph" w:customStyle="1" w:styleId="A5EF6C775D254D3A90FC97F129C84C7E">
    <w:name w:val="A5EF6C775D254D3A90FC97F129C84C7E"/>
    <w:rsid w:val="000C405D"/>
    <w:pPr>
      <w:widowControl w:val="0"/>
      <w:jc w:val="both"/>
    </w:pPr>
  </w:style>
  <w:style w:type="paragraph" w:customStyle="1" w:styleId="94CABA08A2834817A85EB2E578EE6345">
    <w:name w:val="94CABA08A2834817A85EB2E578EE6345"/>
    <w:rsid w:val="000C405D"/>
    <w:pPr>
      <w:widowControl w:val="0"/>
      <w:jc w:val="both"/>
    </w:pPr>
  </w:style>
  <w:style w:type="paragraph" w:customStyle="1" w:styleId="40735BBB91A54FE9AC65FDD0A1680483">
    <w:name w:val="40735BBB91A54FE9AC65FDD0A1680483"/>
    <w:rsid w:val="000C405D"/>
    <w:pPr>
      <w:widowControl w:val="0"/>
      <w:jc w:val="both"/>
    </w:pPr>
  </w:style>
  <w:style w:type="paragraph" w:customStyle="1" w:styleId="16B26A3790F74893A9935975DE5CA46C">
    <w:name w:val="16B26A3790F74893A9935975DE5CA46C"/>
    <w:rsid w:val="00F45227"/>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heck:root xmlns:check="http://wwww.hallomagic.com/xbrl/check">
  <Existence element="NameOfReportingEntityOrOtherMeansOfIdentification"/>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2.xml><?xml version="1.0" encoding="utf-8"?>
<info:root xmlns:info="http://wwww.hallomagic.com/xbrl/info" Version="1.0.0.2" ReportCode="GB0101" ReportType="Regular">
  <info:ZhengQuanDaiMa>833880</info:ZhengQuanDaiMa>
  <info:ZhengQuanJianChen>中城投资</info:ZhengQuanJianChen>
  <info:ZhuBanQuanShang>申万宏源</info:ZhuBanQuanShang>
  <info:GongGaoRiQi>2016-04-15T00:00:00</info:GongGaoRiQi>
  <info:GongGaoBianHao/>
  <info:GongGaoMingChen>年度报告</info:GongGaoMingChen>
  <info:GongGaoRen/>
  <info:GongGaoNianDu>2015</info:GongGaoNianDu>
</info:root>
</file>

<file path=customXml/item3.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4.xml><?xml version="1.0" encoding="utf-8"?>
<consistency:xbrlConsistency xmlns:consistency="http://wwww.hallomagic.com/xbrl/consistency">
  <ccConsistency/>
  <ccConsistency xmlns="consistency">
    <ccSign_GongSiFaDingDaiBiaoRenneeq_duration_T/>
    <ccSign_kuaiJiShiShiWuSuoMingChengneeq_duration_T/>
    <ccSign_QianZiZhuCekuaiJiShiXingMingneeq_duration_T>王波、刘珺</ccSign_QianZiZhuCekuaiJiShiXingMingneeq_duration_T>
    <ccSign_MaoLiLvneeq_duration_T>39.67%</ccSign_MaoLiLvneeq_duration_T>
    <ccSign_ProfitLossAttributableToOwnersOfParentneeq_duration_T>232,513,001.20</ccSign_ProfitLossAttributableToOwnersOfParentneeq_duration_T>
    <ccSign_BasicEarningsLossPerShareneeq_duration_T>0.14</ccSign_BasicEarningsLossPerShareneeq_duration_T>
    <ccSign_MaoLiLvneeq_duration_T-1>40.24%</ccSign_MaoLiLvneeq_duration_T-1>
    <ccSign_ProfitLossAttributableToOwnersOfParentneeq_duration_T-1>217,457,036.48</ccSign_ProfitLossAttributableToOwnersOfParentneeq_duration_T-1>
    <ccSign_BasicEarningsLossPerShareneeq_duration_T-1>0.13</ccSign_BasicEarningsLossPerShareneeq_duration_T-1>
    <ccSign_YingYeShouRuBianDongBiLineeq_duration_T>-8.28%</ccSign_YingYeShouRuBianDongBiLineeq_duration_T>
    <ccSign_Assetsneeq_instant_T>8,439,026,366.32</ccSign_Assetsneeq_instant_T>
    <ccSign_Assetsneeq_instant_T-1>7,086,708,549.38</ccSign_Assetsneeq_instant_T-1>
    <ccSign_Liabilitiesneeq_instant_T>6,123,820,329.73</ccSign_Liabilitiesneeq_instant_T>
    <ccSign_Liabilitiesneeq_instant_T-1>4,859,675,220.58</ccSign_Liabilitiesneeq_instant_T-1>
    <ccSign_ZongZiChanBianDongBiLineeq_instant_T>19.08%</ccSign_ZongZiChanBianDongBiLineeq_instant_T>
    <ccSign_CashFlowsFromUsedInOperatingActivitiesneeq_duration_T>69,305,019.85</ccSign_CashFlowsFromUsedInOperatingActivitiesneeq_duration_T>
    <ccSign_CashFlowsFromUsedInOperatingActivitiesneeq_duration_T-1>307,160,491.74</ccSign_CashFlowsFromUsedInOperatingActivitiesneeq_duration_T-1>
    <ccSign_ZongGuBenShuLiangneeq_duration_T>163,630,000</ccSign_ZongGuBenShuLiangneeq_duration_T>
    <ccSign_ZongGuBenShuLiangneeq_duration_T-1>163,630,000</ccSign_ZongGuBenShuLiangneeq_duration_T-1>
    <ccSign_JiRuQuanYiDeYouXianGuShuLiangneeq_duration_T>　</ccSign_JiRuQuanYiDeYouXianGuShuLiangneeq_duration_T>
    <ccSign_JiRuQuanYiDeYouXianGuShuLiangneeq_duration_T-1>　</ccSign_JiRuQuanYiDeYouXianGuShuLiangneeq_duration_T-1>
    <ccSign_JiRuFuZhaiDeYouXianGuShuLiangneeq_duration_T>　</ccSign_JiRuFuZhaiDeYouXianGuShuLiangneeq_duration_T>
    <ccSign_JiRuFuZhaiDeYouXianGuShuLiangneeq_duration_T-1>　</ccSign_JiRuFuZhaiDeYouXianGuShuLiangneeq_duration_T-1>
    <ccSign_AdministrativeExpenseneeq_duration_T>99,701,478.92</ccSign_AdministrativeExpenseneeq_duration_T>
    <ccSign_AdministrativeExpenseneeq_duration_T-1>56,250,348.73</ccSign_AdministrativeExpenseneeq_duration_T-1>
    <ccSign_DistributionCostsneeq_duration_T>337,576.10</ccSign_DistributionCostsneeq_duration_T>
    <ccSign_FinanceCostsneeq_duration_T>102,680,981.23</ccSign_FinanceCostsneeq_duration_T>
    <ccSign_FinanceCostsneeq_duration_T-1>130,747,816.17</ccSign_FinanceCostsneeq_duration_T-1>
    <ccSign_OperatingProfitsneeq_duration_T>254,923,701.25</ccSign_OperatingProfitsneeq_duration_T>
    <ccSign_OperatingProfitsneeq_duration_T-1>231,474,180.50</ccSign_OperatingProfitsneeq_duration_T-1>
    <ccSign_NonOperatingIncomeneeq_duration_T>25,553,675.02</ccSign_NonOperatingIncomeneeq_duration_T>
    <ccSign_NonOperatingIncomeneeq_duration_T-1>21,089,000.00</ccSign_NonOperatingIncomeneeq_duration_T-1>
    <ccSign_NonOperatingExpensesneeq_duration_T>837,125.90</ccSign_NonOperatingExpensesneeq_duration_T>
    <ccSign_NonOperatingExpensesneeq_duration_T-1>57,984.75</ccSign_NonOperatingExpensesneeq_duration_T-1>
    <ccSign_ProfitLossneeq_duration_T>216,889,987.42</ccSign_ProfitLossneeq_duration_T>
    <ccSign_AccountsReceivableneeq_instant_T>109,891,198.58</ccSign_AccountsReceivableneeq_instant_T>
    <ccSign_AccountsReceivableneeq_instant_T-1>91,238,624.18</ccSign_AccountsReceivableneeq_instant_T-1>
    <ccSign_Inventoriesneeq_instant_T>0.00</ccSign_Inventoriesneeq_instant_T>
    <ccSign_Inventoriesneeq_instant_T-1>22,699.00</ccSign_Inventoriesneeq_instant_T-1>
    <ccSign_LongTermEquityInvestmentsneeq_instant_T>87,947,615.46</ccSign_LongTermEquityInvestmentsneeq_instant_T>
    <ccSign_LongTermEquityInvestmentsneeq_instant_T-1>34,118,981.25</ccSign_LongTermEquityInvestmentsneeq_instant_T-1>
    <ccSign_PropertyPlantAndEquipmentneeq_instant_T>3,017,200.70</ccSign_PropertyPlantAndEquipmentneeq_instant_T>
    <ccSign_PropertyPlantAndEquipmentneeq_instant_T-1>2,518,070.73</ccSign_PropertyPlantAndEquipmentneeq_instant_T-1>
    <ccSign_ConstructionInProgressneeq_instant_T>0.00</ccSign_ConstructionInProgressneeq_instant_T>
    <ccSign_ConstructionInProgressneeq_instant_T-1>0.00</ccSign_ConstructionInProgressneeq_instant_T-1>
    <ccSign_ShortTermBorrowingsneeq_instant_T>516,600,000.00</ccSign_ShortTermBorrowingsneeq_instant_T>
    <ccSign_ShortTermBorrowingsneeq_instant_T-1>1,374,000,000.00</ccSign_ShortTermBorrowingsneeq_instant_T-1>
    <ccSign_LongtermBorrowingsneeq_instant_T>1,284,000,000.00</ccSign_LongtermBorrowingsneeq_instant_T>
    <ccSign_LongtermBorrowingsneeq_instant_T-1>495,000,000.00</ccSign_LongtermBorrowingsneeq_instant_T-1>
    <ccSign_CashFlowsFromUsedInInvestingActivitiesneeq_duration_T>-705,275,278.28</ccSign_CashFlowsFromUsedInInvestingActivitiesneeq_duration_T>
    <ccSign_CashFlowsFromUsedInInvestingActivitiesneeq_duration_T-1>-1,341,851,970.09</ccSign_CashFlowsFromUsedInInvestingActivitiesneeq_duration_T-1>
    <ccSign_CashFlowsFromUsedInFinancingActivitiesneeq_duration_T>961,736,631.12</ccSign_CashFlowsFromUsedInFinancingActivitiesneeq_duration_T>
    <ccSign_CashFlowsFromUsedInFinancingActivitiesneeq_duration_T-1>1,139,978,832.63</ccSign_CashFlowsFromUsedInFinancingActivitiesneeq_duration_T-1>
    <ccSign_BankBalancesAndCashneeq_instant_T>572,933,944.31</ccSign_BankBalancesAndCashneeq_instant_T>
    <ccSign_BankBalancesAndCashneeq_instant_T-1>242,430,125.23</ccSign_BankBalancesAndCashneeq_instant_T-1>
    <ccSign_DistributionCostsneeq_duration_T-1>0.00</ccSign_DistributionCostsneeq_duration_T-1>
    <ccSign_ProfitLossneeq_duration_T-1>196,382,646.34</ccSign_ProfitLossneeq_duration_T-1>
    <ccSign_OperatingCostneeq_duration_T>520,092,073.56</ccSign_OperatingCostneeq_duration_T>
    <ccSign_OperatingCostneeq_duration_T-1>561,720,708.62</ccSign_OperatingCostneeq_duration_T-1>
    <ccSign_AnRenYuanGangWeiGouChengYuanGongDeRenShuneeq_duration_T-1/>
    <ccSign_AnRenYuanGangWeiGouChengYuanGongDeRenShuneeq_duration_T/>
    <ccSign_OperatingRevenueneeq_duration_T>862,101,077.02</ccSign_OperatingRevenueneeq_duration_T>
    <ccSign_OperatingRevenueneeq_duration_T-1>939,906,884.11</ccSign_OperatingRevenueneeq_duration_T-1>
    <ccSign_EquityAttributableToOwnersOfParentneeq_instant_T>2,340,503,417.75</ccSign_EquityAttributableToOwnersOfParentneeq_instant_T>
    <ccSign_EquityAttributableToOwnersOfParentneeq_instant_T-1>2,231,559,660.97</ccSign_EquityAttributableToOwnersOfParentneeq_instant_T-1>
    <ccSign_IssuedCapitalneeq_instant_T>1,636,300,000.00</ccSign_IssuedCapitalneeq_instant_T>
    <ccSign_IssuedCapitalneeq_instant_T-1>1,636,300,000.00</ccSign_IssuedCapitalneeq_instant_T-1>
    <ccSign_KuCunGuneeq_instant_T>0.00</ccSign_KuCunGuneeq_instant_T>
    <ccSign_KuCunGuneeq_instant_T-1/>
    <ccSign_QiTaZongHeShouYineeq_instant_T>-4,853,066.83</ccSign_QiTaZongHeShouYineeq_instant_T>
    <ccSign_QiTaZongHeShouYineeq_instant_T-1>0.00</ccSign_QiTaZongHeShouYineeq_instant_T-1>
    <ccSign_SpecializedReserveneeq_instant_T>0.00</ccSign_SpecializedReserveneeq_instant_T>
    <ccSign_SpecializedReserveneeq_instant_T-1/>
    <ccSign_SurplusReservesneeq_instant_T>115,933,947.95</ccSign_SurplusReservesneeq_instant_T>
    <ccSign_SurplusReservesneeq_instant_T-1>96,262,743.21</ccSign_SurplusReservesneeq_instant_T-1>
    <ccSign_RetainedEarningsneeq_instant_T>430,623,650.21</ccSign_RetainedEarningsneeq_instant_T>
    <ccSign_RetainedEarningsneeq_instant_T-1>336,498,031.34</ccSign_RetainedEarningsneeq_instant_T-1>
    <ccSign_NoncontrollingInterestsneeq_instant_T>-25,297,381.16</ccSign_NoncontrollingInterestsneeq_instant_T>
    <ccSign_NoncontrollingInterestsneeq_instant_T-1>-4,526,332.17</ccSign_NoncontrollingInterestsneeq_instant_T-1>
    <ccSign_Equityneeq_instant_T>2,315,206,036.59</ccSign_Equityneeq_instant_T>
    <ccSign_Equityneeq_instant_T-1>2,227,033,328.80</ccSign_Equityneeq_instant_T-1>
    <ccSign_CapitalSurplusneeq_instant_T>162,498,886.42</ccSign_CapitalSurplusneeq_instant_T>
    <ccSign_CapitalSurplusneeq_instant_T-1>162,498,886.42</ccSign_CapitalSurplusneeq_instant_T-1>
    <ccSign_CashAndCashEquivalentsneeq_instant_T-1>242,430,125.23</ccSign_CashAndCashEquivalentsneeq_instant_T-1>
    <ccSign_GeneralProvisionsneeq_instant_T>0.00</ccSign_GeneralProvisionsneeq_instant_T>
    <ccSign_GeneralProvisionsneeq_instant_T-1/>
    <ccSign_IssuedCapitalneeq_instant_T_M>1,636,300,000.00</ccSign_IssuedCapitalneeq_instant_T_M>
    <ccSign_CapitalSurplusneeq_instant_T_M>161,282,800.00</ccSign_CapitalSurplusneeq_instant_T_M>
    <ccSign_KuCunGuneeq_instant_T_M>0.00</ccSign_KuCunGuneeq_instant_T_M>
    <ccSign_QiTaZongHeShouYineeq_instant_T_M>-7,309.97</ccSign_QiTaZongHeShouYineeq_instant_T_M>
    <ccSign_SpecializedReserveneeq_instant_T_M>0.00</ccSign_SpecializedReserveneeq_instant_T_M>
    <ccSign_SurplusReservesneeq_instant_T_M>115,933,947.95</ccSign_SurplusReservesneeq_instant_T_M>
    <ccSign_RetainedEarningsneeq_instant_T_M>458,063,825.91</ccSign_RetainedEarningsneeq_instant_T_M>
    <ccSign_Equityneeq_instant_T_M>2,371,573,263.89</ccSign_Equityneeq_instant_T_M>
    <ccSign_IssuedCapitalneeq_instant_T-1_M>1,636,300,000.00</ccSign_IssuedCapitalneeq_instant_T-1_M>
    <ccSign_CapitalSurplusneeq_instant_T-1_M>161,282,800.00</ccSign_CapitalSurplusneeq_instant_T-1_M>
    <ccSign_KuCunGuneeq_instant_T-1_M/>
    <ccSign_QiTaZongHeShouYineeq_instant_T-1_M/>
    <ccSign_SpecializedReserveneeq_instant_T-1_M/>
    <ccSign_SurplusReservesneeq_instant_T-1_M>96,262,743.21</ccSign_SurplusReservesneeq_instant_T-1_M>
    <ccSign_RetainedEarningsneeq_instant_T-1_M>399,739,160.85</ccSign_RetainedEarningsneeq_instant_T-1_M>
    <ccSign_Equityneeq_instant_T-1_M>2,293,584,704.06</ccSign_Equityneeq_instant_T-1_M>
    <ccSign_CashAndCashEquivalentsneeq_instant_T-1_M>170,984,711.88</ccSign_CashAndCashEquivalentsneeq_instant_T-1_M>
    <ccSign_ZhuGuanKuaiJiGongZuoFuZeRenneeq_duration_T/>
    <ccSign_KuaiJiJiGouFuZeRenneeq_duration_T/>
  </ccConsistency>
</consistency:xbrlConsistency>
</file>

<file path=customXml/item5.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6.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7.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23" ccId="1778748660" eleName="kuaiJiShiShiWuSuoMingCheng" context="neeq_duration_T"/>
    <Item id="00002724" ccId="3127493769" eleName="ShenJiYiJianLeiXing" context="neeq_duration_T"/>
    <Item id="00002725" ccId="3855130499" eleName="JingYingFenXiZiYuanPiLu" context="neeq_duration_T"/>
    <Item id="00002731" ccId="1754237637"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2795" ccId="103552854" eleName="BaoGaoQiNeiPuTongGuLiRunFenPeiQingKuangGuLiFenPeiRiQi" context="neeq_duration_T" tupleId="00002799"/>
    <Item id="00002796" ccId="2386905635" eleName="BaoGaoQiNeiPuTongGuLiRunFenPeiQingKuangMei10guPaiXianShu" context="neeq_duration_T" tupleId="00002799"/>
    <Item id="00002797" ccId="2081556938" eleName="BaoGaoQiNeiPuTongGuLiRunFenPeiQingKuangMei10guSongGuShu" context="neeq_duration_T" tupleId="00002799"/>
    <Item id="00002798" ccId="3845109421" eleName="BaoGaoQiNeiPuTongGuLiRunFenPeiQingKuangMei10guZhuanZengShu" context="neeq_duration_T" tupleId="00002799"/>
    <Item id="00003406" ccId="2599825109" eleName="YiGongYunJiaZhiJiLiangQieQiBianDongJiRuDangQiSunYiDeJinRongZiChan" context="neeq_instant_T"/>
    <Item id="00003407" ccId="2261795119" eleName="YiGongYunJiaZhiJiLiangQieQiBianDongJiRuDangQiSunYiDeJinRongZiChan" context="neeq_instant_T-1"/>
    <Item id="00003408" ccId="221798045" eleName="NotesReceivable" context="neeq_instant_T"/>
    <Item id="00003409" ccId="259567467" eleName="NotesReceivable" context="neeq_instant_T-1"/>
    <Item id="00003410" ccId="3648148967" eleName="AccountsReceivable" context="neeq_instant_T"/>
    <Item id="00003411" ccId="598840778" eleName="AccountsReceivable" context="neeq_instant_T-1"/>
    <Item id="00003412" ccId="819237614" eleName="AdvancesToSuppliers" context="neeq_instant_T"/>
    <Item id="00003413" ccId="2798475403" eleName="AdvancesToSuppliers" context="neeq_instant_T-1"/>
    <Item id="00003414" ccId="3683455355" eleName="InterestReceivable" context="neeq_instant_T"/>
    <Item id="00003415" ccId="3845955723" eleName="InterestReceivable" context="neeq_instant_T-1"/>
    <Item id="00003416" ccId="2248616448" eleName="DividendsReceivable" context="neeq_instant_T"/>
    <Item id="00003417" ccId="2503305726" eleName="DividendsReceivable" context="neeq_instant_T-1"/>
    <Item id="00003418" ccId="2680141025" eleName="OtherReceivables" context="neeq_instant_T"/>
    <Item id="00003419" ccId="2137064599" eleName="OtherReceivables" context="neeq_instant_T-1"/>
    <Item id="00003420" ccId="1600288747" eleName="Inventories" context="neeq_instant_T"/>
    <Item id="00003421" ccId="3300243462" eleName="Inventories" context="neeq_instant_T-1"/>
    <Item id="00003422" ccId="1363474571" eleName="CurrentPortionOfNonCurrentAssets" context="neeq_instant_T"/>
    <Item id="00003423" ccId="1697349344" eleName="CurrentPortionOfNonCurrentAssets" context="neeq_instant_T-1"/>
    <Item id="00003424" ccId="3822903495" eleName="OtherCurrentAssets" context="neeq_instant_T"/>
    <Item id="00003425" ccId="2921974772" eleName="OtherCurrentAssets" context="neeq_instant_T-1"/>
    <Item id="00003426" ccId="2689552560" eleName="CurrentAssets" context="neeq_instant_T"/>
    <Item id="00003427" ccId="3446413131" eleName="CurrentAssets" context="neeq_instant_T-1"/>
    <Item id="00003428" ccId="3983859368" eleName="FinancialAssetsAvailableforsale" context="neeq_instant_T"/>
    <Item id="00003429" ccId="900322830" eleName="FinancialAssetsAvailableforsale" context="neeq_instant_T-1"/>
    <Item id="00003430" ccId="1334579983" eleName="HeldtomaturityInvestments" context="neeq_instant_T"/>
    <Item id="00003431" ccId="2211903260" eleName="HeldtomaturityInvestments" context="neeq_instant_T-1"/>
    <Item id="00003432" ccId="369427757" eleName="NoncurrentReceivables" context="neeq_instant_T"/>
    <Item id="00003433" ccId="3734721937" eleName="NoncurrentReceivables" context="neeq_instant_T-1"/>
    <Item id="00003434" ccId="1364018440" eleName="LongTermEquityInvestments" context="neeq_instant_T"/>
    <Item id="00003435" ccId="2489506310" eleName="LongTermEquityInvestments" context="neeq_instant_T-1"/>
    <Item id="00003438" ccId="759574924" eleName="PropertyPlantAndEquipment" context="neeq_instant_T"/>
    <Item id="00003439" ccId="106398581" eleName="PropertyPlantAndEquipment" context="neeq_instant_T-1"/>
    <Item id="00003440" ccId="238059824" eleName="ConstructionInProgress" context="neeq_instant_T"/>
    <Item id="00003441" ccId="2012789533" eleName="ConstructionInProgress" context="neeq_instant_T-1"/>
    <Item id="00003442" ccId="2008484060" eleName="ConstructionMaterials" context="neeq_instant_T"/>
    <Item id="00003443" ccId="828021355" eleName="ConstructionMaterials" context="neeq_instant_T-1"/>
    <Item id="00003444" ccId="1013955438" eleName="FixedAssetsPendingForDisposal" context="neeq_instant_T"/>
    <Item id="00003445" ccId="3544925120" eleName="FixedAssetsPendingForDisposal" context="neeq_instant_T-1"/>
    <Item id="00003446" ccId="107944890" eleName="NoncurrentBiologicalAssets" context="neeq_instant_T"/>
    <Item id="00003447" ccId="107325345" eleName="NoncurrentBiologicalAssets" context="neeq_instant_T-1"/>
    <Item id="00003448" ccId="3703186322" eleName="OilAndGasAssets" context="neeq_instant_T"/>
    <Item id="00003449" ccId="3936771014" eleName="OilAndGasAssets" context="neeq_instant_T-1"/>
    <Item id="00003450" ccId="811994830" eleName="IntangibleAssetsOtherThanGoodwill" context="neeq_instant_T"/>
    <Item id="00003451" ccId="1054044288" eleName="IntangibleAssetsOtherThanGoodwill" context="neeq_instant_T-1"/>
    <Item id="00003452" ccId="2578693656" eleName="DevelopmentDisbursements" context="neeq_instant_T"/>
    <Item id="00003453" ccId="321238539" eleName="DevelopmentDisbursements" context="neeq_instant_T-1"/>
    <Item id="00003454" ccId="2347039451" eleName="Goodwill" context="neeq_instant_T"/>
    <Item id="00003455" ccId="565616024" eleName="Goodwill" context="neeq_instant_T-1"/>
    <Item id="00003456" ccId="2157718369" eleName="LongTermDeferredExpenses" context="neeq_instant_T"/>
    <Item id="00003457" ccId="2148384566" eleName="LongTermDeferredExpenses" context="neeq_instant_T-1"/>
    <Item id="00003458" ccId="2519344718" eleName="DeferredTaxAssets" context="neeq_instant_T"/>
    <Item id="00003459" ccId="3697473602" eleName="DeferredTaxAssets" context="neeq_instant_T-1"/>
    <Item id="00003460" ccId="3755764932" eleName="OtherNonCurrentAssets" context="neeq_instant_T"/>
    <Item id="00003461" ccId="3818123075" eleName="OtherNonCurrentAssets" context="neeq_instant_T-1"/>
    <Item id="00003462" ccId="1878355340" eleName="NoncurrentAssets" context="neeq_instant_T"/>
    <Item id="00003463" ccId="4012468581" eleName="NoncurrentAssets" context="neeq_instant_T-1"/>
    <Item id="00003464" ccId="2189566369" eleName="Assets" context="neeq_instant_T"/>
    <Item id="00003465" ccId="1791550812" eleName="Assets" context="neeq_instant_T-1"/>
    <Item id="00003466" ccId="1233276995" eleName="InvestmentProperty" context="neeq_instant_T-1"/>
    <Item id="00003468" ccId="3739965028" eleName="ShortTermBorrowings" context="neeq_instant_T"/>
    <Item id="00003469" ccId="2737881525" eleName="ShortTermBorrowings" context="neeq_instant_T-1"/>
    <Item id="00003470" ccId="3023339941" eleName="YiGongYunJiaZhiJiLiangQieQiBianDongJiRuDangQiSunYiDeJinRongFuZhai" context="neeq_instant_T"/>
    <Item id="00003471" ccId="4120388542" eleName="YiGongYunJiaZhiJiLiangQieQiBianDongJiRuDangQiSunYiDeJinRongFuZhai" context="neeq_instant_T-1"/>
    <Item id="00003472" ccId="1498845265" eleName="AccountsPayable" context="neeq_instant_T"/>
    <Item id="00003473" ccId="3769869090" eleName="AccountsPayable" context="neeq_instant_T-1"/>
    <Item id="00003474" ccId="2022810639" eleName="AdvancesFromCustomers" context="neeq_instant_T"/>
    <Item id="00003475" ccId="1068308173" eleName="AdvancesFromCustomers" context="neeq_instant_T-1"/>
    <Item id="00003476" ccId="197597845" eleName="EmployeeBenefitsPayable" context="neeq_instant_T"/>
    <Item id="00003477" ccId="90523028" eleName="EmployeeBenefitsPayable" context="neeq_instant_T-1"/>
    <Item id="00003482" ccId="3450341028" eleName="DividendsPayable" context="neeq_instant_T"/>
    <Item id="00003483" ccId="424148865" eleName="DividendsPayable" context="neeq_instant_T-1"/>
    <Item id="00003484" ccId="2968996790" eleName="OtherPayables" context="neeq_instant_T"/>
    <Item id="00003485" ccId="3851270348" eleName="OtherPayables" context="neeq_instant_T-1"/>
    <Item id="00003486" ccId="3827529927" eleName="CurrentPortionOfLongTermLiabilities" context="neeq_instant_T"/>
    <Item id="00003487" ccId="3291216943" eleName="CurrentPortionOfLongTermLiabilities" context="neeq_instant_T-1"/>
    <Item id="00003488" ccId="2441330473" eleName="OtherCurrentLiabilities" context="neeq_instant_T"/>
    <Item id="00003489" ccId="3960194652" eleName="OtherCurrentLiabilities" context="neeq_instant_T-1"/>
    <Item id="00003490" ccId="935795025" eleName="CurrentLiabilities" context="neeq_instant_T"/>
    <Item id="00003491" ccId="2401012282" eleName="CurrentLiabilities" context="neeq_instant_T-1"/>
    <Item id="00003492" ccId="2073924861" eleName="LongtermBorrowings" context="neeq_instant_T"/>
    <Item id="00003493" ccId="442351867" eleName="LongtermBorrowings" context="neeq_instant_T-1"/>
    <Item id="00003494" ccId="3772947697" eleName="BondsPayable" context="neeq_instant_T"/>
    <Item id="00003495" ccId="723192767" eleName="BondsPayable" context="neeq_instant_T-1"/>
    <Item id="00003496" ccId="905877441" eleName="LongTermPayables" context="neeq_instant_T"/>
    <Item id="00003497" ccId="753868530" eleName="LongTermPayables" context="neeq_instant_T-1"/>
    <Item id="00003498" ccId="815148001" eleName="ChangQiYingFuZhiGongXinChou" context="neeq_instant_T"/>
    <Item id="00003499" ccId="3078150422" eleName="ChangQiYingFuZhiGongXinChou" context="neeq_instant_T-1"/>
    <Item id="00003500" ccId="4003140871" eleName="GrantsPayables" context="neeq_instant_T"/>
    <Item id="00003501" ccId="4205881284" eleName="GrantsPayables" context="neeq_instant_T-1"/>
    <Item id="00003502" ccId="484449618" eleName="Provisions" context="neeq_instant_T"/>
    <Item id="00003503" ccId="1886369834" eleName="Provisions" context="neeq_instant_T-1"/>
    <Item id="00003504" ccId="2025741820" eleName="DeferredIncome" context="neeq_instant_T"/>
    <Item id="00003505" ccId="3543304588" eleName="DeferredIncome" context="neeq_instant_T-1"/>
    <Item id="00003506" ccId="2057507659" eleName="DeferredTaxLiabilities" context="neeq_instant_T"/>
    <Item id="00003507" ccId="1707147332" eleName="DeferredTaxLiabilities" context="neeq_instant_T-1"/>
    <Item id="00003508" ccId="3658010903" eleName="OtherNonCurrentLiabilities" context="neeq_instant_T"/>
    <Item id="00003509" ccId="3599194888" eleName="OtherNonCurrentLiabilities" context="neeq_instant_T-1"/>
    <Item id="00003510" ccId="4233790101" eleName="NoncurrentLiabilities" context="neeq_instant_T"/>
    <Item id="00003511" ccId="3732482107" eleName="NoncurrentLiabilities" context="neeq_instant_T-1"/>
    <Item id="00003512" ccId="4333914" eleName="Liabilities" context="neeq_instant_T"/>
    <Item id="00003513" ccId="3121403417" eleName="Liabilities" context="neeq_instant_T-1"/>
    <Item id="00003514" ccId="1268271811" eleName="IssuedCapital" context="neeq_instant_T"/>
    <Item id="00003515" ccId="2065449079" eleName="IssuedCapital" context="neeq_instant_T-1"/>
    <Item id="00003518" ccId="10116441" eleName="KuCunGu" context="neeq_instant_T"/>
    <Item id="00003519" ccId="2200965799" eleName="KuCunGu" context="neeq_instant_T-1"/>
    <Item id="00003520" ccId="890701450" eleName="QiTaZongHeShouYi" context="neeq_instant_T"/>
    <Item id="00003521" ccId="456922994" eleName="QiTaZongHeShouYi" context="neeq_instant_T-1"/>
    <Item id="00003522" ccId="3719526602" eleName="SpecializedReserve" context="neeq_instant_T"/>
    <Item id="00003523" ccId="1010260897" eleName="SpecializedReserve" context="neeq_instant_T-1"/>
    <Item id="00003524" ccId="4271717410" eleName="SurplusReserves" context="neeq_instant_T"/>
    <Item id="00003525" ccId="1073699538" eleName="SurplusReserves" context="neeq_instant_T-1"/>
    <Item id="00003526" ccId="4261380931" eleName="RetainedEarnings" context="neeq_instant_T"/>
    <Item id="00003527" ccId="4001205137" eleName="RetainedEarnings" context="neeq_instant_T-1"/>
    <Item id="00003528" ccId="3676434984" eleName="EquityAttributableToOwnersOfParent" context="neeq_instant_T"/>
    <Item id="00003529" ccId="1674993401" eleName="EquityAttributableToOwnersOfParent" context="neeq_instant_T-1"/>
    <Item id="00003530" ccId="2542311178" eleName="NoncontrollingInterests" context="neeq_instant_T"/>
    <Item id="00003531" ccId="3033059318" eleName="NoncontrollingInterests" context="neeq_instant_T-1"/>
    <Item id="00003532" ccId="4265553659" eleName="Equity" context="neeq_instant_T"/>
    <Item id="00003533" ccId="2780818461" eleName="Equity" context="neeq_instant_T-1"/>
    <Item id="00003534" ccId="2444567927" eleName="EquityAndLiabilities" context="neeq_instant_T"/>
    <Item id="00003535" ccId="2572374624" eleName="EquityAndLiabilities" context="neeq_instant_T-1"/>
    <Item id="00003536" ccId="848295137" eleName="BankBalancesAndCash" context="neeq_instant_T"/>
    <Item id="00003537" ccId="1646399682" eleName="BankBalancesAndCash" context="neeq_instant_T-1"/>
    <Item id="00003630" ccId="857928137" eleName="InterestPayables" context="neeq_instant_T"/>
    <Item id="00003631" ccId="731278688" eleName="InterestPayables" context="neeq_instant_T-1"/>
    <Item id="00003632" ccId="542559346" eleName="CurrentTaxLiabilities" context="neeq_instant_T"/>
    <Item id="00003633" ccId="2804019129" eleName="CurrentTaxLiabilities" context="neeq_instant_T-1"/>
    <Item id="00003674" ccId="1929081336" eleName="CapitalSurplus" context="neeq_instant_T"/>
    <Item id="00003675" ccId="2613463359" eleName="CapitalSurplus" context="neeq_instant_T-1"/>
    <Item id="00003676" ccId="3071688122" eleName="Revenue" context="neeq_duration_T"/>
    <Item id="00003677" ccId="1674989940" eleName="Revenue" context="neeq_duration_T-1"/>
    <Item id="00003678" ccId="1680086172" eleName="OperatingRevenue" context="neeq_duration_T"/>
    <Item id="00003679" ccId="23224199" eleName="OperatingRevenue" context="neeq_duration_T-1"/>
    <Item id="00003680" ccId="4224765122" eleName="CostOfSales" context="neeq_duration_T"/>
    <Item id="00003681" ccId="2489431974" eleName="CostOfSales" context="neeq_duration_T-1"/>
    <Item id="00003682" ccId="3026664896" eleName="OperatingCost" context="neeq_duration_T"/>
    <Item id="00003683" ccId="782539909" eleName="OperatingCost" context="neeq_duration_T-1"/>
    <Item id="00003684" ccId="1778213774" eleName="BusinessTaxAndSurcharge" context="neeq_duration_T"/>
    <Item id="00003685" ccId="2830084774" eleName="BusinessTaxAndSurcharge" context="neeq_duration_T-1"/>
    <Item id="00003686" ccId="4099649641" eleName="DistributionCosts" context="neeq_duration_T"/>
    <Item id="00003687" ccId="450371176" eleName="DistributionCosts" context="neeq_duration_T-1"/>
    <Item id="00003688" ccId="1188566668" eleName="AdministrativeExpense" context="neeq_duration_T"/>
    <Item id="00003689" ccId="1251537461" eleName="AdministrativeExpense" context="neeq_duration_T-1"/>
    <Item id="00003690" ccId="1453826204" eleName="FinanceCosts" context="neeq_duration_T"/>
    <Item id="00003691" ccId="3972456835" eleName="FinanceCosts" context="neeq_duration_T-1"/>
    <Item id="00003692" ccId="2699882049" eleName="ProfitOrLossArisingFromChangesInFairValue" context="neeq_duration_T"/>
    <Item id="00003693" ccId="2709988849" eleName="ProfitOrLossArisingFromChangesInFairValue" context="neeq_duration_T-1"/>
    <Item id="00003694" ccId="441420176" eleName="InvestmentIncome" context="neeq_duration_T"/>
    <Item id="00003695" ccId="3009089481" eleName="InvestmentIncome" context="neeq_duration_T-1"/>
    <Item id="00003696" ccId="569235835" eleName="IncomeFromInvestmentInAssociatesAndJointVentures" context="neeq_duration_T"/>
    <Item id="00003697" ccId="2807030198" eleName="IncomeFromInvestmentInAssociatesAndJointVentures" context="neeq_duration_T-1"/>
    <Item id="00003698" ccId="853618368" eleName="ForeignExchangeGain" context="neeq_duration_T"/>
    <Item id="00003699" ccId="3671111414" eleName="ForeignExchangeGain" context="neeq_duration_T-1"/>
    <Item id="00003700" ccId="2201815678" eleName="OperatingProfits" context="neeq_duration_T"/>
    <Item id="00003701" ccId="3517329799" eleName="OperatingProfits" context="neeq_duration_T-1"/>
    <Item id="00003702" ccId="2105541419" eleName="NonOperatingIncome" context="neeq_duration_T"/>
    <Item id="00003703" ccId="3814354195" eleName="NonOperatingIncome" context="neeq_duration_T-1"/>
    <Item id="00003704" ccId="3439306653" eleName="GainFromDisposalOfNonCurrentAssets" context="neeq_duration_T"/>
    <Item id="00003705" ccId="2730868413" eleName="GainFromDisposalOfNonCurrentAssets" context="neeq_duration_T-1"/>
    <Item id="00003706" ccId="2730553174" eleName="NonOperatingExpenses" context="neeq_duration_T"/>
    <Item id="00003707" ccId="667671675" eleName="NonOperatingExpenses" context="neeq_duration_T-1"/>
    <Item id="00003708" ccId="3293306305" eleName="LossFromDisposalOfNonCurrentAssets" context="neeq_duration_T"/>
    <Item id="00003709" ccId="2793315179" eleName="LossFromDisposalOfNonCurrentAssets" context="neeq_duration_T-1"/>
    <Item id="00003710" ccId="630516464" eleName="ProfitLossBeforeTax" context="neeq_duration_T"/>
    <Item id="00003711" ccId="1406257718" eleName="ProfitLossBeforeTax" context="neeq_duration_T-1"/>
    <Item id="00003712" ccId="4159782354" eleName="IncomeTaxExpense" context="neeq_duration_T"/>
    <Item id="00003713" ccId="3988493565" eleName="IncomeTaxExpense" context="neeq_duration_T-1"/>
    <Item id="00003714" ccId="1557967617" eleName="ProfitLoss" context="neeq_duration_T"/>
    <Item id="00003715" ccId="2551486533" eleName="ProfitLoss" context="neeq_duration_T-1"/>
    <Item id="00003716" ccId="2203058409" eleName="ProfitLossAttributableToNoncontrollingInterests" context="neeq_duration_T"/>
    <Item id="00003717" ccId="703370538" eleName="ProfitLossAttributableToNoncontrollingInterests" context="neeq_duration_T-1"/>
    <Item id="00003718" ccId="2369169104" eleName="ProfitLossAttributableToOwnersOfParent" context="neeq_duration_T"/>
    <Item id="00003719" ccId="3472847913" eleName="ProfitLossAttributableToOwnersOfParent" context="neeq_duration_T-1"/>
    <Item id="00003720" ccId="1353297215" eleName="ImpairmentLoss" context="neeq_duration_T"/>
    <Item id="00003721" ccId="2902628344" eleName="ImpairmentLoss" context="neeq_duration_T-1"/>
    <Item id="00003722" ccId="3854586415" eleName="OtherComprehensiveIncome" context="neeq_duration_T"/>
    <Item id="00003723" ccId="635385373" eleName="OtherComprehensiveIncome" context="neeq_duration_T-1"/>
    <Item id="00003724" ccId="945817452" eleName="YiHouBuNengChongFenLeiJinSunYiDeQiTaZongHeShouYi" context="neeq_duration_T"/>
    <Item id="00003725" ccId="337669597" eleName="YiHouBuNengChongFenLeiJinSunYiDeQiTaZongHeShouYi" context="neeq_duration_T-1"/>
    <Item id="00003726" ccId="4064648932" eleName="YiHouBuNengChongFenLeiJinSunYiDeQiTaZongHeShouYiChongXinJiLiangSheDingShouYiJiHuaJingFuZhaiHuoJingZiChanDeBianDong" context="neeq_duration_T"/>
    <Item id="00003727" ccId="4188930874" eleName="YiHouBuNengChongFenLeiJinSunYiDeQiTaZongHeShouYiChongXinJiLiangSheDingShouYiJiHuaJingFuZhaiHuoJingZiChanDeBianDong" context="neeq_duration_T-1"/>
    <Item id="00003728" ccId="474572152" eleName="YiHouBuNengChongFenLeiJinSunYiDeQiTaZongHeShouYiQuanYiFaXiaZaiBeiTouZiDanWeiBuNengChongFenLeiJinSunYiDeQiTaZongHeShouYiZhongXiangYouDeFenE" context="neeq_duration_T"/>
    <Item id="00003729" ccId="4245822936" eleName="YiHouBuNengChongFenLeiJinSunYiDeQiTaZongHeShouYiQuanYiFaXiaZaiBeiTouZiDanWeiBuNengChongFenLeiJinSunYiDeQiTaZongHeShouYiZhongXiangYouDeFenE" context="neeq_duration_T-1"/>
    <Item id="00003730" ccId="851537124" eleName="YiHouJiangChongFenLeiJinSunYiDeQiTaZongHeShouYi" context="neeq_duration_T"/>
    <Item id="00003731" ccId="3084019052" eleName="YiHouJiangChongFenLeiJinSunYiDeQiTaZongHeShouYi" context="neeq_duration_T-1"/>
    <Item id="00003732" ccId="161049663" eleName="YiHouJiangChongFenLeiJinSunYiDeQiTaZongHeShouYiQuanYiFaXiaZaiBeiTouZiDanWeiBuNengChongFenLeiJinSunYiDeQiTaZongHeShouYiZhongXiangYouDeFenE" context="neeq_duration_T"/>
    <Item id="00003733" ccId="4225994710" eleName="YiHouJiangChongFenLeiJinSunYiDeQiTaZongHeShouYiQuanYiFaXiaZaiBeiTouZiDanWeiBuNengChongFenLeiJinSunYiDeQiTaZongHeShouYiZhongXiangYouDeFenE" context="neeq_duration_T-1"/>
    <Item id="00003734" ccId="2018492896" eleName="YiHouJiangChongFenLeiJinSunYiDeQiTaZongHeShouYiKeGongChuShouJinRongZiChanGongYunJiaZhiBianDongSunYi" context="neeq_duration_T"/>
    <Item id="00003735" ccId="543254250" eleName="YiHouJiangChongFenLeiJinSunYiDeQiTaZongHeShouYiKeGongChuShouJinRongZiChanGongYunJiaZhiBianDongSunYi" context="neeq_duration_T-1"/>
    <Item id="00003736" ccId="4203187435" eleName="YiHouJiangChongFenLeiJinSunYiDeQiTaZongHeShouYiChiYouZhiDaoQiTouZiChongFenLeiWeiKeGongChuShouJinRongZiChanSunYi" context="neeq_duration_T"/>
    <Item id="00003737" ccId="2077934240" eleName="YiHouJiangChongFenLeiJinSunYiDeQiTaZongHeShouYiChiYouZhiDaoQiTouZiChongFenLeiWeiKeGongChuShouJinRongZiChanSunYi" context="neeq_duration_T-1"/>
    <Item id="00003738" ccId="3853354146" eleName="YiHouJiangChongFenLeiJinSunYiDeQiTaZongHeShouYiXianJinLiuLiangTaoQiSunYiDeYouXiaoBuFen" context="neeq_duration_T"/>
    <Item id="00003739" ccId="2481488132" eleName="YiHouJiangChongFenLeiJinSunYiDeQiTaZongHeShouYiXianJinLiuLiangTaoQiSunYiDeYouXiaoBuFen" context="neeq_duration_T-1"/>
    <Item id="00003740" ccId="407042447" eleName="YiHouJiangChongFenLeiJinSunYiDeQiTaZongHeShouYiWaiBiCaiWuBaoBiaoZheSuanChaE" context="neeq_duration_T"/>
    <Item id="00003741" ccId="1218936729" eleName="YiHouJiangChongFenLeiJinSunYiDeQiTaZongHeShouYiWaiBiCaiWuBaoBiaoZheSuanChaE" context="neeq_duration_T-1"/>
    <Item id="00003742" ccId="1916120121" eleName="YiHouJiangChongFenLeiJinSunYiDeQiTaZongHeShouYiQiTa" context="neeq_duration_T"/>
    <Item id="00003743" ccId="1600443166" eleName="YiHouJiangChongFenLeiJinSunYiDeQiTaZongHeShouYiQiTa" context="neeq_duration_T-1"/>
    <Item id="00003744" ccId="682713126" eleName="ComprehensiveIncome" context="neeq_duration_T"/>
    <Item id="00003745" ccId="3654629045" eleName="ComprehensiveIncome" context="neeq_duration_T-1"/>
    <Item id="00003746" ccId="3361155557" eleName="ComprehensiveIncomeAttributableToOwnersOfParent" context="neeq_duration_T"/>
    <Item id="00003747" ccId="2056270398" eleName="ComprehensiveIncomeAttributableToOwnersOfParent" context="neeq_duration_T-1"/>
    <Item id="00003748" ccId="1775205185" eleName="ComprehensiveIncomeAttributableToNoncontrollingInterests" context="neeq_duration_T"/>
    <Item id="00003749" ccId="3113993516" eleName="ComprehensiveIncomeAttributableToNoncontrollingInterests" context="neeq_duration_T-1"/>
    <Item id="00003750" ccId="1335958850" eleName="BasicEarningsLossPerShare" context="neeq_duration_T"/>
    <Item id="00003751" ccId="2871709533" eleName="BasicEarningsLossPerShare" context="neeq_duration_T-1"/>
    <Item id="00003752" ccId="1319079658" eleName="DilutedEarningsLossPerShare" context="neeq_duration_T"/>
    <Item id="00003753" ccId="4096109458" eleName="DilutedEarningsLossPerShare" context="neeq_duration_T-1"/>
    <Item id="00003820" ccId="3798545788" eleName="ReceiptsFromSalesOfGoodsAndRenderingOfServices" context="neeq_duration_T"/>
    <Item id="00003821" ccId="971558761" eleName="ReceiptsFromSalesOfGoodsAndRenderingOfServices" context="neeq_duration_T-1"/>
    <Item id="00003822" ccId="614788732" eleName="TaxRefunds" context="neeq_duration_T"/>
    <Item id="00003823" ccId="2249762975" eleName="TaxRefunds" context="neeq_duration_T-1"/>
    <Item id="00003824" ccId="1387134567" eleName="OtherCashReceiptsFromOperatingActivities" context="neeq_duration_T"/>
    <Item id="00003825" ccId="703600851" eleName="OtherCashReceiptsFromOperatingActivities" context="neeq_duration_T-1"/>
    <Item id="00003826" ccId="498466227" eleName="CashInflowsFromOperatingActivities" context="neeq_duration_T"/>
    <Item id="00003827" ccId="594830398" eleName="CashInflowsFromOperatingActivities" context="neeq_duration_T-1"/>
    <Item id="00003828" ccId="796262879" eleName="PaymentsToSuppliersForGoodsAndServices" context="neeq_duration_T"/>
    <Item id="00003829" ccId="388312540" eleName="PaymentsToSuppliersForGoodsAndServices" context="neeq_duration_T-1"/>
    <Item id="00003830" ccId="18288015" eleName="PaymentsToAndOnBehalfOfEmployees" context="neeq_duration_T"/>
    <Item id="00003831" ccId="1623272502" eleName="PaymentsToAndOnBehalfOfEmployees" context="neeq_duration_T-1"/>
    <Item id="00003832" ccId="1463770682" eleName="PaymentsOfAllTypesOfTaxes" context="neeq_duration_T"/>
    <Item id="00003833" ccId="810744669" eleName="PaymentsOfAllTypesOfTaxes" context="neeq_duration_T-1"/>
    <Item id="00003834" ccId="3328302766" eleName="OtherCashPaymentsFromOperatingActivities" context="neeq_duration_T"/>
    <Item id="00003835" ccId="578720636" eleName="OtherCashPaymentsFromOperatingActivities" context="neeq_duration_T-1"/>
    <Item id="00003836" ccId="857866996" eleName="CashOutflowsFromOperatingActivities" context="neeq_duration_T"/>
    <Item id="00003837" ccId="2714603374" eleName="CashOutflowsFromOperatingActivities" context="neeq_duration_T-1"/>
    <Item id="00003838" ccId="1282768722" eleName="CashFlowsFromUsedInOperatingActivities" context="neeq_duration_T"/>
    <Item id="00003839" ccId="3356831924" eleName="CashFlowsFromUsedInOperatingActivities" context="neeq_duration_T-1"/>
    <Item id="00003840" ccId="286708170" eleName="CashReceiptsFromReturnsOfInvestments" context="neeq_duration_T"/>
    <Item id="00003841" ccId="2479940836" eleName="CashReceiptsFromReturnsOfInvestments" context="neeq_duration_T-1"/>
    <Item id="00003842" ccId="81806116" eleName="CashReceivedFromReturnsOnInvestments" context="neeq_duration_T"/>
    <Item id="00003843" ccId="156050201" eleName="CashReceivedFromReturnsOnInvestments" context="neeq_duration_T-1"/>
    <Item id="00003844" ccId="2226328714" eleName="NetCashReceivedFromDisposalOfFixedAssetsIntangibleAssetsAndOtherLongTermAssets" context="neeq_duration_T"/>
    <Item id="00003845" ccId="1226874360" eleName="NetCashReceivedFromDisposalOfFixedAssetsIntangibleAssetsAndOtherLongTermAssets" context="neeq_duration_T-1"/>
    <Item id="00003846" ccId="2386901972" eleName="CashFlowsFromLosingControlOfSubsidiariesOrOtherBusinessesClassifiedAsInvestingActivities" context="neeq_duration_T"/>
    <Item id="00003847" ccId="2316361152" eleName="CashFlowsFromLosingControlOfSubsidiariesOrOtherBusinessesClassifiedAsInvestingActivities" context="neeq_duration_T-1"/>
    <Item id="00003848" ccId="1487665455" eleName="CashReceiptsRelatedToOtherInvestingActivities" context="neeq_duration_T"/>
    <Item id="00003849" ccId="3865382770" eleName="CashReceiptsRelatedToOtherInvestingActivities" context="neeq_duration_T-1"/>
    <Item id="00003850" ccId="1142312130" eleName="CashInflowsFromInvestingActivities" context="neeq_duration_T"/>
    <Item id="00003851" ccId="238454115" eleName="CashInflowsFromInvestingActivities" context="neeq_duration_T-1"/>
    <Item id="00003852" ccId="3666647071" eleName="CashPaidToAcquireFixedAssetsIntangibleAssetsAndOtherLongtermAssets" context="neeq_duration_T"/>
    <Item id="00003853" ccId="1109475540" eleName="CashPaidToAcquireFixedAssetsIntangibleAssetsAndOtherLongtermAssets" context="neeq_duration_T-1"/>
    <Item id="00003854" ccId="751707450" eleName="CashPaymentsForInvestments" context="neeq_duration_T"/>
    <Item id="00003855" ccId="1603767469" eleName="CashPaymentsForInvestments" context="neeq_duration_T-1"/>
    <Item id="00003856" ccId="1390847811" eleName="NetCashPaidForAcquiringTheSubsidiariesAndOtherBusinessUnits" context="neeq_duration_T"/>
    <Item id="00003857" ccId="655890925" eleName="NetCashPaidForAcquiringTheSubsidiariesAndOtherBusinessUnits" context="neeq_duration_T-1"/>
    <Item id="00003858" ccId="218638759" eleName="CashPaymentsRelatedToOtherInvestingActivities" context="neeq_duration_T"/>
    <Item id="00003859" ccId="1097901684" eleName="CashPaymentsRelatedToOtherInvestingActivities" context="neeq_duration_T-1"/>
    <Item id="00003860" ccId="3751596298" eleName="CashOutflowsFromInvestingActivities" context="neeq_duration_T"/>
    <Item id="00003861" ccId="3348419272" eleName="CashOutflowsFromInvestingActivities" context="neeq_duration_T-1"/>
    <Item id="00003862" ccId="2417350225" eleName="CashFlowsFromUsedInInvestingActivities" context="neeq_duration_T"/>
    <Item id="00003863" ccId="1524353237" eleName="CashFlowsFromUsedInInvestingActivities" context="neeq_duration_T-1"/>
    <Item id="00003864" ccId="1537701084" eleName="CashProceedsFromInvestmentsByOthers" context="neeq_duration_T"/>
    <Item id="00003865" ccId="2280050182" eleName="CashProceedsFromInvestmentsByOthers" context="neeq_duration_T-1"/>
    <Item id="00003866" ccId="2294094692" eleName="CashReceivedFromCapitalContributionsFromMinoritiesOfSubsidiaries" context="neeq_duration_T"/>
    <Item id="00003867" ccId="722800742" eleName="CashReceivedFromCapitalContributionsFromMinoritiesOfSubsidiaries" context="neeq_duration_T-1"/>
    <Item id="00003868" ccId="142485085" eleName="CashReceivedFromBorrowings" context="neeq_duration_T"/>
    <Item id="00003869" ccId="367575124" eleName="CashReceivedFromBorrowings" context="neeq_duration_T-1"/>
    <Item id="00003870" ccId="230349109" eleName="CashReceivedFromIssuanceOfBonds" context="neeq_duration_T"/>
    <Item id="00003871" ccId="835961049" eleName="CashReceivedFromIssuanceOfBonds" context="neeq_duration_T-1"/>
    <Item id="00003872" ccId="3460207307" eleName="CashReceiptsRelatedToOtherFinancingActivities" context="neeq_duration_T"/>
    <Item id="00003873" ccId="3805024785" eleName="CashReceiptsRelatedToOtherFinancingActivities" context="neeq_duration_T-1"/>
    <Item id="00003874" ccId="968710661" eleName="CashInflowsFromFinancingActivities" context="neeq_duration_T"/>
    <Item id="00003875" ccId="3402699395" eleName="CashInflowsFromFinancingActivities" context="neeq_duration_T-1"/>
    <Item id="00003876" ccId="1271969819" eleName="CashRepaymentsForDebts" context="neeq_duration_T"/>
    <Item id="00003877" ccId="1166511678" eleName="CashRepaymentsForDebts" context="neeq_duration_T-1"/>
    <Item id="00003878" ccId="3019634981" eleName="CashPaymentsForDistributionOfDividendsOrProfitAndInterestExpenses" context="neeq_duration_T"/>
    <Item id="00003879" ccId="2138138650" eleName="CashPaymentsForDistributionOfDividendsOrProfitAndInterestExpenses" context="neeq_duration_T-1"/>
    <Item id="00003880" ccId="1078321787" eleName="ProfitAndDividendsPaidToMinoritiesOfSubsidiaries" context="neeq_duration_T"/>
    <Item id="00003881" ccId="92129242" eleName="ProfitAndDividendsPaidToMinoritiesOfSubsidiaries" context="neeq_duration_T-1"/>
    <Item id="00003882" ccId="381834174" eleName="CashPaymentsRelatedToOtherFinancingActivities" context="neeq_duration_T"/>
    <Item id="00003883" ccId="3886271247" eleName="CashPaymentsRelatedToOtherFinancingActivities" context="neeq_duration_T-1"/>
    <Item id="00003884" ccId="2195108565" eleName="CashOutflowsFromFinancingActivities" context="neeq_duration_T"/>
    <Item id="00003885" ccId="4044920903" eleName="CashOutflowsFromFinancingActivities" context="neeq_duration_T-1"/>
    <Item id="00003886" ccId="4096805127" eleName="CashFlowsFromUsedInFinancingActivities" context="neeq_duration_T"/>
    <Item id="00003887" ccId="3594568207" eleName="CashFlowsFromUsedInFinancingActivities" context="neeq_duration_T-1"/>
    <Item id="00003888" ccId="3533894603" eleName="EffectOfExchangeRateChangesOnCashAndCashEquivalents" context="neeq_duration_T"/>
    <Item id="00003889" ccId="655573675" eleName="EffectOfExchangeRateChangesOnCashAndCashEquivalents" context="neeq_duration_T-1"/>
    <Item id="00003890" ccId="46040436" eleName="IncreaseDecreaseInCashAndCashEquivalents" context="neeq_duration_T"/>
    <Item id="00003891" ccId="579254070" eleName="IncreaseDecreaseInCashAndCashEquivalents" context="neeq_duration_T-1"/>
    <Item id="00003892" ccId="3941081094" eleName="CashAndCashEquivalents" context="neeq_instant_T"/>
    <Item id="00003893" ccId="3340717318" eleName="CashAndCashEquivalents" context="neeq_instant_T-1"/>
    <Item id="00004851" ccId="3604285628" eleName="DerivativeFinancialAssets" context="neeq_instant_T"/>
    <Item id="00004852" ccId="3818980851" eleName="DerivativeFinancialAssets" context="neeq_instant_T-1"/>
    <Item id="00004853" ccId="2799254652" eleName="FinancialAssetsPurchasedUnderAgreementsToResell" context="neeq_instant_T"/>
    <Item id="00004854" ccId="1299958135" eleName="FinancialAssetsPurchasedUnderAgreementsToResell" context="neeq_instant_T-1"/>
    <Item id="00004855" ccId="1122505335" eleName="NoncurrentAssetsOrDisposalGroupsClassifiedAsHeldForSale" context="neeq_instant_T"/>
    <Item id="00004856" ccId="2677526187" eleName="NoncurrentAssetsOrDisposalGroupsClassifiedAsHeldForSale" context="neeq_instant_T-1"/>
    <Item id="00004857" ccId="13426811" eleName="LoansAndAdvances" context="neeq_instant_T"/>
    <Item id="00004858" ccId="715327583" eleName="LoansAndAdvances" context="neeq_instant_T-1"/>
    <Item id="00004859" ccId="450750117" eleName="DueToCentralBanks" context="neeq_instant_T"/>
    <Item id="00004860" ccId="3194713913" eleName="DueToCentralBanks" context="neeq_instant_T-1"/>
    <Item id="00004861" ccId="3488115675" eleName="CustomerDepositsAndPlacementsFromOtherFinancialInstitution" context="neeq_instant_T"/>
    <Item id="00004862" ccId="396177978" eleName="CustomerDepositsAndPlacementsFromOtherFinancialInstitution" context="neeq_instant_T-1"/>
    <Item id="00004863" ccId="458848099" eleName="YingFuDuanQiRongZiKuan" context="neeq_instant_T"/>
    <Item id="00004864" ccId="1955825194" eleName="YingFuDuanQiRongZiKuan" context="neeq_instant_T-1"/>
    <Item id="00004865" ccId="3353202484" eleName="PlacementFromBanksAndOtherFinancialInstitutions" context="neeq_instant_T"/>
    <Item id="00004866" ccId="1784847424" eleName="PlacementFromBanksAndOtherFinancialInstitutions" context="neeq_instant_T-1"/>
    <Item id="00004867" ccId="1197431233" eleName="DerivativeFinancialLiabilities" context="neeq_instant_T"/>
    <Item id="00004868" ccId="2576162948" eleName="DerivativeFinancialLiabilities" context="neeq_instant_T-1"/>
    <Item id="00004869" ccId="1560056170" eleName="FinancialAssetsSoldUnderAgreementToRepurchase" context="neeq_instant_T"/>
    <Item id="00004870" ccId="4003445870" eleName="FinancialAssetsSoldUnderAgreementToRepurchase" context="neeq_instant_T-1"/>
    <Item id="00004871" ccId="2916045654" eleName="FeeAndCommissionsIncomePayable" context="neeq_instant_T"/>
    <Item id="00004872" ccId="1864620641" eleName="FeeAndCommissionsIncomePayable" context="neeq_instant_T-1"/>
    <Item id="00004873" ccId="32784411" eleName="AmountsDueToReinsurer" context="neeq_instant_T"/>
    <Item id="00004874" ccId="2833624273" eleName="AmountsDueToReinsurer" context="neeq_instant_T-1"/>
    <Item id="00004875" ccId="839977999" eleName="ReserveOfInsuranceContract" context="neeq_instant_T"/>
    <Item id="00004876" ccId="4143509954" eleName="ReserveOfInsuranceContract" context="neeq_instant_T-1"/>
    <Item id="00004877" ccId="2996599243" eleName="SecuritiesBrokering" context="neeq_instant_T"/>
    <Item id="00004878" ccId="2922208557" eleName="SecuritiesBrokering" context="neeq_instant_T-1"/>
    <Item id="00004879" ccId="283706274" eleName="SecuritiesUnderwriting" context="neeq_instant_T"/>
    <Item id="00004880" ccId="3026353329" eleName="SecuritiesUnderwriting" context="neeq_instant_T-1"/>
    <Item id="00004881" ccId="2174370825" eleName="LiabilitiesIncludedInDisposalGroupsClassifiedAsHeldForSale" context="neeq_instant_T"/>
    <Item id="00004882" ccId="1657347377" eleName="LiabilitiesIncludedInDisposalGroupsClassifiedAsHeldForSale" context="neeq_instant_T-1"/>
    <Item id="00004883" ccId="814141000" eleName="YingFuZhaiQuanYouXianGu" context="neeq_instant_T"/>
    <Item id="00004884" ccId="4117229471" eleName="YingFuZhaiQuanYouXianGu" context="neeq_instant_T-1"/>
    <Item id="00004885" ccId="2641140903" eleName="YingFuZhaiQuanYongXuZhai" context="neeq_instant_T"/>
    <Item id="00004886" ccId="438187402" eleName="YingFuZhaiQuanYongXuZhai" context="neeq_instant_T-1"/>
    <Item id="00004887" ccId="2675750258" eleName="OtherEquityInterest" context="neeq_instant_T"/>
    <Item id="00004888" ccId="1084799692" eleName="OtherEquityInterest" context="neeq_instant_T-1"/>
    <Item id="00004889" ccId="1352684885" eleName="QiTaQuanYiGongJuYouXianGu" context="neeq_instant_T"/>
    <Item id="00004890" ccId="3927820129" eleName="QiTaQuanYiGongJuYouXianGu" context="neeq_instant_T-1"/>
    <Item id="00004891" ccId="1492600450" eleName="QiTaQuanYiGongJuYongXuZhai" context="neeq_instant_T"/>
    <Item id="00004892" ccId="707463222" eleName="QiTaQuanYiGongJuYongXuZhai" context="neeq_instant_T-1"/>
    <Item id="00004893" ccId="3117556132" eleName="GeneralProvisions" context="neeq_instant_T"/>
    <Item id="00004894" ccId="3971528428" eleName="GeneralProvisions" context="neeq_instant_T-1"/>
    <Item id="00004915" ccId="3047081672" eleName="InterestIncome" context="neeq_duration_T"/>
    <Item id="00004916" ccId="1439723683" eleName="InterestIncome" context="neeq_duration_T-1"/>
    <Item id="00004917" ccId="3559807452" eleName="PremiumEarned" context="neeq_duration_T"/>
    <Item id="00004918" ccId="4273340958" eleName="PremiumEarned" context="neeq_duration_T-1"/>
    <Item id="00004919" ccId="3261625940" eleName="FeesAndCommissionIncome" context="neeq_duration_T"/>
    <Item id="00004920" ccId="3541305088" eleName="FeesAndCommissionIncome" context="neeq_duration_T-1"/>
    <Item id="00004921" ccId="2344895154" eleName="InterestExpenses" context="neeq_duration_T"/>
    <Item id="00004922" ccId="111865338" eleName="InterestExpenses" context="neeq_duration_T-1"/>
    <Item id="00004923" ccId="140234472" eleName="FeesAndCommissionExpenses" context="neeq_duration_T"/>
    <Item id="00004924" ccId="4028119342" eleName="FeesAndCommissionExpenses" context="neeq_duration_T-1"/>
    <Item id="00004925" ccId="2190327903" eleName="CashSurrenderValue" context="neeq_duration_T"/>
    <Item id="00004926" ccId="1809979905" eleName="CashSurrenderValue" context="neeq_duration_T-1"/>
    <Item id="00004927" ccId="3632185502" eleName="ClaimSettlementExpensesNet" context="neeq_duration_T"/>
    <Item id="00004928" ccId="3527818473" eleName="ClaimSettlementExpensesNet" context="neeq_duration_T-1"/>
    <Item id="00004929" ccId="501472345" eleName="NetInsuranceContractReserves" context="neeq_duration_T"/>
    <Item id="00004930" ccId="3162572019" eleName="NetInsuranceContractReserves" context="neeq_duration_T-1"/>
    <Item id="00004931" ccId="1868483754" eleName="PolicyDividendExpense" context="neeq_duration_T"/>
    <Item id="00004932" ccId="3997279106" eleName="PolicyDividendExpense" context="neeq_duration_T-1"/>
    <Item id="00004933" ccId="4080838678" eleName="ReinsuranceExpenses" context="neeq_duration_T"/>
    <Item id="00004934" ccId="2930995116" eleName="ReinsuranceExpenses" context="neeq_duration_T-1"/>
    <Item id="00004935" ccId="2712224240" eleName="NetProfitOfAcquireeBeforeBusinessCombinationsInvolvingEnterprisesUnderCommonControl" context="neeq_duration_T"/>
    <Item id="00004936" ccId="3950187649" eleName="NetProfitOfAcquireeBeforeBusinessCombinationsInvolvingEnterprisesUnderCommonControl" context="neeq_duration_T-1"/>
    <Item id="00004937" ccId="3847883328" eleName="GuiShuYuMuGongSiSuoYouZheDeQiTaZongHeShouYiDeShuiHouJingE" context="neeq_duration_T"/>
    <Item id="00004938" ccId="2538766343" eleName="GuiShuYuMuGongSiSuoYouZheDeQiTaZongHeShouYiDeShuiHouJingE" context="neeq_duration_T-1"/>
    <Item id="00004939" ccId="1259789103" eleName="GuiShuYuShaoShuGuDongDeQiTaZongHeShouYiDeShuiHouJingE" context="neeq_duration_T"/>
    <Item id="00004940" ccId="331646555" eleName="GuiShuYuShaoShuGuDongDeQiTaZongHeShouYiDeShuiHouJingE" context="neeq_duration_T-1"/>
    <Item id="00004941" ccId="8195442" eleName="NetIncreaseInCustomerDepositsAndPlacementsFromOtherBanks" context="neeq_duration_T"/>
    <Item id="00004942" ccId="572777454" eleName="NetIncreaseInCustomerDepositsAndPlacementsFromOtherBanks" context="neeq_duration_T-1"/>
    <Item id="00004943" ccId="1902713578" eleName="NetIncreaseInDueToCentralBanks" context="neeq_duration_T"/>
    <Item id="00004944" ccId="3281741127" eleName="NetIncreaseInDueToCentralBanks" context="neeq_duration_T-1"/>
    <Item id="00004945" ccId="338826031" eleName="NetIncreaseInBorrowingsFromOtherFinancialInstitutions" context="neeq_duration_T"/>
    <Item id="00004946" ccId="1030847389" eleName="NetIncreaseInBorrowingsFromOtherFinancialInstitutions" context="neeq_duration_T-1"/>
    <Item id="00004947" ccId="3498900913" eleName="CashFromPremiumsOnOriginalInsuranceContracts" context="neeq_duration_T"/>
    <Item id="00004948" ccId="3906313959" eleName="CashFromPremiumsOnOriginalInsuranceContracts" context="neeq_duration_T-1"/>
    <Item id="00004949" ccId="2180855237" eleName="ReinsuranceBusinessNetAmount" context="neeq_duration_T"/>
    <Item id="00004950" ccId="543567549" eleName="ReinsuranceBusinessNetAmount" context="neeq_duration_T-1"/>
    <Item id="00004951" ccId="2844734496" eleName="NetIncreaseInInsuredsDepositsAndInvestments" context="neeq_duration_T"/>
    <Item id="00004952" ccId="4271793450" eleName="NetIncreaseInInsuredsDepositsAndInvestments" context="neeq_duration_T-1"/>
    <Item id="00004953" ccId="661284434" eleName="ChuZhiYiGongYunJiaZhiJiLiangQieQiBianDongJiRuDangQiSunYiDeJinRongZiChanJingZengJiaE" context="neeq_duration_T"/>
    <Item id="00004954" ccId="2774664619" eleName="ChuZhiYiGongYunJiaZhiJiLiangQieQiBianDongJiRuDangQiSunYiDeJinRongZiChanJingZengJiaE" context="neeq_duration_T-1"/>
    <Item id="00004955" ccId="1527210890" eleName="ReceiptsFromRoyaltiesFeesCommissionsAndOtherRevenue" context="neeq_duration_T"/>
    <Item id="00004956" ccId="3941307718" eleName="ReceiptsFromRoyaltiesFeesCommissionsAndOtherRevenue" context="neeq_duration_T-1"/>
    <Item id="00004957" ccId="1296113128" eleName="PlacementFromBanksAndOtherFinancialInstitutionsNetIncrease" context="neeq_duration_T"/>
    <Item id="00004958" ccId="2413502288" eleName="PlacementFromBanksAndOtherFinancialInstitutionsNetIncrease" context="neeq_duration_T-1"/>
    <Item id="00004959" ccId="2854299382" eleName="NetIncreaseInRepurchases" context="neeq_duration_T"/>
    <Item id="00004960" ccId="111716562" eleName="NetIncreaseInRepurchases" context="neeq_duration_T-1"/>
    <Item id="00004961" ccId="1060140469" eleName="NetIncreaseInLoansAndAdvances" context="neeq_duration_T"/>
    <Item id="00004962" ccId="209933264" eleName="NetIncreaseInLoansAndAdvances" context="neeq_duration_T-1"/>
    <Item id="00004963" ccId="701139741" eleName="NetIncreaseInDepositsWithCentralBanksAndOtherBanks" context="neeq_duration_T"/>
    <Item id="00004964" ccId="876360406" eleName="NetIncreaseInDepositsWithCentralBanksAndOtherBanks" context="neeq_duration_T-1"/>
    <Item id="00004965" ccId="1713150306" eleName="CashPaidForClaimSettlementsOnOriginalInsuranceContracts" context="neeq_duration_T"/>
    <Item id="00004966" ccId="2523740410" eleName="CashPaidForClaimSettlementsOnOriginalInsuranceContracts" context="neeq_duration_T-1"/>
    <Item id="00004967" ccId="3003919112" eleName="CashPaidForInterestFeesAndCommissions" context="neeq_duration_T"/>
    <Item id="00004968" ccId="742833792" eleName="CashPaidForInterestFeesAndCommissions" context="neeq_duration_T-1"/>
    <Item id="00004969" ccId="3340796465" eleName="CashPaidForPolicyDividends" context="neeq_duration_T"/>
    <Item id="00004970" ccId="4134427203" eleName="CashPaidForPolicyDividends" context="neeq_duration_T-1"/>
    <Item id="00004971" ccId="2613853312" eleName="NetIncreaseInPledgedLoans" context="neeq_duration_T"/>
    <Item id="00004972" ccId="1077323648" eleName="NetIncreaseInPledgedLoans" context="neeq_duration_T-1"/>
    <Item id="00005495" ccId="2709526143" eleName="InvestmentProperty" context="neeq_instant_T"/>
    <Item id="00005496" ccId="2633515049" eleName="NotesPayable" context="neeq_instant_T"/>
    <Item id="00005497" ccId="2770807189" eleName="NotesPayable" context="neeq_instant_T-1"/>
    <Item id="00005498" ccId="444584861" eleName="BankBalancesAndCash" context="neeq_instant_T_M"/>
    <Item id="00005499" ccId="2330012425" eleName="BankBalancesAndCash" context="neeq_instant_T-1_M"/>
    <Item id="00005648" ccId="1823537530" eleName="OperatingRevenue" context="neeq_duration_T_M"/>
    <Item id="00005649" ccId="477030134" eleName="OperatingRevenue" context="neeq_duration_T-1_M"/>
    <Item id="00005650" ccId="722641700" eleName="OperatingCost" context="neeq_duration_T_M"/>
    <Item id="00005651" ccId="3566437423" eleName="BusinessTaxAndSurcharge" context="neeq_duration_T_M"/>
    <Item id="00005652" ccId="1148173193" eleName="DistributionCosts" context="neeq_duration_T_M"/>
    <Item id="00005653" ccId="3087483811" eleName="AdministrativeExpense" context="neeq_duration_T_M"/>
    <Item id="00005654" ccId="1579559134" eleName="FinanceCosts" context="neeq_duration_T_M"/>
    <Item id="00005655" ccId="3978934989" eleName="ImpairmentLoss" context="neeq_duration_T_M"/>
    <Item id="00005656" ccId="1626741812" eleName="ProfitOrLossArisingFromChangesInFairValue" context="neeq_duration_T_M"/>
    <Item id="00005657" ccId="885452619" eleName="InvestmentIncome" context="neeq_duration_T_M"/>
    <Item id="00005658" ccId="2055187952" eleName="IncomeFromInvestmentInAssociatesAndJointVentures" context="neeq_duration_T_M"/>
    <Item id="00005659" ccId="923231868" eleName="OperatingProfits" context="neeq_duration_T_M"/>
    <Item id="00005660" ccId="777460425" eleName="NonOperatingIncome" context="neeq_duration_T_M"/>
    <Item id="00005661" ccId="2661424890" eleName="GainFromDisposalOfNonCurrentAssets" context="neeq_duration_T_M"/>
    <Item id="00005662" ccId="3266015653" eleName="NonOperatingExpenses" context="neeq_duration_T_M"/>
    <Item id="00005663" ccId="188186495" eleName="LossFromDisposalOfNonCurrentAssets" context="neeq_duration_T_M"/>
    <Item id="00005664" ccId="3679916565" eleName="ProfitLossBeforeTax" context="neeq_duration_T_M"/>
    <Item id="00005665" ccId="2155106560" eleName="IncomeTaxExpense" context="neeq_duration_T_M"/>
    <Item id="00005666" ccId="2283764042" eleName="ProfitLoss" context="neeq_duration_T_M"/>
    <Item id="00005667" ccId="1310827127" eleName="OtherComprehensiveIncome" context="neeq_duration_T_M"/>
    <Item id="00005668" ccId="530763532" eleName="YiHouBuNengChongFenLeiJinSunYiDeQiTaZongHeShouYi" context="neeq_duration_T_M"/>
    <Item id="00005669" ccId="3003384245" eleName="YiHouBuNengChongFenLeiJinSunYiDeQiTaZongHeShouYiChongXinJiLiangSheDingShouYiJiHuaJingFuZhaiHuoJingZiChanDeBianDong" context="neeq_duration_T_M"/>
    <Item id="00005670" ccId="1115404769" eleName="YiHouBuNengChongFenLeiJinSunYiDeQiTaZongHeShouYiQuanYiFaXiaZaiBeiTouZiDanWeiBuNengChongFenLeiJinSunYiDeQiTaZongHeShouYiZhongXiangYouDeFenE" context="neeq_duration_T_M"/>
    <Item id="00005671" ccId="734137059" eleName="YiHouJiangChongFenLeiJinSunYiDeQiTaZongHeShouYi" context="neeq_duration_T_M"/>
    <Item id="00005672" ccId="3043696481" eleName="YiHouJiangChongFenLeiJinSunYiDeQiTaZongHeShouYiQuanYiFaXiaZaiBeiTouZiDanWeiBuNengChongFenLeiJinSunYiDeQiTaZongHeShouYiZhongXiangYouDeFenE" context="neeq_duration_T_M"/>
    <Item id="00005673" ccId="3719694720" eleName="YiHouJiangChongFenLeiJinSunYiDeQiTaZongHeShouYiKeGongChuShouJinRongZiChanGongYunJiaZhiBianDongSunYi" context="neeq_duration_T_M"/>
    <Item id="00005674" ccId="659194820" eleName="YiHouJiangChongFenLeiJinSunYiDeQiTaZongHeShouYiChiYouZhiDaoQiTouZiChongFenLeiWeiKeGongChuShouJinRongZiChanSunYi" context="neeq_duration_T_M"/>
    <Item id="00005675" ccId="3993045461" eleName="YiHouJiangChongFenLeiJinSunYiDeQiTaZongHeShouYiXianJinLiuLiangTaoQiSunYiDeYouXiaoBuFen" context="neeq_duration_T_M"/>
    <Item id="00005676" ccId="2196967455" eleName="YiHouJiangChongFenLeiJinSunYiDeQiTaZongHeShouYiWaiBiCaiWuBaoBiaoZheSuanChaE" context="neeq_duration_T_M"/>
    <Item id="00005677" ccId="2274898837" eleName="YiHouJiangChongFenLeiJinSunYiDeQiTaZongHeShouYiQiTa" context="neeq_duration_T_M"/>
    <Item id="00005678" ccId="3136361451" eleName="ComprehensiveIncome" context="neeq_duration_T_M"/>
    <Item id="00005679" ccId="2935624164" eleName="BasicEarningsLossPerShare" context="neeq_duration_T_M"/>
    <Item id="00005680" ccId="1514573107" eleName="DilutedEarningsLossPerShare" context="neeq_duration_T_M"/>
    <Item id="00005681" ccId="96841497" eleName="OperatingCost" context="neeq_duration_T-1_M"/>
    <Item id="00005682" ccId="1274757295" eleName="BusinessTaxAndSurcharge" context="neeq_duration_T-1_M"/>
    <Item id="00005683" ccId="3806948419" eleName="DistributionCosts" context="neeq_duration_T-1_M"/>
    <Item id="00005684" ccId="293335540" eleName="AdministrativeExpense" context="neeq_duration_T-1_M"/>
    <Item id="00005685" ccId="364417618" eleName="FinanceCosts" context="neeq_duration_T-1_M"/>
    <Item id="00005686" ccId="3055883828" eleName="ImpairmentLoss" context="neeq_duration_T-1_M"/>
    <Item id="00005687" ccId="1288474368" eleName="ProfitOrLossArisingFromChangesInFairValue" context="neeq_duration_T-1_M"/>
    <Item id="00005688" ccId="2196655326" eleName="InvestmentIncome" context="neeq_duration_T-1_M"/>
    <Item id="00005689" ccId="1015892811" eleName="IncomeFromInvestmentInAssociatesAndJointVentures" context="neeq_duration_T-1_M"/>
    <Item id="00005690" ccId="206607524" eleName="OperatingProfits" context="neeq_duration_T-1_M"/>
    <Item id="00005691" ccId="3519021021" eleName="NonOperatingIncome" context="neeq_duration_T-1_M"/>
    <Item id="00005692" ccId="3091177882" eleName="GainFromDisposalOfNonCurrentAssets" context="neeq_duration_T-1_M"/>
    <Item id="00005693" ccId="473873950" eleName="NonOperatingExpenses" context="neeq_duration_T-1_M"/>
    <Item id="00005694" ccId="2555422216" eleName="LossFromDisposalOfNonCurrentAssets" context="neeq_duration_T-1_M"/>
    <Item id="00005695" ccId="4134960319" eleName="ProfitLossBeforeTax" context="neeq_duration_T-1_M"/>
    <Item id="00005696" ccId="3564507386" eleName="IncomeTaxExpense" context="neeq_duration_T-1_M"/>
    <Item id="00005697" ccId="1674368462" eleName="ProfitLoss" context="neeq_duration_T-1_M"/>
    <Item id="00005698" ccId="427171059" eleName="OtherComprehensiveIncome" context="neeq_duration_T-1_M"/>
    <Item id="00005699" ccId="1475494454" eleName="YiHouBuNengChongFenLeiJinSunYiDeQiTaZongHeShouYi" context="neeq_duration_T-1_M"/>
    <Item id="00005700" ccId="3129345397" eleName="YiHouBuNengChongFenLeiJinSunYiDeQiTaZongHeShouYiChongXinJiLiangSheDingShouYiJiHuaJingFuZhaiHuoJingZiChanDeBianDong" context="neeq_duration_T-1_M"/>
    <Item id="00005701" ccId="1611848337" eleName="YiHouBuNengChongFenLeiJinSunYiDeQiTaZongHeShouYiQuanYiFaXiaZaiBeiTouZiDanWeiBuNengChongFenLeiJinSunYiDeQiTaZongHeShouYiZhongXiangYouDeFenE" context="neeq_duration_T-1_M"/>
    <Item id="00005702" ccId="3963905495" eleName="YiHouJiangChongFenLeiJinSunYiDeQiTaZongHeShouYi" context="neeq_duration_T-1_M"/>
    <Item id="00005703" ccId="719723447" eleName="YiHouJiangChongFenLeiJinSunYiDeQiTaZongHeShouYiQuanYiFaXiaZaiBeiTouZiDanWeiBuNengChongFenLeiJinSunYiDeQiTaZongHeShouYiZhongXiangYouDeFenE" context="neeq_duration_T-1_M"/>
    <Item id="00005704" ccId="3443169481" eleName="YiHouJiangChongFenLeiJinSunYiDeQiTaZongHeShouYiKeGongChuShouJinRongZiChanGongYunJiaZhiBianDongSunYi" context="neeq_duration_T-1_M"/>
    <Item id="00005705" ccId="1590419187" eleName="YiHouJiangChongFenLeiJinSunYiDeQiTaZongHeShouYiChiYouZhiDaoQiTouZiChongFenLeiWeiKeGongChuShouJinRongZiChanSunYi" context="neeq_duration_T-1_M"/>
    <Item id="00005706" ccId="2247527637" eleName="YiHouJiangChongFenLeiJinSunYiDeQiTaZongHeShouYiXianJinLiuLiangTaoQiSunYiDeYouXiaoBuFen" context="neeq_duration_T-1_M"/>
    <Item id="00005707" ccId="176171222" eleName="YiHouJiangChongFenLeiJinSunYiDeQiTaZongHeShouYiWaiBiCaiWuBaoBiaoZheSuanChaE" context="neeq_duration_T-1_M"/>
    <Item id="00005708" ccId="561148578" eleName="YiHouJiangChongFenLeiJinSunYiDeQiTaZongHeShouYiQiTa" context="neeq_duration_T-1_M"/>
    <Item id="00005709" ccId="1717622328" eleName="ComprehensiveIncome" context="neeq_duration_T-1_M"/>
    <Item id="00005710" ccId="2519954652" eleName="BasicEarningsLossPerShare" context="neeq_duration_T-1_M"/>
    <Item id="00005711" ccId="848993851" eleName="DilutedEarningsLossPerShare" context="neeq_duration_T-1_M"/>
    <Item id="00005712" ccId="3028969173" eleName="YiGongYunJiaZhiJiLiangQieQiBianDongJiRuDangQiSunYiDeJinRongZiChan" context="neeq_instant_T_M"/>
    <Item id="00005713" ccId="1153406419" eleName="DerivativeFinancialAssets" context="neeq_instant_T_M"/>
    <Item id="00005714" ccId="2172290763" eleName="FinancialAssetsPurchasedUnderAgreementsToResell" context="neeq_instant_T_M"/>
    <Item id="00005715" ccId="2742739397" eleName="NotesReceivable" context="neeq_instant_T_M"/>
    <Item id="00005716" ccId="2487892084" eleName="AccountsReceivable" context="neeq_instant_T_M"/>
    <Item id="00005717" ccId="1458372114" eleName="AdvancesToSuppliers" context="neeq_instant_T_M"/>
    <Item id="00005718" ccId="60146661" eleName="InterestReceivable" context="neeq_instant_T_M"/>
    <Item id="00005719" ccId="121125075" eleName="DividendsReceivable" context="neeq_instant_T_M"/>
    <Item id="00005720" ccId="1505317678" eleName="OtherReceivables" context="neeq_instant_T_M"/>
    <Item id="00005721" ccId="3565897659" eleName="Inventories" context="neeq_instant_T_M"/>
    <Item id="00005722" ccId="1034150102" eleName="NoncurrentAssetsOrDisposalGroupsClassifiedAsHeldForSale" context="neeq_instant_T_M"/>
    <Item id="00005723" ccId="530692253" eleName="CurrentPortionOfNonCurrentAssets" context="neeq_instant_T_M"/>
    <Item id="00005724" ccId="2929995926" eleName="OtherCurrentAssets" context="neeq_instant_T_M"/>
    <Item id="00005725" ccId="699978229" eleName="CurrentAssets" context="neeq_instant_T_M"/>
    <Item id="00005726" ccId="1409270371" eleName="FinancialAssetsAvailableforsale" context="neeq_instant_T_M"/>
    <Item id="00005727" ccId="2770723412" eleName="HeldtomaturityInvestments" context="neeq_instant_T_M"/>
    <Item id="00005728" ccId="2548178318" eleName="NoncurrentReceivables" context="neeq_instant_T_M"/>
    <Item id="00005729" ccId="2440562501" eleName="LongTermEquityInvestments" context="neeq_instant_T_M"/>
    <Item id="00005730" ccId="2169446763" eleName="InvestmentProperty" context="neeq_instant_T_M"/>
    <Item id="00005731" ccId="912117038" eleName="PropertyPlantAndEquipment" context="neeq_instant_T_M"/>
    <Item id="00005732" ccId="3044077903" eleName="ConstructionInProgress" context="neeq_instant_T_M"/>
    <Item id="00005733" ccId="3817210953" eleName="ConstructionMaterials" context="neeq_instant_T_M"/>
    <Item id="00005734" ccId="23680288" eleName="FixedAssetsPendingForDisposal" context="neeq_instant_T_M"/>
    <Item id="00005735" ccId="147172575" eleName="NoncurrentBiologicalAssets" context="neeq_instant_T_M"/>
    <Item id="00005736" ccId="3610146268" eleName="OilAndGasAssets" context="neeq_instant_T_M"/>
    <Item id="00005737" ccId="557822368" eleName="IntangibleAssetsOtherThanGoodwill" context="neeq_instant_T_M"/>
    <Item id="00005738" ccId="2942474821" eleName="DevelopmentDisbursements" context="neeq_instant_T_M"/>
    <Item id="00005739" ccId="3833459447" eleName="Goodwill" context="neeq_instant_T_M"/>
    <Item id="00005740" ccId="1371737394" eleName="LongTermDeferredExpenses" context="neeq_instant_T_M"/>
    <Item id="00005741" ccId="1891991987" eleName="DeferredTaxAssets" context="neeq_instant_T_M"/>
    <Item id="00005742" ccId="1287235432" eleName="OtherNonCurrentAssets" context="neeq_instant_T_M"/>
    <Item id="00005743" ccId="3102675161" eleName="NoncurrentAssets" context="neeq_instant_T_M"/>
    <Item id="00005744" ccId="4117234093" eleName="Assets" context="neeq_instant_T_M"/>
    <Item id="00005745" ccId="3268486301" eleName="ShortTermBorrowings" context="neeq_instant_T_M"/>
    <Item id="00005746" ccId="2374410773" eleName="YiGongYunJiaZhiJiLiangQieQiBianDongJiRuDangQiSunYiDeJinRongFuZhai" context="neeq_instant_T_M"/>
    <Item id="00005747" ccId="3550248612" eleName="DerivativeFinancialLiabilities" context="neeq_instant_T_M"/>
    <Item id="00005748" ccId="1418587667" eleName="NotesPayable" context="neeq_instant_T_M"/>
    <Item id="00005749" ccId="3795375748" eleName="AccountsPayable" context="neeq_instant_T_M"/>
    <Item id="00005750" ccId="363718326" eleName="AdvancesFromCustomers" context="neeq_instant_T_M"/>
    <Item id="00005751" ccId="619657095" eleName="EmployeeBenefitsPayable" context="neeq_instant_T_M"/>
    <Item id="00005752" ccId="430624730" eleName="CurrentTaxLiabilities" context="neeq_instant_T_M"/>
    <Item id="00005753" ccId="1961690345" eleName="InterestPayables" context="neeq_instant_T_M"/>
    <Item id="00005754" ccId="1559520430" eleName="DividendsPayable" context="neeq_instant_T_M"/>
    <Item id="00005755" ccId="1693265886" eleName="OtherPayables" context="neeq_instant_T_M"/>
    <Item id="00005756" ccId="2044091618" eleName="LiabilitiesIncludedInDisposalGroupsClassifiedAsHeldForSale" context="neeq_instant_T_M"/>
    <Item id="00005757" ccId="2831004314" eleName="CurrentPortionOfLongTermLiabilities" context="neeq_instant_T_M"/>
    <Item id="00005758" ccId="1144859184" eleName="OtherCurrentLiabilities" context="neeq_instant_T_M"/>
    <Item id="00005759" ccId="3943624616" eleName="CurrentLiabilities" context="neeq_instant_T_M"/>
    <Item id="00005760" ccId="2975162446" eleName="LongtermBorrowings" context="neeq_instant_T_M"/>
    <Item id="00005761" ccId="929396282" eleName="BondsPayable" context="neeq_instant_T_M"/>
    <Item id="00005762" ccId="3938852891" eleName="YingFuZhaiQuanYouXianGu" context="neeq_instant_T_M"/>
    <Item id="00005763" ccId="1789234830" eleName="YingFuZhaiQuanYongXuZhai" context="neeq_instant_T_M"/>
    <Item id="00005764" ccId="438414968" eleName="LongTermPayables" context="neeq_instant_T_M"/>
    <Item id="00005765" ccId="4074137061" eleName="ChangQiYingFuZhiGongXinChou" context="neeq_instant_T_M"/>
    <Item id="00005766" ccId="388079480" eleName="GrantsPayables" context="neeq_instant_T_M"/>
    <Item id="00005767" ccId="1140079516" eleName="Provisions" context="neeq_instant_T_M"/>
    <Item id="00005768" ccId="2288543423" eleName="DeferredIncome" context="neeq_instant_T_M"/>
    <Item id="00005769" ccId="3075375453" eleName="DeferredTaxLiabilities" context="neeq_instant_T_M"/>
    <Item id="00005770" ccId="1472018939" eleName="OtherNonCurrentLiabilities" context="neeq_instant_T_M"/>
    <Item id="00005771" ccId="4159624113" eleName="NoncurrentLiabilities" context="neeq_instant_T_M"/>
    <Item id="00005772" ccId="1692880165" eleName="Liabilities" context="neeq_instant_T_M"/>
    <Item id="00005773" ccId="1092512831" eleName="IssuedCapital" context="neeq_instant_T_M"/>
    <Item id="00005774" ccId="3853581729" eleName="OtherEquityInterest" context="neeq_instant_T_M"/>
    <Item id="00005775" ccId="316380567" eleName="QiTaQuanYiGongJuYouXianGu" context="neeq_instant_T_M"/>
    <Item id="00005776" ccId="622281739" eleName="QiTaQuanYiGongJuYongXuZhai" context="neeq_instant_T_M"/>
    <Item id="00005777" ccId="4279953397" eleName="CapitalSurplus" context="neeq_instant_T_M"/>
    <Item id="00005778" ccId="453528403" eleName="KuCunGu" context="neeq_instant_T_M"/>
    <Item id="00005779" ccId="416669157" eleName="QiTaZongHeShouYi" context="neeq_instant_T_M"/>
    <Item id="00005780" ccId="2574231939" eleName="SpecializedReserve" context="neeq_instant_T_M"/>
    <Item id="00005781" ccId="1518667345" eleName="SurplusReserves" context="neeq_instant_T_M"/>
    <Item id="00005782" ccId="3638896972" eleName="GeneralProvisions" context="neeq_instant_T_M"/>
    <Item id="00005783" ccId="1506707260" eleName="RetainedEarnings" context="neeq_instant_T_M"/>
    <Item id="00005784" ccId="2797094058" eleName="Equity" context="neeq_instant_T_M"/>
    <Item id="00005785" ccId="1028830332" eleName="EquityAndLiabilities" context="neeq_instant_T_M"/>
    <Item id="00005786" ccId="1626349975" eleName="YiGongYunJiaZhiJiLiangQieQiBianDongJiRuDangQiSunYiDeJinRongZiChan" context="neeq_instant_T-1_M"/>
    <Item id="00005787" ccId="597302440" eleName="DerivativeFinancialAssets" context="neeq_instant_T-1_M"/>
    <Item id="00005788" ccId="2281060936" eleName="FinancialAssetsPurchasedUnderAgreementsToResell" context="neeq_instant_T-1_M"/>
    <Item id="00005789" ccId="3202113010" eleName="NotesReceivable" context="neeq_instant_T-1_M"/>
    <Item id="00005790" ccId="193277596" eleName="AccountsReceivable" context="neeq_instant_T-1_M"/>
    <Item id="00005791" ccId="2032759939" eleName="AdvancesToSuppliers" context="neeq_instant_T-1_M"/>
    <Item id="00005792" ccId="2271803688" eleName="InterestReceivable" context="neeq_instant_T-1_M"/>
    <Item id="00005793" ccId="1421226176" eleName="DividendsReceivable" context="neeq_instant_T-1_M"/>
    <Item id="00005794" ccId="1328635402" eleName="OtherReceivables" context="neeq_instant_T-1_M"/>
    <Item id="00005795" ccId="910052463" eleName="Inventories" context="neeq_instant_T-1_M"/>
    <Item id="00005796" ccId="3562579532" eleName="NoncurrentAssetsOrDisposalGroupsClassifiedAsHeldForSale" context="neeq_instant_T-1_M"/>
    <Item id="00005797" ccId="3072754471" eleName="CurrentPortionOfNonCurrentAssets" context="neeq_instant_T-1_M"/>
    <Item id="00005798" ccId="1228956427" eleName="OtherCurrentAssets" context="neeq_instant_T-1_M"/>
    <Item id="00005799" ccId="169146522" eleName="CurrentAssets" context="neeq_instant_T-1_M"/>
    <Item id="00005800" ccId="2926604579" eleName="FinancialAssetsAvailableforsale" context="neeq_instant_T-1_M"/>
    <Item id="00005801" ccId="217169670" eleName="HeldtomaturityInvestments" context="neeq_instant_T-1_M"/>
    <Item id="00005802" ccId="189346655" eleName="NoncurrentReceivables" context="neeq_instant_T-1_M"/>
    <Item id="00005803" ccId="669455925" eleName="LongTermEquityInvestments" context="neeq_instant_T-1_M"/>
    <Item id="00005804" ccId="1134529886" eleName="InvestmentProperty" context="neeq_instant_T-1_M"/>
    <Item id="00005805" ccId="3361617449" eleName="PropertyPlantAndEquipment" context="neeq_instant_T-1_M"/>
    <Item id="00005806" ccId="3541536993" eleName="ConstructionInProgress" context="neeq_instant_T-1_M"/>
    <Item id="00005807" ccId="2616777014" eleName="ConstructionMaterials" context="neeq_instant_T-1_M"/>
    <Item id="00005808" ccId="72862299" eleName="FixedAssetsPendingForDisposal" context="neeq_instant_T-1_M"/>
    <Item id="00005809" ccId="1547646735" eleName="NoncurrentBiologicalAssets" context="neeq_instant_T-1_M"/>
    <Item id="00005810" ccId="3428440035" eleName="OilAndGasAssets" context="neeq_instant_T-1_M"/>
    <Item id="00005811" ccId="2875098651" eleName="IntangibleAssetsOtherThanGoodwill" context="neeq_instant_T-1_M"/>
    <Item id="00005812" ccId="3050248855" eleName="DevelopmentDisbursements" context="neeq_instant_T-1_M"/>
    <Item id="00005813" ccId="1334262362" eleName="Goodwill" context="neeq_instant_T-1_M"/>
    <Item id="00005814" ccId="2215076316" eleName="LongTermDeferredExpenses" context="neeq_instant_T-1_M"/>
    <Item id="00005815" ccId="289246690" eleName="DeferredTaxAssets" context="neeq_instant_T-1_M"/>
    <Item id="00005816" ccId="2771956730" eleName="OtherNonCurrentAssets" context="neeq_instant_T-1_M"/>
    <Item id="00005817" ccId="2641840862" eleName="NoncurrentAssets" context="neeq_instant_T-1_M"/>
    <Item id="00005818" ccId="2646529827" eleName="Assets" context="neeq_instant_T-1_M"/>
    <Item id="00005819" ccId="3678975946" eleName="ShortTermBorrowings" context="neeq_instant_T-1_M"/>
    <Item id="00005820" ccId="1720941255" eleName="YiGongYunJiaZhiJiLiangQieQiBianDongJiRuDangQiSunYiDeJinRongFuZhai" context="neeq_instant_T-1_M"/>
    <Item id="00005821" ccId="3052870757" eleName="DerivativeFinancialLiabilities" context="neeq_instant_T-1_M"/>
    <Item id="00005822" ccId="3358217853" eleName="NotesPayable" context="neeq_instant_T-1_M"/>
    <Item id="00005823" ccId="3868005046" eleName="AccountsPayable" context="neeq_instant_T-1_M"/>
    <Item id="00005824" ccId="968790619" eleName="AdvancesFromCustomers" context="neeq_instant_T-1_M"/>
    <Item id="00005825" ccId="2120881389" eleName="EmployeeBenefitsPayable" context="neeq_instant_T-1_M"/>
    <Item id="00005826" ccId="1400327303" eleName="CurrentTaxLiabilities" context="neeq_instant_T-1_M"/>
    <Item id="00005827" ccId="2670667369" eleName="InterestPayables" context="neeq_instant_T-1_M"/>
    <Item id="00005828" ccId="3225614328" eleName="DividendsPayable" context="neeq_instant_T-1_M"/>
    <Item id="00005829" ccId="2848892034" eleName="OtherPayables" context="neeq_instant_T-1_M"/>
    <Item id="00005830" ccId="2992043872" eleName="LiabilitiesIncludedInDisposalGroupsClassifiedAsHeldForSale" context="neeq_instant_T-1_M"/>
    <Item id="00005831" ccId="372203880" eleName="CurrentPortionOfLongTermLiabilities" context="neeq_instant_T-1_M"/>
    <Item id="00005832" ccId="3060117654" eleName="OtherCurrentLiabilities" context="neeq_instant_T-1_M"/>
    <Item id="00005833" ccId="1540633674" eleName="CurrentLiabilities" context="neeq_instant_T-1_M"/>
    <Item id="00005834" ccId="3637274635" eleName="LongtermBorrowings" context="neeq_instant_T-1_M"/>
    <Item id="00005835" ccId="4057561715" eleName="BondsPayable" context="neeq_instant_T-1_M"/>
    <Item id="00005836" ccId="4102508769" eleName="YingFuZhaiQuanYouXianGu" context="neeq_instant_T-1_M"/>
    <Item id="00005837" ccId="752548895" eleName="YingFuZhaiQuanYongXuZhai" context="neeq_instant_T-1_M"/>
    <Item id="00005838" ccId="2805415859" eleName="LongTermPayables" context="neeq_instant_T-1_M"/>
    <Item id="00005839" ccId="1216392599" eleName="ChangQiYingFuZhiGongXinChou" context="neeq_instant_T-1_M"/>
    <Item id="00005840" ccId="556604506" eleName="GrantsPayables" context="neeq_instant_T-1_M"/>
    <Item id="00005841" ccId="526535121" eleName="Provisions" context="neeq_instant_T-1_M"/>
    <Item id="00005842" ccId="4240806059" eleName="DeferredIncome" context="neeq_instant_T-1_M"/>
    <Item id="00005843" ccId="732810225" eleName="DeferredTaxLiabilities" context="neeq_instant_T-1_M"/>
    <Item id="00005844" ccId="2658409386" eleName="OtherNonCurrentLiabilities" context="neeq_instant_T-1_M"/>
    <Item id="00005845" ccId="2330553801" eleName="NoncurrentLiabilities" context="neeq_instant_T-1_M"/>
    <Item id="00005846" ccId="3605050058" eleName="Liabilities" context="neeq_instant_T-1_M"/>
    <Item id="00005847" ccId="38788600" eleName="IssuedCapital" context="neeq_instant_T-1_M"/>
    <Item id="00005848" ccId="2065139704" eleName="OtherEquityInterest" context="neeq_instant_T-1_M"/>
    <Item id="00005849" ccId="622201313" eleName="QiTaQuanYiGongJuYouXianGu" context="neeq_instant_T-1_M"/>
    <Item id="00005850" ccId="2606303298" eleName="QiTaQuanYiGongJuYongXuZhai" context="neeq_instant_T-1_M"/>
    <Item id="00005851" ccId="24460233" eleName="CapitalSurplus" context="neeq_instant_T-1_M"/>
    <Item id="00005852" ccId="4172577153" eleName="KuCunGu" context="neeq_instant_T-1_M"/>
    <Item id="00005853" ccId="171075914" eleName="QiTaZongHeShouYi" context="neeq_instant_T-1_M"/>
    <Item id="00005854" ccId="1839276051" eleName="SpecializedReserve" context="neeq_instant_T-1_M"/>
    <Item id="00005855" ccId="2705504798" eleName="SurplusReserves" context="neeq_instant_T-1_M"/>
    <Item id="00005856" ccId="2267420686" eleName="GeneralProvisions" context="neeq_instant_T-1_M"/>
    <Item id="00005857" ccId="1421600636" eleName="RetainedEarnings" context="neeq_instant_T-1_M"/>
    <Item id="00005858" ccId="1896242293" eleName="Equity" context="neeq_instant_T-1_M"/>
    <Item id="00005859" ccId="1706761624" eleName="EquityAndLiabilities" context="neeq_instant_T-1_M"/>
    <Item id="00005860" ccId="492531562" eleName="ReceiptsFromSalesOfGoodsAndRenderingOfServices" context="neeq_duration_T_M"/>
    <Item id="00005861" ccId="2719843407" eleName="ReceiptsFromSalesOfGoodsAndRenderingOfServices" context="neeq_duration_T-1_M"/>
    <Item id="00005862" ccId="843132639" eleName="TaxRefunds" context="neeq_duration_T_M"/>
    <Item id="00005863" ccId="2975314846" eleName="OtherCashReceiptsFromOperatingActivities" context="neeq_duration_T_M"/>
    <Item id="00005864" ccId="4126168669" eleName="CashInflowsFromOperatingActivities" context="neeq_duration_T_M"/>
    <Item id="00005865" ccId="3988652130" eleName="PaymentsToSuppliersForGoodsAndServices" context="neeq_duration_T_M"/>
    <Item id="00005866" ccId="1052811825" eleName="PaymentsToAndOnBehalfOfEmployees" context="neeq_duration_T_M"/>
    <Item id="00005867" ccId="3095110825" eleName="PaymentsOfAllTypesOfTaxes" context="neeq_duration_T_M"/>
    <Item id="00005868" ccId="1659962811" eleName="OtherCashPaymentsFromOperatingActivities" context="neeq_duration_T_M"/>
    <Item id="00005869" ccId="182172453" eleName="CashOutflowsFromOperatingActivities" context="neeq_duration_T_M"/>
    <Item id="00005870" ccId="3018177878" eleName="CashFlowsFromUsedInOperatingActivities" context="neeq_duration_T_M"/>
    <Item id="00005871" ccId="1581635856" eleName="CashReceiptsFromReturnsOfInvestments" context="neeq_duration_T_M"/>
    <Item id="00005872" ccId="2593646817" eleName="CashReceivedFromReturnsOnInvestments" context="neeq_duration_T_M"/>
    <Item id="00005873" ccId="663203286" eleName="NetCashReceivedFromDisposalOfFixedAssetsIntangibleAssetsAndOtherLongTermAssets" context="neeq_duration_T_M"/>
    <Item id="00005874" ccId="385916430" eleName="CashFlowsFromLosingControlOfSubsidiariesOrOtherBusinessesClassifiedAsInvestingActivities" context="neeq_duration_T_M"/>
    <Item id="00005875" ccId="430323319" eleName="CashReceiptsRelatedToOtherInvestingActivities" context="neeq_duration_T_M"/>
    <Item id="00005876" ccId="2988811952" eleName="CashInflowsFromInvestingActivities" context="neeq_duration_T_M"/>
    <Item id="00005877" ccId="3489500626" eleName="CashPaidToAcquireFixedAssetsIntangibleAssetsAndOtherLongtermAssets" context="neeq_duration_T_M"/>
    <Item id="00005878" ccId="504564047" eleName="CashPaymentsForInvestments" context="neeq_duration_T_M"/>
    <Item id="00005879" ccId="3861681026" eleName="NetCashPaidForAcquiringTheSubsidiariesAndOtherBusinessUnits" context="neeq_duration_T_M"/>
    <Item id="00005880" ccId="2721691788" eleName="CashPaymentsRelatedToOtherInvestingActivities" context="neeq_duration_T_M"/>
    <Item id="00005881" ccId="1240296620" eleName="CashOutflowsFromInvestingActivities" context="neeq_duration_T_M"/>
    <Item id="00005882" ccId="2450191740" eleName="CashFlowsFromUsedInInvestingActivities" context="neeq_duration_T_M"/>
    <Item id="00005883" ccId="917986481" eleName="CashProceedsFromInvestmentsByOthers" context="neeq_duration_T_M"/>
    <Item id="00005884" ccId="1552351985" eleName="CashReceivedFromBorrowings" context="neeq_duration_T_M"/>
    <Item id="00005885" ccId="2103529692" eleName="CashReceiptsRelatedToOtherFinancingActivities" context="neeq_duration_T_M"/>
    <Item id="00005886" ccId="2486269852" eleName="CashInflowsFromFinancingActivities" context="neeq_duration_T_M"/>
    <Item id="00005887" ccId="684871103" eleName="CashRepaymentsForDebts" context="neeq_duration_T_M"/>
    <Item id="00005888" ccId="2836324134" eleName="CashPaymentsForDistributionOfDividendsOrProfitAndInterestExpenses" context="neeq_duration_T_M"/>
    <Item id="00005889" ccId="1174543173" eleName="CashPaymentsRelatedToOtherFinancingActivities" context="neeq_duration_T_M"/>
    <Item id="00005890" ccId="3846651040" eleName="CashOutflowsFromFinancingActivities" context="neeq_duration_T_M"/>
    <Item id="00005891" ccId="4280807776" eleName="CashFlowsFromUsedInFinancingActivities" context="neeq_duration_T_M"/>
    <Item id="00005892" ccId="1803186842" eleName="EffectOfExchangeRateChangesOnCashAndCashEquivalents" context="neeq_duration_T_M"/>
    <Item id="00005893" ccId="2642213995" eleName="IncreaseDecreaseInCashAndCashEquivalents" context="neeq_duration_T_M"/>
    <Item id="00005894" ccId="3063121177" eleName="CashAndCashEquivalents" context="neeq_instant_T-1_M"/>
    <Item id="00005895" ccId="1365556073" eleName="CashAndCashEquivalents" context="neeq_instant_T_M"/>
    <Item id="00005896" ccId="1691030555" eleName="TaxRefunds" context="neeq_duration_T-1_M"/>
    <Item id="00005897" ccId="605160982" eleName="OtherCashReceiptsFromOperatingActivities" context="neeq_duration_T-1_M"/>
    <Item id="00005898" ccId="2145692041" eleName="CashInflowsFromOperatingActivities" context="neeq_duration_T-1_M"/>
    <Item id="00005899" ccId="4189232264" eleName="PaymentsToSuppliersForGoodsAndServices" context="neeq_duration_T-1_M"/>
    <Item id="00005900" ccId="2254301828" eleName="PaymentsToAndOnBehalfOfEmployees" context="neeq_duration_T-1_M"/>
    <Item id="00005901" ccId="1066156871" eleName="PaymentsOfAllTypesOfTaxes" context="neeq_duration_T-1_M"/>
    <Item id="00005902" ccId="342372564" eleName="OtherCashPaymentsFromOperatingActivities" context="neeq_duration_T-1_M"/>
    <Item id="00005903" ccId="3748137678" eleName="CashOutflowsFromOperatingActivities" context="neeq_duration_T-1_M"/>
    <Item id="00005904" ccId="4269710221" eleName="CashFlowsFromUsedInOperatingActivities" context="neeq_duration_T-1_M"/>
    <Item id="00005905" ccId="2474789315" eleName="CashReceiptsFromReturnsOfInvestments" context="neeq_duration_T-1_M"/>
    <Item id="00005906" ccId="1663813892" eleName="CashReceivedFromReturnsOnInvestments" context="neeq_duration_T-1_M"/>
    <Item id="00005907" ccId="1015266936" eleName="NetCashReceivedFromDisposalOfFixedAssetsIntangibleAssetsAndOtherLongTermAssets" context="neeq_duration_T-1_M"/>
    <Item id="00005908" ccId="3467140296" eleName="CashFlowsFromLosingControlOfSubsidiariesOrOtherBusinessesClassifiedAsInvestingActivities" context="neeq_duration_T-1_M"/>
    <Item id="00005909" ccId="3529128368" eleName="CashReceiptsRelatedToOtherInvestingActivities" context="neeq_duration_T-1_M"/>
    <Item id="00005910" ccId="577412540" eleName="CashInflowsFromInvestingActivities" context="neeq_duration_T-1_M"/>
    <Item id="00005911" ccId="4266162564" eleName="CashPaidToAcquireFixedAssetsIntangibleAssetsAndOtherLongtermAssets" context="neeq_duration_T-1_M"/>
    <Item id="00005912" ccId="1900324624" eleName="CashPaymentsForInvestments" context="neeq_duration_T-1_M"/>
    <Item id="00005913" ccId="1015806481" eleName="NetCashPaidForAcquiringTheSubsidiariesAndOtherBusinessUnits" context="neeq_duration_T-1_M"/>
    <Item id="00005914" ccId="699439064" eleName="CashPaymentsRelatedToOtherInvestingActivities" context="neeq_duration_T-1_M"/>
    <Item id="00005915" ccId="1458069673" eleName="CashOutflowsFromInvestingActivities" context="neeq_duration_T-1_M"/>
    <Item id="00005916" ccId="4053484589" eleName="CashFlowsFromUsedInInvestingActivities" context="neeq_duration_T-1_M"/>
    <Item id="00005917" ccId="1128600651" eleName="CashProceedsFromInvestmentsByOthers" context="neeq_duration_T-1_M"/>
    <Item id="00005918" ccId="790480792" eleName="CashReceivedFromBorrowings" context="neeq_duration_T-1_M"/>
    <Item id="00005919" ccId="1853604585" eleName="CashReceiptsRelatedToOtherFinancingActivities" context="neeq_duration_T-1_M"/>
    <Item id="00005920" ccId="3903693089" eleName="CashInflowsFromFinancingActivities" context="neeq_duration_T-1_M"/>
    <Item id="00005921" ccId="4119005289" eleName="CashRepaymentsForDebts" context="neeq_duration_T-1_M"/>
    <Item id="00005922" ccId="243068842" eleName="CashPaymentsForDistributionOfDividendsOrProfitAndInterestExpenses" context="neeq_duration_T-1_M"/>
    <Item id="00005923" ccId="2165426812" eleName="CashPaymentsRelatedToOtherFinancingActivities" context="neeq_duration_T-1_M"/>
    <Item id="00005924" ccId="377205268" eleName="CashOutflowsFromFinancingActivities" context="neeq_duration_T-1_M"/>
    <Item id="00005925" ccId="1413049985" eleName="CashFlowsFromUsedInFinancingActivities" context="neeq_duration_T-1_M"/>
    <Item id="00005926" ccId="3621625859" eleName="EffectOfExchangeRateChangesOnCashAndCashEquivalents" context="neeq_duration_T-1_M"/>
    <Item id="00005927" ccId="4086542132" eleName="IncreaseDecreaseInCashAndCashEquivalents" context="neeq_duration_T-1_M"/>
    <Item id="00005928" ccId="1651945737" eleName="CashAndCashEquivalents" context="neeq_instant_T-2_M"/>
    <Item id="00005929" ccId="383535396" eleName="CashAndCashEquivalents" context="neeq_instant_T-1_M"/>
    <Item id="00005930" ccId="1547951673" eleName="GongSiFaDingDaiBiaoRen" context="neeq_duration_T"/>
    <Item id="00005931" ccId="3846954222" eleName="ZhuGuanKuaiJiGongZuoFuZeRen" context="neeq_duration_T"/>
    <Item id="00005932" ccId="1589731525" eleName="KuaiJiJiGouFuZeRen" context="neeq_duration_T"/>
    <Item id="00005933" ccId="1182407438" eleName="GongSiFaDingDaiBiaoRen" context="neeq_duration_T"/>
    <Item id="00005934" ccId="3784598008" eleName="ZhuGuanKuaiJiGongZuoFuZeRen" context="neeq_duration_T"/>
    <Item id="00005935" ccId="4125092428" eleName="KuaiJiJiGouFuZeRen" context="neeq_duration_T"/>
    <Item id="00005936" ccId="826100632" eleName="GongSiFaDingDaiBiaoRen" context="neeq_duration_T"/>
    <Item id="00005937" ccId="916441318" eleName="ZhuGuanKuaiJiGongZuoFuZeRen" context="neeq_duration_T"/>
    <Item id="00005938" ccId="2576071384" eleName="KuaiJiJiGouFuZeRen" context="neeq_duration_T"/>
    <Item id="00005942" ccId="3767170795" eleName="CashAndCashEquivalents" context="neeq_instant_T-1"/>
    <Item id="00005943" ccId="1889077524" eleName="CashAndCashEquivalents" context="neeq_instant_T-2"/>
    <Item id="00005944" ccId="4264240025" eleName="IssuedCapital" context="neeq_instant_T-1_M"/>
    <Item id="00005945" ccId="641701654" eleName="CapitalSurplus" context="neeq_instant_T-1_M"/>
    <Item id="00005946" ccId="3538374745" eleName="QiTaZongHeShouYi" context="neeq_instant_T-1_M"/>
    <Item id="00005947" ccId="1551802643" eleName="SpecializedReserve" context="neeq_instant_T-1_M"/>
    <Item id="00005948" ccId="2040861048" eleName="SurplusReserves" context="neeq_instant_T-1_M"/>
    <Item id="00005949" ccId="2288390580" eleName="RetainedEarnings" context="neeq_instant_T-1_M"/>
    <Item id="00005950" ccId="1218234803" eleName="Equity" context="neeq_instant_T-1_M"/>
    <Item id="00005951" ccId="18981671" eleName="kuaiJiZhengCeBianGengDaoZhiDeBianGengShiShouZiBenHuoGuBen" context="neeq_duration_T_M"/>
    <Item id="00005952" ccId="2396853222" eleName="QianQiChaCuoGengZhengDaoZhiDeBianGengShiShouZiBenHuoGuBen" context="neeq_duration_T_M"/>
    <Item id="00005953" ccId="103089125" eleName="QiTaDaoZhiDeBianGengShiShouZiBenHuoGuBen" context="neeq_duration_T_M"/>
    <Item id="00005954" ccId="3922811760" eleName="BenNianNianChuYuEShiShouZiBenHuoGuBen" context="neeq_duration_T_M"/>
    <Item id="00005955" ccId="137001823" eleName="BenQiZengJianBianDongJinEShiShouZiBenHuoGuBen" context="neeq_duration_T_M"/>
    <Item id="00005956" ccId="1535928703" eleName="JingLiRunHeQiTaZongHeShouYiBianDongDaoZhiDeBianDongJinEShiShouZiBenHuoGuBen" context="neeq_duration_T_M"/>
    <Item id="00005957" ccId="4172349932" eleName="SuoYouZheTouRuHeJianShaoZiBenDaoZhiDeBianDongShiShouZiBenHuoGuBen" context="neeq_duration_T_M"/>
    <Item id="00005958" ccId="3030283518" eleName="GuFenZhiFuJiRuSuoYouZheQuanYiDeJinEDaoZhiDeBianDongShiShouZiBenHuoGuBen" context="neeq_duration_T_M"/>
    <Item id="00005959" ccId="1303889949" eleName="QiTaSuoYouZheTouRuHeJianShaoZiBenDaoZhiDeBianDongShiShouZiBenHuoGuBen" context="neeq_duration_T_M"/>
    <Item id="00005960" ccId="1250924740" eleName="LiRunFenPeiDaoZhiDeBianDongShiShouZiBenHuoGuBen" context="neeq_duration_T_M"/>
    <Item id="00005961" ccId="51047767" eleName="TiQuYingYuGongJiDaoZhiDeBianDongShiShouZiBenHuoGuBen" context="neeq_duration_T_M"/>
    <Item id="00005962" ccId="3218062646" eleName="DuiSuoYouZheHuoGuDongDeFenPeiDaoZhiDeBianDongShiShouZiBenHuoGuBen" context="neeq_duration_T_M"/>
    <Item id="00005963" ccId="2424360674" eleName="QiTaLiRunFenPeiDaoZhiDeBianDongShiShouZiBenHuoGuBen" context="neeq_duration_T_M"/>
    <Item id="00005964" ccId="4057564302" eleName="SuoYouZheQuanYiNeiBuJieZhuanBianDongDaoZhiDeBianDongShiShouZiBenHuoGuBen" context="neeq_duration_T_M"/>
    <Item id="00005965" ccId="1687487770" eleName="ZiBenGongJiZhuanZengZiBenHuoGuBenDaoZhiDeBianDongShiShouZiBenHuoGuBen" context="neeq_duration_T_M"/>
    <Item id="00005966" ccId="1009249150" eleName="YingYuGongJiZhuanZengZiBenHuoGuBenDaoZhiDeBianDongShiShouZiBenHuoGuBen" context="neeq_duration_T_M"/>
    <Item id="00005967" ccId="784543439" eleName="YingYuGongJiMiBuKuiSunDaoZhiDeBianDongShiShouZiBenHuoGuBen" context="neeq_duration_T_M"/>
    <Item id="00005968" ccId="10732648" eleName="QiTaSuoYouZheQuanYiNeiBuJieZhuanDaoZhiDeBianDongShiShouZiBenHuoGuBen" context="neeq_duration_T_M"/>
    <Item id="00005969" ccId="1621874829" eleName="ZhuanXiangChuBeiDeBianDongShiShouZiBenHuoGuBen" context="neeq_duration_T_M"/>
    <Item id="00005970" ccId="3035910151" eleName="BenQiTiQuDaoZhiDeBianDongShiShouZiBenHuoGuBen" context="neeq_duration_T_M"/>
    <Item id="00005971" ccId="1178549216" eleName="BenQiShiYongDaoZhiDeBianDongShiShouZiBenHuoGuBen" context="neeq_duration_T_M"/>
    <Item id="00005972" ccId="3878108376" eleName="IssuedCapital" context="neeq_instant_T_M"/>
    <Item id="00005973" ccId="4051175016" eleName="KuCunGu" context="neeq_instant_T_M"/>
    <Item id="00005974" ccId="3480546775" eleName="QiTaZongHeShouYi" context="neeq_instant_T_M"/>
    <Item id="00005975" ccId="2641213909" eleName="SpecializedReserve" context="neeq_instant_T_M"/>
    <Item id="00005976" ccId="1352222656" eleName="SurplusReserves" context="neeq_instant_T_M"/>
    <Item id="00005977" ccId="3782581871" eleName="RetainedEarnings" context="neeq_instant_T_M"/>
    <Item id="00005978" ccId="4272254705" eleName="Equity" context="neeq_instant_T_M"/>
    <Item id="00005979" ccId="2637830961" eleName="kuaiJiZhengCeBianGengDaoZhiDeBianGengZiBenGongJi" context="neeq_duration_T_M"/>
    <Item id="00005980" ccId="90596224" eleName="QianQiChaCuoGengZhengDaoZhiDeBianGengZiBenGongJi" context="neeq_duration_T_M"/>
    <Item id="00005981" ccId="4191386614" eleName="QiTaDaoZhiDeBianGengZiBenGongJi" context="neeq_duration_T_M"/>
    <Item id="00005982" ccId="3541147464" eleName="BenNianNianChuYuEZiBenGongJi" context="neeq_duration_T_M"/>
    <Item id="00005983" ccId="525297661" eleName="BenQiZengJianBianDongJinEZiBenGongJi" context="neeq_duration_T_M"/>
    <Item id="00005984" ccId="962232420" eleName="JingLiRunHeQiTaZongHeShouYiBianDongDaoZhiDeBianDongJinEZiBenGongJi" context="neeq_duration_T_M"/>
    <Item id="00005985" ccId="3787445985" eleName="SuoYouZheTouRuHeJianShaoZiBenDaoZhiDeBianDongZiBenGongJi" context="neeq_duration_T_M"/>
    <Item id="00005986" ccId="806904117" eleName="GuFenZhiFuJiRuSuoYouZheQuanYiDeJinEDaoZhiDeBianDongZiBenGongJi" context="neeq_duration_T_M"/>
    <Item id="00005987" ccId="573935630" eleName="QiTaSuoYouZheTouRuHeJianShaoZiBenDaoZhiDeBianDongZiBenGongJi" context="neeq_duration_T_M"/>
    <Item id="00005988" ccId="614796101" eleName="LiRunFenPeiDaoZhiDeBianDongZiBenGongJi" context="neeq_duration_T_M"/>
    <Item id="00005989" ccId="1154184161" eleName="TiQuYingYuGongJiDaoZhiDeBianDongZiBenGongJi" context="neeq_duration_T_M"/>
    <Item id="00005990" ccId="1130592249" eleName="DuiSuoYouZheHuoGuDongDeFenPeiDaoZhiDeBianDongZiBenGongJi" context="neeq_duration_T_M"/>
    <Item id="00005991" ccId="3636508723" eleName="QiTaLiRunFenPeiDaoZhiDeBianDongZiBenGongJi" context="neeq_duration_T_M"/>
    <Item id="00005992" ccId="3470609120" eleName="SuoYouZheQuanYiNeiBuJieZhuanBianDongDaoZhiDeBianDongZiBenGongJi" context="neeq_duration_T_M"/>
    <Item id="00005993" ccId="265123717" eleName="ZiBenGongJiZhuanZengZiBenHuoGuBenDaoZhiDeBianDongZiBenGongJi" context="neeq_duration_T_M"/>
    <Item id="00005994" ccId="2907554078" eleName="YingYuGongJiZhuanZengZiBenHuoGuBenDaoZhiDeBianDongZiBenGongJi" context="neeq_duration_T_M"/>
    <Item id="00005995" ccId="3895444949" eleName="YingYuGongJiMiBuKuiSunDaoZhiDeBianDongZiBenGongJi" context="neeq_duration_T_M"/>
    <Item id="00005996" ccId="2050875409" eleName="QiTaSuoYouZheQuanYiNeiBuJieZhuanDaoZhiDeBianDongZiBenGongJi" context="neeq_duration_T_M"/>
    <Item id="00005997" ccId="3625248990" eleName="ZhuanXiangChuBeiDeBianDongZiBenGongJi" context="neeq_duration_T_M"/>
    <Item id="00005998" ccId="3338094875" eleName="BenQiTiQuDaoZhiDeBianDongZiBenGongJi" context="neeq_duration_T_M"/>
    <Item id="00005999" ccId="1750529228" eleName="BenQiShiYongDaoZhiDeBianDongZiBenGongJi" context="neeq_duration_T_M"/>
    <Item id="00006000" ccId="3407099668" eleName="KuCunGu" context="neeq_instant_T-1_M"/>
    <Item id="00006001" ccId="1900322139" eleName="kuaiJiZhengCeBianGengDaoZhiDeBianGengKuCunGu" context="neeq_duration_T_M"/>
    <Item id="00006002" ccId="680474640" eleName="QianQiChaCuoGengZhengDaoZhiDeBianGengKuCunGu" context="neeq_duration_T_M"/>
    <Item id="00006003" ccId="3281969178" eleName="QiTaDaoZhiDeBianGengKuCunGu" context="neeq_duration_T_M"/>
    <Item id="00006004" ccId="2821831157" eleName="BenNianNianChuYuEKuCunGu" context="neeq_duration_T_M"/>
    <Item id="00006005" ccId="1911421732" eleName="BenQiZengJianBianDongJinEKuCunGu" context="neeq_duration_T_M"/>
    <Item id="00006006" ccId="1129059607" eleName="JingLiRunHeQiTaZongHeShouYiBianDongDaoZhiDeBianDongJinEKuCunGu" context="neeq_duration_T_M"/>
    <Item id="00006007" ccId="1788548518" eleName="SuoYouZheTouRuHeJianShaoZiBenDaoZhiDeBianDongKuCunGu" context="neeq_duration_T_M"/>
    <Item id="00006008" ccId="2895755727" eleName="GuFenZhiFuJiRuSuoYouZheQuanYiDeJinEDaoZhiDeBianDongKuCunGu" context="neeq_duration_T_M"/>
    <Item id="00006009" ccId="125518659" eleName="QiTaSuoYouZheTouRuHeJianShaoZiBenDaoZhiDeBianDong" context="neeq_duration_T_M"/>
    <Item id="00006010" ccId="3654091483" eleName="LiRunFenPeiDaoZhiDeBianDongKuCunGu" context="neeq_duration_T_M"/>
    <Item id="00006011" ccId="679171526" eleName="TiQuYingYuGongJiDaoZhiDeBianDongKuCunGu" context="neeq_duration_T_M"/>
    <Item id="00006012" ccId="3026977578" eleName="DuiSuoYouZheHuoGuDongDeFenPeiDaoZhiDeBianDongKuCunGu" context="neeq_duration_T_M"/>
    <Item id="00006013" ccId="2684002024" eleName="QiTaLiRunFenPeiDaoZhiDeBianDongKuCunGu" context="neeq_duration_T_M"/>
    <Item id="00006014" ccId="3396373176" eleName="SuoYouZheQuanYiNeiBuJieZhuanBianDongDaoZhiDeBianDongKuCunGu" context="neeq_duration_T_M"/>
    <Item id="00006015" ccId="3989872477" eleName="ZiBenGongJiZhuanZengZiBenHuoGuBenDaoZhiDeBianDongKuCunGu" context="neeq_duration_T_M"/>
    <Item id="00006016" ccId="1258250567" eleName="YingYuGongJiZhuanZengZiBenHuoGuBenDaoZhiDeBianDongKuCunGu" context="neeq_duration_T_M"/>
    <Item id="00006017" ccId="3698331246" eleName="YingYuGongJiMiBuKuiSunDaoZhiDeBianDongKuCunGu" context="neeq_duration_T_M"/>
    <Item id="00006018" ccId="3590252152" eleName="QiTaSuoYouZheQuanYiNeiBuJieZhuanDaoZhiDeBianDongKuCunGu" context="neeq_duration_T_M"/>
    <Item id="00006019" ccId="1526677512" eleName="ZhuanXiangChuBeiDeBianDongKuCunGu" context="neeq_duration_T_M"/>
    <Item id="00006020" ccId="861860935" eleName="BenQiTiQuDaoZhiDeBianDongKuCunGu" context="neeq_duration_T_M"/>
    <Item id="00006021" ccId="790087596" eleName="BenQiShiYongDaoZhiDeBianDongKuCunGu" context="neeq_duration_T_M"/>
    <Item id="00006022" ccId="3435455112" eleName="kuaiJiZhengCeBianGengDaoZhiDeBianGengQiTaZongHeShouYi" context="neeq_duration_T_M"/>
    <Item id="00006023" ccId="1532144155" eleName="QianQiChaCuoGengZhengDaoZhiDeBianGengQiTaZongHeShouYi" context="neeq_duration_T_M"/>
    <Item id="00006024" ccId="391319848" eleName="QiTaDaoZhiDeBianGengQiTaZongHeShouYi" context="neeq_duration_T_M"/>
    <Item id="00006025" ccId="1063754258" eleName="BenNianNianChuYuEQiTaZongHeShouYi" context="neeq_duration_T_M"/>
    <Item id="00006026" ccId="4112290625" eleName="BenQiZengJianBianDongJinEQiTaZongHeShouYi" context="neeq_duration_T_M"/>
    <Item id="00006027" ccId="2810586293" eleName="JingLiRunHeQiTaZongHeShouYiBianDongDaoZhiDeBianDongJinEQiTaZongHeShouYi" context="neeq_duration_T_M"/>
    <Item id="00006028" ccId="1600920568" eleName="SuoYouZheTouRuHeJianShaoZiBenDaoZhiDeBianDongQiTaZongHeShouYi" context="neeq_duration_T_M"/>
    <Item id="00006029" ccId="36640687" eleName="GuFenZhiFuJiRuSuoYouZheQuanYiDeJinEDaoZhiDeBianDongQiTaZongHeShouYi" context="neeq_duration_T_M"/>
    <Item id="00006030" ccId="3771718082" eleName="QiTaSuoYouZheTouRuHeJianShaoZiBenDaoZhiDeBianDongQiTaZongHeShouYi" context="neeq_duration_T_M"/>
    <Item id="00006031" ccId="3694783617" eleName="LiRunFenPeiDaoZhiDeBianDongQiTaZongHeShouYi" context="neeq_duration_T_M"/>
    <Item id="00006032" ccId="1957211401" eleName="TiQuYingYuGongJiDaoZhiDeBianDongQiTaZongHeShouYi" context="neeq_duration_T_M"/>
    <Item id="00006033" ccId="1651014988" eleName="DuiSuoYouZheHuoGuDongDeFenPeiDaoZhiDeBianDongQiTaZongHeShouYi" context="neeq_duration_T_M"/>
    <Item id="00006034" ccId="1007951696" eleName="QiTaLiRunFenPeiDaoZhiDeBianDongQiTaZongHeShouYi" context="neeq_duration_T_M"/>
    <Item id="00006035" ccId="2105912753" eleName="SuoYouZheQuanYiNeiBuJieZhuanBianDongDaoZhiDeBianDongQiTaZongHeShouYi" context="neeq_duration_T_M"/>
    <Item id="00006036" ccId="1115491898" eleName="ZiBenGongJiZhuanZengZiBenHuoGuBenDaoZhiDeBianDongQiTaZongHeShouYi" context="neeq_duration_T_M"/>
    <Item id="00006037" ccId="2382898003" eleName="YingYuGongJiZhuanZengZiBenHuoGuBenDaoZhiDeBianDongQiTaZongHeShouYi" context="neeq_duration_T_M"/>
    <Item id="00006038" ccId="1029528420" eleName="YingYuGongJiMiBuKuiSunDaoZhiDeBianDongQiTaZongHeShouYi" context="neeq_duration_T_M"/>
    <Item id="00006039" ccId="2070378338" eleName="QiTaSuoYouZheQuanYiNeiBuJieZhuanDaoZhiDeBianDongQiTaZongHeShouYi" context="neeq_duration_T_M"/>
    <Item id="00006040" ccId="621964611" eleName="ZhuanXiangChuBeiDeBianDongQiTaZongHeShouYi" context="neeq_duration_T_M"/>
    <Item id="00006041" ccId="1418286561" eleName="BenQiTiQuDaoZhiDeBianDongQiTaZongHeShouYi" context="neeq_duration_T_M"/>
    <Item id="00006042" ccId="3390285274" eleName="BenQiShiYongDaoZhiDeBianDongQiTaZongHeShouYi" context="neeq_duration_T_M"/>
    <Item id="00006043" ccId="4173741375" eleName="kuaiJiZhengCeBianGengDaoZhiDeBianGengZhuanXiangChuBei" context="neeq_duration_T_M"/>
    <Item id="00006044" ccId="2072538273" eleName="QianQiChaCuoGengZhengDaoZhiDeBianGengZhuanXiangChuBei" context="neeq_duration_T_M"/>
    <Item id="00006045" ccId="2712220484" eleName="QiTaDaoZhiDeBianGengZhuanXiangChuBei" context="neeq_duration_T_M"/>
    <Item id="00006046" ccId="3038458865" eleName="BenNianNianChuYuEZhuanXiangChuBei" context="neeq_duration_T_M"/>
    <Item id="00006047" ccId="1211846229" eleName="BenQiZengJianBianDongJinEZhuanXiangChuBei" context="neeq_duration_T_M"/>
    <Item id="00006048" ccId="3201803600" eleName="JingLiRunHeQiTaZongHeShouYiBianDongDaoZhiDeBianDongJinEZhuanXiangChuBei" context="neeq_duration_T_M"/>
    <Item id="00006049" ccId="3330692920" eleName="SuoYouZheTouRuHeJianShaoZiBenDaoZhiDeBianDongZhuanXiangChuBei" context="neeq_duration_T_M"/>
    <Item id="00006050" ccId="934489544" eleName="GuFenZhiFuJiRuSuoYouZheQuanYiDeJinEDaoZhiDeBianDongZhuanXiangChuBei" context="neeq_duration_T_M"/>
    <Item id="00006051" ccId="2838721259" eleName="QiTaSuoYouZheTouRuHeJianShaoZiBenDaoZhiDeBianDongZhuanXiangChuBei" context="neeq_duration_T_M"/>
    <Item id="00006052" ccId="1306046332" eleName="LiRunFenPeiDaoZhiDeBianDongZhuanXiangChuBei" context="neeq_duration_T_M"/>
    <Item id="00006053" ccId="1194115816" eleName="TiQuYingYuGongJiDaoZhiDeBianDongZhuanXiangChuBei" context="neeq_duration_T_M"/>
    <Item id="00006054" ccId="3397298526" eleName="DuiSuoYouZheHuoGuDongDeFenPeiDaoZhiDeBianDongZhuanXiangChuBei" context="neeq_duration_T_M"/>
    <Item id="00006055" ccId="1883282027" eleName="QiTaLiRunFenPeiDaoZhiDeBianDongZhuanXiangChuBei" context="neeq_duration_T_M"/>
    <Item id="00006056" ccId="2938398639" eleName="SuoYouZheQuanYiNeiBuJieZhuanBianDongDaoZhiDeBianDongZhuanXiangChuBei" context="neeq_duration_T_M"/>
    <Item id="00006057" ccId="2435082567" eleName="ZiBenGongJiZhuanZengZiBenHuoGuBenDaoZhiDeBianDongZhuanXiangChuBei" context="neeq_duration_T_M"/>
    <Item id="00006058" ccId="2351980572" eleName="YingYuGongJiZhuanZengZiBenHuoGuBenDaoZhiDeBianDongZhuanXiangChuBei" context="neeq_duration_T_M"/>
    <Item id="00006059" ccId="1951205492" eleName="YingYuGongJiMiBuKuiSunDaoZhiDeBianDongZhuanXiangChuBei" context="neeq_duration_T_M"/>
    <Item id="00006060" ccId="1611012036" eleName="QiTaSuoYouZheQuanYiNeiBuJieZhuanDaoZhiDeBianDongZhuanXiangChuBei" context="neeq_duration_T_M"/>
    <Item id="00006061" ccId="2801097813" eleName="ZhuanXiangChuBeiDeBianDongZhuanXiangChuBei" context="neeq_duration_T_M"/>
    <Item id="00006062" ccId="3323681501" eleName="BenQiTiQuDaoZhiDeBianDongZhuanXiangChuBei" context="neeq_duration_T_M"/>
    <Item id="00006063" ccId="3477014581" eleName="BenQiShiYongDaoZhiDeBianDongZhuanXiangChuBei" context="neeq_duration_T_M"/>
    <Item id="00006064" ccId="1383219976" eleName="kuaiJiZhengCeBianGengDaoZhiDeBianGengYingYuGongJi" context="neeq_duration_T_M"/>
    <Item id="00006065" ccId="3899446610" eleName="QianQiChaCuoGengZhengDaoZhiDeBianGengYingYuGongJi" context="neeq_duration_T_M"/>
    <Item id="00006066" ccId="3155100254" eleName="QiTaDaoZhiDeBianGengYingYuGongJi" context="neeq_duration_T_M"/>
    <Item id="00006067" ccId="2697029306" eleName="BenNianNianChuYuEYingYuGongJi" context="neeq_duration_T_M"/>
    <Item id="00006068" ccId="607789901" eleName="BenQiZengJianBianDongJinEYingYuGongJi" context="neeq_duration_T_M"/>
    <Item id="00006069" ccId="2904086593" eleName="JingLiRunHeQiTaZongHeShouYiBianDongDaoZhiDeBianDongJinEYingYuGongJi" context="neeq_duration_T_M"/>
    <Item id="00006070" ccId="1473478320" eleName="SuoYouZheTouRuHeJianShaoZiBenDaoZhiDeBianDongYingYuGongJi" context="neeq_duration_T_M"/>
    <Item id="00006071" ccId="405190768" eleName="GuFenZhiFuJiRuSuoYouZheQuanYiDeJinEDaoZhiDeBianDongYingYuGongJi" context="neeq_duration_T_M"/>
    <Item id="00006072" ccId="3057035216" eleName="QiTaSuoYouZheTouRuHeJianShaoZiBenDaoZhiDeBianDongYingYuGongJi" context="neeq_duration_T_M"/>
    <Item id="00006073" ccId="355474971" eleName="LiRunFenPeiDaoZhiDeBianDongYingYuGongJi" context="neeq_duration_T_M"/>
    <Item id="00006074" ccId="3051028529" eleName="TiQuYingYuGongJiDaoZhiDeBianDongYingYuGongJi" context="neeq_duration_T_M"/>
    <Item id="00006075" ccId="930777823" eleName="DuiSuoYouZheHuoGuDongDeFenPeiDaoZhiDeBianDongYingYuGongJi" context="neeq_duration_T_M"/>
    <Item id="00006076" ccId="1655104794" eleName="QiTaLiRunFenPeiDaoZhiDeBianDongYingYuGongJi" context="neeq_duration_T_M"/>
    <Item id="00006077" ccId="2005165347" eleName="SuoYouZheQuanYiNeiBuJieZhuanBianDongDaoZhiDeBianDongYingYuGongJi" context="neeq_duration_T_M"/>
    <Item id="00006078" ccId="3034068027" eleName="ZiBenGongJiZhuanZengZiBenHuoGuBenDaoZhiDeBianDongYingYuGongJi" context="neeq_duration_T_M"/>
    <Item id="00006079" ccId="423532973" eleName="YingYuGongJiZhuanZengZiBenHuoGuBenDaoZhiDeBianDongYingYuGongJi" context="neeq_duration_T_M"/>
    <Item id="00006080" ccId="1146476274" eleName="YingYuGongJiMiBuKuiSunDaoZhiDeBianDongYingYuGongJi" context="neeq_duration_T_M"/>
    <Item id="00006081" ccId="811761696" eleName="QiTaSuoYouZheQuanYiNeiBuJieZhuanDaoZhiDeBianDongYingYuGongJi" context="neeq_duration_T_M"/>
    <Item id="00006082" ccId="3969921022" eleName="ZhuanXiangChuBeiDeBianDongYingYuGongJi" context="neeq_duration_T_M"/>
    <Item id="00006083" ccId="2639756203" eleName="BenQiTiQuDaoZhiDeBianDongYingYuGongJi" context="neeq_duration_T_M"/>
    <Item id="00006084" ccId="3158252035" eleName="BenQiShiYongDaoZhiDeBianDongYingYuGongJi" context="neeq_duration_T_M"/>
    <Item id="00006085" ccId="3524271887" eleName="kuaiJiZhengCeBianGengDaoZhiDeBianGengWeiFenPeiLiRun" context="neeq_duration_T_M"/>
    <Item id="00006086" ccId="2495059295" eleName="QianQiChaCuoGengZhengDaoZhiDeBianGengWeiFenPeiLiRun" context="neeq_duration_T_M"/>
    <Item id="00006087" ccId="3818119815" eleName="QiTaDaoZhiDeBianGengWeiFenPeiLiRun" context="neeq_duration_T_M"/>
    <Item id="00006088" ccId="1432852621" eleName="BenNianNianChuYuEWeiFenPeiLiRun" context="neeq_duration_T_M"/>
    <Item id="00006089" ccId="3393682894" eleName="BenQiZengJianBianDongJinEWeiFenPeiLiRun" context="neeq_duration_T_M"/>
    <Item id="00006090" ccId="848837497" eleName="JingLiRunHeQiTaZongHeShouYiBianDongDaoZhiDeBianDongJinEWeiFenPeiLiRun" context="neeq_duration_T_M"/>
    <Item id="00006091" ccId="2093428037" eleName="SuoYouZheTouRuHeJianShaoZiBenDaoZhiDeBianDongWeiFenPeiLiRun" context="neeq_duration_T_M"/>
    <Item id="00006092" ccId="1982738006" eleName="GuFenZhiFuJiRuSuoYouZheQuanYiDeJinEDaoZhiDeBianDongWeiFenPeiLiRun" context="neeq_duration_T_M"/>
    <Item id="00006093" ccId="1238666836" eleName="QiTaSuoYouZheTouRuHeJianShaoZiBenDaoZhiDeBianDongWeiFenPeiLiRun" context="neeq_duration_T_M"/>
    <Item id="00006094" ccId="643010303" eleName="LiRunFenPeiDaoZhiDeBianDongWeiFenPeiLiRun" context="neeq_duration_T_M"/>
    <Item id="00006095" ccId="1161203381" eleName="TiQuYingYuGongJiDaoZhiDeBianDongWeiFenPeiLiRun" context="neeq_duration_T_M"/>
    <Item id="00006096" ccId="1745835064" eleName="DuiSuoYouZheHuoGuDongDeFenPeiDaoZhiDeBianDongWeiFenPeiLiRun" context="neeq_duration_T_M"/>
    <Item id="00006097" ccId="300431341" eleName="QiTaLiRunFenPeiDaoZhiDeBianDongWeiFenPeiLiRun" context="neeq_duration_T_M"/>
    <Item id="00006098" ccId="2623641438" eleName="SuoYouZheQuanYiNeiBuJieZhuanBianDongDaoZhiDeBianDongWeiFenPeiLiRun" context="neeq_duration_T_M"/>
    <Item id="00006099" ccId="1997450394" eleName="ZiBenGongJiZhuanZengZiBenHuoGuBenDaoZhiDeBianDongWeiFenPeiLiRun" context="neeq_duration_T_M"/>
    <Item id="00006100" ccId="4279581705" eleName="YingYuGongJiZhuanZengZiBenHuoGuBenDaoZhiDeBianDongWeiFenPeiLiRun" context="neeq_duration_T_M"/>
    <Item id="00006101" ccId="568083632" eleName="YingYuGongJiMiBuKuiSunDaoZhiDeBianDongWeiFenPeiLiRun" context="neeq_duration_T_M"/>
    <Item id="00006102" ccId="2302182072" eleName="QiTaSuoYouZheQuanYiNeiBuJieZhuanDaoZhiDeBianDongWeiFenPeiLiRun" context="neeq_duration_T_M"/>
    <Item id="00006103" ccId="1252695572" eleName="ZhuanXiangChuBeiDeBianDongWeiFenPeiLiRun" context="neeq_duration_T_M"/>
    <Item id="00006104" ccId="1624497193" eleName="BenQiTiQuDaoZhiDeBianDongWeiFenPeiLiRun" context="neeq_duration_T_M"/>
    <Item id="00006105" ccId="4061494431" eleName="BenQiShiYongDaoZhiDeBianDongWeiFenPeiLiRun" context="neeq_duration_T_M"/>
    <Item id="00006106" ccId="412591163" eleName="kuaiJiZhengCeBianGengDaoZhiDeBianGengSuoYouZheQuanYi" context="neeq_duration_T_M"/>
    <Item id="00006107" ccId="451673323" eleName="QianQiChaCuoGengZhengDaoZhiDeBianGengSuoYouZheQuanYi" context="neeq_duration_T_M"/>
    <Item id="00006108" ccId="1087654497" eleName="QiTaDaoZhiDeBianGengSuoYouZheQuanYi" context="neeq_duration_T_M"/>
    <Item id="00006109" ccId="2139835620" eleName="BenNianNianChuYuESuoYouZheQuanYi" context="neeq_duration_T_M"/>
    <Item id="00006110" ccId="1416747458" eleName="BenQiZengJianBianDongJinESuoYouZheQuanYi" context="neeq_duration_T_M"/>
    <Item id="00006111" ccId="883059810" eleName="JingLiRunHeQiTaZongHeShouYiBianDongDaoZhiDeBianDongJinESuoYouZheQuanYi" context="neeq_duration_T_M"/>
    <Item id="00006112" ccId="1439111645" eleName="SuoYouZheTouRuHeJianShaoZiBenDaoZhiDeBianDongSuoYouZheQuanYi" context="neeq_duration_T_M"/>
    <Item id="00006113" ccId="3042853993" eleName="GuFenZhiFuJiRuSuoYouZheQuanYiDeJinEDaoZhiDeBianDongSuoYouZheQuanYi" context="neeq_duration_T_M"/>
    <Item id="00006114" ccId="2145158116" eleName="QiTaSuoYouZheTouRuHeJianShaoZiBenDaoZhiDeBianDongSuoYouZheQuanYi" context="neeq_duration_T_M"/>
    <Item id="00006115" ccId="2905558385" eleName="LiRunFenPeiDaoZhiDeBianDongSuoYouZheQuanYi" context="neeq_duration_T_M"/>
    <Item id="00006116" ccId="2481489916" eleName="TiQuYingYuGongJiDaoZhiDeBianDongSuoYouZheQuanYi" context="neeq_duration_T_M"/>
    <Item id="00006117" ccId="2591802396" eleName="DuiSuoYouZheHuoGuDongDeFenPeiDaoZhiDeBianDongSuoYouZheQuanYi" context="neeq_duration_T_M"/>
    <Item id="00006118" ccId="2365630625" eleName="QiTaLiRunFenPeiDaoZhiDeBianDongSuoYouZheQuanYi" context="neeq_duration_T_M"/>
    <Item id="00006119" ccId="1028224646" eleName="SuoYouZheQuanYiNeiBuJieZhuanBianDongDaoZhiDeBianDongSuoYouZheQuanYi" context="neeq_duration_T_M"/>
    <Item id="00006120" ccId="4047460831" eleName="ZiBenGongJiZhuanZengZiBenHuoGuBenDaoZhiDeBianDongSuoYouZheQuanYi" context="neeq_duration_T_M"/>
    <Item id="00006121" ccId="3244742685" eleName="YingYuGongJiZhuanZengZiBenHuoGuBenDaoZhiDeBianDongSuoYouZheQuanYi" context="neeq_duration_T_M"/>
    <Item id="00006122" ccId="4126413521" eleName="YingYuGongJiMiBuKuiSunDaoZhiDeBianDongSuoYouZheQuanYi" context="neeq_duration_T_M"/>
    <Item id="00006123" ccId="4259687791" eleName="QiTaSuoYouZheQuanYiNeiBuJieZhuanDaoZhiDeBianDongSuoYouZheQuanYi" context="neeq_duration_T_M"/>
    <Item id="00006124" ccId="1869792999" eleName="ZhuanXiangChuBeiDeBianDongSuoYouZheQuanYi" context="neeq_duration_T_M"/>
    <Item id="00006125" ccId="412129284" eleName="BenQiTiQuDaoZhiDeBianDongSuoYouZheQuanYi" context="neeq_duration_T_M"/>
    <Item id="00006126" ccId="3048019945" eleName="BenQiShiYongDaoZhiDeBianDongSuoYouZheQuanYi" context="neeq_duration_T_M"/>
    <Item id="00006127" ccId="3066594575" eleName="IssuedCapital" context="neeq_instant_T-2_M"/>
    <Item id="00006128" ccId="3966750685" eleName="CapitalSurplus" context="neeq_instant_T-2_M"/>
    <Item id="00006129" ccId="4270946306" eleName="KuCunGu" context="neeq_instant_T-2_M"/>
    <Item id="00006130" ccId="521203440" eleName="QiTaZongHeShouYi" context="neeq_instant_T-2_M"/>
    <Item id="00006131" ccId="3933300281" eleName="SpecializedReserve" context="neeq_instant_T-2_M"/>
    <Item id="00006132" ccId="3634196829" eleName="SurplusReserves" context="neeq_instant_T-2_M"/>
    <Item id="00006133" ccId="512045484" eleName="RetainedEarnings" context="neeq_instant_T-2_M"/>
    <Item id="00006134" ccId="2109473305" eleName="Equity" context="neeq_instant_T-2_M"/>
    <Item id="00006135" ccId="2475170401" eleName="IssuedCapital" context="neeq_instant_T-1_M"/>
    <Item id="00006136" ccId="1114252451" eleName="CapitalSurplus" context="neeq_instant_T-1_M"/>
    <Item id="00006137" ccId="3326144873" eleName="KuCunGu" context="neeq_instant_T-1_M"/>
    <Item id="00006138" ccId="4241960505" eleName="QiTaZongHeShouYi" context="neeq_instant_T-1_M"/>
    <Item id="00006139" ccId="4069669955" eleName="SpecializedReserve" context="neeq_instant_T-1_M"/>
    <Item id="00006140" ccId="1485425864" eleName="SurplusReserves" context="neeq_instant_T-1_M"/>
    <Item id="00006141" ccId="840197876" eleName="RetainedEarnings" context="neeq_instant_T-1_M"/>
    <Item id="00006142" ccId="1925685637" eleName="Equity" context="neeq_instant_T-1_M"/>
    <Item id="00006143" ccId="1188022958" eleName="kuaiJiZhengCeBianGengDaoZhiDeBianGengShiShouZiBenHuoGuBen" context="neeq_duration_T-1_M"/>
    <Item id="00006144" ccId="377982662" eleName="QianQiChaCuoGengZhengDaoZhiDeBianGengShiShouZiBenHuoGuBen" context="neeq_duration_T-1_M"/>
    <Item id="00006145" ccId="3103048508" eleName="QiTaDaoZhiDeBianGengShiShouZiBenHuoGuBen" context="neeq_duration_T-1_M"/>
    <Item id="00006146" ccId="2939154898" eleName="BenNianNianChuYuEShiShouZiBenHuoGuBen" context="neeq_duration_T-1_M"/>
    <Item id="00006147" ccId="1581558291" eleName="BenQiZengJianBianDongJinEShiShouZiBenHuoGuBen" context="neeq_duration_T-1_M"/>
    <Item id="00006148" ccId="4076061329" eleName="JingLiRunHeQiTaZongHeShouYiBianDongDaoZhiDeBianDongJinEShiShouZiBenHuoGuBen" context="neeq_duration_T-1_M"/>
    <Item id="00006149" ccId="1276831546" eleName="SuoYouZheTouRuHeJianShaoZiBenDaoZhiDeBianDongShiShouZiBenHuoGuBen" context="neeq_duration_T-1_M"/>
    <Item id="00006150" ccId="3923736503" eleName="GuFenZhiFuJiRuSuoYouZheQuanYiDeJinEDaoZhiDeBianDongShiShouZiBenHuoGuBen" context="neeq_duration_T-1_M"/>
    <Item id="00006151" ccId="3689159144" eleName="QiTaSuoYouZheTouRuHeJianShaoZiBenDaoZhiDeBianDongShiShouZiBenHuoGuBen" context="neeq_duration_T-1_M"/>
    <Item id="00006152" ccId="2962214327" eleName="LiRunFenPeiDaoZhiDeBianDongShiShouZiBenHuoGuBen" context="neeq_duration_T-1_M"/>
    <Item id="00006153" ccId="1252238512" eleName="TiQuYingYuGongJiDaoZhiDeBianDongShiShouZiBenHuoGuBen" context="neeq_duration_T-1_M"/>
    <Item id="00006154" ccId="3331391817" eleName="DuiSuoYouZheHuoGuDongDeFenPeiDaoZhiDeBianDongShiShouZiBenHuoGuBen" context="neeq_duration_T-1_M"/>
    <Item id="00006155" ccId="2407172710" eleName="QiTaLiRunFenPeiDaoZhiDeBianDongShiShouZiBenHuoGuBen" context="neeq_duration_T-1_M"/>
    <Item id="00006156" ccId="4147915526" eleName="SuoYouZheQuanYiNeiBuJieZhuanBianDongDaoZhiDeBianDongShiShouZiBenHuoGuBen" context="neeq_duration_T-1_M"/>
    <Item id="00006157" ccId="2466927511" eleName="ZiBenGongJiZhuanZengZiBenHuoGuBenDaoZhiDeBianDongShiShouZiBenHuoGuBen" context="neeq_duration_T-1_M"/>
    <Item id="00006158" ccId="2048104052" eleName="YingYuGongJiZhuanZengZiBenHuoGuBenDaoZhiDeBianDongShiShouZiBenHuoGuBen" context="neeq_duration_T-1_M"/>
    <Item id="00006159" ccId="2117633716" eleName="YingYuGongJiMiBuKuiSunDaoZhiDeBianDongShiShouZiBenHuoGuBen" context="neeq_duration_T-1_M"/>
    <Item id="00006160" ccId="1614323941" eleName="QiTaSuoYouZheQuanYiNeiBuJieZhuanDaoZhiDeBianDongShiShouZiBenHuoGuBen" context="neeq_duration_T-1_M"/>
    <Item id="00006161" ccId="1480649584" eleName="ZhuanXiangChuBeiDeBianDongShiShouZiBenHuoGuBen" context="neeq_duration_T-1_M"/>
    <Item id="00006162" ccId="3111379757" eleName="BenQiTiQuDaoZhiDeBianDongShiShouZiBenHuoGuBen" context="neeq_duration_T-1_M"/>
    <Item id="00006163" ccId="1414121999" eleName="BenQiShiYongDaoZhiDeBianDongShiShouZiBenHuoGuBen" context="neeq_duration_T-1_M"/>
    <Item id="00006164" ccId="3323755522" eleName="kuaiJiZhengCeBianGengDaoZhiDeBianGengZiBenGongJi" context="neeq_duration_T-1_M"/>
    <Item id="00006165" ccId="3225933906" eleName="QianQiChaCuoGengZhengDaoZhiDeBianGengZiBenGongJi" context="neeq_duration_T-1_M"/>
    <Item id="00006166" ccId="2648619696" eleName="QiTaDaoZhiDeBianGengZiBenGongJi" context="neeq_duration_T-1_M"/>
    <Item id="00006167" ccId="2695487385" eleName="BenNianNianChuYuEZiBenGongJi" context="neeq_duration_T-1_M"/>
    <Item id="00006168" ccId="3101055600" eleName="BenQiZengJianBianDongJinEZiBenGongJi" context="neeq_duration_T-1_M"/>
    <Item id="00006169" ccId="2989503544" eleName="JingLiRunHeQiTaZongHeShouYiBianDongDaoZhiDeBianDongJinEZiBenGongJi" context="neeq_duration_T-1_M"/>
    <Item id="00006170" ccId="2794396894" eleName="SuoYouZheTouRuHeJianShaoZiBenDaoZhiDeBianDongZiBenGongJi" context="neeq_duration_T-1_M"/>
    <Item id="00006171" ccId="3876748" eleName="GuFenZhiFuJiRuSuoYouZheQuanYiDeJinEDaoZhiDeBianDongZiBenGongJi" context="neeq_duration_T-1_M"/>
    <Item id="00006172" ccId="211163017" eleName="QiTaSuoYouZheTouRuHeJianShaoZiBenDaoZhiDeBianDongZiBenGongJi" context="neeq_duration_T-1_M"/>
    <Item id="00006173" ccId="4061181010" eleName="LiRunFenPeiDaoZhiDeBianDongZiBenGongJi" context="neeq_duration_T-1_M"/>
    <Item id="00006174" ccId="1136462522" eleName="TiQuYingYuGongJiDaoZhiDeBianDongZiBenGongJi" context="neeq_duration_T-1_M"/>
    <Item id="00006175" ccId="810837775" eleName="DuiSuoYouZheHuoGuDongDeFenPeiDaoZhiDeBianDongZiBenGongJi" context="neeq_duration_T-1_M"/>
    <Item id="00006176" ccId="1666967250" eleName="QiTaLiRunFenPeiDaoZhiDeBianDongZiBenGongJi" context="neeq_duration_T-1_M"/>
    <Item id="00006177" ccId="495689264" eleName="SuoYouZheQuanYiNeiBuJieZhuanBianDongDaoZhiDeBianDongZiBenGongJi" context="neeq_duration_T-1_M"/>
    <Item id="00006178" ccId="1866635040" eleName="ZiBenGongJiZhuanZengZiBenHuoGuBenDaoZhiDeBianDongZiBenGongJi" context="neeq_duration_T-1_M"/>
    <Item id="00006179" ccId="2568451312" eleName="YingYuGongJiZhuanZengZiBenHuoGuBenDaoZhiDeBianDongZiBenGongJi" context="neeq_duration_T-1_M"/>
    <Item id="00006180" ccId="4173887607" eleName="YingYuGongJiMiBuKuiSunDaoZhiDeBianDongZiBenGongJi" context="neeq_duration_T-1_M"/>
    <Item id="00006181" ccId="3489273480" eleName="QiTaSuoYouZheQuanYiNeiBuJieZhuanDaoZhiDeBianDongZiBenGongJi" context="neeq_duration_T-1_M"/>
    <Item id="00006182" ccId="1192964590" eleName="ZhuanXiangChuBeiDeBianDongZiBenGongJi" context="neeq_duration_T-1_M"/>
    <Item id="00006183" ccId="1539704195" eleName="BenQiTiQuDaoZhiDeBianDongZiBenGongJi" context="neeq_duration_T-1_M"/>
    <Item id="00006184" ccId="1039855451" eleName="BenQiShiYongDaoZhiDeBianDongZiBenGongJi" context="neeq_duration_T-1_M"/>
    <Item id="00006185" ccId="3925581398" eleName="kuaiJiZhengCeBianGengDaoZhiDeBianGengKuCunGu" context="neeq_duration_T-1_M"/>
    <Item id="00006186" ccId="1001397759" eleName="QianQiChaCuoGengZhengDaoZhiDeBianGengKuCunGu" context="neeq_duration_T-1_M"/>
    <Item id="00006187" ccId="2758469236" eleName="QiTaDaoZhiDeBianGengKuCunGu" context="neeq_duration_T-1_M"/>
    <Item id="00006188" ccId="1749850024" eleName="BenNianNianChuYuEKuCunGu" context="neeq_duration_T-1_M"/>
    <Item id="00006189" ccId="1309676638" eleName="BenQiZengJianBianDongJinEKuCunGu" context="neeq_duration_T-1_M"/>
    <Item id="00006190" ccId="639078611" eleName="JingLiRunHeQiTaZongHeShouYiBianDongDaoZhiDeBianDongJinEKuCunGu" context="neeq_duration_T-1_M"/>
    <Item id="00006191" ccId="558595547" eleName="SuoYouZheTouRuHeJianShaoZiBenDaoZhiDeBianDongKuCunGu" context="neeq_duration_T-1_M"/>
    <Item id="00006192" ccId="533388111" eleName="GuFenZhiFuJiRuSuoYouZheQuanYiDeJinEDaoZhiDeBianDongKuCunGu" context="neeq_duration_T-1_M"/>
    <Item id="00006193" ccId="2143306354" eleName="QiTaSuoYouZheTouRuHeJianShaoZiBenDaoZhiDeBianDong" context="neeq_duration_T-1_M"/>
    <Item id="00006194" ccId="2015183127" eleName="LiRunFenPeiDaoZhiDeBianDongKuCunGu" context="neeq_duration_T-1_M"/>
    <Item id="00006195" ccId="1918594062" eleName="TiQuYingYuGongJiDaoZhiDeBianDongKuCunGu" context="neeq_duration_T-1_M"/>
    <Item id="00006196" ccId="2466463063" eleName="DuiSuoYouZheHuoGuDongDeFenPeiDaoZhiDeBianDongKuCunGu" context="neeq_duration_T-1_M"/>
    <Item id="00006197" ccId="2384749996" eleName="QiTaLiRunFenPeiDaoZhiDeBianDongKuCunGu" context="neeq_duration_T-1_M"/>
    <Item id="00006198" ccId="3729782180" eleName="SuoYouZheQuanYiNeiBuJieZhuanBianDongDaoZhiDeBianDongKuCunGu" context="neeq_duration_T-1_M"/>
    <Item id="00006199" ccId="839670168" eleName="ZiBenGongJiZhuanZengZiBenHuoGuBenDaoZhiDeBianDongKuCunGu" context="neeq_duration_T-1_M"/>
    <Item id="00006200" ccId="3615691527" eleName="YingYuGongJiZhuanZengZiBenHuoGuBenDaoZhiDeBianDongKuCunGu" context="neeq_duration_T-1_M"/>
    <Item id="00006201" ccId="205616631" eleName="YingYuGongJiMiBuKuiSunDaoZhiDeBianDongKuCunGu" context="neeq_duration_T-1_M"/>
    <Item id="00006202" ccId="4001522389" eleName="QiTaSuoYouZheQuanYiNeiBuJieZhuanDaoZhiDeBianDongKuCunGu" context="neeq_duration_T-1_M"/>
    <Item id="00006203" ccId="2945946620" eleName="ZhuanXiangChuBeiDeBianDongKuCunGu" context="neeq_duration_T-1_M"/>
    <Item id="00006204" ccId="874352635" eleName="BenQiTiQuDaoZhiDeBianDongKuCunGu" context="neeq_duration_T-1_M"/>
    <Item id="00006205" ccId="1915434331" eleName="BenQiShiYongDaoZhiDeBianDongKuCunGu" context="neeq_duration_T-1_M"/>
    <Item id="00006206" ccId="1665508561" eleName="kuaiJiZhengCeBianGengDaoZhiDeBianGengQiTaZongHeShouYi" context="neeq_duration_T-1_M"/>
    <Item id="00006207" ccId="143477628" eleName="QianQiChaCuoGengZhengDaoZhiDeBianGengQiTaZongHeShouYi" context="neeq_duration_T-1_M"/>
    <Item id="00006208" ccId="861479025" eleName="QiTaDaoZhiDeBianGengQiTaZongHeShouYi" context="neeq_duration_T-1_M"/>
    <Item id="00006209" ccId="2762009876" eleName="BenNianNianChuYuEQiTaZongHeShouYi" context="neeq_duration_T-1_M"/>
    <Item id="00006210" ccId="4129335807" eleName="BenQiZengJianBianDongJinEQiTaZongHeShouYi" context="neeq_duration_T-1_M"/>
    <Item id="00006211" ccId="1644228048" eleName="JingLiRunHeQiTaZongHeShouYiBianDongDaoZhiDeBianDongJinEQiTaZongHeShouYi" context="neeq_duration_T-1_M"/>
    <Item id="00006212" ccId="3473848382" eleName="SuoYouZheTouRuHeJianShaoZiBenDaoZhiDeBianDongQiTaZongHeShouYi" context="neeq_duration_T-1_M"/>
    <Item id="00006213" ccId="3853128210" eleName="GuFenZhiFuJiRuSuoYouZheQuanYiDeJinEDaoZhiDeBianDongQiTaZongHeShouYi" context="neeq_duration_T-1_M"/>
    <Item id="00006214" ccId="1338200706" eleName="QiTaSuoYouZheTouRuHeJianShaoZiBenDaoZhiDeBianDongQiTaZongHeShouYi" context="neeq_duration_T-1_M"/>
    <Item id="00006215" ccId="4071440485" eleName="LiRunFenPeiDaoZhiDeBianDongQiTaZongHeShouYi" context="neeq_duration_T-1_M"/>
    <Item id="00006216" ccId="4290990530" eleName="TiQuYingYuGongJiDaoZhiDeBianDongQiTaZongHeShouYi" context="neeq_duration_T-1_M"/>
    <Item id="00006217" ccId="2343661090" eleName="DuiSuoYouZheHuoGuDongDeFenPeiDaoZhiDeBianDongQiTaZongHeShouYi" context="neeq_duration_T-1_M"/>
    <Item id="00006218" ccId="3989028789" eleName="QiTaLiRunFenPeiDaoZhiDeBianDongQiTaZongHeShouYi" context="neeq_duration_T-1_M"/>
    <Item id="00006219" ccId="42806106" eleName="SuoYouZheQuanYiNeiBuJieZhuanBianDongDaoZhiDeBianDongQiTaZongHeShouYi" context="neeq_duration_T-1_M"/>
    <Item id="00006220" ccId="147261335" eleName="ZiBenGongJiZhuanZengZiBenHuoGuBenDaoZhiDeBianDongQiTaZongHeShouYi" context="neeq_duration_T-1_M"/>
    <Item id="00006221" ccId="1072395118" eleName="YingYuGongJiZhuanZengZiBenHuoGuBenDaoZhiDeBianDongQiTaZongHeShouYi" context="neeq_duration_T-1_M"/>
    <Item id="00006222" ccId="4224374572" eleName="YingYuGongJiMiBuKuiSunDaoZhiDeBianDongQiTaZongHeShouYi" context="neeq_duration_T-1_M"/>
    <Item id="00006223" ccId="2717303291" eleName="QiTaSuoYouZheQuanYiNeiBuJieZhuanDaoZhiDeBianDongQiTaZongHeShouYi" context="neeq_duration_T-1_M"/>
    <Item id="00006224" ccId="119729387" eleName="ZhuanXiangChuBeiDeBianDongQiTaZongHeShouYi" context="neeq_duration_T-1_M"/>
    <Item id="00006225" ccId="3332782047" eleName="BenQiTiQuDaoZhiDeBianDongQiTaZongHeShouYi" context="neeq_duration_T-1_M"/>
    <Item id="00006226" ccId="2320841568" eleName="BenQiShiYongDaoZhiDeBianDongQiTaZongHeShouYi" context="neeq_duration_T-1_M"/>
    <Item id="00006227" ccId="2554717913" eleName="kuaiJiZhengCeBianGengDaoZhiDeBianGengZhuanXiangChuBei" context="neeq_duration_T-1_M"/>
    <Item id="00006228" ccId="136080185" eleName="QianQiChaCuoGengZhengDaoZhiDeBianGengZhuanXiangChuBei" context="neeq_duration_T-1_M"/>
    <Item id="00006229" ccId="1150324013" eleName="QiTaDaoZhiDeBianGengZhuanXiangChuBei" context="neeq_duration_T-1_M"/>
    <Item id="00006230" ccId="811449657" eleName="BenNianNianChuYuEZhuanXiangChuBei" context="neeq_duration_T-1_M"/>
    <Item id="00006231" ccId="1530688533" eleName="BenQiZengJianBianDongJinEZhuanXiangChuBei" context="neeq_duration_T-1_M"/>
    <Item id="00006232" ccId="494310611" eleName="JingLiRunHeQiTaZongHeShouYiBianDongDaoZhiDeBianDongJinEZhuanXiangChuBei" context="neeq_duration_T-1_M"/>
    <Item id="00006233" ccId="4115466316" eleName="SuoYouZheTouRuHeJianShaoZiBenDaoZhiDeBianDongZhuanXiangChuBei" context="neeq_duration_T-1_M"/>
    <Item id="00006234" ccId="139625910" eleName="GuFenZhiFuJiRuSuoYouZheQuanYiDeJinEDaoZhiDeBianDongZhuanXiangChuBei" context="neeq_duration_T-1_M"/>
    <Item id="00006235" ccId="964470387" eleName="QiTaSuoYouZheTouRuHeJianShaoZiBenDaoZhiDeBianDongZhuanXiangChuBei" context="neeq_duration_T-1_M"/>
    <Item id="00006236" ccId="1681619287" eleName="LiRunFenPeiDaoZhiDeBianDongZhuanXiangChuBei" context="neeq_duration_T-1_M"/>
    <Item id="00006237" ccId="628594074" eleName="TiQuYingYuGongJiDaoZhiDeBianDongZhuanXiangChuBei" context="neeq_duration_T-1_M"/>
    <Item id="00006238" ccId="2488207418" eleName="DuiSuoYouZheHuoGuDongDeFenPeiDaoZhiDeBianDongZhuanXiangChuBei" context="neeq_duration_T-1_M"/>
    <Item id="00006239" ccId="4115615446" eleName="QiTaLiRunFenPeiDaoZhiDeBianDongZhuanXiangChuBei" context="neeq_duration_T-1_M"/>
    <Item id="00006240" ccId="3536515905" eleName="SuoYouZheQuanYiNeiBuJieZhuanBianDongDaoZhiDeBianDongZhuanXiangChuBei" context="neeq_duration_T-1_M"/>
    <Item id="00006241" ccId="1690328973" eleName="ZiBenGongJiZhuanZengZiBenHuoGuBenDaoZhiDeBianDongZhuanXiangChuBei" context="neeq_duration_T-1_M"/>
    <Item id="00006242" ccId="3733563414" eleName="YingYuGongJiZhuanZengZiBenHuoGuBenDaoZhiDeBianDongZhuanXiangChuBei" context="neeq_duration_T-1_M"/>
    <Item id="00006243" ccId="2125111421" eleName="YingYuGongJiMiBuKuiSunDaoZhiDeBianDongZhuanXiangChuBei" context="neeq_duration_T-1_M"/>
    <Item id="00006244" ccId="2627796400" eleName="QiTaSuoYouZheQuanYiNeiBuJieZhuanDaoZhiDeBianDongZhuanXiangChuBei" context="neeq_duration_T-1_M"/>
    <Item id="00006245" ccId="3047546098" eleName="ZhuanXiangChuBeiDeBianDongZhuanXiangChuBei" context="neeq_duration_T-1_M"/>
    <Item id="00006246" ccId="2577071473" eleName="BenQiTiQuDaoZhiDeBianDongZhuanXiangChuBei" context="neeq_duration_T-1_M"/>
    <Item id="00006247" ccId="547890285" eleName="BenQiShiYongDaoZhiDeBianDongZhuanXiangChuBei" context="neeq_duration_T-1_M"/>
    <Item id="00006248" ccId="2381506351" eleName="kuaiJiZhengCeBianGengDaoZhiDeBianGengYingYuGongJi" context="neeq_duration_T-1_M"/>
    <Item id="00006249" ccId="3128024321" eleName="QianQiChaCuoGengZhengDaoZhiDeBianGengYingYuGongJi" context="neeq_duration_T-1_M"/>
    <Item id="00006250" ccId="1837571528" eleName="QiTaDaoZhiDeBianGengYingYuGongJi" context="neeq_duration_T-1_M"/>
    <Item id="00006251" ccId="1569452010" eleName="BenNianNianChuYuEYingYuGongJi" context="neeq_duration_T-1_M"/>
    <Item id="00006252" ccId="573866385" eleName="BenQiZengJianBianDongJinEYingYuGongJi" context="neeq_duration_T-1_M"/>
    <Item id="00006253" ccId="3786056951" eleName="JingLiRunHeQiTaZongHeShouYiBianDongDaoZhiDeBianDongJinEYingYuGongJi" context="neeq_duration_T-1_M"/>
    <Item id="00006254" ccId="3003535502" eleName="SuoYouZheTouRuHeJianShaoZiBenDaoZhiDeBianDongYingYuGongJi" context="neeq_duration_T-1_M"/>
    <Item id="00006255" ccId="2672593639" eleName="GuFenZhiFuJiRuSuoYouZheQuanYiDeJinEDaoZhiDeBianDongYingYuGongJi" context="neeq_duration_T-1_M"/>
    <Item id="00006256" ccId="2115158490" eleName="QiTaSuoYouZheTouRuHeJianShaoZiBenDaoZhiDeBianDongYingYuGongJi" context="neeq_duration_T-1_M"/>
    <Item id="00006257" ccId="1591358627" eleName="LiRunFenPeiDaoZhiDeBianDongYingYuGongJi" context="neeq_duration_T-1_M"/>
    <Item id="00006258" ccId="1367327078" eleName="TiQuYingYuGongJiDaoZhiDeBianDongYingYuGongJi" context="neeq_duration_T-1_M"/>
    <Item id="00006259" ccId="3130422144" eleName="DuiSuoYouZheHuoGuDongDeFenPeiDaoZhiDeBianDongYingYuGongJi" context="neeq_duration_T-1_M"/>
    <Item id="00006260" ccId="2163579472" eleName="QiTaLiRunFenPeiDaoZhiDeBianDongYingYuGongJi" context="neeq_duration_T-1_M"/>
    <Item id="00006261" ccId="3916111251" eleName="SuoYouZheQuanYiNeiBuJieZhuanBianDongDaoZhiDeBianDongYingYuGongJi" context="neeq_duration_T-1_M"/>
    <Item id="00006262" ccId="2489122892" eleName="ZiBenGongJiZhuanZengZiBenHuoGuBenDaoZhiDeBianDongYingYuGongJi" context="neeq_duration_T-1_M"/>
    <Item id="00006263" ccId="3295159432" eleName="YingYuGongJiZhuanZengZiBenHuoGuBenDaoZhiDeBianDongYingYuGongJi" context="neeq_duration_T-1_M"/>
    <Item id="00006264" ccId="1282916087" eleName="YingYuGongJiMiBuKuiSunDaoZhiDeBianDongYingYuGongJi" context="neeq_duration_T-1_M"/>
    <Item id="00006265" ccId="353318723" eleName="QiTaSuoYouZheQuanYiNeiBuJieZhuanDaoZhiDeBianDongYingYuGongJi" context="neeq_duration_T-1_M"/>
    <Item id="00006266" ccId="3948413856" eleName="ZhuanXiangChuBeiDeBianDongYingYuGongJi" context="neeq_duration_T-1_M"/>
    <Item id="00006267" ccId="2826847686" eleName="BenQiTiQuDaoZhiDeBianDongYingYuGongJi" context="neeq_duration_T-1_M"/>
    <Item id="00006268" ccId="2940007376" eleName="BenQiShiYongDaoZhiDeBianDongYingYuGongJi" context="neeq_duration_T-1_M"/>
    <Item id="00006269" ccId="1821375787" eleName="kuaiJiZhengCeBianGengDaoZhiDeBianGengWeiFenPeiLiRun" context="neeq_duration_T-1_M"/>
    <Item id="00006270" ccId="1304351967" eleName="QianQiChaCuoGengZhengDaoZhiDeBianGengWeiFenPeiLiRun" context="neeq_duration_T-1_M"/>
    <Item id="00006271" ccId="2453730627" eleName="QiTaDaoZhiDeBianGengWeiFenPeiLiRun" context="neeq_duration_T-1_M"/>
    <Item id="00006272" ccId="3525416575" eleName="BenNianNianChuYuEWeiFenPeiLiRun" context="neeq_duration_T-1_M"/>
    <Item id="00006273" ccId="3784892284" eleName="BenQiZengJianBianDongJinEWeiFenPeiLiRun" context="neeq_duration_T-1_M"/>
    <Item id="00006274" ccId="85208233" eleName="JingLiRunHeQiTaZongHeShouYiBianDongDaoZhiDeBianDongJinEWeiFenPeiLiRun" context="neeq_duration_T-1_M"/>
    <Item id="00006275" ccId="2998597211" eleName="SuoYouZheTouRuHeJianShaoZiBenDaoZhiDeBianDongWeiFenPeiLiRun" context="neeq_duration_T-1_M"/>
    <Item id="00006276" ccId="1547187968" eleName="GuFenZhiFuJiRuSuoYouZheQuanYiDeJinEDaoZhiDeBianDongWeiFenPeiLiRun" context="neeq_duration_T-1_M"/>
    <Item id="00006277" ccId="1867249488" eleName="QiTaSuoYouZheTouRuHeJianShaoZiBenDaoZhiDeBianDongWeiFenPeiLiRun" context="neeq_duration_T-1_M"/>
    <Item id="00006278" ccId="434101592" eleName="LiRunFenPeiDaoZhiDeBianDongWeiFenPeiLiRun" context="neeq_duration_T-1_M"/>
    <Item id="00006279" ccId="292025476" eleName="TiQuYingYuGongJiDaoZhiDeBianDongWeiFenPeiLiRun" context="neeq_duration_T-1_M"/>
    <Item id="00006280" ccId="3082165301" eleName="DuiSuoYouZheHuoGuDongDeFenPeiDaoZhiDeBianDongWeiFenPeiLiRun" context="neeq_duration_T-1_M"/>
    <Item id="00006281" ccId="487602453" eleName="QiTaLiRunFenPeiDaoZhiDeBianDongWeiFenPeiLiRun" context="neeq_duration_T-1_M"/>
    <Item id="00006282" ccId="610248471" eleName="SuoYouZheQuanYiNeiBuJieZhuanBianDongDaoZhiDeBianDongWeiFenPeiLiRun" context="neeq_duration_T-1_M"/>
    <Item id="00006283" ccId="1345133670" eleName="ZiBenGongJiZhuanZengZiBenHuoGuBenDaoZhiDeBianDongWeiFenPeiLiRun" context="neeq_duration_T-1_M"/>
    <Item id="00006284" ccId="3609143950" eleName="YingYuGongJiZhuanZengZiBenHuoGuBenDaoZhiDeBianDongWeiFenPeiLiRun" context="neeq_duration_T-1_M"/>
    <Item id="00006285" ccId="2705133409" eleName="YingYuGongJiMiBuKuiSunDaoZhiDeBianDongWeiFenPeiLiRun" context="neeq_duration_T-1_M"/>
    <Item id="00006286" ccId="4157622811" eleName="QiTaSuoYouZheQuanYiNeiBuJieZhuanDaoZhiDeBianDongWeiFenPeiLiRun" context="neeq_duration_T-1_M"/>
    <Item id="00006287" ccId="964544726" eleName="ZhuanXiangChuBeiDeBianDongWeiFenPeiLiRun" context="neeq_duration_T-1_M"/>
    <Item id="00006288" ccId="3253299029" eleName="BenQiTiQuDaoZhiDeBianDongWeiFenPeiLiRun" context="neeq_duration_T-1_M"/>
    <Item id="00006289" ccId="2033375436" eleName="BenQiShiYongDaoZhiDeBianDongWeiFenPeiLiRun" context="neeq_duration_T-1_M"/>
    <Item id="00006290" ccId="2260784982" eleName="kuaiJiZhengCeBianGengDaoZhiDeBianGengSuoYouZheQuanYi" context="neeq_duration_T-1_M"/>
    <Item id="00006291" ccId="2655172997" eleName="QianQiChaCuoGengZhengDaoZhiDeBianGengSuoYouZheQuanYi" context="neeq_duration_T-1_M"/>
    <Item id="00006292" ccId="3659855170" eleName="QiTaDaoZhiDeBianGengSuoYouZheQuanYi" context="neeq_duration_T-1_M"/>
    <Item id="00006293" ccId="1429072068" eleName="BenNianNianChuYuESuoYouZheQuanYi" context="neeq_duration_T-1_M"/>
    <Item id="00006294" ccId="3880652845" eleName="BenQiZengJianBianDongJinESuoYouZheQuanYi" context="neeq_duration_T-1_M"/>
    <Item id="00006295" ccId="2377114289" eleName="JingLiRunHeQiTaZongHeShouYiBianDongDaoZhiDeBianDongJinESuoYouZheQuanYi" context="neeq_duration_T-1_M"/>
    <Item id="00006296" ccId="508488515" eleName="SuoYouZheTouRuHeJianShaoZiBenDaoZhiDeBianDongSuoYouZheQuanYi" context="neeq_duration_T-1_M"/>
    <Item id="00006297" ccId="440350756" eleName="GuFenZhiFuJiRuSuoYouZheQuanYiDeJinEDaoZhiDeBianDongSuoYouZheQuanYi" context="neeq_duration_T-1_M"/>
    <Item id="00006298" ccId="1306430059" eleName="QiTaSuoYouZheTouRuHeJianShaoZiBenDaoZhiDeBianDongSuoYouZheQuanYi" context="neeq_duration_T-1_M"/>
    <Item id="00006299" ccId="3009002070" eleName="LiRunFenPeiDaoZhiDeBianDongSuoYouZheQuanYi" context="neeq_duration_T-1_M"/>
    <Item id="00006300" ccId="221187315" eleName="TiQuYingYuGongJiDaoZhiDeBianDongSuoYouZheQuanYi" context="neeq_duration_T-1_M"/>
    <Item id="00006301" ccId="884985833" eleName="DuiSuoYouZheHuoGuDongDeFenPeiDaoZhiDeBianDongSuoYouZheQuanYi" context="neeq_duration_T-1_M"/>
    <Item id="00006302" ccId="871885636" eleName="QiTaLiRunFenPeiDaoZhiDeBianDongSuoYouZheQuanYi" context="neeq_duration_T-1_M"/>
    <Item id="00006303" ccId="1935006339" eleName="SuoYouZheQuanYiNeiBuJieZhuanBianDongDaoZhiDeBianDongSuoYouZheQuanYi" context="neeq_duration_T-1_M"/>
    <Item id="00006304" ccId="575858977" eleName="ZiBenGongJiZhuanZengZiBenHuoGuBenDaoZhiDeBianDongSuoYouZheQuanYi" context="neeq_duration_T-1_M"/>
    <Item id="00006305" ccId="4217364347" eleName="YingYuGongJiZhuanZengZiBenHuoGuBenDaoZhiDeBianDongSuoYouZheQuanYi" context="neeq_duration_T-1_M"/>
    <Item id="00006306" ccId="3394138482" eleName="YingYuGongJiMiBuKuiSunDaoZhiDeBianDongSuoYouZheQuanYi" context="neeq_duration_T-1_M"/>
    <Item id="00006307" ccId="663665665" eleName="QiTaSuoYouZheQuanYiNeiBuJieZhuanDaoZhiDeBianDongSuoYouZheQuanYi" context="neeq_duration_T-1_M"/>
    <Item id="00006308" ccId="3527742226" eleName="ZhuanXiangChuBeiDeBianDongSuoYouZheQuanYi" context="neeq_duration_T-1_M"/>
    <Item id="00006309" ccId="1649857739" eleName="BenQiTiQuDaoZhiDeBianDongSuoYouZheQuanYi" context="neeq_duration_T-1_M"/>
    <Item id="00006310" ccId="2441634159" eleName="BenQiShiYongDaoZhiDeBianDongSuoYouZheQuanYi" context="neeq_duration_T-1_M"/>
    <Item id="00006314" ccId="3018025409" eleName="SuoYouZheTouRuZiBenDaoZhiDeBianDongShiShouZiBenHuoGuBen" context="neeq_duration_T_M"/>
    <Item id="00006315" ccId="2561818577" eleName="QiTaQuanYiGongJuChiYouZheTouRuZiBenDaoZhiDeBianDongShiShouZiBenHuoGuBen" context="neeq_duration_T_M"/>
    <Item id="00006316" ccId="2974704581" eleName="QiTaZengJianBianDongJinEShiShouZiBenHuoGuBen" context="neeq_duration_T_M"/>
    <Item id="00006320" ccId="737668353" eleName="CapitalSurplus" context="neeq_instant_T_M"/>
    <Item id="00006393" ccId="2781670714" eleName="SuoYouZheTouRuZiBenDaoZhiDeBianDongZiBenGongJi" context="neeq_duration_T_M"/>
    <Item id="00006394" ccId="4128331877" eleName="QiTaQuanYiGongJuChiYouZheTouRuZiBenDaoZhiDeBianDongZiBenGongJi" context="neeq_duration_T_M"/>
    <Item id="00006395" ccId="774361485" eleName="QiTaZengJianBianDongJinEZiBenGongJi" context="neeq_duration_T_M"/>
    <Item id="00006396" ccId="3753605379" eleName="SuoYouZheTouRuZiBenDaoZhiDeBianDongKuCunGu" context="neeq_duration_T_M"/>
    <Item id="00006397" ccId="975800687" eleName="QiTaQuanYiGongJuChiYouZheTouRuZiBenDaoZhiDeBianDongKuCunGu" context="neeq_duration_T_M"/>
    <Item id="00006398" ccId="766892290" eleName="QiTaZengJianBianDongJinEKuCunGu" context="neeq_duration_T_M"/>
    <Item id="00006399" ccId="21376267" eleName="SuoYouZheTouRuZiBenDaoZhiDeBianDongQiTaZongHeShouYi" context="neeq_duration_T_M"/>
    <Item id="00006400" ccId="3986489483" eleName="QiTaQuanYiGongJuChiYouZheTouRuZiBenDaoZhiDeBianDongQiTaZongHeShouYi" context="neeq_duration_T_M"/>
    <Item id="00006401" ccId="838653715" eleName="QiTaZengJianBianDongJinEQiTaZongHeShouYi" context="neeq_duration_T_M"/>
    <Item id="00006402" ccId="935096115" eleName="SuoYouZheTouRuZiBenDaoZhiDeBianDongZhuanXiangChuBei" context="neeq_duration_T_M"/>
    <Item id="00006403" ccId="4123791946" eleName="QiTaQuanYiGongJuChiYouZheTouRuZiBenDaoZhiDeBianDongZhuanXiangChuBei" context="neeq_duration_T_M"/>
    <Item id="00006404" ccId="3616386991" eleName="QiTaZengJianBianDongJinEZhuanXiangChuBei" context="neeq_duration_T_M"/>
    <Item id="00006405" ccId="4062193748" eleName="SuoYouZheTouRuZiBenDaoZhiDeBianDongYingYuGongJi" context="neeq_duration_T_M"/>
    <Item id="00006406" ccId="1040324599" eleName="QiTaQuanYiGongJuChiYouZheTouRuZiBenDaoZhiDeBianDongYingYuGongJi" context="neeq_duration_T_M"/>
    <Item id="00006407" ccId="1547569587" eleName="QiTaZengJianBianDongJinEYingYuGongJi" context="neeq_duration_T_M"/>
    <Item id="00006408" ccId="4041765316" eleName="QiTaZengJianBianDongJinEWeiFenPeiLiRun" context="neeq_duration_T_M"/>
    <Item id="00006409" ccId="1456293602" eleName="SuoYouZheTouRuZiBenDaoZhiDeBianDongWeiFenPeiLiRun" context="neeq_duration_T_M"/>
    <Item id="00006410" ccId="3529349680" eleName="QiTaQuanYiGongJuChiYouZheTouRuZiBenDaoZhiDeBianDongWeiFenPeiLiRun" context="neeq_duration_T_M"/>
    <Item id="00006411" ccId="362638446" eleName="SuoYouZheTouRuZiBenDaoZhiDeBianDongSuoYouZheQuanYi" context="neeq_duration_T_M"/>
    <Item id="00006412" ccId="4180675465" eleName="QiTaQuanYiGongJuChiYouZheTouRuZiBenDaoZhiDeBianDongSuoYouZheQuanYi" context="neeq_duration_T_M"/>
    <Item id="00006413" ccId="2912108639" eleName="QiTaZengJianBianDongJinESuoYouZheQuanYi" context="neeq_duration_T_M"/>
    <Item id="00006420" ccId="2248152218" eleName="SuoYouZheTouRuZiBenDaoZhiDeBianDongShiShouZiBenHuoGuBen" context="neeq_duration_T-1_M"/>
    <Item id="00006421" ccId="2233732426" eleName="QiTaQuanYiGongJuChiYouZheTouRuZiBenDaoZhiDeBianDongShiShouZiBenHuoGuBen" context="neeq_duration_T-1_M"/>
    <Item id="00006422" ccId="4118154661" eleName="QiTaZengJianBianDongJinEShiShouZiBenHuoGuBen" context="neeq_duration_T-1_M"/>
    <Item id="00006495" ccId="3592488675" eleName="SuoYouZheTouRuZiBenDaoZhiDeBianDongZiBenGongJi" context="neeq_duration_T-1_M"/>
    <Item id="00006496" ccId="3565971204" eleName="QiTaQuanYiGongJuChiYouZheTouRuZiBenDaoZhiDeBianDongZiBenGongJi" context="neeq_duration_T-1_M"/>
    <Item id="00006497" ccId="2924445674" eleName="QiTaZengJianBianDongJinEZiBenGongJi" context="neeq_duration_T-1_M"/>
    <Item id="00006498" ccId="3548624898" eleName="SuoYouZheTouRuZiBenDaoZhiDeBianDongKuCunGu" context="neeq_duration_T-1_M"/>
    <Item id="00006499" ccId="3087488544" eleName="QiTaQuanYiGongJuChiYouZheTouRuZiBenDaoZhiDeBianDongKuCunGu" context="neeq_duration_T-1_M"/>
    <Item id="00006500" ccId="1836562360" eleName="QiTaZengJianBianDongJinEKuCunGu" context="neeq_duration_T-1_M"/>
    <Item id="00006501" ccId="255802432" eleName="SuoYouZheTouRuZiBenDaoZhiDeBianDongQiTaZongHeShouYi" context="neeq_duration_T-1_M"/>
    <Item id="00006502" ccId="898324245" eleName="QiTaQuanYiGongJuChiYouZheTouRuZiBenDaoZhiDeBianDongQiTaZongHeShouYi" context="neeq_duration_T-1_M"/>
    <Item id="00006503" ccId="1102614478" eleName="QiTaZengJianBianDongJinEQiTaZongHeShouYi" context="neeq_duration_T-1_M"/>
    <Item id="00006504" ccId="2924979645" eleName="SuoYouZheTouRuZiBenDaoZhiDeBianDongZhuanXiangChuBei" context="neeq_duration_T-1_M"/>
    <Item id="00006505" ccId="1069771699" eleName="QiTaQuanYiGongJuChiYouZheTouRuZiBenDaoZhiDeBianDongZhuanXiangChuBei" context="neeq_duration_T-1_M"/>
    <Item id="00006506" ccId="4013245051" eleName="QiTaZengJianBianDongJinEZhuanXiangChuBei" context="neeq_duration_T-1_M"/>
    <Item id="00006507" ccId="1800881459" eleName="SuoYouZheTouRuZiBenDaoZhiDeBianDongYingYuGongJi" context="neeq_duration_T-1_M"/>
    <Item id="00006508" ccId="774908680" eleName="QiTaQuanYiGongJuChiYouZheTouRuZiBenDaoZhiDeBianDongYingYuGongJi" context="neeq_duration_T-1_M"/>
    <Item id="00006509" ccId="2205289082" eleName="QiTaZengJianBianDongJinEYingYuGongJi" context="neeq_duration_T-1_M"/>
    <Item id="00006510" ccId="3418807877" eleName="SuoYouZheTouRuZiBenDaoZhiDeBianDongWeiFenPeiLiRun" context="neeq_duration_T-1_M"/>
    <Item id="00006511" ccId="1382279722" eleName="QiTaQuanYiGongJuChiYouZheTouRuZiBenDaoZhiDeBianDongWeiFenPeiLiRun" context="neeq_duration_T-1_M"/>
    <Item id="00006512" ccId="3986333808" eleName="SuoYouZheTouRuZiBenDaoZhiDeBianDongSuoYouZheQuanYi" context="neeq_duration_T-1_M"/>
    <Item id="00006513" ccId="3113617108" eleName="QiTaQuanYiGongJuChiYouZheTouRuZiBenDaoZhiDeBianDongSuoYouZheQuanYi" context="neeq_duration_T-1_M"/>
    <Item id="00006514" ccId="1854454361" eleName="QiTaZengJianBianDongJinEWeiFenPeiLiRun" context="neeq_duration_T-1_M"/>
    <Item id="00006515" ccId="1970017068" eleName="QiTaZengJianBianDongJinESuoYouZheQuanYi" context="neeq_duration_T-1_M"/>
    <Item id="00007108" ccId="1777905188" eleName="kuaiJiZhengCeBianGengDaoZhiDeBianGengShiShouZiBenHuoGuBen" context="neeq_duration_T"/>
    <Item id="00007109" ccId="1656800656" eleName="QianQiChaCuoGengZhengDaoZhiDeBianGengShiShouZiBenHuoGuBen" context="neeq_duration_T"/>
    <Item id="00007110" ccId="2158493720" eleName="QiTaDaoZhiDeBianGengShiShouZiBenHuoGuBen" context="neeq_duration_T"/>
    <Item id="00007112" ccId="422543399" eleName="BenQiZengJianBianDongJinEShiShouZiBenHuoGuBen" context="neeq_duration_T"/>
    <Item id="00007113" ccId="674153179" eleName="SuoYouZheTouRuHeJianShaoZiBenDaoZhiDeBianDongShiShouZiBenHuoGuBen" context="neeq_duration_T"/>
    <Item id="00007114" ccId="3526028440" eleName="GuFenZhiFuJiRuSuoYouZheQuanYiDeJinEDaoZhiDeBianDongShiShouZiBenHuoGuBen" context="neeq_duration_T"/>
    <Item id="00007115" ccId="1661261201" eleName="LiRunFenPeiDaoZhiDeBianDongShiShouZiBenHuoGuBen" context="neeq_duration_T"/>
    <Item id="00007116" ccId="3359913656" eleName="TiQuYingYuGongJiDaoZhiDeBianDongShiShouZiBenHuoGuBen" context="neeq_duration_T"/>
    <Item id="00007117" ccId="2700580657" eleName="DuiSuoYouZheHuoGuDongDeFenPeiDaoZhiDeBianDongShiShouZiBenHuoGuBen" context="neeq_duration_T"/>
    <Item id="00007118" ccId="3452877227" eleName="QiTaLiRunFenPeiDaoZhiDeBianDongShiShouZiBenHuoGuBen" context="neeq_duration_T"/>
    <Item id="00007119" ccId="328023" eleName="QiTaSuoYouZheTouRuHeJianShaoZiBenDaoZhiDeBianDongShiShouZiBenHuoGuBen" context="neeq_duration_T"/>
    <Item id="00007120" ccId="2554717901" eleName="SuoYouZheQuanYiNeiBuJieZhuanBianDongDaoZhiDeBianDongShiShouZiBenHuoGuBen" context="neeq_duration_T"/>
    <Item id="00007121" ccId="2385667409" eleName="ZiBenGongJiZhuanZengZiBenHuoGuBenDaoZhiDeBianDongShiShouZiBenHuoGuBen" context="neeq_duration_T"/>
    <Item id="00007122" ccId="1744605825" eleName="YingYuGongJiZhuanZengZiBenHuoGuBenDaoZhiDeBianDongShiShouZiBenHuoGuBen" context="neeq_duration_T"/>
    <Item id="00007123" ccId="4184682448" eleName="YingYuGongJiMiBuKuiSunDaoZhiDeBianDongShiShouZiBenHuoGuBen" context="neeq_duration_T"/>
    <Item id="00007124" ccId="1412432606" eleName="QiTaSuoYouZheQuanYiNeiBuJieZhuanDaoZhiDeBianDongShiShouZiBenHuoGuBen" context="neeq_duration_T"/>
    <Item id="00007125" ccId="542562821" eleName="ZhuanXiangChuBeiDeBianDongShiShouZiBenHuoGuBen" context="neeq_duration_T"/>
    <Item id="00007126" ccId="1401020318" eleName="BenQiTiQuDaoZhiDeBianDongShiShouZiBenHuoGuBen" context="neeq_duration_T"/>
    <Item id="00007127" ccId="2721548937" eleName="BenQiShiYongDaoZhiDeBianDongShiShouZiBenHuoGuBen" context="neeq_duration_T"/>
    <Item id="00007131" ccId="3484566367" eleName="QianQiChaCuoGengZhengDaoZhiDeBianGengZiBenGongJi" context="neeq_duration_T"/>
    <Item id="00007132" ccId="3173204838" eleName="QiTaDaoZhiDeBianGengZiBenGongJi" context="neeq_duration_T"/>
    <Item id="00007133" ccId="831715937" eleName="BenNianNianChuYuEZiBenGongJi" context="neeq_duration_T"/>
    <Item id="00007136" ccId="3981243196" eleName="BenQiZengJianBianDongJinEZiBenGongJi" context="neeq_duration_T"/>
    <Item id="00007137" ccId="3740261647" eleName="SuoYouZheTouRuHeJianShaoZiBenDaoZhiDeBianDongZiBenGongJi" context="neeq_duration_T"/>
    <Item id="00007138" ccId="442972152" eleName="GuFenZhiFuJiRuSuoYouZheQuanYiDeJinEDaoZhiDeBianDongZiBenGongJi" context="neeq_duration_T"/>
    <Item id="00007139" ccId="390621758" eleName="QiTaSuoYouZheTouRuHeJianShaoZiBenDaoZhiDeBianDongZiBenGongJi" context="neeq_duration_T"/>
    <Item id="00007140" ccId="3025961295" eleName="LiRunFenPeiDaoZhiDeBianDongZiBenGongJi" context="neeq_duration_T"/>
    <Item id="00007141" ccId="4235786394" eleName="TiQuYingYuGongJiDaoZhiDeBianDongZiBenGongJi" context="neeq_duration_T"/>
    <Item id="00007142" ccId="2357522455" eleName="DuiSuoYouZheHuoGuDongDeFenPeiDaoZhiDeBianDongZiBenGongJi" context="neeq_duration_T"/>
    <Item id="00007143" ccId="906502033" eleName="QiTaLiRunFenPeiDaoZhiDeBianDongZiBenGongJi" context="neeq_duration_T"/>
    <Item id="00007144" ccId="818461348" eleName="SuoYouZheQuanYiNeiBuJieZhuanBianDongDaoZhiDeBianDongZiBenGongJi" context="neeq_duration_T"/>
    <Item id="00007145" ccId="987283679" eleName="ZiBenGongJiZhuanZengZiBenHuoGuBenDaoZhiDeBianDongZiBenGongJi" context="neeq_duration_T"/>
    <Item id="00007146" ccId="1605310898" eleName="YingYuGongJiZhuanZengZiBenHuoGuBenDaoZhiDeBianDongZiBenGongJi" context="neeq_duration_T"/>
    <Item id="00007147" ccId="1922835533" eleName="YingYuGongJiMiBuKuiSunDaoZhiDeBianDongZiBenGongJi" context="neeq_duration_T"/>
    <Item id="00007148" ccId="2548176611" eleName="QiTaSuoYouZheQuanYiNeiBuJieZhuanDaoZhiDeBianDongZiBenGongJi" context="neeq_duration_T"/>
    <Item id="00007149" ccId="2698956184" eleName="ZhuanXiangChuBeiDeBianDongZiBenGongJi" context="neeq_duration_T"/>
    <Item id="00007150" ccId="3005147700" eleName="BenQiTiQuDaoZhiDeBianDongZiBenGongJi" context="neeq_duration_T"/>
    <Item id="00007151" ccId="1586489275" eleName="BenQiShiYongDaoZhiDeBianDongZiBenGongJi" context="neeq_duration_T"/>
    <Item id="00007152" ccId="1546717877" eleName="kuaiJiZhengCeBianGengDaoZhiDeBianGengKuCunGu" context="neeq_duration_T"/>
    <Item id="00007153" ccId="1982272163" eleName="QianQiChaCuoGengZhengDaoZhiDeBianGengKuCunGu" context="neeq_duration_T"/>
    <Item id="00007154" ccId="3840869985" eleName="QiTaDaoZhiDeBianGengKuCunGu" context="neeq_duration_T"/>
    <Item id="00007155" ccId="1243299334" eleName="BenNianNianChuYuEKuCunGu" context="neeq_duration_T"/>
    <Item id="00007157" ccId="3793144614" eleName="BenQiZengJianBianDongJinEKuCunGu" context="neeq_duration_T"/>
    <Item id="00007158" ccId="624434745" eleName="JingLiRunHeQiTaZongHeShouYiBianDongDaoZhiDeBianDongJinEKuCunGu" context="neeq_duration_T"/>
    <Item id="00007159" ccId="3514402959" eleName="SuoYouZheTouRuHeJianShaoZiBenDaoZhiDeBianDongKuCunGu" context="neeq_duration_T"/>
    <Item id="00007160" ccId="3831080981" eleName="GuFenZhiFuJiRuSuoYouZheQuanYiDeJinEDaoZhiDeBianDongKuCunGu" context="neeq_duration_T"/>
    <Item id="00007161" ccId="2948645069" eleName="QiTaSuoYouZheTouRuHeJianShaoZiBenDaoZhiDeBianDong" context="neeq_duration_T"/>
    <Item id="00007162" ccId="2136665340" eleName="LiRunFenPeiDaoZhiDeBianDongKuCunGu" context="neeq_duration_T"/>
    <Item id="00007163" ccId="112179326" eleName="TiQuYingYuGongJiDaoZhiDeBianDongKuCunGu" context="neeq_duration_T"/>
    <Item id="00007164" ccId="4288908438" eleName="DuiSuoYouZheHuoGuDongDeFenPeiDaoZhiDeBianDongKuCunGu" context="neeq_duration_T"/>
    <Item id="00007165" ccId="1175610600" eleName="QiTaLiRunFenPeiDaoZhiDeBianDongKuCunGu" context="neeq_duration_T"/>
    <Item id="00007166" ccId="3031742136" eleName="SuoYouZheQuanYiNeiBuJieZhuanBianDongDaoZhiDeBianDongKuCunGu" context="neeq_duration_T"/>
    <Item id="00007167" ccId="3815512675" eleName="ZiBenGongJiZhuanZengZiBenHuoGuBenDaoZhiDeBianDongKuCunGu" context="neeq_duration_T"/>
    <Item id="00007168" ccId="1852527474" eleName="YingYuGongJiZhuanZengZiBenHuoGuBenDaoZhiDeBianDongKuCunGu" context="neeq_duration_T"/>
    <Item id="00007169" ccId="3469986681" eleName="YingYuGongJiMiBuKuiSunDaoZhiDeBianDongKuCunGu" context="neeq_duration_T"/>
    <Item id="00007170" ccId="627282234" eleName="QiTaSuoYouZheQuanYiNeiBuJieZhuanDaoZhiDeBianDongKuCunGu" context="neeq_duration_T"/>
    <Item id="00007171" ccId="3160715873" eleName="ZhuanXiangChuBeiDeBianDongKuCunGu" context="neeq_duration_T"/>
    <Item id="00007172" ccId="1254397597" eleName="BenQiTiQuDaoZhiDeBianDongKuCunGu" context="neeq_duration_T"/>
    <Item id="00007173" ccId="1877726865" eleName="BenQiShiYongDaoZhiDeBianDongKuCunGu" context="neeq_duration_T"/>
    <Item id="00007176" ccId="1485816649" eleName="kuaiJiZhengCeBianGengDaoZhiDeBianGengQiTaZongHeShouYi" context="neeq_duration_T"/>
    <Item id="00007177" ccId="3655864383" eleName="QianQiChaCuoGengZhengDaoZhiDeBianGengQiTaZongHeShouYi" context="neeq_duration_T"/>
    <Item id="00007178" ccId="3997127369" eleName="QiTaDaoZhiDeBianGengQiTaZongHeShouYi" context="neeq_duration_T"/>
    <Item id="00007179" ccId="4013628415" eleName="BenNianNianChuYuEQiTaZongHeShouYi" context="neeq_duration_T"/>
    <Item id="00007180" ccId="1508259200" eleName="BenQiZengJianBianDongJinEQiTaZongHeShouYi" context="neeq_duration_T"/>
    <Item id="00007181" ccId="2170738688" eleName="JingLiRunHeQiTaZongHeShouYiBianDongDaoZhiDeBianDongJinEQiTaZongHeShouYi" context="neeq_duration_T"/>
    <Item id="00007182" ccId="471182898" eleName="SuoYouZheTouRuHeJianShaoZiBenDaoZhiDeBianDongQiTaZongHeShouYi" context="neeq_duration_T"/>
    <Item id="00007183" ccId="263742009" eleName="GuFenZhiFuJiRuSuoYouZheQuanYiDeJinEDaoZhiDeBianDongQiTaZongHeShouYi" context="neeq_duration_T"/>
    <Item id="00007184" ccId="863166772" eleName="QiTaSuoYouZheTouRuHeJianShaoZiBenDaoZhiDeBianDongQiTaZongHeShouYi" context="neeq_duration_T"/>
    <Item id="00007185" ccId="681715796" eleName="LiRunFenPeiDaoZhiDeBianDongQiTaZongHeShouYi" context="neeq_duration_T"/>
    <Item id="00007186" ccId="501947283" eleName="TiQuYingYuGongJiDaoZhiDeBianDongQiTaZongHeShouYi" context="neeq_duration_T"/>
    <Item id="00007187" ccId="490607469" eleName="DuiSuoYouZheHuoGuDongDeFenPeiDaoZhiDeBianDongQiTaZongHeShouYi" context="neeq_duration_T"/>
    <Item id="00007188" ccId="425933739" eleName="QiTaLiRunFenPeiDaoZhiDeBianDongQiTaZongHeShouYi" context="neeq_duration_T"/>
    <Item id="00007189" ccId="2033687573" eleName="SuoYouZheQuanYiNeiBuJieZhuanBianDongDaoZhiDeBianDongQiTaZongHeShouYi" context="neeq_duration_T"/>
    <Item id="00007190" ccId="77875239" eleName="ZiBenGongJiZhuanZengZiBenHuoGuBenDaoZhiDeBianDongQiTaZongHeShouYi" context="neeq_duration_T"/>
    <Item id="00007191" ccId="1140306007" eleName="YingYuGongJiZhuanZengZiBenHuoGuBenDaoZhiDeBianDongQiTaZongHeShouYi" context="neeq_duration_T"/>
    <Item id="00007192" ccId="909037373" eleName="YingYuGongJiMiBuKuiSunDaoZhiDeBianDongQiTaZongHeShouYi" context="neeq_duration_T"/>
    <Item id="00007193" ccId="648564735" eleName="QiTaSuoYouZheQuanYiNeiBuJieZhuanDaoZhiDeBianDongQiTaZongHeShouYi" context="neeq_duration_T"/>
    <Item id="00007194" ccId="2561582381" eleName="ZhuanXiangChuBeiDeBianDongQiTaZongHeShouYi" context="neeq_duration_T"/>
    <Item id="00007195" ccId="3597035525" eleName="BenQiTiQuDaoZhiDeBianDongQiTaZongHeShouYi" context="neeq_duration_T"/>
    <Item id="00007196" ccId="3422736081" eleName="BenQiShiYongDaoZhiDeBianDongQiTaZongHeShouYi" context="neeq_duration_T"/>
    <Item id="00007199" ccId="1917127867" eleName="kuaiJiZhengCeBianGengDaoZhiDeBianGengZhuanXiangChuBei" context="neeq_duration_T"/>
    <Item id="00007200" ccId="2434551501" eleName="QianQiChaCuoGengZhengDaoZhiDeBianGengZhuanXiangChuBei" context="neeq_duration_T"/>
    <Item id="00007201" ccId="3106604973" eleName="QiTaDaoZhiDeBianGengZhuanXiangChuBei" context="neeq_duration_T"/>
    <Item id="00007202" ccId="3093960555" eleName="BenNianNianChuYuEZhuanXiangChuBei" context="neeq_duration_T"/>
    <Item id="00007203" ccId="626123893" eleName="BenQiZengJianBianDongJinEZhuanXiangChuBei" context="neeq_duration_T"/>
    <Item id="00007204" ccId="3893445257" eleName="JingLiRunHeQiTaZongHeShouYiBianDongDaoZhiDeBianDongJinEZhuanXiangChuBei" context="neeq_duration_T"/>
    <Item id="00007205" ccId="1917278383" eleName="SuoYouZheTouRuHeJianShaoZiBenDaoZhiDeBianDongZhuanXiangChuBei" context="neeq_duration_T"/>
    <Item id="00007206" ccId="1777976952" eleName="GuFenZhiFuJiRuSuoYouZheQuanYiDeJinEDaoZhiDeBianDongZhuanXiangChuBei" context="neeq_duration_T"/>
    <Item id="00007207" ccId="1421296262" eleName="QiTaSuoYouZheTouRuHeJianShaoZiBenDaoZhiDeBianDongZhuanXiangChuBei" context="neeq_duration_T"/>
    <Item id="00007208" ccId="3829930048" eleName="LiRunFenPeiDaoZhiDeBianDongZhuanXiangChuBei" context="neeq_duration_T"/>
    <Item id="00007209" ccId="3039688424" eleName="TiQuYingYuGongJiDaoZhiDeBianDongZhuanXiangChuBei" context="neeq_duration_T"/>
    <Item id="00007210" ccId="2940783183" eleName="DuiSuoYouZheHuoGuDongDeFenPeiDaoZhiDeBianDongZhuanXiangChuBei" context="neeq_duration_T"/>
    <Item id="00007211" ccId="1399404055" eleName="QiTaLiRunFenPeiDaoZhiDeBianDongZhuanXiangChuBei" context="neeq_duration_T"/>
    <Item id="00007212" ccId="1289009589" eleName="SuoYouZheQuanYiNeiBuJieZhuanBianDongDaoZhiDeBianDongZhuanXiangChuBei" context="neeq_duration_T"/>
    <Item id="00007213" ccId="141630635" eleName="ZiBenGongJiZhuanZengZiBenHuoGuBenDaoZhiDeBianDongZhuanXiangChuBei" context="neeq_duration_T"/>
    <Item id="00007214" ccId="1244066850" eleName="YingYuGongJiZhuanZengZiBenHuoGuBenDaoZhiDeBianDongZhuanXiangChuBei" context="neeq_duration_T"/>
    <Item id="00007215" ccId="91441284" eleName="YingYuGongJiMiBuKuiSunDaoZhiDeBianDongZhuanXiangChuBei" context="neeq_duration_T"/>
    <Item id="00007216" ccId="3719678551" eleName="QiTaSuoYouZheQuanYiNeiBuJieZhuanDaoZhiDeBianDongZhuanXiangChuBei" context="neeq_duration_T"/>
    <Item id="00007217" ccId="3741577245" eleName="ZhuanXiangChuBeiDeBianDongZhuanXiangChuBei" context="neeq_duration_T"/>
    <Item id="00007218" ccId="2400785080" eleName="BenQiTiQuDaoZhiDeBianDongZhuanXiangChuBei" context="neeq_duration_T"/>
    <Item id="00007219" ccId="2885350270" eleName="BenQiShiYongDaoZhiDeBianDongZhuanXiangChuBei" context="neeq_duration_T"/>
    <Item id="00007222" ccId="3165111739" eleName="kuaiJiZhengCeBianGengDaoZhiDeBianGengYingYuGongJi" context="neeq_duration_T"/>
    <Item id="00007223" ccId="832099321" eleName="QianQiChaCuoGengZhengDaoZhiDeBianGengYingYuGongJi" context="neeq_duration_T"/>
    <Item id="00007224" ccId="1483042293" eleName="QiTaDaoZhiDeBianGengYingYuGongJi" context="neeq_duration_T"/>
    <Item id="00007225" ccId="2700573099" eleName="BenNianNianChuYuEYingYuGongJi" context="neeq_duration_T"/>
    <Item id="00007226" ccId="2832858741" eleName="BenQiZengJianBianDongJinEYingYuGongJi" context="neeq_duration_T"/>
    <Item id="00007227" ccId="2669508472" eleName="JingLiRunHeQiTaZongHeShouYiBianDongDaoZhiDeBianDongJinEYingYuGongJi" context="neeq_duration_T"/>
    <Item id="00007228" ccId="3733101339" eleName="SuoYouZheTouRuHeJianShaoZiBenDaoZhiDeBianDongYingYuGongJi" context="neeq_duration_T"/>
    <Item id="00007229" ccId="752780296" eleName="GuFenZhiFuJiRuSuoYouZheQuanYiDeJinEDaoZhiDeBianDongYingYuGongJi" context="neeq_duration_T"/>
    <Item id="00007230" ccId="3471541768" eleName="QiTaSuoYouZheTouRuHeJianShaoZiBenDaoZhiDeBianDongYingYuGongJi" context="neeq_duration_T"/>
    <Item id="00007231" ccId="401260421" eleName="LiRunFenPeiDaoZhiDeBianDongYingYuGongJi" context="neeq_duration_T"/>
    <Item id="00007232" ccId="4270322891" eleName="TiQuYingYuGongJiDaoZhiDeBianDongYingYuGongJi" context="neeq_duration_T"/>
    <Item id="00007233" ccId="3015560123" eleName="DuiSuoYouZheHuoGuDongDeFenPeiDaoZhiDeBianDongYingYuGongJi" context="neeq_duration_T"/>
    <Item id="00007234" ccId="4272869282" eleName="QiTaLiRunFenPeiDaoZhiDeBianDongYingYuGongJi" context="neeq_duration_T"/>
    <Item id="00007235" ccId="3894214782" eleName="SuoYouZheQuanYiNeiBuJieZhuanBianDongDaoZhiDeBianDongYingYuGongJi" context="neeq_duration_T"/>
    <Item id="00007236" ccId="40406787" eleName="ZiBenGongJiZhuanZengZiBenHuoGuBenDaoZhiDeBianDongYingYuGongJi" context="neeq_duration_T"/>
    <Item id="00007237" ccId="3340096933" eleName="YingYuGongJiZhuanZengZiBenHuoGuBenDaoZhiDeBianDongYingYuGongJi" context="neeq_duration_T"/>
    <Item id="00007238" ccId="2898857316" eleName="YingYuGongJiMiBuKuiSunDaoZhiDeBianDongYingYuGongJi" context="neeq_duration_T"/>
    <Item id="00007239" ccId="778366872" eleName="QiTaSuoYouZheQuanYiNeiBuJieZhuanDaoZhiDeBianDongYingYuGongJi" context="neeq_duration_T"/>
    <Item id="00007240" ccId="480429729" eleName="ZhuanXiangChuBeiDeBianDongYingYuGongJi" context="neeq_duration_T"/>
    <Item id="00007241" ccId="2739197846" eleName="BenQiTiQuDaoZhiDeBianDongYingYuGongJi" context="neeq_duration_T"/>
    <Item id="00007242" ccId="2073776534" eleName="BenQiShiYongDaoZhiDeBianDongYingYuGongJi" context="neeq_duration_T"/>
    <Item id="00007245" ccId="3989574639" eleName="kuaiJiZhengCeBianGengDaoZhiDeBianGengWeiFenPeiLiRun" context="neeq_duration_T"/>
    <Item id="00007246" ccId="2603676596" eleName="QianQiChaCuoGengZhengDaoZhiDeBianGengWeiFenPeiLiRun" context="neeq_duration_T"/>
    <Item id="00007247" ccId="166609352" eleName="QiTaDaoZhiDeBianGengWeiFenPeiLiRun" context="neeq_duration_T"/>
    <Item id="00007248" ccId="2136593524" eleName="BenNianNianChuYuEWeiFenPeiLiRun" context="neeq_duration_T"/>
    <Item id="00007249" ccId="2450810538" eleName="BenQiZengJianBianDongJinEWeiFenPeiLiRun" context="neeq_duration_T"/>
    <Item id="00007250" ccId="2501070193" eleName="JingLiRunHeQiTaZongHeShouYiBianDongDaoZhiDeBianDongJinEWeiFenPeiLiRun" context="neeq_duration_T"/>
    <Item id="00007251" ccId="114025976" eleName="SuoYouZheTouRuHeJianShaoZiBenDaoZhiDeBianDongWeiFenPeiLiRun" context="neeq_duration_T"/>
    <Item id="00007252" ccId="4174204923" eleName="GuFenZhiFuJiRuSuoYouZheQuanYiDeJinEDaoZhiDeBianDongWeiFenPeiLiRun" context="neeq_duration_T"/>
    <Item id="00007253" ccId="2905871181" eleName="QiTaSuoYouZheTouRuHeJianShaoZiBenDaoZhiDeBianDongWeiFenPeiLiRun" context="neeq_duration_T"/>
    <Item id="00007254" ccId="2955050365" eleName="LiRunFenPeiDaoZhiDeBianDongWeiFenPeiLiRun" context="neeq_duration_T"/>
    <Item id="00007255" ccId="3040530589" eleName="TiQuYingYuGongJiDaoZhiDeBianDongWeiFenPeiLiRun" context="neeq_duration_T"/>
    <Item id="00007256" ccId="3142911230" eleName="DuiSuoYouZheHuoGuDongDeFenPeiDaoZhiDeBianDongWeiFenPeiLiRun" context="neeq_duration_T"/>
    <Item id="00007257" ccId="2647695284" eleName="QiTaLiRunFenPeiDaoZhiDeBianDongWeiFenPeiLiRun" context="neeq_duration_T"/>
    <Item id="00007258" ccId="2787460581" eleName="SuoYouZheQuanYiNeiBuJieZhuanBianDongDaoZhiDeBianDongWeiFenPeiLiRun" context="neeq_duration_T"/>
    <Item id="00007259" ccId="2817827517" eleName="ZiBenGongJiZhuanZengZiBenHuoGuBenDaoZhiDeBianDongWeiFenPeiLiRun" context="neeq_duration_T"/>
    <Item id="00007260" ccId="3672516032" eleName="YingYuGongJiZhuanZengZiBenHuoGuBenDaoZhiDeBianDongWeiFenPeiLiRun" context="neeq_duration_T"/>
    <Item id="00007261" ccId="1838183926" eleName="YingYuGongJiMiBuKuiSunDaoZhiDeBianDongWeiFenPeiLiRun" context="neeq_duration_T"/>
    <Item id="00007262" ccId="4140890532" eleName="QiTaSuoYouZheQuanYiNeiBuJieZhuanDaoZhiDeBianDongWeiFenPeiLiRun" context="neeq_duration_T"/>
    <Item id="00007263" ccId="2505537968" eleName="ZhuanXiangChuBeiDeBianDongWeiFenPeiLiRun" context="neeq_duration_T"/>
    <Item id="00007264" ccId="3626109543" eleName="BenQiTiQuDaoZhiDeBianDongWeiFenPeiLiRun" context="neeq_duration_T"/>
    <Item id="00007265" ccId="1327010018" eleName="BenQiShiYongDaoZhiDeBianDongWeiFenPeiLiRun" context="neeq_duration_T"/>
    <Item id="00007268" ccId="3156398187" eleName="kuaiJiZhengCeBianGengDaoZhiDeBianGengShaoShuGuDongQuanYi" context="neeq_duration_T"/>
    <Item id="00007269" ccId="1104918398" eleName="QianQiChaCuoGengZhengDaoZhiDeBianGengShaoShuGuDongQuanYi" context="neeq_duration_T"/>
    <Item id="00007270" ccId="3406414" eleName="QiTaDaoZhiDeBianGengShaoShuGuDongQuanYi" context="neeq_duration_T"/>
    <Item id="00007271" ccId="4110446387" eleName="BenNianNianChuYuEShaoShuGuDongQuanYi" context="neeq_duration_T"/>
    <Item id="00007272" ccId="2767561639" eleName="BenQiZengJianBianDongJinEShaoShuGuDongQuanYi" context="neeq_duration_T"/>
    <Item id="00007273" ccId="3718294930" eleName="JingLiRunHeQiTaZongHeShouYiBianDongDaoZhiDeBianDongJinEShaoShuGuDongQuanYi" context="neeq_duration_T"/>
    <Item id="00007274" ccId="3820751185" eleName="SuoYouZheTouRuHeJianShaoZiBenDaoZhiDeBianDongShaoShuGuDongQuanYi" context="neeq_duration_T"/>
    <Item id="00007275" ccId="1880898631" eleName="GuFenZhiFuJiRuSuoYouZheQuanYiDeJinEDaoZhiDeBianDongShaoShuGuDongQuanYi" context="neeq_duration_T"/>
    <Item id="00007276" ccId="1386134407" eleName="QiTaSuoYouZheTouRuHeJianShaoZiBenDaoZhiDeBianDongShaoShuGuDongQuanYi" context="neeq_duration_T"/>
    <Item id="00007277" ccId="556051215" eleName="LiRunFenPeiDaoZhiDeBianDongShaoShuGuDongQuanYi" context="neeq_duration_T"/>
    <Item id="00007278" ccId="2428840029" eleName="TiQuYingYuGongJiDaoZhiDeBianDongShaoShuGuDongQuanYi" context="neeq_duration_T"/>
    <Item id="00007279" ccId="3432384679" eleName="DuiSuoYouZheHuoGuDongDeFenPeiDaoZhiDeBianDongShaoShuGuDongQuanYi" context="neeq_duration_T"/>
    <Item id="00007280" ccId="4095185898" eleName="QiTaLiRunFenPeiDaoZhiDeBianDongShaoShuGuDongQuanYi" context="neeq_duration_T"/>
    <Item id="00007281" ccId="1176156052" eleName="SuoYouZheQuanYiNeiBuJieZhuanBianDongDaoZhiDeBianDongShaoShuGuDongQuanYi" context="neeq_duration_T"/>
    <Item id="00007282" ccId="1621107618" eleName="ZiBenGongJiZhuanZengZiBenHuoGuBenDaoZhiDeBianDongShaoShuGuDongQuanYi" context="neeq_duration_T"/>
    <Item id="00007283" ccId="2391061843" eleName="YingYuGongJiZhuanZengZiBenHuoGuBenDaoZhiDeBianDongShaoShuGuDongQuanYi" context="neeq_duration_T"/>
    <Item id="00007284" ccId="3396150248" eleName="YingYuGongJiMiBuKuiSunDaoZhiDeBianDongShaoShuGuDongQuanYi" context="neeq_duration_T"/>
    <Item id="00007285" ccId="1364478832" eleName="QiTaSuoYouZheQuanYiNeiBuJieZhuanDaoZhiDeBianDongShaoShuGuDongQuanYi" context="neeq_duration_T"/>
    <Item id="00007286" ccId="3867462228" eleName="ZhuanXiangChuBeiDeBianDongShaoShuGuDongQuanYi" context="neeq_duration_T"/>
    <Item id="00007287" ccId="438580736" eleName="BenQiTiQuDaoZhiDeBianDongShaoShuGuDongQuanYi" context="neeq_duration_T"/>
    <Item id="00007288" ccId="109477870" eleName="BenQiShiYongDaoZhiDeBianDongShaoShuGuDongQuanYi" context="neeq_duration_T"/>
    <Item id="00007291" ccId="699899580" eleName="kuaiJiZhengCeBianGengDaoZhiDeBianGengSuoYouZheQuanYi" context="neeq_duration_T"/>
    <Item id="00007292" ccId="2524967153" eleName="QianQiChaCuoGengZhengDaoZhiDeBianGengSuoYouZheQuanYi" context="neeq_duration_T"/>
    <Item id="00007293" ccId="4072202249" eleName="QiTaDaoZhiDeBianGengSuoYouZheQuanYi" context="neeq_duration_T"/>
    <Item id="00007294" ccId="2975236522" eleName="BenNianNianChuYuESuoYouZheQuanYi" context="neeq_duration_T"/>
    <Item id="00007295" ccId="1164744634" eleName="BenQiZengJianBianDongJinESuoYouZheQuanYi" context="neeq_duration_T"/>
    <Item id="00007296" ccId="3609920378" eleName="JingLiRunHeQiTaZongHeShouYiBianDongDaoZhiDeBianDongJinESuoYouZheQuanYi" context="neeq_duration_T"/>
    <Item id="00007298" ccId="3634966413" eleName="GuFenZhiFuJiRuSuoYouZheQuanYiDeJinEDaoZhiDeBianDongSuoYouZheQuanYi" context="neeq_duration_T"/>
    <Item id="00007299" ccId="3402083287" eleName="QiTaSuoYouZheTouRuHeJianShaoZiBenDaoZhiDeBianDongSuoYouZheQuanYi" context="neeq_duration_T"/>
    <Item id="00007300" ccId="2671286862" eleName="LiRunFenPeiDaoZhiDeBianDongSuoYouZheQuanYi" context="neeq_duration_T"/>
    <Item id="00007301" ccId="264960751" eleName="TiQuYingYuGongJiDaoZhiDeBianDongSuoYouZheQuanYi" context="neeq_duration_T"/>
    <Item id="00007302" ccId="180560768" eleName="DuiSuoYouZheHuoGuDongDeFenPeiDaoZhiDeBianDongSuoYouZheQuanYi" context="neeq_duration_T"/>
    <Item id="00007303" ccId="3793148034" eleName="QiTaLiRunFenPeiDaoZhiDeBianDongSuoYouZheQuanYi" context="neeq_duration_T"/>
    <Item id="00007304" ccId="3743431806" eleName="SuoYouZheQuanYiNeiBuJieZhuanBianDongDaoZhiDeBianDongSuoYouZheQuanYi" context="neeq_duration_T"/>
    <Item id="00007305" ccId="3710595746" eleName="ZiBenGongJiZhuanZengZiBenHuoGuBenDaoZhiDeBianDongSuoYouZheQuanYi" context="neeq_duration_T"/>
    <Item id="00007306" ccId="865099363" eleName="YingYuGongJiZhuanZengZiBenHuoGuBenDaoZhiDeBianDongSuoYouZheQuanYi" context="neeq_duration_T"/>
    <Item id="00007307" ccId="3686616372" eleName="YingYuGongJiMiBuKuiSunDaoZhiDeBianDongSuoYouZheQuanYi" context="neeq_duration_T"/>
    <Item id="00007308" ccId="2155330747" eleName="QiTaSuoYouZheQuanYiNeiBuJieZhuanDaoZhiDeBianDongSuoYouZheQuanYi" context="neeq_duration_T"/>
    <Item id="00007309" ccId="3690850044" eleName="ZhuanXiangChuBeiDeBianDongSuoYouZheQuanYi" context="neeq_duration_T"/>
    <Item id="00007310" ccId="2391913251" eleName="BenQiTiQuDaoZhiDeBianDongSuoYouZheQuanYi" context="neeq_duration_T"/>
    <Item id="00007311" ccId="3509545398" eleName="BenQiShiYongDaoZhiDeBianDongSuoYouZheQuanYi" context="neeq_duration_T"/>
    <Item id="00007313" ccId="1954830414" eleName="JingLiRunHeQiTaZongHeShouYiBianDongDaoZhiDeBianDongJinEShiShouZiBenHuoGuBen" context="neeq_duration_T"/>
    <Item id="00007314" ccId="2569759006" eleName="JingLiRunHeQiTaZongHeShouYiBianDongDaoZhiDeBianDongJinEZiBenGongJi" context="neeq_duration_T"/>
    <Item id="00007316" ccId="3315431554" eleName="CapitalSurplus" context="neeq_instant_T-1"/>
    <Item id="00007317" ccId="2361309765" eleName="KuCunGu" context="neeq_instant_T-1"/>
    <Item id="00007318" ccId="3900687293" eleName="QiTaZongHeShouYi" context="neeq_instant_T-1"/>
    <Item id="00007320" ccId="1222331848" eleName="BenNianNianChuYuEShiShouZiBenHuoGuBen" context="neeq_duration_T"/>
    <Item id="00007322" ccId="1530913909" eleName="IssuedCapital" context="neeq_instant_T-1"/>
    <Item id="00007323" ccId="908740785" eleName="SpecializedReserve" context="neeq_instant_T-1"/>
    <Item id="00007324" ccId="332498720" eleName="SurplusReserves" context="neeq_instant_T-1"/>
    <Item id="00007325" ccId="3653543726" eleName="RetainedEarnings" context="neeq_instant_T-1"/>
    <Item id="00007326" ccId="3272350864" eleName="NoncontrollingInterests" context="neeq_instant_T-1"/>
    <Item id="00007327" ccId="1858619868" eleName="Equity" context="neeq_instant_T-1"/>
    <Item id="00007328" ccId="548807078" eleName="SuoYouZheTouRuHeJianShaoZiBenDaoZhiDeBianDongSuoYouZheQuanYi" context="neeq_duration_T"/>
    <Item id="00007329" ccId="1607623059" eleName="IssuedCapital" context="neeq_instant_T-2"/>
    <Item id="00007331" ccId="846222120" eleName="KuCunGu" context="neeq_instant_T-2"/>
    <Item id="00007332" ccId="3767478517" eleName="QiTaZongHeShouYi" context="neeq_instant_T-2"/>
    <Item id="00007333" ccId="3811115961" eleName="SpecializedReserve" context="neeq_instant_T-2"/>
    <Item id="00007334" ccId="3059190986" eleName="SurplusReserves" context="neeq_instant_T-2"/>
    <Item id="00007335" ccId="2699729217" eleName="RetainedEarnings" context="neeq_instant_T-2"/>
    <Item id="00007336" ccId="3223229200" eleName="NoncontrollingInterests" context="neeq_instant_T-2"/>
    <Item id="00007337" ccId="4179438826" eleName="Equity" context="neeq_instant_T-2"/>
    <Item id="00007338" ccId="1985344573" eleName="BenNianNianChuYuEShiShouZiBenHuoGuBen" context="neeq_duration_T-1"/>
    <Item id="00007339" ccId="758874873" eleName="IssuedCapital" context="neeq_instant_T"/>
    <Item id="00007340" ccId="2283060578" eleName="CapitalSurplus" context="neeq_instant_T"/>
    <Item id="00007341" ccId="3018949421" eleName="KuCunGu" context="neeq_instant_T"/>
    <Item id="00007342" ccId="136620259" eleName="QiTaZongHeShouYi" context="neeq_instant_T"/>
    <Item id="00007343" ccId="2660411334" eleName="SpecializedReserve" context="neeq_instant_T"/>
    <Item id="00007344" ccId="1670523435" eleName="SurplusReserves" context="neeq_instant_T"/>
    <Item id="00007345" ccId="408738399" eleName="RetainedEarnings" context="neeq_instant_T"/>
    <Item id="00007346" ccId="3575447492" eleName="NoncontrollingInterests" context="neeq_instant_T"/>
    <Item id="00007347" ccId="1803345868" eleName="Equity" context="neeq_instant_T"/>
    <Item id="00007348" ccId="2963830550" eleName="kuaiJiZhengCeBianGengDaoZhiDeBianGengShiShouZiBenHuoGuBen" context="neeq_duration_T-1"/>
    <Item id="00007349" ccId="3701877737" eleName="QianQiChaCuoGengZhengDaoZhiDeBianGengShiShouZiBenHuoGuBen" context="neeq_duration_T-1"/>
    <Item id="00007350" ccId="1953906035" eleName="QiTaDaoZhiDeBianGengShiShouZiBenHuoGuBen" context="neeq_duration_T-1"/>
    <Item id="00007351" ccId="2568831816" eleName="BenQiZengJianBianDongJinEShiShouZiBenHuoGuBen" context="neeq_duration_T-1"/>
    <Item id="00007352" ccId="2169361375" eleName="JingLiRunHeQiTaZongHeShouYiBianDongDaoZhiDeBianDongJinEShiShouZiBenHuoGuBen" context="neeq_duration_T-1"/>
    <Item id="00007353" ccId="1075700230" eleName="SuoYouZheTouRuHeJianShaoZiBenDaoZhiDeBianDongShiShouZiBenHuoGuBen" context="neeq_duration_T-1"/>
    <Item id="00007354" ccId="465322386" eleName="GuFenZhiFuJiRuSuoYouZheQuanYiDeJinEDaoZhiDeBianDongShiShouZiBenHuoGuBen" context="neeq_duration_T-1"/>
    <Item id="00007355" ccId="4164711486" eleName="QiTaSuoYouZheTouRuHeJianShaoZiBenDaoZhiDeBianDongShiShouZiBenHuoGuBen" context="neeq_duration_T-1"/>
    <Item id="00007356" ccId="1923136598" eleName="LiRunFenPeiDaoZhiDeBianDongShiShouZiBenHuoGuBen" context="neeq_duration_T-1"/>
    <Item id="00007357" ccId="4096877089" eleName="TiQuYingYuGongJiDaoZhiDeBianDongShiShouZiBenHuoGuBen" context="neeq_duration_T-1"/>
    <Item id="00007358" ccId="615411325" eleName="DuiSuoYouZheHuoGuDongDeFenPeiDaoZhiDeBianDongShiShouZiBenHuoGuBen" context="neeq_duration_T-1"/>
    <Item id="00007359" ccId="2096828476" eleName="QiTaLiRunFenPeiDaoZhiDeBianDongShiShouZiBenHuoGuBen" context="neeq_duration_T-1"/>
    <Item id="00007360" ccId="1318848857" eleName="SuoYouZheQuanYiNeiBuJieZhuanBianDongDaoZhiDeBianDongShiShouZiBenHuoGuBen" context="neeq_duration_T-1"/>
    <Item id="00007361" ccId="1929153144" eleName="ZiBenGongJiZhuanZengZiBenHuoGuBenDaoZhiDeBianDongShiShouZiBenHuoGuBen" context="neeq_duration_T-1"/>
    <Item id="00007362" ccId="685484686" eleName="YingYuGongJiZhuanZengZiBenHuoGuBenDaoZhiDeBianDongShiShouZiBenHuoGuBen" context="neeq_duration_T-1"/>
    <Item id="00007363" ccId="68388070" eleName="YingYuGongJiMiBuKuiSunDaoZhiDeBianDongShiShouZiBenHuoGuBen" context="neeq_duration_T-1"/>
    <Item id="00007364" ccId="1270432732" eleName="QiTaSuoYouZheQuanYiNeiBuJieZhuanDaoZhiDeBianDongShiShouZiBenHuoGuBen" context="neeq_duration_T-1"/>
    <Item id="00007365" ccId="2093735171" eleName="ZhuanXiangChuBeiDeBianDongShiShouZiBenHuoGuBen" context="neeq_duration_T-1"/>
    <Item id="00007366" ccId="1054427838" eleName="BenQiTiQuDaoZhiDeBianDongShiShouZiBenHuoGuBen" context="neeq_duration_T-1"/>
    <Item id="00007367" ccId="857933932" eleName="BenQiShiYongDaoZhiDeBianDongShiShouZiBenHuoGuBen" context="neeq_duration_T-1"/>
    <Item id="00007368" ccId="359795407" eleName="IssuedCapital" context="neeq_instant_T-1"/>
    <Item id="00007369" ccId="625047632" eleName="CapitalSurplus" context="neeq_instant_T-1"/>
    <Item id="00007370" ccId="2329163227" eleName="KuCunGu" context="neeq_instant_T-1"/>
    <Item id="00007371" ccId="3336476628" eleName="QiTaZongHeShouYi" context="neeq_instant_T-1"/>
    <Item id="00007372" ccId="161443429" eleName="SpecializedReserve" context="neeq_instant_T-1"/>
    <Item id="00007373" ccId="4128865726" eleName="SurplusReserves" context="neeq_instant_T-1"/>
    <Item id="00007374" ccId="2038386399" eleName="RetainedEarnings" context="neeq_instant_T-1"/>
    <Item id="00007375" ccId="2756774794" eleName="NoncontrollingInterests" context="neeq_instant_T-1"/>
    <Item id="00007376" ccId="3887818020" eleName="Equity" context="neeq_instant_T-1"/>
    <Item id="00007378" ccId="1942329298" eleName="QianQiChaCuoGengZhengDaoZhiDeBianGengZiBenGongJi" context="neeq_duration_T-1"/>
    <Item id="00007379" ccId="3612839683" eleName="QiTaDaoZhiDeBianGengZiBenGongJi" context="neeq_duration_T-1"/>
    <Item id="00007380" ccId="3407243262" eleName="BenNianNianChuYuEZiBenGongJi" context="neeq_duration_T-1"/>
    <Item id="00007381" ccId="2642990669" eleName="BenQiZengJianBianDongJinEZiBenGongJi" context="neeq_duration_T-1"/>
    <Item id="00007382" ccId="1728414502" eleName="JingLiRunHeQiTaZongHeShouYiBianDongDaoZhiDeBianDongJinEZiBenGongJi" context="neeq_duration_T-1"/>
    <Item id="00007383" ccId="10115592" eleName="SuoYouZheTouRuHeJianShaoZiBenDaoZhiDeBianDongZiBenGongJi" context="neeq_duration_T-1"/>
    <Item id="00007384" ccId="198213302" eleName="GuFenZhiFuJiRuSuoYouZheQuanYiDeJinEDaoZhiDeBianDongZiBenGongJi" context="neeq_duration_T-1"/>
    <Item id="00007385" ccId="2355752328" eleName="QiTaSuoYouZheTouRuHeJianShaoZiBenDaoZhiDeBianDongZiBenGongJi" context="neeq_duration_T-1"/>
    <Item id="00007386" ccId="3958739654" eleName="LiRunFenPeiDaoZhiDeBianDongZiBenGongJi" context="neeq_duration_T-1"/>
    <Item id="00007387" ccId="3003532509" eleName="TiQuYingYuGongJiDaoZhiDeBianDongZiBenGongJi" context="neeq_duration_T-1"/>
    <Item id="00007388" ccId="2642614370" eleName="DuiSuoYouZheHuoGuDongDeFenPeiDaoZhiDeBianDongZiBenGongJi" context="neeq_duration_T-1"/>
    <Item id="00007389" ccId="1597058267" eleName="QiTaLiRunFenPeiDaoZhiDeBianDongZiBenGongJi" context="neeq_duration_T-1"/>
    <Item id="00007390" ccId="1415118323" eleName="SuoYouZheQuanYiNeiBuJieZhuanBianDongDaoZhiDeBianDongZiBenGongJi" context="neeq_duration_T-1"/>
    <Item id="00007391" ccId="2948338554" eleName="ZiBenGongJiZhuanZengZiBenHuoGuBenDaoZhiDeBianDongZiBenGongJi" context="neeq_duration_T-1"/>
    <Item id="00007392" ccId="289401913" eleName="YingYuGongJiZhuanZengZiBenHuoGuBenDaoZhiDeBianDongZiBenGongJi" context="neeq_duration_T-1"/>
    <Item id="00007393" ccId="2398076474" eleName="YingYuGongJiMiBuKuiSunDaoZhiDeBianDongZiBenGongJi" context="neeq_duration_T-1"/>
    <Item id="00007394" ccId="3474768265" eleName="QiTaSuoYouZheQuanYiNeiBuJieZhuanDaoZhiDeBianDongZiBenGongJi" context="neeq_duration_T-1"/>
    <Item id="00007395" ccId="2955747400" eleName="ZhuanXiangChuBeiDeBianDongZiBenGongJi" context="neeq_duration_T-1"/>
    <Item id="00007396" ccId="702667089" eleName="BenQiTiQuDaoZhiDeBianDongZiBenGongJi" context="neeq_duration_T-1"/>
    <Item id="00007397" ccId="3722767600" eleName="BenQiShiYongDaoZhiDeBianDongZiBenGongJi" context="neeq_duration_T-1"/>
    <Item id="00007398" ccId="1924444131" eleName="kuaiJiZhengCeBianGengDaoZhiDeBianGengKuCunGu" context="neeq_duration_T-1"/>
    <Item id="00007399" ccId="4275650312" eleName="QianQiChaCuoGengZhengDaoZhiDeBianGengKuCunGu" context="neeq_duration_T-1"/>
    <Item id="00007400" ccId="1826625888" eleName="QiTaDaoZhiDeBianGengKuCunGu" context="neeq_duration_T-1"/>
    <Item id="00007401" ccId="4148216199" eleName="BenNianNianChuYuEKuCunGu" context="neeq_duration_T-1"/>
    <Item id="00007402" ccId="179867303" eleName="BenQiZengJianBianDongJinEKuCunGu" context="neeq_duration_T-1"/>
    <Item id="00007403" ccId="2700653062" eleName="JingLiRunHeQiTaZongHeShouYiBianDongDaoZhiDeBianDongJinEKuCunGu" context="neeq_duration_T-1"/>
    <Item id="00007404" ccId="2604985438" eleName="SuoYouZheTouRuHeJianShaoZiBenDaoZhiDeBianDongKuCunGu" context="neeq_duration_T-1"/>
    <Item id="00007405" ccId="1221797478" eleName="GuFenZhiFuJiRuSuoYouZheQuanYiDeJinEDaoZhiDeBianDongKuCunGu" context="neeq_duration_T-1"/>
    <Item id="00007406" ccId="201296656" eleName="QiTaSuoYouZheTouRuHeJianShaoZiBenDaoZhiDeBianDong" context="neeq_duration_T-1"/>
    <Item id="00007407" ccId="1089818580" eleName="LiRunFenPeiDaoZhiDeBianDongKuCunGu" context="neeq_duration_T-1"/>
    <Item id="00007408" ccId="3844497572" eleName="TiQuYingYuGongJiDaoZhiDeBianDongKuCunGu" context="neeq_duration_T-1"/>
    <Item id="00007409" ccId="3488650333" eleName="DuiSuoYouZheHuoGuDongDeFenPeiDaoZhiDeBianDongKuCunGu" context="neeq_duration_T-1"/>
    <Item id="00007410" ccId="3119242294" eleName="QiTaLiRunFenPeiDaoZhiDeBianDongKuCunGu" context="neeq_duration_T-1"/>
    <Item id="00007411" ccId="3132430568" eleName="SuoYouZheQuanYiNeiBuJieZhuanBianDongDaoZhiDeBianDongKuCunGu" context="neeq_duration_T-1"/>
    <Item id="00007412" ccId="3144839491" eleName="ZiBenGongJiZhuanZengZiBenHuoGuBenDaoZhiDeBianDongKuCunGu" context="neeq_duration_T-1"/>
    <Item id="00007413" ccId="692733362" eleName="YingYuGongJiZhuanZengZiBenHuoGuBenDaoZhiDeBianDongKuCunGu" context="neeq_duration_T-1"/>
    <Item id="00007414" ccId="1289093355" eleName="YingYuGongJiMiBuKuiSunDaoZhiDeBianDongKuCunGu" context="neeq_duration_T-1"/>
    <Item id="00007415" ccId="4211195158" eleName="QiTaSuoYouZheQuanYiNeiBuJieZhuanDaoZhiDeBianDongKuCunGu" context="neeq_duration_T-1"/>
    <Item id="00007416" ccId="494154673" eleName="ZhuanXiangChuBeiDeBianDongKuCunGu" context="neeq_duration_T-1"/>
    <Item id="00007417" ccId="624280325" eleName="BenQiTiQuDaoZhiDeBianDongKuCunGu" context="neeq_duration_T-1"/>
    <Item id="00007418" ccId="267592422" eleName="BenQiShiYongDaoZhiDeBianDongKuCunGu" context="neeq_duration_T-1"/>
    <Item id="00007419" ccId="1890223271" eleName="kuaiJiZhengCeBianGengDaoZhiDeBianGengQiTaZongHeShouYi" context="neeq_duration_T-1"/>
    <Item id="00007420" ccId="2622093127" eleName="QianQiChaCuoGengZhengDaoZhiDeBianGengQiTaZongHeShouYi" context="neeq_duration_T-1"/>
    <Item id="00007421" ccId="3984489076" eleName="QiTaDaoZhiDeBianGengQiTaZongHeShouYi" context="neeq_duration_T-1"/>
    <Item id="00007422" ccId="96841284" eleName="BenNianNianChuYuEQiTaZongHeShouYi" context="neeq_duration_T-1"/>
    <Item id="00007423" ccId="2372563562" eleName="BenQiZengJianBianDongJinEQiTaZongHeShouYi" context="neeq_duration_T-1"/>
    <Item id="00007424" ccId="2734339472" eleName="JingLiRunHeQiTaZongHeShouYiBianDongDaoZhiDeBianDongJinEQiTaZongHeShouYi" context="neeq_duration_T-1"/>
    <Item id="00007425" ccId="1131759036" eleName="SuoYouZheTouRuHeJianShaoZiBenDaoZhiDeBianDongQiTaZongHeShouYi" context="neeq_duration_T-1"/>
    <Item id="00007426" ccId="580488178" eleName="GuFenZhiFuJiRuSuoYouZheQuanYiDeJinEDaoZhiDeBianDongQiTaZongHeShouYi" context="neeq_duration_T-1"/>
    <Item id="00007427" ccId="883447337" eleName="QiTaSuoYouZheTouRuHeJianShaoZiBenDaoZhiDeBianDongQiTaZongHeShouYi" context="neeq_duration_T-1"/>
    <Item id="00007428" ccId="2525275595" eleName="LiRunFenPeiDaoZhiDeBianDongQiTaZongHeShouYi" context="neeq_duration_T-1"/>
    <Item id="00007429" ccId="3428900406" eleName="TiQuYingYuGongJiDaoZhiDeBianDongQiTaZongHeShouYi" context="neeq_duration_T-1"/>
    <Item id="00007430" ccId="4254221356" eleName="DuiSuoYouZheHuoGuDongDeFenPeiDaoZhiDeBianDongQiTaZongHeShouYi" context="neeq_duration_T-1"/>
    <Item id="00007431" ccId="285473902" eleName="QiTaLiRunFenPeiDaoZhiDeBianDongQiTaZongHeShouYi" context="neeq_duration_T-1"/>
    <Item id="00007432" ccId="2534988498" eleName="SuoYouZheQuanYiNeiBuJieZhuanBianDongDaoZhiDeBianDongQiTaZongHeShouYi" context="neeq_duration_T-1"/>
    <Item id="00007433" ccId="1724169379" eleName="ZiBenGongJiZhuanZengZiBenHuoGuBenDaoZhiDeBianDongQiTaZongHeShouYi" context="neeq_duration_T-1"/>
    <Item id="00007434" ccId="3464368349" eleName="YingYuGongJiZhuanZengZiBenHuoGuBenDaoZhiDeBianDongQiTaZongHeShouYi" context="neeq_duration_T-1"/>
    <Item id="00007435" ccId="967702610" eleName="YingYuGongJiMiBuKuiSunDaoZhiDeBianDongQiTaZongHeShouYi" context="neeq_duration_T-1"/>
    <Item id="00007436" ccId="834502289" eleName="QiTaSuoYouZheQuanYiNeiBuJieZhuanDaoZhiDeBianDongQiTaZongHeShouYi" context="neeq_duration_T-1"/>
    <Item id="00007437" ccId="3635341821" eleName="ZhuanXiangChuBeiDeBianDongQiTaZongHeShouYi" context="neeq_duration_T-1"/>
    <Item id="00007438" ccId="4128328923" eleName="BenQiTiQuDaoZhiDeBianDongQiTaZongHeShouYi" context="neeq_duration_T-1"/>
    <Item id="00007439" ccId="1728726674" eleName="BenQiShiYongDaoZhiDeBianDongQiTaZongHeShouYi" context="neeq_duration_T-1"/>
    <Item id="00007440" ccId="1547717614" eleName="kuaiJiZhengCeBianGengDaoZhiDeBianGengZhuanXiangChuBei" context="neeq_duration_T-1"/>
    <Item id="00007441" ccId="3938376349" eleName="QianQiChaCuoGengZhengDaoZhiDeBianGengZhuanXiangChuBei" context="neeq_duration_T-1"/>
    <Item id="00007442" ccId="250250276" eleName="QiTaDaoZhiDeBianGengZhuanXiangChuBei" context="neeq_duration_T-1"/>
    <Item id="00007443" ccId="3180921768" eleName="BenNianNianChuYuEZhuanXiangChuBei" context="neeq_duration_T-1"/>
    <Item id="00007444" ccId="1882893705" eleName="BenQiZengJianBianDongJinEZhuanXiangChuBei" context="neeq_duration_T-1"/>
    <Item id="00007445" ccId="1640682202" eleName="JingLiRunHeQiTaZongHeShouYiBianDongDaoZhiDeBianDongJinEZhuanXiangChuBei" context="neeq_duration_T-1"/>
    <Item id="00007446" ccId="3276268033" eleName="SuoYouZheTouRuHeJianShaoZiBenDaoZhiDeBianDongZhuanXiangChuBei" context="neeq_duration_T-1"/>
    <Item id="00007448" ccId="1340279292" eleName="GuFenZhiFuJiRuSuoYouZheQuanYiDeJinEDaoZhiDeBianDongZhuanXiangChuBei" context="neeq_duration_T-1"/>
    <Item id="00007449" ccId="1899856237" eleName="QiTaSuoYouZheTouRuHeJianShaoZiBenDaoZhiDeBianDongZhuanXiangChuBei" context="neeq_duration_T-1"/>
    <Item id="00007450" ccId="2886284007" eleName="LiRunFenPeiDaoZhiDeBianDongZhuanXiangChuBei" context="neeq_duration_T-1"/>
    <Item id="00007451" ccId="2009324051" eleName="TiQuYingYuGongJiDaoZhiDeBianDongZhuanXiangChuBei" context="neeq_duration_T-1"/>
    <Item id="00007452" ccId="2105834939" eleName="DuiSuoYouZheHuoGuDongDeFenPeiDaoZhiDeBianDongZhuanXiangChuBei" context="neeq_duration_T-1"/>
    <Item id="00007453" ccId="518666089" eleName="QiTaLiRunFenPeiDaoZhiDeBianDongZhuanXiangChuBei" context="neeq_duration_T-1"/>
    <Item id="00007454" ccId="1212144510" eleName="SuoYouZheQuanYiNeiBuJieZhuanBianDongDaoZhiDeBianDongZhuanXiangChuBei" context="neeq_duration_T-1"/>
    <Item id="00007455" ccId="3744582398" eleName="ZiBenGongJiZhuanZengZiBenHuoGuBenDaoZhiDeBianDongZhuanXiangChuBei" context="neeq_duration_T-1"/>
    <Item id="00007456" ccId="1264030578" eleName="YingYuGongJiZhuanZengZiBenHuoGuBenDaoZhiDeBianDongZhuanXiangChuBei" context="neeq_duration_T-1"/>
    <Item id="00007457" ccId="4109745005" eleName="YingYuGongJiMiBuKuiSunDaoZhiDeBianDongZhuanXiangChuBei" context="neeq_duration_T-1"/>
    <Item id="00007458" ccId="935724275" eleName="QiTaSuoYouZheQuanYiNeiBuJieZhuanDaoZhiDeBianDongZhuanXiangChuBei" context="neeq_duration_T-1"/>
    <Item id="00007459" ccId="3486872600" eleName="ZhuanXiangChuBeiDeBianDongZhuanXiangChuBei" context="neeq_duration_T-1"/>
    <Item id="00007460" ccId="1123194038" eleName="BenQiTiQuDaoZhiDeBianDongZhuanXiangChuBei" context="neeq_duration_T-1"/>
    <Item id="00007461" ccId="2977166942" eleName="BenQiShiYongDaoZhiDeBianDongZhuanXiangChuBei" context="neeq_duration_T-1"/>
    <Item id="00007462" ccId="3128577951" eleName="kuaiJiZhengCeBianGengDaoZhiDeBianGengYingYuGongJi" context="neeq_duration_T-1"/>
    <Item id="00007463" ccId="854932495" eleName="QianQiChaCuoGengZhengDaoZhiDeBianGengYingYuGongJi" context="neeq_duration_T-1"/>
    <Item id="00007464" ccId="3330236423" eleName="QiTaDaoZhiDeBianGengYingYuGongJi" context="neeq_duration_T-1"/>
    <Item id="00007465" ccId="1675147440" eleName="BenNianNianChuYuEYingYuGongJi" context="neeq_duration_T-1"/>
    <Item id="00007466" ccId="1415909290" eleName="BenQiZengJianBianDongJinEYingYuGongJi" context="neeq_duration_T-1"/>
    <Item id="00007467" ccId="174467683" eleName="JingLiRunHeQiTaZongHeShouYiBianDongDaoZhiDeBianDongJinEYingYuGongJi" context="neeq_duration_T-1"/>
    <Item id="00007468" ccId="2336025746" eleName="SuoYouZheTouRuHeJianShaoZiBenDaoZhiDeBianDongYingYuGongJi" context="neeq_duration_T-1"/>
    <Item id="00007469" ccId="3032055585" eleName="GuFenZhiFuJiRuSuoYouZheQuanYiDeJinEDaoZhiDeBianDongYingYuGongJi" context="neeq_duration_T-1"/>
    <Item id="00007470" ccId="3860447559" eleName="QiTaSuoYouZheTouRuHeJianShaoZiBenDaoZhiDeBianDongYingYuGongJi" context="neeq_duration_T-1"/>
    <Item id="00007471" ccId="1583253225" eleName="LiRunFenPeiDaoZhiDeBianDongYingYuGongJi" context="neeq_duration_T-1"/>
    <Item id="00007472" ccId="2087880070" eleName="TiQuYingYuGongJiDaoZhiDeBianDongYingYuGongJi" context="neeq_duration_T-1"/>
    <Item id="00007473" ccId="3706663693" eleName="DuiSuoYouZheHuoGuDongDeFenPeiDaoZhiDeBianDongYingYuGongJi" context="neeq_duration_T-1"/>
    <Item id="00007474" ccId="515120504" eleName="QiTaLiRunFenPeiDaoZhiDeBianDongYingYuGongJi" context="neeq_duration_T-1"/>
    <Item id="00007475" ccId="3725155964" eleName="SuoYouZheQuanYiNeiBuJieZhuanBianDongDaoZhiDeBianDongYingYuGongJi" context="neeq_duration_T-1"/>
    <Item id="00007476" ccId="3493425508" eleName="ZiBenGongJiZhuanZengZiBenHuoGuBenDaoZhiDeBianDongYingYuGongJi" context="neeq_duration_T-1"/>
    <Item id="00007477" ccId="2670051866" eleName="YingYuGongJiZhuanZengZiBenHuoGuBenDaoZhiDeBianDongYingYuGongJi" context="neeq_duration_T-1"/>
    <Item id="00007478" ccId="1832482951" eleName="YingYuGongJiMiBuKuiSunDaoZhiDeBianDongYingYuGongJi" context="neeq_duration_T-1"/>
    <Item id="00007479" ccId="2995132644" eleName="QiTaSuoYouZheQuanYiNeiBuJieZhuanDaoZhiDeBianDongYingYuGongJi" context="neeq_duration_T-1"/>
    <Item id="00007480" ccId="2714605688" eleName="ZhuanXiangChuBeiDeBianDongYingYuGongJi" context="neeq_duration_T-1"/>
    <Item id="00007481" ccId="2147082461" eleName="BenQiTiQuDaoZhiDeBianDongYingYuGongJi" context="neeq_duration_T-1"/>
    <Item id="00007482" ccId="2797088886" eleName="BenQiShiYongDaoZhiDeBianDongYingYuGongJi" context="neeq_duration_T-1"/>
    <Item id="00007483" ccId="3672814595" eleName="kuaiJiZhengCeBianGengDaoZhiDeBianGengWeiFenPeiLiRun" context="neeq_duration_T-1"/>
    <Item id="00007484" ccId="2609303460" eleName="QianQiChaCuoGengZhengDaoZhiDeBianGengWeiFenPeiLiRun" context="neeq_duration_T-1"/>
    <Item id="00007485" ccId="133223230" eleName="QiTaDaoZhiDeBianGengWeiFenPeiLiRun" context="neeq_duration_T-1"/>
    <Item id="00007486" ccId="3277574974" eleName="BenNianNianChuYuEWeiFenPeiLiRun" context="neeq_duration_T-1"/>
    <Item id="00007487" ccId="2169044392" eleName="BenQiZengJianBianDongJinEWeiFenPeiLiRun" context="neeq_duration_T-1"/>
    <Item id="00007488" ccId="2507552146" eleName="JingLiRunHeQiTaZongHeShouYiBianDongDaoZhiDeBianDongJinEWeiFenPeiLiRun" context="neeq_duration_T-1"/>
    <Item id="00007489" ccId="593985764" eleName="SuoYouZheTouRuHeJianShaoZiBenDaoZhiDeBianDongWeiFenPeiLiRun" context="neeq_duration_T-1"/>
    <Item id="00007490" ccId="1777830843" eleName="GuFenZhiFuJiRuSuoYouZheQuanYiDeJinEDaoZhiDeBianDongWeiFenPeiLiRun" context="neeq_duration_T-1"/>
    <Item id="00007491" ccId="3868844870" eleName="QiTaSuoYouZheTouRuHeJianShaoZiBenDaoZhiDeBianDongWeiFenPeiLiRun" context="neeq_duration_T-1"/>
    <Item id="00007492" ccId="4111440845" eleName="LiRunFenPeiDaoZhiDeBianDongWeiFenPeiLiRun" context="neeq_duration_T-1"/>
    <Item id="00007493" ccId="3443317735" eleName="TiQuYingYuGongJiDaoZhiDeBianDongWeiFenPeiLiRun" context="neeq_duration_T-1"/>
    <Item id="00007494" ccId="1368721065" eleName="DuiSuoYouZheHuoGuDongDeFenPeiDaoZhiDeBianDongWeiFenPeiLiRun" context="neeq_duration_T-1"/>
    <Item id="00007495" ccId="3938005183" eleName="QiTaLiRunFenPeiDaoZhiDeBianDongWeiFenPeiLiRun" context="neeq_duration_T-1"/>
    <Item id="00007496" ccId="3408334188" eleName="SuoYouZheQuanYiNeiBuJieZhuanBianDongDaoZhiDeBianDongWeiFenPeiLiRun" context="neeq_duration_T-1"/>
    <Item id="00007497" ccId="1150936746" eleName="ZiBenGongJiZhuanZengZiBenHuoGuBenDaoZhiDeBianDongWeiFenPeiLiRun" context="neeq_duration_T-1"/>
    <Item id="00007498" ccId="1508256697" eleName="YingYuGongJiZhuanZengZiBenHuoGuBenDaoZhiDeBianDongWeiFenPeiLiRun" context="neeq_duration_T-1"/>
    <Item id="00007499" ccId="101379033" eleName="YingYuGongJiMiBuKuiSunDaoZhiDeBianDongWeiFenPeiLiRun" context="neeq_duration_T-1"/>
    <Item id="00007500" ccId="2976547767" eleName="QiTaSuoYouZheQuanYiNeiBuJieZhuanDaoZhiDeBianDongWeiFenPeiLiRun" context="neeq_duration_T-1"/>
    <Item id="00007501" ccId="295119106" eleName="ZhuanXiangChuBeiDeBianDongWeiFenPeiLiRun" context="neeq_duration_T-1"/>
    <Item id="00007502" ccId="4193861381" eleName="BenQiTiQuDaoZhiDeBianDongWeiFenPeiLiRun" context="neeq_duration_T-1"/>
    <Item id="00007503" ccId="511494456" eleName="BenQiShiYongDaoZhiDeBianDongWeiFenPeiLiRun" context="neeq_duration_T-1"/>
    <Item id="00007504" ccId="3408409153" eleName="kuaiJiZhengCeBianGengDaoZhiDeBianGengShaoShuGuDongQuanYi" context="neeq_duration_T-1"/>
    <Item id="00007505" ccId="3132655912" eleName="QianQiChaCuoGengZhengDaoZhiDeBianGengShaoShuGuDongQuanYi" context="neeq_duration_T-1"/>
    <Item id="00007506" ccId="3980777679" eleName="QiTaDaoZhiDeBianGengShaoShuGuDongQuanYi" context="neeq_duration_T-1"/>
    <Item id="00007507" ccId="436880818" eleName="BenNianNianChuYuEShaoShuGuDongQuanYi" context="neeq_duration_T-1"/>
    <Item id="00007508" ccId="3599730831" eleName="BenQiZengJianBianDongJinEShaoShuGuDongQuanYi" context="neeq_duration_T-1"/>
    <Item id="00007509" ccId="238984833" eleName="JingLiRunHeQiTaZongHeShouYiBianDongDaoZhiDeBianDongJinEShaoShuGuDongQuanYi" context="neeq_duration_T-1"/>
    <Item id="00007510" ccId="4044072302" eleName="SuoYouZheTouRuHeJianShaoZiBenDaoZhiDeBianDongShaoShuGuDongQuanYi" context="neeq_duration_T-1"/>
    <Item id="00007511" ccId="2255079989" eleName="GuFenZhiFuJiRuSuoYouZheQuanYiDeJinEDaoZhiDeBianDongShaoShuGuDongQuanYi" context="neeq_duration_T-1"/>
    <Item id="00007512" ccId="4132116287" eleName="QiTaSuoYouZheTouRuHeJianShaoZiBenDaoZhiDeBianDongShaoShuGuDongQuanYi" context="neeq_duration_T-1"/>
    <Item id="00007513" ccId="2427537113" eleName="LiRunFenPeiDaoZhiDeBianDongShaoShuGuDongQuanYi" context="neeq_duration_T-1"/>
    <Item id="00007514" ccId="3637349331" eleName="TiQuYingYuGongJiDaoZhiDeBianDongShaoShuGuDongQuanYi" context="neeq_duration_T-1"/>
    <Item id="00007515" ccId="2197890152" eleName="DuiSuoYouZheHuoGuDongDeFenPeiDaoZhiDeBianDongShaoShuGuDongQuanYi" context="neeq_duration_T-1"/>
    <Item id="00007516" ccId="223501353" eleName="QiTaLiRunFenPeiDaoZhiDeBianDongShaoShuGuDongQuanYi" context="neeq_duration_T-1"/>
    <Item id="00007517" ccId="3593716688" eleName="SuoYouZheQuanYiNeiBuJieZhuanBianDongDaoZhiDeBianDongShaoShuGuDongQuanYi" context="neeq_duration_T-1"/>
    <Item id="00007518" ccId="3834159183" eleName="ZiBenGongJiZhuanZengZiBenHuoGuBenDaoZhiDeBianDongShaoShuGuDongQuanYi" context="neeq_duration_T-1"/>
    <Item id="00007519" ccId="635991300" eleName="YingYuGongJiZhuanZengZiBenHuoGuBenDaoZhiDeBianDongShaoShuGuDongQuanYi" context="neeq_duration_T-1"/>
    <Item id="00007520" ccId="3634583221" eleName="YingYuGongJiMiBuKuiSunDaoZhiDeBianDongShaoShuGuDongQuanYi" context="neeq_duration_T-1"/>
    <Item id="00007521" ccId="1087808099" eleName="QiTaSuoYouZheQuanYiNeiBuJieZhuanDaoZhiDeBianDongShaoShuGuDongQuanYi" context="neeq_duration_T-1"/>
    <Item id="00007522" ccId="4045846503" eleName="ZhuanXiangChuBeiDeBianDongShaoShuGuDongQuanYi" context="neeq_duration_T-1"/>
    <Item id="00007523" ccId="2479031965" eleName="BenQiTiQuDaoZhiDeBianDongShaoShuGuDongQuanYi" context="neeq_duration_T-1"/>
    <Item id="00007524" ccId="1840582334" eleName="BenQiShiYongDaoZhiDeBianDongShaoShuGuDongQuanYi" context="neeq_duration_T-1"/>
    <Item id="00007525" ccId="1910191122" eleName="kuaiJiZhengCeBianGengDaoZhiDeBianGengSuoYouZheQuanYi" context="neeq_duration_T-1"/>
    <Item id="00007526" ccId="2605295787" eleName="QianQiChaCuoGengZhengDaoZhiDeBianGengSuoYouZheQuanYi" context="neeq_duration_T-1"/>
    <Item id="00007527" ccId="2103758123" eleName="QiTaDaoZhiDeBianGengSuoYouZheQuanYi" context="neeq_duration_T-1"/>
    <Item id="00007528" ccId="556047737" eleName="BenNianNianChuYuESuoYouZheQuanYi" context="neeq_duration_T-1"/>
    <Item id="00007529" ccId="269664149" eleName="BenQiZengJianBianDongJinESuoYouZheQuanYi" context="neeq_duration_T-1"/>
    <Item id="00007530" ccId="2181228667" eleName="JingLiRunHeQiTaZongHeShouYiBianDongDaoZhiDeBianDongJinESuoYouZheQuanYi" context="neeq_duration_T-1"/>
    <Item id="00007531" ccId="2779208545" eleName="SuoYouZheTouRuHeJianShaoZiBenDaoZhiDeBianDongSuoYouZheQuanYi" context="neeq_duration_T-1"/>
    <Item id="00007532" ccId="2078468493" eleName="GuFenZhiFuJiRuSuoYouZheQuanYiDeJinEDaoZhiDeBianDongSuoYouZheQuanYi" context="neeq_duration_T-1"/>
    <Item id="00007533" ccId="950129050" eleName="QiTaSuoYouZheTouRuHeJianShaoZiBenDaoZhiDeBianDongSuoYouZheQuanYi" context="neeq_duration_T-1"/>
    <Item id="00007534" ccId="3342030811" eleName="LiRunFenPeiDaoZhiDeBianDongSuoYouZheQuanYi" context="neeq_duration_T-1"/>
    <Item id="00007535" ccId="3266016600" eleName="TiQuYingYuGongJiDaoZhiDeBianDongSuoYouZheQuanYi" context="neeq_duration_T-1"/>
    <Item id="00007536" ccId="2141999835" eleName="DuiSuoYouZheHuoGuDongDeFenPeiDaoZhiDeBianDongSuoYouZheQuanYi" context="neeq_duration_T-1"/>
    <Item id="00007537" ccId="2885509962" eleName="QiTaLiRunFenPeiDaoZhiDeBianDongSuoYouZheQuanYi" context="neeq_duration_T-1"/>
    <Item id="00007539" ccId="632985435" eleName="ZiBenGongJiZhuanZengZiBenHuoGuBenDaoZhiDeBianDongSuoYouZheQuanYi" context="neeq_duration_T-1"/>
    <Item id="00007540" ccId="521516413" eleName="YingYuGongJiZhuanZengZiBenHuoGuBenDaoZhiDeBianDongSuoYouZheQuanYi" context="neeq_duration_T-1"/>
    <Item id="00007541" ccId="73858634" eleName="YingYuGongJiMiBuKuiSunDaoZhiDeBianDongSuoYouZheQuanYi" context="neeq_duration_T-1"/>
    <Item id="00007542" ccId="2044703293" eleName="QiTaSuoYouZheQuanYiNeiBuJieZhuanDaoZhiDeBianDongSuoYouZheQuanYi" context="neeq_duration_T-1"/>
    <Item id="00007543" ccId="3557798568" eleName="ZhuanXiangChuBeiDeBianDongSuoYouZheQuanYi" context="neeq_duration_T-1"/>
    <Item id="00007544" ccId="3764936245" eleName="BenQiTiQuDaoZhiDeBianDongSuoYouZheQuanYi" context="neeq_duration_T-1"/>
    <Item id="00007545" ccId="4052089222" eleName="BenQiShiYongDaoZhiDeBianDongSuoYouZheQuanYi" context="neeq_duration_T-1"/>
    <Item id="00007584" ccId="1898621307" eleName="kuaiJiZhengCeBianGengDaoZhiDeBianGengZiBenGongJi" context="neeq_duration_T-1"/>
    <Item id="00007585" ccId="4149062289" eleName="kuaiJiZhengCeBianGengDaoZhiDeBianGengZiBenGongJi" context="neeq_duration_T"/>
    <Item id="00008120" ccId="568082383" eleName="TongYiKongZhiXiaQiYeHeBingDaoZhiDeBianGengShiShouZiBenHuoGuBen" context="neeq_duration_T"/>
    <Item id="00008121" ccId="1012574159" eleName="GeneralProvisions" context="neeq_instant_T-1"/>
    <Item id="00008122" ccId="3500606670" eleName="SuoYouZheTouRuZiBenDaoZhiDeBianDongShiShouZiBenHuoGuBen" context="neeq_duration_T"/>
    <Item id="00008123" ccId="1131290990" eleName="QiTaQuanYiGongJuChiYouZheTouRuZiBenDaoZhiDeBianDongShiShouZiBenHuoGuBen" context="neeq_duration_T"/>
    <Item id="00008124" ccId="2253540451" eleName="TiQuYiBanFengXianZhunBeiDaoZhiDeBianDongShiShouZiBenHuoGuBen" context="neeq_duration_T"/>
    <Item id="00008125" ccId="3976461993" eleName="QiTaZengJianBianDongJinEShiShouZiBenHuoGuBen" context="neeq_duration_T"/>
    <Item id="00008207" ccId="3647137265" eleName="TongYiKongZhiXiaQiYeHeBingDaoZhiDeBianGengZiBenGongJi" context="neeq_duration_T"/>
    <Item id="00008208" ccId="64463027" eleName="SuoYouZheTouRuZiBenDaoZhiDeBianDongZiBenGongJi" context="neeq_duration_T"/>
    <Item id="00008209" ccId="3406788725" eleName="QiTaQuanYiGongJuChiYouZheTouRuZiBenDaoZhiDeBianDongZiBenGongJi" context="neeq_duration_T"/>
    <Item id="00008210" ccId="113875440" eleName="TiQuYiBanFengXianZhunBeiDaoZhiDeBianDongZiBenGongJi" context="neeq_duration_T"/>
    <Item id="00008211" ccId="2782990264" eleName="QiTaZengJianBianDongJinEZiBenGongJi" context="neeq_duration_T"/>
    <Item id="00008212" ccId="1721708958" eleName="TongYiKongZhiXiaQiYeHeBingDaoZhiDeBianGengKuCunGu" context="neeq_duration_T"/>
    <Item id="00008213" ccId="1911271135" eleName="SuoYouZheTouRuZiBenDaoZhiDeBianDongKuCunGu" context="neeq_duration_T"/>
    <Item id="00008214" ccId="957615023" eleName="QiTaQuanYiGongJuChiYouZheTouRuZiBenDaoZhiDeBianDongKuCunGu" context="neeq_duration_T"/>
    <Item id="00008215" ccId="3381109898" eleName="TiQuYiBanFengXianZhunBeiDaoZhiDeBianDongKuCunGu" context="neeq_duration_T"/>
    <Item id="00008216" ccId="1146469125" eleName="QiTaZengJianBianDongJinEKuCunGu" context="neeq_duration_T"/>
    <Item id="00008217" ccId="582653121" eleName="TongYiKongZhiXiaQiYeHeBingDaoZhiDeBianGengQiTaZongHeShouYi" context="neeq_duration_T"/>
    <Item id="00008218" ccId="2023590521" eleName="SuoYouZheTouRuZiBenDaoZhiDeBianDongQiTaZongHeShouYi" context="neeq_duration_T"/>
    <Item id="00008219" ccId="3878879412" eleName="QiTaQuanYiGongJuChiYouZheTouRuZiBenDaoZhiDeBianDongQiTaZongHeShouYi" context="neeq_duration_T"/>
    <Item id="00008220" ccId="3096962288" eleName="TiQuYiBanFengXianZhunBeiDaoZhiDeBianDongQiTaZongHeShouYi" context="neeq_duration_T"/>
    <Item id="00008221" ccId="2296555918" eleName="QiTaZengJianBianDongJinEQiTaZongHeShouYi" context="neeq_duration_T"/>
    <Item id="00008222" ccId="1292170588" eleName="TongYiKongZhiXiaQiYeHeBingDaoZhiDeBianGengZhuanXiangChuBei" context="neeq_duration_T"/>
    <Item id="00008223" ccId="1612159739" eleName="SuoYouZheTouRuZiBenDaoZhiDeBianDongZhuanXiangChuBei" context="neeq_duration_T"/>
    <Item id="00008224" ccId="4281739460" eleName="QiTaQuanYiGongJuChiYouZheTouRuZiBenDaoZhiDeBianDongZhuanXiangChuBei" context="neeq_duration_T"/>
    <Item id="00008225" ccId="268278883" eleName="TiQuYiBanFengXianZhunBeiDaoZhiDeBianDongZhuanXiangChuBei" context="neeq_duration_T"/>
    <Item id="00008226" ccId="1544087998" eleName="QiTaZengJianBianDongJinEZhuanXiangChuBei" context="neeq_duration_T"/>
    <Item id="00008227" ccId="2887898510" eleName="TongYiKongZhiXiaQiYeHeBingDaoZhiDeBianGengYingYuGongJi" context="neeq_duration_T"/>
    <Item id="00008229" ccId="2897924546" eleName="QiTaQuanYiGongJuChiYouZheTouRuZiBenDaoZhiDeBianDongYingYuGongJi" context="neeq_duration_T"/>
    <Item id="00008230" ccId="3566361820" eleName="TiQuYiBanFengXianZhunBeiDaoZhiDeBianDongYingYuGongJi" context="neeq_duration_T"/>
    <Item id="00008231" ccId="3731253509" eleName="QiTaZengJianBianDongJinEYingYuGongJi" context="neeq_duration_T"/>
    <Item id="00008232" ccId="2840958077" eleName="QiTaZengJianBianDongJinEYiBanFengXianZhunBei" context="neeq_duration_T"/>
    <Item id="00008233" ccId="749927635" eleName="KuaiJiZhengCeBianGengDaoZhiDeBianGengYiBanFengXianZhunBei" context="neeq_duration_T"/>
    <Item id="00008234" ccId="2808117076" eleName="QianQiChaCuoGengZhengDaoZhiDeBianGengYiBanFengXianZhunBei" context="neeq_duration_T"/>
    <Item id="00008235" ccId="1777438692" eleName="TongYiKongZhiXiaQiYeHeBingDaoZhiDeBianGengYiBanFengXianZhunBei" context="neeq_duration_T"/>
    <Item id="00008236" ccId="2326081643" eleName="QiTaDaoZhiDeBianGengYiBanFengXianZhunBei" context="neeq_duration_T"/>
    <Item id="00008237" ccId="2675287931" eleName="BenNianNianChuYuEYiBanFengXianZhunBei" context="neeq_duration_T"/>
    <Item id="00008238" ccId="1895691215" eleName="BenQiZengJianBianDongJinEYiBanFengXianZhunBei" context="neeq_duration_T"/>
    <Item id="00008239" ccId="1554504423" eleName="JingLiRunHeQiTaZongHeShouYiBianDongDaoZhiDeBianDongJinEYiBanFengXianZhunBei" context="neeq_duration_T"/>
    <Item id="00008240" ccId="713544045" eleName="SuoYouZheTouRuHeJianShaoZiBenDaoZhiDeBianDongYiBanFengXianZhunBei" context="neeq_duration_T"/>
    <Item id="00008241" ccId="1789083974" eleName="SuoYouZheTouRuZiBenDaoZhiDeBianDongYiBanFengXianZhunBei" context="neeq_duration_T"/>
    <Item id="00008242" ccId="1262883200" eleName="QiTaQuanYiGongJuChiYouZheTouRuZiBenDaoZhiDeBianDongYiBanFengXianZhunBei" context="neeq_duration_T"/>
    <Item id="00008243" ccId="636147170" eleName="GuFenZhiFuJiRuSuoYouZheQuanYiDeJinEDaoZhiDeBianDongYiBanFengXianZhunBei" context="neeq_duration_T"/>
    <Item id="00008244" ccId="446123576" eleName="QiTaSuoYouZheTouRuHeJianShaoZiBenDaoZhiDeBianDongYiBanFengXianZhunBei" context="neeq_duration_T"/>
    <Item id="00008245" ccId="3854127124" eleName="LiRunFenPeiDaoZhiDeBianDongYiBanFengXianZhunBei" context="neeq_duration_T"/>
    <Item id="00008246" ccId="1371884728" eleName="TiQuYingYuGongJiDaoZhiDeBianDongYiBanFengXianZhunBei" context="neeq_duration_T"/>
    <Item id="00008247" ccId="3390364472" eleName="TiQuYiBanFengXianZhunBeiDaoZhiDeBianDongYiBanFengXianZhunBei" context="neeq_duration_T"/>
    <Item id="00008248" ccId="3351425747" eleName="DuiSuoYouZheHuoGuDongDeFenPeiDaoZhiDeBianDongYiBanFengXianZhunBei" context="neeq_duration_T"/>
    <Item id="00008249" ccId="3104676730" eleName="QiTaLiRunFenPeiDaoZhiDeBianDongYiBanFengXianZhunBei" context="neeq_duration_T"/>
    <Item id="00008250" ccId="3462290857" eleName="SuoYouZheQuanYiNeiBuJieZhuanBianDongDaoZhiDeBianDongYiBanFengXianZhunBei" context="neeq_duration_T"/>
    <Item id="00008251" ccId="291484141" eleName="ZiBenGongJiZhuanZengZiBenHuoGuBenDaoZhiDeBianDongYiBanFengXianZhunBei" context="neeq_duration_T"/>
    <Item id="00008252" ccId="3510229780" eleName="YingYuGongJiZhuanZengZiBenHuoGuBenDaoZhiDeBianDongYiBanFengXianZhunBei" context="neeq_duration_T"/>
    <Item id="00008253" ccId="794871983" eleName="YingYuGongJiMiBuKuiSunDaoZhiDeBianDongYiBanFengXianZhunBei" context="neeq_duration_T"/>
    <Item id="00008254" ccId="1185785004" eleName="QiTaSuoYouZheQuanYiNeiBuJieZhuanDaoZhiDeBianDongYiBanFengXianZhunBei" context="neeq_duration_T"/>
    <Item id="00008255" ccId="4152531687" eleName="ZhuanXiangChuBeiDeBianDongYiBanFengXianZhunBei" context="neeq_duration_T"/>
    <Item id="00008256" ccId="2794324637" eleName="BenQiTiQuDaoZhiDeBianDongYiBanFengXianZhunBei" context="neeq_duration_T"/>
    <Item id="00008257" ccId="2764483733" eleName="BenQiShiYongDaoZhiDeBianDongYiBanFengXianZhunBei" context="neeq_duration_T"/>
    <Item id="00008258" ccId="3882798050" eleName="GeneralProvisions" context="neeq_instant_T"/>
    <Item id="00008259" ccId="1912042073" eleName="TongYiKongZhiXiaQiYeHeBingDaoZhiDeBianGengWeiFenPeiLiRun" context="neeq_duration_T"/>
    <Item id="00008260" ccId="3134588486" eleName="SuoYouZheTouRuZiBenDaoZhiDeBianDongWeiFenPeiLiRun" context="neeq_duration_T"/>
    <Item id="00008261" ccId="4058636561" eleName="QiTaQuanYiGongJuChiYouZheTouRuZiBenDaoZhiDeBianDongWeiFenPeiLiRun" context="neeq_duration_T"/>
    <Item id="00008262" ccId="1233189489" eleName="TiQuYiBanFengXianZhunBeiDaoZhiDeBianDongWeiFenPeiLiRun" context="neeq_duration_T"/>
    <Item id="00008263" ccId="114869336" eleName="QiTaZengJianBianDongJinEWeiFenPeiLiRun" context="neeq_duration_T"/>
    <Item id="00008264" ccId="720016931" eleName="TongYiKongZhiXiaQiYeHeBingDaoZhiDeBianGengShaoShuGuDongQuanYi" context="neeq_duration_T"/>
    <Item id="00008265" ccId="3870541392" eleName="SuoYouZheTouRuZiBenDaoZhiDeBianDongShaoShuGuDongQuanYi" context="neeq_duration_T"/>
    <Item id="00008266" ccId="1724243355" eleName="QiTaQuanYiGongJuChiYouZheTouRuZiBenDaoZhiDeBianDongShaoShuGuDongQuanYi" context="neeq_duration_T"/>
    <Item id="00008267" ccId="3426521355" eleName="TiQuYiBanFengXianZhunBeiDaoZhiDeBianDongShaoShuGuDongQuanYi" context="neeq_duration_T"/>
    <Item id="00008268" ccId="1306132951" eleName="QiTaZengJianBianDongJinEShaoShuGuDongQuanYi" context="neeq_duration_T"/>
    <Item id="00008269" ccId="3836701816" eleName="TongYiKongZhiXiaQiYeHeBingDaoZhiDeBianGengSuoYouZheQuanYi" context="neeq_duration_T"/>
    <Item id="00008270" ccId="1748531356" eleName="SuoYouZheTouRuZiBenDaoZhiDeBianDongSuoYouZheQuanYi" context="neeq_duration_T"/>
    <Item id="00008271" ccId="1501932164" eleName="QiTaQuanYiGongJuChiYouZheTouRuZiBenDaoZhiDeBianDongSuoYouZheQuanYi" context="neeq_duration_T"/>
    <Item id="00008272" ccId="3298544877" eleName="TiQuYiBanFengXianZhunBeiDaoZhiDeBianDongSuoYouZheQuanYi" context="neeq_duration_T"/>
    <Item id="00008273" ccId="2624175234" eleName="QiTaZengJianBianDongJinESuoYouZheQuanYi" context="neeq_duration_T"/>
    <Item id="00008277" ccId="3835246090" eleName="CapitalSurplus" context="neeq_instant_T-2"/>
    <Item id="00008278" ccId="2809660964" eleName="GeneralProvisions" context="neeq_instant_T-2"/>
    <Item id="00008282" ccId="1364871677" eleName="GeneralProvisions" context="neeq_instant_T-1"/>
    <Item id="00008286" ccId="1482117329" eleName="TongYiKongZhiXiaQiYeHeBingDaoZhiDeBianGengShiShouZiBenHuoGuBen" context="neeq_duration_T-1"/>
    <Item id="00008362" ccId="958524484" eleName="TongYiKongZhiXiaQiYeHeBingDaoZhiDeBianGengZiBenGongJi" context="neeq_duration_T-1"/>
    <Item id="00008363" ccId="844213423" eleName="SuoYouZheTouRuZiBenDaoZhiDeBianDongZiBenGongJi" context="neeq_duration_T-1"/>
    <Item id="00008364" ccId="1181779217" eleName="QiTaQuanYiGongJuChiYouZheTouRuZiBenDaoZhiDeBianDongZiBenGongJi" context="neeq_duration_T-1"/>
    <Item id="00008365" ccId="2182075183" eleName="QiTaZengJianBianDongJinEZiBenGongJi" context="neeq_duration_T-1"/>
    <Item id="00008366" ccId="3576452593" eleName="TongYiKongZhiXiaQiYeHeBingDaoZhiDeBianGengKuCunGu" context="neeq_duration_T-1"/>
    <Item id="00008367" ccId="1990897950" eleName="SuoYouZheTouRuZiBenDaoZhiDeBianDongKuCunGu" context="neeq_duration_T-1"/>
    <Item id="00008368" ccId="487371517" eleName="QiTaQuanYiGongJuChiYouZheTouRuZiBenDaoZhiDeBianDongKuCunGu" context="neeq_duration_T-1"/>
    <Item id="00008369" ccId="2354068359" eleName="QiTaZengJianBianDongJinEKuCunGu" context="neeq_duration_T-1"/>
    <Item id="00008370" ccId="2906779765" eleName="TongYiKongZhiXiaQiYeHeBingDaoZhiDeBianGengQiTaZongHeShouYi" context="neeq_duration_T-1"/>
    <Item id="00008371" ccId="892241919" eleName="SuoYouZheTouRuZiBenDaoZhiDeBianDongQiTaZongHeShouYi" context="neeq_duration_T-1"/>
    <Item id="00008372" ccId="2786001271" eleName="QiTaQuanYiGongJuChiYouZheTouRuZiBenDaoZhiDeBianDongQiTaZongHeShouYi" context="neeq_duration_T-1"/>
    <Item id="00008373" ccId="1844890949" eleName="TiQuYiBanFengXianZhunBeiDaoZhiDeBianDongQiTaZongHeShouYi" context="neeq_duration_T-1"/>
    <Item id="00008374" ccId="2457603920" eleName="QiTaZengJianBianDongJinEQiTaZongHeShouYi" context="neeq_duration_T-1"/>
    <Item id="00008375" ccId="2382825999" eleName="TongYiKongZhiXiaQiYeHeBingDaoZhiDeBianGengZhuanXiangChuBei" context="neeq_duration_T-1"/>
    <Item id="00008376" ccId="1972634760" eleName="SuoYouZheTouRuZiBenDaoZhiDeBianDongZhuanXiangChuBei" context="neeq_duration_T-1"/>
    <Item id="00008377" ccId="5027111" eleName="QiTaQuanYiGongJuChiYouZheTouRuZiBenDaoZhiDeBianDongZhuanXiangChuBei" context="neeq_duration_T-1"/>
    <Item id="00008378" ccId="2604058738" eleName="TiQuYiBanFengXianZhunBeiDaoZhiDeBianDongZhuanXiangChuBei" context="neeq_duration_T-1"/>
    <Item id="00008379" ccId="1863327805" eleName="QiTaZengJianBianDongJinEZhuanXiangChuBei" context="neeq_duration_T-1"/>
    <Item id="00008380" ccId="2245068060" eleName="TongYiKongZhiXiaQiYeHeBingDaoZhiDeBianGengYingYuGongJi" context="neeq_duration_T-1"/>
    <Item id="00008382" ccId="745079451" eleName="QiTaQuanYiGongJuChiYouZheTouRuZiBenDaoZhiDeBianDongYingYuGongJi" context="neeq_duration_T-1"/>
    <Item id="00008383" ccId="2341889760" eleName="TiQuYiBanFengXianZhunBeiDaoZhiDeBianDongYingYuGongJi" context="neeq_duration_T-1"/>
    <Item id="00008384" ccId="2667736393" eleName="QiTaZengJianBianDongJinEYingYuGongJi" context="neeq_duration_T-1"/>
    <Item id="00008385" ccId="2447176268" eleName="KuaiJiZhengCeBianGengDaoZhiDeBianGengYiBanFengXianZhunBei" context="neeq_duration_T-1"/>
    <Item id="00008386" ccId="104389872" eleName="QianQiChaCuoGengZhengDaoZhiDeBianGengYiBanFengXianZhunBei" context="neeq_duration_T-1"/>
    <Item id="00008387" ccId="1434935414" eleName="TongYiKongZhiXiaQiYeHeBingDaoZhiDeBianGengYiBanFengXianZhunBei" context="neeq_duration_T-1"/>
    <Item id="00008388" ccId="4126488166" eleName="QiTaDaoZhiDeBianGengYiBanFengXianZhunBei" context="neeq_duration_T-1"/>
    <Item id="00008389" ccId="3671885546" eleName="BenNianNianChuYuEYiBanFengXianZhunBei" context="neeq_duration_T-1"/>
    <Item id="00008390" ccId="2860377538" eleName="BenQiZengJianBianDongJinEYiBanFengXianZhunBei" context="neeq_duration_T-1"/>
    <Item id="00008391" ccId="688418263" eleName="JingLiRunHeQiTaZongHeShouYiBianDongDaoZhiDeBianDongJinEYiBanFengXianZhunBei" context="neeq_duration_T-1"/>
    <Item id="00008392" ccId="3526882556" eleName="SuoYouZheTouRuHeJianShaoZiBenDaoZhiDeBianDongYiBanFengXianZhunBei" context="neeq_duration_T-1"/>
    <Item id="00008393" ccId="193972226" eleName="SuoYouZheTouRuZiBenDaoZhiDeBianDongYiBanFengXianZhunBei" context="neeq_duration_T-1"/>
    <Item id="00008394" ccId="1361782493" eleName="QiTaQuanYiGongJuChiYouZheTouRuZiBenDaoZhiDeBianDongYiBanFengXianZhunBei" context="neeq_duration_T-1"/>
    <Item id="00008395" ccId="57517038" eleName="GuFenZhiFuJiRuSuoYouZheQuanYiDeJinEDaoZhiDeBianDongYiBanFengXianZhunBei" context="neeq_duration_T-1"/>
    <Item id="00008396" ccId="4021028176" eleName="QiTaSuoYouZheTouRuHeJianShaoZiBenDaoZhiDeBianDongYiBanFengXianZhunBei" context="neeq_duration_T-1"/>
    <Item id="00008397" ccId="1086886414" eleName="LiRunFenPeiDaoZhiDeBianDongYiBanFengXianZhunBei" context="neeq_duration_T-1"/>
    <Item id="00008398" ccId="3410482764" eleName="TiQuYingYuGongJiDaoZhiDeBianDongYiBanFengXianZhunBei" context="neeq_duration_T-1"/>
    <Item id="00008399" ccId="1111249440" eleName="TiQuYiBanFengXianZhunBeiDaoZhiDeBianDongYiBanFengXianZhunBei" context="neeq_duration_T-1"/>
    <Item id="00008400" ccId="3257155487" eleName="DuiSuoYouZheHuoGuDongDeFenPeiDaoZhiDeBianDongYiBanFengXianZhunBei" context="neeq_duration_T-1"/>
    <Item id="00008401" ccId="714853893" eleName="QiTaLiRunFenPeiDaoZhiDeBianDongYiBanFengXianZhunBei" context="neeq_duration_T-1"/>
    <Item id="00008402" ccId="3609678744" eleName="SuoYouZheQuanYiNeiBuJieZhuanBianDongDaoZhiDeBianDongYiBanFengXianZhunBei" context="neeq_duration_T-1"/>
    <Item id="00008403" ccId="292798800" eleName="ZiBenGongJiZhuanZengZiBenHuoGuBenDaoZhiDeBianDongYiBanFengXianZhunBei" context="neeq_duration_T-1"/>
    <Item id="00008404" ccId="567919296" eleName="YingYuGongJiZhuanZengZiBenHuoGuBenDaoZhiDeBianDongYiBanFengXianZhunBei" context="neeq_duration_T-1"/>
    <Item id="00008405" ccId="1050656356" eleName="YingYuGongJiMiBuKuiSunDaoZhiDeBianDongYiBanFengXianZhunBei" context="neeq_duration_T-1"/>
    <Item id="00008406" ccId="2287232832" eleName="QiTaSuoYouZheQuanYiNeiBuJieZhuanDaoZhiDeBianDongYiBanFengXianZhunBei" context="neeq_duration_T-1"/>
    <Item id="00008407" ccId="3284365476" eleName="ZhuanXiangChuBeiDeBianDongYiBanFengXianZhunBei" context="neeq_duration_T-1"/>
    <Item id="00008408" ccId="885062751" eleName="BenQiTiQuDaoZhiDeBianDongYiBanFengXianZhunBei" context="neeq_duration_T-1"/>
    <Item id="00008409" ccId="3893137809" eleName="BenQiShiYongDaoZhiDeBianDongYiBanFengXianZhunBei" context="neeq_duration_T-1"/>
    <Item id="00008410" ccId="1913964765" eleName="QiTaZengJianBianDongJinEYiBanFengXianZhunBei" context="neeq_duration_T-1"/>
    <Item id="00008411" ccId="1466542240" eleName="TongYiKongZhiXiaQiYeHeBingDaoZhiDeBianGengWeiFenPeiLiRun" context="neeq_duration_T-1"/>
    <Item id="00008412" ccId="2821371703" eleName="SuoYouZheTouRuZiBenDaoZhiDeBianDongWeiFenPeiLiRun" context="neeq_duration_T-1"/>
    <Item id="00008413" ccId="3847877415" eleName="QiTaQuanYiGongJuChiYouZheTouRuZiBenDaoZhiDeBianDongWeiFenPeiLiRun" context="neeq_duration_T-1"/>
    <Item id="00008414" ccId="1932400564" eleName="TiQuYiBanFengXianZhunBeiDaoZhiDeBianDongWeiFenPeiLiRun" context="neeq_duration_T-1"/>
    <Item id="00008415" ccId="3368084962" eleName="QiTaZengJianBianDongJinEWeiFenPeiLiRun" context="neeq_duration_T-1"/>
    <Item id="00008416" ccId="4097191898" eleName="TongYiKongZhiXiaQiYeHeBingDaoZhiDeBianGengShaoShuGuDongQuanYi" context="neeq_duration_T-1"/>
    <Item id="00008417" ccId="3191007794" eleName="SuoYouZheTouRuZiBenDaoZhiDeBianDongShaoShuGuDongQuanYi" context="neeq_duration_T-1"/>
    <Item id="00008418" ccId="3428369720" eleName="QiTaQuanYiGongJuChiYouZheTouRuZiBenDaoZhiDeBianDongShaoShuGuDongQuanYi" context="neeq_duration_T-1"/>
    <Item id="00008419" ccId="3448170872" eleName="TiQuYiBanFengXianZhunBeiDaoZhiDeBianDongShaoShuGuDongQuanYi" context="neeq_duration_T-1"/>
    <Item id="00008420" ccId="3216368817" eleName="QiTaZengJianBianDongJinEShaoShuGuDongQuanYi" context="neeq_duration_T-1"/>
    <Item id="00008421" ccId="2752763293" eleName="TongYiKongZhiXiaQiYeHeBingDaoZhiDeBianGengSuoYouZheQuanYi" context="neeq_duration_T-1"/>
    <Item id="00008422" ccId="3154553433" eleName="SuoYouZheTouRuZiBenDaoZhiDeBianDongSuoYouZheQuanYi" context="neeq_duration_T-1"/>
    <Item id="00008423" ccId="3099652145" eleName="QiTaQuanYiGongJuChiYouZheTouRuZiBenDaoZhiDeBianDongSuoYouZheQuanYi" context="neeq_duration_T-1"/>
    <Item id="00008424" ccId="1785539241" eleName="TiQuYiBanFengXianZhunBeiDaoZhiDeBianDongSuoYouZheQuanYi" context="neeq_duration_T-1"/>
    <Item id="00008425" ccId="1661811533" eleName="QiTaZengJianBianDongJinESuoYouZheQuanYi" context="neeq_duration_T-1"/>
    <Item id="00008426" ccId="1610094025" eleName="TiQuYiBanFengXianZhunBeiDaoZhiDeBianDongShiShouZiBenHuoGuBen" context="neeq_duration_T-1"/>
    <Item id="00008427" ccId="538018633" eleName="TiQuYiBanFengXianZhunBeiDaoZhiDeBianDongZiBenGongJi" context="neeq_duration_T-1"/>
    <Item id="00008428" ccId="1626351745" eleName="TiQuYiBanFengXianZhunBeiDaoZhiDeBianDongKuCunGu" context="neeq_duration_T-1"/>
    <Item id="00008532" ccId="3976469373" eleName="SuoYouZheTouRuZiBenDaoZhiDeBianDongYingYuGongJi" context="neeq_duration_T-1"/>
    <Item id="00008533" ccId="1805194379" eleName="SuoYouZheTouRuZiBenDaoZhiDeBianDongYingYuGongJi" context="neeq_duration_T"/>
    <Item id="00009083" ccId="1882981176" eleName="GongSiFaDingDaiBiaoRen" context="neeq_duration_T"/>
    <Item id="00009084" ccId="3123645786" eleName="ZhuGuanKuaiJiGongZuoFuZeRen" context="neeq_duration_T"/>
    <Item id="00009085" ccId="3889662845" eleName="KuaiJiJiGouFuZeRen" context="neeq_duration_T"/>
    <Item id="00009088" ccId="250931565" eleName="SuoYouZheTouRuZiBenDaoZhiDeBianDongShiShouZiBenHuoGuBen" context="neeq_duration_T-1"/>
    <Item id="00009089" ccId="835038987" eleName="QiTaQuanYiGongJuChiYouZheTouRuZiBenDaoZhiDeBianDongShiShouZiBenHuoGuBen" context="neeq_duration_T-1"/>
    <Item id="00009090" ccId="866720882" eleName="QiTaZengJianBianDongJinEShiShouZiBenHuoGuBen" context="neeq_duration_T-1"/>
    <Item id="00009092" ccId="2076781374" eleName="SuoYouZheQuanYiNeiBuJieZhuanBianDongDaoZhiDeBianDongSuoYouZheQuanYi" context="neeq_duration_T-1"/>
    <Item id="00009094" ccId="2225321268" eleName="OuFaXingGuanLianJiaoYiShiXiangGuanLianFang" context="neeq_duration_T" tupleId="00009093"/>
    <Item id="00009095" ccId="3765478020" eleName="OuFaXingGuanLianJiaoYiShiXiangJuTiShiXiang" context="neeq_duration_T" tupleId="00009093"/>
    <Item id="00009096" ccId="308755152" eleName="OuFaXingGuanLianJiaoYiShiXiangFaShengJinE" context="neeq_duration_T" tupleId="00009093"/>
    <Item id="00009097" ccId="2278816569" eleName="OuFaXingGuanLianJiaoYiShiXiangLvXingDeChengXu" context="neeq_duration_T" tupleId="00009093"/>
    <Item id="00009099" ccId="1112012952" eleName="FeiJingChangXingSunYiXiangMu" context="neeq_duration_T" tupleId="00009098"/>
    <Item id="00009100" ccId="1551042083" eleName="FeiJingChangXingSunYiXiangMuJinE" context="neeq_duration_T" tupleId="00009098"/>
    <Item id="00009102" ccId="3363461251" eleName="FeiJingChangXingSunYiXiangMu" context="neeq_duration_T" tupleId="00009101"/>
    <Item id="00009103" ccId="4170660266" eleName="FeiJingChangXingSunYiXiangMuJinE" context="neeq_duration_T" tupleId="00009101"/>
    <Item id="00009105" ccId="2862456763" eleName="ShouRuGouChengFenXiShouRuLeiBie" context="neeq_duration_T" tupleId="00009104"/>
    <Item id="00009106" ccId="611483557" eleName="ShouRuGouChengFenXiShouRuJinE" context="neeq_duration_T" tupleId="00009104"/>
    <Item id="00009107" ccId="1074398384" eleName="ZhanYingYeShouRuBiLi" context="neeq_duration_T" tupleId="00009104"/>
    <Item id="00009108" ccId="530761083" eleName="ShouRuGouChengFenXiShouRuJinE" context="neeq_duration_T-1" tupleId="00009104"/>
    <Item id="00009109" ccId="1497611467" eleName="ZhanYingYeShouRuBiLi" context="neeq_duration_T-1" tupleId="00009104"/>
    <Item id="00009111" ccId="617809350" eleName="ShouRuGouChengFenXiShouRuLeiBie" context="neeq_duration_T" tupleId="00009110"/>
    <Item id="00009112" ccId="3550483512" eleName="ShouRuGouChengFenXiShouRuJinE" context="neeq_duration_T" tupleId="00009110"/>
    <Item id="00009113" ccId="3910090857" eleName="ZhanYingYeShouRuBiLi" context="neeq_duration_T" tupleId="00009110"/>
    <Item id="00009114" ccId="1642931853" eleName="ShouRuGouChengFenXiShouRuJinE" context="neeq_duration_T-1" tupleId="00009110"/>
    <Item id="00009115" ccId="1331867263" eleName="ZhanYingYeShouRuBiLi" context="neeq_duration_T-1" tupleId="00009110"/>
    <Item id="00009117" ccId="1600138648" eleName="ShouRuGouChengFenXiShouRuLeiBie" context="neeq_duration_T" tupleId="00009116"/>
    <Item id="00009118" ccId="2069383102" eleName="ShouRuGouChengFenXiShouRuJinE" context="neeq_duration_T" tupleId="00009116"/>
    <Item id="00009119" ccId="2829082481" eleName="ZhanYingYeShouRuBiLi" context="neeq_duration_T" tupleId="00009116"/>
    <Item id="00009120" ccId="3440933263" eleName="ShouRuGouChengFenXiShouRuJinE" context="neeq_duration_T-1" tupleId="00009116"/>
    <Item id="00009121" ccId="2889741201" eleName="ZhanYingYeShouRuBiLi" context="neeq_duration_T-1" tupleId="00009116"/>
    <Item id="00009123" ccId="1509792282" eleName="ShouRuGouChengFenXiShouRuLeiBie" context="neeq_duration_T" tupleId="00009122"/>
    <Item id="00009124" ccId="1169369208" eleName="ShouRuGouChengFenXiShouRuJinE" context="neeq_duration_T" tupleId="00009122"/>
    <Item id="00009125" ccId="3532361043" eleName="ZhanYingYeShouRuBiLi" context="neeq_duration_T" tupleId="00009122"/>
    <Item id="00009126" ccId="330503433" eleName="ShouRuGouChengFenXiShouRuJinE" context="neeq_duration_T-1" tupleId="00009122"/>
    <Item id="00009127" ccId="1199050551" eleName="ZhanYingYeShouRuBiLi" context="neeq_duration_T-1" tupleId="00009122"/>
    <Item id="00009129" ccId="269826118" eleName="BaoGaoQiNeiQianWuMingKeHuQingKuangXuHao" context="neeq_duration_T" tupleId="00009128"/>
    <Item id="00009130" ccId="373438365" eleName="BaoGaoQiNeiQianWuMingKeHuQingKuangKeHuMingCheng" context="neeq_duration_T" tupleId="00009128"/>
    <Item id="00009131" ccId="3555029518" eleName="BaoGaoQiNeiQianWuMingKeHuQingKuangXiaoShouJinE" context="neeq_duration_T" tupleId="00009128"/>
    <Item id="00009132" ccId="3914102557" eleName="BaoGaoQiNeiQianWuMingKeHuQingKuangZhanYingYeShouRuBiLi" context="neeq_duration_T" tupleId="00009128"/>
    <Item id="00009133" ccId="3916878528" eleName="BaoGaoQiNeiQianWuMingKeHuQingKuangShiFouGuanLianFang" context="neeq_duration_T" tupleId="00009128"/>
    <Item id="00009135" ccId="3015253879" eleName="BaoGaoQiNeiQianWuMingKeHuQingKuangXuHao" context="neeq_duration_T" tupleId="00009134"/>
    <Item id="00009136" ccId="2018728707" eleName="BaoGaoQiNeiQianWuMingKeHuQingKuangKeHuMingCheng" context="neeq_duration_T" tupleId="00009134"/>
    <Item id="00009137" ccId="3883185649" eleName="BaoGaoQiNeiQianWuMingKeHuQingKuangXiaoShouJinE" context="neeq_duration_T" tupleId="00009134"/>
    <Item id="00009138" ccId="1232890193" eleName="BaoGaoQiNeiQianWuMingKeHuQingKuangZhanYingYeShouRuBiLi" context="neeq_duration_T" tupleId="00009134"/>
    <Item id="00009139" ccId="2448882309" eleName="BaoGaoQiNeiQianWuMingKeHuQingKuangShiFouGuanLianFang" context="neeq_duration_T" tupleId="00009134"/>
    <Item id="00009141" ccId="1750919205" eleName="BaoGaoQiNeiQianWuMingKeHuQingKuangXuHao" context="neeq_duration_T" tupleId="00009140"/>
    <Item id="00009142" ccId="1344592795" eleName="BaoGaoQiNeiQianWuMingKeHuQingKuangKeHuMingCheng" context="neeq_duration_T" tupleId="00009140"/>
    <Item id="00009143" ccId="880522705" eleName="BaoGaoQiNeiQianWuMingKeHuQingKuangXiaoShouJinE" context="neeq_duration_T" tupleId="00009140"/>
    <Item id="00009144" ccId="2240278864" eleName="BaoGaoQiNeiQianWuMingKeHuQingKuangZhanYingYeShouRuBiLi" context="neeq_duration_T" tupleId="00009140"/>
    <Item id="00009145" ccId="3956349827" eleName="BaoGaoQiNeiQianWuMingKeHuQingKuangShiFouGuanLianFang" context="neeq_duration_T" tupleId="00009140"/>
    <Item id="00009147" ccId="3569667421" eleName="BaoGaoQiNeiQianWuMingKeHuQingKuangXuHao" context="neeq_duration_T" tupleId="00009146"/>
    <Item id="00009148" ccId="3392902000" eleName="BaoGaoQiNeiQianWuMingKeHuQingKuangKeHuMingCheng" context="neeq_duration_T" tupleId="00009146"/>
    <Item id="00009149" ccId="2490512899" eleName="BaoGaoQiNeiQianWuMingKeHuQingKuangXiaoShouJinE" context="neeq_duration_T" tupleId="00009146"/>
    <Item id="00009150" ccId="1809431596" eleName="BaoGaoQiNeiQianWuMingKeHuQingKuangZhanYingYeShouRuBiLi" context="neeq_duration_T" tupleId="00009146"/>
    <Item id="00009151" ccId="1206902264" eleName="BaoGaoQiNeiQianWuMingKeHuQingKuangShiFouGuanLianFang" context="neeq_duration_T" tupleId="00009146"/>
    <Item id="00009153" ccId="2090652393" eleName="OuFaXingGuanLianJiaoYiShiXiangGuanLianFang" context="neeq_duration_T" tupleId="00009152"/>
    <Item id="00009154" ccId="2590190047" eleName="OuFaXingGuanLianJiaoYiShiXiangJuTiShiXiang" context="neeq_duration_T" tupleId="00009152"/>
    <Item id="00009155" ccId="2742979572" eleName="OuFaXingGuanLianJiaoYiShiXiangFaShengJinE" context="neeq_duration_T" tupleId="00009152"/>
    <Item id="00009156" ccId="2146243746" eleName="OuFaXingGuanLianJiaoYiShiXiangLvXingDeChengXu" context="neeq_duration_T" tupleId="00009152"/>
    <Item id="00009158" ccId="3017567057" eleName="OuFaXingGuanLianJiaoYiShiXiangGuanLianFang" context="neeq_duration_T" tupleId="00009157"/>
    <Item id="00009159" ccId="1803422947" eleName="OuFaXingGuanLianJiaoYiShiXiangJuTiShiXiang" context="neeq_duration_T" tupleId="00009157"/>
    <Item id="00009160" ccId="2960133774" eleName="OuFaXingGuanLianJiaoYiShiXiangFaShengJinE" context="neeq_duration_T" tupleId="00009157"/>
    <Item id="00009161" ccId="2818595726" eleName="OuFaXingGuanLianJiaoYiShiXiangLvXingDeChengXu" context="neeq_duration_T" tupleId="00009157"/>
    <Item id="00009168" ccId="2832006970" eleName="OuFaXingGuanLianJiaoYiShiXiangGuanLianFang" context="neeq_duration_T" tupleId="00009167"/>
    <Item id="00009169" ccId="3480324411" eleName="OuFaXingGuanLianJiaoYiShiXiangJuTiShiXiang" context="neeq_duration_T" tupleId="00009167"/>
    <Item id="00009170" ccId="166063135" eleName="OuFaXingGuanLianJiaoYiShiXiangFaShengJinE" context="neeq_duration_T" tupleId="00009167"/>
    <Item id="00009171" ccId="3657939538" eleName="OuFaXingGuanLianJiaoYiShiXiangLvXingDeChengXu" context="neeq_duration_T" tupleId="00009167"/>
    <Item id="00009173" ccId="1009485643" eleName="OuFaXingGuanLianJiaoYiShiXiangGuanLianFang" context="neeq_duration_T" tupleId="00009172"/>
    <Item id="00009174" ccId="3021259386" eleName="OuFaXingGuanLianJiaoYiShiXiangJuTiShiXiang" context="neeq_duration_T" tupleId="00009172"/>
    <Item id="00009175" ccId="555368371" eleName="OuFaXingGuanLianJiaoYiShiXiangFaShengJinE" context="neeq_duration_T" tupleId="00009172"/>
    <Item id="00009176" ccId="438193554" eleName="OuFaXingGuanLianJiaoYiShiXiangLvXingDeChengXu" context="neeq_duration_T" tupleId="00009172"/>
    <Item id="00009178" ccId="1572238228" eleName="OuFaXingGuanLianJiaoYiShiXiangGuanLianFang" context="neeq_duration_T" tupleId="00009177"/>
    <Item id="00009179" ccId="1600071066" eleName="OuFaXingGuanLianJiaoYiShiXiangJuTiShiXiang" context="neeq_duration_T" tupleId="00009177"/>
    <Item id="00009180" ccId="3597347013" eleName="OuFaXingGuanLianJiaoYiShiXiangFaShengJinE" context="neeq_duration_T" tupleId="00009177"/>
    <Item id="00009181" ccId="1428776298" eleName="OuFaXingGuanLianJiaoYiShiXiangLvXingDeChengXu" context="neeq_duration_T" tupleId="00009177"/>
    <Item id="00009183" ccId="2144620563" eleName="BaoGaoQiNeiQianWuMingGongYingShangQingKuangXuHao" context="neeq_duration_T" tupleId="00009182"/>
    <Item id="00009184" ccId="1146559403" eleName="BaoGaoQiNeiQianWuMingGongYingShangQingKuangGongYingShangMingCheng" context="neeq_duration_T" tupleId="00009182"/>
    <Item id="00009185" ccId="3328315193" eleName="BaoGaoQiNeiQianWuMingGongYingShangQingKuangCaiGouE" context="neeq_duration_T" tupleId="00009182"/>
    <Item id="00009186" ccId="1238432167" eleName="BaoGaoQiNeiQianWuMingGongYingShangQingKuangZhanCaiGouZongJinEBiLi" context="neeq_duration_T" tupleId="00009182"/>
    <Item id="00009187" ccId="3844645638" eleName="BaoGaoQiNeiQianWuMingGongYingShangQingKuangShiFouGuanLianFang" context="neeq_duration_T" tupleId="00009182"/>
    <Item id="00009189" ccId="3184769590" eleName="BaoGaoQiNeiQianWuMingGongYingShangQingKuangXuHao" context="neeq_duration_T" tupleId="00009188"/>
    <Item id="00009190" ccId="133531858" eleName="BaoGaoQiNeiQianWuMingGongYingShangQingKuangGongYingShangMingCheng" context="neeq_duration_T" tupleId="00009188"/>
    <Item id="00009191" ccId="1338347434" eleName="BaoGaoQiNeiQianWuMingGongYingShangQingKuangCaiGouE" context="neeq_duration_T" tupleId="00009188"/>
    <Item id="00009192" ccId="3115852532" eleName="BaoGaoQiNeiQianWuMingGongYingShangQingKuangZhanCaiGouZongJinEBiLi" context="neeq_duration_T" tupleId="00009188"/>
    <Item id="00009193" ccId="894323886" eleName="BaoGaoQiNeiQianWuMingGongYingShangQingKuangShiFouGuanLianFang" context="neeq_duration_T" tupleId="00009188"/>
    <Item id="00009195" ccId="2999369327" eleName="BaoGaoQiNeiQianWuMingGongYingShangQingKuangXuHao" context="neeq_duration_T" tupleId="00009194"/>
    <Item id="00009196" ccId="4269860023" eleName="BaoGaoQiNeiQianWuMingGongYingShangQingKuangGongYingShangMingCheng" context="neeq_duration_T" tupleId="00009194"/>
    <Item id="00009197" ccId="2609607603" eleName="BaoGaoQiNeiQianWuMingGongYingShangQingKuangCaiGouE" context="neeq_duration_T" tupleId="00009194"/>
    <Item id="00009198" ccId="3932208945" eleName="BaoGaoQiNeiQianWuMingGongYingShangQingKuangZhanCaiGouZongJinEBiLi" context="neeq_duration_T" tupleId="00009194"/>
    <Item id="00009199" ccId="315535886" eleName="BaoGaoQiNeiQianWuMingGongYingShangQingKuangShiFouGuanLianFang" context="neeq_duration_T" tupleId="00009194"/>
    <Item id="00009201" ccId="2882269842" eleName="BaoGaoQiNeiQianWuMingGongYingShangQingKuangXuHao" context="neeq_duration_T" tupleId="00009200"/>
    <Item id="00009202" ccId="645241375" eleName="BaoGaoQiNeiQianWuMingGongYingShangQingKuangGongYingShangMingCheng" context="neeq_duration_T" tupleId="00009200"/>
    <Item id="00009203" ccId="73557366" eleName="BaoGaoQiNeiQianWuMingGongYingShangQingKuangCaiGouE" context="neeq_duration_T" tupleId="00009200"/>
    <Item id="00009204" ccId="3032597346" eleName="BaoGaoQiNeiQianWuMingGongYingShangQingKuangZhanCaiGouZongJinEBiLi" context="neeq_duration_T" tupleId="00009200"/>
    <Item id="00009205" ccId="4024572299" eleName="BaoGaoQiNeiQianWuMingGongYingShangQingKuangShiFouGuanLianFang" context="neeq_duration_T" tupleId="00009200"/>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 id="00002799" ccId="3382346554" eleName="BaoGaoQiNeiPuTongGuLiRunFenPeiQingKuangTuple"/>
    <Tuple id="00009093" ccId="128446103" eleName="OuFaXingGuanLianJiaoYiShiXiangTuple"/>
    <Tuple id="00009098" ccId="91374193" eleName="FeiJingChangXingSunYiXiangMuTuple"/>
    <Tuple id="00009101" ccId="3204738133" eleName="FeiJingChangXingSunYiXiangMuTuple"/>
    <Tuple id="00009104" ccId="1849298314" eleName="ShouRuGouChengFenXiTuple"/>
    <Tuple id="00009110" ccId="185033024" eleName="ShouRuGouChengFenXiTuple"/>
    <Tuple id="00009116" ccId="2783840771" eleName="ShouRuGouChengFenXiTuple"/>
    <Tuple id="00009122" ccId="172697270" eleName="ShouRuGouChengFenXiTuple"/>
    <Tuple id="00009128" ccId="4114230931" eleName="BaoGaoQiNeiQianWuMingKeHuQingKuangTuple"/>
    <Tuple id="00009134" ccId="1111246169" eleName="BaoGaoQiNeiQianWuMingKeHuQingKuangTuple"/>
    <Tuple id="00009140" ccId="1131127511" eleName="BaoGaoQiNeiQianWuMingKeHuQingKuangTuple"/>
    <Tuple id="00009146" ccId="2561659733" eleName="BaoGaoQiNeiQianWuMingKeHuQingKuangTuple"/>
    <Tuple id="00009152" ccId="1103917626" eleName="OuFaXingGuanLianJiaoYiShiXiangTuple"/>
    <Tuple id="00009157" ccId="2363082696" eleName="OuFaXingGuanLianJiaoYiShiXiangTuple"/>
    <Tuple id="00009167" ccId="2053420378" eleName="OuFaXingGuanLianJiaoYiShiXiangTuple"/>
    <Tuple id="00009172" ccId="127590990" eleName="OuFaXingGuanLianJiaoYiShiXiangTuple"/>
    <Tuple id="00009177" ccId="16505943" eleName="OuFaXingGuanLianJiaoYiShiXiangTuple"/>
    <Tuple id="00009182" ccId="4118383157" eleName="BaoGaoQiNeiQianWuMingGongYingShangQingKuangTuple"/>
    <Tuple id="00009188" ccId="4011621885" eleName="BaoGaoQiNeiQianWuMingGongYingShangQingKuangTuple"/>
    <Tuple id="00009194" ccId="1523059872" eleName="BaoGaoQiNeiQianWuMingGongYingShangQingKuangTuple"/>
    <Tuple id="00009200" ccId="3229324605" eleName="BaoGaoQiNeiQianWuMingGongYingShangQingKuangTuple"/>
  </Tuples>
</map:XbrlMapping>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14BE4-84E9-4146-BB28-12877417541B}">
  <ds:schemaRefs>
    <ds:schemaRef ds:uri="http://wwww.hallomagic.com/xbrl/check"/>
  </ds:schemaRefs>
</ds:datastoreItem>
</file>

<file path=customXml/itemProps2.xml><?xml version="1.0" encoding="utf-8"?>
<ds:datastoreItem xmlns:ds="http://schemas.openxmlformats.org/officeDocument/2006/customXml" ds:itemID="{5A9CC2D3-DF35-424D-8F81-F23AD0644AB5}">
  <ds:schemaRefs>
    <ds:schemaRef ds:uri="http://wwww.hallomagic.com/xbrl/info"/>
  </ds:schemaRefs>
</ds:datastoreItem>
</file>

<file path=customXml/itemProps3.xml><?xml version="1.0" encoding="utf-8"?>
<ds:datastoreItem xmlns:ds="http://schemas.openxmlformats.org/officeDocument/2006/customXml" ds:itemID="{AB91542C-E54C-4B2F-84A3-E16131AC7132}">
  <ds:schemaRefs>
    <ds:schemaRef ds:uri="http://wwww.hallomagic.com/xbrl/template"/>
  </ds:schemaRefs>
</ds:datastoreItem>
</file>

<file path=customXml/itemProps4.xml><?xml version="1.0" encoding="utf-8"?>
<ds:datastoreItem xmlns:ds="http://schemas.openxmlformats.org/officeDocument/2006/customXml" ds:itemID="{08517870-DFDA-4691-AD7A-17DFF9C938D2}">
  <ds:schemaRefs>
    <ds:schemaRef ds:uri="http://wwww.hallomagic.com/xbrl/consistency"/>
    <ds:schemaRef ds:uri="consistency"/>
  </ds:schemaRefs>
</ds:datastoreItem>
</file>

<file path=customXml/itemProps5.xml><?xml version="1.0" encoding="utf-8"?>
<ds:datastoreItem xmlns:ds="http://schemas.openxmlformats.org/officeDocument/2006/customXml" ds:itemID="{5E1C0DF7-5D45-4DB9-B6D6-28231C47E79E}">
  <ds:schemaRefs>
    <ds:schemaRef ds:uri="http://wwww.hallomagic.com/xbrl/rule"/>
  </ds:schemaRefs>
</ds:datastoreItem>
</file>

<file path=customXml/itemProps6.xml><?xml version="1.0" encoding="utf-8"?>
<ds:datastoreItem xmlns:ds="http://schemas.openxmlformats.org/officeDocument/2006/customXml" ds:itemID="{83FEDDC1-9B71-4161-9374-4F41DEA45E53}">
  <ds:schemaRefs>
    <ds:schemaRef ds:uri="http://wwww.hallomagic.com/xbrl/bookmark"/>
  </ds:schemaRefs>
</ds:datastoreItem>
</file>

<file path=customXml/itemProps7.xml><?xml version="1.0" encoding="utf-8"?>
<ds:datastoreItem xmlns:ds="http://schemas.openxmlformats.org/officeDocument/2006/customXml" ds:itemID="{80297BBD-92C1-4384-982F-6F85B1E3AC34}">
  <ds:schemaRefs>
    <ds:schemaRef ds:uri="http://wwww.hallomagic.com/xbrl/mapping"/>
  </ds:schemaRefs>
</ds:datastoreItem>
</file>

<file path=customXml/itemProps8.xml><?xml version="1.0" encoding="utf-8"?>
<ds:datastoreItem xmlns:ds="http://schemas.openxmlformats.org/officeDocument/2006/customXml" ds:itemID="{AED14819-8DE6-4ED9-8928-476B43FBA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Template>
  <TotalTime>49</TotalTime>
  <Pages>48</Pages>
  <Words>24463</Words>
  <Characters>25931</Characters>
  <Application>Microsoft Office Word</Application>
  <DocSecurity>0</DocSecurity>
  <Lines>836</Lines>
  <Paragraphs>362</Paragraphs>
  <ScaleCrop>false</ScaleCrop>
  <Company/>
  <LinksUpToDate>false</LinksUpToDate>
  <CharactersWithSpaces>50032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余嚞希</dc:creator>
  <cp:lastModifiedBy>liyuan</cp:lastModifiedBy>
  <cp:revision>10</cp:revision>
  <cp:lastPrinted>2014-12-25T01:29:00Z</cp:lastPrinted>
  <dcterms:created xsi:type="dcterms:W3CDTF">2016-03-14T12:56:00Z</dcterms:created>
  <dcterms:modified xsi:type="dcterms:W3CDTF">2016-03-15T08:02:00Z</dcterms:modified>
</cp:coreProperties>
</file>