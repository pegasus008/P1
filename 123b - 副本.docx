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115A3F" w:rsidP="00A05330">
      <w:pPr>
        <w:rPr>
          <w:color w:val="000000" w:themeColor="text1"/>
          <w:sz w:val="28"/>
          <w:szCs w:val="28"/>
        </w:rPr>
      </w:pPr>
      <w:sdt>
        <w:sdtPr>
          <w:rPr>
            <w:rFonts w:hint="eastAsia"/>
            <w:color w:val="000000" w:themeColor="text1"/>
            <w:sz w:val="28"/>
            <w:szCs w:val="28"/>
          </w:rPr>
          <w:id w:val="1253783232"/>
          <w:picture/>
        </w:sdtPr>
        <w:sdtEndPr/>
        <w:sdtContent/>
      </w:sdt>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sdt>
        <w:sdtPr>
          <w:rPr>
            <w:rFonts w:ascii="微软雅黑" w:eastAsia="微软雅黑" w:hAnsi="微软雅黑" w:hint="eastAsia"/>
            <w:color w:val="000000" w:themeColor="text1"/>
            <w:sz w:val="72"/>
            <w:szCs w:val="72"/>
          </w:rPr>
          <w:alias w:val="证券简称"/>
          <w:tag w:val="证券简称"/>
          <w:id w:val="1153799332"/>
          <w:lock w:val="sdtLocked"/>
          <w:placeholder>
            <w:docPart w:val="B6E22082F34D4CD2A4C29D33C0520132"/>
          </w:placeholder>
          <w:dataBinding w:xpath="/ns0:root[1]/ns0:ZhengQuanJianChen[1]" w:storeItemID="{899E956D-8A41-4FBE-A3A3-095E75D747F3}"/>
          <w:text/>
        </w:sdtPr>
        <w:sdtEndPr>
          <w:rPr>
            <w:rFonts w:hint="default"/>
          </w:rPr>
        </w:sdtEndPr>
        <w:sdtContent>
          <w:r w:rsidR="00BA6290">
            <w:rPr>
              <w:rFonts w:ascii="微软雅黑" w:eastAsia="微软雅黑" w:hAnsi="微软雅黑" w:hint="eastAsia"/>
              <w:color w:val="000000" w:themeColor="text1"/>
              <w:sz w:val="72"/>
              <w:szCs w:val="72"/>
            </w:rPr>
            <w:t>武当山</w:t>
          </w:r>
        </w:sdtContent>
      </w:sdt>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sdt>
        <w:sdtPr>
          <w:rPr>
            <w:rFonts w:ascii="微软雅黑" w:eastAsia="微软雅黑" w:hAnsi="微软雅黑"/>
            <w:color w:val="000000" w:themeColor="text1"/>
            <w:sz w:val="44"/>
            <w:szCs w:val="44"/>
          </w:rPr>
          <w:alias w:val="证券代码"/>
          <w:tag w:val="证券代码"/>
          <w:id w:val="2051649490"/>
          <w:lock w:val="sdtLocked"/>
          <w:placeholder>
            <w:docPart w:val="1DBB88D511254A91A77F9F1C757A07A6"/>
          </w:placeholder>
          <w:dataBinding w:xpath="/ns0:root[1]/ns0:ZhengQuanDaiMa[1]" w:storeItemID="{899E956D-8A41-4FBE-A3A3-095E75D747F3}"/>
          <w:text/>
        </w:sdtPr>
        <w:sdtEndPr>
          <w:rPr>
            <w:rFonts w:hint="eastAsia"/>
          </w:rPr>
        </w:sdtEndPr>
        <w:sdtContent>
          <w:r w:rsidR="009F3C42">
            <w:rPr>
              <w:rFonts w:ascii="微软雅黑" w:eastAsia="微软雅黑" w:hAnsi="微软雅黑" w:hint="eastAsia"/>
              <w:color w:val="000000" w:themeColor="text1"/>
              <w:sz w:val="44"/>
              <w:szCs w:val="44"/>
            </w:rPr>
            <w:t>6001</w:t>
          </w:r>
          <w:r w:rsidR="00BA6290">
            <w:rPr>
              <w:rFonts w:ascii="微软雅黑" w:eastAsia="微软雅黑" w:hAnsi="微软雅黑" w:hint="eastAsia"/>
              <w:color w:val="000000" w:themeColor="text1"/>
              <w:sz w:val="44"/>
              <w:szCs w:val="44"/>
            </w:rPr>
            <w:t>04</w:t>
          </w:r>
        </w:sdtContent>
      </w:sdt>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115A3F" w:rsidP="001B5749">
      <w:pPr>
        <w:jc w:val="center"/>
      </w:pPr>
      <w:sdt>
        <w:sdtPr>
          <w:rPr>
            <w:rFonts w:ascii="微软雅黑" w:eastAsia="微软雅黑" w:hAnsi="微软雅黑" w:hint="eastAsia"/>
            <w:color w:val="000000" w:themeColor="text1"/>
            <w:sz w:val="44"/>
            <w:szCs w:val="44"/>
          </w:rPr>
          <w:id w:val="1680550285"/>
          <w:lock w:val="sdtLocked"/>
          <w:placeholder>
            <w:docPart w:val="9D53AD3E8D99437F8F12F644F83C4AEF"/>
          </w:placeholder>
          <w:showingPlcHd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r w:rsidR="009F3C42" w:rsidRPr="0068018B">
            <w:rPr>
              <w:rFonts w:ascii="微软雅黑" w:eastAsia="微软雅黑" w:hAnsi="微软雅黑" w:hint="eastAsia"/>
              <w:color w:val="7F7F7F" w:themeColor="text1" w:themeTint="80"/>
              <w:sz w:val="44"/>
              <w:szCs w:val="44"/>
            </w:rPr>
            <w:t>公司全</w:t>
          </w:r>
          <w:r w:rsidR="009F3C42" w:rsidRPr="0068018B">
            <w:rPr>
              <w:rFonts w:ascii="微软雅黑" w:eastAsia="微软雅黑" w:hAnsi="微软雅黑"/>
              <w:color w:val="7F7F7F" w:themeColor="text1" w:themeTint="80"/>
              <w:sz w:val="44"/>
              <w:szCs w:val="44"/>
            </w:rPr>
            <w:t>称（</w:t>
          </w:r>
          <w:r w:rsidR="009F3C42" w:rsidRPr="0068018B">
            <w:rPr>
              <w:rFonts w:ascii="微软雅黑" w:eastAsia="微软雅黑" w:hAnsi="微软雅黑" w:hint="eastAsia"/>
              <w:color w:val="7F7F7F" w:themeColor="text1" w:themeTint="80"/>
              <w:sz w:val="44"/>
              <w:szCs w:val="44"/>
            </w:rPr>
            <w:t>中</w:t>
          </w:r>
          <w:r w:rsidR="009F3C42" w:rsidRPr="0068018B">
            <w:rPr>
              <w:rFonts w:ascii="微软雅黑" w:eastAsia="微软雅黑" w:hAnsi="微软雅黑"/>
              <w:color w:val="7F7F7F" w:themeColor="text1" w:themeTint="80"/>
              <w:sz w:val="44"/>
              <w:szCs w:val="44"/>
            </w:rPr>
            <w:t>文）</w:t>
          </w:r>
        </w:sdtContent>
      </w:sdt>
    </w:p>
    <w:p w:rsidR="0033558F" w:rsidRPr="001B6047" w:rsidRDefault="00115A3F" w:rsidP="001B5749">
      <w:pPr>
        <w:jc w:val="center"/>
      </w:pPr>
      <w:sdt>
        <w:sdtPr>
          <w:rPr>
            <w:rFonts w:ascii="微软雅黑" w:eastAsia="微软雅黑" w:hAnsi="微软雅黑" w:hint="eastAsia"/>
            <w:color w:val="000000" w:themeColor="text1"/>
            <w:sz w:val="44"/>
            <w:szCs w:val="44"/>
          </w:rPr>
          <w:id w:val="2111154734"/>
          <w:lock w:val="sdtLocked"/>
          <w:placeholder>
            <w:docPart w:val="2C01E5A15C5C4AE99071A97A8B0A8462"/>
          </w:placeholder>
          <w:text/>
        </w:sdtPr>
        <w:sdtEndPr/>
        <w:sdtContent>
          <w:r w:rsidR="001B5749" w:rsidRPr="0068018B">
            <w:t>-</w:t>
          </w:r>
        </w:sdtContent>
      </w:sdt>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115A3F" w:rsidP="00795379">
      <w:pPr>
        <w:ind w:firstLineChars="1100" w:firstLine="5720"/>
        <w:rPr>
          <w:color w:val="000000" w:themeColor="text1"/>
          <w:sz w:val="28"/>
          <w:szCs w:val="28"/>
        </w:rPr>
      </w:pPr>
      <w:sdt>
        <w:sdtPr>
          <w:rPr>
            <w:rFonts w:ascii="微软雅黑" w:eastAsia="微软雅黑" w:hAnsi="微软雅黑" w:hint="eastAsia"/>
            <w:color w:val="000000" w:themeColor="text1"/>
            <w:sz w:val="52"/>
            <w:szCs w:val="52"/>
          </w:rPr>
          <w:id w:val="442423763"/>
          <w:lock w:val="sdtLocked"/>
          <w:placeholder>
            <w:docPart w:val="26F8938077464334969CF75AA2DE368E"/>
          </w:placeholder>
          <w:dataBinding w:xpath="/ns0:root[1]/ns0:GongGaoMingChen[1]" w:storeItemID="{899E956D-8A41-4FBE-A3A3-095E75D747F3}"/>
          <w:text/>
        </w:sdtPr>
        <w:sdtEndPr/>
        <w:sdtContent>
          <w:r w:rsidR="00795379">
            <w:rPr>
              <w:rFonts w:ascii="微软雅黑" w:eastAsia="微软雅黑" w:hAnsi="微软雅黑" w:hint="eastAsia"/>
              <w:color w:val="000000" w:themeColor="text1"/>
              <w:sz w:val="52"/>
              <w:szCs w:val="52"/>
            </w:rPr>
            <w:t>年度</w:t>
          </w:r>
          <w:r w:rsidR="00795379">
            <w:rPr>
              <w:rFonts w:ascii="微软雅黑" w:eastAsia="微软雅黑" w:hAnsi="微软雅黑"/>
              <w:color w:val="000000" w:themeColor="text1"/>
              <w:sz w:val="52"/>
              <w:szCs w:val="52"/>
            </w:rPr>
            <w:t>报告</w:t>
          </w:r>
        </w:sdtContent>
      </w:sdt>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直接连接符 360"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243.2pt,24pt" to="306.8pt,24pt" w14:anchorId="22D40C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直接连接符 361"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376.5pt,24.6pt" to="445.7pt,24.6pt" w14:anchorId="44E172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sdt>
        <w:sdtPr>
          <w:rPr>
            <w:rFonts w:ascii="微软雅黑" w:eastAsia="微软雅黑" w:hAnsi="微软雅黑" w:hint="eastAsia"/>
            <w:color w:val="000000" w:themeColor="text1"/>
            <w:sz w:val="52"/>
            <w:szCs w:val="52"/>
          </w:rPr>
          <w:id w:val="453684746"/>
          <w:lock w:val="sdtContentLocked"/>
          <w:dataBinding w:xpath="/ns0:root[1]/ns0:GongGaoNianDu[1]" w:storeItemID="{899E956D-8A41-4FBE-A3A3-095E75D747F3}"/>
          <w:text/>
        </w:sdtPr>
        <w:sdtEndPr>
          <w:rPr>
            <w:rFonts w:hint="default"/>
          </w:rPr>
        </w:sdtEndPr>
        <w:sdtContent>
          <w:r>
            <w:rPr>
              <w:rFonts w:ascii="微软雅黑" w:eastAsia="微软雅黑" w:hAnsi="微软雅黑" w:hint="eastAsia"/>
              <w:color w:val="000000" w:themeColor="text1"/>
              <w:sz w:val="52"/>
              <w:szCs w:val="52"/>
            </w:rPr>
            <w:t>2015</w:t>
          </w:r>
        </w:sdtContent>
      </w:sdt>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0"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0"/>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E0658"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1"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1"/>
      <w:r w:rsidR="00141DCE">
        <w:fldChar w:fldCharType="begin"/>
      </w:r>
      <w:r w:rsidR="00141DCE">
        <w:instrText xml:space="preserve"> TOC \o "1-1" \h \z \u </w:instrText>
      </w:r>
      <w:r w:rsidR="00141DCE">
        <w:fldChar w:fldCharType="separate"/>
      </w:r>
    </w:p>
    <w:p w:rsidR="00141DCE" w:rsidRPr="006A7BAA" w:rsidRDefault="00115A3F">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115A3F">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115A3F">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115A3F">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115A3F">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115A3F">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115A3F">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115A3F">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115A3F">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115A3F">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2" w:name="_Toc441926725"/>
      <w:r w:rsidRPr="00CC1546">
        <w:rPr>
          <w:rFonts w:ascii="黑体" w:eastAsia="黑体" w:hAnsi="黑体" w:hint="eastAsia"/>
          <w:sz w:val="36"/>
          <w:szCs w:val="36"/>
        </w:rPr>
        <w:lastRenderedPageBreak/>
        <w:t>释义</w:t>
      </w:r>
      <w:bookmarkEnd w:id="2"/>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C6A6F395F02B4AD589B72B2B5A881C00"/>
          </w:placeholder>
        </w:sdtPr>
        <w:sdtEndPr/>
        <w:sdtContent>
          <w:tr w:rsidR="004516E5" w:rsidRPr="001B6047" w:rsidTr="00DF2706">
            <w:trPr>
              <w:trHeight w:val="125"/>
            </w:trPr>
            <w:tc>
              <w:tcPr>
                <w:tcW w:w="3828" w:type="dxa"/>
              </w:tcPr>
              <w:p w:rsidR="004516E5" w:rsidRPr="001B6047" w:rsidRDefault="00115A3F"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4E548CD0CA9F4ADAAD2B4D7A8FD8328F"/>
                    </w:placeholder>
                    <w:text/>
                  </w:sdtPr>
                  <w:sdtEndPr/>
                  <w:sdtContent>
                    <w:r w:rsidR="004516E5" w:rsidRPr="006C405C">
                      <w:t>-</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115A3F"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1E3E2F5E42D8433BBBB51CD83B6E8B56"/>
                    </w:placeholder>
                    <w:text/>
                  </w:sdtPr>
                  <w:sdtEndPr/>
                  <w:sdtContent>
                    <w:r w:rsidR="004516E5" w:rsidRPr="006C405C">
                      <w:t>-</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3" w:name="_Toc441926726"/>
      <w:r w:rsidRPr="00CC1546">
        <w:rPr>
          <w:rFonts w:ascii="黑体" w:eastAsia="黑体" w:hAnsi="黑体" w:hint="eastAsia"/>
          <w:b w:val="0"/>
          <w:sz w:val="36"/>
          <w:szCs w:val="36"/>
        </w:rPr>
        <w:t>第一节  声明与提示</w:t>
      </w:r>
      <w:bookmarkEnd w:id="3"/>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115A3F"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9F3C42">
                                  <w:rPr>
                                    <w:rFonts w:ascii="仿宋" w:eastAsia="仿宋" w:hAnsi="仿宋"/>
                                    <w:sz w:val="24"/>
                                  </w:rPr>
                                  <w:t xml:space="preserve">     </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text/>
                              </w:sdtPr>
                              <w:sdtEndPr/>
                              <w:sdtContent>
                                <w:r w:rsidR="00A05330" w:rsidRPr="00E6617D">
                                  <w:t>-</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115A3F"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9F3C42">
                            <w:rPr>
                              <w:rFonts w:ascii="仿宋" w:eastAsia="仿宋" w:hAnsi="仿宋"/>
                              <w:sz w:val="24"/>
                            </w:rPr>
                            <w:t xml:space="preserve">     </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text/>
                        </w:sdtPr>
                        <w:sdtEndPr/>
                        <w:sdtContent>
                          <w:r w:rsidR="00A05330" w:rsidRPr="00E6617D">
                            <w:t>-</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E1D03D8119E34606A36BBD316AFA161F"/>
            </w:placeholder>
            <w:dropDownList>
              <w:listItem w:displayText="是" w:value="true"/>
              <w:listItem w:displayText="否" w:value="false"/>
            </w:dropDownList>
          </w:sdtPr>
          <w:sdtEndPr/>
          <w:sdtContent>
            <w:tc>
              <w:tcPr>
                <w:tcW w:w="1056" w:type="dxa"/>
              </w:tcPr>
              <w:p w:rsidR="00AE5347" w:rsidRPr="001B6047" w:rsidRDefault="00DD5227" w:rsidP="00CC158C">
                <w:pPr>
                  <w:rPr>
                    <w:rFonts w:ascii="Times New Roman" w:hAnsi="Times New Roman"/>
                    <w:color w:val="000000" w:themeColor="text1"/>
                    <w:kern w:val="0"/>
                    <w:sz w:val="22"/>
                    <w:szCs w:val="21"/>
                  </w:rPr>
                </w:pPr>
                <w:r w:rsidRPr="006C405C">
                  <w:t>-</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07811629E9D24C068B05F65342311385"/>
            </w:placeholde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t>-</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CA2DFCE7FFC94BE5996A8DD89B8C9496"/>
            </w:placeholde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t>-</w:t>
                </w:r>
              </w:p>
            </w:tc>
          </w:sdtContent>
        </w:sdt>
      </w:tr>
    </w:tbl>
    <w:sdt>
      <w:sdtPr>
        <w:rPr>
          <w:rFonts w:asciiTheme="minorEastAsia" w:eastAsiaTheme="minorEastAsia" w:hAnsiTheme="minorEastAsia" w:cs="Times New Roman" w:hint="eastAsia"/>
          <w:vanish/>
          <w:color w:val="000000" w:themeColor="text1"/>
          <w:kern w:val="2"/>
          <w:sz w:val="21"/>
          <w:szCs w:val="21"/>
          <w:lang w:val="en-US"/>
        </w:rPr>
        <w:id w:val="-676808910"/>
        <w:lock w:val="sdtLocked"/>
        <w:placeholder>
          <w:docPart w:val="C6A6F395F02B4AD589B72B2B5A881C00"/>
        </w:placeholder>
      </w:sdtPr>
      <w:sdtEndPr>
        <w:rPr>
          <w:rFonts w:hint="default"/>
          <w:szCs w:val="44"/>
        </w:rPr>
      </w:sdtEndPr>
      <w:sdtContent>
        <w:p w:rsidR="00E870DE" w:rsidRPr="009F3C42" w:rsidRDefault="00E870DE" w:rsidP="00F37EDC">
          <w:pPr>
            <w:pStyle w:val="0"/>
            <w:ind w:firstLine="0"/>
            <w:jc w:val="left"/>
            <w:rPr>
              <w:rFonts w:asciiTheme="minorEastAsia" w:eastAsiaTheme="minorEastAsia" w:hAnsiTheme="minorEastAsia"/>
              <w:vanish/>
              <w:color w:val="000000" w:themeColor="text1"/>
              <w:sz w:val="21"/>
              <w:szCs w:val="21"/>
            </w:rPr>
          </w:pPr>
          <w:r w:rsidRPr="009F3C42">
            <w:rPr>
              <w:rFonts w:asciiTheme="minorEastAsia" w:eastAsiaTheme="minorEastAsia" w:hAnsiTheme="minorEastAsia" w:hint="eastAsia"/>
              <w:vanish/>
              <w:color w:val="000000" w:themeColor="text1"/>
              <w:sz w:val="21"/>
              <w:szCs w:val="21"/>
            </w:rPr>
            <w:t>（1）董事</w:t>
          </w:r>
          <w:r w:rsidRPr="009F3C42">
            <w:rPr>
              <w:rFonts w:asciiTheme="minorEastAsia" w:eastAsiaTheme="minorEastAsia" w:hAnsiTheme="minorEastAsia"/>
              <w:vanish/>
              <w:color w:val="000000" w:themeColor="text1"/>
              <w:sz w:val="21"/>
              <w:szCs w:val="21"/>
            </w:rPr>
            <w:t>、监事、高级管理人员对年度报告</w:t>
          </w:r>
          <w:r w:rsidRPr="009F3C42">
            <w:rPr>
              <w:rFonts w:asciiTheme="minorEastAsia" w:eastAsiaTheme="minorEastAsia" w:hAnsiTheme="minorEastAsia" w:hint="eastAsia"/>
              <w:vanish/>
              <w:color w:val="000000" w:themeColor="text1"/>
              <w:sz w:val="21"/>
              <w:szCs w:val="21"/>
            </w:rPr>
            <w:t>内容存在</w:t>
          </w:r>
          <w:r w:rsidRPr="009F3C42">
            <w:rPr>
              <w:rFonts w:asciiTheme="minorEastAsia" w:eastAsiaTheme="minorEastAsia" w:hAnsiTheme="minorEastAsia"/>
              <w:vanish/>
              <w:color w:val="000000" w:themeColor="text1"/>
              <w:sz w:val="21"/>
              <w:szCs w:val="21"/>
            </w:rPr>
            <w:t>异议或无法保证</w:t>
          </w:r>
          <w:r w:rsidRPr="009F3C42">
            <w:rPr>
              <w:rFonts w:asciiTheme="minorEastAsia" w:eastAsiaTheme="minorEastAsia" w:hAnsiTheme="minorEastAsia" w:hint="eastAsia"/>
              <w:vanish/>
              <w:color w:val="000000" w:themeColor="text1"/>
              <w:sz w:val="21"/>
              <w:szCs w:val="21"/>
            </w:rPr>
            <w:t>的</w:t>
          </w:r>
          <w:r w:rsidRPr="009F3C42">
            <w:rPr>
              <w:rFonts w:asciiTheme="minorEastAsia" w:eastAsiaTheme="minorEastAsia" w:hAnsiTheme="minorEastAsia"/>
              <w:vanish/>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9F3C42"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9F3C42" w:rsidRDefault="00115A3F" w:rsidP="008E27FB">
                <w:pPr>
                  <w:tabs>
                    <w:tab w:val="left" w:pos="5140"/>
                  </w:tabs>
                  <w:rPr>
                    <w:rFonts w:asciiTheme="minorEastAsia" w:eastAsiaTheme="minorEastAsia" w:hAnsiTheme="minorEastAsia"/>
                    <w:vanish/>
                    <w:color w:val="000000" w:themeColor="text1"/>
                    <w:szCs w:val="44"/>
                  </w:rPr>
                </w:pPr>
                <w:sdt>
                  <w:sdtPr>
                    <w:rPr>
                      <w:rFonts w:asciiTheme="minorEastAsia" w:eastAsiaTheme="minorEastAsia" w:hAnsiTheme="minorEastAsia" w:hint="eastAsia"/>
                      <w:vanish/>
                      <w:szCs w:val="21"/>
                    </w:rPr>
                    <w:alias w:val="如有"/>
                    <w:tag w:val="如有"/>
                    <w:id w:val="-1087681825"/>
                    <w:lock w:val="sdtLocked"/>
                    <w:placeholder>
                      <w:docPart w:val="7503F75BDE3D4B8FA28D274F24FF23AA"/>
                    </w:placeholder>
                    <w:text w:multiLine="1"/>
                  </w:sdtPr>
                  <w:sdtEndPr/>
                  <w:sdtContent>
                    <w:r w:rsidR="008E27FB" w:rsidRPr="009F3C42">
                      <w:rPr>
                        <w:vanish/>
                      </w:rPr>
                      <w:t>-</w:t>
                    </w:r>
                  </w:sdtContent>
                </w:sdt>
              </w:p>
            </w:tc>
          </w:tr>
        </w:tbl>
        <w:p w:rsidR="00057752" w:rsidRPr="009F3C42" w:rsidRDefault="00115A3F" w:rsidP="006E7B04">
          <w:pPr>
            <w:tabs>
              <w:tab w:val="left" w:pos="5140"/>
            </w:tabs>
            <w:rPr>
              <w:rFonts w:asciiTheme="minorEastAsia" w:eastAsiaTheme="minorEastAsia" w:hAnsiTheme="minorEastAsia"/>
              <w:vanish/>
              <w:color w:val="000000" w:themeColor="text1"/>
              <w:szCs w:val="44"/>
            </w:rPr>
          </w:pPr>
        </w:p>
      </w:sdtContent>
    </w:sdt>
    <w:sdt>
      <w:sdtPr>
        <w:rPr>
          <w:rFonts w:asciiTheme="minorEastAsia" w:eastAsiaTheme="minorEastAsia" w:hAnsiTheme="minorEastAsia" w:hint="eastAsia"/>
          <w:vanish/>
          <w:color w:val="000000" w:themeColor="text1"/>
          <w:szCs w:val="44"/>
        </w:rPr>
        <w:id w:val="1686788124"/>
        <w:lock w:val="sdtLocked"/>
        <w:placeholder>
          <w:docPart w:val="C6A6F395F02B4AD589B72B2B5A881C00"/>
        </w:placeholder>
      </w:sdtPr>
      <w:sdtEndPr>
        <w:rPr>
          <w:rFonts w:hint="default"/>
        </w:rPr>
      </w:sdtEndPr>
      <w:sdtContent>
        <w:p w:rsidR="006E7B04" w:rsidRPr="009F3C42" w:rsidRDefault="00006F7E" w:rsidP="006E7B04">
          <w:pPr>
            <w:tabs>
              <w:tab w:val="left" w:pos="5140"/>
            </w:tabs>
            <w:rPr>
              <w:rFonts w:asciiTheme="minorEastAsia" w:eastAsiaTheme="minorEastAsia" w:hAnsiTheme="minorEastAsia"/>
              <w:vanish/>
              <w:color w:val="000000" w:themeColor="text1"/>
              <w:szCs w:val="44"/>
            </w:rPr>
          </w:pPr>
          <w:r w:rsidRPr="009F3C42">
            <w:rPr>
              <w:rFonts w:asciiTheme="minorEastAsia" w:eastAsiaTheme="minorEastAsia" w:hAnsiTheme="minorEastAsia" w:hint="eastAsia"/>
              <w:vanish/>
              <w:color w:val="000000" w:themeColor="text1"/>
              <w:szCs w:val="44"/>
            </w:rPr>
            <w:t>（2</w:t>
          </w:r>
          <w:r w:rsidRPr="009F3C42">
            <w:rPr>
              <w:rFonts w:asciiTheme="minorEastAsia" w:eastAsiaTheme="minorEastAsia" w:hAnsiTheme="minorEastAsia"/>
              <w:vanish/>
              <w:color w:val="000000" w:themeColor="text1"/>
              <w:szCs w:val="44"/>
            </w:rPr>
            <w:t>）</w:t>
          </w:r>
          <w:r w:rsidR="006E7B04" w:rsidRPr="009F3C42">
            <w:rPr>
              <w:rFonts w:asciiTheme="minorEastAsia" w:eastAsiaTheme="minorEastAsia" w:hAnsiTheme="minorEastAsia" w:hint="eastAsia"/>
              <w:vanish/>
              <w:color w:val="000000" w:themeColor="text1"/>
              <w:szCs w:val="44"/>
            </w:rPr>
            <w:t>列示未出席</w:t>
          </w:r>
          <w:r w:rsidR="006E7B04" w:rsidRPr="009F3C42">
            <w:rPr>
              <w:rFonts w:asciiTheme="minorEastAsia" w:eastAsiaTheme="minorEastAsia" w:hAnsiTheme="minorEastAsia"/>
              <w:vanish/>
              <w:color w:val="000000" w:themeColor="text1"/>
              <w:szCs w:val="44"/>
            </w:rPr>
            <w:t>董事会的</w:t>
          </w:r>
          <w:r w:rsidR="006E7B04" w:rsidRPr="009F3C42">
            <w:rPr>
              <w:rFonts w:asciiTheme="minorEastAsia" w:eastAsiaTheme="minorEastAsia" w:hAnsiTheme="minorEastAsia" w:hint="eastAsia"/>
              <w:vanish/>
              <w:color w:val="000000" w:themeColor="text1"/>
              <w:szCs w:val="44"/>
            </w:rPr>
            <w:t>董事</w:t>
          </w:r>
          <w:r w:rsidR="006E7B04" w:rsidRPr="009F3C42">
            <w:rPr>
              <w:rFonts w:asciiTheme="minorEastAsia" w:eastAsiaTheme="minorEastAsia" w:hAnsiTheme="minorEastAsia"/>
              <w:vanish/>
              <w:color w:val="000000" w:themeColor="text1"/>
              <w:szCs w:val="44"/>
            </w:rPr>
            <w:t>姓名</w:t>
          </w:r>
          <w:r w:rsidR="006E7B04" w:rsidRPr="009F3C42">
            <w:rPr>
              <w:rFonts w:asciiTheme="minorEastAsia" w:eastAsiaTheme="minorEastAsia" w:hAnsiTheme="minorEastAsia" w:hint="eastAsia"/>
              <w:vanish/>
              <w:color w:val="000000" w:themeColor="text1"/>
              <w:szCs w:val="44"/>
            </w:rPr>
            <w:t>及</w:t>
          </w:r>
          <w:r w:rsidR="006E7B04" w:rsidRPr="009F3C42">
            <w:rPr>
              <w:rFonts w:asciiTheme="minorEastAsia" w:eastAsiaTheme="minorEastAsia" w:hAnsiTheme="minorEastAsia"/>
              <w:vanish/>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9F3C42"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9F3C42" w:rsidRDefault="00115A3F" w:rsidP="008E27FB">
                <w:pPr>
                  <w:tabs>
                    <w:tab w:val="left" w:pos="5140"/>
                  </w:tabs>
                  <w:rPr>
                    <w:rFonts w:asciiTheme="minorEastAsia" w:eastAsiaTheme="minorEastAsia" w:hAnsiTheme="minorEastAsia"/>
                    <w:vanish/>
                    <w:color w:val="000000" w:themeColor="text1"/>
                    <w:szCs w:val="44"/>
                  </w:rPr>
                </w:pPr>
                <w:sdt>
                  <w:sdtPr>
                    <w:rPr>
                      <w:rFonts w:asciiTheme="minorEastAsia" w:eastAsiaTheme="minorEastAsia" w:hAnsiTheme="minorEastAsia" w:hint="eastAsia"/>
                      <w:vanish/>
                      <w:szCs w:val="21"/>
                    </w:rPr>
                    <w:alias w:val="如有"/>
                    <w:tag w:val="如有"/>
                    <w:id w:val="-771173126"/>
                    <w:lock w:val="sdtLocked"/>
                    <w:placeholder>
                      <w:docPart w:val="6CD8CFBD0B60405FB33578E4935F01D3"/>
                    </w:placeholder>
                    <w:text w:multiLine="1"/>
                  </w:sdtPr>
                  <w:sdtEndPr/>
                  <w:sdtContent>
                    <w:r w:rsidR="008E27FB" w:rsidRPr="009F3C42">
                      <w:rPr>
                        <w:vanish/>
                      </w:rPr>
                      <w:t>-</w:t>
                    </w:r>
                  </w:sdtContent>
                </w:sdt>
              </w:p>
            </w:tc>
          </w:tr>
        </w:tbl>
        <w:p w:rsidR="00057752" w:rsidRPr="009F3C42" w:rsidRDefault="00115A3F" w:rsidP="006E7B04">
          <w:pPr>
            <w:tabs>
              <w:tab w:val="left" w:pos="5140"/>
            </w:tabs>
            <w:rPr>
              <w:rFonts w:asciiTheme="minorEastAsia" w:eastAsiaTheme="minorEastAsia" w:hAnsiTheme="minorEastAsia"/>
              <w:vanish/>
              <w:color w:val="000000" w:themeColor="text1"/>
              <w:szCs w:val="44"/>
            </w:rPr>
          </w:pPr>
        </w:p>
      </w:sdtContent>
    </w:sdt>
    <w:sdt>
      <w:sdtPr>
        <w:rPr>
          <w:rFonts w:asciiTheme="minorEastAsia" w:eastAsiaTheme="minorEastAsia" w:hAnsiTheme="minorEastAsia" w:cs="方正书宋_GBK" w:hint="eastAsia"/>
          <w:vanish/>
          <w:color w:val="000000" w:themeColor="text1"/>
          <w:kern w:val="0"/>
          <w:sz w:val="24"/>
          <w:szCs w:val="44"/>
          <w:lang w:val="zh-CN"/>
        </w:rPr>
        <w:id w:val="287249722"/>
        <w:lock w:val="sdtLocked"/>
        <w:placeholder>
          <w:docPart w:val="C6A6F395F02B4AD589B72B2B5A881C00"/>
        </w:placeholder>
      </w:sdtPr>
      <w:sdtEndPr>
        <w:rPr>
          <w:rFonts w:hint="default"/>
          <w:b/>
          <w:spacing w:val="-5"/>
          <w:szCs w:val="21"/>
        </w:rPr>
      </w:sdtEndPr>
      <w:sdtContent>
        <w:p w:rsidR="006E7B04" w:rsidRPr="009F3C42" w:rsidRDefault="006E7B04" w:rsidP="006E7B04">
          <w:pPr>
            <w:tabs>
              <w:tab w:val="left" w:pos="5140"/>
            </w:tabs>
            <w:rPr>
              <w:rFonts w:asciiTheme="minorEastAsia" w:eastAsiaTheme="minorEastAsia" w:hAnsiTheme="minorEastAsia"/>
              <w:vanish/>
              <w:color w:val="000000" w:themeColor="text1"/>
              <w:szCs w:val="44"/>
            </w:rPr>
          </w:pPr>
          <w:r w:rsidRPr="009F3C42">
            <w:rPr>
              <w:rFonts w:asciiTheme="minorEastAsia" w:eastAsiaTheme="minorEastAsia" w:hAnsiTheme="minorEastAsia" w:hint="eastAsia"/>
              <w:vanish/>
              <w:color w:val="000000" w:themeColor="text1"/>
              <w:szCs w:val="44"/>
            </w:rPr>
            <w:t>（</w:t>
          </w:r>
          <w:r w:rsidRPr="009F3C42">
            <w:rPr>
              <w:rFonts w:asciiTheme="minorEastAsia" w:eastAsiaTheme="minorEastAsia" w:hAnsiTheme="minorEastAsia"/>
              <w:vanish/>
              <w:color w:val="000000" w:themeColor="text1"/>
              <w:szCs w:val="44"/>
            </w:rPr>
            <w:t>3）</w:t>
          </w:r>
          <w:r w:rsidR="00774309" w:rsidRPr="009F3C42">
            <w:rPr>
              <w:rFonts w:asciiTheme="minorEastAsia" w:eastAsiaTheme="minorEastAsia" w:hAnsiTheme="minorEastAsia" w:hint="eastAsia"/>
              <w:vanish/>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9F3C42"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9F3C42" w:rsidRDefault="00115A3F" w:rsidP="008E27FB">
                <w:pPr>
                  <w:tabs>
                    <w:tab w:val="left" w:pos="5140"/>
                  </w:tabs>
                  <w:rPr>
                    <w:rFonts w:asciiTheme="minorEastAsia" w:eastAsiaTheme="minorEastAsia" w:hAnsiTheme="minorEastAsia"/>
                    <w:vanish/>
                    <w:color w:val="000000" w:themeColor="text1"/>
                    <w:szCs w:val="44"/>
                  </w:rPr>
                </w:pPr>
                <w:sdt>
                  <w:sdtPr>
                    <w:rPr>
                      <w:rFonts w:asciiTheme="minorEastAsia" w:eastAsiaTheme="minorEastAsia" w:hAnsiTheme="minorEastAsia" w:hint="eastAsia"/>
                      <w:vanish/>
                      <w:szCs w:val="21"/>
                    </w:rPr>
                    <w:alias w:val="如有"/>
                    <w:tag w:val="如有"/>
                    <w:id w:val="279225336"/>
                    <w:lock w:val="sdtLocked"/>
                    <w:placeholder>
                      <w:docPart w:val="7AEE602E5E2744938BD4DF215398630D"/>
                    </w:placeholder>
                    <w:text w:multiLine="1"/>
                  </w:sdtPr>
                  <w:sdtEndPr/>
                  <w:sdtContent>
                    <w:r w:rsidR="008E27FB" w:rsidRPr="009F3C42">
                      <w:rPr>
                        <w:vanish/>
                      </w:rPr>
                      <w:t>-</w:t>
                    </w:r>
                  </w:sdtContent>
                </w:sdt>
              </w:p>
            </w:tc>
          </w:tr>
        </w:tbl>
        <w:p w:rsidR="00157CE8" w:rsidRPr="009F3C42" w:rsidRDefault="00115A3F" w:rsidP="0057141C">
          <w:pPr>
            <w:pStyle w:val="0"/>
            <w:ind w:firstLine="0"/>
            <w:rPr>
              <w:rFonts w:asciiTheme="minorEastAsia" w:eastAsiaTheme="minorEastAsia" w:hAnsiTheme="minorEastAsia"/>
              <w:b/>
              <w:vanish/>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C6A6F395F02B4AD589B72B2B5A881C00"/>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0932046FF6E44867B8276E66C561FF45"/>
                </w:placeholde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6037557"/>
                <w:lock w:val="sdtLocked"/>
                <w:placeholder>
                  <w:docPart w:val="FDDD1752DB0A405E99A6DECA63A311A7"/>
                </w:placeholder>
                <w:text/>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t>-</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5F77551E3B224DC982BAE7F2FB9B059B"/>
            </w:placeholder>
            <w:dropDownList>
              <w:listItem w:displayText="是" w:value="true"/>
              <w:listItem w:displayText="否" w:value="false"/>
            </w:dropDownList>
          </w:sdtPr>
          <w:sdtEnd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t>-</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4" w:name="_Toc441926727"/>
      <w:r w:rsidRPr="00CC1546">
        <w:rPr>
          <w:rFonts w:ascii="黑体" w:eastAsia="黑体" w:hAnsi="黑体" w:hint="eastAsia"/>
          <w:b w:val="0"/>
          <w:sz w:val="36"/>
          <w:szCs w:val="36"/>
        </w:rPr>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4"/>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17CEDB0C2700482FA7A8FE2E53A5125E"/>
            </w:placeholder>
            <w:showingPlcHd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tc>
              <w:tcPr>
                <w:tcW w:w="7087" w:type="dxa"/>
              </w:tcPr>
              <w:p w:rsidR="009938F2" w:rsidRPr="00630B6F" w:rsidRDefault="009F3C42"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3B85F7D22C1543F3BF7D26DD5EFD0F79"/>
            </w:placeholde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t>-</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5C2336F643D4443E9B387563C9AD381C"/>
            </w:placeholder>
            <w:showingPlcHdr/>
            <w:dataBinding w:prefixMappings="xmlns:ns0='http://wwww.hallomagic.com/xbrl/consistency' xmlns:ns1='consistency' " w:xpath="/ns0:xbrlConsistency[1]/ns1:ccConsistency[1]/ns1:ccSign_ZhengQuanJianChenneeq_duration_T[1]" w:storeItemID="{B06C364F-10E7-4ED6-AD52-CA5310D855A1}"/>
            <w:text/>
          </w:sdtPr>
          <w:sdtEndPr/>
          <w:sdtContent>
            <w:tc>
              <w:tcPr>
                <w:tcW w:w="7087" w:type="dxa"/>
                <w:tcBorders>
                  <w:right w:val="single" w:sz="4" w:space="0" w:color="5B9BD5" w:themeColor="accent1"/>
                </w:tcBorders>
              </w:tcPr>
              <w:p w:rsidR="00975571" w:rsidRPr="00630B6F" w:rsidRDefault="009F3C42"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509737F573324479901CF20D78CB5932"/>
            </w:placeholder>
            <w:showingPlcHdr/>
            <w:dataBinding w:prefixMappings="xmlns:ns0='http://wwww.hallomagic.com/xbrl/consistency' xmlns:ns1='consistency' " w:xpath="/ns0:xbrlConsistency[1]/ns1:ccConsistency[1]/ns1:ccSign_ZhengQuanDaiManeeq_duration_T[1]" w:storeItemID="{B06C364F-10E7-4ED6-AD52-CA5310D855A1}"/>
            <w:text/>
          </w:sdtPr>
          <w:sdtEndPr/>
          <w:sdtContent>
            <w:tc>
              <w:tcPr>
                <w:tcW w:w="7087" w:type="dxa"/>
                <w:tcBorders>
                  <w:right w:val="single" w:sz="4" w:space="0" w:color="5B9BD5" w:themeColor="accent1"/>
                </w:tcBorders>
              </w:tcPr>
              <w:p w:rsidR="00975571" w:rsidRPr="00630B6F" w:rsidRDefault="009F3C42"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04964B9F540C44AB945036C7C7D17CD6"/>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tc>
              <w:tcPr>
                <w:tcW w:w="7087" w:type="dxa"/>
                <w:tcBorders>
                  <w:top w:val="single" w:sz="4" w:space="0" w:color="5B9BD5" w:themeColor="accent1"/>
                </w:tcBorders>
              </w:tcPr>
              <w:p w:rsidR="00CC2438" w:rsidRPr="00630B6F" w:rsidRDefault="009F3C42"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94AB6067A2CF4F488A3DDCE27375AEA5"/>
            </w:placeholde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t>-</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5A27A07205B8494F82374BD0D100B31F"/>
            </w:placeholde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t>-</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D0EBDC38F76C45BFA21A37D7ECA331DE"/>
            </w:placeholder>
            <w:dataBinding w:xpath="/ns0:root[1]/ns0:ZhuBanQuanShang[1]" w:storeItemID="{899E956D-8A41-4FBE-A3A3-095E75D747F3}"/>
            <w:text/>
          </w:sdtPr>
          <w:sdtEndPr/>
          <w:sdtContent>
            <w:tc>
              <w:tcPr>
                <w:tcW w:w="7087" w:type="dxa"/>
              </w:tcPr>
              <w:p w:rsidR="006718CD" w:rsidRPr="00630B6F" w:rsidRDefault="00BA6290"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213EB16A17C142E0A3E33F7D6C1D1922"/>
            </w:placeholde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t>-</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3ABC7085344848E2BA79F9EB5B707E93"/>
            </w:placeholder>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tc>
              <w:tcPr>
                <w:tcW w:w="7087" w:type="dxa"/>
              </w:tcPr>
              <w:p w:rsidR="00975571" w:rsidRPr="00630B6F" w:rsidRDefault="009F3C42"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FA50193957F44E1C9CE70A0EE100389C"/>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tc>
              <w:tcPr>
                <w:tcW w:w="7087" w:type="dxa"/>
              </w:tcPr>
              <w:p w:rsidR="00F8356B" w:rsidRPr="00630B6F" w:rsidRDefault="009F3C42"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DF66C37EEFCC470DBF1F871906F1205C"/>
            </w:placeholde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t>-</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D26C4B46AA5742E3B754A90BC310F942"/>
            </w:placeholde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544A35F88DAF4279BC43569DB5546E50"/>
            </w:placeholde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A7CF754F41784FAA999C071FC5E973B4"/>
            </w:placeholde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038715F5D43B4AE298BE1F9A12C9001F"/>
            </w:placeholde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315F2409ED9D477CBAD4316DF0F8DAAA"/>
            </w:placeholde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A21310B6D4DB425BB93C9E078D665467"/>
            </w:placeholde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C3E6B7B790B948AF89441368903B71C6"/>
            </w:placeholde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08849BB80CA646CCA44CE4C1C9E9C44F"/>
            </w:placeholde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t>-</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B3E5E9500EF745C09F186AFA3658F0BB"/>
            </w:placeholder>
            <w:date>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D2F09AA42B2C444B88A939BBE7F4F67F"/>
            </w:placeholde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3949ACFAD5CC4A2CB3E570E0D1975971"/>
            </w:placeholde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1FC9D9B914364B7693246DAB0C085B86"/>
            </w:placeholde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115A3F"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891BDD148E364588B7DAB413A14242E3"/>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r w:rsidR="009F3C42"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DF42B663042E4E82A773F52DD9CE5720"/>
            </w:placeholde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t>-</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3B60CCA263394B068D2B13209B5D1B03"/>
            </w:placeholde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t>-</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B0B38E93ADCB49AD935910167AB50AA0"/>
            </w:placeholde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1914961742"/>
            <w:lock w:val="sdtLocked"/>
            <w:placeholder>
              <w:docPart w:val="14186EF02FA743D5ABAADF1AB8926A41"/>
            </w:placeholde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t>-</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1261A6C891FE4B8DA96F17BDA9BBFCBA"/>
            </w:placeholde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1850835092"/>
            <w:lock w:val="sdtLocked"/>
            <w:placeholder>
              <w:docPart w:val="986CC984F8E645D2A9227E1E87DE153D"/>
            </w:placeholde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t>-</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9006C54059D94090AF9F90EB83AD44D1"/>
            </w:placeholde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373316464"/>
            <w:lock w:val="sdtLocked"/>
            <w:placeholder>
              <w:docPart w:val="76C327DA07ED4F98ABA69ADC5E2EF195"/>
            </w:placeholder>
            <w:dropDownList>
              <w:listItem w:displayText="是" w:value="true"/>
              <w:listItem w:displayText="否" w:value="false"/>
            </w:dropDownList>
          </w:sdtPr>
          <w:sdtEnd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t>-</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5" w:name="_Toc441926728"/>
      <w:r w:rsidRPr="00CC1546">
        <w:rPr>
          <w:rFonts w:ascii="黑体" w:eastAsia="黑体" w:hAnsi="黑体" w:hint="eastAsia"/>
          <w:b w:val="0"/>
          <w:sz w:val="36"/>
          <w:szCs w:val="36"/>
        </w:rPr>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5"/>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00742E5EA1034844A8530AEDF042933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701" w:type="dxa"/>
                <w:tcBorders>
                  <w:right w:val="single" w:sz="4" w:space="0" w:color="5B9BD5" w:themeColor="accent1"/>
                </w:tcBorders>
              </w:tcPr>
              <w:p w:rsidR="006166D2" w:rsidRPr="00152EBA" w:rsidRDefault="009F3C42"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C877ACB0E23640FEBE35EDA45838DFEE"/>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9F3C42"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9272A419347846FA8C07F5D7FE4F2023"/>
            </w:placeholder>
            <w:showingPlcHd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9F3C42"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10E59AE9958B4A49A80754BDF871B192"/>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701" w:type="dxa"/>
                <w:tcBorders>
                  <w:top w:val="single" w:sz="4" w:space="0" w:color="5B9BD5" w:themeColor="accent1"/>
                  <w:right w:val="single" w:sz="4" w:space="0" w:color="5B9BD5" w:themeColor="accent1"/>
                </w:tcBorders>
              </w:tcPr>
              <w:p w:rsidR="006166D2" w:rsidRPr="00152EBA" w:rsidRDefault="009F3C42"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3DCF201414C245FF8119678EBCDC276E"/>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9F3C42"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23AF5CB8BE854F378456B73C475D66E8"/>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tc>
              <w:tcPr>
                <w:tcW w:w="1701" w:type="dxa"/>
                <w:tcBorders>
                  <w:right w:val="single" w:sz="4" w:space="0" w:color="5B9BD5" w:themeColor="accent1"/>
                </w:tcBorders>
              </w:tcPr>
              <w:p w:rsidR="006166D2" w:rsidRPr="00152EBA" w:rsidRDefault="009F3C42"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E022C30D2AC34B2181FEA39FC96A5EA4"/>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9F3C42"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CA27079936124513A901E4D9D00946AE"/>
            </w:placeholde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t>-</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DD7BC34165764939A53547B127C21846"/>
            </w:placeholde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5CCD6D296DA94322907AA7FE326B55F0"/>
            </w:placeholde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3D71D001719F4F63BF5EF8B398FB2896"/>
            </w:placeholde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t>-</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BD14BAEFB590417BA2511B71FD19259F"/>
            </w:placeholde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1797D8A0D3B6499DACB7BDF821C98F5F"/>
            </w:placeholde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5AC12C9059674E05823902999305C291"/>
            </w:placeholde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id w:val="1355697185"/>
            <w:lock w:val="sdtLocked"/>
            <w:placeholder>
              <w:docPart w:val="329DD893123943D28BE80E39D52A4AD8"/>
            </w:placeholde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1012E84977BC4CC5B3F678C6404F72A0"/>
            </w:placeholder>
            <w:showingPlcHdr/>
            <w:dataBinding w:prefixMappings="xmlns:ns0='http://wwww.hallomagic.com/xbrl/consistency' xmlns:ns1='consistency' " w:xpath="/ns0:xbrlConsistency[1]/ns1:ccConsistency[1]/ns1:ccSign_BasicEarningsLossPerShareneeq_duration_T[1]" w:storeItemID="{B06C364F-10E7-4ED6-AD52-CA5310D855A1}"/>
            <w:text/>
          </w:sdtPr>
          <w:sdtEndPr/>
          <w:sdtContent>
            <w:tc>
              <w:tcPr>
                <w:tcW w:w="1701" w:type="dxa"/>
                <w:tcBorders>
                  <w:right w:val="single" w:sz="4" w:space="0" w:color="5B9BD5" w:themeColor="accent1"/>
                </w:tcBorders>
              </w:tcPr>
              <w:p w:rsidR="006166D2" w:rsidRPr="00152EBA" w:rsidRDefault="009F3C42"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81440488D3A3402B9E04D74FBCFE8C83"/>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9F3C42"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892BDF142CE547C293EB3C16B1B32C87"/>
            </w:placeholde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t>-</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332A6A897F5F464D8EFA09FA2E5402C7"/>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2126" w:type="dxa"/>
                <w:tcBorders>
                  <w:right w:val="single" w:sz="4" w:space="0" w:color="5B9BD5" w:themeColor="accent1"/>
                </w:tcBorders>
              </w:tcPr>
              <w:p w:rsidR="005611B4" w:rsidRPr="00152EBA" w:rsidRDefault="009F3C42"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4D6D0C6982BF432F82B61A764B893280"/>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5611B4" w:rsidRPr="00152EBA" w:rsidRDefault="009F3C42"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BEB61FC22D43445688E6D84B3C04F963"/>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9F3C42"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629010E4429B4B9691C98D81D61F8459"/>
            </w:placeholder>
            <w:showingPlcHdr/>
            <w:dataBinding w:prefixMappings="xmlns:ns0='http://wwww.hallomagic.com/xbrl/consistency' xmlns:ns1='consistency' " w:xpath="/ns0:xbrlConsistency[1]/ns1:ccConsistency[1]/ns1:ccSign_Liabilitiesneeq_instant_T[1]" w:storeItemID="{B06C364F-10E7-4ED6-AD52-CA5310D855A1}"/>
            <w:text/>
          </w:sdtPr>
          <w:sdtEndPr/>
          <w:sdtContent>
            <w:tc>
              <w:tcPr>
                <w:tcW w:w="2126" w:type="dxa"/>
                <w:tcBorders>
                  <w:right w:val="single" w:sz="4" w:space="0" w:color="5B9BD5" w:themeColor="accent1"/>
                </w:tcBorders>
              </w:tcPr>
              <w:p w:rsidR="008D400F" w:rsidRPr="00152EBA" w:rsidRDefault="009F3C42"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A677602F780640DDA3763888C01A4662"/>
            </w:placeholder>
            <w:showingPlcHdr/>
            <w:dataBinding w:prefixMappings="xmlns:ns0='http://wwww.hallomagic.com/xbrl/consistency' xmlns:ns1='consistency' " w:xpath="/ns0:xbrlConsistency[1]/ns1:ccConsistency[1]/ns1:ccSign_Liabilitie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8D400F" w:rsidRPr="00152EBA" w:rsidRDefault="009F3C42"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67775977273341B0A6967C6E6903CDF4"/>
            </w:placeholde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t>-</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2F95AA32A2E64D93B04AA9074A3FFA5A"/>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EndPr/>
          <w:sdtContent>
            <w:tc>
              <w:tcPr>
                <w:tcW w:w="2126" w:type="dxa"/>
                <w:tcBorders>
                  <w:top w:val="single" w:sz="4" w:space="0" w:color="5B9BD5" w:themeColor="accent1"/>
                  <w:right w:val="single" w:sz="4" w:space="0" w:color="5B9BD5" w:themeColor="accent1"/>
                </w:tcBorders>
              </w:tcPr>
              <w:p w:rsidR="005611B4" w:rsidRPr="00152EBA" w:rsidRDefault="009F3C42"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665D2A30DB7741458E61A42BC9728D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9F3C42"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EEB55B52C9FF42778975CF8FA2259F53"/>
            </w:placeholde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t>-</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792F673020C0475EBF413B28F966976A"/>
            </w:placeholde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4D9F96CFA9404CD4A3F5447AE4B15116"/>
            </w:placeholde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50697A7467994C7D9A9D687A3955CD0D"/>
            </w:placeholde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t>-</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8413BBC04EEC4A64A670D3A84023C649"/>
            </w:placeholde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EEFA57A0AF504752B8CA30AABA805A1C"/>
            </w:placeholde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AB382A4D483C4E27A69E5B617D0CEB81"/>
            </w:placeholde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id w:val="-1780713988"/>
            <w:lock w:val="sdtLocked"/>
            <w:placeholder>
              <w:docPart w:val="D02A682914FE4821B25193E5F19220AA"/>
            </w:placeholde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EFBF1A036ED8400D8141FD797C546395"/>
            </w:placeholde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id w:val="237908813"/>
            <w:lock w:val="sdtLocked"/>
            <w:placeholder>
              <w:docPart w:val="D7B8B98511F24339B3BC49E1B5E03660"/>
            </w:placeholde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6F3E327605A94786835CB92D8FD1D94F"/>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2268" w:type="dxa"/>
                <w:tcBorders>
                  <w:right w:val="single" w:sz="4" w:space="0" w:color="5B9BD5" w:themeColor="accent1"/>
                </w:tcBorders>
              </w:tcPr>
              <w:p w:rsidR="00AA2681" w:rsidRPr="00152EBA" w:rsidRDefault="009F3C42"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E234FF6C982C4AC18AE86ED19EE6F55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AA2681" w:rsidRPr="00152EBA" w:rsidRDefault="009F3C42"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2A9DB4A867CE4FD2BD330E319397A034"/>
            </w:placeholde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id w:val="-155760381"/>
            <w:lock w:val="sdtLocked"/>
            <w:placeholder>
              <w:docPart w:val="A0056AC4F7C147B293310C150BF4BA49"/>
            </w:placeholde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59FAB31BB32F461AB96E4E03A95BE21E"/>
            </w:placeholde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id w:val="293032885"/>
            <w:lock w:val="sdtLocked"/>
            <w:placeholder>
              <w:docPart w:val="AFED8FD2C3BC42CBB054657CD3F698E1"/>
            </w:placeholde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F533753D46E04EE483B537BB20285891"/>
            </w:placeholde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945EBD7619E84034B783A07B9DCEE600"/>
            </w:placeholde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250C49DA284C4FE7887459B1F046DE0B"/>
            </w:placeholde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3120DA510A594BF8977152B403D4D908"/>
            </w:placeholde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F43E36AF933B4092ABFA703E386CD8F1"/>
            </w:placeholde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972D433FAE094838A09CF735724EE0F5"/>
            </w:placeholde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t>-</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7228EAE7E5DA4C178E138987F9607ABD"/>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2551" w:type="dxa"/>
                <w:tcBorders>
                  <w:right w:val="single" w:sz="4" w:space="0" w:color="5B9BD5" w:themeColor="accent1"/>
                </w:tcBorders>
              </w:tcPr>
              <w:p w:rsidR="001C3239" w:rsidRPr="00152EBA" w:rsidRDefault="009F3C42"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9E68FD0F8F3245C1A994979758BC4656"/>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9F3C42"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B24EF3DE7EAE454EA96CFF36C35E4029"/>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9F3C42"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F22D45710C0541D2A53E7A93F6410C81"/>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9F3C42"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9176E780A2D1495C92DA3E31CFDB5933"/>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9F3C42"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3873795FB54E4DD3885F18A2AB52837E"/>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9F3C42"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CBAADDDB5AAB4A6894ABF9D31CF3A5F2"/>
            </w:placeholde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t>-</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CD9F5E761EDD40FDB08CEB1ED851F87B"/>
            </w:placeholde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t>-</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216028BDDCF7407EBAA7E8E9D809409B"/>
            </w:placeholde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t>-</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634CF4F770404DE782AA0DBF0A1D3BBD"/>
            </w:placeholde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t>-</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C6A6F395F02B4AD589B72B2B5A881C00"/>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AB46722E30FD448E9666401684D1426C"/>
                </w:placeholde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t>-</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F14BB570908643729880D66E01F4E043"/>
                </w:placeholde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t>-</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5C81D040FB064709BCB09513C837AF0F"/>
            </w:placeholde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t>-</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FEDF2026DA8748BA9478553D2C5F412D"/>
            </w:placeholde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t>-</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5BD56E13C54B4DE09AAA5228CBABA0CB"/>
            </w:placeholde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t>-</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84BE6E0A1DD4489C933DEFC75E5D0DAA"/>
            </w:placeholde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t>-</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C6A6F395F02B4AD589B72B2B5A881C00"/>
        </w:placeholder>
      </w:sdtPr>
      <w:sdtEndPr>
        <w:rPr>
          <w:rFonts w:ascii="Calibri" w:eastAsia="宋体" w:hAnsi="Calibri" w:hint="default"/>
          <w:b w:val="0"/>
          <w:color w:val="auto"/>
          <w:sz w:val="21"/>
          <w:szCs w:val="22"/>
        </w:rPr>
      </w:sdtEndPr>
      <w:sdtContent>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E988A96377D743DB89B77D6AFF4377F4"/>
              </w:placeholder>
            </w:sdtPr>
            <w:sdtEndPr/>
            <w:sdtContent>
              <w:tr w:rsidR="00C54C3A" w:rsidRPr="00152EBA"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8664F6D8C00148C3892A5FA63D5736D1"/>
                    </w:placeholder>
                    <w:text/>
                  </w:sdtPr>
                  <w:sdtEndPr/>
                  <w:sdtContent>
                    <w:tc>
                      <w:tcPr>
                        <w:tcW w:w="1843" w:type="dxa"/>
                      </w:tcPr>
                      <w:p w:rsidR="00C54C3A" w:rsidRPr="00152EBA" w:rsidRDefault="006C405C" w:rsidP="006C405C">
                        <w:pPr>
                          <w:jc w:val="lef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id w:val="1264036817"/>
                    <w:lock w:val="sdtLocked"/>
                    <w:placeholder>
                      <w:docPart w:val="6B97D052BDE54E58BC7580982CE13661"/>
                    </w:placeholde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8F432C">
                          <w:t>-</w:t>
                        </w:r>
                      </w:p>
                    </w:tc>
                  </w:sdtContent>
                </w:sdt>
                <w:sdt>
                  <w:sdtPr>
                    <w:rPr>
                      <w:rFonts w:asciiTheme="minorEastAsia" w:eastAsiaTheme="minorEastAsia" w:hAnsiTheme="minorEastAsia"/>
                      <w:color w:val="000000" w:themeColor="text1"/>
                      <w:kern w:val="0"/>
                      <w:sz w:val="18"/>
                      <w:szCs w:val="21"/>
                    </w:rPr>
                    <w:id w:val="1397007181"/>
                    <w:lock w:val="sdtLocked"/>
                    <w:placeholder>
                      <w:docPart w:val="21E50A2CB40D49C5AA1AC8A8597D6DCB"/>
                    </w:placeholder>
                    <w:text/>
                  </w:sdtPr>
                  <w:sdtEndPr/>
                  <w:sdtContent>
                    <w:tc>
                      <w:tcPr>
                        <w:tcW w:w="1559"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id w:val="188578638"/>
                    <w:lock w:val="sdtLocked"/>
                    <w:placeholder>
                      <w:docPart w:val="68A0D24A44E84B95B0C94212C4D72E10"/>
                    </w:placeholder>
                    <w:text/>
                  </w:sdtPr>
                  <w:sdtEndPr/>
                  <w:sdtContent>
                    <w:tc>
                      <w:tcPr>
                        <w:tcW w:w="1560" w:type="dxa"/>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t>-</w:t>
                        </w:r>
                      </w:p>
                    </w:tc>
                  </w:sdtContent>
                </w:sdt>
                <w:sdt>
                  <w:sdtPr>
                    <w:rPr>
                      <w:rFonts w:asciiTheme="minorEastAsia" w:eastAsiaTheme="minorEastAsia" w:hAnsiTheme="minorEastAsia"/>
                      <w:color w:val="000000" w:themeColor="text1"/>
                      <w:kern w:val="0"/>
                      <w:sz w:val="18"/>
                      <w:szCs w:val="21"/>
                    </w:rPr>
                    <w:id w:val="-1338151570"/>
                    <w:lock w:val="sdtLocked"/>
                    <w:placeholder>
                      <w:docPart w:val="2B67A51E33834564ACE2C16220D5B10E"/>
                    </w:placeholde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t>-</w:t>
                        </w:r>
                      </w:p>
                    </w:tc>
                  </w:sdtContent>
                </w:sdt>
              </w:tr>
            </w:sdtContent>
          </w:sdt>
        </w:tbl>
        <w:p w:rsidR="004E5334" w:rsidRPr="001B6047" w:rsidRDefault="00115A3F"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6" w:name="_Toc441926729"/>
      <w:r w:rsidRPr="00CC1546">
        <w:rPr>
          <w:rFonts w:ascii="黑体" w:eastAsia="黑体" w:hAnsi="黑体" w:hint="eastAsia"/>
          <w:b w:val="0"/>
          <w:sz w:val="36"/>
          <w:szCs w:val="36"/>
        </w:rPr>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6"/>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DF86F7956FA84248A25469C65720638D"/>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t>-</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57E30DADF65F4BC097799AB64A3D4BE1"/>
            </w:placeholde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t>-</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C8353F8CC8254A21814953E5BB74878F"/>
            </w:placeholde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t>-</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2528925C448E4A15B5A13706950496E0"/>
            </w:placeholde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t>-</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2F12DCE9A9DB41938BC3A97659F54CFD"/>
            </w:placeholde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t>-</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B5D9906C680B43E39EFBB89E21E7A03B"/>
            </w:placeholde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t>-</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9F287E07371848EC848DE79BC18E2049"/>
            </w:placeholde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t>-</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2327EEC54D6C4AB4A0C31407FA24C971"/>
            </w:placeholder>
            <w:dropDownList>
              <w:listItem w:displayText="是" w:value="true"/>
              <w:listItem w:displayText="否" w:value="false"/>
            </w:dropDownList>
          </w:sdtPr>
          <w:sdtEnd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t>-</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E0177C5D0A4D4846B865F0591BEFFBC3"/>
            </w:placeholder>
            <w:dropDownList>
              <w:listItem w:displayText="是" w:value="true"/>
              <w:listItem w:displayText="否" w:value="false"/>
            </w:dropDownList>
          </w:sdtPr>
          <w:sdtEnd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t>-</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FF8AAF4D878742D1B8525244E37D1E28"/>
            </w:placeholder>
          </w:sdtPr>
          <w:sdtEndPr/>
          <w:sdtContent>
            <w:tc>
              <w:tcPr>
                <w:tcW w:w="9781" w:type="dxa"/>
              </w:tcPr>
              <w:p w:rsidR="00EC242E" w:rsidRPr="000D4AF8" w:rsidRDefault="000D4AF8" w:rsidP="002E1290">
                <w:pPr>
                  <w:tabs>
                    <w:tab w:val="left" w:pos="5140"/>
                  </w:tabs>
                </w:pPr>
                <w:r w:rsidRPr="008F432C">
                  <w:t>-</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BFD98B7D75A0447DB54E21ABD18CDEB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418" w:type="dxa"/>
              </w:tcPr>
              <w:p w:rsidR="00EC242E" w:rsidRPr="001D7301" w:rsidRDefault="009F3C42"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974BD1981E5D4F32BD1284C3BB2DB4B8"/>
            </w:placeholder>
            <w:showingPlcHd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Pr>
              <w:p w:rsidR="00EC242E" w:rsidRPr="001D7301" w:rsidRDefault="009F3C42"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C4488220133B43DF92D6ABD168AD3485"/>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417" w:type="dxa"/>
              </w:tcPr>
              <w:p w:rsidR="00EC242E" w:rsidRPr="001D7301"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BE04A04FD6A2429AA25B53B8507172E9"/>
            </w:placeholde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2176A9AC3EF4496683ECDCDEC8D9AF46"/>
            </w:placeholder>
            <w:showingPlcHdr/>
            <w:dataBinding w:prefixMappings="xmlns:ns0='http://wwww.hallomagic.com/xbrl/consistency' xmlns:ns1='consistency' " w:xpath="/ns0:xbrlConsistency[1]/ns1:ccConsistency[1]/ns1:ccSign_OperatingCostneeq_duration_T[1]" w:storeItemID="{B06C364F-10E7-4ED6-AD52-CA5310D855A1}"/>
            <w:text/>
          </w:sdtPr>
          <w:sdtEndPr/>
          <w:sdtContent>
            <w:tc>
              <w:tcPr>
                <w:tcW w:w="1418" w:type="dxa"/>
              </w:tcPr>
              <w:p w:rsidR="00EC242E" w:rsidRPr="001D7301"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2AD7714618FD4841A7EF657295118CC0"/>
            </w:placeholde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2D3DE9E579014067A6A56C1B9FCDE47D"/>
            </w:placeholde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022F1FEDF9D6493C947E5E572B2F795A"/>
            </w:placeholder>
            <w:showingPlcHdr/>
            <w:dataBinding w:prefixMappings="xmlns:ns0='http://wwww.hallomagic.com/xbrl/consistency' xmlns:ns1='consistency' " w:xpath="/ns0:xbrlConsistency[1]/ns1:ccConsistency[1]/ns1:ccSign_OperatingCostneeq_duration_T-1[1]" w:storeItemID="{B06C364F-10E7-4ED6-AD52-CA5310D855A1}"/>
            <w:text/>
          </w:sdtPr>
          <w:sdtEndPr/>
          <w:sdtContent>
            <w:tc>
              <w:tcPr>
                <w:tcW w:w="1417" w:type="dxa"/>
              </w:tcPr>
              <w:p w:rsidR="00EC242E" w:rsidRPr="001D7301"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7D5DBF2265774B298AFD6D4070BB8D48"/>
            </w:placeholde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270053CEFC08424AB050173AE99D3597"/>
            </w:placeholde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7CB756285F0F4EB991D7E5139CD62280"/>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418" w:type="dxa"/>
              </w:tcPr>
              <w:p w:rsidR="00EC242E" w:rsidRPr="001D7301"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031552F2CD74497687D2B89BE71D5E9F"/>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417" w:type="dxa"/>
              </w:tcPr>
              <w:p w:rsidR="00EC242E" w:rsidRPr="001D7301"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3C058C00F6004919A76F7B9089005CD3"/>
            </w:placeholder>
            <w:showingPlcHdr/>
            <w:dataBinding w:prefixMappings="xmlns:ns0='http://wwww.hallomagic.com/xbrl/consistency' xmlns:ns1='consistency' " w:xpath="/ns0:xbrlConsistency[1]/ns1:ccConsistency[1]/ns1:ccSign_AdministrativeExpenseneeq_duration_T[1]" w:storeItemID="{B06C364F-10E7-4ED6-AD52-CA5310D855A1}"/>
            <w:text/>
          </w:sdtPr>
          <w:sdtEndPr/>
          <w:sdtContent>
            <w:tc>
              <w:tcPr>
                <w:tcW w:w="1418" w:type="dxa"/>
              </w:tcPr>
              <w:p w:rsidR="00EC242E" w:rsidRPr="001D7301"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A6B57B6DA1DD4013B55997F2413936CE"/>
            </w:placeholde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7BD4379A7C74470F857ADCAD4A00753B"/>
            </w:placeholde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1930F2E3AD434D77BFB70D0FAB948F9A"/>
            </w:placeholder>
            <w:showingPlcHdr/>
            <w:dataBinding w:prefixMappings="xmlns:ns0='http://wwww.hallomagic.com/xbrl/consistency' xmlns:ns1='consistency' " w:xpath="/ns0:xbrlConsistency[1]/ns1:ccConsistency[1]/ns1:ccSign_AdministrativeExpenseneeq_duration_T-1[1]" w:storeItemID="{B06C364F-10E7-4ED6-AD52-CA5310D855A1}"/>
            <w:text/>
          </w:sdtPr>
          <w:sdtEndPr/>
          <w:sdtContent>
            <w:tc>
              <w:tcPr>
                <w:tcW w:w="1417" w:type="dxa"/>
              </w:tcPr>
              <w:p w:rsidR="00EC242E" w:rsidRPr="001D7301"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8AEC44D91F2B4C64B6AAC18FC773C34C"/>
            </w:placeholde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AF362618231F48B38890273767C487CE"/>
            </w:placeholde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t>-</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2CAFC2BDFDDA40E5AC237627369D2563"/>
            </w:placeholder>
            <w:showingPlcHdr/>
            <w:dataBinding w:prefixMappings="xmlns:ns0='http://wwww.hallomagic.com/xbrl/consistency' xmlns:ns1='consistency' " w:xpath="/ns0:xbrlConsistency[1]/ns1:ccConsistency[1]/ns1:ccSign_DistributionCostsneeq_duration_T[1]" w:storeItemID="{B06C364F-10E7-4ED6-AD52-CA5310D855A1}"/>
            <w:text/>
          </w:sdtPr>
          <w:sdtEndPr/>
          <w:sdtContent>
            <w:tc>
              <w:tcPr>
                <w:tcW w:w="1418" w:type="dxa"/>
              </w:tcPr>
              <w:p w:rsidR="004302EB" w:rsidRPr="001D7301"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0ECD824BA34942FBB04D08129BEA4443"/>
            </w:placeholde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1604F3F071F64AC7AE5B046665B5DD16"/>
            </w:placeholde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879F2AED3AA9406DA52B9BED25F27D71"/>
            </w:placeholder>
            <w:showingPlcHdr/>
            <w:dataBinding w:prefixMappings="xmlns:ns0='http://wwww.hallomagic.com/xbrl/consistency' xmlns:ns1='consistency' " w:xpath="/ns0:xbrlConsistency[1]/ns1:ccConsistency[1]/ns1:ccSign_DistributionCostsneeq_duration_T-1[1]" w:storeItemID="{B06C364F-10E7-4ED6-AD52-CA5310D855A1}"/>
            <w:text/>
          </w:sdtPr>
          <w:sdtEndPr/>
          <w:sdtContent>
            <w:tc>
              <w:tcPr>
                <w:tcW w:w="1417" w:type="dxa"/>
              </w:tcPr>
              <w:p w:rsidR="004302EB" w:rsidRPr="001D7301"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4DC8BFDA2F0B4FDFA6901F88F843FE9E"/>
            </w:placeholde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77D7EC7D4B33425793D1D14FDFBBA6DF"/>
            </w:placeholde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EDD584DB72C546FAA4B7746105930993"/>
            </w:placeholder>
            <w:showingPlcHdr/>
            <w:dataBinding w:prefixMappings="xmlns:ns0='http://wwww.hallomagic.com/xbrl/consistency' xmlns:ns1='consistency' " w:xpath="/ns0:xbrlConsistency[1]/ns1:ccConsistency[1]/ns1:ccSign_FinanceCostsneeq_duration_T[1]" w:storeItemID="{B06C364F-10E7-4ED6-AD52-CA5310D855A1}"/>
            <w:text/>
          </w:sdtPr>
          <w:sdtEndPr/>
          <w:sdtContent>
            <w:tc>
              <w:tcPr>
                <w:tcW w:w="1418" w:type="dxa"/>
              </w:tcPr>
              <w:p w:rsidR="004302EB" w:rsidRPr="001D7301"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EBDE345440D940189992CA981D16B4A3"/>
            </w:placeholde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2BD049CD79214DA981709410E5851F6F"/>
            </w:placeholde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3F39866481614092B93754FC7D8375A9"/>
            </w:placeholder>
            <w:showingPlcHdr/>
            <w:dataBinding w:prefixMappings="xmlns:ns0='http://wwww.hallomagic.com/xbrl/consistency' xmlns:ns1='consistency' " w:xpath="/ns0:xbrlConsistency[1]/ns1:ccConsistency[1]/ns1:ccSign_FinanceCostsneeq_duration_T-1[1]" w:storeItemID="{B06C364F-10E7-4ED6-AD52-CA5310D855A1}"/>
            <w:text/>
          </w:sdtPr>
          <w:sdtEndPr/>
          <w:sdtContent>
            <w:tc>
              <w:tcPr>
                <w:tcW w:w="1417" w:type="dxa"/>
              </w:tcPr>
              <w:p w:rsidR="004302EB" w:rsidRPr="001D7301"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DF94803F30CA4E9B9461C3D5F7F65C9D"/>
            </w:placeholde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C7475695C51D4DF6B00F954882976627"/>
            </w:placeholde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B06B871D50824FC0A5A756FE785FF777"/>
            </w:placeholder>
            <w:showingPlcHdr/>
            <w:dataBinding w:prefixMappings="xmlns:ns0='http://wwww.hallomagic.com/xbrl/consistency' xmlns:ns1='consistency' " w:xpath="/ns0:xbrlConsistency[1]/ns1:ccConsistency[1]/ns1:ccSign_OperatingProfitsneeq_duration_T[1]" w:storeItemID="{B06C364F-10E7-4ED6-AD52-CA5310D855A1}"/>
            <w:text/>
          </w:sdtPr>
          <w:sdtEndPr/>
          <w:sdtContent>
            <w:tc>
              <w:tcPr>
                <w:tcW w:w="1418" w:type="dxa"/>
              </w:tcPr>
              <w:p w:rsidR="004302EB" w:rsidRPr="001D7301"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4BE7F8CB9931433A96E6CBDE6D2D74C7"/>
            </w:placeholde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26E0AC7C1345449F8F15F31411245751"/>
            </w:placeholde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812CC8A70F504FD2A0F0EC4014075AF1"/>
            </w:placeholder>
            <w:showingPlcHdr/>
            <w:dataBinding w:prefixMappings="xmlns:ns0='http://wwww.hallomagic.com/xbrl/consistency' xmlns:ns1='consistency' " w:xpath="/ns0:xbrlConsistency[1]/ns1:ccConsistency[1]/ns1:ccSign_OperatingProfitsneeq_duration_T-1[1]" w:storeItemID="{B06C364F-10E7-4ED6-AD52-CA5310D855A1}"/>
            <w:text/>
          </w:sdtPr>
          <w:sdtEndPr/>
          <w:sdtContent>
            <w:tc>
              <w:tcPr>
                <w:tcW w:w="1417" w:type="dxa"/>
              </w:tcPr>
              <w:p w:rsidR="004302EB" w:rsidRPr="001D7301"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E282E5605A3946F08102671C54A6BCFA"/>
            </w:placeholde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641D061895EA4EB5B6D84EBA91443AEB"/>
            </w:placeholde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2630EDB889964C20ADAF44AD7F2C39AB"/>
            </w:placeholder>
            <w:showingPlcHdr/>
            <w:dataBinding w:prefixMappings="xmlns:ns0='http://wwww.hallomagic.com/xbrl/consistency' xmlns:ns1='consistency' " w:xpath="/ns0:xbrlConsistency[1]/ns1:ccConsistency[1]/ns1:ccSign_NonOperatingIncomeneeq_duration_T[1]" w:storeItemID="{B06C364F-10E7-4ED6-AD52-CA5310D855A1}"/>
            <w:text/>
          </w:sdtPr>
          <w:sdtEndPr/>
          <w:sdtContent>
            <w:tc>
              <w:tcPr>
                <w:tcW w:w="1418" w:type="dxa"/>
              </w:tcPr>
              <w:p w:rsidR="004302EB" w:rsidRPr="0043669D" w:rsidRDefault="009F3C42"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0DB0B89055A249179DC6526DC0566BE1"/>
            </w:placeholde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0F3506D25BAF4CA99231B85BD1CEA60A"/>
            </w:placeholde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68A2E982F26E4C64ABC6F4F9385F73E0"/>
            </w:placeholder>
            <w:showingPlcHdr/>
            <w:dataBinding w:prefixMappings="xmlns:ns0='http://wwww.hallomagic.com/xbrl/consistency' xmlns:ns1='consistency' " w:xpath="/ns0:xbrlConsistency[1]/ns1:ccConsistency[1]/ns1:ccSign_NonOperatingIncomeneeq_duration_T-1[1]" w:storeItemID="{B06C364F-10E7-4ED6-AD52-CA5310D855A1}"/>
            <w:text/>
          </w:sdtPr>
          <w:sdtEndPr/>
          <w:sdtContent>
            <w:tc>
              <w:tcPr>
                <w:tcW w:w="1417" w:type="dxa"/>
              </w:tcPr>
              <w:p w:rsidR="004302EB" w:rsidRPr="0043669D"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695C0A82BFB94AA1B0545E1EDBEC8537"/>
            </w:placeholde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93EF3ED1B4404C6D9F82A1A9F1543A12"/>
            </w:placeholde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31FBB6172BF642A8A8DD96CA55C4B223"/>
            </w:placeholder>
            <w:showingPlcHdr/>
            <w:dataBinding w:prefixMappings="xmlns:ns0='http://wwww.hallomagic.com/xbrl/consistency' xmlns:ns1='consistency' " w:xpath="/ns0:xbrlConsistency[1]/ns1:ccConsistency[1]/ns1:ccSign_NonOperatingExpensesneeq_duration_T[1]" w:storeItemID="{B06C364F-10E7-4ED6-AD52-CA5310D855A1}"/>
            <w:text/>
          </w:sdtPr>
          <w:sdtEndPr/>
          <w:sdtContent>
            <w:tc>
              <w:tcPr>
                <w:tcW w:w="1418" w:type="dxa"/>
              </w:tcPr>
              <w:p w:rsidR="004302EB" w:rsidRPr="0043669D"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FBD8D17610C14C8A8C75EE115FA02933"/>
            </w:placeholde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F453456791764BC1A255101FA9FE9AFD"/>
            </w:placeholde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C8A9301B849D4F0598D4D4010C1F341B"/>
            </w:placeholder>
            <w:showingPlcHdr/>
            <w:dataBinding w:prefixMappings="xmlns:ns0='http://wwww.hallomagic.com/xbrl/consistency' xmlns:ns1='consistency' " w:xpath="/ns0:xbrlConsistency[1]/ns1:ccConsistency[1]/ns1:ccSign_NonOperatingExpensesneeq_duration_T-1[1]" w:storeItemID="{B06C364F-10E7-4ED6-AD52-CA5310D855A1}"/>
            <w:text/>
          </w:sdtPr>
          <w:sdtEndPr/>
          <w:sdtContent>
            <w:tc>
              <w:tcPr>
                <w:tcW w:w="1417" w:type="dxa"/>
              </w:tcPr>
              <w:p w:rsidR="004302EB" w:rsidRPr="0043669D"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423DAF393CB24AF499753E0E984F2971"/>
            </w:placeholde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18490341877B47D89197172484488EDC"/>
            </w:placeholde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A124AFED74C54DA79EE41C9D1806A2CF"/>
            </w:placeholder>
            <w:showingPlcHdr/>
            <w:dataBinding w:prefixMappings="xmlns:ns0='http://wwww.hallomagic.com/xbrl/consistency' xmlns:ns1='consistency' " w:xpath="/ns0:xbrlConsistency[1]/ns1:ccConsistency[1]/ns1:ccSign_ProfitLossneeq_duration_T[1]" w:storeItemID="{B06C364F-10E7-4ED6-AD52-CA5310D855A1}"/>
            <w:text/>
          </w:sdtPr>
          <w:sdtEndPr/>
          <w:sdtContent>
            <w:tc>
              <w:tcPr>
                <w:tcW w:w="1418" w:type="dxa"/>
              </w:tcPr>
              <w:p w:rsidR="004302EB" w:rsidRPr="0043669D"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EF01EEDC03D3417183ECEC739892DF23"/>
            </w:placeholde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2A63A1D3170B403F9B82ED6760F37055"/>
            </w:placeholde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957CB6DD6AE24DDBA626AAF35614B2A9"/>
            </w:placeholder>
            <w:showingPlcHdr/>
            <w:dataBinding w:prefixMappings="xmlns:ns0='http://wwww.hallomagic.com/xbrl/consistency' xmlns:ns1='consistency' " w:xpath="/ns0:xbrlConsistency[1]/ns1:ccConsistency[1]/ns1:ccSign_ProfitLossneeq_duration_T-1[1]" w:storeItemID="{B06C364F-10E7-4ED6-AD52-CA5310D855A1}"/>
            <w:text/>
          </w:sdtPr>
          <w:sdtEndPr/>
          <w:sdtContent>
            <w:tc>
              <w:tcPr>
                <w:tcW w:w="1417" w:type="dxa"/>
              </w:tcPr>
              <w:p w:rsidR="004302EB" w:rsidRPr="0043669D" w:rsidRDefault="009F3C42"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25F8146DDDAA4588910DF7058376789E"/>
            </w:placeholde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7E71457DB72441B1ADEE7F1DA239E6E4"/>
            </w:placeholde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t>-</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FD3688942F9446B8A27E642B5B6DE5B0"/>
            </w:placeholde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D9F33CFF429D4709A210A643A1D21046"/>
            </w:placeholde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E983C5A8F0614C07916A3133690981AC"/>
            </w:placeholde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CB362CEC4D924C12B8E4CE3A2A961A4B"/>
            </w:placeholde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F6A8290C8D994876A5BD473E7E789517"/>
            </w:placeholde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t>-</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0388D71FA20848B495367917BFFCDEA3"/>
            </w:placeholde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9C9EB9B70D9942D081590912A82766B5"/>
            </w:placeholde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ECC9ECF9A28E431A880E88A5610BE3A3"/>
            </w:placeholde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C9AF4FB80FF0489A9973B2542490EE22"/>
            </w:placeholde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t>-</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56E9342EAFEB46D091A8F86933356A29"/>
            </w:placeholde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t>-</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EE72BDDCBC1940EFAF4EAF82590B5575"/>
            </w:placeholde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t>-</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9A3BF392034F4FC193389452DE336913"/>
            </w:placeholde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t>-</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1ADB31EA91874A0AB0A9E43431C997C1"/>
            </w:placeholde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t>-</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41C62984ADBD4B9AAA767D49638BA69B"/>
                </w:placeholde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t>-</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4403B8CBF4F94ECFB993472C183BB278"/>
                </w:placeholde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3AE49AD4ED024306B7BD6836CD644821"/>
                </w:placeholde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355B68AEF0AF4AD88BD123C9A2EE207D"/>
                </w:placeholde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DC57973BF10342EF9FF1CA1E01A26A2C"/>
                </w:placeholde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t>-</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7DFA1BC4FD2A48438389B328D6A47F1F"/>
            </w:placeholde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t>-</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781E22FB533C4699A8D34BBA714ABABD"/>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3494" w:type="dxa"/>
              </w:tcPr>
              <w:p w:rsidR="00EC242E" w:rsidRPr="001D7301" w:rsidRDefault="009F3C42" w:rsidP="00014989">
                <w:pPr>
                  <w:tabs>
                    <w:tab w:val="left" w:pos="5140"/>
                  </w:tabs>
                  <w:jc w:val="right"/>
                  <w:rPr>
                    <w:rFonts w:asciiTheme="minorEastAsia" w:eastAsiaTheme="minorEastAsia" w:hAnsiTheme="minorEastAsia"/>
                    <w:color w:val="000000" w:themeColor="text1"/>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7E28BB84447D40DFB63DD0534A9E77C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3259" w:type="dxa"/>
              </w:tcPr>
              <w:p w:rsidR="00EC242E" w:rsidRPr="001D7301" w:rsidRDefault="009F3C42" w:rsidP="00014989">
                <w:pPr>
                  <w:tabs>
                    <w:tab w:val="left" w:pos="5140"/>
                  </w:tabs>
                  <w:jc w:val="right"/>
                  <w:rPr>
                    <w:rFonts w:asciiTheme="minorEastAsia" w:eastAsiaTheme="minorEastAsia" w:hAnsiTheme="minorEastAsia"/>
                    <w:color w:val="000000" w:themeColor="text1"/>
                    <w:szCs w:val="44"/>
                  </w:rPr>
                </w:pPr>
                <w:r w:rsidRPr="0043669D">
                  <w:rPr>
                    <w:rStyle w:val="placeholder1Char"/>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5D7B875A372445FA9F0B0BA38AB434B9"/>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tc>
              <w:tcPr>
                <w:tcW w:w="3494" w:type="dxa"/>
              </w:tcPr>
              <w:p w:rsidR="00EC242E" w:rsidRPr="001D7301" w:rsidRDefault="009F3C42" w:rsidP="00014989">
                <w:pPr>
                  <w:tabs>
                    <w:tab w:val="left" w:pos="5140"/>
                  </w:tabs>
                  <w:jc w:val="right"/>
                  <w:rPr>
                    <w:rFonts w:asciiTheme="minorEastAsia" w:eastAsiaTheme="minorEastAsia" w:hAnsiTheme="minorEastAsia"/>
                    <w:color w:val="000000" w:themeColor="text1"/>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5102A289E3EF4D6FB109734C91438FAE"/>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tc>
              <w:tcPr>
                <w:tcW w:w="3259" w:type="dxa"/>
              </w:tcPr>
              <w:p w:rsidR="00EC242E" w:rsidRPr="001D7301" w:rsidRDefault="009F3C42" w:rsidP="00014989">
                <w:pPr>
                  <w:tabs>
                    <w:tab w:val="left" w:pos="5140"/>
                  </w:tabs>
                  <w:jc w:val="right"/>
                  <w:rPr>
                    <w:rFonts w:asciiTheme="minorEastAsia" w:eastAsiaTheme="minorEastAsia" w:hAnsiTheme="minorEastAsia"/>
                    <w:color w:val="000000" w:themeColor="text1"/>
                    <w:szCs w:val="44"/>
                  </w:rPr>
                </w:pPr>
                <w:r w:rsidRPr="0043669D">
                  <w:rPr>
                    <w:rStyle w:val="placeholder1Char"/>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93259E51FAF6489599FA7D7A61B78563"/>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tc>
              <w:tcPr>
                <w:tcW w:w="3494" w:type="dxa"/>
              </w:tcPr>
              <w:p w:rsidR="00EC242E" w:rsidRPr="001D7301" w:rsidRDefault="009F3C42" w:rsidP="00014989">
                <w:pPr>
                  <w:tabs>
                    <w:tab w:val="left" w:pos="5140"/>
                  </w:tabs>
                  <w:jc w:val="right"/>
                  <w:rPr>
                    <w:rFonts w:asciiTheme="minorEastAsia" w:eastAsiaTheme="minorEastAsia" w:hAnsiTheme="minorEastAsia"/>
                    <w:b/>
                    <w:color w:val="000000" w:themeColor="text1"/>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5E20EF9C31BF4668A3A8F09B97E0B29C"/>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tc>
              <w:tcPr>
                <w:tcW w:w="3259" w:type="dxa"/>
              </w:tcPr>
              <w:p w:rsidR="00EC242E" w:rsidRPr="001D7301" w:rsidRDefault="009F3C42" w:rsidP="00014989">
                <w:pPr>
                  <w:tabs>
                    <w:tab w:val="left" w:pos="5140"/>
                  </w:tabs>
                  <w:jc w:val="right"/>
                  <w:rPr>
                    <w:rFonts w:asciiTheme="minorEastAsia" w:eastAsiaTheme="minorEastAsia" w:hAnsiTheme="minorEastAsia"/>
                    <w:b/>
                    <w:color w:val="000000" w:themeColor="text1"/>
                    <w:szCs w:val="44"/>
                  </w:rPr>
                </w:pPr>
                <w:r w:rsidRPr="0043669D">
                  <w:rPr>
                    <w:rStyle w:val="placeholder1Char"/>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A5F96A9D6F9544D39D0803D3561548EE"/>
              </w:placeholde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t>-</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7A216B83B6F8457C9E74CFC9CAD7959D"/>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D26AFFDF346C48048F553E56DA92DC68"/>
                </w:placeholde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t>-</w:t>
                    </w:r>
                  </w:p>
                </w:tc>
              </w:sdtContent>
            </w:sdt>
            <w:sdt>
              <w:sdtPr>
                <w:rPr>
                  <w:rFonts w:asciiTheme="minorEastAsia" w:eastAsiaTheme="minorEastAsia" w:hAnsiTheme="minorEastAsia"/>
                  <w:color w:val="000000" w:themeColor="text1"/>
                  <w:szCs w:val="44"/>
                </w:rPr>
                <w:id w:val="-1498109007"/>
                <w:lock w:val="sdtLocked"/>
                <w:placeholder>
                  <w:docPart w:val="9F3AFCB06FF64E5E86656D58057E4536"/>
                </w:placeholde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t>-</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2B9C5B2480634CF9A1D77F62B4ACCC98"/>
                </w:placeholde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t>-</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AD6B964D9263400D89A3100CE6524B14"/>
                </w:placeholde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t>-</w:t>
                    </w:r>
                  </w:p>
                </w:tc>
              </w:sdtContent>
            </w:sdt>
            <w:sdt>
              <w:sdtPr>
                <w:rPr>
                  <w:rFonts w:asciiTheme="minorEastAsia" w:eastAsiaTheme="minorEastAsia" w:hAnsiTheme="minorEastAsia"/>
                  <w:color w:val="000000" w:themeColor="text1"/>
                  <w:szCs w:val="44"/>
                </w:rPr>
                <w:id w:val="-780108736"/>
                <w:lock w:val="sdtLocked"/>
                <w:placeholder>
                  <w:docPart w:val="17B76890214A4AD89588E4D3CE2B8A0C"/>
                </w:placeholder>
                <w:dropDownList>
                  <w:listItem w:displayText="是" w:value="true"/>
                  <w:listItem w:displayText="否" w:value="false"/>
                </w:dropDownList>
              </w:sdtPr>
              <w:sdtEndPr/>
              <w:sdtContent>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r w:rsidRPr="008F432C">
                      <w:t>-</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F481D5365E664FD4AC810B9A843C7936"/>
            </w:placeholde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t>-</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F764256E4D164D1D80D912FF9763F40E"/>
            </w:placeholde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t>-</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C6A6F395F02B4AD589B72B2B5A881C00"/>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455E959B09244D53A9CC3384B807B1DA"/>
                </w:placeholde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t>-</w:t>
                    </w:r>
                  </w:p>
                </w:tc>
              </w:sdtContent>
            </w:sdt>
            <w:sdt>
              <w:sdtPr>
                <w:rPr>
                  <w:rFonts w:asciiTheme="minorEastAsia" w:eastAsiaTheme="minorEastAsia" w:hAnsiTheme="minorEastAsia"/>
                  <w:color w:val="000000" w:themeColor="text1"/>
                  <w:szCs w:val="44"/>
                </w:rPr>
                <w:id w:val="-1363968495"/>
                <w:lock w:val="sdtLocked"/>
                <w:placeholder>
                  <w:docPart w:val="57CB5886A5B44FEFBFC903FDEA6AB245"/>
                </w:placeholde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t>-</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51FAF85C5D69483898306C4B281ACF01"/>
                </w:placeholde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t>-</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100EF604336047E5A9FCD40B9746C5F7"/>
                </w:placeholde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t>-</w:t>
                    </w:r>
                  </w:p>
                </w:tc>
              </w:sdtContent>
            </w:sdt>
            <w:sdt>
              <w:sdtPr>
                <w:rPr>
                  <w:rFonts w:asciiTheme="minorEastAsia" w:eastAsiaTheme="minorEastAsia" w:hAnsiTheme="minorEastAsia"/>
                  <w:color w:val="000000" w:themeColor="text1"/>
                  <w:szCs w:val="44"/>
                </w:rPr>
                <w:id w:val="-20700220"/>
                <w:lock w:val="sdtLocked"/>
                <w:placeholder>
                  <w:docPart w:val="94564ECAC8934CDD84990AA43ACCFA70"/>
                </w:placeholder>
                <w:dropDownList>
                  <w:listItem w:displayText="是" w:value="true"/>
                  <w:listItem w:displayText="否" w:value="false"/>
                </w:dropDownList>
              </w:sdtPr>
              <w:sdtEndPr/>
              <w:sdtContent>
                <w:tc>
                  <w:tcPr>
                    <w:tcW w:w="1275" w:type="dxa"/>
                  </w:tcPr>
                  <w:p w:rsidR="00EC242E" w:rsidRPr="001D7301" w:rsidRDefault="00DF1934" w:rsidP="005C3E7C">
                    <w:pPr>
                      <w:tabs>
                        <w:tab w:val="left" w:pos="5140"/>
                      </w:tabs>
                      <w:rPr>
                        <w:rFonts w:asciiTheme="minorEastAsia" w:eastAsiaTheme="minorEastAsia" w:hAnsiTheme="minorEastAsia"/>
                        <w:color w:val="000000" w:themeColor="text1"/>
                        <w:szCs w:val="44"/>
                      </w:rPr>
                    </w:pPr>
                    <w:r w:rsidRPr="008F432C">
                      <w:t>-</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BFCD9932CD134AE5A236C3FED64CD859"/>
            </w:placeholde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t>-</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3C1F0D5244C649068508F2174940974A"/>
            </w:placeholde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t>-</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B9A06239233742A1B8595312285F94D3"/>
            </w:placeholde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18CB9E3B2C634DCB8EDE61B2B257BFDB"/>
            </w:placeholde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t>-</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FF44FAE45EBD4B7FAD215ADF70B30468"/>
            </w:placeholde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2944053D092246B99B0E3240E2EA7B02"/>
            </w:placeholde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t>-</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BF654293FC3A4755A6260283EBD845F7"/>
            </w:placeholder>
            <w:showingPlcHdr/>
            <w:dataBinding w:prefixMappings="xmlns:ns0='http://wwww.hallomagic.com/xbrl/consistency' xmlns:ns1='consistency' " w:xpath="/ns0:xbrlConsistency[1]/ns1:ccConsistency[1]/ns1:ccSign_BankBalancesAndCashneeq_instant_T[1]" w:storeItemID="{B06C364F-10E7-4ED6-AD52-CA5310D855A1}"/>
            <w:text/>
          </w:sdtPr>
          <w:sdtEndPr/>
          <w:sdtContent>
            <w:tc>
              <w:tcPr>
                <w:tcW w:w="1372"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81C9819E319C4CF686F4B363BDAF4927"/>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63D469BD504E4C04B513C0B2853B4B1C"/>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03F5E4E427394FF490966E86DE33E90A"/>
            </w:placeholder>
            <w:showingPlcHdr/>
            <w:dataBinding w:prefixMappings="xmlns:ns0='http://wwww.hallomagic.com/xbrl/consistency' xmlns:ns1='consistency' " w:xpath="/ns0:xbrlConsistency[1]/ns1:ccConsistency[1]/ns1:ccSign_BankBalancesAndCashneeq_instant_T-1[1]" w:storeItemID="{B06C364F-10E7-4ED6-AD52-CA5310D855A1}"/>
            <w:text/>
          </w:sdtPr>
          <w:sdtEndPr/>
          <w:sdtContent>
            <w:tc>
              <w:tcPr>
                <w:tcW w:w="1476"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FBDBD622225A454AB339DC80612A76EF"/>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C3ADDF7A9BDD4F5B85184B909E7C8E17"/>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2D0B2C6B12BA4A7BB9CE4F60AE539183"/>
            </w:placeholde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8FABDE174A0E46C3B5863B1EEB7B9702"/>
            </w:placeholder>
            <w:showingPlcHdr/>
            <w:dataBinding w:prefixMappings="xmlns:ns0='http://wwww.hallomagic.com/xbrl/consistency' xmlns:ns1='consistency' " w:xpath="/ns0:xbrlConsistency[1]/ns1:ccConsistency[1]/ns1:ccSign_AccountsReceivableneeq_instant_T[1]" w:storeItemID="{B06C364F-10E7-4ED6-AD52-CA5310D855A1}"/>
            <w:text/>
          </w:sdtPr>
          <w:sdtEndPr/>
          <w:sdtContent>
            <w:tc>
              <w:tcPr>
                <w:tcW w:w="1372"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8698290107B24C6C956DDC584AB1BA1B"/>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27AD1A0999F14B2B8AFA2020F66D031F"/>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740F3084DC704CBCBF11932A3B7D482D"/>
            </w:placeholder>
            <w:showingPlcHdr/>
            <w:dataBinding w:prefixMappings="xmlns:ns0='http://wwww.hallomagic.com/xbrl/consistency' xmlns:ns1='consistency' " w:xpath="/ns0:xbrlConsistency[1]/ns1:ccConsistency[1]/ns1:ccSign_AccountsReceivableneeq_instant_T-1[1]" w:storeItemID="{B06C364F-10E7-4ED6-AD52-CA5310D855A1}"/>
            <w:text/>
          </w:sdtPr>
          <w:sdtEndPr/>
          <w:sdtContent>
            <w:tc>
              <w:tcPr>
                <w:tcW w:w="1476"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DB9FD30853E745368AB5A228FBAD6881"/>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AF295E1862E5490A84F2E97C7166D96F"/>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7766FA487BB642E5B44D86EA8BAC6056"/>
            </w:placeholde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150AC3520641464083C4F84C157F74C8"/>
            </w:placeholder>
            <w:showingPlcHdr/>
            <w:dataBinding w:prefixMappings="xmlns:ns0='http://wwww.hallomagic.com/xbrl/consistency' xmlns:ns1='consistency' " w:xpath="/ns0:xbrlConsistency[1]/ns1:ccConsistency[1]/ns1:ccSign_Inventoriesneeq_instant_T[1]" w:storeItemID="{B06C364F-10E7-4ED6-AD52-CA5310D855A1}"/>
            <w:text/>
          </w:sdtPr>
          <w:sdtEndPr/>
          <w:sdtContent>
            <w:tc>
              <w:tcPr>
                <w:tcW w:w="1372"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F256AA21817E46BC8B1D950D3B4D2836"/>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251709B7466C4CD6865970680B738C1F"/>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140ED4E865DC4B009910F886AFB00928"/>
            </w:placeholder>
            <w:showingPlcHdr/>
            <w:dataBinding w:prefixMappings="xmlns:ns0='http://wwww.hallomagic.com/xbrl/consistency' xmlns:ns1='consistency' " w:xpath="/ns0:xbrlConsistency[1]/ns1:ccConsistency[1]/ns1:ccSign_Inventoriesneeq_instant_T-1[1]" w:storeItemID="{B06C364F-10E7-4ED6-AD52-CA5310D855A1}"/>
            <w:text/>
          </w:sdtPr>
          <w:sdtEndPr/>
          <w:sdtContent>
            <w:tc>
              <w:tcPr>
                <w:tcW w:w="1476"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179352C898ED476386C6F594C21D683C"/>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D49BF8A96413436BA0933408398DB39A"/>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98D7B88C6AED4033B05D022BDD8793D4"/>
            </w:placeholde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A0383C81228042568962163FCF466D40"/>
            </w:placeholder>
            <w:showingPlcHdr/>
            <w:dataBinding w:prefixMappings="xmlns:ns0='http://wwww.hallomagic.com/xbrl/consistency' xmlns:ns1='consistency' " w:xpath="/ns0:xbrlConsistency[1]/ns1:ccConsistency[1]/ns1:ccSign_LongTermEquityInvestmentsneeq_instant_T[1]" w:storeItemID="{B06C364F-10E7-4ED6-AD52-CA5310D855A1}"/>
            <w:text/>
          </w:sdtPr>
          <w:sdtEndPr/>
          <w:sdtContent>
            <w:tc>
              <w:tcPr>
                <w:tcW w:w="1372"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8D5F28E820FC47B88567C8FA4E2F2628"/>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F468A69220D64D6CB2B3F0342FB05490"/>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CC643CEAB6E6472BB17E829FFBCA06CF"/>
            </w:placeholder>
            <w:showingPlcHdr/>
            <w:dataBinding w:prefixMappings="xmlns:ns0='http://wwww.hallomagic.com/xbrl/consistency' xmlns:ns1='consistency' " w:xpath="/ns0:xbrlConsistency[1]/ns1:ccConsistency[1]/ns1:ccSign_LongTermEquityInvestmentsneeq_instant_T-1[1]" w:storeItemID="{B06C364F-10E7-4ED6-AD52-CA5310D855A1}"/>
            <w:text/>
          </w:sdtPr>
          <w:sdtEndPr/>
          <w:sdtContent>
            <w:tc>
              <w:tcPr>
                <w:tcW w:w="1476"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9E03AC2FBD5046AE9DCC9EF527C802D8"/>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D75666847549433C9E4D139E64FDFF91"/>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5A5F267D41DE4BE78AB85345BA182A81"/>
            </w:placeholde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340DDA579BB74850B7961B8700639ADB"/>
            </w:placeholder>
            <w:showingPlcHdr/>
            <w:dataBinding w:prefixMappings="xmlns:ns0='http://wwww.hallomagic.com/xbrl/consistency' xmlns:ns1='consistency' " w:xpath="/ns0:xbrlConsistency[1]/ns1:ccConsistency[1]/ns1:ccSign_PropertyPlantAndEquipmentneeq_instant_T[1]" w:storeItemID="{B06C364F-10E7-4ED6-AD52-CA5310D855A1}"/>
            <w:text/>
          </w:sdtPr>
          <w:sdtEndPr/>
          <w:sdtContent>
            <w:tc>
              <w:tcPr>
                <w:tcW w:w="1372"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D830C0BB36CB49F398F9578F144D259D"/>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79F6FFFE90924B5CA024F109CF5CD63E"/>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B22CBD5498B64BD295BDFC4A7B0EBEFF"/>
            </w:placeholder>
            <w:showingPlcHdr/>
            <w:dataBinding w:prefixMappings="xmlns:ns0='http://wwww.hallomagic.com/xbrl/consistency' xmlns:ns1='consistency' " w:xpath="/ns0:xbrlConsistency[1]/ns1:ccConsistency[1]/ns1:ccSign_PropertyPlantAndEquipmentneeq_instant_T-1[1]" w:storeItemID="{B06C364F-10E7-4ED6-AD52-CA5310D855A1}"/>
            <w:text/>
          </w:sdtPr>
          <w:sdtEndPr/>
          <w:sdtContent>
            <w:tc>
              <w:tcPr>
                <w:tcW w:w="1476"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1A97F1060D254F40B5CB2A51EC67A8C6"/>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331D8428286343AC865F33BBDC027035"/>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1002C9C7D58C4603A00F0A5E13F79119"/>
            </w:placeholde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092BCAAC9A3546D19E8FA1F4090EBE4C"/>
            </w:placeholder>
            <w:showingPlcHdr/>
            <w:dataBinding w:prefixMappings="xmlns:ns0='http://wwww.hallomagic.com/xbrl/consistency' xmlns:ns1='consistency' " w:xpath="/ns0:xbrlConsistency[1]/ns1:ccConsistency[1]/ns1:ccSign_ConstructionInProgressneeq_instant_T[1]" w:storeItemID="{B06C364F-10E7-4ED6-AD52-CA5310D855A1}"/>
            <w:text/>
          </w:sdtPr>
          <w:sdtEndPr/>
          <w:sdtContent>
            <w:tc>
              <w:tcPr>
                <w:tcW w:w="1372"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F24FD9D0CE4747B982B32DEDC69B7C8A"/>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203A189C8E354135974188DB3D87EEDB"/>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F8B60B087EFF4859B0BDF1EDA13F61FC"/>
            </w:placeholder>
            <w:showingPlcHdr/>
            <w:dataBinding w:prefixMappings="xmlns:ns0='http://wwww.hallomagic.com/xbrl/consistency' xmlns:ns1='consistency' " w:xpath="/ns0:xbrlConsistency[1]/ns1:ccConsistency[1]/ns1:ccSign_ConstructionInProgressneeq_instant_T-1[1]" w:storeItemID="{B06C364F-10E7-4ED6-AD52-CA5310D855A1}"/>
            <w:text/>
          </w:sdtPr>
          <w:sdtEndPr/>
          <w:sdtContent>
            <w:tc>
              <w:tcPr>
                <w:tcW w:w="1476"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66EE16693EB84C10A34FAEA8AB85BE37"/>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7632A7250B924BABBE51F2046ED143CF"/>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DA35F31DBF974A4F8F5D3729E3137B4B"/>
            </w:placeholde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AF8C53468B2D43378F9CF21B63EE2DE8"/>
            </w:placeholder>
            <w:showingPlcHdr/>
            <w:dataBinding w:prefixMappings="xmlns:ns0='http://wwww.hallomagic.com/xbrl/consistency' xmlns:ns1='consistency' " w:xpath="/ns0:xbrlConsistency[1]/ns1:ccConsistency[1]/ns1:ccSign_ShortTermBorrowingsneeq_instant_T[1]" w:storeItemID="{B06C364F-10E7-4ED6-AD52-CA5310D855A1}"/>
            <w:text/>
          </w:sdtPr>
          <w:sdtEndPr/>
          <w:sdtContent>
            <w:tc>
              <w:tcPr>
                <w:tcW w:w="1372"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60EFC460B0CA4C53AF3E4C74AE592E23"/>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05E5AD0A564945FA88001AC11E19D6D3"/>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4DD9CD82CD414F00B4136B4900CB9590"/>
            </w:placeholder>
            <w:showingPlcHdr/>
            <w:dataBinding w:prefixMappings="xmlns:ns0='http://wwww.hallomagic.com/xbrl/consistency' xmlns:ns1='consistency' " w:xpath="/ns0:xbrlConsistency[1]/ns1:ccConsistency[1]/ns1:ccSign_ShortTermBorrowingsneeq_instant_T-1[1]" w:storeItemID="{B06C364F-10E7-4ED6-AD52-CA5310D855A1}"/>
            <w:text/>
          </w:sdtPr>
          <w:sdtEndPr/>
          <w:sdtContent>
            <w:tc>
              <w:tcPr>
                <w:tcW w:w="1476"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E7288286F5C943ACB2B713F9890DD87E"/>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A7EF9AAB7D4946C59807D2EBC017B362"/>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829C2FF6FAAE49689900A34C3BBBE7A5"/>
            </w:placeholde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38C73F508BB04CA296103C17A0A9072B"/>
            </w:placeholder>
            <w:showingPlcHdr/>
            <w:dataBinding w:prefixMappings="xmlns:ns0='http://wwww.hallomagic.com/xbrl/consistency' xmlns:ns1='consistency' " w:xpath="/ns0:xbrlConsistency[1]/ns1:ccConsistency[1]/ns1:ccSign_LongtermBorrowingsneeq_instant_T[1]" w:storeItemID="{B06C364F-10E7-4ED6-AD52-CA5310D855A1}"/>
            <w:text/>
          </w:sdtPr>
          <w:sdtEndPr/>
          <w:sdtContent>
            <w:tc>
              <w:tcPr>
                <w:tcW w:w="1372"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69D9F7D042724E4FA168CF69BEE95A1A"/>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161261A3080D40878C0E422F10F0A926"/>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49E916F8CACE4ACFBBE1DA52AAB71AD1"/>
            </w:placeholder>
            <w:showingPlcHdr/>
            <w:dataBinding w:prefixMappings="xmlns:ns0='http://wwww.hallomagic.com/xbrl/consistency' xmlns:ns1='consistency' " w:xpath="/ns0:xbrlConsistency[1]/ns1:ccConsistency[1]/ns1:ccSign_LongtermBorrowingsneeq_instant_T-1[1]" w:storeItemID="{B06C364F-10E7-4ED6-AD52-CA5310D855A1}"/>
            <w:text/>
          </w:sdtPr>
          <w:sdtEndPr/>
          <w:sdtContent>
            <w:tc>
              <w:tcPr>
                <w:tcW w:w="1476"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71B388B54D5C4D3FBD3D7646A5F43F92"/>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46A464DBE2224B5695FE105D1289D95D"/>
            </w:placeholde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94995A160B534C60934EB361AA979683"/>
            </w:placeholde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0101A87C219540CB8492B27D0657D31C"/>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1372"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2F50C002AA284B40B23399C8FD52FF6A"/>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056"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34E1FCD1293F44489A259E5591C48FFE"/>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476" w:type="dxa"/>
              </w:tcPr>
              <w:p w:rsidR="00EC242E" w:rsidRPr="001D7301" w:rsidRDefault="009F3C42"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70ACF45FF76048AAA818B4AA97E226EE"/>
            </w:placeholde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t>-</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D0159AB0B50F4D509B7836E33485030F"/>
            </w:placeholde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1A7A9E80F7C54340B26C529B1E9CF4C2"/>
              </w:placeholde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t>-</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DD0B9467609744E09848C91CE41C7D9C"/>
            </w:placeholder>
          </w:sdtPr>
          <w:sdtEndPr/>
          <w:sdtContent>
            <w:tc>
              <w:tcPr>
                <w:tcW w:w="9639" w:type="dxa"/>
              </w:tcPr>
              <w:p w:rsidR="00EC242E" w:rsidRPr="002D152A" w:rsidRDefault="002D152A" w:rsidP="002D152A">
                <w:pPr>
                  <w:tabs>
                    <w:tab w:val="left" w:pos="5140"/>
                  </w:tabs>
                </w:pPr>
                <w:r w:rsidRPr="00F71542">
                  <w:t>-</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B9F39F2FCD1F4FD58C4EA8D33B7D9372"/>
              </w:placeholde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t>-</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115A3F"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3CB5DF8CB4E74AF1AED987E0C951F134"/>
                </w:placeholder>
              </w:sdtPr>
              <w:sdtEndPr/>
              <w:sdtContent>
                <w:r w:rsidR="00BC5908" w:rsidRPr="008F432C">
                  <w:t>-</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102C5F005DF3423DB88614935D1762D0"/>
              </w:placeholde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t>-</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8EF6F55F6C9D4F8E88E6EE70A6C54078"/>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B1B8E98E29314ED18481E098D319BA7F"/>
                  </w:placeholde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037766">
                      <w:t>-</w:t>
                    </w:r>
                  </w:p>
                </w:sdtContent>
              </w:sdt>
            </w:tc>
          </w:tr>
        </w:tbl>
        <w:p w:rsidR="00A84854" w:rsidRDefault="00115A3F" w:rsidP="00821B09"/>
      </w:sdtContent>
    </w:sdt>
    <w:p w:rsidR="008919DD" w:rsidRPr="00A84854" w:rsidRDefault="008919DD" w:rsidP="00821B09"/>
    <w:sdt>
      <w:sdtPr>
        <w:rPr>
          <w:rFonts w:ascii="Calibri" w:eastAsia="宋体" w:hAnsi="Calibri" w:cs="Times New Roman" w:hint="eastAsia"/>
          <w:b w:val="0"/>
          <w:bCs w:val="0"/>
          <w:sz w:val="21"/>
          <w:szCs w:val="22"/>
        </w:rPr>
        <w:id w:val="-1500582846"/>
        <w:placeholder>
          <w:docPart w:val="8EF6F55F6C9D4F8E88E6EE70A6C54078"/>
        </w:placeholder>
      </w:sdtPr>
      <w:sdtEndPr>
        <w:rPr>
          <w:rFonts w:asciiTheme="minorEastAsia" w:eastAsiaTheme="minorEastAsia" w:hAnsiTheme="minorEastAsia" w:hint="default"/>
          <w:color w:val="000000" w:themeColor="text1"/>
          <w:szCs w:val="44"/>
        </w:rPr>
      </w:sdtEndPr>
      <w:sdtContent>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sdt>
          <w:sdtPr>
            <w:rPr>
              <w:rFonts w:asciiTheme="minorEastAsia" w:eastAsiaTheme="minorEastAsia" w:hAnsiTheme="minorEastAsia" w:hint="eastAsia"/>
              <w:b/>
              <w:color w:val="000000" w:themeColor="text1"/>
              <w:szCs w:val="44"/>
            </w:rPr>
            <w:id w:val="-1571965897"/>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F8155CD7CFA8499F8C72985CDF328D66"/>
                      </w:placeholder>
                    </w:sdtPr>
                    <w:sdtEndPr/>
                    <w:sdtContent>
                      <w:p w:rsidR="00DD2AE6" w:rsidRPr="00437DEB" w:rsidRDefault="00D868F6" w:rsidP="00D868F6">
                        <w:pPr>
                          <w:rPr>
                            <w:rFonts w:asciiTheme="minorEastAsia" w:eastAsiaTheme="minorEastAsia" w:hAnsiTheme="minorEastAsia"/>
                            <w:szCs w:val="44"/>
                          </w:rPr>
                        </w:pPr>
                        <w:r w:rsidRPr="008F432C">
                          <w:t>-</w:t>
                        </w:r>
                      </w:p>
                    </w:sdtContent>
                  </w:sdt>
                </w:tc>
              </w:tr>
            </w:tbl>
          </w:sdtContent>
        </w:sdt>
        <w:p w:rsidR="00DD2AE6" w:rsidRPr="001B6047" w:rsidRDefault="00DD2AE6"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272793663"/>
            <w:placeholder>
              <w:docPart w:val="1646E33A11054A95A2B26DBB39736AB9"/>
            </w:placeholder>
          </w:sdtPr>
          <w:sdtEndPr>
            <w:rPr>
              <w:rFonts w:hint="default"/>
              <w:b w:val="0"/>
              <w:color w:val="auto"/>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62D6DF06FCF8432BBBCBB026B8FEE02A"/>
                      </w:placeholder>
                    </w:sdtPr>
                    <w:sdtEndPr/>
                    <w:sdtContent>
                      <w:p w:rsidR="00DD2AE6" w:rsidRPr="00437DEB" w:rsidRDefault="009854F4" w:rsidP="009854F4">
                        <w:pPr>
                          <w:rPr>
                            <w:rFonts w:asciiTheme="minorEastAsia" w:eastAsiaTheme="minorEastAsia" w:hAnsiTheme="minorEastAsia"/>
                            <w:szCs w:val="44"/>
                          </w:rPr>
                        </w:pPr>
                        <w:r w:rsidRPr="008F432C">
                          <w:t>-</w:t>
                        </w:r>
                      </w:p>
                    </w:sdtContent>
                  </w:sdt>
                </w:tc>
              </w:tr>
            </w:tbl>
          </w:sdtContent>
        </w:sdt>
        <w:p w:rsidR="009C42A1" w:rsidRPr="001B6047" w:rsidRDefault="009C42A1" w:rsidP="00C822BD">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996448838"/>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8ABCB57D27C54AE39E93615C14E69E4E"/>
                      </w:placeholder>
                    </w:sdtPr>
                    <w:sdtEndPr/>
                    <w:sdtContent>
                      <w:p w:rsidR="009B5CCC" w:rsidRPr="00437DEB" w:rsidRDefault="009854F4" w:rsidP="009854F4">
                        <w:pPr>
                          <w:rPr>
                            <w:rFonts w:asciiTheme="minorEastAsia" w:eastAsiaTheme="minorEastAsia" w:hAnsiTheme="minorEastAsia"/>
                            <w:szCs w:val="44"/>
                          </w:rPr>
                        </w:pPr>
                        <w:r w:rsidRPr="008F432C">
                          <w:t>-</w:t>
                        </w:r>
                      </w:p>
                    </w:sdtContent>
                  </w:sdt>
                </w:tc>
              </w:tr>
            </w:tbl>
          </w:sdtContent>
        </w:sdt>
        <w:p w:rsidR="00083123" w:rsidRPr="00083123" w:rsidRDefault="00083123"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58897522"/>
            <w:placeholder>
              <w:docPart w:val="8EF6F55F6C9D4F8E88E6EE70A6C54078"/>
            </w:placeholder>
          </w:sdtPr>
          <w:sdtEndPr>
            <w:rPr>
              <w:rFonts w:hint="default"/>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C52CFBECF5754C279C806035F998ED7A"/>
                      </w:placeholder>
                    </w:sdtPr>
                    <w:sdtEndPr/>
                    <w:sdtContent>
                      <w:p w:rsidR="00DD2AE6" w:rsidRPr="00083123" w:rsidRDefault="00083123" w:rsidP="00083123">
                        <w:pPr>
                          <w:tabs>
                            <w:tab w:val="left" w:pos="5140"/>
                          </w:tabs>
                          <w:rPr>
                            <w:rFonts w:asciiTheme="minorEastAsia" w:eastAsiaTheme="minorEastAsia" w:hAnsiTheme="minorEastAsia"/>
                            <w:szCs w:val="44"/>
                          </w:rPr>
                        </w:pPr>
                        <w:r w:rsidRPr="008F432C">
                          <w:t>-</w:t>
                        </w:r>
                      </w:p>
                    </w:sdtContent>
                  </w:sdt>
                </w:tc>
              </w:tr>
            </w:tbl>
            <w:p w:rsidR="003B7049" w:rsidRDefault="00115A3F"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3ECB7F3F06EE4507AD3AE0463D90BB12"/>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t>-</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0F29C63A2D3D40C39B55FEDB544892A1"/>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t>-</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98E5B6EA1C2D4D218C8F5D9AB4CB5F0D"/>
            </w:placeholde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t>-</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176E8654A8D7482EBCE9C5677C377217"/>
            </w:placeholde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t>-</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0A0B90AD48314CA9A1FC21F982C2DCFD"/>
              </w:placeholde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t>-</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7" w:name="_Toc441926730"/>
      <w:r w:rsidRPr="00CC1546">
        <w:rPr>
          <w:rFonts w:ascii="黑体" w:eastAsia="黑体" w:hAnsi="黑体" w:hint="eastAsia"/>
          <w:b w:val="0"/>
          <w:sz w:val="36"/>
          <w:szCs w:val="36"/>
        </w:rPr>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7"/>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4227564D93EF4CB39B07509A32DE0EFF"/>
            </w:placeholder>
            <w:dropDownList>
              <w:listItem w:displayText="是" w:value="true"/>
              <w:listItem w:displayText="否" w:value="false"/>
            </w:dropDownList>
          </w:sdtPr>
          <w:sdtEnd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t>-</w:t>
                </w:r>
              </w:p>
            </w:tc>
          </w:sdtContent>
        </w:sdt>
        <w:tc>
          <w:tcPr>
            <w:tcW w:w="1984" w:type="dxa"/>
          </w:tcPr>
          <w:p w:rsidR="006A5543" w:rsidRPr="00AA2553" w:rsidRDefault="00115A3F"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387610BB5AB44006B807E4215B819FFC"/>
                </w:placeholder>
                <w:text/>
              </w:sdtPr>
              <w:sdtEndPr/>
              <w:sdtContent>
                <w:r w:rsidR="0000617B" w:rsidRPr="008F432C">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15DE4C0F7CC5450F870C8C327A770809"/>
            </w:placeholde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591013295"/>
            <w:lock w:val="sdtLocked"/>
            <w:placeholder>
              <w:docPart w:val="A0422C0D16D54C6E8BDE2A3C1D5F91B4"/>
            </w:placeholde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t>-</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87A44A98F5AF4650BA39ED0A04B13CF3"/>
            </w:placeholde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850795811"/>
            <w:lock w:val="sdtLocked"/>
            <w:placeholder>
              <w:docPart w:val="E07648B7503B4A14A216866A9F7ABDAC"/>
            </w:placeholde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t>-</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66F70B1CF75C431A88C0DC65956329B7"/>
            </w:placeholde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966650138"/>
            <w:lock w:val="sdtLocked"/>
            <w:placeholder>
              <w:docPart w:val="5C33F1A216274D71A967389E1CBF086A"/>
            </w:placeholde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BFC371238A5E4E2DBA99726F62F93E8A"/>
            </w:placeholde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1590419170"/>
            <w:lock w:val="sdtLocked"/>
            <w:placeholder>
              <w:docPart w:val="D4FE6DEC3D5C451280B8CC99CDCE6DF8"/>
            </w:placeholde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E4E1C34E59254AA3AFA9DFA28357214A"/>
            </w:placeholde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1812587650"/>
            <w:lock w:val="sdtLocked"/>
            <w:placeholder>
              <w:docPart w:val="F1938B48845242E3AF3E9DAA4FDCC18E"/>
            </w:placeholde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99CEEDC16EDC4681BA3604E63D0241AB"/>
            </w:placeholde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2009123497"/>
            <w:lock w:val="sdtLocked"/>
            <w:placeholder>
              <w:docPart w:val="128D8A1EC3DA46329E0390519E369A35"/>
            </w:placeholde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B479339642634E5B8045BAF01FF57383"/>
            </w:placeholde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1779862879"/>
            <w:lock w:val="sdtLocked"/>
            <w:placeholder>
              <w:docPart w:val="044A5C42AB734AF3B0B9A909FE058BBA"/>
            </w:placeholde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A5EB26A46F5F41918F07EAFFD2F3C5B2"/>
            </w:placeholde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2006315469"/>
            <w:lock w:val="sdtLocked"/>
            <w:placeholder>
              <w:docPart w:val="D918FF6230E549F1ACE54D3E1CC4660F"/>
            </w:placeholde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BF47669304E049D39A6F099E1D39E9C5"/>
            </w:placeholde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558372132"/>
            <w:lock w:val="sdtLocked"/>
            <w:placeholder>
              <w:docPart w:val="A6219F5890D0492B92F7037FA67E2BE6"/>
            </w:placeholde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C7674326FC8F4A2F82AEE84E300B4FD5"/>
            </w:placeholde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914389187"/>
            <w:lock w:val="sdtLocked"/>
            <w:placeholder>
              <w:docPart w:val="B6FB73D8903F447A967788BBCCBE69E3"/>
            </w:placeholde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5B4BE1F00B0A4E5DB06C1B51A8F45C2F"/>
            </w:placeholder>
            <w:dropDownList>
              <w:listItem w:displayText="是" w:value="true"/>
              <w:listItem w:displayText="否" w:value="false"/>
            </w:dropDownList>
          </w:sdtPr>
          <w:sdtEnd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1966726041"/>
            <w:lock w:val="sdtLocked"/>
            <w:placeholder>
              <w:docPart w:val="9C024715F7E0424AAB11FE1DA6FD76F3"/>
            </w:placeholde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B2F5E69FFB164AF08FE86781ED89FBF9"/>
            </w:placeholder>
            <w:dropDownList>
              <w:listItem w:displayText="是" w:value="true"/>
              <w:listItem w:displayText="否" w:value="false"/>
            </w:dropDownList>
          </w:sdtPr>
          <w:sdtEnd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1481278"/>
            <w:lock w:val="sdtLocked"/>
            <w:placeholder>
              <w:docPart w:val="BDCDCE6EF48A47569193285A925A40E9"/>
            </w:placeholde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0616A07C10C1448A87E8347BDB4389CA"/>
            </w:placeholder>
            <w:dropDownList>
              <w:listItem w:displayText="是" w:value="true"/>
              <w:listItem w:displayText="否" w:value="false"/>
            </w:dropDownList>
          </w:sdtPr>
          <w:sdtEnd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t>-</w:t>
                </w:r>
              </w:p>
            </w:tc>
          </w:sdtContent>
        </w:sdt>
        <w:sdt>
          <w:sdtPr>
            <w:rPr>
              <w:rFonts w:asciiTheme="minorEastAsia" w:eastAsiaTheme="minorEastAsia" w:hAnsiTheme="minorEastAsia"/>
              <w:color w:val="000000" w:themeColor="text1"/>
              <w:szCs w:val="24"/>
            </w:rPr>
            <w:id w:val="316474581"/>
            <w:lock w:val="sdtLocked"/>
            <w:placeholder>
              <w:docPart w:val="AD6BF583B7904801A88E3E42911899C9"/>
            </w:placeholde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t>-</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vanish/>
          <w:color w:val="000000" w:themeColor="text1"/>
          <w:szCs w:val="24"/>
        </w:rPr>
        <w:id w:val="-657465312"/>
        <w:placeholder>
          <w:docPart w:val="C6A6F395F02B4AD589B72B2B5A881C00"/>
        </w:placeholder>
      </w:sdtPr>
      <w:sdtEndPr>
        <w:rPr>
          <w:rFonts w:ascii="Calibri" w:eastAsia="宋体" w:hAnsi="Calibri" w:hint="default"/>
          <w:b w:val="0"/>
          <w:color w:val="auto"/>
          <w:szCs w:val="22"/>
        </w:rPr>
      </w:sdtEndPr>
      <w:sdtContent>
        <w:p w:rsidR="00C8746F" w:rsidRPr="009F3C42" w:rsidRDefault="003E3AAE" w:rsidP="00C8746F">
          <w:pPr>
            <w:jc w:val="left"/>
            <w:rPr>
              <w:rFonts w:asciiTheme="minorEastAsia" w:eastAsiaTheme="minorEastAsia" w:hAnsiTheme="minorEastAsia"/>
              <w:b/>
              <w:vanish/>
              <w:color w:val="000000" w:themeColor="text1"/>
              <w:szCs w:val="24"/>
            </w:rPr>
          </w:pPr>
          <w:r w:rsidRPr="009F3C42">
            <w:rPr>
              <w:rFonts w:asciiTheme="minorEastAsia" w:eastAsiaTheme="minorEastAsia" w:hAnsiTheme="minorEastAsia" w:hint="eastAsia"/>
              <w:b/>
              <w:vanish/>
              <w:color w:val="000000" w:themeColor="text1"/>
              <w:szCs w:val="24"/>
            </w:rPr>
            <w:t>（一）</w:t>
          </w:r>
          <w:r w:rsidR="00C8746F" w:rsidRPr="009F3C42">
            <w:rPr>
              <w:rFonts w:asciiTheme="minorEastAsia" w:eastAsiaTheme="minorEastAsia" w:hAnsiTheme="minorEastAsia" w:hint="eastAsia"/>
              <w:b/>
              <w:vanish/>
              <w:color w:val="000000" w:themeColor="text1"/>
              <w:szCs w:val="24"/>
            </w:rPr>
            <w:t>重大诉讼、仲裁事项</w:t>
          </w:r>
          <w:r w:rsidR="00820790" w:rsidRPr="009F3C42">
            <w:rPr>
              <w:rFonts w:hint="eastAsia"/>
              <w:b/>
              <w:vanish/>
              <w:color w:val="000000" w:themeColor="text1"/>
            </w:rPr>
            <w:t xml:space="preserve">                          </w:t>
          </w:r>
          <w:r w:rsidR="00820790" w:rsidRPr="009F3C42">
            <w:rPr>
              <w:b/>
              <w:vanish/>
              <w:color w:val="000000" w:themeColor="text1"/>
            </w:rPr>
            <w:t xml:space="preserve">                  </w:t>
          </w:r>
          <w:r w:rsidR="00820790" w:rsidRPr="009F3C42">
            <w:rPr>
              <w:rFonts w:hint="eastAsia"/>
              <w:b/>
              <w:vanish/>
              <w:color w:val="000000" w:themeColor="text1"/>
            </w:rPr>
            <w:t>单位</w:t>
          </w:r>
          <w:r w:rsidR="00820790" w:rsidRPr="009F3C42">
            <w:rPr>
              <w:b/>
              <w:vanish/>
              <w:color w:val="000000" w:themeColor="text1"/>
            </w:rPr>
            <w:t>：</w:t>
          </w:r>
          <w:r w:rsidR="00820790" w:rsidRPr="009F3C42">
            <w:rPr>
              <w:rFonts w:hint="eastAsia"/>
              <w:b/>
              <w:vanish/>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1B6047" w:rsidRPr="009F3C42" w:rsidTr="0010708F">
            <w:trPr>
              <w:trHeight w:val="397"/>
              <w:hidden/>
            </w:trPr>
            <w:tc>
              <w:tcPr>
                <w:tcW w:w="2127" w:type="dxa"/>
                <w:tcBorders>
                  <w:top w:val="single" w:sz="4" w:space="0" w:color="5B9BD5"/>
                  <w:left w:val="single" w:sz="4" w:space="0" w:color="5B9BD5"/>
                  <w:bottom w:val="single" w:sz="4" w:space="0" w:color="5B9BD5"/>
                  <w:right w:val="single" w:sz="4" w:space="0" w:color="5B9BD5"/>
                </w:tcBorders>
              </w:tcPr>
              <w:p w:rsidR="00F96D53" w:rsidRPr="009F3C42" w:rsidRDefault="00F96D53" w:rsidP="000C4FEF">
                <w:pPr>
                  <w:jc w:val="center"/>
                  <w:rPr>
                    <w:rFonts w:ascii="宋体" w:hAnsi="宋体"/>
                    <w:b/>
                    <w:vanish/>
                    <w:color w:val="000000" w:themeColor="text1"/>
                    <w:kern w:val="0"/>
                    <w:szCs w:val="21"/>
                  </w:rPr>
                </w:pPr>
                <w:r w:rsidRPr="009F3C42">
                  <w:rPr>
                    <w:rFonts w:ascii="宋体" w:hAnsi="宋体" w:hint="eastAsia"/>
                    <w:b/>
                    <w:vanish/>
                    <w:color w:val="000000" w:themeColor="text1"/>
                    <w:kern w:val="0"/>
                    <w:szCs w:val="21"/>
                  </w:rPr>
                  <w:t>重大</w:t>
                </w:r>
                <w:r w:rsidRPr="009F3C42">
                  <w:rPr>
                    <w:rFonts w:ascii="宋体" w:hAnsi="宋体"/>
                    <w:b/>
                    <w:vanish/>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9F3C42" w:rsidRDefault="00F96D53" w:rsidP="000C4FEF">
                <w:pPr>
                  <w:jc w:val="center"/>
                  <w:rPr>
                    <w:rFonts w:ascii="宋体" w:hAnsi="宋体"/>
                    <w:b/>
                    <w:vanish/>
                    <w:color w:val="000000" w:themeColor="text1"/>
                    <w:kern w:val="0"/>
                    <w:szCs w:val="21"/>
                  </w:rPr>
                </w:pPr>
                <w:r w:rsidRPr="009F3C42">
                  <w:rPr>
                    <w:rFonts w:ascii="宋体" w:hAnsi="宋体" w:hint="eastAsia"/>
                    <w:b/>
                    <w:vanish/>
                    <w:color w:val="000000" w:themeColor="text1"/>
                    <w:kern w:val="0"/>
                    <w:szCs w:val="21"/>
                  </w:rPr>
                  <w:t>涉及</w:t>
                </w:r>
                <w:r w:rsidRPr="009F3C42">
                  <w:rPr>
                    <w:rFonts w:ascii="宋体" w:hAnsi="宋体"/>
                    <w:b/>
                    <w:vanish/>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9F3C42" w:rsidRDefault="00F96D53" w:rsidP="000C4FEF">
                <w:pPr>
                  <w:jc w:val="center"/>
                  <w:rPr>
                    <w:rFonts w:ascii="宋体" w:hAnsi="宋体"/>
                    <w:b/>
                    <w:vanish/>
                    <w:color w:val="000000" w:themeColor="text1"/>
                    <w:kern w:val="0"/>
                    <w:szCs w:val="21"/>
                  </w:rPr>
                </w:pPr>
                <w:r w:rsidRPr="009F3C42">
                  <w:rPr>
                    <w:rFonts w:ascii="宋体" w:hAnsi="宋体" w:hint="eastAsia"/>
                    <w:b/>
                    <w:vanish/>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9F3C42" w:rsidRDefault="00F96D53" w:rsidP="000C4FEF">
                <w:pPr>
                  <w:jc w:val="center"/>
                  <w:rPr>
                    <w:rFonts w:ascii="宋体" w:hAnsi="宋体"/>
                    <w:b/>
                    <w:vanish/>
                    <w:color w:val="000000" w:themeColor="text1"/>
                    <w:kern w:val="0"/>
                    <w:szCs w:val="21"/>
                  </w:rPr>
                </w:pPr>
                <w:r w:rsidRPr="009F3C42">
                  <w:rPr>
                    <w:rFonts w:ascii="宋体" w:hAnsi="宋体" w:hint="eastAsia"/>
                    <w:b/>
                    <w:vanish/>
                    <w:color w:val="000000" w:themeColor="text1"/>
                    <w:kern w:val="0"/>
                    <w:szCs w:val="21"/>
                  </w:rPr>
                  <w:t>是否</w:t>
                </w:r>
                <w:r w:rsidRPr="009F3C42">
                  <w:rPr>
                    <w:rFonts w:ascii="宋体" w:hAnsi="宋体"/>
                    <w:b/>
                    <w:vanish/>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9F3C42" w:rsidRDefault="00F96D53" w:rsidP="000C4FEF">
                <w:pPr>
                  <w:jc w:val="center"/>
                  <w:rPr>
                    <w:rFonts w:ascii="宋体" w:hAnsi="宋体"/>
                    <w:b/>
                    <w:vanish/>
                    <w:color w:val="000000" w:themeColor="text1"/>
                    <w:kern w:val="0"/>
                    <w:szCs w:val="21"/>
                  </w:rPr>
                </w:pPr>
                <w:r w:rsidRPr="009F3C42">
                  <w:rPr>
                    <w:rFonts w:ascii="宋体" w:hAnsi="宋体" w:hint="eastAsia"/>
                    <w:b/>
                    <w:vanish/>
                    <w:color w:val="000000" w:themeColor="text1"/>
                    <w:kern w:val="0"/>
                    <w:szCs w:val="21"/>
                  </w:rPr>
                  <w:t>临时公告</w:t>
                </w:r>
                <w:r w:rsidRPr="009F3C42">
                  <w:rPr>
                    <w:rFonts w:ascii="宋体" w:hAnsi="宋体"/>
                    <w:b/>
                    <w:vanish/>
                    <w:color w:val="000000" w:themeColor="text1"/>
                    <w:kern w:val="0"/>
                    <w:szCs w:val="21"/>
                  </w:rPr>
                  <w:t>披露时间</w:t>
                </w:r>
              </w:p>
            </w:tc>
          </w:tr>
          <w:sdt>
            <w:sdtPr>
              <w:rPr>
                <w:rFonts w:asciiTheme="minorEastAsia" w:eastAsiaTheme="minorEastAsia" w:hAnsiTheme="minorEastAsia"/>
                <w:vanish/>
                <w:color w:val="000000" w:themeColor="text1"/>
                <w:szCs w:val="24"/>
              </w:rPr>
              <w:id w:val="-1925717816"/>
              <w:lock w:val="sdtLocked"/>
              <w:placeholder>
                <w:docPart w:val="C6A6F395F02B4AD589B72B2B5A881C00"/>
              </w:placeholder>
            </w:sdtPr>
            <w:sdtEndPr/>
            <w:sdtContent>
              <w:tr w:rsidR="001B6047" w:rsidRPr="009F3C42" w:rsidTr="0010708F">
                <w:trPr>
                  <w:trHeight w:val="310"/>
                  <w:hidden/>
                </w:trPr>
                <w:sdt>
                  <w:sdtPr>
                    <w:rPr>
                      <w:rFonts w:asciiTheme="minorEastAsia" w:eastAsiaTheme="minorEastAsia" w:hAnsiTheme="minorEastAsia"/>
                      <w:vanish/>
                      <w:color w:val="000000" w:themeColor="text1"/>
                      <w:szCs w:val="24"/>
                    </w:rPr>
                    <w:id w:val="886532941"/>
                    <w:lock w:val="sdtLocked"/>
                    <w:placeholder>
                      <w:docPart w:val="E3A15E0AC2BC489B8B28018A0A7BF2F9"/>
                    </w:placeholde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9F3C42" w:rsidRDefault="00107336" w:rsidP="00107336">
                        <w:pPr>
                          <w:jc w:val="center"/>
                          <w:rPr>
                            <w:rFonts w:ascii="宋体" w:hAnsi="宋体"/>
                            <w:vanish/>
                            <w:color w:val="000000" w:themeColor="text1"/>
                            <w:kern w:val="0"/>
                            <w:szCs w:val="21"/>
                          </w:rPr>
                        </w:pPr>
                        <w:r w:rsidRPr="009F3C42">
                          <w:rPr>
                            <w:vanish/>
                          </w:rPr>
                          <w:t>-</w:t>
                        </w:r>
                      </w:p>
                    </w:tc>
                  </w:sdtContent>
                </w:sdt>
                <w:sdt>
                  <w:sdtPr>
                    <w:rPr>
                      <w:rFonts w:asciiTheme="minorEastAsia" w:eastAsiaTheme="minorEastAsia" w:hAnsiTheme="minorEastAsia"/>
                      <w:vanish/>
                      <w:color w:val="000000" w:themeColor="text1"/>
                      <w:szCs w:val="24"/>
                    </w:rPr>
                    <w:alias w:val="货币类型"/>
                    <w:tag w:val="货币类型"/>
                    <w:id w:val="757786297"/>
                    <w:lock w:val="sdtLocked"/>
                    <w:placeholder>
                      <w:docPart w:val="AB48C5ACCF744CF8B7F8773F2A5B03C7"/>
                    </w:placeholde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9F3C42" w:rsidRDefault="00412D97" w:rsidP="00014989">
                        <w:pPr>
                          <w:jc w:val="right"/>
                          <w:rPr>
                            <w:rFonts w:ascii="宋体" w:hAnsi="宋体"/>
                            <w:vanish/>
                            <w:color w:val="000000" w:themeColor="text1"/>
                            <w:kern w:val="0"/>
                            <w:szCs w:val="21"/>
                          </w:rPr>
                        </w:pPr>
                        <w:r w:rsidRPr="009F3C42">
                          <w:rPr>
                            <w:vanish/>
                          </w:rPr>
                          <w:t>-</w:t>
                        </w:r>
                      </w:p>
                    </w:tc>
                  </w:sdtContent>
                </w:sdt>
                <w:sdt>
                  <w:sdtPr>
                    <w:rPr>
                      <w:rFonts w:asciiTheme="minorEastAsia" w:eastAsiaTheme="minorEastAsia" w:hAnsiTheme="minorEastAsia"/>
                      <w:vanish/>
                      <w:color w:val="000000" w:themeColor="text1"/>
                      <w:szCs w:val="24"/>
                    </w:rPr>
                    <w:alias w:val="百分比"/>
                    <w:tag w:val="百分比"/>
                    <w:id w:val="830257238"/>
                    <w:lock w:val="sdtLocked"/>
                    <w:placeholder>
                      <w:docPart w:val="93D71C61F7B04D8E9E246E8E9F0C9273"/>
                    </w:placeholde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9F3C42" w:rsidRDefault="00412D97" w:rsidP="00014989">
                        <w:pPr>
                          <w:jc w:val="right"/>
                          <w:rPr>
                            <w:rFonts w:ascii="宋体" w:hAnsi="宋体"/>
                            <w:vanish/>
                            <w:color w:val="000000" w:themeColor="text1"/>
                            <w:kern w:val="0"/>
                            <w:szCs w:val="21"/>
                          </w:rPr>
                        </w:pPr>
                        <w:r w:rsidRPr="009F3C42">
                          <w:rPr>
                            <w:vanish/>
                          </w:rPr>
                          <w:t>-</w:t>
                        </w:r>
                      </w:p>
                    </w:tc>
                  </w:sdtContent>
                </w:sdt>
                <w:sdt>
                  <w:sdtPr>
                    <w:rPr>
                      <w:rFonts w:asciiTheme="minorEastAsia" w:eastAsiaTheme="minorEastAsia" w:hAnsiTheme="minorEastAsia"/>
                      <w:vanish/>
                      <w:color w:val="000000" w:themeColor="text1"/>
                      <w:szCs w:val="44"/>
                    </w:rPr>
                    <w:id w:val="1709292042"/>
                    <w:lock w:val="sdtLocked"/>
                    <w:placeholder>
                      <w:docPart w:val="1D92191416754843A6D9A6701C244B47"/>
                    </w:placeholde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9F3C42" w:rsidRDefault="00800ACB" w:rsidP="004C3EDE">
                        <w:pPr>
                          <w:jc w:val="left"/>
                          <w:rPr>
                            <w:rFonts w:ascii="宋体" w:hAnsi="宋体"/>
                            <w:vanish/>
                            <w:color w:val="000000" w:themeColor="text1"/>
                            <w:kern w:val="0"/>
                            <w:szCs w:val="21"/>
                          </w:rPr>
                        </w:pPr>
                        <w:r w:rsidRPr="009F3C42">
                          <w:rPr>
                            <w:vanish/>
                          </w:rPr>
                          <w:t>-</w:t>
                        </w:r>
                      </w:p>
                    </w:tc>
                  </w:sdtContent>
                </w:sdt>
                <w:sdt>
                  <w:sdtPr>
                    <w:rPr>
                      <w:rFonts w:asciiTheme="minorEastAsia" w:eastAsiaTheme="minorEastAsia" w:hAnsiTheme="minorEastAsia"/>
                      <w:vanish/>
                      <w:color w:val="000000" w:themeColor="text1"/>
                      <w:szCs w:val="24"/>
                    </w:rPr>
                    <w:id w:val="-1454940272"/>
                    <w:lock w:val="sdtLocked"/>
                    <w:placeholder>
                      <w:docPart w:val="DBE32B27DBBA42C78EEF2F5FCD024F23"/>
                    </w:placeholde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9F3C42" w:rsidRDefault="00412D97" w:rsidP="00800ACB">
                        <w:pPr>
                          <w:jc w:val="center"/>
                          <w:rPr>
                            <w:rFonts w:ascii="宋体" w:hAnsi="宋体"/>
                            <w:vanish/>
                            <w:color w:val="000000" w:themeColor="text1"/>
                            <w:kern w:val="0"/>
                            <w:szCs w:val="21"/>
                          </w:rPr>
                        </w:pPr>
                        <w:r w:rsidRPr="009F3C42">
                          <w:rPr>
                            <w:vanish/>
                          </w:rPr>
                          <w:t>-</w:t>
                        </w:r>
                      </w:p>
                    </w:tc>
                  </w:sdtContent>
                </w:sdt>
              </w:tr>
            </w:sdtContent>
          </w:sdt>
          <w:tr w:rsidR="001B6047" w:rsidRPr="009F3C42" w:rsidTr="0010708F">
            <w:trPr>
              <w:trHeight w:val="197"/>
              <w:hidden/>
            </w:trPr>
            <w:tc>
              <w:tcPr>
                <w:tcW w:w="2127" w:type="dxa"/>
                <w:tcBorders>
                  <w:top w:val="single" w:sz="4" w:space="0" w:color="5B9BD5"/>
                  <w:left w:val="single" w:sz="4" w:space="0" w:color="5B9BD5"/>
                  <w:bottom w:val="single" w:sz="4" w:space="0" w:color="5B9BD5"/>
                  <w:right w:val="single" w:sz="4" w:space="0" w:color="5B9BD5"/>
                </w:tcBorders>
              </w:tcPr>
              <w:p w:rsidR="00F96D53" w:rsidRPr="009F3C42" w:rsidRDefault="00F96D53" w:rsidP="00D61D5A">
                <w:pPr>
                  <w:jc w:val="center"/>
                  <w:rPr>
                    <w:rFonts w:ascii="宋体" w:hAnsi="宋体"/>
                    <w:vanish/>
                    <w:color w:val="000000" w:themeColor="text1"/>
                    <w:kern w:val="0"/>
                    <w:szCs w:val="21"/>
                  </w:rPr>
                </w:pPr>
                <w:r w:rsidRPr="009F3C42">
                  <w:rPr>
                    <w:rFonts w:ascii="宋体" w:hAnsi="宋体" w:hint="eastAsia"/>
                    <w:vanish/>
                    <w:color w:val="000000" w:themeColor="text1"/>
                    <w:kern w:val="0"/>
                    <w:szCs w:val="21"/>
                  </w:rPr>
                  <w:t>总计</w:t>
                </w:r>
              </w:p>
            </w:tc>
            <w:sdt>
              <w:sdtPr>
                <w:rPr>
                  <w:rFonts w:asciiTheme="minorEastAsia" w:eastAsiaTheme="minorEastAsia" w:hAnsiTheme="minorEastAsia"/>
                  <w:vanish/>
                  <w:color w:val="000000" w:themeColor="text1"/>
                  <w:szCs w:val="24"/>
                </w:rPr>
                <w:alias w:val="货币类型"/>
                <w:tag w:val="货币类型"/>
                <w:id w:val="-2074108384"/>
                <w:lock w:val="sdtLocked"/>
                <w:placeholder>
                  <w:docPart w:val="278E83B3468F4280844E52E8F9ACAB3E"/>
                </w:placeholde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9F3C42" w:rsidRDefault="007207CE" w:rsidP="00014989">
                    <w:pPr>
                      <w:jc w:val="right"/>
                      <w:rPr>
                        <w:rFonts w:ascii="宋体" w:hAnsi="宋体"/>
                        <w:vanish/>
                        <w:color w:val="000000" w:themeColor="text1"/>
                        <w:kern w:val="0"/>
                        <w:szCs w:val="21"/>
                      </w:rPr>
                    </w:pPr>
                    <w:r w:rsidRPr="009F3C42">
                      <w:rPr>
                        <w:vanish/>
                      </w:rPr>
                      <w:t>-</w:t>
                    </w:r>
                  </w:p>
                </w:tc>
              </w:sdtContent>
            </w:sdt>
            <w:sdt>
              <w:sdtPr>
                <w:rPr>
                  <w:rFonts w:asciiTheme="minorEastAsia" w:eastAsiaTheme="minorEastAsia" w:hAnsiTheme="minorEastAsia"/>
                  <w:vanish/>
                  <w:color w:val="000000" w:themeColor="text1"/>
                  <w:szCs w:val="24"/>
                </w:rPr>
                <w:alias w:val="百分比"/>
                <w:tag w:val="百分比"/>
                <w:id w:val="-998490450"/>
                <w:lock w:val="sdtLocked"/>
                <w:placeholder>
                  <w:docPart w:val="F7C7BD1608D24EE594778741C7D2D611"/>
                </w:placeholde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9F3C42" w:rsidRDefault="00412D97" w:rsidP="00014989">
                    <w:pPr>
                      <w:jc w:val="right"/>
                      <w:rPr>
                        <w:rFonts w:ascii="宋体" w:hAnsi="宋体"/>
                        <w:vanish/>
                        <w:color w:val="000000" w:themeColor="text1"/>
                        <w:kern w:val="0"/>
                        <w:szCs w:val="21"/>
                      </w:rPr>
                    </w:pPr>
                    <w:r w:rsidRPr="009F3C42">
                      <w:rPr>
                        <w:vanish/>
                      </w:rPr>
                      <w:t>-</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9F3C42" w:rsidRDefault="00F96D53" w:rsidP="008E2B50">
                <w:pPr>
                  <w:jc w:val="center"/>
                  <w:rPr>
                    <w:rFonts w:ascii="宋体" w:hAnsi="宋体"/>
                    <w:vanish/>
                    <w:color w:val="000000" w:themeColor="text1"/>
                    <w:kern w:val="0"/>
                    <w:szCs w:val="21"/>
                  </w:rPr>
                </w:pPr>
                <w:r w:rsidRPr="009F3C42">
                  <w:rPr>
                    <w:rFonts w:ascii="宋体" w:hAnsi="宋体" w:hint="eastAsia"/>
                    <w:vanish/>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9F3C42" w:rsidRDefault="00F96D53" w:rsidP="008E2B50">
                <w:pPr>
                  <w:jc w:val="center"/>
                  <w:rPr>
                    <w:rFonts w:ascii="宋体" w:hAnsi="宋体"/>
                    <w:vanish/>
                    <w:color w:val="000000" w:themeColor="text1"/>
                    <w:kern w:val="0"/>
                    <w:szCs w:val="21"/>
                  </w:rPr>
                </w:pPr>
                <w:r w:rsidRPr="009F3C42">
                  <w:rPr>
                    <w:rFonts w:ascii="宋体" w:hAnsi="宋体" w:hint="eastAsia"/>
                    <w:vanish/>
                    <w:color w:val="000000" w:themeColor="text1"/>
                    <w:kern w:val="0"/>
                    <w:szCs w:val="21"/>
                  </w:rPr>
                  <w:t>-</w:t>
                </w:r>
              </w:p>
            </w:tc>
          </w:tr>
        </w:tbl>
        <w:p w:rsidR="00A70A1B" w:rsidRPr="009F3C42" w:rsidRDefault="00A70A1B" w:rsidP="00A70A1B">
          <w:pPr>
            <w:tabs>
              <w:tab w:val="left" w:pos="5140"/>
            </w:tabs>
            <w:rPr>
              <w:rFonts w:asciiTheme="minorEastAsia" w:eastAsiaTheme="minorEastAsia" w:hAnsiTheme="minorEastAsia"/>
              <w:vanish/>
              <w:color w:val="000000" w:themeColor="text1"/>
              <w:szCs w:val="44"/>
            </w:rPr>
          </w:pPr>
          <w:r w:rsidRPr="009F3C42">
            <w:rPr>
              <w:rFonts w:asciiTheme="minorEastAsia" w:eastAsiaTheme="minorEastAsia" w:hAnsiTheme="minorEastAsia" w:hint="eastAsia"/>
              <w:vanish/>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9F3C42" w:rsidTr="00A25E75">
            <w:trPr>
              <w:hidden/>
            </w:trPr>
            <w:sdt>
              <w:sdtPr>
                <w:rPr>
                  <w:rFonts w:asciiTheme="minorEastAsia" w:eastAsiaTheme="minorEastAsia" w:hAnsiTheme="minorEastAsia"/>
                  <w:vanish/>
                  <w:color w:val="000000" w:themeColor="text1"/>
                  <w:szCs w:val="44"/>
                </w:rPr>
                <w:id w:val="523448238"/>
                <w:lock w:val="sdtLocked"/>
                <w:placeholder>
                  <w:docPart w:val="58664BC5701441D48268E811531F94E3"/>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9F3C42" w:rsidRDefault="00720A16" w:rsidP="00720A16">
                    <w:pPr>
                      <w:tabs>
                        <w:tab w:val="left" w:pos="5140"/>
                      </w:tabs>
                      <w:rPr>
                        <w:vanish/>
                      </w:rPr>
                    </w:pPr>
                    <w:r w:rsidRPr="009F3C42">
                      <w:rPr>
                        <w:vanish/>
                      </w:rPr>
                      <w:t>-</w:t>
                    </w:r>
                  </w:p>
                </w:tc>
              </w:sdtContent>
            </w:sdt>
          </w:tr>
        </w:tbl>
        <w:p w:rsidR="00D055BF" w:rsidRPr="009F3C42" w:rsidRDefault="00115A3F" w:rsidP="007D202E">
          <w:pPr>
            <w:rPr>
              <w:vanish/>
            </w:rPr>
          </w:pPr>
        </w:p>
      </w:sdtContent>
    </w:sdt>
    <w:sdt>
      <w:sdtPr>
        <w:rPr>
          <w:rFonts w:asciiTheme="minorEastAsia" w:eastAsiaTheme="minorEastAsia" w:hAnsiTheme="minorEastAsia" w:hint="eastAsia"/>
          <w:b/>
          <w:vanish/>
          <w:color w:val="000000" w:themeColor="text1"/>
          <w:szCs w:val="24"/>
        </w:rPr>
        <w:id w:val="1045570499"/>
        <w:placeholder>
          <w:docPart w:val="C6A6F395F02B4AD589B72B2B5A881C00"/>
        </w:placeholder>
      </w:sdtPr>
      <w:sdtEndPr>
        <w:rPr>
          <w:rFonts w:hint="default"/>
        </w:rPr>
      </w:sdtEndPr>
      <w:sdtContent>
        <w:p w:rsidR="00C8746F" w:rsidRPr="009F3C42" w:rsidRDefault="003E3AAE" w:rsidP="00606BCA">
          <w:pPr>
            <w:jc w:val="left"/>
            <w:rPr>
              <w:rFonts w:asciiTheme="minorEastAsia" w:eastAsiaTheme="minorEastAsia" w:hAnsiTheme="minorEastAsia"/>
              <w:b/>
              <w:vanish/>
              <w:color w:val="000000" w:themeColor="text1"/>
              <w:szCs w:val="24"/>
            </w:rPr>
          </w:pPr>
          <w:r w:rsidRPr="009F3C42">
            <w:rPr>
              <w:rFonts w:asciiTheme="minorEastAsia" w:eastAsiaTheme="minorEastAsia" w:hAnsiTheme="minorEastAsia" w:hint="eastAsia"/>
              <w:b/>
              <w:vanish/>
              <w:color w:val="000000" w:themeColor="text1"/>
              <w:szCs w:val="24"/>
            </w:rPr>
            <w:t>（二）</w:t>
          </w:r>
          <w:r w:rsidR="00C8746F" w:rsidRPr="009F3C42">
            <w:rPr>
              <w:rFonts w:asciiTheme="minorEastAsia" w:eastAsiaTheme="minorEastAsia" w:hAnsiTheme="minorEastAsia"/>
              <w:b/>
              <w:vanish/>
              <w:color w:val="000000" w:themeColor="text1"/>
              <w:szCs w:val="24"/>
            </w:rPr>
            <w:t>公司发生的</w:t>
          </w:r>
          <w:r w:rsidR="00C8746F" w:rsidRPr="009F3C42">
            <w:rPr>
              <w:rFonts w:asciiTheme="minorEastAsia" w:eastAsiaTheme="minorEastAsia" w:hAnsiTheme="minorEastAsia" w:hint="eastAsia"/>
              <w:b/>
              <w:vanish/>
              <w:color w:val="000000" w:themeColor="text1"/>
              <w:szCs w:val="24"/>
            </w:rPr>
            <w:t>对外</w:t>
          </w:r>
          <w:r w:rsidR="00C8746F" w:rsidRPr="009F3C42">
            <w:rPr>
              <w:rFonts w:asciiTheme="minorEastAsia" w:eastAsiaTheme="minorEastAsia" w:hAnsiTheme="minorEastAsia"/>
              <w:b/>
              <w:vanish/>
              <w:color w:val="000000" w:themeColor="text1"/>
              <w:szCs w:val="24"/>
            </w:rPr>
            <w:t>担保事项：</w:t>
          </w:r>
          <w:r w:rsidR="00820790" w:rsidRPr="009F3C42">
            <w:rPr>
              <w:rFonts w:hint="eastAsia"/>
              <w:b/>
              <w:vanish/>
              <w:color w:val="000000" w:themeColor="text1"/>
            </w:rPr>
            <w:t xml:space="preserve">                         </w:t>
          </w:r>
          <w:r w:rsidR="00820790" w:rsidRPr="009F3C42">
            <w:rPr>
              <w:b/>
              <w:vanish/>
              <w:color w:val="000000" w:themeColor="text1"/>
            </w:rPr>
            <w:t xml:space="preserve">            </w:t>
          </w:r>
          <w:r w:rsidR="00820790" w:rsidRPr="009F3C42">
            <w:rPr>
              <w:rFonts w:hint="eastAsia"/>
              <w:b/>
              <w:vanish/>
              <w:color w:val="000000" w:themeColor="text1"/>
            </w:rPr>
            <w:t>单位</w:t>
          </w:r>
          <w:r w:rsidR="00820790" w:rsidRPr="009F3C42">
            <w:rPr>
              <w:b/>
              <w:vanish/>
              <w:color w:val="000000" w:themeColor="text1"/>
            </w:rPr>
            <w:t>：</w:t>
          </w:r>
          <w:r w:rsidR="00820790" w:rsidRPr="009F3C42">
            <w:rPr>
              <w:rFonts w:hint="eastAsia"/>
              <w:b/>
              <w:vanish/>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9F3C42" w:rsidTr="00A25E75">
            <w:trPr>
              <w:trHeight w:val="510"/>
              <w:hidden/>
            </w:trPr>
            <w:tc>
              <w:tcPr>
                <w:tcW w:w="1134" w:type="dxa"/>
                <w:tcBorders>
                  <w:top w:val="single" w:sz="4" w:space="0" w:color="5B9BD5"/>
                  <w:left w:val="single" w:sz="4" w:space="0" w:color="5B9BD5"/>
                  <w:bottom w:val="single" w:sz="4" w:space="0" w:color="5B9BD5"/>
                  <w:right w:val="single" w:sz="4" w:space="0" w:color="5B9BD5"/>
                </w:tcBorders>
              </w:tcPr>
              <w:p w:rsidR="006E724A" w:rsidRPr="009F3C42" w:rsidRDefault="006E724A" w:rsidP="004C3EDE">
                <w:pPr>
                  <w:jc w:val="center"/>
                  <w:rPr>
                    <w:rFonts w:ascii="宋体" w:hAnsi="宋体"/>
                    <w:b/>
                    <w:vanish/>
                    <w:color w:val="000000" w:themeColor="text1"/>
                    <w:szCs w:val="21"/>
                  </w:rPr>
                </w:pPr>
                <w:r w:rsidRPr="009F3C42">
                  <w:rPr>
                    <w:rFonts w:ascii="宋体" w:hAnsi="宋体" w:hint="eastAsia"/>
                    <w:b/>
                    <w:vanish/>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9F3C42" w:rsidRDefault="006E724A" w:rsidP="004C3EDE">
                <w:pPr>
                  <w:jc w:val="center"/>
                  <w:rPr>
                    <w:rFonts w:ascii="宋体" w:hAnsi="宋体"/>
                    <w:b/>
                    <w:vanish/>
                    <w:color w:val="000000" w:themeColor="text1"/>
                    <w:szCs w:val="21"/>
                  </w:rPr>
                </w:pPr>
                <w:r w:rsidRPr="009F3C42">
                  <w:rPr>
                    <w:rFonts w:ascii="宋体" w:hAnsi="宋体" w:hint="eastAsia"/>
                    <w:b/>
                    <w:vanish/>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9F3C42" w:rsidRDefault="006E724A" w:rsidP="004C3EDE">
                <w:pPr>
                  <w:jc w:val="center"/>
                  <w:rPr>
                    <w:rFonts w:ascii="宋体" w:hAnsi="宋体"/>
                    <w:b/>
                    <w:vanish/>
                    <w:color w:val="000000" w:themeColor="text1"/>
                    <w:szCs w:val="21"/>
                  </w:rPr>
                </w:pPr>
                <w:r w:rsidRPr="009F3C42">
                  <w:rPr>
                    <w:rFonts w:ascii="宋体" w:hAnsi="宋体" w:hint="eastAsia"/>
                    <w:b/>
                    <w:vanish/>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9F3C42" w:rsidRDefault="006E724A" w:rsidP="0002238D">
                <w:pPr>
                  <w:jc w:val="center"/>
                  <w:rPr>
                    <w:rFonts w:ascii="宋体" w:hAnsi="宋体"/>
                    <w:b/>
                    <w:vanish/>
                    <w:color w:val="000000" w:themeColor="text1"/>
                    <w:szCs w:val="21"/>
                  </w:rPr>
                </w:pPr>
                <w:r w:rsidRPr="009F3C42">
                  <w:rPr>
                    <w:rFonts w:ascii="宋体" w:hAnsi="宋体" w:hint="eastAsia"/>
                    <w:b/>
                    <w:vanish/>
                    <w:color w:val="000000" w:themeColor="text1"/>
                    <w:szCs w:val="21"/>
                  </w:rPr>
                  <w:t>担保类型</w:t>
                </w:r>
              </w:p>
              <w:p w:rsidR="006E724A" w:rsidRPr="009F3C42" w:rsidRDefault="006E724A" w:rsidP="00A25E75">
                <w:pPr>
                  <w:jc w:val="center"/>
                  <w:rPr>
                    <w:rFonts w:ascii="宋体" w:hAnsi="宋体"/>
                    <w:b/>
                    <w:vanish/>
                    <w:color w:val="000000" w:themeColor="text1"/>
                    <w:szCs w:val="21"/>
                  </w:rPr>
                </w:pPr>
                <w:r w:rsidRPr="009F3C42">
                  <w:rPr>
                    <w:rFonts w:ascii="宋体" w:hAnsi="宋体" w:hint="eastAsia"/>
                    <w:b/>
                    <w:vanish/>
                    <w:color w:val="000000" w:themeColor="text1"/>
                    <w:szCs w:val="21"/>
                  </w:rPr>
                  <w:t>（保证</w:t>
                </w:r>
                <w:r w:rsidRPr="009F3C42">
                  <w:rPr>
                    <w:rFonts w:ascii="宋体" w:hAnsi="宋体"/>
                    <w:b/>
                    <w:vanish/>
                    <w:color w:val="000000" w:themeColor="text1"/>
                    <w:szCs w:val="21"/>
                  </w:rPr>
                  <w:t>、抵押、</w:t>
                </w:r>
                <w:r w:rsidRPr="009F3C42">
                  <w:rPr>
                    <w:rFonts w:ascii="宋体" w:hAnsi="宋体" w:hint="eastAsia"/>
                    <w:b/>
                    <w:vanish/>
                    <w:color w:val="000000" w:themeColor="text1"/>
                    <w:szCs w:val="21"/>
                  </w:rPr>
                  <w:t>质押</w:t>
                </w:r>
                <w:r w:rsidRPr="009F3C42">
                  <w:rPr>
                    <w:rFonts w:ascii="宋体" w:hAnsi="宋体"/>
                    <w:b/>
                    <w:vanish/>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9F3C42" w:rsidRDefault="006E724A" w:rsidP="0002238D">
                <w:pPr>
                  <w:jc w:val="center"/>
                  <w:rPr>
                    <w:rFonts w:ascii="宋体" w:hAnsi="宋体"/>
                    <w:b/>
                    <w:vanish/>
                    <w:color w:val="000000" w:themeColor="text1"/>
                    <w:szCs w:val="21"/>
                  </w:rPr>
                </w:pPr>
                <w:r w:rsidRPr="009F3C42">
                  <w:rPr>
                    <w:rFonts w:ascii="宋体" w:hAnsi="宋体" w:hint="eastAsia"/>
                    <w:b/>
                    <w:vanish/>
                    <w:color w:val="000000" w:themeColor="text1"/>
                    <w:szCs w:val="21"/>
                  </w:rPr>
                  <w:t>责任</w:t>
                </w:r>
                <w:r w:rsidRPr="009F3C42">
                  <w:rPr>
                    <w:rFonts w:ascii="宋体" w:hAnsi="宋体"/>
                    <w:b/>
                    <w:vanish/>
                    <w:color w:val="000000" w:themeColor="text1"/>
                    <w:szCs w:val="21"/>
                  </w:rPr>
                  <w:t>类型</w:t>
                </w:r>
                <w:r w:rsidRPr="009F3C42">
                  <w:rPr>
                    <w:rFonts w:ascii="宋体" w:hAnsi="宋体" w:hint="eastAsia"/>
                    <w:b/>
                    <w:vanish/>
                    <w:color w:val="000000" w:themeColor="text1"/>
                    <w:szCs w:val="21"/>
                  </w:rPr>
                  <w:t>（一般或者</w:t>
                </w:r>
                <w:r w:rsidRPr="009F3C42">
                  <w:rPr>
                    <w:rFonts w:ascii="宋体" w:hAnsi="宋体"/>
                    <w:b/>
                    <w:vanish/>
                    <w:color w:val="000000" w:themeColor="text1"/>
                    <w:szCs w:val="21"/>
                  </w:rPr>
                  <w:t>连带</w:t>
                </w:r>
                <w:r w:rsidRPr="009F3C42">
                  <w:rPr>
                    <w:rFonts w:ascii="宋体" w:hAnsi="宋体" w:hint="eastAsia"/>
                    <w:b/>
                    <w:vanish/>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9F3C42" w:rsidRDefault="006E724A" w:rsidP="004C3EDE">
                <w:pPr>
                  <w:jc w:val="center"/>
                  <w:rPr>
                    <w:rFonts w:ascii="宋体" w:hAnsi="宋体"/>
                    <w:b/>
                    <w:vanish/>
                    <w:color w:val="000000" w:themeColor="text1"/>
                    <w:szCs w:val="21"/>
                  </w:rPr>
                </w:pPr>
                <w:r w:rsidRPr="009F3C42">
                  <w:rPr>
                    <w:rFonts w:ascii="宋体" w:hAnsi="宋体" w:hint="eastAsia"/>
                    <w:b/>
                    <w:vanish/>
                    <w:color w:val="000000" w:themeColor="text1"/>
                    <w:szCs w:val="21"/>
                  </w:rPr>
                  <w:t>是否履行必要</w:t>
                </w:r>
                <w:r w:rsidRPr="009F3C42">
                  <w:rPr>
                    <w:rFonts w:ascii="宋体" w:hAnsi="宋体"/>
                    <w:b/>
                    <w:vanish/>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9F3C42" w:rsidRDefault="006E724A" w:rsidP="00693019">
                <w:pPr>
                  <w:jc w:val="center"/>
                  <w:rPr>
                    <w:rFonts w:ascii="宋体" w:hAnsi="宋体"/>
                    <w:b/>
                    <w:vanish/>
                    <w:color w:val="000000" w:themeColor="text1"/>
                    <w:szCs w:val="21"/>
                  </w:rPr>
                </w:pPr>
                <w:r w:rsidRPr="009F3C42">
                  <w:rPr>
                    <w:rFonts w:ascii="宋体" w:hAnsi="宋体" w:hint="eastAsia"/>
                    <w:b/>
                    <w:vanish/>
                    <w:color w:val="000000" w:themeColor="text1"/>
                    <w:szCs w:val="21"/>
                  </w:rPr>
                  <w:t>是否</w:t>
                </w:r>
                <w:r w:rsidRPr="009F3C42">
                  <w:rPr>
                    <w:rFonts w:ascii="宋体" w:hAnsi="宋体"/>
                    <w:b/>
                    <w:vanish/>
                    <w:color w:val="000000" w:themeColor="text1"/>
                    <w:szCs w:val="21"/>
                  </w:rPr>
                  <w:t>关联担保</w:t>
                </w:r>
              </w:p>
            </w:tc>
          </w:tr>
          <w:sdt>
            <w:sdtPr>
              <w:rPr>
                <w:rFonts w:asciiTheme="minorEastAsia" w:eastAsiaTheme="minorEastAsia" w:hAnsiTheme="minorEastAsia"/>
                <w:vanish/>
                <w:color w:val="000000" w:themeColor="text1"/>
                <w:szCs w:val="24"/>
              </w:rPr>
              <w:id w:val="1100762205"/>
              <w:lock w:val="sdtLocked"/>
              <w:placeholder>
                <w:docPart w:val="C6A6F395F02B4AD589B72B2B5A881C00"/>
              </w:placeholder>
            </w:sdtPr>
            <w:sdtEndPr>
              <w:rPr>
                <w:rFonts w:ascii="宋体" w:eastAsia="宋体" w:hAnsi="宋体"/>
                <w:szCs w:val="21"/>
              </w:rPr>
            </w:sdtEndPr>
            <w:sdtContent>
              <w:tr w:rsidR="001B6047" w:rsidRPr="009F3C42" w:rsidTr="00A25E75">
                <w:trPr>
                  <w:hidden/>
                </w:trPr>
                <w:sdt>
                  <w:sdtPr>
                    <w:rPr>
                      <w:rFonts w:asciiTheme="minorEastAsia" w:eastAsiaTheme="minorEastAsia" w:hAnsiTheme="minorEastAsia"/>
                      <w:vanish/>
                      <w:color w:val="000000" w:themeColor="text1"/>
                      <w:szCs w:val="24"/>
                    </w:rPr>
                    <w:id w:val="-1514294457"/>
                    <w:lock w:val="sdtLocked"/>
                    <w:placeholder>
                      <w:docPart w:val="02378A583B1547FCA0927B33FD401F6C"/>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9F3C42" w:rsidRDefault="00107336" w:rsidP="00107336">
                        <w:pPr>
                          <w:jc w:val="center"/>
                          <w:rPr>
                            <w:rFonts w:ascii="宋体" w:hAnsi="宋体"/>
                            <w:vanish/>
                            <w:color w:val="000000" w:themeColor="text1"/>
                            <w:kern w:val="0"/>
                            <w:szCs w:val="21"/>
                          </w:rPr>
                        </w:pPr>
                        <w:r w:rsidRPr="009F3C42">
                          <w:rPr>
                            <w:vanish/>
                          </w:rPr>
                          <w:t>-</w:t>
                        </w:r>
                      </w:p>
                    </w:tc>
                  </w:sdtContent>
                </w:sdt>
                <w:sdt>
                  <w:sdtPr>
                    <w:rPr>
                      <w:rFonts w:asciiTheme="minorEastAsia" w:eastAsiaTheme="minorEastAsia" w:hAnsiTheme="minorEastAsia"/>
                      <w:vanish/>
                      <w:color w:val="000000" w:themeColor="text1"/>
                      <w:szCs w:val="24"/>
                    </w:rPr>
                    <w:alias w:val="货币类型"/>
                    <w:tag w:val="货币类型"/>
                    <w:id w:val="-207485977"/>
                    <w:lock w:val="sdtLocked"/>
                    <w:placeholder>
                      <w:docPart w:val="6272A18F235E47DA860ECDF35ABD9AE1"/>
                    </w:placeholde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9F3C42" w:rsidRDefault="005C39D8" w:rsidP="00014989">
                        <w:pPr>
                          <w:jc w:val="right"/>
                          <w:rPr>
                            <w:rFonts w:ascii="宋体" w:hAnsi="宋体"/>
                            <w:vanish/>
                            <w:color w:val="000000" w:themeColor="text1"/>
                            <w:szCs w:val="21"/>
                          </w:rPr>
                        </w:pPr>
                        <w:r w:rsidRPr="009F3C42">
                          <w:rPr>
                            <w:vanish/>
                          </w:rPr>
                          <w:t>-</w:t>
                        </w:r>
                      </w:p>
                    </w:tc>
                  </w:sdtContent>
                </w:sdt>
                <w:sdt>
                  <w:sdtPr>
                    <w:rPr>
                      <w:rFonts w:asciiTheme="minorEastAsia" w:eastAsiaTheme="minorEastAsia" w:hAnsiTheme="minorEastAsia"/>
                      <w:vanish/>
                      <w:color w:val="000000" w:themeColor="text1"/>
                      <w:szCs w:val="24"/>
                    </w:rPr>
                    <w:alias w:val="起止日期"/>
                    <w:tag w:val="起止日期"/>
                    <w:id w:val="2032609934"/>
                    <w:lock w:val="sdtLocked"/>
                    <w:placeholder>
                      <w:docPart w:val="743D667DE11E4E3F93AF27499AF40AB6"/>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9F3C42" w:rsidRDefault="00D15FC9" w:rsidP="00014989">
                        <w:pPr>
                          <w:jc w:val="right"/>
                          <w:rPr>
                            <w:rFonts w:ascii="宋体" w:hAnsi="宋体"/>
                            <w:vanish/>
                            <w:color w:val="000000" w:themeColor="text1"/>
                            <w:szCs w:val="21"/>
                          </w:rPr>
                        </w:pPr>
                        <w:r w:rsidRPr="009F3C42">
                          <w:rPr>
                            <w:vanish/>
                          </w:rPr>
                          <w:t>-</w:t>
                        </w:r>
                      </w:p>
                    </w:tc>
                  </w:sdtContent>
                </w:sdt>
                <w:sdt>
                  <w:sdtPr>
                    <w:rPr>
                      <w:rFonts w:ascii="宋体" w:hAnsi="宋体"/>
                      <w:vanish/>
                      <w:color w:val="000000" w:themeColor="text1"/>
                      <w:szCs w:val="21"/>
                    </w:rPr>
                    <w:id w:val="-1287040704"/>
                    <w:lock w:val="sdtLocked"/>
                    <w:placeholder>
                      <w:docPart w:val="50FDAD2EEB4A4428B6AB2E52B4E4D65D"/>
                    </w:placeholde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9F3C42" w:rsidRDefault="006C2832" w:rsidP="006C2832">
                        <w:pPr>
                          <w:jc w:val="center"/>
                          <w:rPr>
                            <w:rFonts w:ascii="宋体" w:hAnsi="宋体"/>
                            <w:vanish/>
                            <w:color w:val="000000" w:themeColor="text1"/>
                            <w:szCs w:val="21"/>
                          </w:rPr>
                        </w:pPr>
                        <w:r w:rsidRPr="009F3C42">
                          <w:rPr>
                            <w:vanish/>
                          </w:rPr>
                          <w:t>-</w:t>
                        </w:r>
                      </w:p>
                    </w:tc>
                  </w:sdtContent>
                </w:sdt>
                <w:sdt>
                  <w:sdtPr>
                    <w:rPr>
                      <w:rFonts w:ascii="宋体" w:hAnsi="宋体"/>
                      <w:vanish/>
                      <w:color w:val="000000" w:themeColor="text1"/>
                      <w:szCs w:val="21"/>
                    </w:rPr>
                    <w:id w:val="-475151930"/>
                    <w:lock w:val="sdtLocked"/>
                    <w:placeholder>
                      <w:docPart w:val="846564D267E541228532E6EA4C20FB2C"/>
                    </w:placeholde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9F3C42" w:rsidRDefault="0054314E" w:rsidP="00C62131">
                        <w:pPr>
                          <w:jc w:val="center"/>
                          <w:rPr>
                            <w:rFonts w:ascii="宋体" w:hAnsi="宋体"/>
                            <w:vanish/>
                            <w:color w:val="000000" w:themeColor="text1"/>
                            <w:szCs w:val="21"/>
                          </w:rPr>
                        </w:pPr>
                        <w:r w:rsidRPr="009F3C42">
                          <w:rPr>
                            <w:vanish/>
                          </w:rPr>
                          <w:t>-</w:t>
                        </w:r>
                      </w:p>
                    </w:tc>
                  </w:sdtContent>
                </w:sdt>
                <w:sdt>
                  <w:sdtPr>
                    <w:rPr>
                      <w:rFonts w:ascii="宋体" w:hAnsi="宋体"/>
                      <w:vanish/>
                      <w:color w:val="000000" w:themeColor="text1"/>
                      <w:szCs w:val="21"/>
                    </w:rPr>
                    <w:id w:val="-1570028151"/>
                    <w:lock w:val="sdtLocked"/>
                    <w:placeholder>
                      <w:docPart w:val="9CED45A2BFD84DCDA87E5F062F5C6F3E"/>
                    </w:placeholde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9F3C42" w:rsidRDefault="0054314E" w:rsidP="0054314E">
                        <w:pPr>
                          <w:jc w:val="center"/>
                          <w:rPr>
                            <w:rFonts w:ascii="宋体" w:hAnsi="宋体"/>
                            <w:vanish/>
                            <w:color w:val="000000" w:themeColor="text1"/>
                            <w:szCs w:val="21"/>
                          </w:rPr>
                        </w:pPr>
                        <w:r w:rsidRPr="009F3C42">
                          <w:rPr>
                            <w:vanish/>
                          </w:rPr>
                          <w:t>-</w:t>
                        </w:r>
                      </w:p>
                    </w:tc>
                  </w:sdtContent>
                </w:sdt>
                <w:sdt>
                  <w:sdtPr>
                    <w:rPr>
                      <w:rFonts w:ascii="宋体" w:hAnsi="宋体"/>
                      <w:vanish/>
                      <w:color w:val="000000" w:themeColor="text1"/>
                      <w:szCs w:val="21"/>
                    </w:rPr>
                    <w:id w:val="522750361"/>
                    <w:lock w:val="sdtLocked"/>
                    <w:placeholder>
                      <w:docPart w:val="8A28D8D17D6E486089FAA430ADF0240C"/>
                    </w:placeholde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9F3C42" w:rsidRDefault="0054314E" w:rsidP="0054314E">
                        <w:pPr>
                          <w:jc w:val="center"/>
                          <w:rPr>
                            <w:rFonts w:ascii="宋体" w:hAnsi="宋体"/>
                            <w:vanish/>
                            <w:color w:val="000000" w:themeColor="text1"/>
                            <w:szCs w:val="21"/>
                          </w:rPr>
                        </w:pPr>
                        <w:r w:rsidRPr="009F3C42">
                          <w:rPr>
                            <w:vanish/>
                          </w:rPr>
                          <w:t>-</w:t>
                        </w:r>
                      </w:p>
                    </w:tc>
                  </w:sdtContent>
                </w:sdt>
              </w:tr>
            </w:sdtContent>
          </w:sdt>
          <w:tr w:rsidR="001B6047" w:rsidRPr="009F3C42" w:rsidTr="00A25E75">
            <w:trPr>
              <w:hidden/>
            </w:trPr>
            <w:tc>
              <w:tcPr>
                <w:tcW w:w="1134" w:type="dxa"/>
                <w:tcBorders>
                  <w:top w:val="single" w:sz="4" w:space="0" w:color="5B9BD5"/>
                  <w:left w:val="single" w:sz="4" w:space="0" w:color="5B9BD5"/>
                  <w:bottom w:val="single" w:sz="4" w:space="0" w:color="5B9BD5"/>
                  <w:right w:val="single" w:sz="4" w:space="0" w:color="5B9BD5"/>
                </w:tcBorders>
              </w:tcPr>
              <w:p w:rsidR="006E724A" w:rsidRPr="009F3C42" w:rsidRDefault="006E724A" w:rsidP="00D64051">
                <w:pPr>
                  <w:jc w:val="center"/>
                  <w:rPr>
                    <w:rFonts w:ascii="宋体" w:hAnsi="宋体"/>
                    <w:vanish/>
                    <w:color w:val="000000" w:themeColor="text1"/>
                    <w:kern w:val="0"/>
                    <w:szCs w:val="21"/>
                  </w:rPr>
                </w:pPr>
                <w:r w:rsidRPr="009F3C42">
                  <w:rPr>
                    <w:rFonts w:ascii="宋体" w:hAnsi="宋体" w:hint="eastAsia"/>
                    <w:vanish/>
                    <w:color w:val="000000" w:themeColor="text1"/>
                    <w:kern w:val="0"/>
                    <w:szCs w:val="21"/>
                  </w:rPr>
                  <w:t>总计</w:t>
                </w:r>
              </w:p>
            </w:tc>
            <w:sdt>
              <w:sdtPr>
                <w:rPr>
                  <w:rFonts w:asciiTheme="minorEastAsia" w:eastAsiaTheme="minorEastAsia" w:hAnsiTheme="minorEastAsia"/>
                  <w:vanish/>
                  <w:color w:val="000000" w:themeColor="text1"/>
                  <w:szCs w:val="24"/>
                </w:rPr>
                <w:alias w:val="货币类型"/>
                <w:tag w:val="货币类型"/>
                <w:id w:val="843893924"/>
                <w:lock w:val="sdtLocked"/>
                <w:placeholder>
                  <w:docPart w:val="7E454C9AC0CE40EF81CB586F3279F152"/>
                </w:placeholde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9F3C42" w:rsidRDefault="008B29E4" w:rsidP="00014989">
                    <w:pPr>
                      <w:jc w:val="right"/>
                      <w:rPr>
                        <w:rFonts w:ascii="宋体" w:hAnsi="宋体"/>
                        <w:vanish/>
                        <w:color w:val="000000" w:themeColor="text1"/>
                        <w:szCs w:val="21"/>
                      </w:rPr>
                    </w:pPr>
                    <w:r w:rsidRPr="009F3C42">
                      <w:rPr>
                        <w:vanish/>
                      </w:rPr>
                      <w:t>-</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9F3C42" w:rsidRDefault="006E724A" w:rsidP="008A6798">
                <w:pPr>
                  <w:jc w:val="center"/>
                  <w:rPr>
                    <w:rFonts w:ascii="宋体" w:hAnsi="宋体"/>
                    <w:vanish/>
                    <w:color w:val="000000" w:themeColor="text1"/>
                    <w:szCs w:val="21"/>
                  </w:rPr>
                </w:pPr>
                <w:r w:rsidRPr="009F3C42">
                  <w:rPr>
                    <w:rFonts w:ascii="宋体" w:hAnsi="宋体" w:hint="eastAsia"/>
                    <w:vanish/>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9F3C42" w:rsidRDefault="00C62131" w:rsidP="0002238D">
                <w:pPr>
                  <w:jc w:val="center"/>
                  <w:rPr>
                    <w:rFonts w:ascii="宋体" w:hAnsi="宋体"/>
                    <w:vanish/>
                    <w:color w:val="000000" w:themeColor="text1"/>
                    <w:szCs w:val="21"/>
                  </w:rPr>
                </w:pPr>
                <w:r w:rsidRPr="009F3C42">
                  <w:rPr>
                    <w:rFonts w:ascii="宋体" w:hAnsi="宋体" w:hint="eastAsia"/>
                    <w:vanish/>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9F3C42" w:rsidRDefault="006E724A" w:rsidP="008A6798">
                <w:pPr>
                  <w:jc w:val="center"/>
                  <w:rPr>
                    <w:rFonts w:ascii="宋体" w:hAnsi="宋体"/>
                    <w:vanish/>
                    <w:color w:val="000000" w:themeColor="text1"/>
                    <w:szCs w:val="21"/>
                  </w:rPr>
                </w:pPr>
                <w:r w:rsidRPr="009F3C42">
                  <w:rPr>
                    <w:rFonts w:ascii="宋体" w:hAnsi="宋体" w:hint="eastAsia"/>
                    <w:vanish/>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9F3C42" w:rsidRDefault="006E724A" w:rsidP="008A6798">
                <w:pPr>
                  <w:jc w:val="center"/>
                  <w:rPr>
                    <w:rFonts w:ascii="宋体" w:hAnsi="宋体"/>
                    <w:vanish/>
                    <w:color w:val="000000" w:themeColor="text1"/>
                    <w:szCs w:val="21"/>
                  </w:rPr>
                </w:pPr>
                <w:r w:rsidRPr="009F3C42">
                  <w:rPr>
                    <w:rFonts w:ascii="宋体" w:hAnsi="宋体" w:hint="eastAsia"/>
                    <w:vanish/>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9F3C42" w:rsidRDefault="006E724A" w:rsidP="008A6798">
                <w:pPr>
                  <w:jc w:val="center"/>
                  <w:rPr>
                    <w:rFonts w:ascii="宋体" w:hAnsi="宋体"/>
                    <w:vanish/>
                    <w:color w:val="000000" w:themeColor="text1"/>
                    <w:szCs w:val="21"/>
                  </w:rPr>
                </w:pPr>
                <w:r w:rsidRPr="009F3C42">
                  <w:rPr>
                    <w:rFonts w:ascii="宋体" w:hAnsi="宋体" w:hint="eastAsia"/>
                    <w:vanish/>
                    <w:color w:val="000000" w:themeColor="text1"/>
                    <w:szCs w:val="21"/>
                  </w:rPr>
                  <w:t>-</w:t>
                </w:r>
              </w:p>
            </w:tc>
          </w:tr>
        </w:tbl>
        <w:p w:rsidR="00D055BF" w:rsidRPr="009F3C42" w:rsidRDefault="000C4FEF" w:rsidP="00D055BF">
          <w:pPr>
            <w:jc w:val="left"/>
            <w:rPr>
              <w:rFonts w:asciiTheme="minorEastAsia" w:eastAsiaTheme="minorEastAsia" w:hAnsiTheme="minorEastAsia"/>
              <w:b/>
              <w:vanish/>
              <w:color w:val="000000" w:themeColor="text1"/>
              <w:szCs w:val="24"/>
            </w:rPr>
          </w:pPr>
          <w:r w:rsidRPr="009F3C42">
            <w:rPr>
              <w:rFonts w:asciiTheme="minorEastAsia" w:eastAsiaTheme="minorEastAsia" w:hAnsiTheme="minorEastAsia" w:hint="eastAsia"/>
              <w:b/>
              <w:vanish/>
              <w:color w:val="000000" w:themeColor="text1"/>
              <w:szCs w:val="24"/>
            </w:rPr>
            <w:t>对外担保</w:t>
          </w:r>
          <w:r w:rsidRPr="009F3C42">
            <w:rPr>
              <w:rFonts w:asciiTheme="minorEastAsia" w:eastAsiaTheme="minorEastAsia" w:hAnsiTheme="minorEastAsia"/>
              <w:b/>
              <w:vanish/>
              <w:color w:val="000000" w:themeColor="text1"/>
              <w:szCs w:val="24"/>
            </w:rPr>
            <w:t>分类</w:t>
          </w:r>
          <w:r w:rsidRPr="009F3C42">
            <w:rPr>
              <w:rFonts w:asciiTheme="minorEastAsia" w:eastAsiaTheme="minorEastAsia" w:hAnsiTheme="minorEastAsia" w:hint="eastAsia"/>
              <w:b/>
              <w:vanish/>
              <w:color w:val="000000" w:themeColor="text1"/>
              <w:szCs w:val="24"/>
            </w:rPr>
            <w:t>汇总：</w:t>
          </w:r>
          <w:r w:rsidR="00820790" w:rsidRPr="009F3C42">
            <w:rPr>
              <w:rFonts w:hint="eastAsia"/>
              <w:b/>
              <w:vanish/>
              <w:color w:val="000000" w:themeColor="text1"/>
            </w:rPr>
            <w:t xml:space="preserve">                         </w:t>
          </w:r>
          <w:r w:rsidR="00820790" w:rsidRPr="009F3C42">
            <w:rPr>
              <w:b/>
              <w:vanish/>
              <w:color w:val="000000" w:themeColor="text1"/>
            </w:rPr>
            <w:t xml:space="preserve">                        </w:t>
          </w:r>
          <w:r w:rsidR="00820790" w:rsidRPr="009F3C42">
            <w:rPr>
              <w:rFonts w:hint="eastAsia"/>
              <w:b/>
              <w:vanish/>
              <w:color w:val="000000" w:themeColor="text1"/>
            </w:rPr>
            <w:t>单位</w:t>
          </w:r>
          <w:r w:rsidR="00820790" w:rsidRPr="009F3C42">
            <w:rPr>
              <w:b/>
              <w:vanish/>
              <w:color w:val="000000" w:themeColor="text1"/>
            </w:rPr>
            <w:t>：</w:t>
          </w:r>
          <w:r w:rsidR="00820790" w:rsidRPr="009F3C42">
            <w:rPr>
              <w:rFonts w:hint="eastAsia"/>
              <w:b/>
              <w:vanish/>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9F3C42" w:rsidTr="00A25E75">
            <w:trPr>
              <w:hidden/>
            </w:trPr>
            <w:tc>
              <w:tcPr>
                <w:tcW w:w="6804" w:type="dxa"/>
                <w:tcBorders>
                  <w:top w:val="single" w:sz="4" w:space="0" w:color="5B9BD5"/>
                  <w:left w:val="single" w:sz="4" w:space="0" w:color="5B9BD5"/>
                  <w:bottom w:val="single" w:sz="4" w:space="0" w:color="5B9BD5"/>
                  <w:right w:val="single" w:sz="4" w:space="0" w:color="5B9BD5"/>
                </w:tcBorders>
              </w:tcPr>
              <w:p w:rsidR="003B0B36" w:rsidRPr="009F3C42" w:rsidRDefault="003B0B36" w:rsidP="000C4FEF">
                <w:pPr>
                  <w:jc w:val="center"/>
                  <w:rPr>
                    <w:rFonts w:ascii="宋体" w:hAnsi="宋体"/>
                    <w:b/>
                    <w:vanish/>
                    <w:color w:val="000000" w:themeColor="text1"/>
                    <w:szCs w:val="21"/>
                  </w:rPr>
                </w:pPr>
                <w:r w:rsidRPr="009F3C42">
                  <w:rPr>
                    <w:rFonts w:ascii="宋体" w:hAnsi="宋体" w:hint="eastAsia"/>
                    <w:b/>
                    <w:vanish/>
                    <w:color w:val="000000" w:themeColor="text1"/>
                    <w:szCs w:val="21"/>
                  </w:rPr>
                  <w:t>项目</w:t>
                </w:r>
                <w:r w:rsidRPr="009F3C42">
                  <w:rPr>
                    <w:rFonts w:ascii="宋体" w:hAnsi="宋体"/>
                    <w:b/>
                    <w:vanish/>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9F3C42" w:rsidRDefault="003B0B36" w:rsidP="000C4FEF">
                <w:pPr>
                  <w:jc w:val="center"/>
                  <w:rPr>
                    <w:rFonts w:ascii="宋体" w:hAnsi="宋体"/>
                    <w:b/>
                    <w:vanish/>
                    <w:color w:val="000000" w:themeColor="text1"/>
                    <w:szCs w:val="21"/>
                  </w:rPr>
                </w:pPr>
                <w:r w:rsidRPr="009F3C42">
                  <w:rPr>
                    <w:rFonts w:ascii="宋体" w:hAnsi="宋体" w:hint="eastAsia"/>
                    <w:b/>
                    <w:vanish/>
                    <w:color w:val="000000" w:themeColor="text1"/>
                    <w:szCs w:val="21"/>
                  </w:rPr>
                  <w:t>余额</w:t>
                </w:r>
              </w:p>
            </w:tc>
          </w:tr>
          <w:tr w:rsidR="001B6047" w:rsidRPr="009F3C42" w:rsidTr="00A25E75">
            <w:trPr>
              <w:hidden/>
            </w:trPr>
            <w:tc>
              <w:tcPr>
                <w:tcW w:w="6804" w:type="dxa"/>
                <w:tcBorders>
                  <w:top w:val="single" w:sz="4" w:space="0" w:color="5B9BD5"/>
                  <w:left w:val="single" w:sz="4" w:space="0" w:color="5B9BD5"/>
                  <w:bottom w:val="single" w:sz="4" w:space="0" w:color="5B9BD5"/>
                  <w:right w:val="single" w:sz="4" w:space="0" w:color="5B9BD5"/>
                </w:tcBorders>
              </w:tcPr>
              <w:p w:rsidR="003B0B36" w:rsidRPr="009F3C42" w:rsidRDefault="003B0B36" w:rsidP="004E1AF1">
                <w:pPr>
                  <w:rPr>
                    <w:rFonts w:ascii="宋体" w:hAnsi="宋体"/>
                    <w:vanish/>
                    <w:color w:val="000000" w:themeColor="text1"/>
                    <w:szCs w:val="21"/>
                  </w:rPr>
                </w:pPr>
                <w:r w:rsidRPr="009F3C42">
                  <w:rPr>
                    <w:rFonts w:ascii="宋体" w:hAnsi="宋体" w:hint="eastAsia"/>
                    <w:vanish/>
                    <w:color w:val="000000" w:themeColor="text1"/>
                    <w:szCs w:val="21"/>
                  </w:rPr>
                  <w:t>公司对外提供担保（包括公司、子公司的对外担保，不含公司对子公司的担保）</w:t>
                </w:r>
              </w:p>
            </w:tc>
            <w:sdt>
              <w:sdtPr>
                <w:rPr>
                  <w:rFonts w:asciiTheme="minorEastAsia" w:eastAsiaTheme="minorEastAsia" w:hAnsiTheme="minorEastAsia"/>
                  <w:vanish/>
                  <w:color w:val="000000" w:themeColor="text1"/>
                  <w:szCs w:val="24"/>
                </w:rPr>
                <w:alias w:val="货币类型"/>
                <w:tag w:val="货币类型"/>
                <w:id w:val="-1938664317"/>
                <w:lock w:val="sdtLocked"/>
                <w:placeholder>
                  <w:docPart w:val="E88452BDFCC2404DBC9D299B9D8CE884"/>
                </w:placeholde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9F3C42" w:rsidRDefault="005C39D8" w:rsidP="00BC2E98">
                    <w:pPr>
                      <w:jc w:val="right"/>
                      <w:rPr>
                        <w:rFonts w:ascii="宋体" w:hAnsi="宋体"/>
                        <w:vanish/>
                        <w:color w:val="000000" w:themeColor="text1"/>
                        <w:szCs w:val="21"/>
                      </w:rPr>
                    </w:pPr>
                    <w:r w:rsidRPr="009F3C42">
                      <w:rPr>
                        <w:vanish/>
                      </w:rPr>
                      <w:t>-</w:t>
                    </w:r>
                  </w:p>
                </w:tc>
              </w:sdtContent>
            </w:sdt>
          </w:tr>
          <w:tr w:rsidR="001B6047" w:rsidRPr="009F3C42" w:rsidTr="00A25E75">
            <w:trPr>
              <w:hidden/>
            </w:trPr>
            <w:tc>
              <w:tcPr>
                <w:tcW w:w="6804" w:type="dxa"/>
                <w:tcBorders>
                  <w:top w:val="single" w:sz="4" w:space="0" w:color="5B9BD5"/>
                  <w:left w:val="single" w:sz="4" w:space="0" w:color="5B9BD5"/>
                  <w:bottom w:val="single" w:sz="4" w:space="0" w:color="5B9BD5"/>
                  <w:right w:val="single" w:sz="4" w:space="0" w:color="5B9BD5"/>
                </w:tcBorders>
              </w:tcPr>
              <w:p w:rsidR="003B0B36" w:rsidRPr="009F3C42" w:rsidRDefault="003B0B36" w:rsidP="004E1AF1">
                <w:pPr>
                  <w:rPr>
                    <w:rFonts w:ascii="宋体" w:hAnsi="宋体"/>
                    <w:vanish/>
                    <w:color w:val="000000" w:themeColor="text1"/>
                    <w:szCs w:val="21"/>
                  </w:rPr>
                </w:pPr>
                <w:r w:rsidRPr="009F3C42">
                  <w:rPr>
                    <w:rFonts w:ascii="宋体" w:hAnsi="宋体" w:hint="eastAsia"/>
                    <w:vanish/>
                    <w:color w:val="000000" w:themeColor="text1"/>
                    <w:szCs w:val="21"/>
                  </w:rPr>
                  <w:t>公司及子公司为股东、实际控制人及其关联方提供担保</w:t>
                </w:r>
              </w:p>
            </w:tc>
            <w:sdt>
              <w:sdtPr>
                <w:rPr>
                  <w:rFonts w:asciiTheme="minorEastAsia" w:eastAsiaTheme="minorEastAsia" w:hAnsiTheme="minorEastAsia"/>
                  <w:vanish/>
                  <w:color w:val="000000" w:themeColor="text1"/>
                  <w:szCs w:val="24"/>
                </w:rPr>
                <w:alias w:val="货币类型"/>
                <w:tag w:val="货币类型"/>
                <w:id w:val="1804264932"/>
                <w:lock w:val="sdtLocked"/>
                <w:placeholder>
                  <w:docPart w:val="149D99391ADD42249CA0569F3883696C"/>
                </w:placeholde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9F3C42" w:rsidRDefault="005C39D8" w:rsidP="00BC2E98">
                    <w:pPr>
                      <w:jc w:val="right"/>
                      <w:rPr>
                        <w:rFonts w:ascii="宋体" w:hAnsi="宋体"/>
                        <w:vanish/>
                        <w:color w:val="000000" w:themeColor="text1"/>
                        <w:szCs w:val="21"/>
                      </w:rPr>
                    </w:pPr>
                    <w:r w:rsidRPr="009F3C42">
                      <w:rPr>
                        <w:vanish/>
                      </w:rPr>
                      <w:t>-</w:t>
                    </w:r>
                  </w:p>
                </w:tc>
              </w:sdtContent>
            </w:sdt>
          </w:tr>
          <w:tr w:rsidR="001B6047" w:rsidRPr="009F3C42" w:rsidTr="00A25E75">
            <w:trPr>
              <w:hidden/>
            </w:trPr>
            <w:tc>
              <w:tcPr>
                <w:tcW w:w="6804" w:type="dxa"/>
                <w:tcBorders>
                  <w:top w:val="single" w:sz="4" w:space="0" w:color="5B9BD5"/>
                  <w:left w:val="single" w:sz="4" w:space="0" w:color="5B9BD5"/>
                  <w:bottom w:val="single" w:sz="4" w:space="0" w:color="5B9BD5"/>
                  <w:right w:val="single" w:sz="4" w:space="0" w:color="5B9BD5"/>
                </w:tcBorders>
              </w:tcPr>
              <w:p w:rsidR="003B0B36" w:rsidRPr="009F3C42" w:rsidRDefault="003B0B36" w:rsidP="004E1AF1">
                <w:pPr>
                  <w:rPr>
                    <w:rFonts w:ascii="宋体" w:hAnsi="宋体"/>
                    <w:vanish/>
                    <w:color w:val="000000" w:themeColor="text1"/>
                    <w:szCs w:val="21"/>
                  </w:rPr>
                </w:pPr>
                <w:r w:rsidRPr="009F3C42">
                  <w:rPr>
                    <w:rFonts w:ascii="宋体" w:hAnsi="宋体" w:hint="eastAsia"/>
                    <w:vanish/>
                    <w:color w:val="000000" w:themeColor="text1"/>
                    <w:szCs w:val="21"/>
                  </w:rPr>
                  <w:t>直接或间接为资产负债率超过70%的被担保对象提供的债务担保金额</w:t>
                </w:r>
              </w:p>
            </w:tc>
            <w:sdt>
              <w:sdtPr>
                <w:rPr>
                  <w:rFonts w:asciiTheme="minorEastAsia" w:eastAsiaTheme="minorEastAsia" w:hAnsiTheme="minorEastAsia"/>
                  <w:vanish/>
                  <w:color w:val="000000" w:themeColor="text1"/>
                  <w:szCs w:val="24"/>
                </w:rPr>
                <w:alias w:val="货币类型"/>
                <w:tag w:val="货币类型"/>
                <w:id w:val="17905979"/>
                <w:lock w:val="sdtLocked"/>
                <w:placeholder>
                  <w:docPart w:val="FE1CD14887504AEC9F46C7B0F9583CC2"/>
                </w:placeholde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9F3C42" w:rsidRDefault="005C39D8" w:rsidP="00BC2E98">
                    <w:pPr>
                      <w:jc w:val="right"/>
                      <w:rPr>
                        <w:rFonts w:ascii="宋体" w:hAnsi="宋体"/>
                        <w:vanish/>
                        <w:color w:val="000000" w:themeColor="text1"/>
                        <w:szCs w:val="21"/>
                      </w:rPr>
                    </w:pPr>
                    <w:r w:rsidRPr="009F3C42">
                      <w:rPr>
                        <w:vanish/>
                      </w:rPr>
                      <w:t>-</w:t>
                    </w:r>
                  </w:p>
                </w:tc>
              </w:sdtContent>
            </w:sdt>
          </w:tr>
          <w:tr w:rsidR="001B6047" w:rsidRPr="009F3C42" w:rsidTr="00A25E75">
            <w:trPr>
              <w:hidden/>
            </w:trPr>
            <w:tc>
              <w:tcPr>
                <w:tcW w:w="6804" w:type="dxa"/>
                <w:tcBorders>
                  <w:top w:val="single" w:sz="4" w:space="0" w:color="5B9BD5"/>
                  <w:left w:val="single" w:sz="4" w:space="0" w:color="5B9BD5"/>
                  <w:bottom w:val="single" w:sz="4" w:space="0" w:color="5B9BD5"/>
                  <w:right w:val="single" w:sz="4" w:space="0" w:color="5B9BD5"/>
                </w:tcBorders>
              </w:tcPr>
              <w:p w:rsidR="003B0B36" w:rsidRPr="009F3C42" w:rsidRDefault="003B0B36" w:rsidP="004E1AF1">
                <w:pPr>
                  <w:rPr>
                    <w:rFonts w:ascii="宋体" w:hAnsi="宋体"/>
                    <w:vanish/>
                    <w:color w:val="000000" w:themeColor="text1"/>
                    <w:szCs w:val="21"/>
                  </w:rPr>
                </w:pPr>
                <w:r w:rsidRPr="009F3C42">
                  <w:rPr>
                    <w:rFonts w:ascii="宋体" w:hAnsi="宋体" w:hint="eastAsia"/>
                    <w:vanish/>
                    <w:color w:val="000000" w:themeColor="text1"/>
                    <w:szCs w:val="21"/>
                  </w:rPr>
                  <w:t>公司担保总额超过净资产50%（不含本数）部分的金额</w:t>
                </w:r>
              </w:p>
            </w:tc>
            <w:sdt>
              <w:sdtPr>
                <w:rPr>
                  <w:rFonts w:asciiTheme="minorEastAsia" w:eastAsiaTheme="minorEastAsia" w:hAnsiTheme="minorEastAsia"/>
                  <w:vanish/>
                  <w:color w:val="000000" w:themeColor="text1"/>
                  <w:szCs w:val="24"/>
                </w:rPr>
                <w:alias w:val="货币类型"/>
                <w:tag w:val="货币类型"/>
                <w:id w:val="1319701210"/>
                <w:lock w:val="sdtLocked"/>
                <w:placeholder>
                  <w:docPart w:val="781A2B737CE042749F9F233EA9704BDD"/>
                </w:placeholde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9F3C42" w:rsidRDefault="005C39D8" w:rsidP="00BC2E98">
                    <w:pPr>
                      <w:jc w:val="right"/>
                      <w:rPr>
                        <w:rFonts w:ascii="宋体" w:hAnsi="宋体"/>
                        <w:vanish/>
                        <w:color w:val="000000" w:themeColor="text1"/>
                        <w:szCs w:val="21"/>
                      </w:rPr>
                    </w:pPr>
                    <w:r w:rsidRPr="009F3C42">
                      <w:rPr>
                        <w:vanish/>
                      </w:rPr>
                      <w:t>-</w:t>
                    </w:r>
                  </w:p>
                </w:tc>
              </w:sdtContent>
            </w:sdt>
          </w:tr>
        </w:tbl>
        <w:p w:rsidR="0008714C" w:rsidRPr="009F3C42" w:rsidRDefault="00115A3F" w:rsidP="00D055BF">
          <w:pPr>
            <w:jc w:val="left"/>
            <w:rPr>
              <w:rFonts w:asciiTheme="minorEastAsia" w:eastAsiaTheme="minorEastAsia" w:hAnsiTheme="minorEastAsia"/>
              <w:b/>
              <w:vanish/>
              <w:color w:val="000000" w:themeColor="text1"/>
              <w:szCs w:val="24"/>
            </w:rPr>
          </w:pPr>
        </w:p>
      </w:sdtContent>
    </w:sdt>
    <w:sdt>
      <w:sdtPr>
        <w:rPr>
          <w:rFonts w:asciiTheme="minorEastAsia" w:eastAsiaTheme="minorEastAsia" w:hAnsiTheme="minorEastAsia" w:hint="eastAsia"/>
          <w:b/>
          <w:vanish/>
          <w:color w:val="000000" w:themeColor="text1"/>
          <w:szCs w:val="24"/>
        </w:rPr>
        <w:id w:val="1953353695"/>
        <w:placeholder>
          <w:docPart w:val="C6A6F395F02B4AD589B72B2B5A881C00"/>
        </w:placeholder>
      </w:sdtPr>
      <w:sdtEndPr>
        <w:rPr>
          <w:rFonts w:hint="default"/>
        </w:rPr>
      </w:sdtEndPr>
      <w:sdtContent>
        <w:p w:rsidR="00C8746F" w:rsidRPr="009F3C42" w:rsidRDefault="003E3AAE" w:rsidP="00D055BF">
          <w:pPr>
            <w:jc w:val="left"/>
            <w:rPr>
              <w:rFonts w:asciiTheme="minorEastAsia" w:eastAsiaTheme="minorEastAsia" w:hAnsiTheme="minorEastAsia"/>
              <w:b/>
              <w:vanish/>
              <w:color w:val="000000" w:themeColor="text1"/>
              <w:szCs w:val="24"/>
            </w:rPr>
          </w:pPr>
          <w:r w:rsidRPr="009F3C42">
            <w:rPr>
              <w:rFonts w:asciiTheme="minorEastAsia" w:eastAsiaTheme="minorEastAsia" w:hAnsiTheme="minorEastAsia" w:hint="eastAsia"/>
              <w:b/>
              <w:vanish/>
              <w:color w:val="000000" w:themeColor="text1"/>
              <w:szCs w:val="24"/>
            </w:rPr>
            <w:t>（三）</w:t>
          </w:r>
          <w:r w:rsidR="00C8746F" w:rsidRPr="009F3C42">
            <w:rPr>
              <w:rFonts w:asciiTheme="minorEastAsia" w:eastAsiaTheme="minorEastAsia" w:hAnsiTheme="minorEastAsia"/>
              <w:b/>
              <w:vanish/>
              <w:color w:val="000000" w:themeColor="text1"/>
              <w:szCs w:val="24"/>
            </w:rPr>
            <w:t>股东及其关联方占用或转移公司资金、资产</w:t>
          </w:r>
          <w:r w:rsidR="00C8746F" w:rsidRPr="009F3C42">
            <w:rPr>
              <w:rFonts w:asciiTheme="minorEastAsia" w:eastAsiaTheme="minorEastAsia" w:hAnsiTheme="minorEastAsia" w:hint="eastAsia"/>
              <w:b/>
              <w:vanish/>
              <w:color w:val="000000" w:themeColor="text1"/>
              <w:szCs w:val="24"/>
            </w:rPr>
            <w:t>及其他</w:t>
          </w:r>
          <w:r w:rsidR="00C8746F" w:rsidRPr="009F3C42">
            <w:rPr>
              <w:rFonts w:asciiTheme="minorEastAsia" w:eastAsiaTheme="minorEastAsia" w:hAnsiTheme="minorEastAsia"/>
              <w:b/>
              <w:vanish/>
              <w:color w:val="000000" w:themeColor="text1"/>
              <w:szCs w:val="24"/>
            </w:rPr>
            <w:t>资源</w:t>
          </w:r>
          <w:r w:rsidR="00C8746F" w:rsidRPr="009F3C42">
            <w:rPr>
              <w:rFonts w:asciiTheme="minorEastAsia" w:eastAsiaTheme="minorEastAsia" w:hAnsiTheme="minorEastAsia" w:hint="eastAsia"/>
              <w:b/>
              <w:vanish/>
              <w:color w:val="000000" w:themeColor="text1"/>
              <w:szCs w:val="24"/>
            </w:rPr>
            <w:t>的</w:t>
          </w:r>
          <w:r w:rsidR="00C8746F" w:rsidRPr="009F3C42">
            <w:rPr>
              <w:rFonts w:asciiTheme="minorEastAsia" w:eastAsiaTheme="minorEastAsia" w:hAnsiTheme="minorEastAsia"/>
              <w:b/>
              <w:vanish/>
              <w:color w:val="000000" w:themeColor="text1"/>
              <w:szCs w:val="24"/>
            </w:rPr>
            <w:t>情况</w:t>
          </w:r>
          <w:r w:rsidR="00820790" w:rsidRPr="009F3C42">
            <w:rPr>
              <w:rFonts w:asciiTheme="minorEastAsia" w:eastAsiaTheme="minorEastAsia" w:hAnsiTheme="minorEastAsia" w:hint="eastAsia"/>
              <w:b/>
              <w:vanish/>
              <w:color w:val="000000" w:themeColor="text1"/>
              <w:szCs w:val="24"/>
            </w:rPr>
            <w:t xml:space="preserve">          单位</w:t>
          </w:r>
          <w:r w:rsidR="00820790" w:rsidRPr="009F3C42">
            <w:rPr>
              <w:rFonts w:asciiTheme="minorEastAsia" w:eastAsiaTheme="minorEastAsia" w:hAnsiTheme="minorEastAsia"/>
              <w:b/>
              <w:vanish/>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9F3C42" w:rsidTr="00E6617D">
            <w:trPr>
              <w:hidden/>
            </w:trPr>
            <w:tc>
              <w:tcPr>
                <w:tcW w:w="1560" w:type="dxa"/>
                <w:shd w:val="clear" w:color="auto" w:fill="auto"/>
              </w:tcPr>
              <w:p w:rsidR="00F634EE" w:rsidRPr="009F3C42" w:rsidRDefault="00F634EE" w:rsidP="009F10D6">
                <w:pPr>
                  <w:jc w:val="center"/>
                  <w:rPr>
                    <w:rFonts w:ascii="宋体" w:hAnsi="宋体"/>
                    <w:b/>
                    <w:vanish/>
                    <w:color w:val="000000" w:themeColor="text1"/>
                    <w:szCs w:val="21"/>
                  </w:rPr>
                </w:pPr>
                <w:r w:rsidRPr="009F3C42">
                  <w:rPr>
                    <w:rFonts w:ascii="宋体" w:hAnsi="宋体" w:hint="eastAsia"/>
                    <w:b/>
                    <w:vanish/>
                    <w:color w:val="000000" w:themeColor="text1"/>
                    <w:szCs w:val="21"/>
                  </w:rPr>
                  <w:t>占用者</w:t>
                </w:r>
              </w:p>
            </w:tc>
            <w:tc>
              <w:tcPr>
                <w:tcW w:w="1924" w:type="dxa"/>
              </w:tcPr>
              <w:p w:rsidR="00F634EE" w:rsidRPr="009F3C42" w:rsidRDefault="00F634EE" w:rsidP="00C62131">
                <w:pPr>
                  <w:jc w:val="center"/>
                  <w:rPr>
                    <w:rFonts w:ascii="宋体" w:hAnsi="宋体"/>
                    <w:b/>
                    <w:vanish/>
                    <w:color w:val="000000" w:themeColor="text1"/>
                    <w:szCs w:val="21"/>
                  </w:rPr>
                </w:pPr>
                <w:r w:rsidRPr="009F3C42">
                  <w:rPr>
                    <w:rFonts w:ascii="宋体" w:hAnsi="宋体" w:hint="eastAsia"/>
                    <w:b/>
                    <w:vanish/>
                    <w:color w:val="000000" w:themeColor="text1"/>
                    <w:szCs w:val="21"/>
                  </w:rPr>
                  <w:t>占用形式</w:t>
                </w:r>
              </w:p>
              <w:p w:rsidR="00F634EE" w:rsidRPr="009F3C42" w:rsidRDefault="00F634EE" w:rsidP="00C62131">
                <w:pPr>
                  <w:jc w:val="center"/>
                  <w:rPr>
                    <w:rFonts w:ascii="宋体" w:hAnsi="宋体"/>
                    <w:b/>
                    <w:vanish/>
                    <w:color w:val="000000" w:themeColor="text1"/>
                    <w:szCs w:val="21"/>
                  </w:rPr>
                </w:pPr>
                <w:r w:rsidRPr="009F3C42">
                  <w:rPr>
                    <w:rFonts w:ascii="宋体" w:hAnsi="宋体" w:hint="eastAsia"/>
                    <w:b/>
                    <w:vanish/>
                    <w:color w:val="000000" w:themeColor="text1"/>
                    <w:szCs w:val="21"/>
                  </w:rPr>
                  <w:t>（资金、</w:t>
                </w:r>
                <w:r w:rsidRPr="009F3C42">
                  <w:rPr>
                    <w:rFonts w:ascii="宋体" w:hAnsi="宋体"/>
                    <w:b/>
                    <w:vanish/>
                    <w:color w:val="000000" w:themeColor="text1"/>
                    <w:szCs w:val="21"/>
                  </w:rPr>
                  <w:t>资产、资源）</w:t>
                </w:r>
              </w:p>
            </w:tc>
            <w:tc>
              <w:tcPr>
                <w:tcW w:w="1266" w:type="dxa"/>
                <w:shd w:val="clear" w:color="auto" w:fill="auto"/>
              </w:tcPr>
              <w:p w:rsidR="00F634EE" w:rsidRPr="009F3C42" w:rsidRDefault="00F634EE" w:rsidP="00C62131">
                <w:pPr>
                  <w:jc w:val="center"/>
                  <w:rPr>
                    <w:rFonts w:ascii="宋体" w:hAnsi="宋体"/>
                    <w:b/>
                    <w:vanish/>
                    <w:color w:val="000000" w:themeColor="text1"/>
                    <w:szCs w:val="21"/>
                  </w:rPr>
                </w:pPr>
                <w:r w:rsidRPr="009F3C42">
                  <w:rPr>
                    <w:rFonts w:ascii="宋体" w:hAnsi="宋体" w:hint="eastAsia"/>
                    <w:b/>
                    <w:vanish/>
                    <w:color w:val="000000" w:themeColor="text1"/>
                    <w:szCs w:val="21"/>
                  </w:rPr>
                  <w:t>期初余额</w:t>
                </w:r>
              </w:p>
            </w:tc>
            <w:tc>
              <w:tcPr>
                <w:tcW w:w="1291" w:type="dxa"/>
                <w:shd w:val="clear" w:color="auto" w:fill="auto"/>
              </w:tcPr>
              <w:p w:rsidR="00F634EE" w:rsidRPr="009F3C42" w:rsidRDefault="00F634EE" w:rsidP="00C62131">
                <w:pPr>
                  <w:jc w:val="center"/>
                  <w:rPr>
                    <w:rFonts w:ascii="宋体" w:hAnsi="宋体"/>
                    <w:b/>
                    <w:vanish/>
                    <w:color w:val="000000" w:themeColor="text1"/>
                    <w:szCs w:val="21"/>
                  </w:rPr>
                </w:pPr>
                <w:r w:rsidRPr="009F3C42">
                  <w:rPr>
                    <w:rFonts w:ascii="宋体" w:hAnsi="宋体" w:hint="eastAsia"/>
                    <w:b/>
                    <w:vanish/>
                    <w:color w:val="000000" w:themeColor="text1"/>
                    <w:szCs w:val="21"/>
                  </w:rPr>
                  <w:t>期末余额</w:t>
                </w:r>
              </w:p>
            </w:tc>
            <w:tc>
              <w:tcPr>
                <w:tcW w:w="1495" w:type="dxa"/>
              </w:tcPr>
              <w:p w:rsidR="00F634EE" w:rsidRPr="009F3C42" w:rsidRDefault="00F634EE" w:rsidP="009F10D6">
                <w:pPr>
                  <w:jc w:val="center"/>
                  <w:rPr>
                    <w:rFonts w:ascii="宋体" w:hAnsi="宋体"/>
                    <w:b/>
                    <w:vanish/>
                    <w:color w:val="000000" w:themeColor="text1"/>
                    <w:szCs w:val="21"/>
                  </w:rPr>
                </w:pPr>
                <w:r w:rsidRPr="009F3C42">
                  <w:rPr>
                    <w:rFonts w:ascii="宋体" w:hAnsi="宋体" w:hint="eastAsia"/>
                    <w:b/>
                    <w:vanish/>
                    <w:color w:val="000000" w:themeColor="text1"/>
                    <w:szCs w:val="21"/>
                  </w:rPr>
                  <w:t>是否无偿占用</w:t>
                </w:r>
              </w:p>
            </w:tc>
            <w:tc>
              <w:tcPr>
                <w:tcW w:w="686" w:type="dxa"/>
              </w:tcPr>
              <w:p w:rsidR="00F634EE" w:rsidRPr="009F3C42" w:rsidRDefault="00F634EE" w:rsidP="009F10D6">
                <w:pPr>
                  <w:jc w:val="center"/>
                  <w:rPr>
                    <w:rFonts w:ascii="宋体" w:hAnsi="宋体"/>
                    <w:b/>
                    <w:vanish/>
                    <w:color w:val="000000" w:themeColor="text1"/>
                    <w:szCs w:val="21"/>
                  </w:rPr>
                </w:pPr>
                <w:r w:rsidRPr="009F3C42">
                  <w:rPr>
                    <w:rFonts w:ascii="宋体" w:hAnsi="宋体" w:hint="eastAsia"/>
                    <w:b/>
                    <w:vanish/>
                    <w:color w:val="000000" w:themeColor="text1"/>
                    <w:szCs w:val="21"/>
                  </w:rPr>
                  <w:t>是否</w:t>
                </w:r>
                <w:r w:rsidRPr="009F3C42">
                  <w:rPr>
                    <w:rFonts w:ascii="宋体" w:hAnsi="宋体"/>
                    <w:b/>
                    <w:vanish/>
                    <w:color w:val="000000" w:themeColor="text1"/>
                    <w:szCs w:val="21"/>
                  </w:rPr>
                  <w:t>履行必要决策程序</w:t>
                </w:r>
              </w:p>
            </w:tc>
          </w:tr>
          <w:sdt>
            <w:sdtPr>
              <w:rPr>
                <w:rFonts w:asciiTheme="minorEastAsia" w:eastAsiaTheme="minorEastAsia" w:hAnsiTheme="minorEastAsia"/>
                <w:vanish/>
                <w:color w:val="000000" w:themeColor="text1"/>
                <w:szCs w:val="24"/>
              </w:rPr>
              <w:id w:val="-1319185716"/>
              <w:lock w:val="sdtLocked"/>
              <w:placeholder>
                <w:docPart w:val="C6A6F395F02B4AD589B72B2B5A881C00"/>
              </w:placeholder>
            </w:sdtPr>
            <w:sdtEndPr>
              <w:rPr>
                <w:rFonts w:ascii="宋体" w:eastAsia="宋体" w:hAnsi="宋体"/>
                <w:szCs w:val="21"/>
              </w:rPr>
            </w:sdtEndPr>
            <w:sdtContent>
              <w:tr w:rsidR="001B6047" w:rsidRPr="009F3C42" w:rsidTr="00E6617D">
                <w:trPr>
                  <w:hidden/>
                </w:trPr>
                <w:sdt>
                  <w:sdtPr>
                    <w:rPr>
                      <w:rFonts w:asciiTheme="minorEastAsia" w:eastAsiaTheme="minorEastAsia" w:hAnsiTheme="minorEastAsia"/>
                      <w:vanish/>
                      <w:color w:val="000000" w:themeColor="text1"/>
                      <w:szCs w:val="24"/>
                    </w:rPr>
                    <w:id w:val="684251494"/>
                    <w:lock w:val="sdtLocked"/>
                    <w:placeholder>
                      <w:docPart w:val="91CFA9ED087A41B58A89E9EE5AE1600E"/>
                    </w:placeholder>
                    <w:text/>
                  </w:sdtPr>
                  <w:sdtEndPr/>
                  <w:sdtContent>
                    <w:tc>
                      <w:tcPr>
                        <w:tcW w:w="1560" w:type="dxa"/>
                        <w:shd w:val="clear" w:color="auto" w:fill="auto"/>
                      </w:tcPr>
                      <w:p w:rsidR="00F634EE" w:rsidRPr="009F3C42" w:rsidRDefault="005C39D8" w:rsidP="00DA4F86">
                        <w:pPr>
                          <w:jc w:val="center"/>
                          <w:rPr>
                            <w:rFonts w:ascii="宋体" w:hAnsi="宋体"/>
                            <w:vanish/>
                            <w:color w:val="000000" w:themeColor="text1"/>
                            <w:szCs w:val="21"/>
                          </w:rPr>
                        </w:pPr>
                        <w:r w:rsidRPr="009F3C42">
                          <w:rPr>
                            <w:vanish/>
                          </w:rPr>
                          <w:t>-</w:t>
                        </w:r>
                      </w:p>
                    </w:tc>
                  </w:sdtContent>
                </w:sdt>
                <w:sdt>
                  <w:sdtPr>
                    <w:rPr>
                      <w:rFonts w:ascii="宋体" w:hAnsi="宋体"/>
                      <w:vanish/>
                      <w:color w:val="000000" w:themeColor="text1"/>
                      <w:szCs w:val="21"/>
                    </w:rPr>
                    <w:id w:val="968933607"/>
                    <w:lock w:val="sdtLocked"/>
                    <w:placeholder>
                      <w:docPart w:val="F9D752ACC5074B14A6C52839E4478A3D"/>
                    </w:placeholder>
                    <w:dropDownList>
                      <w:listItem w:displayText="资金" w:value="资金"/>
                      <w:listItem w:displayText="资产" w:value="资产"/>
                      <w:listItem w:displayText="资源" w:value="资源"/>
                    </w:dropDownList>
                  </w:sdtPr>
                  <w:sdtEndPr/>
                  <w:sdtContent>
                    <w:tc>
                      <w:tcPr>
                        <w:tcW w:w="1924" w:type="dxa"/>
                      </w:tcPr>
                      <w:p w:rsidR="00F634EE" w:rsidRPr="009F3C42" w:rsidRDefault="00BC2E98" w:rsidP="00BC2E98">
                        <w:pPr>
                          <w:jc w:val="center"/>
                          <w:rPr>
                            <w:rFonts w:ascii="宋体" w:hAnsi="宋体"/>
                            <w:vanish/>
                            <w:color w:val="000000" w:themeColor="text1"/>
                            <w:szCs w:val="21"/>
                          </w:rPr>
                        </w:pPr>
                        <w:r w:rsidRPr="009F3C42">
                          <w:rPr>
                            <w:vanish/>
                          </w:rPr>
                          <w:t>-</w:t>
                        </w:r>
                      </w:p>
                    </w:tc>
                  </w:sdtContent>
                </w:sdt>
                <w:sdt>
                  <w:sdtPr>
                    <w:rPr>
                      <w:rFonts w:asciiTheme="minorEastAsia" w:eastAsiaTheme="minorEastAsia" w:hAnsiTheme="minorEastAsia"/>
                      <w:vanish/>
                      <w:color w:val="000000" w:themeColor="text1"/>
                      <w:szCs w:val="24"/>
                    </w:rPr>
                    <w:alias w:val="货币类型"/>
                    <w:tag w:val="货币类型"/>
                    <w:id w:val="892620224"/>
                    <w:lock w:val="sdtLocked"/>
                    <w:placeholder>
                      <w:docPart w:val="B76F303FE7AE4AF490C00704A3656C53"/>
                    </w:placeholder>
                    <w:text/>
                  </w:sdtPr>
                  <w:sdtEndPr/>
                  <w:sdtContent>
                    <w:tc>
                      <w:tcPr>
                        <w:tcW w:w="1266" w:type="dxa"/>
                        <w:shd w:val="clear" w:color="auto" w:fill="auto"/>
                      </w:tcPr>
                      <w:p w:rsidR="00F634EE" w:rsidRPr="009F3C42" w:rsidRDefault="005C39D8" w:rsidP="00BC2E98">
                        <w:pPr>
                          <w:jc w:val="right"/>
                          <w:rPr>
                            <w:rFonts w:ascii="宋体" w:hAnsi="宋体"/>
                            <w:vanish/>
                            <w:color w:val="000000" w:themeColor="text1"/>
                            <w:szCs w:val="21"/>
                          </w:rPr>
                        </w:pPr>
                        <w:r w:rsidRPr="009F3C42">
                          <w:rPr>
                            <w:vanish/>
                          </w:rPr>
                          <w:t>-</w:t>
                        </w:r>
                      </w:p>
                    </w:tc>
                  </w:sdtContent>
                </w:sdt>
                <w:sdt>
                  <w:sdtPr>
                    <w:rPr>
                      <w:rFonts w:asciiTheme="minorEastAsia" w:eastAsiaTheme="minorEastAsia" w:hAnsiTheme="minorEastAsia"/>
                      <w:vanish/>
                      <w:color w:val="000000" w:themeColor="text1"/>
                      <w:szCs w:val="24"/>
                    </w:rPr>
                    <w:alias w:val="货币类型"/>
                    <w:tag w:val="货币类型"/>
                    <w:id w:val="-1818184167"/>
                    <w:lock w:val="sdtLocked"/>
                    <w:placeholder>
                      <w:docPart w:val="0ACA9E410EA54EF2A3BE90BB9F6639B7"/>
                    </w:placeholder>
                    <w:text/>
                  </w:sdtPr>
                  <w:sdtEndPr/>
                  <w:sdtContent>
                    <w:tc>
                      <w:tcPr>
                        <w:tcW w:w="1291" w:type="dxa"/>
                        <w:shd w:val="clear" w:color="auto" w:fill="auto"/>
                      </w:tcPr>
                      <w:p w:rsidR="00F634EE" w:rsidRPr="009F3C42" w:rsidRDefault="005C39D8" w:rsidP="00BC2E98">
                        <w:pPr>
                          <w:jc w:val="right"/>
                          <w:rPr>
                            <w:rFonts w:ascii="宋体" w:hAnsi="宋体"/>
                            <w:vanish/>
                            <w:color w:val="000000" w:themeColor="text1"/>
                            <w:szCs w:val="21"/>
                          </w:rPr>
                        </w:pPr>
                        <w:r w:rsidRPr="009F3C42">
                          <w:rPr>
                            <w:vanish/>
                          </w:rPr>
                          <w:t>-</w:t>
                        </w:r>
                      </w:p>
                    </w:tc>
                  </w:sdtContent>
                </w:sdt>
                <w:sdt>
                  <w:sdtPr>
                    <w:rPr>
                      <w:rFonts w:ascii="宋体" w:hAnsi="宋体"/>
                      <w:vanish/>
                      <w:color w:val="000000" w:themeColor="text1"/>
                      <w:szCs w:val="21"/>
                    </w:rPr>
                    <w:id w:val="-2001180756"/>
                    <w:lock w:val="sdtLocked"/>
                    <w:placeholder>
                      <w:docPart w:val="18BDA877E5A4424987378508B3DCB2F1"/>
                    </w:placeholder>
                    <w:dropDownList>
                      <w:listItem w:displayText="是" w:value="true"/>
                      <w:listItem w:displayText="否" w:value="false"/>
                    </w:dropDownList>
                  </w:sdtPr>
                  <w:sdtEndPr/>
                  <w:sdtContent>
                    <w:tc>
                      <w:tcPr>
                        <w:tcW w:w="1495" w:type="dxa"/>
                      </w:tcPr>
                      <w:p w:rsidR="00F634EE" w:rsidRPr="009F3C42" w:rsidRDefault="00C62131" w:rsidP="00C62131">
                        <w:pPr>
                          <w:jc w:val="center"/>
                          <w:rPr>
                            <w:rFonts w:ascii="宋体" w:hAnsi="宋体"/>
                            <w:vanish/>
                            <w:color w:val="000000" w:themeColor="text1"/>
                            <w:szCs w:val="21"/>
                          </w:rPr>
                        </w:pPr>
                        <w:r w:rsidRPr="009F3C42">
                          <w:rPr>
                            <w:vanish/>
                          </w:rPr>
                          <w:t>-</w:t>
                        </w:r>
                      </w:p>
                    </w:tc>
                  </w:sdtContent>
                </w:sdt>
                <w:sdt>
                  <w:sdtPr>
                    <w:rPr>
                      <w:rFonts w:ascii="宋体" w:hAnsi="宋体"/>
                      <w:vanish/>
                      <w:color w:val="000000" w:themeColor="text1"/>
                      <w:szCs w:val="21"/>
                    </w:rPr>
                    <w:id w:val="1470170381"/>
                    <w:lock w:val="sdtLocked"/>
                    <w:placeholder>
                      <w:docPart w:val="2318BDB38B674B90B27EFD82233C619C"/>
                    </w:placeholder>
                    <w:dropDownList>
                      <w:listItem w:displayText="是" w:value="true"/>
                      <w:listItem w:displayText="否" w:value="false"/>
                    </w:dropDownList>
                  </w:sdtPr>
                  <w:sdtEndPr/>
                  <w:sdtContent>
                    <w:tc>
                      <w:tcPr>
                        <w:tcW w:w="686" w:type="dxa"/>
                      </w:tcPr>
                      <w:p w:rsidR="00F634EE" w:rsidRPr="009F3C42" w:rsidRDefault="00C62131" w:rsidP="00C62131">
                        <w:pPr>
                          <w:jc w:val="center"/>
                          <w:rPr>
                            <w:rFonts w:ascii="宋体" w:hAnsi="宋体"/>
                            <w:vanish/>
                            <w:color w:val="000000" w:themeColor="text1"/>
                            <w:szCs w:val="21"/>
                          </w:rPr>
                        </w:pPr>
                        <w:r w:rsidRPr="009F3C42">
                          <w:rPr>
                            <w:vanish/>
                          </w:rPr>
                          <w:t>-</w:t>
                        </w:r>
                      </w:p>
                    </w:tc>
                  </w:sdtContent>
                </w:sdt>
              </w:tr>
            </w:sdtContent>
          </w:sdt>
          <w:tr w:rsidR="001B6047" w:rsidRPr="009F3C42" w:rsidTr="00E6617D">
            <w:trPr>
              <w:hidden/>
            </w:trPr>
            <w:tc>
              <w:tcPr>
                <w:tcW w:w="1560" w:type="dxa"/>
                <w:shd w:val="clear" w:color="auto" w:fill="auto"/>
              </w:tcPr>
              <w:p w:rsidR="00F634EE" w:rsidRPr="009F3C42" w:rsidRDefault="00F634EE" w:rsidP="00DA4F86">
                <w:pPr>
                  <w:jc w:val="center"/>
                  <w:rPr>
                    <w:rFonts w:ascii="宋体" w:hAnsi="宋体"/>
                    <w:vanish/>
                    <w:color w:val="000000" w:themeColor="text1"/>
                    <w:szCs w:val="21"/>
                  </w:rPr>
                </w:pPr>
                <w:r w:rsidRPr="009F3C42">
                  <w:rPr>
                    <w:rFonts w:ascii="宋体" w:hAnsi="宋体" w:hint="eastAsia"/>
                    <w:vanish/>
                    <w:color w:val="000000" w:themeColor="text1"/>
                    <w:szCs w:val="21"/>
                  </w:rPr>
                  <w:t>合计</w:t>
                </w:r>
              </w:p>
            </w:tc>
            <w:tc>
              <w:tcPr>
                <w:tcW w:w="1924" w:type="dxa"/>
              </w:tcPr>
              <w:p w:rsidR="00F634EE" w:rsidRPr="009F3C42" w:rsidRDefault="00C62131" w:rsidP="00C62131">
                <w:pPr>
                  <w:jc w:val="center"/>
                  <w:rPr>
                    <w:rFonts w:ascii="宋体" w:hAnsi="宋体"/>
                    <w:vanish/>
                    <w:color w:val="000000" w:themeColor="text1"/>
                    <w:szCs w:val="21"/>
                  </w:rPr>
                </w:pPr>
                <w:r w:rsidRPr="009F3C42">
                  <w:rPr>
                    <w:rFonts w:ascii="宋体" w:hAnsi="宋体" w:hint="eastAsia"/>
                    <w:vanish/>
                    <w:color w:val="000000" w:themeColor="text1"/>
                    <w:szCs w:val="21"/>
                  </w:rPr>
                  <w:t>-</w:t>
                </w:r>
              </w:p>
            </w:tc>
            <w:sdt>
              <w:sdtPr>
                <w:rPr>
                  <w:rFonts w:asciiTheme="minorEastAsia" w:eastAsiaTheme="minorEastAsia" w:hAnsiTheme="minorEastAsia"/>
                  <w:vanish/>
                  <w:color w:val="000000" w:themeColor="text1"/>
                  <w:szCs w:val="24"/>
                </w:rPr>
                <w:alias w:val="货币类型"/>
                <w:tag w:val="货币类型"/>
                <w:id w:val="-1570578440"/>
                <w:lock w:val="sdtLocked"/>
                <w:placeholder>
                  <w:docPart w:val="C204FFFE72D3409EB8F1500A0CB748B6"/>
                </w:placeholder>
                <w:text/>
              </w:sdtPr>
              <w:sdtEndPr/>
              <w:sdtContent>
                <w:tc>
                  <w:tcPr>
                    <w:tcW w:w="1266" w:type="dxa"/>
                    <w:shd w:val="clear" w:color="auto" w:fill="auto"/>
                  </w:tcPr>
                  <w:p w:rsidR="00F634EE" w:rsidRPr="009F3C42" w:rsidRDefault="005C39D8" w:rsidP="00BC2E98">
                    <w:pPr>
                      <w:jc w:val="right"/>
                      <w:rPr>
                        <w:rFonts w:ascii="宋体" w:hAnsi="宋体"/>
                        <w:vanish/>
                        <w:color w:val="000000" w:themeColor="text1"/>
                        <w:szCs w:val="21"/>
                      </w:rPr>
                    </w:pPr>
                    <w:r w:rsidRPr="009F3C42">
                      <w:rPr>
                        <w:vanish/>
                      </w:rPr>
                      <w:t>-</w:t>
                    </w:r>
                  </w:p>
                </w:tc>
              </w:sdtContent>
            </w:sdt>
            <w:sdt>
              <w:sdtPr>
                <w:rPr>
                  <w:rFonts w:asciiTheme="minorEastAsia" w:eastAsiaTheme="minorEastAsia" w:hAnsiTheme="minorEastAsia"/>
                  <w:vanish/>
                  <w:color w:val="000000" w:themeColor="text1"/>
                  <w:szCs w:val="24"/>
                </w:rPr>
                <w:alias w:val="货币类型"/>
                <w:tag w:val="货币类型"/>
                <w:id w:val="-395815546"/>
                <w:lock w:val="sdtLocked"/>
                <w:placeholder>
                  <w:docPart w:val="DAE00D4DF51C46F3B578397CED2DEC1A"/>
                </w:placeholder>
                <w:text/>
              </w:sdtPr>
              <w:sdtEndPr/>
              <w:sdtContent>
                <w:tc>
                  <w:tcPr>
                    <w:tcW w:w="1291" w:type="dxa"/>
                    <w:shd w:val="clear" w:color="auto" w:fill="auto"/>
                  </w:tcPr>
                  <w:p w:rsidR="00F634EE" w:rsidRPr="009F3C42" w:rsidRDefault="005C39D8" w:rsidP="00BC2E98">
                    <w:pPr>
                      <w:jc w:val="right"/>
                      <w:rPr>
                        <w:rFonts w:ascii="宋体" w:hAnsi="宋体"/>
                        <w:vanish/>
                        <w:color w:val="000000" w:themeColor="text1"/>
                        <w:szCs w:val="21"/>
                      </w:rPr>
                    </w:pPr>
                    <w:r w:rsidRPr="009F3C42">
                      <w:rPr>
                        <w:vanish/>
                      </w:rPr>
                      <w:t>-</w:t>
                    </w:r>
                  </w:p>
                </w:tc>
              </w:sdtContent>
            </w:sdt>
            <w:tc>
              <w:tcPr>
                <w:tcW w:w="1495" w:type="dxa"/>
              </w:tcPr>
              <w:p w:rsidR="00F634EE" w:rsidRPr="009F3C42" w:rsidRDefault="00C62131" w:rsidP="0008714C">
                <w:pPr>
                  <w:jc w:val="center"/>
                  <w:rPr>
                    <w:rFonts w:ascii="宋体" w:hAnsi="宋体"/>
                    <w:vanish/>
                    <w:color w:val="000000" w:themeColor="text1"/>
                    <w:szCs w:val="21"/>
                  </w:rPr>
                </w:pPr>
                <w:r w:rsidRPr="009F3C42">
                  <w:rPr>
                    <w:rFonts w:ascii="宋体" w:hAnsi="宋体" w:hint="eastAsia"/>
                    <w:vanish/>
                    <w:color w:val="000000" w:themeColor="text1"/>
                    <w:szCs w:val="21"/>
                  </w:rPr>
                  <w:t>-</w:t>
                </w:r>
              </w:p>
            </w:tc>
            <w:tc>
              <w:tcPr>
                <w:tcW w:w="686" w:type="dxa"/>
              </w:tcPr>
              <w:p w:rsidR="00F634EE" w:rsidRPr="009F3C42" w:rsidRDefault="00F634EE" w:rsidP="0008714C">
                <w:pPr>
                  <w:jc w:val="center"/>
                  <w:rPr>
                    <w:rFonts w:ascii="宋体" w:hAnsi="宋体"/>
                    <w:vanish/>
                    <w:color w:val="000000" w:themeColor="text1"/>
                    <w:szCs w:val="21"/>
                  </w:rPr>
                </w:pPr>
                <w:r w:rsidRPr="009F3C42">
                  <w:rPr>
                    <w:rFonts w:ascii="宋体" w:hAnsi="宋体" w:hint="eastAsia"/>
                    <w:vanish/>
                    <w:color w:val="000000" w:themeColor="text1"/>
                    <w:szCs w:val="21"/>
                  </w:rPr>
                  <w:t>-</w:t>
                </w:r>
              </w:p>
            </w:tc>
          </w:tr>
        </w:tbl>
        <w:p w:rsidR="005450E0" w:rsidRPr="009F3C42" w:rsidRDefault="005450E0" w:rsidP="005450E0">
          <w:pPr>
            <w:jc w:val="left"/>
            <w:rPr>
              <w:rFonts w:asciiTheme="minorEastAsia" w:eastAsiaTheme="minorEastAsia" w:hAnsiTheme="minorEastAsia"/>
              <w:vanish/>
              <w:color w:val="000000" w:themeColor="text1"/>
              <w:szCs w:val="24"/>
            </w:rPr>
          </w:pPr>
          <w:r w:rsidRPr="009F3C42">
            <w:rPr>
              <w:rFonts w:asciiTheme="minorEastAsia" w:eastAsiaTheme="minorEastAsia" w:hAnsiTheme="minorEastAsia" w:hint="eastAsia"/>
              <w:vanish/>
              <w:color w:val="000000" w:themeColor="text1"/>
              <w:szCs w:val="24"/>
            </w:rPr>
            <w:t>占用</w:t>
          </w:r>
          <w:r w:rsidRPr="009F3C42">
            <w:rPr>
              <w:rFonts w:asciiTheme="minorEastAsia" w:eastAsiaTheme="minorEastAsia" w:hAnsiTheme="minorEastAsia"/>
              <w:vanish/>
              <w:color w:val="000000" w:themeColor="text1"/>
              <w:szCs w:val="24"/>
            </w:rPr>
            <w:t>原因</w:t>
          </w:r>
          <w:r w:rsidRPr="009F3C42">
            <w:rPr>
              <w:rFonts w:asciiTheme="minorEastAsia" w:eastAsiaTheme="minorEastAsia" w:hAnsiTheme="minorEastAsia" w:hint="eastAsia"/>
              <w:vanish/>
              <w:color w:val="000000" w:themeColor="text1"/>
              <w:szCs w:val="24"/>
            </w:rPr>
            <w:t>、归还</w:t>
          </w:r>
          <w:r w:rsidRPr="009F3C42">
            <w:rPr>
              <w:rFonts w:asciiTheme="minorEastAsia" w:eastAsiaTheme="minorEastAsia" w:hAnsiTheme="minorEastAsia"/>
              <w:vanish/>
              <w:color w:val="000000" w:themeColor="text1"/>
              <w:szCs w:val="24"/>
            </w:rPr>
            <w:t>及整改情况</w:t>
          </w:r>
          <w:r w:rsidRPr="009F3C42">
            <w:rPr>
              <w:rFonts w:asciiTheme="minorEastAsia" w:eastAsiaTheme="minorEastAsia" w:hAnsiTheme="minorEastAsia" w:hint="eastAsia"/>
              <w:vanish/>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9F3C42" w:rsidTr="00FE792C">
            <w:trPr>
              <w:hidden/>
            </w:trPr>
            <w:sdt>
              <w:sdtPr>
                <w:rPr>
                  <w:rFonts w:asciiTheme="minorEastAsia" w:eastAsiaTheme="minorEastAsia" w:hAnsiTheme="minorEastAsia"/>
                  <w:vanish/>
                  <w:color w:val="000000" w:themeColor="text1"/>
                  <w:szCs w:val="44"/>
                </w:rPr>
                <w:id w:val="-359894036"/>
                <w:lock w:val="sdtLocked"/>
                <w:placeholder>
                  <w:docPart w:val="8B28BDF5640F4ED7B75461DCEBBD9860"/>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9F3C42" w:rsidRDefault="00720A16" w:rsidP="00720A16">
                    <w:pPr>
                      <w:tabs>
                        <w:tab w:val="left" w:pos="5140"/>
                      </w:tabs>
                      <w:rPr>
                        <w:rFonts w:asciiTheme="minorEastAsia" w:eastAsiaTheme="minorEastAsia" w:hAnsiTheme="minorEastAsia"/>
                        <w:vanish/>
                        <w:color w:val="000000" w:themeColor="text1"/>
                        <w:szCs w:val="44"/>
                      </w:rPr>
                    </w:pPr>
                    <w:r w:rsidRPr="009F3C42">
                      <w:rPr>
                        <w:vanish/>
                      </w:rPr>
                      <w:t>-</w:t>
                    </w:r>
                  </w:p>
                </w:tc>
              </w:sdtContent>
            </w:sdt>
          </w:tr>
        </w:tbl>
        <w:p w:rsidR="005450E0" w:rsidRPr="009F3C42" w:rsidRDefault="00115A3F" w:rsidP="00392DBF">
          <w:pPr>
            <w:jc w:val="left"/>
            <w:rPr>
              <w:rFonts w:asciiTheme="minorEastAsia" w:eastAsiaTheme="minorEastAsia" w:hAnsiTheme="minorEastAsia"/>
              <w:b/>
              <w:vanish/>
              <w:color w:val="000000" w:themeColor="text1"/>
              <w:szCs w:val="24"/>
            </w:rPr>
          </w:pPr>
        </w:p>
      </w:sdtContent>
    </w:sdt>
    <w:sdt>
      <w:sdtPr>
        <w:rPr>
          <w:rFonts w:asciiTheme="minorEastAsia" w:eastAsiaTheme="minorEastAsia" w:hAnsiTheme="minorEastAsia" w:hint="eastAsia"/>
          <w:b/>
          <w:vanish/>
          <w:color w:val="000000" w:themeColor="text1"/>
          <w:szCs w:val="24"/>
        </w:rPr>
        <w:id w:val="1770506342"/>
        <w:placeholder>
          <w:docPart w:val="C6A6F395F02B4AD589B72B2B5A881C00"/>
        </w:placeholder>
      </w:sdtPr>
      <w:sdtEndPr>
        <w:rPr>
          <w:rFonts w:hint="default"/>
        </w:rPr>
      </w:sdtEndPr>
      <w:sdtContent>
        <w:p w:rsidR="00C8746F" w:rsidRPr="009F3C42" w:rsidRDefault="006A44E4" w:rsidP="00392DBF">
          <w:pPr>
            <w:jc w:val="left"/>
            <w:rPr>
              <w:rFonts w:asciiTheme="minorEastAsia" w:eastAsiaTheme="minorEastAsia" w:hAnsiTheme="minorEastAsia"/>
              <w:b/>
              <w:vanish/>
              <w:color w:val="000000" w:themeColor="text1"/>
              <w:szCs w:val="24"/>
            </w:rPr>
          </w:pPr>
          <w:r w:rsidRPr="009F3C42">
            <w:rPr>
              <w:rFonts w:asciiTheme="minorEastAsia" w:eastAsiaTheme="minorEastAsia" w:hAnsiTheme="minorEastAsia" w:hint="eastAsia"/>
              <w:b/>
              <w:vanish/>
              <w:color w:val="000000" w:themeColor="text1"/>
              <w:szCs w:val="24"/>
            </w:rPr>
            <w:t>（四）</w:t>
          </w:r>
          <w:r w:rsidR="00C8746F" w:rsidRPr="009F3C42">
            <w:rPr>
              <w:rFonts w:asciiTheme="minorEastAsia" w:eastAsiaTheme="minorEastAsia" w:hAnsiTheme="minorEastAsia" w:hint="eastAsia"/>
              <w:b/>
              <w:vanish/>
              <w:color w:val="000000" w:themeColor="text1"/>
              <w:szCs w:val="24"/>
            </w:rPr>
            <w:t>报告期内</w:t>
          </w:r>
          <w:r w:rsidR="00C8746F" w:rsidRPr="009F3C42">
            <w:rPr>
              <w:rFonts w:asciiTheme="minorEastAsia" w:eastAsiaTheme="minorEastAsia" w:hAnsiTheme="minorEastAsia"/>
              <w:b/>
              <w:vanish/>
              <w:color w:val="000000" w:themeColor="text1"/>
              <w:szCs w:val="24"/>
            </w:rPr>
            <w:t>公司发生的日常性关联交易及偶发性关联交易情况</w:t>
          </w:r>
          <w:r w:rsidR="00820790" w:rsidRPr="009F3C42">
            <w:rPr>
              <w:rFonts w:asciiTheme="minorEastAsia" w:eastAsiaTheme="minorEastAsia" w:hAnsiTheme="minorEastAsia" w:hint="eastAsia"/>
              <w:b/>
              <w:vanish/>
              <w:color w:val="000000" w:themeColor="text1"/>
              <w:szCs w:val="24"/>
            </w:rPr>
            <w:t xml:space="preserve">            单位</w:t>
          </w:r>
          <w:r w:rsidR="00820790" w:rsidRPr="009F3C42">
            <w:rPr>
              <w:rFonts w:asciiTheme="minorEastAsia" w:eastAsiaTheme="minorEastAsia" w:hAnsiTheme="minorEastAsia"/>
              <w:b/>
              <w:vanish/>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9F3C42" w:rsidTr="00FE792C">
            <w:trPr>
              <w:trHeight w:val="305"/>
              <w:hidden/>
            </w:trPr>
            <w:tc>
              <w:tcPr>
                <w:tcW w:w="8222" w:type="dxa"/>
                <w:gridSpan w:val="6"/>
              </w:tcPr>
              <w:p w:rsidR="00C8746F" w:rsidRPr="009F3C42" w:rsidRDefault="00C8746F" w:rsidP="004C3EDE">
                <w:pPr>
                  <w:jc w:val="center"/>
                  <w:rPr>
                    <w:rFonts w:ascii="宋体" w:hAnsi="宋体"/>
                    <w:b/>
                    <w:vanish/>
                    <w:color w:val="000000" w:themeColor="text1"/>
                    <w:szCs w:val="21"/>
                  </w:rPr>
                </w:pPr>
                <w:r w:rsidRPr="009F3C42">
                  <w:rPr>
                    <w:rFonts w:ascii="宋体" w:hAnsi="宋体" w:hint="eastAsia"/>
                    <w:b/>
                    <w:vanish/>
                    <w:color w:val="000000" w:themeColor="text1"/>
                    <w:szCs w:val="21"/>
                  </w:rPr>
                  <w:t>日常性关联交易事项</w:t>
                </w:r>
              </w:p>
            </w:tc>
          </w:tr>
          <w:tr w:rsidR="001B6047" w:rsidRPr="009F3C42" w:rsidTr="00FE792C">
            <w:trPr>
              <w:trHeight w:val="268"/>
              <w:hidden/>
            </w:trPr>
            <w:tc>
              <w:tcPr>
                <w:tcW w:w="5670" w:type="dxa"/>
                <w:gridSpan w:val="3"/>
              </w:tcPr>
              <w:p w:rsidR="00CA0642" w:rsidRPr="009F3C42" w:rsidRDefault="00CA0642" w:rsidP="004C3EDE">
                <w:pPr>
                  <w:jc w:val="center"/>
                  <w:rPr>
                    <w:rFonts w:ascii="宋体" w:hAnsi="宋体"/>
                    <w:vanish/>
                    <w:color w:val="000000" w:themeColor="text1"/>
                    <w:szCs w:val="21"/>
                  </w:rPr>
                </w:pPr>
                <w:r w:rsidRPr="009F3C42">
                  <w:rPr>
                    <w:rFonts w:ascii="宋体" w:hAnsi="宋体" w:hint="eastAsia"/>
                    <w:vanish/>
                    <w:color w:val="000000" w:themeColor="text1"/>
                    <w:szCs w:val="21"/>
                  </w:rPr>
                  <w:t>具体事项类型</w:t>
                </w:r>
              </w:p>
            </w:tc>
            <w:tc>
              <w:tcPr>
                <w:tcW w:w="1276" w:type="dxa"/>
                <w:gridSpan w:val="2"/>
              </w:tcPr>
              <w:p w:rsidR="00CA0642" w:rsidRPr="009F3C42" w:rsidRDefault="00CA0642" w:rsidP="004C3EDE">
                <w:pPr>
                  <w:jc w:val="center"/>
                  <w:rPr>
                    <w:rFonts w:ascii="宋体" w:hAnsi="宋体"/>
                    <w:vanish/>
                    <w:color w:val="000000" w:themeColor="text1"/>
                    <w:szCs w:val="21"/>
                  </w:rPr>
                </w:pPr>
                <w:r w:rsidRPr="009F3C42">
                  <w:rPr>
                    <w:rFonts w:ascii="宋体" w:hAnsi="宋体" w:hint="eastAsia"/>
                    <w:vanish/>
                    <w:color w:val="000000" w:themeColor="text1"/>
                    <w:szCs w:val="21"/>
                  </w:rPr>
                  <w:t>预计金额</w:t>
                </w:r>
              </w:p>
            </w:tc>
            <w:tc>
              <w:tcPr>
                <w:tcW w:w="1276" w:type="dxa"/>
              </w:tcPr>
              <w:p w:rsidR="00CA0642" w:rsidRPr="009F3C42" w:rsidRDefault="00CA0642" w:rsidP="004C3EDE">
                <w:pPr>
                  <w:jc w:val="center"/>
                  <w:rPr>
                    <w:rFonts w:ascii="宋体" w:hAnsi="宋体"/>
                    <w:vanish/>
                    <w:color w:val="000000" w:themeColor="text1"/>
                    <w:szCs w:val="21"/>
                  </w:rPr>
                </w:pPr>
                <w:r w:rsidRPr="009F3C42">
                  <w:rPr>
                    <w:rFonts w:ascii="宋体" w:hAnsi="宋体" w:hint="eastAsia"/>
                    <w:vanish/>
                    <w:color w:val="000000" w:themeColor="text1"/>
                    <w:szCs w:val="21"/>
                  </w:rPr>
                  <w:t>发生金额</w:t>
                </w:r>
              </w:p>
            </w:tc>
          </w:tr>
          <w:tr w:rsidR="001B6047" w:rsidRPr="009F3C42" w:rsidTr="00FE792C">
            <w:trPr>
              <w:trHeight w:val="351"/>
              <w:hidden/>
            </w:trPr>
            <w:tc>
              <w:tcPr>
                <w:tcW w:w="5670" w:type="dxa"/>
                <w:gridSpan w:val="3"/>
              </w:tcPr>
              <w:p w:rsidR="00CA0642" w:rsidRPr="009F3C42" w:rsidRDefault="00CA0642" w:rsidP="004C3EDE">
                <w:pPr>
                  <w:rPr>
                    <w:rFonts w:ascii="宋体" w:hAnsi="宋体"/>
                    <w:vanish/>
                    <w:color w:val="000000" w:themeColor="text1"/>
                    <w:szCs w:val="21"/>
                  </w:rPr>
                </w:pPr>
                <w:r w:rsidRPr="009F3C42">
                  <w:rPr>
                    <w:rFonts w:ascii="宋体" w:hAnsi="宋体" w:hint="eastAsia"/>
                    <w:vanish/>
                    <w:color w:val="000000" w:themeColor="text1"/>
                    <w:szCs w:val="21"/>
                  </w:rPr>
                  <w:t>1</w:t>
                </w:r>
                <w:r w:rsidRPr="009F3C42">
                  <w:rPr>
                    <w:rFonts w:ascii="宋体" w:hAnsi="宋体"/>
                    <w:vanish/>
                    <w:color w:val="000000" w:themeColor="text1"/>
                    <w:szCs w:val="21"/>
                  </w:rPr>
                  <w:t xml:space="preserve"> </w:t>
                </w:r>
                <w:r w:rsidRPr="009F3C42">
                  <w:rPr>
                    <w:rFonts w:ascii="宋体" w:hAnsi="宋体" w:hint="eastAsia"/>
                    <w:vanish/>
                    <w:color w:val="000000" w:themeColor="text1"/>
                    <w:szCs w:val="21"/>
                  </w:rPr>
                  <w:t>购买原材料、燃料</w:t>
                </w:r>
                <w:r w:rsidRPr="009F3C42">
                  <w:rPr>
                    <w:rFonts w:ascii="宋体" w:hAnsi="宋体"/>
                    <w:vanish/>
                    <w:color w:val="000000" w:themeColor="text1"/>
                    <w:szCs w:val="21"/>
                  </w:rPr>
                  <w:t>、动力</w:t>
                </w:r>
              </w:p>
            </w:tc>
            <w:sdt>
              <w:sdtPr>
                <w:rPr>
                  <w:rFonts w:asciiTheme="minorEastAsia" w:eastAsiaTheme="minorEastAsia" w:hAnsiTheme="minorEastAsia"/>
                  <w:vanish/>
                  <w:color w:val="000000" w:themeColor="text1"/>
                  <w:szCs w:val="24"/>
                </w:rPr>
                <w:alias w:val="货币类型"/>
                <w:tag w:val="货币类型"/>
                <w:id w:val="-364990489"/>
                <w:lock w:val="sdtLocked"/>
                <w:placeholder>
                  <w:docPart w:val="09C8B0ADFBE54F8C8D232B73CDAD5A89"/>
                </w:placeholder>
                <w:text/>
              </w:sdtPr>
              <w:sdtEndPr/>
              <w:sdtContent>
                <w:tc>
                  <w:tcPr>
                    <w:tcW w:w="1276" w:type="dxa"/>
                    <w:gridSpan w:val="2"/>
                  </w:tcPr>
                  <w:p w:rsidR="00CA0642" w:rsidRPr="009F3C42" w:rsidRDefault="005C39D8" w:rsidP="00BC2E98">
                    <w:pPr>
                      <w:jc w:val="right"/>
                      <w:rPr>
                        <w:rFonts w:ascii="宋体" w:hAnsi="宋体"/>
                        <w:vanish/>
                        <w:color w:val="000000" w:themeColor="text1"/>
                        <w:szCs w:val="21"/>
                      </w:rPr>
                    </w:pPr>
                    <w:r w:rsidRPr="009F3C42">
                      <w:rPr>
                        <w:vanish/>
                      </w:rPr>
                      <w:t>-</w:t>
                    </w:r>
                  </w:p>
                </w:tc>
              </w:sdtContent>
            </w:sdt>
            <w:sdt>
              <w:sdtPr>
                <w:rPr>
                  <w:rFonts w:asciiTheme="minorEastAsia" w:eastAsiaTheme="minorEastAsia" w:hAnsiTheme="minorEastAsia"/>
                  <w:vanish/>
                  <w:color w:val="000000" w:themeColor="text1"/>
                  <w:szCs w:val="24"/>
                </w:rPr>
                <w:alias w:val="货币类型"/>
                <w:tag w:val="货币类型"/>
                <w:id w:val="-1065405471"/>
                <w:lock w:val="sdtLocked"/>
                <w:placeholder>
                  <w:docPart w:val="C319939FE0D1429B935FA37327B98385"/>
                </w:placeholder>
                <w:text/>
              </w:sdtPr>
              <w:sdtEndPr/>
              <w:sdtContent>
                <w:tc>
                  <w:tcPr>
                    <w:tcW w:w="1276" w:type="dxa"/>
                  </w:tcPr>
                  <w:p w:rsidR="00CA0642" w:rsidRPr="009F3C42" w:rsidRDefault="005C39D8" w:rsidP="005C39D8">
                    <w:pPr>
                      <w:jc w:val="right"/>
                      <w:rPr>
                        <w:rFonts w:ascii="宋体" w:hAnsi="宋体"/>
                        <w:vanish/>
                        <w:color w:val="000000" w:themeColor="text1"/>
                        <w:szCs w:val="21"/>
                      </w:rPr>
                    </w:pPr>
                    <w:r w:rsidRPr="009F3C42">
                      <w:rPr>
                        <w:vanish/>
                      </w:rPr>
                      <w:t>-</w:t>
                    </w:r>
                  </w:p>
                </w:tc>
              </w:sdtContent>
            </w:sdt>
          </w:tr>
          <w:tr w:rsidR="001B6047" w:rsidRPr="009F3C42" w:rsidTr="00FE792C">
            <w:trPr>
              <w:trHeight w:val="324"/>
              <w:hidden/>
            </w:trPr>
            <w:tc>
              <w:tcPr>
                <w:tcW w:w="5670" w:type="dxa"/>
                <w:gridSpan w:val="3"/>
              </w:tcPr>
              <w:p w:rsidR="00CA0642" w:rsidRPr="009F3C42" w:rsidRDefault="00CA0642" w:rsidP="004C3EDE">
                <w:pPr>
                  <w:rPr>
                    <w:rFonts w:ascii="宋体" w:hAnsi="宋体"/>
                    <w:vanish/>
                    <w:color w:val="000000" w:themeColor="text1"/>
                    <w:szCs w:val="21"/>
                  </w:rPr>
                </w:pPr>
                <w:r w:rsidRPr="009F3C42">
                  <w:rPr>
                    <w:rFonts w:ascii="宋体" w:hAnsi="宋体" w:hint="eastAsia"/>
                    <w:vanish/>
                    <w:color w:val="000000" w:themeColor="text1"/>
                    <w:szCs w:val="21"/>
                  </w:rPr>
                  <w:t>2</w:t>
                </w:r>
                <w:r w:rsidRPr="009F3C42">
                  <w:rPr>
                    <w:rFonts w:ascii="宋体" w:hAnsi="宋体"/>
                    <w:vanish/>
                    <w:color w:val="000000" w:themeColor="text1"/>
                    <w:szCs w:val="21"/>
                  </w:rPr>
                  <w:t xml:space="preserve"> </w:t>
                </w:r>
                <w:r w:rsidRPr="009F3C42">
                  <w:rPr>
                    <w:rFonts w:ascii="宋体" w:hAnsi="宋体" w:hint="eastAsia"/>
                    <w:vanish/>
                    <w:color w:val="000000" w:themeColor="text1"/>
                    <w:szCs w:val="21"/>
                  </w:rPr>
                  <w:t>销售产品</w:t>
                </w:r>
                <w:r w:rsidRPr="009F3C42">
                  <w:rPr>
                    <w:rFonts w:ascii="宋体" w:hAnsi="宋体"/>
                    <w:vanish/>
                    <w:color w:val="000000" w:themeColor="text1"/>
                    <w:szCs w:val="21"/>
                  </w:rPr>
                  <w:t>、商品、提供或者接</w:t>
                </w:r>
                <w:r w:rsidRPr="009F3C42">
                  <w:rPr>
                    <w:rFonts w:ascii="宋体" w:hAnsi="宋体" w:hint="eastAsia"/>
                    <w:vanish/>
                    <w:color w:val="000000" w:themeColor="text1"/>
                    <w:szCs w:val="21"/>
                  </w:rPr>
                  <w:t>受</w:t>
                </w:r>
                <w:r w:rsidRPr="009F3C42">
                  <w:rPr>
                    <w:rFonts w:ascii="宋体" w:hAnsi="宋体"/>
                    <w:vanish/>
                    <w:color w:val="000000" w:themeColor="text1"/>
                    <w:szCs w:val="21"/>
                  </w:rPr>
                  <w:t>劳务委托，委托或者受托销售</w:t>
                </w:r>
              </w:p>
            </w:tc>
            <w:sdt>
              <w:sdtPr>
                <w:rPr>
                  <w:rFonts w:asciiTheme="minorEastAsia" w:eastAsiaTheme="minorEastAsia" w:hAnsiTheme="minorEastAsia"/>
                  <w:vanish/>
                  <w:color w:val="000000" w:themeColor="text1"/>
                  <w:szCs w:val="24"/>
                </w:rPr>
                <w:alias w:val="货币类型"/>
                <w:tag w:val="货币类型"/>
                <w:id w:val="-789889363"/>
                <w:lock w:val="sdtLocked"/>
                <w:placeholder>
                  <w:docPart w:val="DCCAB61340044CA5ACFC3715C0024BB8"/>
                </w:placeholder>
                <w:text/>
              </w:sdtPr>
              <w:sdtEndPr/>
              <w:sdtContent>
                <w:tc>
                  <w:tcPr>
                    <w:tcW w:w="1276" w:type="dxa"/>
                    <w:gridSpan w:val="2"/>
                  </w:tcPr>
                  <w:p w:rsidR="00CA0642" w:rsidRPr="009F3C42" w:rsidRDefault="00BF4B1A" w:rsidP="00BC2E98">
                    <w:pPr>
                      <w:jc w:val="right"/>
                      <w:rPr>
                        <w:rFonts w:ascii="宋体" w:hAnsi="宋体"/>
                        <w:vanish/>
                        <w:color w:val="000000" w:themeColor="text1"/>
                        <w:szCs w:val="21"/>
                      </w:rPr>
                    </w:pPr>
                    <w:r w:rsidRPr="009F3C42">
                      <w:rPr>
                        <w:vanish/>
                      </w:rPr>
                      <w:t>-</w:t>
                    </w:r>
                  </w:p>
                </w:tc>
              </w:sdtContent>
            </w:sdt>
            <w:sdt>
              <w:sdtPr>
                <w:rPr>
                  <w:rFonts w:asciiTheme="minorEastAsia" w:eastAsiaTheme="minorEastAsia" w:hAnsiTheme="minorEastAsia"/>
                  <w:vanish/>
                  <w:color w:val="000000" w:themeColor="text1"/>
                  <w:szCs w:val="24"/>
                </w:rPr>
                <w:alias w:val="货币类型"/>
                <w:tag w:val="货币类型"/>
                <w:id w:val="1257484904"/>
                <w:lock w:val="sdtLocked"/>
                <w:placeholder>
                  <w:docPart w:val="7358B2DFEA7140D589E5ED99AF31AE07"/>
                </w:placeholder>
                <w:text/>
              </w:sdtPr>
              <w:sdtEndPr/>
              <w:sdtContent>
                <w:tc>
                  <w:tcPr>
                    <w:tcW w:w="1276" w:type="dxa"/>
                  </w:tcPr>
                  <w:p w:rsidR="00CA0642" w:rsidRPr="009F3C42" w:rsidRDefault="00BF4B1A" w:rsidP="00BC2E98">
                    <w:pPr>
                      <w:jc w:val="right"/>
                      <w:rPr>
                        <w:rFonts w:ascii="宋体" w:hAnsi="宋体"/>
                        <w:vanish/>
                        <w:color w:val="000000" w:themeColor="text1"/>
                        <w:szCs w:val="21"/>
                      </w:rPr>
                    </w:pPr>
                    <w:r w:rsidRPr="009F3C42">
                      <w:rPr>
                        <w:vanish/>
                      </w:rPr>
                      <w:t>-</w:t>
                    </w:r>
                  </w:p>
                </w:tc>
              </w:sdtContent>
            </w:sdt>
          </w:tr>
          <w:tr w:rsidR="001B6047" w:rsidRPr="009F3C42" w:rsidTr="00FE792C">
            <w:trPr>
              <w:trHeight w:val="324"/>
              <w:hidden/>
            </w:trPr>
            <w:tc>
              <w:tcPr>
                <w:tcW w:w="5670" w:type="dxa"/>
                <w:gridSpan w:val="3"/>
              </w:tcPr>
              <w:p w:rsidR="00CA0642" w:rsidRPr="009F3C42" w:rsidRDefault="00CA0642" w:rsidP="004C3EDE">
                <w:pPr>
                  <w:rPr>
                    <w:rFonts w:ascii="宋体" w:hAnsi="宋体"/>
                    <w:vanish/>
                    <w:color w:val="000000" w:themeColor="text1"/>
                    <w:szCs w:val="21"/>
                  </w:rPr>
                </w:pPr>
                <w:r w:rsidRPr="009F3C42">
                  <w:rPr>
                    <w:rFonts w:ascii="宋体" w:hAnsi="宋体" w:hint="eastAsia"/>
                    <w:vanish/>
                    <w:color w:val="000000" w:themeColor="text1"/>
                    <w:szCs w:val="21"/>
                  </w:rPr>
                  <w:t>3 投资</w:t>
                </w:r>
                <w:r w:rsidRPr="009F3C42">
                  <w:rPr>
                    <w:rFonts w:ascii="宋体" w:hAnsi="宋体"/>
                    <w:vanish/>
                    <w:color w:val="000000" w:themeColor="text1"/>
                    <w:szCs w:val="21"/>
                  </w:rPr>
                  <w:t>（</w:t>
                </w:r>
                <w:r w:rsidRPr="009F3C42">
                  <w:rPr>
                    <w:rFonts w:ascii="宋体" w:hAnsi="宋体" w:hint="eastAsia"/>
                    <w:vanish/>
                    <w:color w:val="000000" w:themeColor="text1"/>
                    <w:szCs w:val="21"/>
                  </w:rPr>
                  <w:t>含</w:t>
                </w:r>
                <w:r w:rsidRPr="009F3C42">
                  <w:rPr>
                    <w:rFonts w:ascii="宋体" w:hAnsi="宋体"/>
                    <w:vanish/>
                    <w:color w:val="000000" w:themeColor="text1"/>
                    <w:szCs w:val="21"/>
                  </w:rPr>
                  <w:t>共同投资、委托理财、委托贷款）</w:t>
                </w:r>
              </w:p>
            </w:tc>
            <w:sdt>
              <w:sdtPr>
                <w:rPr>
                  <w:rFonts w:asciiTheme="minorEastAsia" w:eastAsiaTheme="minorEastAsia" w:hAnsiTheme="minorEastAsia"/>
                  <w:vanish/>
                  <w:color w:val="000000" w:themeColor="text1"/>
                  <w:szCs w:val="24"/>
                </w:rPr>
                <w:alias w:val="货币类型"/>
                <w:tag w:val="货币类型"/>
                <w:id w:val="1775054794"/>
                <w:lock w:val="sdtLocked"/>
                <w:placeholder>
                  <w:docPart w:val="FA4533E200A149D0A0CAD6E748D53B11"/>
                </w:placeholder>
                <w:text/>
              </w:sdtPr>
              <w:sdtEndPr/>
              <w:sdtContent>
                <w:tc>
                  <w:tcPr>
                    <w:tcW w:w="1276" w:type="dxa"/>
                    <w:gridSpan w:val="2"/>
                  </w:tcPr>
                  <w:p w:rsidR="00CA0642" w:rsidRPr="009F3C42" w:rsidRDefault="00BF4B1A" w:rsidP="00BC2E98">
                    <w:pPr>
                      <w:jc w:val="right"/>
                      <w:rPr>
                        <w:rFonts w:ascii="宋体" w:hAnsi="宋体"/>
                        <w:vanish/>
                        <w:color w:val="000000" w:themeColor="text1"/>
                        <w:szCs w:val="21"/>
                      </w:rPr>
                    </w:pPr>
                    <w:r w:rsidRPr="009F3C42">
                      <w:rPr>
                        <w:vanish/>
                      </w:rPr>
                      <w:t>-</w:t>
                    </w:r>
                  </w:p>
                </w:tc>
              </w:sdtContent>
            </w:sdt>
            <w:sdt>
              <w:sdtPr>
                <w:rPr>
                  <w:rFonts w:asciiTheme="minorEastAsia" w:eastAsiaTheme="minorEastAsia" w:hAnsiTheme="minorEastAsia"/>
                  <w:vanish/>
                  <w:color w:val="000000" w:themeColor="text1"/>
                  <w:szCs w:val="24"/>
                </w:rPr>
                <w:alias w:val="货币类型"/>
                <w:tag w:val="货币类型"/>
                <w:id w:val="-228927325"/>
                <w:lock w:val="sdtLocked"/>
                <w:placeholder>
                  <w:docPart w:val="56A079C2C5264E9187617FEF497DF249"/>
                </w:placeholder>
                <w:text/>
              </w:sdtPr>
              <w:sdtEndPr/>
              <w:sdtContent>
                <w:tc>
                  <w:tcPr>
                    <w:tcW w:w="1276" w:type="dxa"/>
                  </w:tcPr>
                  <w:p w:rsidR="00CA0642" w:rsidRPr="009F3C42" w:rsidRDefault="00BF4B1A" w:rsidP="00BC2E98">
                    <w:pPr>
                      <w:jc w:val="right"/>
                      <w:rPr>
                        <w:rFonts w:ascii="宋体" w:hAnsi="宋体"/>
                        <w:vanish/>
                        <w:color w:val="000000" w:themeColor="text1"/>
                        <w:szCs w:val="21"/>
                      </w:rPr>
                    </w:pPr>
                    <w:r w:rsidRPr="009F3C42">
                      <w:rPr>
                        <w:vanish/>
                      </w:rPr>
                      <w:t>-</w:t>
                    </w:r>
                  </w:p>
                </w:tc>
              </w:sdtContent>
            </w:sdt>
          </w:tr>
          <w:tr w:rsidR="001B6047" w:rsidRPr="009F3C42" w:rsidTr="00FE792C">
            <w:trPr>
              <w:trHeight w:val="324"/>
              <w:hidden/>
            </w:trPr>
            <w:tc>
              <w:tcPr>
                <w:tcW w:w="5670" w:type="dxa"/>
                <w:gridSpan w:val="3"/>
              </w:tcPr>
              <w:p w:rsidR="00CA0642" w:rsidRPr="009F3C42" w:rsidRDefault="00CA0642" w:rsidP="004C3EDE">
                <w:pPr>
                  <w:rPr>
                    <w:rFonts w:ascii="宋体" w:hAnsi="宋体"/>
                    <w:vanish/>
                    <w:color w:val="000000" w:themeColor="text1"/>
                    <w:szCs w:val="21"/>
                  </w:rPr>
                </w:pPr>
                <w:r w:rsidRPr="009F3C42">
                  <w:rPr>
                    <w:rFonts w:ascii="宋体" w:hAnsi="宋体"/>
                    <w:vanish/>
                    <w:color w:val="000000" w:themeColor="text1"/>
                    <w:szCs w:val="21"/>
                  </w:rPr>
                  <w:t xml:space="preserve">4 </w:t>
                </w:r>
                <w:r w:rsidRPr="009F3C42">
                  <w:rPr>
                    <w:rFonts w:ascii="宋体" w:hAnsi="宋体" w:hint="eastAsia"/>
                    <w:vanish/>
                    <w:color w:val="000000" w:themeColor="text1"/>
                    <w:szCs w:val="21"/>
                  </w:rPr>
                  <w:t>财务资助</w:t>
                </w:r>
                <w:r w:rsidRPr="009F3C42">
                  <w:rPr>
                    <w:rFonts w:ascii="宋体" w:hAnsi="宋体"/>
                    <w:vanish/>
                    <w:color w:val="000000" w:themeColor="text1"/>
                    <w:szCs w:val="21"/>
                  </w:rPr>
                  <w:t>（</w:t>
                </w:r>
                <w:r w:rsidRPr="009F3C42">
                  <w:rPr>
                    <w:rFonts w:ascii="宋体" w:hAnsi="宋体" w:hint="eastAsia"/>
                    <w:vanish/>
                    <w:color w:val="000000" w:themeColor="text1"/>
                    <w:szCs w:val="21"/>
                  </w:rPr>
                  <w:t>挂牌公司</w:t>
                </w:r>
                <w:r w:rsidRPr="009F3C42">
                  <w:rPr>
                    <w:rFonts w:ascii="宋体" w:hAnsi="宋体"/>
                    <w:vanish/>
                    <w:color w:val="000000" w:themeColor="text1"/>
                    <w:szCs w:val="21"/>
                  </w:rPr>
                  <w:t>接受的）</w:t>
                </w:r>
              </w:p>
            </w:tc>
            <w:sdt>
              <w:sdtPr>
                <w:rPr>
                  <w:rFonts w:asciiTheme="minorEastAsia" w:eastAsiaTheme="minorEastAsia" w:hAnsiTheme="minorEastAsia"/>
                  <w:vanish/>
                  <w:color w:val="000000" w:themeColor="text1"/>
                  <w:szCs w:val="24"/>
                </w:rPr>
                <w:alias w:val="货币类型"/>
                <w:tag w:val="货币类型"/>
                <w:id w:val="-1055386025"/>
                <w:lock w:val="sdtLocked"/>
                <w:placeholder>
                  <w:docPart w:val="1F609FBEE85D4A72A3E661694E9A1ABC"/>
                </w:placeholder>
                <w:text/>
              </w:sdtPr>
              <w:sdtEndPr/>
              <w:sdtContent>
                <w:tc>
                  <w:tcPr>
                    <w:tcW w:w="1276" w:type="dxa"/>
                    <w:gridSpan w:val="2"/>
                  </w:tcPr>
                  <w:p w:rsidR="00CA0642" w:rsidRPr="009F3C42" w:rsidRDefault="00BF4B1A" w:rsidP="00BC2E98">
                    <w:pPr>
                      <w:jc w:val="right"/>
                      <w:rPr>
                        <w:rFonts w:ascii="宋体" w:hAnsi="宋体"/>
                        <w:vanish/>
                        <w:color w:val="000000" w:themeColor="text1"/>
                        <w:szCs w:val="21"/>
                      </w:rPr>
                    </w:pPr>
                    <w:r w:rsidRPr="009F3C42">
                      <w:rPr>
                        <w:vanish/>
                      </w:rPr>
                      <w:t>-</w:t>
                    </w:r>
                  </w:p>
                </w:tc>
              </w:sdtContent>
            </w:sdt>
            <w:sdt>
              <w:sdtPr>
                <w:rPr>
                  <w:rFonts w:asciiTheme="minorEastAsia" w:eastAsiaTheme="minorEastAsia" w:hAnsiTheme="minorEastAsia"/>
                  <w:vanish/>
                  <w:color w:val="000000" w:themeColor="text1"/>
                  <w:szCs w:val="24"/>
                </w:rPr>
                <w:alias w:val="货币类型"/>
                <w:tag w:val="货币类型"/>
                <w:id w:val="393480903"/>
                <w:lock w:val="sdtLocked"/>
                <w:placeholder>
                  <w:docPart w:val="BEF695FE28EF4F4A8E98EF81EA3E9D5C"/>
                </w:placeholder>
                <w:text/>
              </w:sdtPr>
              <w:sdtEndPr/>
              <w:sdtContent>
                <w:tc>
                  <w:tcPr>
                    <w:tcW w:w="1276" w:type="dxa"/>
                  </w:tcPr>
                  <w:p w:rsidR="00CA0642" w:rsidRPr="009F3C42" w:rsidRDefault="00BF4B1A" w:rsidP="00BC2E98">
                    <w:pPr>
                      <w:jc w:val="right"/>
                      <w:rPr>
                        <w:rFonts w:ascii="宋体" w:hAnsi="宋体"/>
                        <w:vanish/>
                        <w:color w:val="000000" w:themeColor="text1"/>
                        <w:szCs w:val="21"/>
                      </w:rPr>
                    </w:pPr>
                    <w:r w:rsidRPr="009F3C42">
                      <w:rPr>
                        <w:vanish/>
                      </w:rPr>
                      <w:t>-</w:t>
                    </w:r>
                  </w:p>
                </w:tc>
              </w:sdtContent>
            </w:sdt>
          </w:tr>
          <w:tr w:rsidR="001B6047" w:rsidRPr="009F3C42" w:rsidTr="00FE792C">
            <w:trPr>
              <w:trHeight w:val="324"/>
              <w:hidden/>
            </w:trPr>
            <w:tc>
              <w:tcPr>
                <w:tcW w:w="5670" w:type="dxa"/>
                <w:gridSpan w:val="3"/>
              </w:tcPr>
              <w:p w:rsidR="00CA0642" w:rsidRPr="009F3C42" w:rsidRDefault="00CA0642" w:rsidP="004C3EDE">
                <w:pPr>
                  <w:rPr>
                    <w:rFonts w:ascii="宋体" w:hAnsi="宋体"/>
                    <w:vanish/>
                    <w:color w:val="000000" w:themeColor="text1"/>
                    <w:szCs w:val="21"/>
                  </w:rPr>
                </w:pPr>
                <w:r w:rsidRPr="009F3C42">
                  <w:rPr>
                    <w:rFonts w:ascii="宋体" w:hAnsi="宋体" w:hint="eastAsia"/>
                    <w:vanish/>
                    <w:color w:val="000000" w:themeColor="text1"/>
                    <w:szCs w:val="21"/>
                  </w:rPr>
                  <w:t>5 公司章程中</w:t>
                </w:r>
                <w:r w:rsidRPr="009F3C42">
                  <w:rPr>
                    <w:rFonts w:ascii="宋体" w:hAnsi="宋体"/>
                    <w:vanish/>
                    <w:color w:val="000000" w:themeColor="text1"/>
                    <w:szCs w:val="21"/>
                  </w:rPr>
                  <w:t>约定适用于本公司的日常关联交易类型</w:t>
                </w:r>
              </w:p>
            </w:tc>
            <w:sdt>
              <w:sdtPr>
                <w:rPr>
                  <w:rFonts w:asciiTheme="minorEastAsia" w:eastAsiaTheme="minorEastAsia" w:hAnsiTheme="minorEastAsia"/>
                  <w:vanish/>
                  <w:color w:val="000000" w:themeColor="text1"/>
                  <w:szCs w:val="24"/>
                </w:rPr>
                <w:alias w:val="货币类型"/>
                <w:tag w:val="货币类型"/>
                <w:id w:val="-473599823"/>
                <w:lock w:val="sdtLocked"/>
                <w:placeholder>
                  <w:docPart w:val="69043EB842F947A6A29D50046DA5ECE4"/>
                </w:placeholder>
                <w:text/>
              </w:sdtPr>
              <w:sdtEndPr/>
              <w:sdtContent>
                <w:tc>
                  <w:tcPr>
                    <w:tcW w:w="1276" w:type="dxa"/>
                    <w:gridSpan w:val="2"/>
                  </w:tcPr>
                  <w:p w:rsidR="00CA0642" w:rsidRPr="009F3C42" w:rsidRDefault="00BF4B1A" w:rsidP="00BC2E98">
                    <w:pPr>
                      <w:jc w:val="right"/>
                      <w:rPr>
                        <w:rFonts w:ascii="宋体" w:hAnsi="宋体"/>
                        <w:vanish/>
                        <w:color w:val="000000" w:themeColor="text1"/>
                        <w:szCs w:val="21"/>
                      </w:rPr>
                    </w:pPr>
                    <w:r w:rsidRPr="009F3C42">
                      <w:rPr>
                        <w:vanish/>
                      </w:rPr>
                      <w:t>-</w:t>
                    </w:r>
                  </w:p>
                </w:tc>
              </w:sdtContent>
            </w:sdt>
            <w:sdt>
              <w:sdtPr>
                <w:rPr>
                  <w:rFonts w:asciiTheme="minorEastAsia" w:eastAsiaTheme="minorEastAsia" w:hAnsiTheme="minorEastAsia"/>
                  <w:vanish/>
                  <w:color w:val="000000" w:themeColor="text1"/>
                  <w:szCs w:val="24"/>
                </w:rPr>
                <w:alias w:val="货币类型"/>
                <w:tag w:val="货币类型"/>
                <w:id w:val="-784891630"/>
                <w:lock w:val="sdtLocked"/>
                <w:placeholder>
                  <w:docPart w:val="ADA24F22F5E04D16AB775D0C7A5A1FD0"/>
                </w:placeholder>
                <w:text/>
              </w:sdtPr>
              <w:sdtEndPr/>
              <w:sdtContent>
                <w:tc>
                  <w:tcPr>
                    <w:tcW w:w="1276" w:type="dxa"/>
                  </w:tcPr>
                  <w:p w:rsidR="00CA0642" w:rsidRPr="009F3C42" w:rsidRDefault="00BF4B1A" w:rsidP="00BC2E98">
                    <w:pPr>
                      <w:jc w:val="right"/>
                      <w:rPr>
                        <w:rFonts w:ascii="宋体" w:hAnsi="宋体"/>
                        <w:vanish/>
                        <w:color w:val="000000" w:themeColor="text1"/>
                        <w:szCs w:val="21"/>
                      </w:rPr>
                    </w:pPr>
                    <w:r w:rsidRPr="009F3C42">
                      <w:rPr>
                        <w:vanish/>
                      </w:rPr>
                      <w:t>-</w:t>
                    </w:r>
                  </w:p>
                </w:tc>
              </w:sdtContent>
            </w:sdt>
          </w:tr>
          <w:tr w:rsidR="001B6047" w:rsidRPr="009F3C42" w:rsidTr="00FE792C">
            <w:trPr>
              <w:trHeight w:val="324"/>
              <w:hidden/>
            </w:trPr>
            <w:tc>
              <w:tcPr>
                <w:tcW w:w="5670" w:type="dxa"/>
                <w:gridSpan w:val="3"/>
              </w:tcPr>
              <w:p w:rsidR="00CA0642" w:rsidRPr="009F3C42" w:rsidRDefault="00CA0642" w:rsidP="00CA0642">
                <w:pPr>
                  <w:jc w:val="center"/>
                  <w:rPr>
                    <w:rFonts w:ascii="宋体" w:hAnsi="宋体"/>
                    <w:b/>
                    <w:vanish/>
                    <w:color w:val="000000" w:themeColor="text1"/>
                    <w:szCs w:val="21"/>
                  </w:rPr>
                </w:pPr>
                <w:r w:rsidRPr="009F3C42">
                  <w:rPr>
                    <w:rFonts w:ascii="宋体" w:hAnsi="宋体" w:hint="eastAsia"/>
                    <w:b/>
                    <w:vanish/>
                    <w:color w:val="000000" w:themeColor="text1"/>
                    <w:szCs w:val="21"/>
                  </w:rPr>
                  <w:t>总计</w:t>
                </w:r>
              </w:p>
            </w:tc>
            <w:sdt>
              <w:sdtPr>
                <w:rPr>
                  <w:rFonts w:asciiTheme="minorEastAsia" w:eastAsiaTheme="minorEastAsia" w:hAnsiTheme="minorEastAsia"/>
                  <w:vanish/>
                  <w:color w:val="000000" w:themeColor="text1"/>
                  <w:szCs w:val="24"/>
                </w:rPr>
                <w:alias w:val="货币类型"/>
                <w:tag w:val="货币类型"/>
                <w:id w:val="727031927"/>
                <w:lock w:val="sdtLocked"/>
                <w:placeholder>
                  <w:docPart w:val="831B01026E9546F9B5869ECAFF4135D3"/>
                </w:placeholder>
                <w:text/>
              </w:sdtPr>
              <w:sdtEndPr/>
              <w:sdtContent>
                <w:tc>
                  <w:tcPr>
                    <w:tcW w:w="1276" w:type="dxa"/>
                    <w:gridSpan w:val="2"/>
                  </w:tcPr>
                  <w:p w:rsidR="00CA0642" w:rsidRPr="009F3C42" w:rsidRDefault="00BF4B1A" w:rsidP="00BC2E98">
                    <w:pPr>
                      <w:jc w:val="right"/>
                      <w:rPr>
                        <w:rFonts w:ascii="宋体" w:hAnsi="宋体"/>
                        <w:vanish/>
                        <w:color w:val="000000" w:themeColor="text1"/>
                        <w:szCs w:val="21"/>
                      </w:rPr>
                    </w:pPr>
                    <w:r w:rsidRPr="009F3C42">
                      <w:rPr>
                        <w:vanish/>
                      </w:rPr>
                      <w:t>-</w:t>
                    </w:r>
                  </w:p>
                </w:tc>
              </w:sdtContent>
            </w:sdt>
            <w:sdt>
              <w:sdtPr>
                <w:rPr>
                  <w:rFonts w:asciiTheme="minorEastAsia" w:eastAsiaTheme="minorEastAsia" w:hAnsiTheme="minorEastAsia"/>
                  <w:vanish/>
                  <w:color w:val="000000" w:themeColor="text1"/>
                  <w:szCs w:val="24"/>
                </w:rPr>
                <w:alias w:val="货币类型"/>
                <w:tag w:val="货币类型"/>
                <w:id w:val="129840580"/>
                <w:lock w:val="sdtLocked"/>
                <w:placeholder>
                  <w:docPart w:val="66CE244EAC1B4A94BCEDB1DE15CF2BAF"/>
                </w:placeholder>
                <w:text/>
              </w:sdtPr>
              <w:sdtEndPr/>
              <w:sdtContent>
                <w:tc>
                  <w:tcPr>
                    <w:tcW w:w="1276" w:type="dxa"/>
                  </w:tcPr>
                  <w:p w:rsidR="00CA0642" w:rsidRPr="009F3C42" w:rsidRDefault="00BF4B1A" w:rsidP="00BC2E98">
                    <w:pPr>
                      <w:jc w:val="right"/>
                      <w:rPr>
                        <w:rFonts w:ascii="宋体" w:hAnsi="宋体"/>
                        <w:vanish/>
                        <w:color w:val="000000" w:themeColor="text1"/>
                        <w:szCs w:val="21"/>
                      </w:rPr>
                    </w:pPr>
                    <w:r w:rsidRPr="009F3C42">
                      <w:rPr>
                        <w:vanish/>
                      </w:rPr>
                      <w:t>-</w:t>
                    </w:r>
                  </w:p>
                </w:tc>
              </w:sdtContent>
            </w:sdt>
          </w:tr>
          <w:tr w:rsidR="001B6047" w:rsidRPr="009F3C42" w:rsidTr="00FE792C">
            <w:trPr>
              <w:hidden/>
            </w:trPr>
            <w:tc>
              <w:tcPr>
                <w:tcW w:w="8222" w:type="dxa"/>
                <w:gridSpan w:val="6"/>
              </w:tcPr>
              <w:p w:rsidR="00C8746F" w:rsidRPr="009F3C42" w:rsidRDefault="00C8746F" w:rsidP="004C3EDE">
                <w:pPr>
                  <w:jc w:val="center"/>
                  <w:rPr>
                    <w:rFonts w:ascii="宋体" w:hAnsi="宋体"/>
                    <w:b/>
                    <w:vanish/>
                    <w:color w:val="000000" w:themeColor="text1"/>
                    <w:kern w:val="0"/>
                    <w:szCs w:val="21"/>
                  </w:rPr>
                </w:pPr>
                <w:r w:rsidRPr="009F3C42">
                  <w:rPr>
                    <w:rFonts w:ascii="宋体" w:hAnsi="宋体" w:hint="eastAsia"/>
                    <w:b/>
                    <w:vanish/>
                    <w:color w:val="000000" w:themeColor="text1"/>
                    <w:kern w:val="0"/>
                    <w:szCs w:val="21"/>
                  </w:rPr>
                  <w:t>偶发性</w:t>
                </w:r>
                <w:r w:rsidRPr="009F3C42">
                  <w:rPr>
                    <w:rFonts w:ascii="宋体" w:hAnsi="宋体"/>
                    <w:b/>
                    <w:vanish/>
                    <w:color w:val="000000" w:themeColor="text1"/>
                    <w:kern w:val="0"/>
                    <w:szCs w:val="21"/>
                  </w:rPr>
                  <w:t>关联交易</w:t>
                </w:r>
                <w:r w:rsidRPr="009F3C42">
                  <w:rPr>
                    <w:rFonts w:ascii="宋体" w:hAnsi="宋体" w:hint="eastAsia"/>
                    <w:b/>
                    <w:vanish/>
                    <w:color w:val="000000" w:themeColor="text1"/>
                    <w:kern w:val="0"/>
                    <w:szCs w:val="21"/>
                  </w:rPr>
                  <w:t>事项</w:t>
                </w:r>
              </w:p>
            </w:tc>
          </w:tr>
          <w:tr w:rsidR="001B6047" w:rsidRPr="009F3C42" w:rsidTr="00FE792C">
            <w:trPr>
              <w:hidden/>
            </w:trPr>
            <w:tc>
              <w:tcPr>
                <w:tcW w:w="2406" w:type="dxa"/>
              </w:tcPr>
              <w:p w:rsidR="00C8746F" w:rsidRPr="009F3C42" w:rsidRDefault="002F43C3" w:rsidP="004C3EDE">
                <w:pPr>
                  <w:jc w:val="center"/>
                  <w:rPr>
                    <w:rFonts w:ascii="宋体" w:hAnsi="宋体"/>
                    <w:vanish/>
                    <w:color w:val="000000" w:themeColor="text1"/>
                    <w:kern w:val="0"/>
                    <w:szCs w:val="21"/>
                  </w:rPr>
                </w:pPr>
                <w:r w:rsidRPr="009F3C42">
                  <w:rPr>
                    <w:rFonts w:ascii="宋体" w:hAnsi="宋体" w:hint="eastAsia"/>
                    <w:vanish/>
                    <w:color w:val="000000" w:themeColor="text1"/>
                    <w:kern w:val="0"/>
                    <w:szCs w:val="21"/>
                  </w:rPr>
                  <w:t>关联方</w:t>
                </w:r>
              </w:p>
            </w:tc>
            <w:tc>
              <w:tcPr>
                <w:tcW w:w="2266" w:type="dxa"/>
              </w:tcPr>
              <w:p w:rsidR="00C8746F" w:rsidRPr="009F3C42" w:rsidRDefault="002F43C3" w:rsidP="004C3EDE">
                <w:pPr>
                  <w:jc w:val="center"/>
                  <w:rPr>
                    <w:rFonts w:ascii="宋体" w:hAnsi="宋体"/>
                    <w:vanish/>
                    <w:color w:val="000000" w:themeColor="text1"/>
                    <w:kern w:val="0"/>
                    <w:szCs w:val="21"/>
                  </w:rPr>
                </w:pPr>
                <w:r w:rsidRPr="009F3C42">
                  <w:rPr>
                    <w:rFonts w:ascii="宋体" w:hAnsi="宋体" w:hint="eastAsia"/>
                    <w:vanish/>
                    <w:color w:val="000000" w:themeColor="text1"/>
                    <w:kern w:val="0"/>
                    <w:szCs w:val="21"/>
                  </w:rPr>
                  <w:t>交易内容</w:t>
                </w:r>
              </w:p>
            </w:tc>
            <w:tc>
              <w:tcPr>
                <w:tcW w:w="1991" w:type="dxa"/>
                <w:gridSpan w:val="2"/>
              </w:tcPr>
              <w:p w:rsidR="00C8746F" w:rsidRPr="009F3C42" w:rsidRDefault="002F43C3" w:rsidP="004C3EDE">
                <w:pPr>
                  <w:jc w:val="center"/>
                  <w:rPr>
                    <w:rFonts w:ascii="宋体" w:hAnsi="宋体"/>
                    <w:vanish/>
                    <w:color w:val="000000" w:themeColor="text1"/>
                    <w:kern w:val="0"/>
                    <w:szCs w:val="21"/>
                  </w:rPr>
                </w:pPr>
                <w:r w:rsidRPr="009F3C42">
                  <w:rPr>
                    <w:rFonts w:ascii="宋体" w:hAnsi="宋体" w:hint="eastAsia"/>
                    <w:vanish/>
                    <w:color w:val="000000" w:themeColor="text1"/>
                    <w:kern w:val="0"/>
                    <w:szCs w:val="21"/>
                  </w:rPr>
                  <w:t>交易金额</w:t>
                </w:r>
              </w:p>
            </w:tc>
            <w:tc>
              <w:tcPr>
                <w:tcW w:w="1559" w:type="dxa"/>
                <w:gridSpan w:val="2"/>
              </w:tcPr>
              <w:p w:rsidR="00C8746F" w:rsidRPr="009F3C42" w:rsidRDefault="002F43C3" w:rsidP="004C3EDE">
                <w:pPr>
                  <w:rPr>
                    <w:rFonts w:ascii="宋体" w:hAnsi="宋体"/>
                    <w:vanish/>
                    <w:color w:val="000000" w:themeColor="text1"/>
                    <w:kern w:val="0"/>
                    <w:szCs w:val="21"/>
                  </w:rPr>
                </w:pPr>
                <w:r w:rsidRPr="009F3C42">
                  <w:rPr>
                    <w:rFonts w:ascii="宋体" w:hAnsi="宋体" w:hint="eastAsia"/>
                    <w:vanish/>
                    <w:color w:val="000000" w:themeColor="text1"/>
                    <w:kern w:val="0"/>
                    <w:szCs w:val="21"/>
                  </w:rPr>
                  <w:t>是否履行</w:t>
                </w:r>
                <w:r w:rsidRPr="009F3C42">
                  <w:rPr>
                    <w:rFonts w:ascii="宋体" w:hAnsi="宋体"/>
                    <w:vanish/>
                    <w:color w:val="000000" w:themeColor="text1"/>
                    <w:kern w:val="0"/>
                    <w:szCs w:val="21"/>
                  </w:rPr>
                  <w:t>必要</w:t>
                </w:r>
                <w:r w:rsidRPr="009F3C42">
                  <w:rPr>
                    <w:rFonts w:ascii="宋体" w:hAnsi="宋体" w:hint="eastAsia"/>
                    <w:vanish/>
                    <w:color w:val="000000" w:themeColor="text1"/>
                    <w:kern w:val="0"/>
                    <w:szCs w:val="21"/>
                  </w:rPr>
                  <w:t>决策程序</w:t>
                </w:r>
              </w:p>
            </w:tc>
          </w:tr>
          <w:sdt>
            <w:sdtPr>
              <w:rPr>
                <w:rFonts w:asciiTheme="minorEastAsia" w:eastAsiaTheme="minorEastAsia" w:hAnsiTheme="minorEastAsia"/>
                <w:vanish/>
                <w:color w:val="000000" w:themeColor="text1"/>
                <w:szCs w:val="24"/>
              </w:rPr>
              <w:id w:val="1893377770"/>
              <w:lock w:val="sdtLocked"/>
              <w:placeholder>
                <w:docPart w:val="C6A6F395F02B4AD589B72B2B5A881C00"/>
              </w:placeholder>
            </w:sdtPr>
            <w:sdtEndPr>
              <w:rPr>
                <w:rFonts w:ascii="宋体" w:eastAsia="宋体" w:hAnsi="宋体"/>
                <w:szCs w:val="21"/>
              </w:rPr>
            </w:sdtEndPr>
            <w:sdtContent>
              <w:tr w:rsidR="001B6047" w:rsidRPr="009F3C42" w:rsidTr="00FE792C">
                <w:trPr>
                  <w:hidden/>
                </w:trPr>
                <w:sdt>
                  <w:sdtPr>
                    <w:rPr>
                      <w:rFonts w:asciiTheme="minorEastAsia" w:eastAsiaTheme="minorEastAsia" w:hAnsiTheme="minorEastAsia"/>
                      <w:vanish/>
                      <w:color w:val="000000" w:themeColor="text1"/>
                      <w:szCs w:val="24"/>
                    </w:rPr>
                    <w:id w:val="-2098011354"/>
                    <w:lock w:val="sdtLocked"/>
                    <w:placeholder>
                      <w:docPart w:val="000CB64F187D46599C82C722739887ED"/>
                    </w:placeholder>
                    <w:text/>
                  </w:sdtPr>
                  <w:sdtEndPr/>
                  <w:sdtContent>
                    <w:tc>
                      <w:tcPr>
                        <w:tcW w:w="2406" w:type="dxa"/>
                        <w:shd w:val="clear" w:color="auto" w:fill="auto"/>
                      </w:tcPr>
                      <w:p w:rsidR="002F43C3" w:rsidRPr="009F3C42" w:rsidRDefault="00BF4B1A" w:rsidP="002F43C3">
                        <w:pPr>
                          <w:jc w:val="center"/>
                          <w:rPr>
                            <w:rFonts w:ascii="宋体" w:hAnsi="宋体"/>
                            <w:vanish/>
                            <w:color w:val="000000" w:themeColor="text1"/>
                            <w:szCs w:val="21"/>
                          </w:rPr>
                        </w:pPr>
                        <w:r w:rsidRPr="009F3C42">
                          <w:rPr>
                            <w:vanish/>
                          </w:rPr>
                          <w:t>-</w:t>
                        </w:r>
                      </w:p>
                    </w:tc>
                  </w:sdtContent>
                </w:sdt>
                <w:sdt>
                  <w:sdtPr>
                    <w:rPr>
                      <w:rFonts w:asciiTheme="minorEastAsia" w:eastAsiaTheme="minorEastAsia" w:hAnsiTheme="minorEastAsia"/>
                      <w:vanish/>
                      <w:color w:val="000000" w:themeColor="text1"/>
                      <w:szCs w:val="24"/>
                    </w:rPr>
                    <w:id w:val="-384409968"/>
                    <w:lock w:val="sdtLocked"/>
                    <w:placeholder>
                      <w:docPart w:val="C409F5F8CDAD4942B945AEF8240C4686"/>
                    </w:placeholder>
                    <w:text/>
                  </w:sdtPr>
                  <w:sdtEndPr/>
                  <w:sdtContent>
                    <w:tc>
                      <w:tcPr>
                        <w:tcW w:w="2266" w:type="dxa"/>
                      </w:tcPr>
                      <w:p w:rsidR="002F43C3" w:rsidRPr="009F3C42" w:rsidRDefault="00BF4B1A" w:rsidP="002F43C3">
                        <w:pPr>
                          <w:jc w:val="center"/>
                          <w:rPr>
                            <w:rFonts w:ascii="宋体" w:hAnsi="宋体"/>
                            <w:vanish/>
                            <w:color w:val="000000" w:themeColor="text1"/>
                            <w:kern w:val="0"/>
                            <w:szCs w:val="21"/>
                          </w:rPr>
                        </w:pPr>
                        <w:r w:rsidRPr="009F3C42">
                          <w:rPr>
                            <w:vanish/>
                          </w:rPr>
                          <w:t>-</w:t>
                        </w:r>
                      </w:p>
                    </w:tc>
                  </w:sdtContent>
                </w:sdt>
                <w:sdt>
                  <w:sdtPr>
                    <w:rPr>
                      <w:rFonts w:asciiTheme="minorEastAsia" w:eastAsiaTheme="minorEastAsia" w:hAnsiTheme="minorEastAsia"/>
                      <w:vanish/>
                      <w:color w:val="000000" w:themeColor="text1"/>
                      <w:szCs w:val="24"/>
                    </w:rPr>
                    <w:alias w:val="货币类型"/>
                    <w:tag w:val="货币类型"/>
                    <w:id w:val="-1756733822"/>
                    <w:lock w:val="sdtLocked"/>
                    <w:placeholder>
                      <w:docPart w:val="7256045E6E9C4B44B38B55F29943700A"/>
                    </w:placeholder>
                    <w:text/>
                  </w:sdtPr>
                  <w:sdtEndPr/>
                  <w:sdtContent>
                    <w:tc>
                      <w:tcPr>
                        <w:tcW w:w="1991" w:type="dxa"/>
                        <w:gridSpan w:val="2"/>
                      </w:tcPr>
                      <w:p w:rsidR="002F43C3" w:rsidRPr="009F3C42" w:rsidRDefault="00BF4B1A" w:rsidP="00014989">
                        <w:pPr>
                          <w:ind w:rightChars="16" w:right="34"/>
                          <w:jc w:val="right"/>
                          <w:rPr>
                            <w:rFonts w:ascii="宋体" w:hAnsi="宋体"/>
                            <w:vanish/>
                            <w:color w:val="000000" w:themeColor="text1"/>
                            <w:kern w:val="0"/>
                            <w:szCs w:val="21"/>
                          </w:rPr>
                        </w:pPr>
                        <w:r w:rsidRPr="009F3C42">
                          <w:rPr>
                            <w:vanish/>
                          </w:rPr>
                          <w:t>-</w:t>
                        </w:r>
                      </w:p>
                    </w:tc>
                  </w:sdtContent>
                </w:sdt>
                <w:sdt>
                  <w:sdtPr>
                    <w:rPr>
                      <w:rFonts w:ascii="宋体" w:hAnsi="宋体"/>
                      <w:vanish/>
                      <w:color w:val="000000" w:themeColor="text1"/>
                      <w:szCs w:val="21"/>
                    </w:rPr>
                    <w:id w:val="-1375454894"/>
                    <w:lock w:val="sdtLocked"/>
                    <w:placeholder>
                      <w:docPart w:val="6C4101E9C3B14265B11941B8FCC8DC1C"/>
                    </w:placeholder>
                    <w:dropDownList>
                      <w:listItem w:displayText="是" w:value="true"/>
                      <w:listItem w:displayText="否" w:value="false"/>
                    </w:dropDownList>
                  </w:sdtPr>
                  <w:sdtEndPr/>
                  <w:sdtContent>
                    <w:tc>
                      <w:tcPr>
                        <w:tcW w:w="1559" w:type="dxa"/>
                        <w:gridSpan w:val="2"/>
                      </w:tcPr>
                      <w:p w:rsidR="002F43C3" w:rsidRPr="009F3C42" w:rsidRDefault="00BC2E98" w:rsidP="00BC2E98">
                        <w:pPr>
                          <w:jc w:val="center"/>
                          <w:rPr>
                            <w:rFonts w:ascii="宋体" w:hAnsi="宋体"/>
                            <w:vanish/>
                            <w:color w:val="000000" w:themeColor="text1"/>
                            <w:kern w:val="0"/>
                            <w:szCs w:val="21"/>
                          </w:rPr>
                        </w:pPr>
                        <w:r w:rsidRPr="009F3C42">
                          <w:rPr>
                            <w:vanish/>
                          </w:rPr>
                          <w:t>-</w:t>
                        </w:r>
                      </w:p>
                    </w:tc>
                  </w:sdtContent>
                </w:sdt>
              </w:tr>
            </w:sdtContent>
          </w:sdt>
          <w:tr w:rsidR="001B6047" w:rsidRPr="009F3C42" w:rsidTr="00FE792C">
            <w:trPr>
              <w:trHeight w:val="319"/>
              <w:hidden/>
            </w:trPr>
            <w:tc>
              <w:tcPr>
                <w:tcW w:w="2406" w:type="dxa"/>
                <w:shd w:val="clear" w:color="auto" w:fill="auto"/>
              </w:tcPr>
              <w:p w:rsidR="002F43C3" w:rsidRPr="009F3C42" w:rsidRDefault="002F43C3" w:rsidP="002F43C3">
                <w:pPr>
                  <w:jc w:val="center"/>
                  <w:rPr>
                    <w:rFonts w:ascii="宋体" w:hAnsi="宋体"/>
                    <w:vanish/>
                    <w:color w:val="000000" w:themeColor="text1"/>
                    <w:szCs w:val="21"/>
                  </w:rPr>
                </w:pPr>
                <w:r w:rsidRPr="009F3C42">
                  <w:rPr>
                    <w:rFonts w:ascii="宋体" w:hAnsi="宋体" w:hint="eastAsia"/>
                    <w:vanish/>
                    <w:color w:val="000000" w:themeColor="text1"/>
                    <w:szCs w:val="21"/>
                  </w:rPr>
                  <w:t>总计</w:t>
                </w:r>
              </w:p>
            </w:tc>
            <w:tc>
              <w:tcPr>
                <w:tcW w:w="2266" w:type="dxa"/>
              </w:tcPr>
              <w:p w:rsidR="002F43C3" w:rsidRPr="009F3C42" w:rsidRDefault="002F43C3" w:rsidP="002F43C3">
                <w:pPr>
                  <w:jc w:val="center"/>
                  <w:rPr>
                    <w:rFonts w:ascii="宋体" w:hAnsi="宋体"/>
                    <w:vanish/>
                    <w:color w:val="000000" w:themeColor="text1"/>
                    <w:kern w:val="0"/>
                    <w:szCs w:val="21"/>
                  </w:rPr>
                </w:pPr>
                <w:r w:rsidRPr="009F3C42">
                  <w:rPr>
                    <w:rFonts w:ascii="宋体" w:hAnsi="宋体" w:hint="eastAsia"/>
                    <w:vanish/>
                    <w:color w:val="000000" w:themeColor="text1"/>
                    <w:kern w:val="0"/>
                    <w:szCs w:val="21"/>
                  </w:rPr>
                  <w:t>-</w:t>
                </w:r>
              </w:p>
            </w:tc>
            <w:sdt>
              <w:sdtPr>
                <w:rPr>
                  <w:rFonts w:asciiTheme="minorEastAsia" w:eastAsiaTheme="minorEastAsia" w:hAnsiTheme="minorEastAsia"/>
                  <w:vanish/>
                  <w:color w:val="000000" w:themeColor="text1"/>
                  <w:szCs w:val="24"/>
                </w:rPr>
                <w:alias w:val="货币类型"/>
                <w:tag w:val="货币类型"/>
                <w:id w:val="2051723459"/>
                <w:lock w:val="sdtLocked"/>
                <w:placeholder>
                  <w:docPart w:val="CA536C767C2D4F028DEC44F30C2CFFDF"/>
                </w:placeholder>
                <w:text/>
              </w:sdtPr>
              <w:sdtEndPr/>
              <w:sdtContent>
                <w:tc>
                  <w:tcPr>
                    <w:tcW w:w="1991" w:type="dxa"/>
                    <w:gridSpan w:val="2"/>
                  </w:tcPr>
                  <w:p w:rsidR="002F43C3" w:rsidRPr="009F3C42" w:rsidRDefault="00BF4B1A" w:rsidP="00014989">
                    <w:pPr>
                      <w:ind w:rightChars="16" w:right="34"/>
                      <w:jc w:val="right"/>
                      <w:rPr>
                        <w:rFonts w:ascii="宋体" w:hAnsi="宋体"/>
                        <w:vanish/>
                        <w:color w:val="000000" w:themeColor="text1"/>
                        <w:kern w:val="0"/>
                        <w:szCs w:val="21"/>
                      </w:rPr>
                    </w:pPr>
                    <w:r w:rsidRPr="009F3C42">
                      <w:rPr>
                        <w:vanish/>
                      </w:rPr>
                      <w:t>-</w:t>
                    </w:r>
                  </w:p>
                </w:tc>
              </w:sdtContent>
            </w:sdt>
            <w:tc>
              <w:tcPr>
                <w:tcW w:w="1559" w:type="dxa"/>
                <w:gridSpan w:val="2"/>
              </w:tcPr>
              <w:p w:rsidR="002F43C3" w:rsidRPr="009F3C42" w:rsidRDefault="002F43C3" w:rsidP="002F43C3">
                <w:pPr>
                  <w:jc w:val="center"/>
                  <w:rPr>
                    <w:rFonts w:ascii="宋体" w:hAnsi="宋体"/>
                    <w:vanish/>
                    <w:color w:val="000000" w:themeColor="text1"/>
                    <w:kern w:val="0"/>
                    <w:szCs w:val="21"/>
                  </w:rPr>
                </w:pPr>
                <w:r w:rsidRPr="009F3C42">
                  <w:rPr>
                    <w:rFonts w:ascii="宋体" w:hAnsi="宋体" w:hint="eastAsia"/>
                    <w:vanish/>
                    <w:color w:val="000000" w:themeColor="text1"/>
                    <w:kern w:val="0"/>
                    <w:szCs w:val="21"/>
                  </w:rPr>
                  <w:t>-</w:t>
                </w:r>
              </w:p>
            </w:tc>
          </w:tr>
        </w:tbl>
        <w:p w:rsidR="000C30DF" w:rsidRPr="009F3C42" w:rsidRDefault="00115A3F" w:rsidP="000C30DF">
          <w:pPr>
            <w:jc w:val="left"/>
            <w:rPr>
              <w:rFonts w:asciiTheme="minorEastAsia" w:eastAsiaTheme="minorEastAsia" w:hAnsiTheme="minorEastAsia"/>
              <w:b/>
              <w:vanish/>
              <w:color w:val="000000" w:themeColor="text1"/>
              <w:szCs w:val="24"/>
            </w:rPr>
          </w:pPr>
        </w:p>
      </w:sdtContent>
    </w:sdt>
    <w:sdt>
      <w:sdtPr>
        <w:rPr>
          <w:rFonts w:asciiTheme="minorEastAsia" w:eastAsiaTheme="minorEastAsia" w:hAnsiTheme="minorEastAsia" w:hint="eastAsia"/>
          <w:b/>
          <w:vanish/>
          <w:color w:val="000000" w:themeColor="text1"/>
          <w:szCs w:val="44"/>
        </w:rPr>
        <w:id w:val="1288162538"/>
        <w:placeholder>
          <w:docPart w:val="C6A6F395F02B4AD589B72B2B5A881C00"/>
        </w:placeholder>
      </w:sdtPr>
      <w:sdtEndPr>
        <w:rPr>
          <w:rFonts w:hint="default"/>
        </w:rPr>
      </w:sdtEndPr>
      <w:sdtContent>
        <w:p w:rsidR="003E3317" w:rsidRPr="009F3C42" w:rsidRDefault="006A44E4" w:rsidP="003E3317">
          <w:pPr>
            <w:tabs>
              <w:tab w:val="left" w:pos="5140"/>
            </w:tabs>
            <w:rPr>
              <w:rFonts w:asciiTheme="minorEastAsia" w:eastAsiaTheme="minorEastAsia" w:hAnsiTheme="minorEastAsia"/>
              <w:b/>
              <w:vanish/>
              <w:color w:val="000000" w:themeColor="text1"/>
              <w:szCs w:val="44"/>
            </w:rPr>
          </w:pPr>
          <w:r w:rsidRPr="009F3C42">
            <w:rPr>
              <w:rFonts w:asciiTheme="minorEastAsia" w:eastAsiaTheme="minorEastAsia" w:hAnsiTheme="minorEastAsia" w:hint="eastAsia"/>
              <w:b/>
              <w:vanish/>
              <w:color w:val="000000" w:themeColor="text1"/>
              <w:szCs w:val="44"/>
            </w:rPr>
            <w:t>（五）</w:t>
          </w:r>
          <w:r w:rsidR="003E3317" w:rsidRPr="009F3C42">
            <w:rPr>
              <w:rFonts w:asciiTheme="minorEastAsia" w:eastAsiaTheme="minorEastAsia" w:hAnsiTheme="minorEastAsia" w:hint="eastAsia"/>
              <w:b/>
              <w:vanish/>
              <w:color w:val="000000" w:themeColor="text1"/>
              <w:szCs w:val="44"/>
            </w:rPr>
            <w:t>收购、</w:t>
          </w:r>
          <w:r w:rsidR="003E3317" w:rsidRPr="009F3C42">
            <w:rPr>
              <w:rFonts w:asciiTheme="minorEastAsia" w:eastAsiaTheme="minorEastAsia" w:hAnsiTheme="minorEastAsia"/>
              <w:b/>
              <w:vanish/>
              <w:color w:val="000000" w:themeColor="text1"/>
              <w:szCs w:val="44"/>
            </w:rPr>
            <w:t>出售资产</w:t>
          </w:r>
          <w:r w:rsidR="00220916" w:rsidRPr="009F3C42">
            <w:rPr>
              <w:rFonts w:asciiTheme="minorEastAsia" w:eastAsiaTheme="minorEastAsia" w:hAnsiTheme="minorEastAsia" w:hint="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9F3C42" w:rsidTr="00FE792C">
            <w:trPr>
              <w:hidden/>
            </w:trPr>
            <w:sdt>
              <w:sdtPr>
                <w:rPr>
                  <w:rFonts w:asciiTheme="minorEastAsia" w:eastAsiaTheme="minorEastAsia" w:hAnsiTheme="minorEastAsia"/>
                  <w:vanish/>
                  <w:szCs w:val="44"/>
                </w:rPr>
                <w:id w:val="-1700237709"/>
                <w:lock w:val="sdtLocked"/>
                <w:placeholder>
                  <w:docPart w:val="819FE0E89C6F403B95A10B5F1CE4106A"/>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A15E9" w:rsidRPr="009F3C42" w:rsidRDefault="00DA15E9" w:rsidP="00037766">
                    <w:pPr>
                      <w:tabs>
                        <w:tab w:val="left" w:pos="5140"/>
                      </w:tabs>
                      <w:rPr>
                        <w:rFonts w:ascii="仿宋" w:eastAsia="仿宋" w:hAnsi="仿宋"/>
                        <w:i/>
                        <w:vanish/>
                        <w:color w:val="7F7F7F" w:themeColor="text1" w:themeTint="80"/>
                        <w:szCs w:val="44"/>
                        <w:u w:val="single"/>
                      </w:rPr>
                    </w:pPr>
                    <w:r w:rsidRPr="009F3C42">
                      <w:rPr>
                        <w:vanish/>
                      </w:rPr>
                      <w:t>-</w:t>
                    </w:r>
                  </w:p>
                  <w:p w:rsidR="003E3317" w:rsidRPr="009F3C42" w:rsidRDefault="003E3317" w:rsidP="00DA15E9">
                    <w:pPr>
                      <w:tabs>
                        <w:tab w:val="left" w:pos="5140"/>
                      </w:tabs>
                      <w:rPr>
                        <w:vanish/>
                      </w:rPr>
                    </w:pPr>
                  </w:p>
                </w:tc>
              </w:sdtContent>
            </w:sdt>
          </w:tr>
        </w:tbl>
        <w:p w:rsidR="00220916" w:rsidRPr="009F3C42" w:rsidRDefault="00115A3F" w:rsidP="003E3317">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1344900150"/>
        <w:placeholder>
          <w:docPart w:val="C6A6F395F02B4AD589B72B2B5A881C00"/>
        </w:placeholder>
      </w:sdtPr>
      <w:sdtEndPr>
        <w:rPr>
          <w:rFonts w:hint="default"/>
        </w:rPr>
      </w:sdtEndPr>
      <w:sdtContent>
        <w:p w:rsidR="003E3317" w:rsidRPr="009F3C42" w:rsidRDefault="006A44E4" w:rsidP="003E3317">
          <w:pPr>
            <w:tabs>
              <w:tab w:val="left" w:pos="5140"/>
            </w:tabs>
            <w:rPr>
              <w:rFonts w:asciiTheme="minorEastAsia" w:eastAsiaTheme="minorEastAsia" w:hAnsiTheme="minorEastAsia"/>
              <w:b/>
              <w:vanish/>
              <w:color w:val="000000" w:themeColor="text1"/>
              <w:szCs w:val="44"/>
            </w:rPr>
          </w:pPr>
          <w:r w:rsidRPr="009F3C42">
            <w:rPr>
              <w:rFonts w:asciiTheme="minorEastAsia" w:eastAsiaTheme="minorEastAsia" w:hAnsiTheme="minorEastAsia" w:hint="eastAsia"/>
              <w:b/>
              <w:vanish/>
              <w:color w:val="000000" w:themeColor="text1"/>
              <w:szCs w:val="44"/>
            </w:rPr>
            <w:t>（六）</w:t>
          </w:r>
          <w:r w:rsidR="00220916" w:rsidRPr="009F3C42">
            <w:rPr>
              <w:rFonts w:asciiTheme="minorEastAsia" w:eastAsiaTheme="minorEastAsia" w:hAnsiTheme="minorEastAsia" w:hint="eastAsia"/>
              <w:b/>
              <w:vanish/>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9F3C42" w:rsidTr="00FE792C">
            <w:trPr>
              <w:hidden/>
            </w:trPr>
            <w:sdt>
              <w:sdtPr>
                <w:rPr>
                  <w:rFonts w:asciiTheme="minorEastAsia" w:eastAsiaTheme="minorEastAsia" w:hAnsiTheme="minorEastAsia"/>
                  <w:vanish/>
                  <w:szCs w:val="44"/>
                </w:rPr>
                <w:id w:val="1102227509"/>
                <w:lock w:val="sdtLocked"/>
                <w:placeholder>
                  <w:docPart w:val="6BD92E791AD14E25A64373CBF4C44306"/>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9F3C42" w:rsidRDefault="00B71934" w:rsidP="00B71934">
                    <w:pPr>
                      <w:tabs>
                        <w:tab w:val="left" w:pos="5140"/>
                      </w:tabs>
                      <w:rPr>
                        <w:rFonts w:asciiTheme="minorEastAsia" w:eastAsiaTheme="minorEastAsia" w:hAnsiTheme="minorEastAsia"/>
                        <w:vanish/>
                        <w:szCs w:val="44"/>
                      </w:rPr>
                    </w:pPr>
                    <w:r w:rsidRPr="009F3C42">
                      <w:rPr>
                        <w:vanish/>
                      </w:rPr>
                      <w:t>-</w:t>
                    </w:r>
                  </w:p>
                </w:tc>
              </w:sdtContent>
            </w:sdt>
          </w:tr>
        </w:tbl>
        <w:p w:rsidR="00220916" w:rsidRPr="009F3C42" w:rsidRDefault="00115A3F" w:rsidP="003E3317">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938148788"/>
        <w:placeholder>
          <w:docPart w:val="C6A6F395F02B4AD589B72B2B5A881C00"/>
        </w:placeholder>
      </w:sdtPr>
      <w:sdtEndPr>
        <w:rPr>
          <w:rFonts w:ascii="微软雅黑" w:eastAsia="微软雅黑" w:hAnsi="微软雅黑" w:hint="default"/>
          <w:b w:val="0"/>
          <w:sz w:val="18"/>
          <w:szCs w:val="21"/>
        </w:rPr>
      </w:sdtEndPr>
      <w:sdtContent>
        <w:p w:rsidR="005E46E0" w:rsidRPr="009F3C42" w:rsidRDefault="006A44E4" w:rsidP="005E46E0">
          <w:pPr>
            <w:tabs>
              <w:tab w:val="left" w:pos="5140"/>
            </w:tabs>
            <w:rPr>
              <w:rFonts w:asciiTheme="minorEastAsia" w:eastAsiaTheme="minorEastAsia" w:hAnsiTheme="minorEastAsia"/>
              <w:b/>
              <w:vanish/>
              <w:color w:val="000000" w:themeColor="text1"/>
              <w:szCs w:val="44"/>
            </w:rPr>
          </w:pPr>
          <w:r w:rsidRPr="009F3C42">
            <w:rPr>
              <w:rFonts w:asciiTheme="minorEastAsia" w:eastAsiaTheme="minorEastAsia" w:hAnsiTheme="minorEastAsia" w:hint="eastAsia"/>
              <w:b/>
              <w:vanish/>
              <w:color w:val="000000" w:themeColor="text1"/>
              <w:szCs w:val="44"/>
            </w:rPr>
            <w:t>（七）</w:t>
          </w:r>
          <w:r w:rsidR="00220916" w:rsidRPr="009F3C42">
            <w:rPr>
              <w:rFonts w:asciiTheme="minorEastAsia" w:eastAsiaTheme="minorEastAsia" w:hAnsiTheme="minorEastAsia" w:hint="eastAsia"/>
              <w:b/>
              <w:vanish/>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9F3C42"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vanish/>
                    <w:szCs w:val="44"/>
                  </w:rPr>
                  <w:id w:val="-166173476"/>
                  <w:lock w:val="sdtLocked"/>
                  <w:placeholder>
                    <w:docPart w:val="AB08D128CC3A4044AD7DB81F9586536B"/>
                  </w:placeholder>
                </w:sdtPr>
                <w:sdtEndPr/>
                <w:sdtContent>
                  <w:p w:rsidR="00C04C47" w:rsidRPr="009F3C42" w:rsidRDefault="00C04C47" w:rsidP="00C04C47">
                    <w:pPr>
                      <w:jc w:val="left"/>
                      <w:rPr>
                        <w:rFonts w:asciiTheme="minorEastAsia" w:eastAsiaTheme="minorEastAsia" w:hAnsiTheme="minorEastAsia"/>
                        <w:vanish/>
                        <w:szCs w:val="44"/>
                      </w:rPr>
                    </w:pPr>
                    <w:r w:rsidRPr="009F3C42">
                      <w:rPr>
                        <w:vanish/>
                      </w:rPr>
                      <w:t>-</w:t>
                    </w:r>
                  </w:p>
                </w:sdtContent>
              </w:sdt>
            </w:tc>
          </w:tr>
        </w:tbl>
        <w:p w:rsidR="00C8746F" w:rsidRPr="009F3C42" w:rsidRDefault="00115A3F" w:rsidP="00C8746F">
          <w:pPr>
            <w:rPr>
              <w:rFonts w:ascii="微软雅黑" w:eastAsia="微软雅黑" w:hAnsi="微软雅黑"/>
              <w:vanish/>
              <w:color w:val="000000" w:themeColor="text1"/>
              <w:sz w:val="18"/>
              <w:szCs w:val="21"/>
            </w:rPr>
          </w:pPr>
        </w:p>
      </w:sdtContent>
    </w:sdt>
    <w:sdt>
      <w:sdtPr>
        <w:rPr>
          <w:rFonts w:asciiTheme="minorEastAsia" w:eastAsiaTheme="minorEastAsia" w:hAnsiTheme="minorEastAsia" w:hint="eastAsia"/>
          <w:b/>
          <w:vanish/>
          <w:color w:val="000000" w:themeColor="text1"/>
          <w:szCs w:val="24"/>
        </w:rPr>
        <w:id w:val="971334211"/>
        <w:placeholder>
          <w:docPart w:val="C6A6F395F02B4AD589B72B2B5A881C00"/>
        </w:placeholder>
      </w:sdtPr>
      <w:sdtEndPr>
        <w:rPr>
          <w:rFonts w:hint="default"/>
        </w:rPr>
      </w:sdtEndPr>
      <w:sdtContent>
        <w:p w:rsidR="00DF6632" w:rsidRPr="009F3C42" w:rsidRDefault="002A5A5E" w:rsidP="00DF6632">
          <w:pPr>
            <w:jc w:val="left"/>
            <w:rPr>
              <w:rFonts w:asciiTheme="minorEastAsia" w:eastAsiaTheme="minorEastAsia" w:hAnsiTheme="minorEastAsia"/>
              <w:b/>
              <w:vanish/>
              <w:color w:val="000000" w:themeColor="text1"/>
              <w:szCs w:val="24"/>
            </w:rPr>
          </w:pPr>
          <w:r w:rsidRPr="009F3C42">
            <w:rPr>
              <w:rFonts w:asciiTheme="minorEastAsia" w:eastAsiaTheme="minorEastAsia" w:hAnsiTheme="minorEastAsia" w:hint="eastAsia"/>
              <w:b/>
              <w:vanish/>
              <w:color w:val="000000" w:themeColor="text1"/>
              <w:szCs w:val="24"/>
            </w:rPr>
            <w:t>（八）</w:t>
          </w:r>
          <w:r w:rsidR="00DF6632" w:rsidRPr="009F3C42">
            <w:rPr>
              <w:rFonts w:asciiTheme="minorEastAsia" w:eastAsiaTheme="minorEastAsia" w:hAnsiTheme="minorEastAsia" w:hint="eastAsia"/>
              <w:b/>
              <w:vanish/>
              <w:color w:val="000000" w:themeColor="text1"/>
              <w:szCs w:val="24"/>
            </w:rPr>
            <w:t>股权激励</w:t>
          </w:r>
          <w:r w:rsidR="00DF6632" w:rsidRPr="009F3C42">
            <w:rPr>
              <w:rFonts w:asciiTheme="minorEastAsia" w:eastAsiaTheme="minorEastAsia" w:hAnsiTheme="minorEastAsia"/>
              <w:b/>
              <w:vanish/>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9F3C42" w:rsidTr="00FE792C">
            <w:trPr>
              <w:hidden/>
            </w:trPr>
            <w:sdt>
              <w:sdtPr>
                <w:rPr>
                  <w:rFonts w:ascii="宋体" w:hAnsi="宋体"/>
                  <w:vanish/>
                  <w:szCs w:val="21"/>
                </w:rPr>
                <w:id w:val="1597365240"/>
                <w:lock w:val="sdtLocked"/>
                <w:placeholder>
                  <w:docPart w:val="7BFDCF8DD4DE4979965F23FD709AABFE"/>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9F3C42" w:rsidRDefault="00B71934" w:rsidP="00B71934">
                    <w:pPr>
                      <w:jc w:val="left"/>
                      <w:rPr>
                        <w:rFonts w:ascii="宋体" w:hAnsi="宋体"/>
                        <w:vanish/>
                        <w:szCs w:val="21"/>
                      </w:rPr>
                    </w:pPr>
                    <w:r w:rsidRPr="009F3C42">
                      <w:rPr>
                        <w:vanish/>
                      </w:rPr>
                      <w:t>-</w:t>
                    </w:r>
                  </w:p>
                </w:tc>
              </w:sdtContent>
            </w:sdt>
          </w:tr>
        </w:tbl>
        <w:p w:rsidR="00BB7CB9" w:rsidRPr="009F3C42" w:rsidRDefault="00115A3F" w:rsidP="0021213B">
          <w:pPr>
            <w:rPr>
              <w:rFonts w:asciiTheme="minorEastAsia" w:eastAsiaTheme="minorEastAsia" w:hAnsiTheme="minorEastAsia"/>
              <w:b/>
              <w:vanish/>
              <w:color w:val="000000" w:themeColor="text1"/>
              <w:szCs w:val="24"/>
            </w:rPr>
          </w:pPr>
        </w:p>
      </w:sdtContent>
    </w:sdt>
    <w:sdt>
      <w:sdtPr>
        <w:rPr>
          <w:rFonts w:asciiTheme="minorEastAsia" w:eastAsiaTheme="minorEastAsia" w:hAnsiTheme="minorEastAsia" w:hint="eastAsia"/>
          <w:b/>
          <w:vanish/>
          <w:color w:val="000000" w:themeColor="text1"/>
          <w:szCs w:val="24"/>
        </w:rPr>
        <w:id w:val="-1663148126"/>
        <w:placeholder>
          <w:docPart w:val="C6A6F395F02B4AD589B72B2B5A881C00"/>
        </w:placeholder>
      </w:sdtPr>
      <w:sdtEndPr>
        <w:rPr>
          <w:rFonts w:hint="default"/>
          <w:b w:val="0"/>
          <w:szCs w:val="44"/>
        </w:rPr>
      </w:sdtEndPr>
      <w:sdtContent>
        <w:p w:rsidR="0047033E" w:rsidRPr="009F3C42" w:rsidRDefault="002A5A5E" w:rsidP="0047033E">
          <w:pPr>
            <w:rPr>
              <w:rFonts w:asciiTheme="minorEastAsia" w:eastAsiaTheme="minorEastAsia" w:hAnsiTheme="minorEastAsia"/>
              <w:b/>
              <w:vanish/>
              <w:color w:val="000000" w:themeColor="text1"/>
              <w:szCs w:val="24"/>
            </w:rPr>
          </w:pPr>
          <w:r w:rsidRPr="009F3C42">
            <w:rPr>
              <w:rFonts w:asciiTheme="minorEastAsia" w:eastAsiaTheme="minorEastAsia" w:hAnsiTheme="minorEastAsia" w:hint="eastAsia"/>
              <w:b/>
              <w:vanish/>
              <w:color w:val="000000" w:themeColor="text1"/>
              <w:szCs w:val="24"/>
            </w:rPr>
            <w:t>（九）</w:t>
          </w:r>
          <w:r w:rsidR="00C8746F" w:rsidRPr="009F3C42">
            <w:rPr>
              <w:rFonts w:asciiTheme="minorEastAsia" w:eastAsiaTheme="minorEastAsia" w:hAnsiTheme="minorEastAsia" w:hint="eastAsia"/>
              <w:b/>
              <w:vanish/>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9F3C42" w:rsidTr="00FE792C">
            <w:trPr>
              <w:hidden/>
            </w:trPr>
            <w:sdt>
              <w:sdtPr>
                <w:rPr>
                  <w:rFonts w:ascii="宋体" w:hAnsi="宋体"/>
                  <w:vanish/>
                  <w:color w:val="000000" w:themeColor="text1"/>
                  <w:szCs w:val="21"/>
                </w:rPr>
                <w:id w:val="1376666231"/>
                <w:lock w:val="sdtLocked"/>
                <w:placeholder>
                  <w:docPart w:val="AFF3248D166C430DB93FD024E8935682"/>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9F3C42" w:rsidRDefault="00B71934" w:rsidP="00B71934">
                    <w:pPr>
                      <w:jc w:val="left"/>
                      <w:rPr>
                        <w:rFonts w:ascii="宋体" w:hAnsi="宋体"/>
                        <w:vanish/>
                        <w:color w:val="000000" w:themeColor="text1"/>
                        <w:szCs w:val="21"/>
                      </w:rPr>
                    </w:pPr>
                    <w:r w:rsidRPr="009F3C42">
                      <w:rPr>
                        <w:vanish/>
                      </w:rPr>
                      <w:t>-</w:t>
                    </w:r>
                  </w:p>
                </w:tc>
              </w:sdtContent>
            </w:sdt>
          </w:tr>
        </w:tbl>
        <w:p w:rsidR="006613D7" w:rsidRPr="009F3C42" w:rsidRDefault="00115A3F" w:rsidP="009E2575">
          <w:pPr>
            <w:tabs>
              <w:tab w:val="left" w:pos="5140"/>
            </w:tabs>
            <w:rPr>
              <w:rFonts w:asciiTheme="minorEastAsia" w:eastAsiaTheme="minorEastAsia" w:hAnsiTheme="minorEastAsia"/>
              <w:vanish/>
              <w:color w:val="000000" w:themeColor="text1"/>
              <w:szCs w:val="44"/>
            </w:rPr>
          </w:pPr>
        </w:p>
      </w:sdtContent>
    </w:sdt>
    <w:sdt>
      <w:sdtPr>
        <w:rPr>
          <w:rFonts w:asciiTheme="minorEastAsia" w:eastAsiaTheme="minorEastAsia" w:hAnsiTheme="minorEastAsia" w:hint="eastAsia"/>
          <w:b/>
          <w:vanish/>
          <w:color w:val="000000" w:themeColor="text1"/>
          <w:szCs w:val="24"/>
        </w:rPr>
        <w:id w:val="1047496220"/>
        <w:placeholder>
          <w:docPart w:val="C6A6F395F02B4AD589B72B2B5A881C00"/>
        </w:placeholder>
      </w:sdtPr>
      <w:sdtEndPr>
        <w:rPr>
          <w:rFonts w:hint="default"/>
          <w:szCs w:val="44"/>
        </w:rPr>
      </w:sdtEndPr>
      <w:sdtContent>
        <w:p w:rsidR="0021213B" w:rsidRPr="009F3C42" w:rsidRDefault="002A5A5E" w:rsidP="0021213B">
          <w:pPr>
            <w:jc w:val="left"/>
            <w:rPr>
              <w:rFonts w:asciiTheme="minorEastAsia" w:eastAsiaTheme="minorEastAsia" w:hAnsiTheme="minorEastAsia"/>
              <w:b/>
              <w:vanish/>
              <w:color w:val="000000" w:themeColor="text1"/>
              <w:szCs w:val="24"/>
            </w:rPr>
          </w:pPr>
          <w:r w:rsidRPr="009F3C42">
            <w:rPr>
              <w:rFonts w:asciiTheme="minorEastAsia" w:eastAsiaTheme="minorEastAsia" w:hAnsiTheme="minorEastAsia" w:hint="eastAsia"/>
              <w:b/>
              <w:vanish/>
              <w:color w:val="000000" w:themeColor="text1"/>
              <w:szCs w:val="24"/>
            </w:rPr>
            <w:t>（十）</w:t>
          </w:r>
          <w:r w:rsidR="0021213B" w:rsidRPr="009F3C42">
            <w:rPr>
              <w:rFonts w:asciiTheme="minorEastAsia" w:eastAsiaTheme="minorEastAsia" w:hAnsiTheme="minorEastAsia"/>
              <w:b/>
              <w:vanish/>
              <w:color w:val="000000" w:themeColor="text1"/>
              <w:szCs w:val="24"/>
            </w:rPr>
            <w:t>被</w:t>
          </w:r>
          <w:r w:rsidR="0021213B" w:rsidRPr="009F3C42">
            <w:rPr>
              <w:rFonts w:asciiTheme="minorEastAsia" w:eastAsiaTheme="minorEastAsia" w:hAnsiTheme="minorEastAsia" w:hint="eastAsia"/>
              <w:b/>
              <w:vanish/>
              <w:color w:val="000000" w:themeColor="text1"/>
              <w:szCs w:val="24"/>
            </w:rPr>
            <w:t>查封、扣押、冻结或者被抵押、质押的资产情况</w:t>
          </w:r>
          <w:r w:rsidR="00820790" w:rsidRPr="009F3C42">
            <w:rPr>
              <w:rFonts w:asciiTheme="minorEastAsia" w:eastAsiaTheme="minorEastAsia" w:hAnsiTheme="minorEastAsia" w:hint="eastAsia"/>
              <w:b/>
              <w:vanish/>
              <w:color w:val="000000" w:themeColor="text1"/>
              <w:szCs w:val="24"/>
            </w:rPr>
            <w:t xml:space="preserve">                单位</w:t>
          </w:r>
          <w:r w:rsidR="00820790" w:rsidRPr="009F3C42">
            <w:rPr>
              <w:rFonts w:asciiTheme="minorEastAsia" w:eastAsiaTheme="minorEastAsia" w:hAnsiTheme="minorEastAsia"/>
              <w:b/>
              <w:vanish/>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9F3C42" w:rsidTr="00FE792C">
            <w:trPr>
              <w:hidden/>
            </w:trPr>
            <w:tc>
              <w:tcPr>
                <w:tcW w:w="1560" w:type="dxa"/>
              </w:tcPr>
              <w:p w:rsidR="003A4002" w:rsidRPr="009F3C42" w:rsidRDefault="003A4002" w:rsidP="003A4002">
                <w:pPr>
                  <w:jc w:val="center"/>
                  <w:rPr>
                    <w:rFonts w:ascii="宋体" w:hAnsi="宋体"/>
                    <w:vanish/>
                    <w:color w:val="000000" w:themeColor="text1"/>
                    <w:szCs w:val="21"/>
                  </w:rPr>
                </w:pPr>
                <w:r w:rsidRPr="009F3C42">
                  <w:rPr>
                    <w:rFonts w:ascii="宋体" w:hAnsi="宋体" w:hint="eastAsia"/>
                    <w:vanish/>
                    <w:color w:val="000000" w:themeColor="text1"/>
                    <w:szCs w:val="21"/>
                  </w:rPr>
                  <w:t>资产</w:t>
                </w:r>
              </w:p>
            </w:tc>
            <w:tc>
              <w:tcPr>
                <w:tcW w:w="1134" w:type="dxa"/>
              </w:tcPr>
              <w:p w:rsidR="003A4002" w:rsidRPr="009F3C42" w:rsidRDefault="003A4002" w:rsidP="003A4002">
                <w:pPr>
                  <w:jc w:val="center"/>
                  <w:rPr>
                    <w:rFonts w:ascii="宋体" w:hAnsi="宋体"/>
                    <w:vanish/>
                    <w:color w:val="000000" w:themeColor="text1"/>
                    <w:szCs w:val="21"/>
                  </w:rPr>
                </w:pPr>
                <w:r w:rsidRPr="009F3C42">
                  <w:rPr>
                    <w:rFonts w:ascii="宋体" w:hAnsi="宋体" w:hint="eastAsia"/>
                    <w:vanish/>
                    <w:color w:val="000000" w:themeColor="text1"/>
                    <w:szCs w:val="21"/>
                  </w:rPr>
                  <w:t>权利受限</w:t>
                </w:r>
                <w:r w:rsidRPr="009F3C42">
                  <w:rPr>
                    <w:rFonts w:ascii="宋体" w:hAnsi="宋体"/>
                    <w:vanish/>
                    <w:color w:val="000000" w:themeColor="text1"/>
                    <w:szCs w:val="21"/>
                  </w:rPr>
                  <w:t>类型</w:t>
                </w:r>
              </w:p>
            </w:tc>
            <w:tc>
              <w:tcPr>
                <w:tcW w:w="1984" w:type="dxa"/>
              </w:tcPr>
              <w:p w:rsidR="003A4002" w:rsidRPr="009F3C42" w:rsidRDefault="003A4002" w:rsidP="003A4002">
                <w:pPr>
                  <w:jc w:val="center"/>
                  <w:rPr>
                    <w:rFonts w:ascii="宋体" w:hAnsi="宋体"/>
                    <w:vanish/>
                    <w:color w:val="000000" w:themeColor="text1"/>
                    <w:szCs w:val="21"/>
                  </w:rPr>
                </w:pPr>
                <w:r w:rsidRPr="009F3C42">
                  <w:rPr>
                    <w:rFonts w:ascii="宋体" w:hAnsi="宋体" w:hint="eastAsia"/>
                    <w:vanish/>
                    <w:color w:val="000000" w:themeColor="text1"/>
                    <w:szCs w:val="21"/>
                  </w:rPr>
                  <w:t>账面价值</w:t>
                </w:r>
              </w:p>
            </w:tc>
            <w:tc>
              <w:tcPr>
                <w:tcW w:w="1276" w:type="dxa"/>
              </w:tcPr>
              <w:p w:rsidR="003A4002" w:rsidRPr="009F3C42" w:rsidRDefault="003A4002" w:rsidP="003A4002">
                <w:pPr>
                  <w:jc w:val="center"/>
                  <w:rPr>
                    <w:rFonts w:ascii="宋体" w:hAnsi="宋体"/>
                    <w:vanish/>
                    <w:color w:val="000000" w:themeColor="text1"/>
                    <w:szCs w:val="21"/>
                  </w:rPr>
                </w:pPr>
                <w:r w:rsidRPr="009F3C42">
                  <w:rPr>
                    <w:rFonts w:ascii="宋体" w:hAnsi="宋体" w:hint="eastAsia"/>
                    <w:vanish/>
                    <w:color w:val="000000" w:themeColor="text1"/>
                    <w:szCs w:val="21"/>
                  </w:rPr>
                  <w:t>占总资产的比例</w:t>
                </w:r>
              </w:p>
            </w:tc>
            <w:tc>
              <w:tcPr>
                <w:tcW w:w="2410" w:type="dxa"/>
              </w:tcPr>
              <w:p w:rsidR="003A4002" w:rsidRPr="009F3C42" w:rsidRDefault="003A4002" w:rsidP="003A4002">
                <w:pPr>
                  <w:jc w:val="center"/>
                  <w:rPr>
                    <w:rFonts w:ascii="宋体" w:hAnsi="宋体"/>
                    <w:vanish/>
                    <w:color w:val="000000" w:themeColor="text1"/>
                    <w:szCs w:val="21"/>
                  </w:rPr>
                </w:pPr>
                <w:r w:rsidRPr="009F3C42">
                  <w:rPr>
                    <w:rFonts w:ascii="宋体" w:hAnsi="宋体" w:hint="eastAsia"/>
                    <w:vanish/>
                    <w:color w:val="000000" w:themeColor="text1"/>
                    <w:szCs w:val="21"/>
                  </w:rPr>
                  <w:t>发生原因</w:t>
                </w:r>
              </w:p>
            </w:tc>
          </w:tr>
          <w:sdt>
            <w:sdtPr>
              <w:rPr>
                <w:rFonts w:asciiTheme="minorEastAsia" w:eastAsiaTheme="minorEastAsia" w:hAnsiTheme="minorEastAsia"/>
                <w:vanish/>
                <w:color w:val="000000" w:themeColor="text1"/>
                <w:szCs w:val="24"/>
              </w:rPr>
              <w:id w:val="2147313462"/>
              <w:lock w:val="sdtLocked"/>
              <w:placeholder>
                <w:docPart w:val="C6A6F395F02B4AD589B72B2B5A881C00"/>
              </w:placeholder>
            </w:sdtPr>
            <w:sdtEndPr/>
            <w:sdtContent>
              <w:tr w:rsidR="001B6047" w:rsidRPr="009F3C42" w:rsidTr="00FE792C">
                <w:trPr>
                  <w:trHeight w:val="239"/>
                  <w:hidden/>
                </w:trPr>
                <w:sdt>
                  <w:sdtPr>
                    <w:rPr>
                      <w:rFonts w:asciiTheme="minorEastAsia" w:eastAsiaTheme="minorEastAsia" w:hAnsiTheme="minorEastAsia"/>
                      <w:vanish/>
                      <w:color w:val="000000" w:themeColor="text1"/>
                      <w:szCs w:val="24"/>
                    </w:rPr>
                    <w:id w:val="2084256673"/>
                    <w:lock w:val="sdtLocked"/>
                    <w:placeholder>
                      <w:docPart w:val="81445A08CFB24F828B3D8807AF5512E4"/>
                    </w:placeholder>
                    <w:text/>
                  </w:sdtPr>
                  <w:sdtEndPr/>
                  <w:sdtContent>
                    <w:tc>
                      <w:tcPr>
                        <w:tcW w:w="1560" w:type="dxa"/>
                      </w:tcPr>
                      <w:p w:rsidR="003A4002" w:rsidRPr="009F3C42" w:rsidRDefault="001F0BA3" w:rsidP="001F0BA3">
                        <w:pPr>
                          <w:jc w:val="center"/>
                          <w:rPr>
                            <w:rFonts w:ascii="宋体" w:hAnsi="宋体"/>
                            <w:vanish/>
                            <w:color w:val="000000" w:themeColor="text1"/>
                            <w:szCs w:val="21"/>
                          </w:rPr>
                        </w:pPr>
                        <w:r w:rsidRPr="009F3C42">
                          <w:rPr>
                            <w:vanish/>
                          </w:rPr>
                          <w:t>-</w:t>
                        </w:r>
                      </w:p>
                    </w:tc>
                  </w:sdtContent>
                </w:sdt>
                <w:sdt>
                  <w:sdtPr>
                    <w:rPr>
                      <w:rFonts w:ascii="宋体" w:hAnsi="宋体"/>
                      <w:vanish/>
                      <w:color w:val="000000" w:themeColor="text1"/>
                      <w:szCs w:val="21"/>
                    </w:rPr>
                    <w:id w:val="1310670763"/>
                    <w:lock w:val="sdtLocked"/>
                    <w:placeholder>
                      <w:docPart w:val="D2134ACBDFEB4867B3CA4900CFFE97E2"/>
                    </w:placeholde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9F3C42" w:rsidRDefault="00614B04" w:rsidP="00614B04">
                        <w:pPr>
                          <w:jc w:val="center"/>
                          <w:rPr>
                            <w:rFonts w:ascii="宋体" w:hAnsi="宋体"/>
                            <w:vanish/>
                            <w:color w:val="000000" w:themeColor="text1"/>
                            <w:szCs w:val="21"/>
                          </w:rPr>
                        </w:pPr>
                        <w:r w:rsidRPr="009F3C42">
                          <w:rPr>
                            <w:vanish/>
                          </w:rPr>
                          <w:t>-</w:t>
                        </w:r>
                      </w:p>
                    </w:tc>
                  </w:sdtContent>
                </w:sdt>
                <w:sdt>
                  <w:sdtPr>
                    <w:rPr>
                      <w:rFonts w:ascii="宋体" w:hAnsi="宋体"/>
                      <w:vanish/>
                      <w:color w:val="000000" w:themeColor="text1"/>
                      <w:szCs w:val="21"/>
                    </w:rPr>
                    <w:id w:val="1031617609"/>
                    <w:lock w:val="sdtLocked"/>
                    <w:placeholder>
                      <w:docPart w:val="12EBD6011E4D4586A01B8CE7212A4F54"/>
                    </w:placeholder>
                    <w:text/>
                  </w:sdtPr>
                  <w:sdtEndPr/>
                  <w:sdtContent>
                    <w:tc>
                      <w:tcPr>
                        <w:tcW w:w="1984" w:type="dxa"/>
                      </w:tcPr>
                      <w:p w:rsidR="003A4002" w:rsidRPr="009F3C42" w:rsidRDefault="007207CE" w:rsidP="00014989">
                        <w:pPr>
                          <w:jc w:val="right"/>
                          <w:rPr>
                            <w:rFonts w:ascii="宋体" w:hAnsi="宋体"/>
                            <w:vanish/>
                            <w:color w:val="000000" w:themeColor="text1"/>
                            <w:szCs w:val="21"/>
                          </w:rPr>
                        </w:pPr>
                        <w:r w:rsidRPr="009F3C42">
                          <w:rPr>
                            <w:vanish/>
                          </w:rPr>
                          <w:t>-</w:t>
                        </w:r>
                      </w:p>
                    </w:tc>
                  </w:sdtContent>
                </w:sdt>
                <w:sdt>
                  <w:sdtPr>
                    <w:rPr>
                      <w:rFonts w:asciiTheme="minorEastAsia" w:eastAsiaTheme="minorEastAsia" w:hAnsiTheme="minorEastAsia"/>
                      <w:vanish/>
                      <w:color w:val="000000" w:themeColor="text1"/>
                      <w:szCs w:val="24"/>
                    </w:rPr>
                    <w:alias w:val="百分比"/>
                    <w:tag w:val="百分比"/>
                    <w:id w:val="-1118215250"/>
                    <w:lock w:val="sdtLocked"/>
                    <w:placeholder>
                      <w:docPart w:val="E1ECDEE7C148487999535F8E8841E026"/>
                    </w:placeholder>
                    <w:text/>
                  </w:sdtPr>
                  <w:sdtEndPr/>
                  <w:sdtContent>
                    <w:tc>
                      <w:tcPr>
                        <w:tcW w:w="1276" w:type="dxa"/>
                      </w:tcPr>
                      <w:p w:rsidR="003A4002" w:rsidRPr="009F3C42" w:rsidRDefault="00B71934" w:rsidP="00014989">
                        <w:pPr>
                          <w:ind w:rightChars="16" w:right="34"/>
                          <w:jc w:val="right"/>
                          <w:rPr>
                            <w:rFonts w:ascii="宋体" w:hAnsi="宋体"/>
                            <w:vanish/>
                            <w:color w:val="000000" w:themeColor="text1"/>
                            <w:szCs w:val="21"/>
                          </w:rPr>
                        </w:pPr>
                        <w:r w:rsidRPr="009F3C42">
                          <w:rPr>
                            <w:vanish/>
                          </w:rPr>
                          <w:t>-</w:t>
                        </w:r>
                      </w:p>
                    </w:tc>
                  </w:sdtContent>
                </w:sdt>
                <w:tc>
                  <w:tcPr>
                    <w:tcW w:w="2410" w:type="dxa"/>
                  </w:tcPr>
                  <w:sdt>
                    <w:sdtPr>
                      <w:rPr>
                        <w:rFonts w:asciiTheme="minorEastAsia" w:eastAsiaTheme="minorEastAsia" w:hAnsiTheme="minorEastAsia"/>
                        <w:vanish/>
                        <w:color w:val="000000" w:themeColor="text1"/>
                        <w:szCs w:val="24"/>
                      </w:rPr>
                      <w:id w:val="-426050838"/>
                      <w:lock w:val="sdtLocked"/>
                      <w:placeholder>
                        <w:docPart w:val="2599FECEA9294DCCBC0F1D79C52B5B7F"/>
                      </w:placeholder>
                      <w:text/>
                    </w:sdtPr>
                    <w:sdtEndPr/>
                    <w:sdtContent>
                      <w:p w:rsidR="003A4002" w:rsidRPr="009F3C42" w:rsidRDefault="001F0BA3" w:rsidP="00614B04">
                        <w:pPr>
                          <w:jc w:val="center"/>
                          <w:rPr>
                            <w:rFonts w:ascii="宋体" w:hAnsi="宋体"/>
                            <w:vanish/>
                            <w:color w:val="000000" w:themeColor="text1"/>
                            <w:szCs w:val="21"/>
                          </w:rPr>
                        </w:pPr>
                        <w:r w:rsidRPr="009F3C42">
                          <w:rPr>
                            <w:vanish/>
                          </w:rPr>
                          <w:t>-</w:t>
                        </w:r>
                      </w:p>
                    </w:sdtContent>
                  </w:sdt>
                </w:tc>
              </w:tr>
            </w:sdtContent>
          </w:sdt>
          <w:tr w:rsidR="001B6047" w:rsidRPr="009F3C42" w:rsidTr="00FE792C">
            <w:trPr>
              <w:trHeight w:val="281"/>
              <w:hidden/>
            </w:trPr>
            <w:tc>
              <w:tcPr>
                <w:tcW w:w="1560" w:type="dxa"/>
              </w:tcPr>
              <w:p w:rsidR="003A4002" w:rsidRPr="009F3C42" w:rsidRDefault="003A4002" w:rsidP="008C2BB1">
                <w:pPr>
                  <w:jc w:val="center"/>
                  <w:rPr>
                    <w:rFonts w:ascii="宋体" w:hAnsi="宋体"/>
                    <w:b/>
                    <w:vanish/>
                    <w:color w:val="000000" w:themeColor="text1"/>
                    <w:szCs w:val="21"/>
                  </w:rPr>
                </w:pPr>
                <w:r w:rsidRPr="009F3C42">
                  <w:rPr>
                    <w:rFonts w:ascii="宋体" w:hAnsi="宋体" w:hint="eastAsia"/>
                    <w:b/>
                    <w:vanish/>
                    <w:color w:val="000000" w:themeColor="text1"/>
                    <w:szCs w:val="21"/>
                  </w:rPr>
                  <w:t>累计值</w:t>
                </w:r>
              </w:p>
            </w:tc>
            <w:tc>
              <w:tcPr>
                <w:tcW w:w="1134" w:type="dxa"/>
              </w:tcPr>
              <w:p w:rsidR="003A4002" w:rsidRPr="009F3C42" w:rsidRDefault="00614B04" w:rsidP="00614B04">
                <w:pPr>
                  <w:jc w:val="center"/>
                  <w:rPr>
                    <w:rFonts w:ascii="宋体" w:hAnsi="宋体"/>
                    <w:vanish/>
                    <w:color w:val="000000" w:themeColor="text1"/>
                    <w:szCs w:val="21"/>
                  </w:rPr>
                </w:pPr>
                <w:r w:rsidRPr="009F3C42">
                  <w:rPr>
                    <w:rFonts w:ascii="宋体" w:hAnsi="宋体" w:hint="eastAsia"/>
                    <w:vanish/>
                    <w:color w:val="000000" w:themeColor="text1"/>
                    <w:szCs w:val="21"/>
                  </w:rPr>
                  <w:t>-</w:t>
                </w:r>
              </w:p>
            </w:tc>
            <w:sdt>
              <w:sdtPr>
                <w:rPr>
                  <w:rFonts w:ascii="宋体" w:hAnsi="宋体"/>
                  <w:vanish/>
                  <w:color w:val="000000" w:themeColor="text1"/>
                  <w:szCs w:val="21"/>
                </w:rPr>
                <w:id w:val="-524792837"/>
                <w:lock w:val="sdtLocked"/>
                <w:placeholder>
                  <w:docPart w:val="8447BADA4D274D468062F0E68D681714"/>
                </w:placeholder>
                <w:text/>
              </w:sdtPr>
              <w:sdtEndPr/>
              <w:sdtContent>
                <w:tc>
                  <w:tcPr>
                    <w:tcW w:w="1984" w:type="dxa"/>
                  </w:tcPr>
                  <w:p w:rsidR="003A4002" w:rsidRPr="009F3C42" w:rsidRDefault="0062253F" w:rsidP="00014989">
                    <w:pPr>
                      <w:ind w:right="34"/>
                      <w:jc w:val="right"/>
                      <w:rPr>
                        <w:rFonts w:ascii="宋体" w:hAnsi="宋体"/>
                        <w:vanish/>
                        <w:color w:val="000000" w:themeColor="text1"/>
                        <w:szCs w:val="21"/>
                      </w:rPr>
                    </w:pPr>
                    <w:r w:rsidRPr="009F3C42">
                      <w:rPr>
                        <w:vanish/>
                      </w:rPr>
                      <w:t>-</w:t>
                    </w:r>
                  </w:p>
                </w:tc>
              </w:sdtContent>
            </w:sdt>
            <w:sdt>
              <w:sdtPr>
                <w:rPr>
                  <w:rFonts w:ascii="宋体" w:hAnsi="宋体"/>
                  <w:vanish/>
                  <w:color w:val="000000" w:themeColor="text1"/>
                  <w:szCs w:val="21"/>
                </w:rPr>
                <w:id w:val="-973756978"/>
                <w:lock w:val="sdtLocked"/>
                <w:placeholder>
                  <w:docPart w:val="1421F948E11248C7B2CDE351ADFD816D"/>
                </w:placeholder>
                <w:text/>
              </w:sdtPr>
              <w:sdtEndPr/>
              <w:sdtContent>
                <w:tc>
                  <w:tcPr>
                    <w:tcW w:w="1276" w:type="dxa"/>
                  </w:tcPr>
                  <w:p w:rsidR="003A4002" w:rsidRPr="009F3C42" w:rsidRDefault="007207CE" w:rsidP="00014989">
                    <w:pPr>
                      <w:ind w:rightChars="16" w:right="34"/>
                      <w:jc w:val="right"/>
                      <w:rPr>
                        <w:rFonts w:ascii="宋体" w:hAnsi="宋体"/>
                        <w:vanish/>
                        <w:color w:val="000000" w:themeColor="text1"/>
                        <w:szCs w:val="21"/>
                      </w:rPr>
                    </w:pPr>
                    <w:r w:rsidRPr="009F3C42">
                      <w:rPr>
                        <w:vanish/>
                      </w:rPr>
                      <w:t>-</w:t>
                    </w:r>
                  </w:p>
                </w:tc>
              </w:sdtContent>
            </w:sdt>
            <w:tc>
              <w:tcPr>
                <w:tcW w:w="2410" w:type="dxa"/>
              </w:tcPr>
              <w:p w:rsidR="003A4002" w:rsidRPr="009F3C42" w:rsidRDefault="003A4002" w:rsidP="008C2BB1">
                <w:pPr>
                  <w:jc w:val="center"/>
                  <w:rPr>
                    <w:rFonts w:ascii="宋体" w:hAnsi="宋体"/>
                    <w:vanish/>
                    <w:color w:val="000000" w:themeColor="text1"/>
                    <w:szCs w:val="21"/>
                  </w:rPr>
                </w:pPr>
                <w:r w:rsidRPr="009F3C42">
                  <w:rPr>
                    <w:rFonts w:ascii="宋体" w:hAnsi="宋体" w:hint="eastAsia"/>
                    <w:vanish/>
                    <w:color w:val="000000" w:themeColor="text1"/>
                    <w:szCs w:val="21"/>
                  </w:rPr>
                  <w:t>-</w:t>
                </w:r>
              </w:p>
            </w:tc>
          </w:tr>
        </w:tbl>
        <w:p w:rsidR="006613D7" w:rsidRPr="009F3C42" w:rsidRDefault="003A4002" w:rsidP="009E2575">
          <w:pPr>
            <w:tabs>
              <w:tab w:val="left" w:pos="5140"/>
            </w:tabs>
            <w:rPr>
              <w:rFonts w:asciiTheme="minorEastAsia" w:eastAsiaTheme="minorEastAsia" w:hAnsiTheme="minorEastAsia"/>
              <w:b/>
              <w:vanish/>
              <w:color w:val="000000" w:themeColor="text1"/>
              <w:szCs w:val="44"/>
            </w:rPr>
          </w:pPr>
          <w:r w:rsidRPr="009F3C42">
            <w:rPr>
              <w:rFonts w:asciiTheme="minorEastAsia" w:eastAsiaTheme="minorEastAsia" w:hAnsiTheme="minorEastAsia" w:hint="eastAsia"/>
              <w:b/>
              <w:vanish/>
              <w:color w:val="000000" w:themeColor="text1"/>
              <w:sz w:val="20"/>
              <w:szCs w:val="44"/>
            </w:rPr>
            <w:t>注</w:t>
          </w:r>
          <w:r w:rsidRPr="009F3C42">
            <w:rPr>
              <w:rFonts w:asciiTheme="minorEastAsia" w:eastAsiaTheme="minorEastAsia" w:hAnsiTheme="minorEastAsia"/>
              <w:b/>
              <w:vanish/>
              <w:color w:val="000000" w:themeColor="text1"/>
              <w:sz w:val="20"/>
              <w:szCs w:val="44"/>
            </w:rPr>
            <w:t>：</w:t>
          </w:r>
          <w:r w:rsidRPr="009F3C42">
            <w:rPr>
              <w:rFonts w:asciiTheme="minorEastAsia" w:eastAsiaTheme="minorEastAsia" w:hAnsiTheme="minorEastAsia" w:hint="eastAsia"/>
              <w:b/>
              <w:vanish/>
              <w:color w:val="000000" w:themeColor="text1"/>
              <w:sz w:val="20"/>
              <w:szCs w:val="44"/>
            </w:rPr>
            <w:t>权利受限</w:t>
          </w:r>
          <w:r w:rsidRPr="009F3C42">
            <w:rPr>
              <w:rFonts w:asciiTheme="minorEastAsia" w:eastAsiaTheme="minorEastAsia" w:hAnsiTheme="minorEastAsia"/>
              <w:b/>
              <w:vanish/>
              <w:color w:val="000000" w:themeColor="text1"/>
              <w:sz w:val="20"/>
              <w:szCs w:val="44"/>
            </w:rPr>
            <w:t>类型为</w:t>
          </w:r>
          <w:r w:rsidRPr="009F3C42">
            <w:rPr>
              <w:rFonts w:asciiTheme="minorEastAsia" w:eastAsiaTheme="minorEastAsia" w:hAnsiTheme="minorEastAsia" w:hint="eastAsia"/>
              <w:b/>
              <w:vanish/>
              <w:color w:val="000000" w:themeColor="text1"/>
              <w:sz w:val="20"/>
              <w:szCs w:val="44"/>
            </w:rPr>
            <w:t>查封</w:t>
          </w:r>
          <w:r w:rsidRPr="009F3C42">
            <w:rPr>
              <w:rFonts w:asciiTheme="minorEastAsia" w:eastAsiaTheme="minorEastAsia" w:hAnsiTheme="minorEastAsia"/>
              <w:b/>
              <w:vanish/>
              <w:color w:val="000000" w:themeColor="text1"/>
              <w:sz w:val="20"/>
              <w:szCs w:val="44"/>
            </w:rPr>
            <w:t>、</w:t>
          </w:r>
          <w:r w:rsidRPr="009F3C42">
            <w:rPr>
              <w:rFonts w:asciiTheme="minorEastAsia" w:eastAsiaTheme="minorEastAsia" w:hAnsiTheme="minorEastAsia" w:hint="eastAsia"/>
              <w:b/>
              <w:vanish/>
              <w:color w:val="000000" w:themeColor="text1"/>
              <w:sz w:val="20"/>
              <w:szCs w:val="44"/>
            </w:rPr>
            <w:t>扣押</w:t>
          </w:r>
          <w:r w:rsidRPr="009F3C42">
            <w:rPr>
              <w:rFonts w:asciiTheme="minorEastAsia" w:eastAsiaTheme="minorEastAsia" w:hAnsiTheme="minorEastAsia"/>
              <w:b/>
              <w:vanish/>
              <w:color w:val="000000" w:themeColor="text1"/>
              <w:sz w:val="20"/>
              <w:szCs w:val="44"/>
            </w:rPr>
            <w:t>、冻结、</w:t>
          </w:r>
          <w:r w:rsidRPr="009F3C42">
            <w:rPr>
              <w:rFonts w:asciiTheme="minorEastAsia" w:eastAsiaTheme="minorEastAsia" w:hAnsiTheme="minorEastAsia" w:hint="eastAsia"/>
              <w:b/>
              <w:vanish/>
              <w:color w:val="000000" w:themeColor="text1"/>
              <w:sz w:val="20"/>
              <w:szCs w:val="44"/>
            </w:rPr>
            <w:t>抵押</w:t>
          </w:r>
          <w:r w:rsidRPr="009F3C42">
            <w:rPr>
              <w:rFonts w:asciiTheme="minorEastAsia" w:eastAsiaTheme="minorEastAsia" w:hAnsiTheme="minorEastAsia"/>
              <w:b/>
              <w:vanish/>
              <w:color w:val="000000" w:themeColor="text1"/>
              <w:sz w:val="20"/>
              <w:szCs w:val="44"/>
            </w:rPr>
            <w:t>、质押</w:t>
          </w:r>
          <w:r w:rsidRPr="009F3C42">
            <w:rPr>
              <w:rFonts w:asciiTheme="minorEastAsia" w:eastAsiaTheme="minorEastAsia" w:hAnsiTheme="minorEastAsia" w:hint="eastAsia"/>
              <w:b/>
              <w:vanish/>
              <w:color w:val="000000" w:themeColor="text1"/>
              <w:sz w:val="20"/>
              <w:szCs w:val="44"/>
            </w:rPr>
            <w:t>。</w:t>
          </w:r>
        </w:p>
        <w:p w:rsidR="003A4002" w:rsidRPr="009F3C42" w:rsidRDefault="00115A3F" w:rsidP="009E6E69">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1621184083"/>
        <w:placeholder>
          <w:docPart w:val="C6A6F395F02B4AD589B72B2B5A881C00"/>
        </w:placeholder>
      </w:sdtPr>
      <w:sdtEndPr>
        <w:rPr>
          <w:rFonts w:hint="default"/>
        </w:rPr>
      </w:sdtEndPr>
      <w:sdtContent>
        <w:p w:rsidR="009E6E69" w:rsidRPr="009F3C42" w:rsidRDefault="002A5A5E" w:rsidP="009E6E69">
          <w:pPr>
            <w:tabs>
              <w:tab w:val="left" w:pos="5140"/>
            </w:tabs>
            <w:rPr>
              <w:rFonts w:asciiTheme="minorEastAsia" w:eastAsiaTheme="minorEastAsia" w:hAnsiTheme="minorEastAsia"/>
              <w:b/>
              <w:vanish/>
              <w:color w:val="000000" w:themeColor="text1"/>
              <w:szCs w:val="44"/>
            </w:rPr>
          </w:pPr>
          <w:r w:rsidRPr="009F3C42">
            <w:rPr>
              <w:rFonts w:asciiTheme="minorEastAsia" w:eastAsiaTheme="minorEastAsia" w:hAnsiTheme="minorEastAsia" w:hint="eastAsia"/>
              <w:b/>
              <w:vanish/>
              <w:color w:val="000000" w:themeColor="text1"/>
              <w:szCs w:val="44"/>
            </w:rPr>
            <w:t>（十一）</w:t>
          </w:r>
          <w:r w:rsidR="00C659F1" w:rsidRPr="009F3C42">
            <w:rPr>
              <w:rFonts w:asciiTheme="minorEastAsia" w:eastAsiaTheme="minorEastAsia" w:hAnsiTheme="minorEastAsia" w:hint="eastAsia"/>
              <w:b/>
              <w:vanish/>
              <w:color w:val="000000" w:themeColor="text1"/>
              <w:szCs w:val="44"/>
            </w:rPr>
            <w:t>调查</w:t>
          </w:r>
          <w:r w:rsidR="00C659F1" w:rsidRPr="009F3C42">
            <w:rPr>
              <w:rFonts w:asciiTheme="minorEastAsia" w:eastAsiaTheme="minorEastAsia" w:hAnsiTheme="minorEastAsia"/>
              <w:b/>
              <w:vanish/>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9F3C42" w:rsidTr="00FE792C">
            <w:trPr>
              <w:hidden/>
            </w:trPr>
            <w:sdt>
              <w:sdtPr>
                <w:rPr>
                  <w:rFonts w:asciiTheme="minorEastAsia" w:eastAsiaTheme="minorEastAsia" w:hAnsiTheme="minorEastAsia"/>
                  <w:vanish/>
                  <w:szCs w:val="44"/>
                </w:rPr>
                <w:id w:val="696896880"/>
                <w:lock w:val="sdtLocked"/>
                <w:placeholder>
                  <w:docPart w:val="170EB24059CF4203AD2820C261FBDECF"/>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9F3C42" w:rsidRDefault="007207CE" w:rsidP="007207CE">
                    <w:pPr>
                      <w:rPr>
                        <w:rFonts w:asciiTheme="minorEastAsia" w:eastAsiaTheme="minorEastAsia" w:hAnsiTheme="minorEastAsia"/>
                        <w:vanish/>
                        <w:szCs w:val="44"/>
                      </w:rPr>
                    </w:pPr>
                    <w:r w:rsidRPr="009F3C42">
                      <w:rPr>
                        <w:vanish/>
                      </w:rPr>
                      <w:t>-</w:t>
                    </w:r>
                  </w:p>
                </w:tc>
              </w:sdtContent>
            </w:sdt>
          </w:tr>
        </w:tbl>
        <w:p w:rsidR="009362AC" w:rsidRPr="009F3C42" w:rsidRDefault="00115A3F" w:rsidP="009362AC">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1172025320"/>
        <w:placeholder>
          <w:docPart w:val="C6A6F395F02B4AD589B72B2B5A881C00"/>
        </w:placeholder>
      </w:sdtPr>
      <w:sdtEndPr>
        <w:rPr>
          <w:rFonts w:hint="default"/>
        </w:rPr>
      </w:sdtEndPr>
      <w:sdtContent>
        <w:p w:rsidR="009362AC" w:rsidRPr="009F3C42" w:rsidRDefault="002A5A5E" w:rsidP="009362AC">
          <w:pPr>
            <w:tabs>
              <w:tab w:val="left" w:pos="5140"/>
            </w:tabs>
            <w:rPr>
              <w:rFonts w:asciiTheme="minorEastAsia" w:eastAsiaTheme="minorEastAsia" w:hAnsiTheme="minorEastAsia"/>
              <w:b/>
              <w:vanish/>
              <w:color w:val="000000" w:themeColor="text1"/>
              <w:szCs w:val="44"/>
            </w:rPr>
          </w:pPr>
          <w:r w:rsidRPr="009F3C42">
            <w:rPr>
              <w:rFonts w:asciiTheme="minorEastAsia" w:eastAsiaTheme="minorEastAsia" w:hAnsiTheme="minorEastAsia" w:hint="eastAsia"/>
              <w:b/>
              <w:vanish/>
              <w:color w:val="000000" w:themeColor="text1"/>
              <w:szCs w:val="44"/>
            </w:rPr>
            <w:t>（十二）重大资产重组</w:t>
          </w:r>
          <w:r w:rsidR="009362AC" w:rsidRPr="009F3C42">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9F3C42"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9F3C42" w:rsidRDefault="00115A3F" w:rsidP="00614B04">
                <w:pPr>
                  <w:jc w:val="left"/>
                  <w:rPr>
                    <w:rFonts w:asciiTheme="minorEastAsia" w:eastAsiaTheme="minorEastAsia" w:hAnsiTheme="minorEastAsia"/>
                    <w:i/>
                    <w:vanish/>
                    <w:color w:val="FF0000"/>
                    <w:szCs w:val="44"/>
                  </w:rPr>
                </w:pPr>
                <w:sdt>
                  <w:sdtPr>
                    <w:rPr>
                      <w:rFonts w:ascii="宋体" w:hAnsi="宋体" w:hint="eastAsia"/>
                      <w:vanish/>
                      <w:color w:val="000000" w:themeColor="text1"/>
                      <w:szCs w:val="21"/>
                    </w:rPr>
                    <w:id w:val="-1142420619"/>
                    <w:lock w:val="sdtLocked"/>
                    <w:placeholder>
                      <w:docPart w:val="9B7B8587A41D40E59DFABA1DC66AB44C"/>
                    </w:placeholder>
                  </w:sdtPr>
                  <w:sdtEndPr/>
                  <w:sdtContent>
                    <w:r w:rsidR="00614B04" w:rsidRPr="009F3C42">
                      <w:rPr>
                        <w:vanish/>
                      </w:rPr>
                      <w:t>-</w:t>
                    </w:r>
                  </w:sdtContent>
                </w:sdt>
              </w:p>
            </w:tc>
          </w:tr>
        </w:tbl>
        <w:p w:rsidR="00E46551" w:rsidRPr="009F3C42" w:rsidRDefault="00115A3F" w:rsidP="00A03626">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957643089"/>
        <w:placeholder>
          <w:docPart w:val="C6A6F395F02B4AD589B72B2B5A881C00"/>
        </w:placeholder>
      </w:sdtPr>
      <w:sdtEndPr>
        <w:rPr>
          <w:rFonts w:hint="default"/>
        </w:rPr>
      </w:sdtEndPr>
      <w:sdtContent>
        <w:p w:rsidR="00A03626" w:rsidRPr="009F3C42" w:rsidRDefault="00A03626" w:rsidP="00A03626">
          <w:pPr>
            <w:tabs>
              <w:tab w:val="left" w:pos="5140"/>
            </w:tabs>
            <w:rPr>
              <w:rFonts w:asciiTheme="minorEastAsia" w:eastAsiaTheme="minorEastAsia" w:hAnsiTheme="minorEastAsia"/>
              <w:b/>
              <w:vanish/>
              <w:color w:val="000000" w:themeColor="text1"/>
              <w:szCs w:val="44"/>
            </w:rPr>
          </w:pPr>
          <w:r w:rsidRPr="009F3C42">
            <w:rPr>
              <w:rFonts w:asciiTheme="minorEastAsia" w:eastAsiaTheme="minorEastAsia" w:hAnsiTheme="minorEastAsia" w:hint="eastAsia"/>
              <w:b/>
              <w:vanish/>
              <w:color w:val="000000" w:themeColor="text1"/>
              <w:szCs w:val="44"/>
            </w:rPr>
            <w:t>（十三）</w:t>
          </w:r>
          <w:r w:rsidR="000C543D" w:rsidRPr="009F3C42">
            <w:rPr>
              <w:rFonts w:asciiTheme="minorEastAsia" w:eastAsiaTheme="minorEastAsia" w:hAnsiTheme="minorEastAsia" w:hint="eastAsia"/>
              <w:b/>
              <w:vanish/>
              <w:color w:val="000000" w:themeColor="text1"/>
              <w:szCs w:val="44"/>
            </w:rPr>
            <w:t>媒体普遍质疑</w:t>
          </w:r>
          <w:r w:rsidRPr="009F3C42">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9F3C42"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9F3C42" w:rsidRDefault="00115A3F" w:rsidP="00614B04">
                <w:pPr>
                  <w:jc w:val="left"/>
                  <w:rPr>
                    <w:rFonts w:asciiTheme="minorEastAsia" w:eastAsiaTheme="minorEastAsia" w:hAnsiTheme="minorEastAsia"/>
                    <w:i/>
                    <w:vanish/>
                    <w:color w:val="FF0000"/>
                    <w:szCs w:val="44"/>
                  </w:rPr>
                </w:pPr>
                <w:sdt>
                  <w:sdtPr>
                    <w:rPr>
                      <w:rFonts w:ascii="宋体" w:hAnsi="宋体" w:hint="eastAsia"/>
                      <w:vanish/>
                      <w:color w:val="000000" w:themeColor="text1"/>
                      <w:szCs w:val="21"/>
                    </w:rPr>
                    <w:id w:val="348999853"/>
                    <w:lock w:val="sdtLocked"/>
                    <w:placeholder>
                      <w:docPart w:val="DE74DDFCFE574DA79058F218D966ABEC"/>
                    </w:placeholder>
                  </w:sdtPr>
                  <w:sdtEndPr/>
                  <w:sdtContent>
                    <w:r w:rsidR="00614B04" w:rsidRPr="009F3C42">
                      <w:rPr>
                        <w:vanish/>
                      </w:rPr>
                      <w:t>-</w:t>
                    </w:r>
                  </w:sdtContent>
                </w:sdt>
              </w:p>
            </w:tc>
          </w:tr>
        </w:tbl>
        <w:p w:rsidR="00E46551" w:rsidRPr="009F3C42" w:rsidRDefault="00115A3F" w:rsidP="000C543D">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1088821645"/>
        <w:placeholder>
          <w:docPart w:val="C6A6F395F02B4AD589B72B2B5A881C00"/>
        </w:placeholder>
      </w:sdtPr>
      <w:sdtEndPr>
        <w:rPr>
          <w:rFonts w:ascii="Calibri" w:eastAsia="宋体" w:hAnsi="Calibri" w:hint="default"/>
          <w:b w:val="0"/>
          <w:color w:val="auto"/>
          <w:szCs w:val="22"/>
        </w:rPr>
      </w:sdtEndPr>
      <w:sdtContent>
        <w:p w:rsidR="000C543D" w:rsidRPr="009F3C42" w:rsidRDefault="000C543D" w:rsidP="000C543D">
          <w:pPr>
            <w:tabs>
              <w:tab w:val="left" w:pos="5140"/>
            </w:tabs>
            <w:rPr>
              <w:rFonts w:asciiTheme="minorEastAsia" w:eastAsiaTheme="minorEastAsia" w:hAnsiTheme="minorEastAsia"/>
              <w:b/>
              <w:vanish/>
              <w:color w:val="000000" w:themeColor="text1"/>
              <w:szCs w:val="44"/>
            </w:rPr>
          </w:pPr>
          <w:r w:rsidRPr="009F3C42">
            <w:rPr>
              <w:rFonts w:asciiTheme="minorEastAsia" w:eastAsiaTheme="minorEastAsia" w:hAnsiTheme="minorEastAsia" w:hint="eastAsia"/>
              <w:b/>
              <w:vanish/>
              <w:color w:val="000000" w:themeColor="text1"/>
              <w:szCs w:val="44"/>
            </w:rPr>
            <w:t>（十四）自愿披露重要</w:t>
          </w:r>
          <w:r w:rsidRPr="009F3C42">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9F3C42" w:rsidTr="00FE792C">
            <w:trPr>
              <w:hidden/>
            </w:trPr>
            <w:sdt>
              <w:sdtPr>
                <w:rPr>
                  <w:rFonts w:asciiTheme="minorEastAsia" w:eastAsiaTheme="minorEastAsia" w:hAnsiTheme="minorEastAsia" w:hint="eastAsia"/>
                  <w:vanish/>
                  <w:szCs w:val="44"/>
                </w:rPr>
                <w:id w:val="-925951261"/>
                <w:lock w:val="sdtLocked"/>
                <w:placeholder>
                  <w:docPart w:val="2F29C603F8064470A5D9CF6B3BA9E134"/>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9F3C42" w:rsidRDefault="007C50F4" w:rsidP="007C50F4">
                    <w:pPr>
                      <w:tabs>
                        <w:tab w:val="left" w:pos="3225"/>
                      </w:tabs>
                      <w:rPr>
                        <w:rFonts w:asciiTheme="minorEastAsia" w:eastAsiaTheme="minorEastAsia" w:hAnsiTheme="minorEastAsia"/>
                        <w:vanish/>
                        <w:szCs w:val="44"/>
                      </w:rPr>
                    </w:pPr>
                    <w:r w:rsidRPr="009F3C42">
                      <w:rPr>
                        <w:vanish/>
                      </w:rPr>
                      <w:t>-</w:t>
                    </w:r>
                  </w:p>
                </w:tc>
              </w:sdtContent>
            </w:sdt>
          </w:tr>
        </w:tbl>
        <w:p w:rsidR="00614B04" w:rsidRPr="009F3C42" w:rsidRDefault="00115A3F" w:rsidP="00FE792C">
          <w:pPr>
            <w:jc w:val="left"/>
            <w:rPr>
              <w:vanish/>
            </w:rPr>
          </w:pPr>
        </w:p>
      </w:sdtContent>
    </w:sdt>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8" w:name="_Toc441926731"/>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8"/>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436"/>
        <w:gridCol w:w="1007"/>
        <w:gridCol w:w="1429"/>
        <w:gridCol w:w="1263"/>
        <w:gridCol w:w="1087"/>
        <w:gridCol w:w="959"/>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08553B8FD408442CB06EA9BF2D4352D2"/>
            </w:placeholder>
            <w:text/>
          </w:sdtPr>
          <w:sdtEndPr/>
          <w:sdtContent>
            <w:tc>
              <w:tcPr>
                <w:tcW w:w="559" w:type="pct"/>
                <w:vAlign w:val="center"/>
              </w:tcPr>
              <w:p w:rsidR="00EC03B3" w:rsidRPr="00AC3285" w:rsidRDefault="0062253F" w:rsidP="00014989">
                <w:pPr>
                  <w:jc w:val="right"/>
                </w:pPr>
                <w:r w:rsidRPr="00C63B67">
                  <w:t>-</w:t>
                </w:r>
              </w:p>
            </w:tc>
          </w:sdtContent>
        </w:sdt>
        <w:sdt>
          <w:sdtPr>
            <w:rPr>
              <w:rFonts w:asciiTheme="minorEastAsia" w:eastAsiaTheme="minorEastAsia" w:hAnsiTheme="minorEastAsia"/>
              <w:color w:val="000000" w:themeColor="text1"/>
              <w:szCs w:val="24"/>
            </w:rPr>
            <w:id w:val="-459036630"/>
            <w:lock w:val="sdtLocked"/>
            <w:placeholder>
              <w:docPart w:val="2FC4D39B2D344E1F8A6390E844C335C0"/>
            </w:placeholder>
            <w:text/>
          </w:sdtPr>
          <w:sdtEndPr/>
          <w:sdtContent>
            <w:tc>
              <w:tcPr>
                <w:tcW w:w="793" w:type="pct"/>
                <w:vAlign w:val="center"/>
              </w:tcPr>
              <w:p w:rsidR="00EC03B3" w:rsidRPr="00AC3285" w:rsidRDefault="006F58E0" w:rsidP="00014989">
                <w:pPr>
                  <w:jc w:val="right"/>
                  <w:rPr>
                    <w:color w:val="000000" w:themeColor="text1"/>
                    <w:sz w:val="18"/>
                  </w:rPr>
                </w:pPr>
                <w:r w:rsidRPr="00C63B67">
                  <w:t>-</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C5398EEE796543168B79B0758F9848E7"/>
            </w:placeholder>
            <w:text/>
          </w:sdtPr>
          <w:sdtEndPr/>
          <w:sdtContent>
            <w:tc>
              <w:tcPr>
                <w:tcW w:w="701" w:type="pct"/>
                <w:vAlign w:val="center"/>
              </w:tcPr>
              <w:p w:rsidR="00EC03B3" w:rsidRPr="00AC3285" w:rsidRDefault="006F58E0" w:rsidP="00510A5F">
                <w:pPr>
                  <w:jc w:val="right"/>
                  <w:rPr>
                    <w:color w:val="000000" w:themeColor="text1"/>
                    <w:sz w:val="18"/>
                  </w:rPr>
                </w:pPr>
                <w:r w:rsidRPr="00C63B67">
                  <w:t>-</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739BAF14041A43B09129063AFB77F564"/>
            </w:placeholder>
            <w:text/>
          </w:sdtPr>
          <w:sdtEndPr/>
          <w:sdtContent>
            <w:tc>
              <w:tcPr>
                <w:tcW w:w="603" w:type="pct"/>
                <w:vAlign w:val="center"/>
              </w:tcPr>
              <w:p w:rsidR="00EC03B3" w:rsidRPr="00AC3285" w:rsidRDefault="00AD41E6" w:rsidP="00AD41E6">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tag w:val="整数"/>
            <w:id w:val="1758792709"/>
            <w:lock w:val="sdtLocked"/>
            <w:placeholder>
              <w:docPart w:val="0F3C5948BAC94DD79368FAE31AFF6D95"/>
            </w:placeholder>
            <w:text/>
          </w:sdtPr>
          <w:sdtEndPr/>
          <w:sdtContent>
            <w:tc>
              <w:tcPr>
                <w:tcW w:w="532" w:type="pct"/>
                <w:vAlign w:val="center"/>
              </w:tcPr>
              <w:p w:rsidR="00EC03B3" w:rsidRPr="00AC3285" w:rsidRDefault="0062253F" w:rsidP="00014989">
                <w:pPr>
                  <w:jc w:val="right"/>
                  <w:rPr>
                    <w:color w:val="000000" w:themeColor="text1"/>
                    <w:sz w:val="18"/>
                  </w:rPr>
                </w:pPr>
                <w:r w:rsidRPr="00AD41E6">
                  <w:t>-</w:t>
                </w:r>
              </w:p>
            </w:tc>
          </w:sdtContent>
        </w:sdt>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4103F660337F4AA789969B708F2CDA9C"/>
            </w:placeholder>
            <w:text/>
          </w:sdtPr>
          <w:sdtEndPr/>
          <w:sdtContent>
            <w:tc>
              <w:tcPr>
                <w:tcW w:w="559" w:type="pct"/>
                <w:vAlign w:val="center"/>
              </w:tcPr>
              <w:p w:rsidR="006F58E0" w:rsidRPr="00AC3285" w:rsidRDefault="006F58E0" w:rsidP="00014989">
                <w:pPr>
                  <w:jc w:val="right"/>
                  <w:rPr>
                    <w:color w:val="000000" w:themeColor="text1"/>
                    <w:sz w:val="18"/>
                  </w:rPr>
                </w:pPr>
                <w:r w:rsidRPr="00C63B67">
                  <w:t>-</w:t>
                </w:r>
              </w:p>
            </w:tc>
          </w:sdtContent>
        </w:sdt>
        <w:sdt>
          <w:sdtPr>
            <w:rPr>
              <w:rFonts w:asciiTheme="minorEastAsia" w:eastAsiaTheme="minorEastAsia" w:hAnsiTheme="minorEastAsia"/>
              <w:color w:val="000000" w:themeColor="text1"/>
              <w:szCs w:val="24"/>
            </w:rPr>
            <w:id w:val="2069452140"/>
            <w:lock w:val="sdtLocked"/>
            <w:placeholder>
              <w:docPart w:val="907BF6D2258F4B53A9557D0F09629922"/>
            </w:placeholder>
            <w:text/>
          </w:sdtPr>
          <w:sdtEndPr/>
          <w:sdtContent>
            <w:tc>
              <w:tcPr>
                <w:tcW w:w="793" w:type="pct"/>
                <w:vAlign w:val="center"/>
              </w:tcPr>
              <w:p w:rsidR="006F58E0" w:rsidRPr="00AC3285" w:rsidRDefault="006F58E0" w:rsidP="00014989">
                <w:pPr>
                  <w:jc w:val="right"/>
                  <w:rPr>
                    <w:color w:val="000000" w:themeColor="text1"/>
                    <w:sz w:val="18"/>
                  </w:rPr>
                </w:pPr>
                <w:r w:rsidRPr="00C63B67">
                  <w:t>-</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02A57647DB234D85B8C7AE7BDD9F9622"/>
            </w:placeholder>
            <w:text/>
          </w:sdtPr>
          <w:sdtEndPr/>
          <w:sdtContent>
            <w:tc>
              <w:tcPr>
                <w:tcW w:w="701"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D169230B9F324DBCBCAA661D0360BBEB"/>
            </w:placeholder>
            <w:text/>
          </w:sdtPr>
          <w:sdtEndPr/>
          <w:sdtContent>
            <w:tc>
              <w:tcPr>
                <w:tcW w:w="60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id w:val="-1730225106"/>
            <w:lock w:val="sdtLocked"/>
            <w:placeholder>
              <w:docPart w:val="4C3DB5A2AB87478DB8A8CCF71535C2A5"/>
            </w:placeholder>
            <w:text/>
          </w:sdtPr>
          <w:sdtEndPr/>
          <w:sdtContent>
            <w:tc>
              <w:tcPr>
                <w:tcW w:w="532" w:type="pct"/>
                <w:vAlign w:val="center"/>
              </w:tcPr>
              <w:p w:rsidR="006F58E0" w:rsidRPr="00AC3285" w:rsidRDefault="006F58E0" w:rsidP="00014989">
                <w:pPr>
                  <w:jc w:val="right"/>
                  <w:rPr>
                    <w:color w:val="000000" w:themeColor="text1"/>
                    <w:sz w:val="18"/>
                  </w:rPr>
                </w:pPr>
                <w:r w:rsidRPr="00AD41E6">
                  <w:t>-</w:t>
                </w:r>
              </w:p>
            </w:tc>
          </w:sdtContent>
        </w:sdt>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8E3D2BABA9674B57A4549C48F60F6906"/>
            </w:placeholder>
            <w:text/>
          </w:sdtPr>
          <w:sdtEndPr/>
          <w:sdtContent>
            <w:tc>
              <w:tcPr>
                <w:tcW w:w="559"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id w:val="935557401"/>
            <w:lock w:val="sdtLocked"/>
            <w:placeholder>
              <w:docPart w:val="05A65EFFFCB34B6D91A495ED35934B1F"/>
            </w:placeholder>
            <w:text/>
          </w:sdtPr>
          <w:sdtEndPr/>
          <w:sdtContent>
            <w:tc>
              <w:tcPr>
                <w:tcW w:w="79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2FD3C0FCD2A642828174F8B81B1539AA"/>
            </w:placeholder>
            <w:text/>
          </w:sdtPr>
          <w:sdtEndPr/>
          <w:sdtContent>
            <w:tc>
              <w:tcPr>
                <w:tcW w:w="701"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2C3F74DB38AF44AC8E785DC6F620AE43"/>
            </w:placeholder>
            <w:text/>
          </w:sdtPr>
          <w:sdtEndPr/>
          <w:sdtContent>
            <w:tc>
              <w:tcPr>
                <w:tcW w:w="60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id w:val="1408497870"/>
            <w:lock w:val="sdtLocked"/>
            <w:placeholder>
              <w:docPart w:val="55C2CF8C5BC946FFB0D8827C4AC3AC1A"/>
            </w:placeholder>
            <w:text/>
          </w:sdtPr>
          <w:sdtEndPr/>
          <w:sdtContent>
            <w:tc>
              <w:tcPr>
                <w:tcW w:w="532" w:type="pct"/>
                <w:vAlign w:val="center"/>
              </w:tcPr>
              <w:p w:rsidR="006F58E0" w:rsidRPr="00AC3285" w:rsidRDefault="006F58E0" w:rsidP="00014989">
                <w:pPr>
                  <w:jc w:val="right"/>
                  <w:rPr>
                    <w:color w:val="000000" w:themeColor="text1"/>
                    <w:sz w:val="18"/>
                  </w:rPr>
                </w:pPr>
                <w:r w:rsidRPr="00AD41E6">
                  <w:t>-</w:t>
                </w:r>
              </w:p>
            </w:tc>
          </w:sdtContent>
        </w:sdt>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417B47F05C91433A84C8F6096AEEEE97"/>
            </w:placeholder>
            <w:text/>
          </w:sdtPr>
          <w:sdtEndPr/>
          <w:sdtContent>
            <w:tc>
              <w:tcPr>
                <w:tcW w:w="559"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tag w:val="整数"/>
            <w:id w:val="-1552066652"/>
            <w:lock w:val="sdtLocked"/>
            <w:placeholder>
              <w:docPart w:val="8A5AFD9529544114B1AF6EF956898101"/>
            </w:placeholder>
            <w:text/>
          </w:sdtPr>
          <w:sdtEndPr/>
          <w:sdtContent>
            <w:tc>
              <w:tcPr>
                <w:tcW w:w="79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6A2CF1DEA9A7422DB5DB5B1065ABFC2B"/>
            </w:placeholder>
            <w:text/>
          </w:sdtPr>
          <w:sdtEndPr/>
          <w:sdtContent>
            <w:tc>
              <w:tcPr>
                <w:tcW w:w="701"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742959E14F044D1FBB3A40102857A275"/>
            </w:placeholder>
            <w:text/>
          </w:sdtPr>
          <w:sdtEndPr/>
          <w:sdtContent>
            <w:tc>
              <w:tcPr>
                <w:tcW w:w="60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id w:val="-1643580801"/>
            <w:lock w:val="sdtLocked"/>
            <w:placeholder>
              <w:docPart w:val="C126E86673E845F6B4DDE09C0BAF60EA"/>
            </w:placeholder>
            <w:text/>
          </w:sdtPr>
          <w:sdtEndPr/>
          <w:sdtContent>
            <w:tc>
              <w:tcPr>
                <w:tcW w:w="532" w:type="pct"/>
                <w:vAlign w:val="center"/>
              </w:tcPr>
              <w:p w:rsidR="006F58E0" w:rsidRPr="00AC3285" w:rsidRDefault="006F58E0" w:rsidP="00014989">
                <w:pPr>
                  <w:jc w:val="right"/>
                  <w:rPr>
                    <w:color w:val="000000" w:themeColor="text1"/>
                    <w:sz w:val="18"/>
                  </w:rPr>
                </w:pPr>
                <w:r w:rsidRPr="00AD41E6">
                  <w:t>-</w:t>
                </w:r>
              </w:p>
            </w:tc>
          </w:sdtContent>
        </w:sdt>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FFC7D5C3CFC247109C47032660928E15"/>
            </w:placeholder>
            <w:text/>
          </w:sdtPr>
          <w:sdtEndPr/>
          <w:sdtContent>
            <w:tc>
              <w:tcPr>
                <w:tcW w:w="559"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tag w:val="整数"/>
            <w:id w:val="-1242249274"/>
            <w:lock w:val="sdtLocked"/>
            <w:placeholder>
              <w:docPart w:val="7426C4640BC54B7B8BBBAF639E6CB5E9"/>
            </w:placeholder>
            <w:text/>
          </w:sdtPr>
          <w:sdtEndPr/>
          <w:sdtContent>
            <w:tc>
              <w:tcPr>
                <w:tcW w:w="79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C7B229903D0340A289E3A719748CA599"/>
            </w:placeholder>
            <w:text/>
          </w:sdtPr>
          <w:sdtEndPr/>
          <w:sdtContent>
            <w:tc>
              <w:tcPr>
                <w:tcW w:w="701"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A5B4A6F1B7744914AA55C8E1655AC0A9"/>
            </w:placeholder>
            <w:text/>
          </w:sdtPr>
          <w:sdtEndPr/>
          <w:sdtContent>
            <w:tc>
              <w:tcPr>
                <w:tcW w:w="60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id w:val="691037486"/>
            <w:lock w:val="sdtLocked"/>
            <w:placeholder>
              <w:docPart w:val="DC225EF09F894BC6A6A81A21A2B40CAE"/>
            </w:placeholder>
            <w:text/>
          </w:sdtPr>
          <w:sdtEndPr/>
          <w:sdtContent>
            <w:tc>
              <w:tcPr>
                <w:tcW w:w="532" w:type="pct"/>
                <w:vAlign w:val="center"/>
              </w:tcPr>
              <w:p w:rsidR="006F58E0" w:rsidRPr="00AC3285" w:rsidRDefault="006F58E0" w:rsidP="00014989">
                <w:pPr>
                  <w:jc w:val="right"/>
                  <w:rPr>
                    <w:color w:val="000000" w:themeColor="text1"/>
                    <w:sz w:val="18"/>
                  </w:rPr>
                </w:pPr>
                <w:r w:rsidRPr="00AD41E6">
                  <w:t>-</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29BF354210484965849C8E24BC21D72F"/>
            </w:placeholder>
            <w:text/>
          </w:sdtPr>
          <w:sdtEndPr/>
          <w:sdtContent>
            <w:tc>
              <w:tcPr>
                <w:tcW w:w="559"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tag w:val="整数"/>
            <w:id w:val="-811870584"/>
            <w:lock w:val="sdtLocked"/>
            <w:placeholder>
              <w:docPart w:val="CAC4B03D24D240F7A42B7FA563ACEC79"/>
            </w:placeholder>
            <w:text/>
          </w:sdtPr>
          <w:sdtEndPr/>
          <w:sdtContent>
            <w:tc>
              <w:tcPr>
                <w:tcW w:w="79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CF596208D8FF42A0A5000484DC6252B7"/>
            </w:placeholder>
            <w:text/>
          </w:sdtPr>
          <w:sdtEndPr/>
          <w:sdtContent>
            <w:tc>
              <w:tcPr>
                <w:tcW w:w="701"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3D372C9A3D8B41EAB0F78E08F6AD7A57"/>
            </w:placeholder>
            <w:text/>
          </w:sdtPr>
          <w:sdtEndPr/>
          <w:sdtContent>
            <w:tc>
              <w:tcPr>
                <w:tcW w:w="60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id w:val="-134494658"/>
            <w:lock w:val="sdtLocked"/>
            <w:placeholder>
              <w:docPart w:val="8D22D46FA0BF4F48809CD3D3DF99A796"/>
            </w:placeholder>
            <w:text/>
          </w:sdtPr>
          <w:sdtEndPr/>
          <w:sdtContent>
            <w:tc>
              <w:tcPr>
                <w:tcW w:w="532" w:type="pct"/>
                <w:vAlign w:val="center"/>
              </w:tcPr>
              <w:p w:rsidR="006F58E0" w:rsidRPr="00AC3285" w:rsidRDefault="006F58E0" w:rsidP="00014989">
                <w:pPr>
                  <w:jc w:val="right"/>
                  <w:rPr>
                    <w:color w:val="000000" w:themeColor="text1"/>
                    <w:sz w:val="18"/>
                  </w:rPr>
                </w:pPr>
                <w:r w:rsidRPr="00AD41E6">
                  <w:t>-</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826E02B4A71F49C2AD1D72334BAE2145"/>
            </w:placeholder>
            <w:text/>
          </w:sdtPr>
          <w:sdtEndPr/>
          <w:sdtContent>
            <w:tc>
              <w:tcPr>
                <w:tcW w:w="559"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tag w:val="整数"/>
            <w:id w:val="58904762"/>
            <w:lock w:val="sdtLocked"/>
            <w:placeholder>
              <w:docPart w:val="6A54F4A9EFD840908C2F7A1CBA112B0C"/>
            </w:placeholder>
            <w:text/>
          </w:sdtPr>
          <w:sdtEndPr/>
          <w:sdtContent>
            <w:tc>
              <w:tcPr>
                <w:tcW w:w="79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757E4789D61445E880040DB93238734E"/>
            </w:placeholder>
            <w:text/>
          </w:sdtPr>
          <w:sdtEndPr/>
          <w:sdtContent>
            <w:tc>
              <w:tcPr>
                <w:tcW w:w="701"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816BB12A69364585B64EF725ACAAC118"/>
            </w:placeholder>
            <w:text/>
          </w:sdtPr>
          <w:sdtEndPr/>
          <w:sdtContent>
            <w:tc>
              <w:tcPr>
                <w:tcW w:w="60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id w:val="1216395475"/>
            <w:lock w:val="sdtLocked"/>
            <w:placeholder>
              <w:docPart w:val="CBACE4AB4645486BBA87F4E3E71DE0A1"/>
            </w:placeholder>
            <w:text/>
          </w:sdtPr>
          <w:sdtEndPr/>
          <w:sdtContent>
            <w:tc>
              <w:tcPr>
                <w:tcW w:w="532" w:type="pct"/>
                <w:vAlign w:val="center"/>
              </w:tcPr>
              <w:p w:rsidR="006F58E0" w:rsidRPr="00AC3285" w:rsidRDefault="006F58E0" w:rsidP="00014989">
                <w:pPr>
                  <w:jc w:val="right"/>
                  <w:rPr>
                    <w:color w:val="000000" w:themeColor="text1"/>
                    <w:sz w:val="18"/>
                  </w:rPr>
                </w:pPr>
                <w:r w:rsidRPr="00AD41E6">
                  <w:t>-</w:t>
                </w:r>
              </w:p>
            </w:tc>
          </w:sdtContent>
        </w:sdt>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DCC8CC373BBF4076BB70A4E53322537B"/>
            </w:placeholder>
            <w:text/>
          </w:sdtPr>
          <w:sdtEndPr/>
          <w:sdtContent>
            <w:tc>
              <w:tcPr>
                <w:tcW w:w="559"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tag w:val="整数"/>
            <w:id w:val="-1600406859"/>
            <w:lock w:val="sdtLocked"/>
            <w:placeholder>
              <w:docPart w:val="576DD94B48AA4634BE16AAD1DBA0D32B"/>
            </w:placeholder>
            <w:text/>
          </w:sdtPr>
          <w:sdtEndPr/>
          <w:sdtContent>
            <w:tc>
              <w:tcPr>
                <w:tcW w:w="79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BFFF895ACE4F4010BC24C215AADA8768"/>
            </w:placeholder>
            <w:text/>
          </w:sdtPr>
          <w:sdtEndPr/>
          <w:sdtContent>
            <w:tc>
              <w:tcPr>
                <w:tcW w:w="701"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190C53020D39475AA7A4592C63E8FF6E"/>
            </w:placeholder>
            <w:text/>
          </w:sdtPr>
          <w:sdtEndPr/>
          <w:sdtContent>
            <w:tc>
              <w:tcPr>
                <w:tcW w:w="603" w:type="pct"/>
                <w:vAlign w:val="center"/>
              </w:tcPr>
              <w:p w:rsidR="006F58E0" w:rsidRPr="00AC3285" w:rsidRDefault="006F58E0" w:rsidP="00014989">
                <w:pPr>
                  <w:jc w:val="right"/>
                  <w:rPr>
                    <w:color w:val="000000" w:themeColor="text1"/>
                    <w:sz w:val="18"/>
                  </w:rPr>
                </w:pPr>
                <w:r w:rsidRPr="00AD41E6">
                  <w:t>-</w:t>
                </w:r>
              </w:p>
            </w:tc>
          </w:sdtContent>
        </w:sdt>
        <w:sdt>
          <w:sdtPr>
            <w:rPr>
              <w:rFonts w:asciiTheme="minorEastAsia" w:eastAsiaTheme="minorEastAsia" w:hAnsiTheme="minorEastAsia"/>
              <w:color w:val="000000" w:themeColor="text1"/>
              <w:szCs w:val="24"/>
            </w:rPr>
            <w:id w:val="-1620378672"/>
            <w:lock w:val="sdtLocked"/>
            <w:placeholder>
              <w:docPart w:val="E18C4D6C127C4C77B73A3E59317ECD3B"/>
            </w:placeholder>
            <w:text/>
          </w:sdtPr>
          <w:sdtEndPr/>
          <w:sdtContent>
            <w:tc>
              <w:tcPr>
                <w:tcW w:w="532" w:type="pct"/>
                <w:vAlign w:val="center"/>
              </w:tcPr>
              <w:p w:rsidR="006F58E0" w:rsidRPr="00AC3285" w:rsidRDefault="006F58E0" w:rsidP="00014989">
                <w:pPr>
                  <w:jc w:val="right"/>
                  <w:rPr>
                    <w:color w:val="000000" w:themeColor="text1"/>
                    <w:sz w:val="18"/>
                  </w:rPr>
                </w:pPr>
                <w:r w:rsidRPr="00AD41E6">
                  <w:t>-</w:t>
                </w:r>
              </w:p>
            </w:tc>
          </w:sdtContent>
        </w:sdt>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95935A26646645BD9B97EE32A6AEF4BF"/>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559" w:type="pct"/>
                <w:vAlign w:val="center"/>
              </w:tcPr>
              <w:p w:rsidR="006F58E0" w:rsidRPr="00AC3285" w:rsidRDefault="009F3C42" w:rsidP="00014989">
                <w:pPr>
                  <w:jc w:val="right"/>
                  <w:rPr>
                    <w:b/>
                    <w:color w:val="000000" w:themeColor="text1"/>
                    <w:sz w:val="18"/>
                  </w:rPr>
                </w:pPr>
                <w:r w:rsidRPr="00AD41E6">
                  <w:rPr>
                    <w:rStyle w:val="placeholder1Char"/>
                  </w:rPr>
                  <w:t>_______</w:t>
                </w:r>
              </w:p>
            </w:tc>
          </w:sdtContent>
        </w:sdt>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88A1285710F74780BF1C97F0602DFC0A"/>
            </w:placeholder>
            <w:text/>
          </w:sdtPr>
          <w:sdtEndPr/>
          <w:sdtContent>
            <w:tc>
              <w:tcPr>
                <w:tcW w:w="701" w:type="pct"/>
                <w:vAlign w:val="center"/>
              </w:tcPr>
              <w:p w:rsidR="006F58E0" w:rsidRPr="00AC3285" w:rsidRDefault="006F58E0" w:rsidP="00510A5F">
                <w:pPr>
                  <w:jc w:val="right"/>
                  <w:rPr>
                    <w:b/>
                    <w:color w:val="000000" w:themeColor="text1"/>
                    <w:sz w:val="18"/>
                  </w:rPr>
                </w:pPr>
                <w:r w:rsidRPr="00AD41E6">
                  <w:t>-</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6F511AB3C681460598157610C4B037A6"/>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603" w:type="pct"/>
                <w:vAlign w:val="center"/>
              </w:tcPr>
              <w:p w:rsidR="006F58E0" w:rsidRPr="00AC3285" w:rsidRDefault="009F3C42"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115A3F"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5099A6F4588340E3830C8F53ECEEDB86"/>
                </w:placeholder>
                <w:text/>
              </w:sdtPr>
              <w:sdtEndPr/>
              <w:sdtContent>
                <w:r w:rsidR="009176DC" w:rsidRPr="008971FC">
                  <w:t>-</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C6A6F395F02B4AD589B72B2B5A881C00"/>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70083747B28A44C095A87FFFC13B9E3A"/>
                </w:placeholde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id w:val="-1413087267"/>
                <w:lock w:val="sdtLocked"/>
                <w:placeholder>
                  <w:docPart w:val="838CDE574BE548CFA8A1BD8EB8EC1086"/>
                </w:placeholde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F0B9142C715E42C6B29FC8E106640354"/>
                </w:placeholde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0999DE6D422E4D7EB0D8A7C0EECD9C22"/>
                </w:placeholde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DA3F17EA537C442B884674FC02EF3EB3"/>
                </w:placeholde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45115200286346538A572705D2C12BA5"/>
                </w:placeholde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1A22774C47B74B3AA2D6BF1F4EDAD3BC"/>
                </w:placeholde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2C535FB21DAB4F79A5524AAE1ED67845"/>
                </w:placeholde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D84D2FEEFB994B8F91AA14E0A043146D"/>
            </w:placeholde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6046C2CE45684916BB99BE1C744CE118"/>
            </w:placeholde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A155FBFEC5864B12AAB99C17B771970F"/>
            </w:placeholde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C402BCFC3D1C471FBD803928DC36181B"/>
            </w:placeholde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639A5A473CB0467FA1AE2A020AB9F24A"/>
            </w:placeholde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0C264EB3335C4F4982DB759AF670F254"/>
            </w:placeholde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t>-</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750832B8DB8842719D88DA8CCDC0876A"/>
              </w:placeholder>
            </w:sdtPr>
            <w:sdtEndPr/>
            <w:sdtContent>
              <w:p w:rsidR="00343560" w:rsidRPr="00632155" w:rsidRDefault="00632155" w:rsidP="00632155">
                <w:pPr>
                  <w:jc w:val="left"/>
                </w:pPr>
                <w:r w:rsidRPr="001524D6">
                  <w:t>-</w:t>
                </w:r>
              </w:p>
            </w:sdtContent>
          </w:sdt>
        </w:tc>
      </w:tr>
    </w:tbl>
    <w:p w:rsidR="00AF500D" w:rsidRDefault="00AF500D" w:rsidP="00183509">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C6A6F395F02B4AD589B72B2B5A881C00"/>
        </w:placeholder>
      </w:sdtPr>
      <w:sdtEndPr>
        <w:rPr>
          <w:rFonts w:asciiTheme="minorEastAsia" w:eastAsiaTheme="minorEastAsia" w:hAnsiTheme="minorEastAsia" w:hint="default"/>
          <w:szCs w:val="24"/>
        </w:rPr>
      </w:sdtEndPr>
      <w:sdtContent>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eastAsiaTheme="minorEastAsia" w:hAnsiTheme="minorEastAsia"/>
                  <w:color w:val="000000" w:themeColor="text1"/>
                  <w:szCs w:val="24"/>
                </w:rPr>
                <w:id w:val="-1203017673"/>
                <w:lock w:val="sdtLocked"/>
                <w:placeholder>
                  <w:docPart w:val="67B121C83E054567AB1932371B248D2D"/>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6" w:type="dxa"/>
                  </w:tcPr>
                  <w:p w:rsidR="00415D57" w:rsidRPr="00AC3285" w:rsidRDefault="009F3C42"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D0EF3C4A77614CDB886FEED57B18D0EC"/>
                </w:placeholder>
                <w:text/>
              </w:sdtPr>
              <w:sdtEndPr/>
              <w:sdtContent>
                <w:tc>
                  <w:tcPr>
                    <w:tcW w:w="1843" w:type="dxa"/>
                  </w:tcPr>
                  <w:p w:rsidR="00415D57" w:rsidRPr="00AC3285" w:rsidRDefault="00343560" w:rsidP="00A75E2A">
                    <w:pPr>
                      <w:ind w:right="420"/>
                      <w:jc w:val="right"/>
                      <w:rPr>
                        <w:color w:val="000000" w:themeColor="text1"/>
                      </w:rPr>
                    </w:pPr>
                    <w:r w:rsidRPr="00B10548">
                      <w:t>-</w:t>
                    </w:r>
                  </w:p>
                </w:tc>
              </w:sdtContent>
            </w:sdt>
            <w:sdt>
              <w:sdtPr>
                <w:rPr>
                  <w:rFonts w:asciiTheme="minorEastAsia" w:eastAsiaTheme="minorEastAsia" w:hAnsiTheme="minorEastAsia"/>
                  <w:color w:val="000000" w:themeColor="text1"/>
                  <w:szCs w:val="24"/>
                </w:rPr>
                <w:id w:val="1058199179"/>
                <w:lock w:val="sdtLocked"/>
                <w:placeholder>
                  <w:docPart w:val="9C1A0E54C52649EAA71254ACEC171756"/>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1985" w:type="dxa"/>
                  </w:tcPr>
                  <w:p w:rsidR="00415D57" w:rsidRPr="00AC3285" w:rsidRDefault="009F3C42"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eastAsiaTheme="minorEastAsia" w:hAnsiTheme="minorEastAsia"/>
                  <w:color w:val="000000" w:themeColor="text1"/>
                  <w:szCs w:val="24"/>
                </w:rPr>
                <w:id w:val="536245632"/>
                <w:lock w:val="sdtLocked"/>
                <w:placeholder>
                  <w:docPart w:val="C534AFEFF83143F4B21E5D63D8C9BE65"/>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6" w:type="dxa"/>
                  </w:tcPr>
                  <w:p w:rsidR="00343560" w:rsidRPr="00AC3285" w:rsidRDefault="009F3C42"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062D52C68FB649F88B341318BDEE8A62"/>
                </w:placeholder>
                <w:text/>
              </w:sdtPr>
              <w:sdtEndPr/>
              <w:sdtContent>
                <w:tc>
                  <w:tcPr>
                    <w:tcW w:w="1843" w:type="dxa"/>
                  </w:tcPr>
                  <w:p w:rsidR="00343560" w:rsidRPr="00AC3285" w:rsidRDefault="00343560" w:rsidP="00A75E2A">
                    <w:pPr>
                      <w:ind w:right="420"/>
                      <w:jc w:val="right"/>
                      <w:rPr>
                        <w:color w:val="000000" w:themeColor="text1"/>
                      </w:rPr>
                    </w:pPr>
                    <w:r w:rsidRPr="00B10548">
                      <w:t>-</w:t>
                    </w:r>
                  </w:p>
                </w:tc>
              </w:sdtContent>
            </w:sdt>
            <w:sdt>
              <w:sdtPr>
                <w:rPr>
                  <w:rFonts w:asciiTheme="minorEastAsia" w:eastAsiaTheme="minorEastAsia" w:hAnsiTheme="minorEastAsia"/>
                  <w:color w:val="000000" w:themeColor="text1"/>
                  <w:szCs w:val="24"/>
                </w:rPr>
                <w:id w:val="-792285407"/>
                <w:lock w:val="sdtLocked"/>
                <w:placeholder>
                  <w:docPart w:val="C81CEAF839BC4AB8BD4750EF8B67FFA7"/>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1985" w:type="dxa"/>
                  </w:tcPr>
                  <w:p w:rsidR="00343560" w:rsidRPr="00AC3285" w:rsidRDefault="009F3C42"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FCD32CECBA8B43C8A8E3C437AF313F03"/>
                </w:placeholder>
                <w:text/>
              </w:sdtPr>
              <w:sdtEndPr/>
              <w:sdtContent>
                <w:tc>
                  <w:tcPr>
                    <w:tcW w:w="2126" w:type="dxa"/>
                  </w:tcPr>
                  <w:p w:rsidR="00343560" w:rsidRPr="00AC3285" w:rsidRDefault="00343560" w:rsidP="00A75E2A">
                    <w:pPr>
                      <w:ind w:right="420"/>
                      <w:jc w:val="right"/>
                      <w:rPr>
                        <w:color w:val="000000" w:themeColor="text1"/>
                      </w:rPr>
                    </w:pPr>
                    <w:r w:rsidRPr="00B10548">
                      <w:t>-</w:t>
                    </w:r>
                  </w:p>
                </w:tc>
              </w:sdtContent>
            </w:sdt>
            <w:sdt>
              <w:sdtPr>
                <w:rPr>
                  <w:rFonts w:asciiTheme="minorEastAsia" w:eastAsiaTheme="minorEastAsia" w:hAnsiTheme="minorEastAsia"/>
                  <w:color w:val="000000" w:themeColor="text1"/>
                  <w:szCs w:val="24"/>
                </w:rPr>
                <w:id w:val="-1602567659"/>
                <w:lock w:val="sdtLocked"/>
                <w:placeholder>
                  <w:docPart w:val="5BEF5D5D6DA84D8DB52A6DA30CEED107"/>
                </w:placeholder>
                <w:text/>
              </w:sdtPr>
              <w:sdtEndPr/>
              <w:sdtContent>
                <w:tc>
                  <w:tcPr>
                    <w:tcW w:w="1843" w:type="dxa"/>
                  </w:tcPr>
                  <w:p w:rsidR="00343560" w:rsidRPr="00AC3285" w:rsidRDefault="00343560" w:rsidP="00A75E2A">
                    <w:pPr>
                      <w:ind w:right="420"/>
                      <w:jc w:val="right"/>
                      <w:rPr>
                        <w:color w:val="000000" w:themeColor="text1"/>
                      </w:rPr>
                    </w:pPr>
                    <w:r w:rsidRPr="00B10548">
                      <w:t>-</w:t>
                    </w:r>
                  </w:p>
                </w:tc>
              </w:sdtContent>
            </w:sdt>
            <w:sdt>
              <w:sdtPr>
                <w:rPr>
                  <w:rFonts w:asciiTheme="minorEastAsia" w:eastAsiaTheme="minorEastAsia" w:hAnsiTheme="minorEastAsia"/>
                  <w:color w:val="000000" w:themeColor="text1"/>
                  <w:szCs w:val="24"/>
                </w:rPr>
                <w:id w:val="317307041"/>
                <w:lock w:val="sdtLocked"/>
                <w:placeholder>
                  <w:docPart w:val="3671A81C41E049B99E6CB0A47BC4A0C7"/>
                </w:placeholder>
                <w:text/>
              </w:sdtPr>
              <w:sdtEndPr/>
              <w:sdtContent>
                <w:tc>
                  <w:tcPr>
                    <w:tcW w:w="1985" w:type="dxa"/>
                  </w:tcPr>
                  <w:p w:rsidR="00343560" w:rsidRPr="00AC3285" w:rsidRDefault="00343560" w:rsidP="00810EA8">
                    <w:pPr>
                      <w:ind w:right="420"/>
                      <w:jc w:val="right"/>
                      <w:rPr>
                        <w:color w:val="000000" w:themeColor="text1"/>
                      </w:rPr>
                    </w:pPr>
                    <w:r w:rsidRPr="00B10548">
                      <w:t>-</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3F64B37AA18141F08A7467EB8F78A0BF"/>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t>-</w:t>
                </w:r>
              </w:p>
              <w:p w:rsidR="0084415A" w:rsidRPr="00525FD5" w:rsidRDefault="0084415A" w:rsidP="00525FD5">
                <w:pPr>
                  <w:ind w:right="420"/>
                  <w:rPr>
                    <w:rFonts w:ascii="仿宋" w:eastAsia="仿宋" w:hAnsi="仿宋"/>
                    <w:color w:val="7F7F7F" w:themeColor="text1" w:themeTint="80"/>
                    <w:u w:val="single"/>
                  </w:rPr>
                </w:pP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1266ACB4A2054E5391520280E1A81545"/>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t>-</w:t>
                </w:r>
              </w:p>
              <w:p w:rsidR="00525FD5" w:rsidRPr="00525FD5" w:rsidRDefault="00525FD5" w:rsidP="00525FD5">
                <w:pPr>
                  <w:ind w:right="420"/>
                  <w:rPr>
                    <w:rFonts w:ascii="仿宋" w:eastAsia="仿宋" w:hAnsi="仿宋"/>
                    <w:i/>
                    <w:color w:val="7F7F7F" w:themeColor="text1" w:themeTint="80"/>
                    <w:u w:val="single"/>
                  </w:rPr>
                </w:pPr>
              </w:p>
              <w:p w:rsidR="00525FD5" w:rsidRPr="00525FD5" w:rsidRDefault="00525FD5" w:rsidP="00525FD5">
                <w:pPr>
                  <w:ind w:right="420"/>
                  <w:rPr>
                    <w:rFonts w:ascii="仿宋" w:eastAsia="仿宋" w:hAnsi="仿宋"/>
                    <w:i/>
                    <w:color w:val="7F7F7F" w:themeColor="text1" w:themeTint="80"/>
                    <w:u w:val="single"/>
                  </w:rPr>
                </w:pPr>
              </w:p>
              <w:p w:rsidR="0084415A" w:rsidRPr="00525FD5" w:rsidRDefault="0084415A" w:rsidP="00525FD5">
                <w:pPr>
                  <w:ind w:right="420"/>
                  <w:rPr>
                    <w:i/>
                    <w:color w:val="FF0000"/>
                  </w:rPr>
                </w:pP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AF4BF85FF4FD4BF999C4D29CBE8DD615"/>
              </w:placeholder>
            </w:sdtPr>
            <w:sdtEnd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t>-</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9" w:name="_Toc441926732"/>
      <w:r w:rsidRPr="00CC1546">
        <w:rPr>
          <w:rFonts w:ascii="黑体" w:eastAsia="黑体" w:hAnsi="黑体" w:hint="eastAsia"/>
          <w:b w:val="0"/>
          <w:sz w:val="36"/>
          <w:szCs w:val="36"/>
        </w:rPr>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9"/>
    </w:p>
    <w:sdt>
      <w:sdtPr>
        <w:rPr>
          <w:rFonts w:asciiTheme="minorEastAsia" w:eastAsiaTheme="minorEastAsia" w:hAnsiTheme="minorEastAsia" w:hint="eastAsia"/>
          <w:b/>
          <w:color w:val="000000" w:themeColor="text1"/>
          <w:szCs w:val="21"/>
        </w:rPr>
        <w:id w:val="119114465"/>
        <w:placeholder>
          <w:docPart w:val="C6A6F395F02B4AD589B72B2B5A881C00"/>
        </w:placeholder>
      </w:sdtPr>
      <w:sdtEndPr>
        <w:rPr>
          <w:rFonts w:hint="default"/>
          <w:b w:val="0"/>
        </w:rPr>
      </w:sdtEndPr>
      <w:sdtContent>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C6A6F395F02B4AD589B72B2B5A881C00"/>
              </w:placeholder>
            </w:sdtPr>
            <w:sdtEndPr/>
            <w:sdtContent>
              <w:tr w:rsidR="001F0BA3"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978D3BCF385A4C03978E314EDEFEEB14"/>
                    </w:placeholde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 w:val="18"/>
                      <w:szCs w:val="21"/>
                    </w:rPr>
                    <w:id w:val="-673873870"/>
                    <w:lock w:val="sdtLocked"/>
                    <w:placeholder>
                      <w:docPart w:val="E17951E0B9884C09B532574FF4C9E461"/>
                    </w:placeholde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9E5DE470FEBF4221BE45C542B1ADE202"/>
                    </w:placeholder>
                    <w:text/>
                  </w:sdtPr>
                  <w:sdtEndPr/>
                  <w:sdtContent>
                    <w:tc>
                      <w:tcPr>
                        <w:tcW w:w="851" w:type="dxa"/>
                      </w:tcPr>
                      <w:p w:rsidR="0044727E" w:rsidRPr="00AC3285" w:rsidRDefault="001F0BA3" w:rsidP="001F0BA3">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233E823965AA41388F2E6C1014664335"/>
                    </w:placeholder>
                    <w:text/>
                  </w:sdtPr>
                  <w:sdtEndPr/>
                  <w:sdtContent>
                    <w:tc>
                      <w:tcPr>
                        <w:tcW w:w="684"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AB20F1F8AFD14FB2B134268C285FF945"/>
                    </w:placeholde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A35A9C451DF245B19BF472D73ACCC268"/>
                    </w:placeholder>
                    <w:text/>
                  </w:sdtPr>
                  <w:sdtEndPr/>
                  <w:sdtContent>
                    <w:tc>
                      <w:tcPr>
                        <w:tcW w:w="765"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D25A00AD37554F1C8279E1FA0F150FF7"/>
                    </w:placeholder>
                    <w:text/>
                  </w:sdtPr>
                  <w:sdtEndPr/>
                  <w:sdtContent>
                    <w:tc>
                      <w:tcPr>
                        <w:tcW w:w="636"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D544A988903B4E349FB599E5709CEEFD"/>
                    </w:placeholder>
                    <w:text/>
                  </w:sdtPr>
                  <w:sdtEndPr/>
                  <w:sdtContent>
                    <w:tc>
                      <w:tcPr>
                        <w:tcW w:w="707"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F3596D8EACBE4F3D9A5425B146159116"/>
                    </w:placeholder>
                    <w:text/>
                  </w:sdtPr>
                  <w:sdtEndPr/>
                  <w:sdtContent>
                    <w:tc>
                      <w:tcPr>
                        <w:tcW w:w="70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27BBD294A3AE4F33B05DA777D08A2F19"/>
                    </w:placeholde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t>-</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41EDB37C003A48A08DAF70ED3757340D"/>
                      </w:placeholder>
                      <w:text/>
                    </w:sdtPr>
                    <w:sdtEndPr/>
                    <w:sdtContent>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t>-</w:t>
                        </w:r>
                      </w:p>
                    </w:sdtContent>
                  </w:sdt>
                </w:tc>
                <w:sdt>
                  <w:sdtPr>
                    <w:rPr>
                      <w:rFonts w:asciiTheme="minorEastAsia" w:eastAsiaTheme="minorEastAsia" w:hAnsiTheme="minorEastAsia"/>
                      <w:color w:val="000000" w:themeColor="text1"/>
                      <w:sz w:val="18"/>
                      <w:szCs w:val="21"/>
                    </w:rPr>
                    <w:id w:val="-1511680091"/>
                    <w:lock w:val="sdtLocked"/>
                    <w:placeholder>
                      <w:docPart w:val="F622C09450564FBFB6F92549235DFE86"/>
                    </w:placeholder>
                    <w:dropDownList>
                      <w:listItem w:displayText="是" w:value="true"/>
                      <w:listItem w:displayText="否" w:value="false"/>
                    </w:dropDownList>
                  </w:sdtPr>
                  <w:sdtEndPr/>
                  <w:sdtContent>
                    <w:tc>
                      <w:tcPr>
                        <w:tcW w:w="425" w:type="dxa"/>
                      </w:tcPr>
                      <w:p w:rsidR="0044727E" w:rsidRPr="00AC3285" w:rsidRDefault="00A16B44" w:rsidP="00A16B44">
                        <w:pPr>
                          <w:tabs>
                            <w:tab w:val="left" w:pos="5140"/>
                          </w:tabs>
                          <w:rPr>
                            <w:rFonts w:asciiTheme="minorEastAsia" w:eastAsiaTheme="minorEastAsia" w:hAnsiTheme="minorEastAsia"/>
                            <w:color w:val="000000" w:themeColor="text1"/>
                            <w:sz w:val="18"/>
                            <w:szCs w:val="21"/>
                          </w:rPr>
                        </w:pPr>
                        <w:r w:rsidRPr="00511FDF">
                          <w:t>-</w:t>
                        </w:r>
                      </w:p>
                    </w:tc>
                  </w:sdtContent>
                </w:sdt>
              </w:tr>
            </w:sdtContent>
          </w:sdt>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115A3F"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42353F1CC1DB43A0B1B3B62B06860E7B"/>
                    </w:placeholder>
                  </w:sdtPr>
                  <w:sdtEndPr/>
                  <w:sdtContent>
                    <w:r w:rsidR="00E24201" w:rsidRPr="00E24201">
                      <w:t>-</w:t>
                    </w:r>
                  </w:sdtContent>
                </w:sdt>
              </w:p>
            </w:tc>
          </w:tr>
        </w:tbl>
      </w:sdtContent>
    </w:sdt>
    <w:p w:rsidR="00E46551" w:rsidRDefault="00E46551" w:rsidP="003619C7">
      <w:pPr>
        <w:ind w:right="420"/>
        <w:rPr>
          <w:b/>
          <w:color w:val="000000" w:themeColor="text1"/>
        </w:rPr>
      </w:pPr>
    </w:p>
    <w:sdt>
      <w:sdtPr>
        <w:rPr>
          <w:b/>
          <w:color w:val="000000" w:themeColor="text1"/>
        </w:rPr>
        <w:id w:val="-811486751"/>
        <w:lock w:val="sdtLocked"/>
        <w:placeholder>
          <w:docPart w:val="C6A6F395F02B4AD589B72B2B5A881C00"/>
        </w:placeholder>
      </w:sdtPr>
      <w:sdtEndPr>
        <w:rPr>
          <w:rFonts w:asciiTheme="minorEastAsia" w:eastAsiaTheme="minorEastAsia" w:hAnsiTheme="minorEastAsia"/>
          <w:szCs w:val="21"/>
        </w:rPr>
      </w:sdtEndPr>
      <w:sdtContent>
        <w:p w:rsidR="009C7CB8" w:rsidRDefault="009C7CB8" w:rsidP="003619C7">
          <w:pPr>
            <w:ind w:right="420"/>
            <w:rPr>
              <w:b/>
              <w:color w:val="000000" w:themeColor="text1"/>
            </w:rPr>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000C248F" w:rsidRPr="001B6047">
            <w:rPr>
              <w:rFonts w:hint="eastAsia"/>
            </w:rPr>
            <w:t>（如有</w:t>
          </w:r>
          <w:r w:rsidR="000C248F" w:rsidRPr="001B6047">
            <w:t>）</w:t>
          </w:r>
        </w:p>
        <w:sdt>
          <w:sdtPr>
            <w:rPr>
              <w:rFonts w:hint="eastAsia"/>
              <w:b/>
              <w:color w:val="000000" w:themeColor="text1"/>
            </w:rPr>
            <w:alias w:val="基本情况（如有）"/>
            <w:tag w:val="基本情况（如有）"/>
            <w:id w:val="-1928949673"/>
            <w:placeholder>
              <w:docPart w:val="C6A6F395F02B4AD589B72B2B5A881C00"/>
            </w:placeholder>
          </w:sdtPr>
          <w:sdtEndPr>
            <w:rPr>
              <w:rFonts w:hint="default"/>
            </w:rPr>
          </w:sdtEndPr>
          <w:sdtContent>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C6A6F395F02B4AD589B72B2B5A881C00"/>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8FCF6E0BD5A04785A794F82DE285CD6F"/>
                        </w:placeholde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C395924B0FA541E8A6B6A85264F9EEAE"/>
                        </w:placeholde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id w:val="-1611664467"/>
                        <w:lock w:val="sdtLocked"/>
                        <w:placeholder>
                          <w:docPart w:val="07311A6049544550940BDA28B91BB0FD"/>
                        </w:placeholde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53BBD969C3F6414CA07E3EA2945C4398"/>
                        </w:placeholde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57480BA36074474CA477EA11EE414722"/>
                        </w:placeholde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64BC503667FC422F8EE68A47DAA2D076"/>
                        </w:placeholde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 w:val="18"/>
                          <w:szCs w:val="21"/>
                        </w:rPr>
                        <w:id w:val="429019361"/>
                        <w:lock w:val="sdtLocked"/>
                        <w:placeholder>
                          <w:docPart w:val="9D8EFE4C658F40408E39A7644F819BA5"/>
                        </w:placeholde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 w:val="18"/>
                          <w:szCs w:val="21"/>
                        </w:rPr>
                        <w:id w:val="-246653918"/>
                        <w:lock w:val="sdtLocked"/>
                        <w:placeholder>
                          <w:docPart w:val="2A980FADB0C5402E92654F1008657AED"/>
                        </w:placeholde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t>-</w:t>
                            </w:r>
                          </w:p>
                        </w:tc>
                      </w:sdtContent>
                    </w:sdt>
                  </w:tr>
                </w:sdtContent>
              </w:sdt>
            </w:tbl>
            <w:p w:rsidR="0052182E" w:rsidRPr="001B6047" w:rsidRDefault="00115A3F" w:rsidP="00A57086">
              <w:pPr>
                <w:ind w:right="420"/>
                <w:rPr>
                  <w:b/>
                  <w:color w:val="000000" w:themeColor="text1"/>
                </w:rPr>
              </w:pPr>
            </w:p>
          </w:sdtContent>
        </w:sdt>
        <w:sdt>
          <w:sdtPr>
            <w:rPr>
              <w:b/>
              <w:color w:val="000000" w:themeColor="text1"/>
            </w:rPr>
            <w:alias w:val="股东情况（如有）"/>
            <w:tag w:val="股东情况（如有）"/>
            <w:id w:val="-475297315"/>
            <w:lock w:val="sdtLocked"/>
            <w:placeholder>
              <w:docPart w:val="C6A6F395F02B4AD589B72B2B5A881C00"/>
            </w:placeholder>
          </w:sdt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DA20A044955F4B82A901AC853878F4B4"/>
                    </w:placeholder>
                    <w:text/>
                  </w:sdtPr>
                  <w:sdtEndPr/>
                  <w:sdtContent>
                    <w:tc>
                      <w:tcPr>
                        <w:tcW w:w="6157" w:type="dxa"/>
                        <w:gridSpan w:val="4"/>
                        <w:vAlign w:val="center"/>
                      </w:tcPr>
                      <w:p w:rsidR="00AB18A9" w:rsidRPr="004C4424" w:rsidRDefault="00AB18A9" w:rsidP="00AB18A9">
                        <w:pPr>
                          <w:rPr>
                            <w:b/>
                            <w:color w:val="000000" w:themeColor="text1"/>
                            <w:sz w:val="20"/>
                          </w:rPr>
                        </w:pPr>
                        <w:r w:rsidRPr="00511FDF">
                          <w:t>-</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1AC1D1A385E04C81A4324C95E8E83E2B"/>
                    </w:placeholde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t>-</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66D864EE169E4054A04FD8573461C818"/>
                    </w:placeholde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t>-</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C77ABECADA6E4DBE930097CFC149B834"/>
                        </w:placeholder>
                        <w:text/>
                      </w:sdtPr>
                      <w:sdtEndPr/>
                      <w:sdtContent>
                        <w:tc>
                          <w:tcPr>
                            <w:tcW w:w="636" w:type="dxa"/>
                          </w:tcPr>
                          <w:p w:rsidR="00293AA0" w:rsidRPr="001B6047" w:rsidRDefault="001F0BA3" w:rsidP="00A57086">
                            <w:pPr>
                              <w:jc w:val="center"/>
                              <w:rPr>
                                <w:color w:val="000000" w:themeColor="text1"/>
                                <w:sz w:val="20"/>
                              </w:rPr>
                            </w:pPr>
                            <w:r w:rsidRPr="00511FDF">
                              <w:t>-</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177127278B2544D98742A94FFD4F59B0"/>
                        </w:placeholder>
                        <w:text/>
                      </w:sdtPr>
                      <w:sdtEndPr/>
                      <w:sdtContent>
                        <w:tc>
                          <w:tcPr>
                            <w:tcW w:w="2197" w:type="dxa"/>
                            <w:gridSpan w:val="2"/>
                          </w:tcPr>
                          <w:p w:rsidR="00293AA0" w:rsidRPr="004C4424" w:rsidRDefault="00E61609" w:rsidP="00E61609">
                            <w:pPr>
                              <w:jc w:val="center"/>
                              <w:rPr>
                                <w:color w:val="000000" w:themeColor="text1"/>
                                <w:sz w:val="20"/>
                              </w:rPr>
                            </w:pPr>
                            <w:r w:rsidRPr="00511FDF">
                              <w:t>-</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29BAC3C97BD04F87B0DD983D65B34C98"/>
                        </w:placeholder>
                        <w:text/>
                      </w:sdtPr>
                      <w:sdtEndPr/>
                      <w:sdtContent>
                        <w:tc>
                          <w:tcPr>
                            <w:tcW w:w="2040" w:type="dxa"/>
                          </w:tcPr>
                          <w:p w:rsidR="00293AA0" w:rsidRPr="004C4424" w:rsidRDefault="00F1334C" w:rsidP="00350A50">
                            <w:pPr>
                              <w:jc w:val="right"/>
                              <w:rPr>
                                <w:color w:val="000000" w:themeColor="text1"/>
                                <w:sz w:val="20"/>
                              </w:rPr>
                            </w:pPr>
                            <w:r w:rsidRPr="00511FDF">
                              <w:t>-</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BC8DDB0064934F0EA6FD2353AC8F0500"/>
                        </w:placeholder>
                        <w:text/>
                      </w:sdtPr>
                      <w:sdtEndPr/>
                      <w:sdtContent>
                        <w:tc>
                          <w:tcPr>
                            <w:tcW w:w="1931" w:type="dxa"/>
                          </w:tcPr>
                          <w:p w:rsidR="00293AA0" w:rsidRPr="004C4424" w:rsidRDefault="001F0BA3" w:rsidP="00350A50">
                            <w:pPr>
                              <w:jc w:val="right"/>
                              <w:rPr>
                                <w:color w:val="000000" w:themeColor="text1"/>
                                <w:sz w:val="20"/>
                              </w:rPr>
                            </w:pPr>
                            <w:r w:rsidRPr="00511FDF">
                              <w:t>-</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E300EF5D84E94650BDB94EFD6B63654A"/>
                        </w:placeholder>
                        <w:text/>
                      </w:sdtPr>
                      <w:sdtEndPr/>
                      <w:sdtContent>
                        <w:tc>
                          <w:tcPr>
                            <w:tcW w:w="1560" w:type="dxa"/>
                          </w:tcPr>
                          <w:p w:rsidR="00293AA0" w:rsidRPr="001B6047" w:rsidRDefault="001F0BA3" w:rsidP="00350A50">
                            <w:pPr>
                              <w:jc w:val="right"/>
                              <w:rPr>
                                <w:color w:val="000000" w:themeColor="text1"/>
                                <w:sz w:val="20"/>
                              </w:rPr>
                            </w:pPr>
                            <w:r w:rsidRPr="00511FDF">
                              <w:t>-</w:t>
                            </w:r>
                          </w:p>
                        </w:tc>
                      </w:sdtContent>
                    </w:sdt>
                  </w:tr>
                </w:sdtContent>
              </w:sdt>
            </w:tbl>
            <w:p w:rsidR="00712216" w:rsidRPr="00F55087" w:rsidRDefault="00115A3F" w:rsidP="00F55087">
              <w:pPr>
                <w:ind w:right="420"/>
                <w:rPr>
                  <w:b/>
                  <w:color w:val="000000" w:themeColor="text1"/>
                </w:rPr>
              </w:pPr>
            </w:p>
          </w:sdtContent>
        </w:sdt>
        <w:sdt>
          <w:sdtPr>
            <w:rPr>
              <w:b/>
              <w:color w:val="000000" w:themeColor="text1"/>
            </w:rPr>
            <w:alias w:val="利润分配情况（如有）"/>
            <w:tag w:val="利润分配情况（如有）"/>
            <w:id w:val="1700818462"/>
            <w:placeholder>
              <w:docPart w:val="C6A6F395F02B4AD589B72B2B5A881C00"/>
            </w:placeholder>
          </w:sdtPr>
          <w:sdtEndPr/>
          <w:sdtConten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C6A6F395F02B4AD589B72B2B5A881C00"/>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13249B8F594A4405ADC2F87099F10962"/>
                        </w:placeholde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3F6622C9763C4B92BCBAB83A0A72D9A8"/>
                        </w:placeholde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2923927AA5744E1CB7B6F58776832E10"/>
                        </w:placeholde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73D5D124634242F8AD0C5D8B5240786B"/>
                        </w:placeholde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 w:val="18"/>
                          <w:szCs w:val="21"/>
                        </w:rPr>
                        <w:id w:val="-1702006514"/>
                        <w:lock w:val="sdtLocked"/>
                        <w:placeholder>
                          <w:docPart w:val="4EDDA36C34154405A7AE6CB5303D16E5"/>
                        </w:placeholde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t>-</w:t>
                            </w:r>
                          </w:p>
                        </w:tc>
                      </w:sdtContent>
                    </w:sdt>
                    <w:tc>
                      <w:tcPr>
                        <w:tcW w:w="992" w:type="dxa"/>
                      </w:tcPr>
                      <w:p w:rsidR="001E0CF7" w:rsidRPr="004C4424" w:rsidRDefault="00115A3F"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EFB62D19944D44489C0CB34CD9D8B01F"/>
                            </w:placeholder>
                            <w:text/>
                          </w:sdtPr>
                          <w:sdtEndPr/>
                          <w:sdtContent>
                            <w:r w:rsidR="001F0BA3" w:rsidRPr="00511FDF">
                              <w:t>-</w:t>
                            </w:r>
                          </w:sdtContent>
                        </w:sdt>
                      </w:p>
                    </w:tc>
                    <w:sdt>
                      <w:sdtPr>
                        <w:rPr>
                          <w:rFonts w:asciiTheme="minorEastAsia" w:eastAsiaTheme="minorEastAsia" w:hAnsiTheme="minorEastAsia"/>
                          <w:color w:val="000000" w:themeColor="text1"/>
                          <w:sz w:val="18"/>
                          <w:szCs w:val="21"/>
                        </w:rPr>
                        <w:id w:val="256173935"/>
                        <w:lock w:val="sdtLocked"/>
                        <w:placeholder>
                          <w:docPart w:val="B87FD69DE6C04F8D809568897C2BF5F7"/>
                        </w:placeholde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C471A90444D947C1935270C48900AF6F"/>
                        </w:placeholde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t>-</w:t>
                            </w:r>
                          </w:p>
                        </w:tc>
                      </w:sdtContent>
                    </w:sdt>
                  </w:tr>
                </w:sdtContent>
              </w:sdt>
            </w:tbl>
            <w:p w:rsidR="00772784" w:rsidRDefault="00115A3F" w:rsidP="002153B6">
              <w:pPr>
                <w:ind w:right="420"/>
                <w:rPr>
                  <w:b/>
                  <w:color w:val="000000" w:themeColor="text1"/>
                </w:rPr>
              </w:pPr>
            </w:p>
          </w:sdtContent>
        </w:sdt>
        <w:sdt>
          <w:sdtPr>
            <w:rPr>
              <w:b/>
              <w:color w:val="000000" w:themeColor="text1"/>
            </w:rPr>
            <w:alias w:val="回购情况（如有）"/>
            <w:tag w:val="回购情况（如有）"/>
            <w:id w:val="-1140729421"/>
            <w:lock w:val="sdtLocked"/>
            <w:placeholder>
              <w:docPart w:val="C6A6F395F02B4AD589B72B2B5A881C00"/>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C6A6F395F02B4AD589B72B2B5A881C00"/>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F1DB5F2BE8E84F48882743670ACB4715"/>
                        </w:placeholde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D1AE609D791E4238A3408B3CBCD9B847"/>
                        </w:placeholde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id w:val="586729768"/>
                        <w:lock w:val="sdtLocked"/>
                        <w:placeholder>
                          <w:docPart w:val="D05838CAC4D340A2857B314267E1EC22"/>
                        </w:placeholde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07E7F016D5E44F4FA3792E4A0B0AA029"/>
                        </w:placeholde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920A1C9A4775437DB97790B474DAD642"/>
                        </w:placeholde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E9F037AE9C5348789851D167472269D8"/>
                        </w:placeholde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608F98C2BEC64C2BB6138A3EED519AC5"/>
                        </w:placeholde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t>-</w:t>
                            </w:r>
                          </w:p>
                        </w:tc>
                      </w:sdtContent>
                    </w:sdt>
                  </w:tr>
                </w:sdtContent>
              </w:sdt>
            </w:tbl>
            <w:p w:rsidR="00D70926" w:rsidRPr="001B6047" w:rsidRDefault="00115A3F" w:rsidP="00CF1CE9"/>
          </w:sdtContent>
        </w:sdt>
        <w:sdt>
          <w:sdtPr>
            <w:rPr>
              <w:b/>
              <w:color w:val="000000" w:themeColor="text1"/>
            </w:rPr>
            <w:alias w:val="转换情况（如有） "/>
            <w:tag w:val="转换情况（如有） "/>
            <w:id w:val="-1716808064"/>
            <w:lock w:val="sdtLocked"/>
            <w:placeholder>
              <w:docPart w:val="C6A6F395F02B4AD589B72B2B5A881C00"/>
            </w:placeholder>
          </w:sdtPr>
          <w:sdtEnd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C6A6F395F02B4AD589B72B2B5A881C00"/>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A73C740B40614B3EBC066446C1EBA731"/>
                        </w:placeholde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048392B0CB854125BC90C32DED15D143"/>
                        </w:placeholde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id w:val="-352195269"/>
                        <w:lock w:val="sdtLocked"/>
                        <w:placeholder>
                          <w:docPart w:val="D1F61CAA384144749D203279FE7A9A2C"/>
                        </w:placeholde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34D1C562A36B42BFA1D0ECA38183DDC3"/>
                        </w:placeholde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id w:val="-222059605"/>
                        <w:lock w:val="sdtLocked"/>
                        <w:placeholder>
                          <w:docPart w:val="C93979109B09484B86E53D3EFC7DF12B"/>
                        </w:placeholde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F937775638CB4CD486022DE80038738F"/>
                        </w:placeholde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t>-</w:t>
                            </w:r>
                          </w:p>
                        </w:tc>
                      </w:sdtContent>
                    </w:sdt>
                  </w:tr>
                </w:sdtContent>
              </w:sdt>
            </w:tbl>
            <w:p w:rsidR="004924D9" w:rsidRPr="001B6047" w:rsidRDefault="00115A3F" w:rsidP="000B4716">
              <w:pPr>
                <w:ind w:right="420"/>
                <w:rPr>
                  <w:b/>
                  <w:color w:val="000000" w:themeColor="text1"/>
                </w:rPr>
              </w:pPr>
            </w:p>
          </w:sdtContent>
        </w:sdt>
        <w:sdt>
          <w:sdtPr>
            <w:rPr>
              <w:b/>
              <w:color w:val="000000" w:themeColor="text1"/>
            </w:rPr>
            <w:alias w:val="表决权恢复情况（如有） "/>
            <w:tag w:val="表决权恢复情况（如有） "/>
            <w:id w:val="-1214960252"/>
            <w:lock w:val="sdtLocked"/>
            <w:placeholder>
              <w:docPart w:val="C6A6F395F02B4AD589B72B2B5A881C00"/>
            </w:placeholder>
          </w:sdtPr>
          <w:sdtEndPr>
            <w:rPr>
              <w:rFonts w:asciiTheme="minorEastAsia" w:eastAsiaTheme="minorEastAsia" w:hAnsiTheme="minorEastAsia"/>
              <w:szCs w:val="21"/>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C6A6F395F02B4AD589B72B2B5A881C00"/>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A5506AD8F09241F49F7976D7A2DF8538"/>
                        </w:placeholde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BE9EDC34C8BF4264A5281B5C7F25566C"/>
                        </w:placeholde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id w:val="537793476"/>
                        <w:lock w:val="sdtLocked"/>
                        <w:placeholder>
                          <w:docPart w:val="785B1055F9EB453580C43476CEF533E8"/>
                        </w:placeholde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9AE1704E3209487EBFD402DC5AB82C7C"/>
                        </w:placeholde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8760C17D82374866B5C26F5EB631407F"/>
                        </w:placeholde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t>-</w:t>
                            </w:r>
                          </w:p>
                        </w:tc>
                      </w:sdtContent>
                    </w:sdt>
                  </w:tr>
                </w:sdtContent>
              </w:sdt>
            </w:tbl>
            <w:p w:rsidR="006630EE" w:rsidRDefault="00115A3F" w:rsidP="0016696D">
              <w:pPr>
                <w:tabs>
                  <w:tab w:val="left" w:pos="5140"/>
                </w:tabs>
                <w:rPr>
                  <w:rFonts w:asciiTheme="minorEastAsia" w:eastAsiaTheme="minorEastAsia" w:hAnsiTheme="minorEastAsia"/>
                  <w:b/>
                  <w:color w:val="000000" w:themeColor="text1"/>
                  <w:szCs w:val="21"/>
                </w:rPr>
              </w:pPr>
            </w:p>
          </w:sdtContent>
        </w:sdt>
      </w:sdtContent>
    </w:sdt>
    <w:p w:rsidR="00E75A20" w:rsidRDefault="00E75A20" w:rsidP="0016696D">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1829443384"/>
        <w:placeholder>
          <w:docPart w:val="C6A6F395F02B4AD589B72B2B5A881C00"/>
        </w:placeholder>
      </w:sdtPr>
      <w:sdtEndPr>
        <w:rPr>
          <w:rFonts w:hint="default"/>
          <w:sz w:val="18"/>
        </w:rPr>
      </w:sdtEndPr>
      <w:sdtContent>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C6A6F395F02B4AD589B72B2B5A881C00"/>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8BD572018B8447B6A7021499EB5DD7EE"/>
                    </w:placeholde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E1090C49DD1244918A47CFBDF28DAAFC"/>
                    </w:placeholde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id w:val="1342132290"/>
                    <w:lock w:val="sdtLocked"/>
                    <w:placeholder>
                      <w:docPart w:val="51316104C7F8417A84272EDC1D357DF5"/>
                    </w:placeholde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Cs w:val="24"/>
                    </w:rPr>
                    <w:id w:val="-303469466"/>
                    <w:lock w:val="sdtLocked"/>
                    <w:placeholder>
                      <w:docPart w:val="9177C8E52BE04635A793EDE6A37398C4"/>
                    </w:placeholde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t>-</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826CA8051702497C8B89A39DA138878B"/>
                      </w:placeholder>
                      <w:text/>
                    </w:sdtPr>
                    <w:sdtEndPr/>
                    <w:sdtContent>
                      <w:p w:rsidR="0061398A" w:rsidRPr="0061398A" w:rsidRDefault="00A31DFC" w:rsidP="00A31DFC">
                        <w:pPr>
                          <w:tabs>
                            <w:tab w:val="left" w:pos="5140"/>
                          </w:tabs>
                          <w:jc w:val="right"/>
                        </w:pPr>
                        <w:r w:rsidRPr="00511FDF">
                          <w:t>-</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29012DB7142C437F92B1C1CF4062164B"/>
                    </w:placeholde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 w:val="18"/>
                      <w:szCs w:val="21"/>
                    </w:rPr>
                    <w:id w:val="-814259104"/>
                    <w:lock w:val="sdtLocked"/>
                    <w:placeholder>
                      <w:docPart w:val="51026815D2084C16B9FED52168A92A02"/>
                    </w:placeholde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t>-</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EF74A113B5D049A7BABF91F2C9AF28A8"/>
                </w:placeholde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t>-</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sdt>
      <w:sdtPr>
        <w:rPr>
          <w:rFonts w:asciiTheme="minorEastAsia" w:eastAsiaTheme="minorEastAsia" w:hAnsiTheme="minorEastAsia"/>
          <w:b/>
          <w:color w:val="000000" w:themeColor="text1"/>
          <w:szCs w:val="21"/>
        </w:rPr>
        <w:id w:val="1894612289"/>
        <w:lock w:val="sdtLocked"/>
        <w:placeholder>
          <w:docPart w:val="C6A6F395F02B4AD589B72B2B5A881C00"/>
        </w:placeholder>
      </w:sdtPr>
      <w:sdtEndPr>
        <w:rPr>
          <w:rFonts w:ascii="Calibri" w:eastAsia="宋体" w:hAnsi="Calibri"/>
          <w:b w:val="0"/>
          <w:color w:val="auto"/>
          <w:szCs w:val="22"/>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604DEDB35C704CEEADC17878237A5D81"/>
                  </w:placeholde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t>-</w:t>
                    </w:r>
                    <w:r w:rsidR="00E6617D" w:rsidRPr="00E6617D">
                      <w:rPr>
                        <w:rStyle w:val="placeholder2Char"/>
                      </w:rPr>
                      <w:br/>
                    </w:r>
                    <w:r w:rsidR="00E6617D" w:rsidRPr="00E6617D">
                      <w:rPr>
                        <w:rStyle w:val="placeholder2Char"/>
                      </w:rPr>
                      <w:br/>
                    </w:r>
                    <w:r w:rsidR="00E6617D" w:rsidRPr="00E6617D">
                      <w:rPr>
                        <w:rStyle w:val="placeholder2Char"/>
                      </w:rPr>
                      <w:br/>
                    </w:r>
                    <w:r w:rsidR="00E6617D" w:rsidRPr="00E6617D">
                      <w:rPr>
                        <w:rStyle w:val="placeholder2Char"/>
                      </w:rPr>
                      <w:br/>
                    </w:r>
                    <w:r w:rsidR="00E6617D" w:rsidRPr="00E6617D">
                      <w:rPr>
                        <w:rStyle w:val="placeholder2Char"/>
                      </w:rPr>
                      <w:br/>
                    </w:r>
                    <w:r w:rsidR="00E6617D" w:rsidRPr="00E6617D">
                      <w:rPr>
                        <w:rStyle w:val="placeholder2Char"/>
                      </w:rPr>
                      <w:br/>
                    </w:r>
                    <w:r w:rsidR="00E6617D" w:rsidRPr="00E6617D">
                      <w:rPr>
                        <w:rStyle w:val="placeholder2Char"/>
                      </w:rPr>
                      <w:br/>
                    </w:r>
                    <w:r w:rsidR="00E6617D" w:rsidRPr="00E6617D">
                      <w:rPr>
                        <w:rStyle w:val="placeholder2Char"/>
                      </w:rPr>
                      <w:br/>
                    </w:r>
                  </w:p>
                </w:sdtContent>
              </w:sdt>
            </w:tc>
          </w:tr>
        </w:tbl>
        <w:p w:rsidR="00104C81" w:rsidRDefault="00115A3F" w:rsidP="00104C81"/>
      </w:sdtContent>
    </w:sdt>
    <w:sdt>
      <w:sdtPr>
        <w:rPr>
          <w:rFonts w:asciiTheme="minorEastAsia" w:eastAsiaTheme="minorEastAsia" w:hAnsiTheme="minorEastAsia" w:hint="eastAsia"/>
          <w:b/>
          <w:color w:val="000000" w:themeColor="text1"/>
          <w:szCs w:val="21"/>
        </w:rPr>
        <w:id w:val="186193332"/>
        <w:placeholder>
          <w:docPart w:val="C6A6F395F02B4AD589B72B2B5A881C00"/>
        </w:placeholder>
      </w:sdtPr>
      <w:sdtEndPr>
        <w:rPr>
          <w:rFonts w:ascii="Calibri" w:eastAsia="宋体" w:hAnsi="Calibri"/>
          <w:b w:val="0"/>
          <w:color w:val="auto"/>
          <w:szCs w:val="22"/>
        </w:rPr>
      </w:sdtEndPr>
      <w:sdtContent>
        <w:p w:rsidR="009C7CB8" w:rsidRDefault="009C7CB8" w:rsidP="00411C4B">
          <w:pPr>
            <w:tabs>
              <w:tab w:val="left" w:pos="5140"/>
            </w:tabs>
            <w:rPr>
              <w:rFonts w:asciiTheme="minorEastAsia" w:eastAsiaTheme="minorEastAsia" w:hAnsiTheme="minorEastAsia"/>
              <w:b/>
              <w:color w:val="000000" w:themeColor="text1"/>
              <w:szCs w:val="21"/>
            </w:rPr>
          </w:pP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placeholder>
                <w:docPart w:val="03EAAE996BFC416393A01C74F41A634E"/>
              </w:placeholder>
            </w:sdtPr>
            <w:sdtEndPr>
              <w:rPr>
                <w:sz w:val="18"/>
                <w:szCs w:val="21"/>
              </w:rPr>
            </w:sdtEndPr>
            <w:sdtContent>
              <w:tr w:rsidR="0051230A" w:rsidRPr="001B6047" w:rsidTr="0051230A">
                <w:sdt>
                  <w:sdtPr>
                    <w:rPr>
                      <w:rFonts w:asciiTheme="minorEastAsia" w:eastAsiaTheme="minorEastAsia" w:hAnsiTheme="minorEastAsia"/>
                      <w:color w:val="000000" w:themeColor="text1"/>
                      <w:szCs w:val="24"/>
                    </w:rPr>
                    <w:id w:val="-741803883"/>
                    <w:placeholder>
                      <w:docPart w:val="EB792A7D85A447DBBBEFD2E91482982F"/>
                    </w:placeholder>
                    <w:tex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t>-</w:t>
                        </w:r>
                      </w:p>
                    </w:tc>
                  </w:sdtContent>
                </w:sdt>
                <w:sdt>
                  <w:sdtPr>
                    <w:rPr>
                      <w:rFonts w:asciiTheme="minorEastAsia" w:eastAsiaTheme="minorEastAsia" w:hAnsiTheme="minorEastAsia"/>
                      <w:color w:val="000000" w:themeColor="text1"/>
                      <w:szCs w:val="24"/>
                    </w:rPr>
                    <w:id w:val="-630476051"/>
                    <w:placeholder>
                      <w:docPart w:val="AD2992837C9A47FCBABB65CDEB24D023"/>
                    </w:placeholder>
                    <w:text/>
                  </w:sdtPr>
                  <w:sdtEndPr/>
                  <w:sdtContent>
                    <w:tc>
                      <w:tcPr>
                        <w:tcW w:w="1276"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t>-</w:t>
                        </w:r>
                      </w:p>
                    </w:tc>
                  </w:sdtContent>
                </w:sdt>
                <w:sdt>
                  <w:sdtPr>
                    <w:rPr>
                      <w:rFonts w:asciiTheme="minorEastAsia" w:eastAsiaTheme="minorEastAsia" w:hAnsiTheme="minorEastAsia"/>
                      <w:color w:val="000000" w:themeColor="text1"/>
                      <w:szCs w:val="24"/>
                    </w:rPr>
                    <w:alias w:val="货币类型"/>
                    <w:tag w:val="货币类型"/>
                    <w:id w:val="1529912044"/>
                    <w:placeholder>
                      <w:docPart w:val="A60276447AEB4CCC99185669B54E46DC"/>
                    </w:placeholde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color w:val="000000" w:themeColor="text1"/>
                            <w:sz w:val="18"/>
                            <w:szCs w:val="21"/>
                          </w:rPr>
                        </w:pPr>
                        <w:r>
                          <w:t>-</w:t>
                        </w:r>
                      </w:p>
                    </w:tc>
                  </w:sdtContent>
                </w:sdt>
                <w:sdt>
                  <w:sdtPr>
                    <w:rPr>
                      <w:rFonts w:asciiTheme="minorEastAsia" w:eastAsiaTheme="minorEastAsia" w:hAnsiTheme="minorEastAsia"/>
                      <w:color w:val="000000" w:themeColor="text1"/>
                      <w:szCs w:val="21"/>
                    </w:rPr>
                    <w:id w:val="19217657"/>
                    <w:placeholder>
                      <w:docPart w:val="AF77E0A94C994481898D04B8296D0C81"/>
                    </w:placeholder>
                    <w:text/>
                  </w:sdtPr>
                  <w:sdtEndPr/>
                  <w:sdtContent>
                    <w:tc>
                      <w:tcPr>
                        <w:tcW w:w="1276" w:type="dxa"/>
                      </w:tcPr>
                      <w:p w:rsidR="0051230A" w:rsidRPr="004C4424" w:rsidRDefault="0051230A" w:rsidP="0051230A">
                        <w:pPr>
                          <w:tabs>
                            <w:tab w:val="left" w:pos="5140"/>
                          </w:tabs>
                          <w:jc w:val="right"/>
                          <w:rPr>
                            <w:rFonts w:asciiTheme="minorEastAsia" w:eastAsiaTheme="minorEastAsia" w:hAnsiTheme="minorEastAsia"/>
                            <w:color w:val="000000" w:themeColor="text1"/>
                            <w:sz w:val="18"/>
                            <w:szCs w:val="21"/>
                          </w:rPr>
                        </w:pPr>
                        <w:r w:rsidRPr="004727BB">
                          <w:t>-</w:t>
                        </w:r>
                      </w:p>
                    </w:tc>
                  </w:sdtContent>
                </w:sdt>
                <w:sdt>
                  <w:sdtPr>
                    <w:rPr>
                      <w:rFonts w:asciiTheme="minorEastAsia" w:eastAsiaTheme="minorEastAsia" w:hAnsiTheme="minorEastAsia"/>
                      <w:color w:val="000000" w:themeColor="text1"/>
                      <w:szCs w:val="24"/>
                    </w:rPr>
                    <w:alias w:val="期间"/>
                    <w:tag w:val="期间"/>
                    <w:id w:val="-870685396"/>
                    <w:placeholder>
                      <w:docPart w:val="30DB00D52FD542FBB5D0B3DA82A90205"/>
                    </w:placeholder>
                    <w:text/>
                  </w:sdtPr>
                  <w:sdtEndPr/>
                  <w:sdtContent>
                    <w:tc>
                      <w:tcPr>
                        <w:tcW w:w="1843" w:type="dxa"/>
                      </w:tcPr>
                      <w:p w:rsidR="0051230A" w:rsidRPr="004C4424" w:rsidRDefault="0051230A" w:rsidP="0051230A">
                        <w:pPr>
                          <w:tabs>
                            <w:tab w:val="left" w:pos="5140"/>
                          </w:tabs>
                          <w:jc w:val="center"/>
                          <w:rPr>
                            <w:rFonts w:asciiTheme="minorEastAsia" w:eastAsiaTheme="minorEastAsia" w:hAnsiTheme="minorEastAsia"/>
                            <w:color w:val="000000" w:themeColor="text1"/>
                            <w:sz w:val="18"/>
                            <w:szCs w:val="21"/>
                          </w:rPr>
                        </w:pPr>
                        <w:r w:rsidRPr="00511FDF">
                          <w:t>-</w:t>
                        </w:r>
                      </w:p>
                    </w:tc>
                  </w:sdtContent>
                </w:sdt>
                <w:sdt>
                  <w:sdtPr>
                    <w:rPr>
                      <w:rFonts w:asciiTheme="minorEastAsia" w:eastAsiaTheme="minorEastAsia" w:hAnsiTheme="minorEastAsia"/>
                      <w:color w:val="000000" w:themeColor="text1"/>
                      <w:sz w:val="18"/>
                      <w:szCs w:val="21"/>
                    </w:rPr>
                    <w:id w:val="1973561125"/>
                    <w:placeholder>
                      <w:docPart w:val="551BC1AD5ED34A88AA20B8D43BB4F377"/>
                    </w:placeholder>
                    <w:dropDownList>
                      <w:listItem w:displayText="是" w:value="true"/>
                      <w:listItem w:displayText="否" w:value="false"/>
                    </w:dropDownLis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sidRPr="00511FDF">
                          <w:t>-</w:t>
                        </w:r>
                      </w:p>
                    </w:tc>
                  </w:sdtContent>
                </w:sdt>
              </w:tr>
            </w:sdtContent>
          </w:sdt>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placeholder>
                  <w:docPart w:val="3A0BF1CD143F4F4CBF601AFFF87C38F0"/>
                </w:placeholde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b/>
                        <w:color w:val="000000" w:themeColor="text1"/>
                        <w:sz w:val="18"/>
                        <w:szCs w:val="21"/>
                      </w:rPr>
                    </w:pPr>
                    <w:r>
                      <w:t>-</w:t>
                    </w:r>
                  </w:p>
                </w:tc>
              </w:sdtContent>
            </w:sdt>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0051230A" w:rsidRPr="0051230A" w:rsidRDefault="00115A3F" w:rsidP="0051230A"/>
      </w:sdtContent>
    </w:sdt>
    <w:p w:rsidR="002C177D" w:rsidRDefault="002C177D" w:rsidP="00882E62">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749036299"/>
        <w:lock w:val="sdtLocked"/>
        <w:placeholder>
          <w:docPart w:val="C6A6F395F02B4AD589B72B2B5A881C00"/>
        </w:placeholder>
      </w:sdtPr>
      <w:sdtEndPr>
        <w:rPr>
          <w:b w:val="0"/>
          <w:szCs w:val="22"/>
        </w:rPr>
      </w:sdtEndPr>
      <w:sdtContent>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sdt>
              <w:sdtPr>
                <w:rPr>
                  <w:rFonts w:asciiTheme="minorEastAsia" w:eastAsiaTheme="minorEastAsia" w:hAnsiTheme="minorEastAsia"/>
                  <w:color w:val="000000" w:themeColor="text1"/>
                  <w:sz w:val="18"/>
                  <w:szCs w:val="21"/>
                </w:rPr>
                <w:id w:val="2113940927"/>
                <w:lock w:val="sdtLocked"/>
                <w:placeholder>
                  <w:docPart w:val="9C12F34765D04C16B0BE01434B77C699"/>
                </w:placeholder>
                <w:date>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t>-</w:t>
                    </w:r>
                  </w:p>
                </w:tc>
              </w:sdtContent>
            </w:sdt>
            <w:sdt>
              <w:sdtPr>
                <w:rPr>
                  <w:rFonts w:asciiTheme="minorEastAsia" w:eastAsiaTheme="minorEastAsia" w:hAnsiTheme="minorEastAsia"/>
                  <w:color w:val="000000" w:themeColor="text1"/>
                  <w:sz w:val="18"/>
                  <w:szCs w:val="21"/>
                </w:rPr>
                <w:id w:val="-296216461"/>
                <w:lock w:val="sdtLocked"/>
                <w:placeholder>
                  <w:docPart w:val="0F17D411CD0B45D28175DA350FBA6953"/>
                </w:placeholde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t>-</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99148B6DD3BF46E2B399BAF2FA1EC18B"/>
                    </w:placeholder>
                    <w:text/>
                  </w:sdtPr>
                  <w:sdtEndPr/>
                  <w:sdtContent>
                    <w:r w:rsidR="00AB0145">
                      <w:t>-</w:t>
                    </w:r>
                  </w:sdtContent>
                </w:sdt>
              </w:p>
            </w:tc>
            <w:sdt>
              <w:sdtPr>
                <w:rPr>
                  <w:rFonts w:asciiTheme="minorEastAsia" w:eastAsiaTheme="minorEastAsia" w:hAnsiTheme="minorEastAsia"/>
                  <w:color w:val="000000" w:themeColor="text1"/>
                  <w:sz w:val="18"/>
                  <w:szCs w:val="21"/>
                </w:rPr>
                <w:id w:val="590589460"/>
                <w:lock w:val="sdtLocked"/>
                <w:placeholder>
                  <w:docPart w:val="ED4C393D22E84D6184222CEBA08A569C"/>
                </w:placeholder>
                <w:text/>
              </w:sdtPr>
              <w:sdtEndPr/>
              <w:sdtContent>
                <w:tc>
                  <w:tcPr>
                    <w:tcW w:w="2126" w:type="dxa"/>
                  </w:tcPr>
                  <w:p w:rsidR="002F737D" w:rsidRPr="001B6047" w:rsidRDefault="00AB0145" w:rsidP="006F3622">
                    <w:pPr>
                      <w:tabs>
                        <w:tab w:val="left" w:pos="5140"/>
                      </w:tabs>
                      <w:ind w:rightChars="83" w:right="174"/>
                      <w:jc w:val="right"/>
                      <w:rPr>
                        <w:rFonts w:asciiTheme="minorEastAsia" w:eastAsiaTheme="minorEastAsia" w:hAnsiTheme="minorEastAsia"/>
                        <w:color w:val="000000" w:themeColor="text1"/>
                        <w:sz w:val="18"/>
                        <w:szCs w:val="21"/>
                      </w:rPr>
                    </w:pPr>
                    <w:r>
                      <w:t>-</w:t>
                    </w:r>
                  </w:p>
                </w:tc>
              </w:sdtContent>
            </w:sdt>
          </w:tr>
        </w:tbl>
        <w:sdt>
          <w:sdtPr>
            <w:rPr>
              <w:rFonts w:asciiTheme="minorEastAsia" w:eastAsiaTheme="minorEastAsia" w:hAnsiTheme="minorEastAsia"/>
              <w:color w:val="000000" w:themeColor="text1"/>
            </w:rPr>
            <w:id w:val="1294802031"/>
            <w:lock w:val="sdtLocked"/>
            <w:placeholder>
              <w:docPart w:val="D89F4237115B4A09AFA54F45EE5F0011"/>
            </w:placeholder>
          </w:sdtPr>
          <w:sdtEndPr/>
          <w:sdtContent>
            <w:p w:rsidR="0051230A" w:rsidRPr="00520D7F" w:rsidRDefault="00520D7F" w:rsidP="00520D7F">
              <w:pPr>
                <w:ind w:right="420" w:firstLineChars="200" w:firstLine="420"/>
                <w:rPr>
                  <w:i/>
                  <w:color w:val="FF0000"/>
                </w:rPr>
              </w:pPr>
              <w:r w:rsidRPr="00520D7F">
                <w:t>-</w:t>
              </w:r>
            </w:p>
          </w:sdtContent>
        </w:sdt>
      </w:sdtContent>
    </w:sdt>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0" w:name="_Toc441926733"/>
      <w:r w:rsidRPr="00CC1546">
        <w:rPr>
          <w:rFonts w:ascii="黑体" w:eastAsia="黑体" w:hAnsi="黑体" w:hint="eastAsia"/>
          <w:b w:val="0"/>
          <w:sz w:val="36"/>
          <w:szCs w:val="36"/>
        </w:rPr>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0"/>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C6A6F395F02B4AD589B72B2B5A881C00"/>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A02543E8CF1142C0859B932163D3F346"/>
                </w:placeholder>
                <w:text/>
              </w:sdtPr>
              <w:sdtEndPr/>
              <w:sdtContent>
                <w:tc>
                  <w:tcPr>
                    <w:tcW w:w="754" w:type="pct"/>
                  </w:tcPr>
                  <w:p w:rsidR="00AA78B5" w:rsidRPr="004C4424" w:rsidRDefault="00CF1CE9" w:rsidP="00A24621">
                    <w:pPr>
                      <w:jc w:val="center"/>
                      <w:rPr>
                        <w:color w:val="000000" w:themeColor="text1"/>
                        <w:sz w:val="18"/>
                      </w:rPr>
                    </w:pPr>
                    <w:r w:rsidRPr="00261BF4">
                      <w:t>-</w:t>
                    </w:r>
                  </w:p>
                </w:tc>
              </w:sdtContent>
            </w:sdt>
            <w:sdt>
              <w:sdtPr>
                <w:rPr>
                  <w:rFonts w:asciiTheme="minorEastAsia" w:eastAsiaTheme="minorEastAsia" w:hAnsiTheme="minorEastAsia"/>
                  <w:color w:val="000000" w:themeColor="text1"/>
                  <w:szCs w:val="24"/>
                </w:rPr>
                <w:id w:val="1326788081"/>
                <w:lock w:val="sdtLocked"/>
                <w:placeholder>
                  <w:docPart w:val="CC16A95204804A75A5F8DB697EE09743"/>
                </w:placeholder>
                <w:text/>
              </w:sdtPr>
              <w:sdtEndPr/>
              <w:sdtContent>
                <w:tc>
                  <w:tcPr>
                    <w:tcW w:w="754" w:type="pct"/>
                  </w:tcPr>
                  <w:p w:rsidR="00AA78B5" w:rsidRPr="004C4424" w:rsidRDefault="00CF1CE9" w:rsidP="00A24621">
                    <w:pPr>
                      <w:jc w:val="center"/>
                      <w:rPr>
                        <w:color w:val="000000" w:themeColor="text1"/>
                        <w:sz w:val="18"/>
                      </w:rPr>
                    </w:pPr>
                    <w:r w:rsidRPr="00261BF4">
                      <w:t>-</w:t>
                    </w:r>
                  </w:p>
                </w:tc>
              </w:sdtContent>
            </w:sdt>
            <w:sdt>
              <w:sdtPr>
                <w:rPr>
                  <w:color w:val="000000" w:themeColor="text1"/>
                  <w:sz w:val="18"/>
                </w:rPr>
                <w:id w:val="-41206879"/>
                <w:lock w:val="sdtLocked"/>
                <w:placeholder>
                  <w:docPart w:val="90C27C2206584A1DB1CBF04ABD9B40B0"/>
                </w:placeholde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t>-</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06074E31899E4AE6ACDEDBA90F3C6C0E"/>
                </w:placeholder>
                <w:text/>
              </w:sdtPr>
              <w:sdtEndPr/>
              <w:sdtContent>
                <w:tc>
                  <w:tcPr>
                    <w:tcW w:w="465" w:type="pct"/>
                  </w:tcPr>
                  <w:p w:rsidR="00AA78B5" w:rsidRPr="004C4424" w:rsidRDefault="00184CE0" w:rsidP="00A24621">
                    <w:pPr>
                      <w:jc w:val="center"/>
                      <w:rPr>
                        <w:color w:val="000000" w:themeColor="text1"/>
                        <w:sz w:val="18"/>
                      </w:rPr>
                    </w:pPr>
                    <w:r w:rsidRPr="00261BF4">
                      <w:t>-</w:t>
                    </w:r>
                  </w:p>
                </w:tc>
              </w:sdtContent>
            </w:sdt>
            <w:sdt>
              <w:sdtPr>
                <w:rPr>
                  <w:rFonts w:asciiTheme="minorEastAsia" w:eastAsiaTheme="minorEastAsia" w:hAnsiTheme="minorEastAsia"/>
                  <w:color w:val="000000" w:themeColor="text1"/>
                  <w:szCs w:val="24"/>
                </w:rPr>
                <w:id w:val="897870590"/>
                <w:lock w:val="sdtLocked"/>
                <w:placeholder>
                  <w:docPart w:val="6443631B5FBA4EC08BD67E0FBBF6AD92"/>
                </w:placeholder>
                <w:text/>
              </w:sdtPr>
              <w:sdtEndPr/>
              <w:sdtContent>
                <w:tc>
                  <w:tcPr>
                    <w:tcW w:w="464" w:type="pct"/>
                  </w:tcPr>
                  <w:p w:rsidR="00AA78B5" w:rsidRPr="004C4424" w:rsidRDefault="00CF1CE9" w:rsidP="00A24621">
                    <w:pPr>
                      <w:jc w:val="center"/>
                      <w:rPr>
                        <w:color w:val="000000" w:themeColor="text1"/>
                        <w:sz w:val="18"/>
                      </w:rPr>
                    </w:pPr>
                    <w:r w:rsidRPr="00261BF4">
                      <w:t>-</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6E99D81675A7402088819247069BB1E1"/>
                </w:placeholder>
                <w:text/>
              </w:sdtPr>
              <w:sdtEndPr/>
              <w:sdtContent>
                <w:tc>
                  <w:tcPr>
                    <w:tcW w:w="1407" w:type="pct"/>
                  </w:tcPr>
                  <w:p w:rsidR="00AA78B5" w:rsidRPr="004C4424" w:rsidRDefault="007B6E2E" w:rsidP="00A24621">
                    <w:pPr>
                      <w:jc w:val="center"/>
                      <w:rPr>
                        <w:color w:val="000000" w:themeColor="text1"/>
                        <w:sz w:val="18"/>
                      </w:rPr>
                    </w:pPr>
                    <w:r w:rsidRPr="00261BF4">
                      <w:t>-</w:t>
                    </w:r>
                  </w:p>
                </w:tc>
              </w:sdtContent>
            </w:sdt>
            <w:sdt>
              <w:sdtPr>
                <w:rPr>
                  <w:rFonts w:asciiTheme="minorEastAsia" w:eastAsiaTheme="minorEastAsia" w:hAnsiTheme="minorEastAsia"/>
                  <w:color w:val="000000" w:themeColor="text1"/>
                  <w:sz w:val="18"/>
                  <w:szCs w:val="21"/>
                </w:rPr>
                <w:id w:val="1619639044"/>
                <w:lock w:val="sdtLocked"/>
                <w:placeholder>
                  <w:docPart w:val="A2ADEF53C79A486583A7A969427990E4"/>
                </w:placeholde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t>-</w:t>
                    </w:r>
                  </w:p>
                </w:tc>
              </w:sdtContent>
            </w:sdt>
          </w:tr>
        </w:sdtContent>
      </w:sdt>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2002388754"/>
                <w:lock w:val="sdtLocked"/>
                <w:placeholder>
                  <w:docPart w:val="5670D7D41C234D6C813105C86137D03A"/>
                </w:placeholder>
                <w:text/>
              </w:sdtPr>
              <w:sdtEndPr/>
              <w:sdtContent>
                <w:r w:rsidR="00C078E0" w:rsidRPr="00D45443">
                  <w:t>-</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1770766754"/>
                <w:lock w:val="sdtLocked"/>
                <w:placeholder>
                  <w:docPart w:val="2A4CAA035040433DAA95AD39B4EFAD3D"/>
                </w:placeholder>
                <w:text/>
              </w:sdtPr>
              <w:sdtEndPr/>
              <w:sdtContent>
                <w:r w:rsidR="00C078E0" w:rsidRPr="00D45443">
                  <w:t>-</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eastAsiaTheme="minorEastAsia" w:hAnsiTheme="minorEastAsia"/>
                  <w:color w:val="000000" w:themeColor="text1"/>
                  <w:szCs w:val="24"/>
                </w:rPr>
                <w:alias w:val="整数"/>
                <w:tag w:val="整数"/>
                <w:id w:val="-430661626"/>
                <w:lock w:val="sdtLocked"/>
                <w:placeholder>
                  <w:docPart w:val="325725C3A73044638D0CBD197E7D9D58"/>
                </w:placeholder>
                <w:text/>
              </w:sdtPr>
              <w:sdtEndPr/>
              <w:sdtContent>
                <w:r w:rsidR="00C078E0" w:rsidRPr="00D45443">
                  <w:t>-</w:t>
                </w:r>
              </w:sdtContent>
            </w:sdt>
          </w:p>
        </w:tc>
        <w:tc>
          <w:tcPr>
            <w:tcW w:w="389" w:type="pct"/>
          </w:tcPr>
          <w:p w:rsidR="00285F89" w:rsidRPr="001B6047" w:rsidRDefault="00285F89"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B0E286B4A1864ACC96FFDAB1B6D28271"/>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t>-</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7B52979EBEA946C6A575DDD1A616E4A6"/>
                </w:placeholder>
                <w:text/>
              </w:sdtPr>
              <w:sdtEndPr/>
              <w:sdtContent>
                <w:tc>
                  <w:tcPr>
                    <w:tcW w:w="871" w:type="pct"/>
                  </w:tcPr>
                  <w:p w:rsidR="005F570A" w:rsidRPr="004C4424" w:rsidRDefault="003D0A16" w:rsidP="00E06127">
                    <w:pPr>
                      <w:jc w:val="center"/>
                      <w:rPr>
                        <w:color w:val="000000" w:themeColor="text1"/>
                        <w:sz w:val="18"/>
                      </w:rPr>
                    </w:pPr>
                    <w:r w:rsidRPr="00D45443">
                      <w:t>-</w:t>
                    </w:r>
                  </w:p>
                </w:tc>
              </w:sdtContent>
            </w:sdt>
            <w:sdt>
              <w:sdtPr>
                <w:rPr>
                  <w:rFonts w:asciiTheme="minorEastAsia" w:eastAsiaTheme="minorEastAsia" w:hAnsiTheme="minorEastAsia"/>
                  <w:color w:val="000000" w:themeColor="text1"/>
                  <w:szCs w:val="24"/>
                </w:rPr>
                <w:id w:val="-506442317"/>
                <w:lock w:val="sdtLocked"/>
                <w:placeholder>
                  <w:docPart w:val="FC63904007644E92A9C42AE3141DE26A"/>
                </w:placeholder>
                <w:text/>
              </w:sdtPr>
              <w:sdtEndPr/>
              <w:sdtContent>
                <w:tc>
                  <w:tcPr>
                    <w:tcW w:w="796" w:type="pct"/>
                  </w:tcPr>
                  <w:p w:rsidR="005F570A" w:rsidRPr="004C4424" w:rsidRDefault="003D0A16" w:rsidP="00E06127">
                    <w:pPr>
                      <w:jc w:val="center"/>
                      <w:rPr>
                        <w:color w:val="000000" w:themeColor="text1"/>
                        <w:sz w:val="18"/>
                      </w:rPr>
                    </w:pPr>
                    <w:r w:rsidRPr="00D45443">
                      <w:t>-</w:t>
                    </w:r>
                  </w:p>
                </w:tc>
              </w:sdtContent>
            </w:sdt>
            <w:tc>
              <w:tcPr>
                <w:tcW w:w="870" w:type="pct"/>
              </w:tcPr>
              <w:p w:rsidR="005F570A" w:rsidRPr="004C4424" w:rsidRDefault="00115A3F"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56456B2F50F04962BB4AE9E8AFCFF986"/>
                    </w:placeholder>
                    <w:text/>
                  </w:sdtPr>
                  <w:sdtEndPr/>
                  <w:sdtContent>
                    <w:r w:rsidR="00C078E0" w:rsidRPr="00D45443">
                      <w:t>-</w:t>
                    </w:r>
                  </w:sdtContent>
                </w:sdt>
              </w:p>
            </w:tc>
            <w:tc>
              <w:tcPr>
                <w:tcW w:w="579" w:type="pct"/>
              </w:tcPr>
              <w:p w:rsidR="005F570A" w:rsidRPr="004C4424" w:rsidRDefault="00115A3F"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8C476EE180B3430D99EABA32ED52126C"/>
                    </w:placeholder>
                    <w:text/>
                  </w:sdtPr>
                  <w:sdtEndPr/>
                  <w:sdtContent>
                    <w:r w:rsidR="00C078E0" w:rsidRPr="00D45443">
                      <w:t>-</w:t>
                    </w:r>
                  </w:sdtContent>
                </w:sdt>
              </w:p>
            </w:tc>
            <w:tc>
              <w:tcPr>
                <w:tcW w:w="580" w:type="pct"/>
              </w:tcPr>
              <w:p w:rsidR="005F570A" w:rsidRPr="004C4424" w:rsidRDefault="00115A3F"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060D9C578D7E4D7C8A9C39E318E5AB84"/>
                    </w:placeholder>
                    <w:text/>
                  </w:sdtPr>
                  <w:sdtEndPr/>
                  <w:sdtContent>
                    <w:r w:rsidR="00C078E0" w:rsidRPr="00D45443">
                      <w:t>-</w:t>
                    </w:r>
                  </w:sdtContent>
                </w:sdt>
              </w:p>
            </w:tc>
            <w:tc>
              <w:tcPr>
                <w:tcW w:w="580" w:type="pct"/>
                <w:shd w:val="clear" w:color="auto" w:fill="auto"/>
              </w:tcPr>
              <w:p w:rsidR="005F570A" w:rsidRPr="004C4424" w:rsidRDefault="00115A3F"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D68FDFD9A5314C56BC7C32450C86BD53"/>
                    </w:placeholder>
                    <w:text/>
                  </w:sdtPr>
                  <w:sdtEndPr/>
                  <w:sdtContent>
                    <w:r w:rsidR="00C078E0" w:rsidRPr="00D45443">
                      <w:t>-</w:t>
                    </w:r>
                  </w:sdtContent>
                </w:sdt>
              </w:p>
            </w:tc>
            <w:tc>
              <w:tcPr>
                <w:tcW w:w="724" w:type="pct"/>
              </w:tcPr>
              <w:p w:rsidR="005F570A" w:rsidRPr="001B6047" w:rsidRDefault="00115A3F"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7CF3AA96C9E744CCB7703E82AB890391"/>
                    </w:placeholder>
                    <w:text/>
                  </w:sdtPr>
                  <w:sdtEndPr/>
                  <w:sdtContent>
                    <w:r w:rsidR="00C078E0" w:rsidRPr="00D45443">
                      <w:t>-</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115A3F"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50F2A26EC7BE4AC6B9B06374F916A554"/>
                </w:placeholder>
                <w:text/>
              </w:sdtPr>
              <w:sdtEndPr/>
              <w:sdtContent>
                <w:r w:rsidR="00C078E0" w:rsidRPr="00D45443">
                  <w:t>-</w:t>
                </w:r>
              </w:sdtContent>
            </w:sdt>
          </w:p>
        </w:tc>
        <w:tc>
          <w:tcPr>
            <w:tcW w:w="579" w:type="pct"/>
          </w:tcPr>
          <w:p w:rsidR="00196080" w:rsidRPr="004C4424" w:rsidRDefault="00115A3F"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0062B92DAE1641BCA315664F6FC6A9CF"/>
                </w:placeholder>
                <w:text/>
              </w:sdtPr>
              <w:sdtEndPr/>
              <w:sdtContent>
                <w:r w:rsidR="00C078E0" w:rsidRPr="00D45443">
                  <w:t>-</w:t>
                </w:r>
              </w:sdtContent>
            </w:sdt>
          </w:p>
        </w:tc>
        <w:tc>
          <w:tcPr>
            <w:tcW w:w="580" w:type="pct"/>
          </w:tcPr>
          <w:p w:rsidR="00196080" w:rsidRPr="004C4424" w:rsidRDefault="00115A3F"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6879D505271946CBB35BC1050112B39F"/>
                </w:placeholder>
                <w:text/>
              </w:sdtPr>
              <w:sdtEndPr/>
              <w:sdtContent>
                <w:r w:rsidR="00C078E0" w:rsidRPr="00D45443">
                  <w:t>-</w:t>
                </w:r>
              </w:sdtContent>
            </w:sdt>
          </w:p>
        </w:tc>
        <w:tc>
          <w:tcPr>
            <w:tcW w:w="580" w:type="pct"/>
            <w:shd w:val="clear" w:color="auto" w:fill="auto"/>
          </w:tcPr>
          <w:p w:rsidR="00196080" w:rsidRPr="004C4424" w:rsidRDefault="00115A3F"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ED7547AF1B444FC6AF35777401642C45"/>
                </w:placeholder>
                <w:text/>
              </w:sdtPr>
              <w:sdtEndPr/>
              <w:sdtContent>
                <w:r w:rsidR="00C078E0" w:rsidRPr="00D45443">
                  <w:t>-</w:t>
                </w:r>
              </w:sdtContent>
            </w:sdt>
          </w:p>
        </w:tc>
        <w:tc>
          <w:tcPr>
            <w:tcW w:w="724" w:type="pct"/>
          </w:tcPr>
          <w:p w:rsidR="00196080" w:rsidRPr="004C4424" w:rsidRDefault="00115A3F"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08326AFBF1674E99BA0052E849751105"/>
                </w:placeholder>
                <w:text/>
              </w:sdtPr>
              <w:sdtEndPr/>
              <w:sdtContent>
                <w:r w:rsidR="00C078E0" w:rsidRPr="00D45443">
                  <w:t>-</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E92379A0E3E842FDA0DB5B358018E3A4"/>
            </w:placeholde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t>-</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99A9D1DC69AD42BB956A355033B4D288"/>
            </w:placeholde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t>-</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75566D70097B4B50B6C64D135C93F753"/>
            </w:placeholde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t>-</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E81EAD9D069E4A69809435DCE57AF640"/>
            </w:placeholde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t>-</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C6A6F395F02B4AD589B72B2B5A881C00"/>
          </w:placeholder>
        </w:sdtPr>
        <w:sdtEndPr/>
        <w:sdtContent>
          <w:tr w:rsidR="001B6047" w:rsidRPr="001B6047" w:rsidTr="00AE3BB2">
            <w:tc>
              <w:tcPr>
                <w:tcW w:w="1377" w:type="pct"/>
              </w:tcPr>
              <w:p w:rsidR="0075711D" w:rsidRPr="001B6047" w:rsidRDefault="00115A3F"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38E3C0F7842A4D6A881FA8190BDDCC12"/>
                    </w:placeholder>
                    <w:text/>
                  </w:sdtPr>
                  <w:sdtEndPr/>
                  <w:sdtContent>
                    <w:r w:rsidR="00C078E0" w:rsidRPr="00D45443">
                      <w:t>-</w:t>
                    </w:r>
                  </w:sdtContent>
                </w:sdt>
              </w:p>
            </w:tc>
            <w:tc>
              <w:tcPr>
                <w:tcW w:w="652" w:type="pct"/>
              </w:tcPr>
              <w:sdt>
                <w:sdtPr>
                  <w:rPr>
                    <w:rFonts w:asciiTheme="minorEastAsia" w:eastAsiaTheme="minorEastAsia" w:hAnsiTheme="minorEastAsia"/>
                    <w:kern w:val="0"/>
                    <w:szCs w:val="24"/>
                  </w:rPr>
                  <w:id w:val="-1583133351"/>
                  <w:lock w:val="sdtLocked"/>
                  <w:placeholder>
                    <w:docPart w:val="811CC540E8414961BB7D6D81C9EC261C"/>
                  </w:placeholde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t>-</w:t>
                    </w:r>
                  </w:p>
                </w:sdtContent>
              </w:sdt>
            </w:tc>
            <w:sdt>
              <w:sdtPr>
                <w:rPr>
                  <w:rFonts w:asciiTheme="minorEastAsia" w:eastAsiaTheme="minorEastAsia" w:hAnsiTheme="minorEastAsia"/>
                  <w:color w:val="000000" w:themeColor="text1"/>
                  <w:szCs w:val="24"/>
                </w:rPr>
                <w:id w:val="812761729"/>
                <w:lock w:val="sdtLocked"/>
                <w:placeholder>
                  <w:docPart w:val="CFB7CF891B4B4766B0776A1BF75481E1"/>
                </w:placeholder>
                <w:text/>
              </w:sdtPr>
              <w:sdtEndPr/>
              <w:sdtContent>
                <w:tc>
                  <w:tcPr>
                    <w:tcW w:w="726" w:type="pct"/>
                  </w:tcPr>
                  <w:p w:rsidR="0075711D" w:rsidRPr="004C4424" w:rsidRDefault="00C078E0" w:rsidP="00E06127">
                    <w:pPr>
                      <w:jc w:val="center"/>
                      <w:rPr>
                        <w:color w:val="000000" w:themeColor="text1"/>
                        <w:sz w:val="18"/>
                      </w:rPr>
                    </w:pPr>
                    <w:r w:rsidRPr="00D45443">
                      <w:t>-</w:t>
                    </w:r>
                  </w:p>
                </w:tc>
              </w:sdtContent>
            </w:sdt>
            <w:sdt>
              <w:sdtPr>
                <w:rPr>
                  <w:rFonts w:asciiTheme="minorEastAsia" w:eastAsiaTheme="minorEastAsia" w:hAnsiTheme="minorEastAsia"/>
                  <w:color w:val="000000" w:themeColor="text1"/>
                  <w:szCs w:val="24"/>
                </w:rPr>
                <w:id w:val="-187607636"/>
                <w:lock w:val="sdtLocked"/>
                <w:placeholder>
                  <w:docPart w:val="6B1B9985681C4A0EA508F5C1E6928CD6"/>
                </w:placeholder>
                <w:text/>
              </w:sdtPr>
              <w:sdtEndPr/>
              <w:sdtContent>
                <w:tc>
                  <w:tcPr>
                    <w:tcW w:w="1087" w:type="pct"/>
                  </w:tcPr>
                  <w:p w:rsidR="0075711D" w:rsidRPr="004C4424" w:rsidRDefault="00C078E0" w:rsidP="00E06127">
                    <w:pPr>
                      <w:jc w:val="center"/>
                      <w:rPr>
                        <w:color w:val="000000" w:themeColor="text1"/>
                        <w:sz w:val="18"/>
                      </w:rPr>
                    </w:pPr>
                    <w:r w:rsidRPr="00D45443">
                      <w:t>-</w:t>
                    </w:r>
                  </w:p>
                </w:tc>
              </w:sdtContent>
            </w:sdt>
            <w:sdt>
              <w:sdtPr>
                <w:rPr>
                  <w:rFonts w:asciiTheme="minorEastAsia" w:eastAsiaTheme="minorEastAsia" w:hAnsiTheme="minorEastAsia"/>
                  <w:color w:val="000000" w:themeColor="text1"/>
                  <w:szCs w:val="24"/>
                </w:rPr>
                <w:id w:val="563841058"/>
                <w:lock w:val="sdtLocked"/>
                <w:placeholder>
                  <w:docPart w:val="99887AB66A6E43F48A59E78058B6DCDD"/>
                </w:placeholder>
                <w:text/>
              </w:sdtPr>
              <w:sdtEndPr/>
              <w:sdtContent>
                <w:tc>
                  <w:tcPr>
                    <w:tcW w:w="1158" w:type="pct"/>
                  </w:tcPr>
                  <w:p w:rsidR="0075711D" w:rsidRPr="001B6047" w:rsidRDefault="00C078E0" w:rsidP="00E06127">
                    <w:pPr>
                      <w:jc w:val="center"/>
                      <w:rPr>
                        <w:color w:val="000000" w:themeColor="text1"/>
                        <w:sz w:val="18"/>
                      </w:rPr>
                    </w:pPr>
                    <w:r w:rsidRPr="00D45443">
                      <w:t>-</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9E7BD78FCB6947FD8199B39557AD1883"/>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t>-</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C6A6F395F02B4AD589B72B2B5A881C00"/>
          </w:placeholder>
        </w:sdtPr>
        <w:sdtEndPr/>
        <w:sdtContent>
          <w:tr w:rsidR="009B3B78" w:rsidRPr="001B6047" w:rsidTr="00AE3BB2">
            <w:tc>
              <w:tcPr>
                <w:tcW w:w="3686" w:type="dxa"/>
              </w:tcPr>
              <w:p w:rsidR="009B3B78" w:rsidRPr="001B6047" w:rsidRDefault="00115A3F"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06ED888542214DDCBFA935A7035C8CD6"/>
                    </w:placeholder>
                    <w:text/>
                  </w:sdtPr>
                  <w:sdtEndPr/>
                  <w:sdtContent>
                    <w:r w:rsidR="006F329F" w:rsidRPr="00D45443">
                      <w:t>-</w:t>
                    </w:r>
                  </w:sdtContent>
                </w:sdt>
              </w:p>
            </w:tc>
            <w:tc>
              <w:tcPr>
                <w:tcW w:w="3119" w:type="dxa"/>
              </w:tcPr>
              <w:p w:rsidR="009B3B78" w:rsidRPr="006F329F" w:rsidRDefault="00115A3F"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0FED37C07F2C4291AC02D79417D42443"/>
                    </w:placeholder>
                    <w:text/>
                  </w:sdtPr>
                  <w:sdtEndPr/>
                  <w:sdtContent>
                    <w:r w:rsidR="006F329F" w:rsidRPr="00D45443">
                      <w:t>-</w:t>
                    </w:r>
                  </w:sdtContent>
                </w:sdt>
              </w:p>
            </w:tc>
            <w:tc>
              <w:tcPr>
                <w:tcW w:w="3118" w:type="dxa"/>
              </w:tcPr>
              <w:p w:rsidR="009B3B78" w:rsidRPr="006F329F" w:rsidRDefault="00115A3F"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3C43DC2E64514E1397D3F75E64444293"/>
                    </w:placeholder>
                    <w:text/>
                  </w:sdtPr>
                  <w:sdtEndPr/>
                  <w:sdtContent>
                    <w:r w:rsidR="006F329F" w:rsidRPr="00D45443">
                      <w:t>-</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placeholder>
              <w:docPart w:val="A1F7260B971F40E4962D50CD31B67397"/>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tc>
              <w:tcPr>
                <w:tcW w:w="3119" w:type="dxa"/>
              </w:tcPr>
              <w:p w:rsidR="009B3B78" w:rsidRPr="001B6047" w:rsidRDefault="009F3C42"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placeholder>
              <w:docPart w:val="F65ABB1FFC4F424D8F73E18234D7963C"/>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tc>
              <w:tcPr>
                <w:tcW w:w="3118" w:type="dxa"/>
              </w:tcPr>
              <w:p w:rsidR="009B3B78" w:rsidRPr="001B6047" w:rsidRDefault="009F3C42"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115A3F"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854587BE4E0A4579BBCA6DEF320C6427"/>
                </w:placeholder>
                <w:text/>
              </w:sdtPr>
              <w:sdtEndPr/>
              <w:sdtContent>
                <w:r w:rsidR="006F329F" w:rsidRPr="00FB7304">
                  <w:t>-</w:t>
                </w:r>
              </w:sdtContent>
            </w:sdt>
          </w:p>
        </w:tc>
        <w:tc>
          <w:tcPr>
            <w:tcW w:w="3685" w:type="dxa"/>
          </w:tcPr>
          <w:p w:rsidR="008C19D3" w:rsidRPr="006F329F" w:rsidRDefault="00115A3F"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EE3635AD760142CC977017EFB81CA203"/>
                </w:placeholder>
                <w:text/>
              </w:sdtPr>
              <w:sdtEndPr/>
              <w:sdtContent>
                <w:r w:rsidR="006F329F" w:rsidRPr="00FB7304">
                  <w:t>-</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115A3F"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C474E4B1F5034E7E9AA8E33AEA17A175"/>
                </w:placeholder>
                <w:text/>
              </w:sdtPr>
              <w:sdtEndPr/>
              <w:sdtContent>
                <w:r w:rsidR="006F329F" w:rsidRPr="00FB7304">
                  <w:t>-</w:t>
                </w:r>
              </w:sdtContent>
            </w:sdt>
          </w:p>
        </w:tc>
        <w:tc>
          <w:tcPr>
            <w:tcW w:w="3685" w:type="dxa"/>
          </w:tcPr>
          <w:p w:rsidR="008C19D3" w:rsidRPr="006F329F" w:rsidRDefault="00115A3F"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BAC7D1A549E8412D99479866FDEFACCC"/>
                </w:placeholder>
                <w:text/>
              </w:sdtPr>
              <w:sdtEndPr/>
              <w:sdtContent>
                <w:r w:rsidR="006F329F" w:rsidRPr="00FB7304">
                  <w:t>-</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115A3F"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24E611F9E49242D29D09F46C5796BA61"/>
                </w:placeholder>
                <w:text/>
              </w:sdtPr>
              <w:sdtEndPr/>
              <w:sdtContent>
                <w:r w:rsidR="006F329F" w:rsidRPr="00FB7304">
                  <w:t>-</w:t>
                </w:r>
              </w:sdtContent>
            </w:sdt>
          </w:p>
        </w:tc>
        <w:tc>
          <w:tcPr>
            <w:tcW w:w="3685" w:type="dxa"/>
          </w:tcPr>
          <w:p w:rsidR="008C19D3" w:rsidRPr="006F329F" w:rsidRDefault="00115A3F"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B2046ACCCA5646DBA31CC6D69C75E92C"/>
                </w:placeholder>
                <w:text/>
              </w:sdtPr>
              <w:sdtEndPr/>
              <w:sdtContent>
                <w:r w:rsidR="006F329F" w:rsidRPr="00FB7304">
                  <w:t>-</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115A3F"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B517B131B106410D91D4E93461AFB34E"/>
                </w:placeholder>
                <w:text/>
              </w:sdtPr>
              <w:sdtEndPr/>
              <w:sdtContent>
                <w:r w:rsidR="006F329F" w:rsidRPr="0008334C">
                  <w:t>-</w:t>
                </w:r>
              </w:sdtContent>
            </w:sdt>
          </w:p>
        </w:tc>
        <w:tc>
          <w:tcPr>
            <w:tcW w:w="3685" w:type="dxa"/>
          </w:tcPr>
          <w:p w:rsidR="008C19D3" w:rsidRPr="006F329F" w:rsidRDefault="00115A3F"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17A351538F9E4F9FB6259651D1320C42"/>
                </w:placeholder>
                <w:text/>
              </w:sdtPr>
              <w:sdtEndPr/>
              <w:sdtContent>
                <w:r w:rsidR="006F329F" w:rsidRPr="0008334C">
                  <w:t>-</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115A3F"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E72DEB5CECB44C84B5F56C2967F61F83"/>
                </w:placeholder>
                <w:text/>
              </w:sdtPr>
              <w:sdtEndPr/>
              <w:sdtContent>
                <w:r w:rsidR="006F329F" w:rsidRPr="005A4913">
                  <w:t>-</w:t>
                </w:r>
              </w:sdtContent>
            </w:sdt>
          </w:p>
        </w:tc>
        <w:tc>
          <w:tcPr>
            <w:tcW w:w="3685" w:type="dxa"/>
          </w:tcPr>
          <w:p w:rsidR="008C19D3" w:rsidRPr="006F329F" w:rsidRDefault="00115A3F"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7998F2E222004A6E96924E1BEE20C28A"/>
                </w:placeholder>
                <w:text/>
              </w:sdtPr>
              <w:sdtEndPr/>
              <w:sdtContent>
                <w:r w:rsidR="006F329F" w:rsidRPr="005A4913">
                  <w:t>-</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115A3F"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45C1BCA18B9746488147D76FF74C1DC2"/>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r w:rsidR="009F3C42" w:rsidRPr="005A4913">
                  <w:rPr>
                    <w:rStyle w:val="placeholder1Char"/>
                  </w:rPr>
                  <w:t>__________</w:t>
                </w:r>
              </w:sdtContent>
            </w:sdt>
          </w:p>
        </w:tc>
        <w:tc>
          <w:tcPr>
            <w:tcW w:w="3685" w:type="dxa"/>
          </w:tcPr>
          <w:p w:rsidR="008C19D3" w:rsidRPr="006F329F" w:rsidRDefault="00115A3F"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5C8F280486D54332BF430F5B791F3478"/>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r w:rsidR="009F3C42"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9F1D0D171450440CB647029750E25A30"/>
            </w:placeholde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t>-</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115A3F"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F9A95D26FE3449BE814F80487645E4BA"/>
                </w:placeholder>
                <w:text/>
              </w:sdtPr>
              <w:sdtEndPr/>
              <w:sdtContent>
                <w:r w:rsidR="00FA45EF" w:rsidRPr="005A4913">
                  <w:t>-</w:t>
                </w:r>
              </w:sdtContent>
            </w:sdt>
          </w:p>
        </w:tc>
        <w:tc>
          <w:tcPr>
            <w:tcW w:w="1914" w:type="dxa"/>
          </w:tcPr>
          <w:p w:rsidR="00FA45EF" w:rsidRPr="00FA45EF" w:rsidRDefault="00115A3F"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EBE2D2A7392F48A298E4EE9B8598F9EB"/>
                </w:placeholder>
                <w:text/>
              </w:sdtPr>
              <w:sdtEndPr/>
              <w:sdtContent>
                <w:r w:rsidR="006C2832" w:rsidRPr="005A4913">
                  <w:t>-</w:t>
                </w:r>
              </w:sdtContent>
            </w:sdt>
          </w:p>
        </w:tc>
        <w:tc>
          <w:tcPr>
            <w:tcW w:w="2717" w:type="dxa"/>
          </w:tcPr>
          <w:p w:rsidR="00B235EA" w:rsidRPr="004C4424" w:rsidRDefault="00115A3F"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E1867C6F70044B36A22DA6BFB4F0C669"/>
                </w:placeholder>
                <w:text/>
              </w:sdtPr>
              <w:sdtEndPr/>
              <w:sdtContent>
                <w:r w:rsidR="006F329F" w:rsidRPr="005A4913">
                  <w:t>-</w:t>
                </w:r>
              </w:sdtContent>
            </w:sdt>
          </w:p>
        </w:tc>
        <w:tc>
          <w:tcPr>
            <w:tcW w:w="2315" w:type="dxa"/>
          </w:tcPr>
          <w:p w:rsidR="00B235EA" w:rsidRPr="004C4424" w:rsidRDefault="00115A3F"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08FC6886A0F347CC811FCEF244E54B59"/>
                </w:placeholder>
                <w:text/>
              </w:sdtPr>
              <w:sdtEndPr/>
              <w:sdtContent>
                <w:r w:rsidR="006F329F" w:rsidRPr="005A4913">
                  <w:t>-</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69ACAE5E008A45858A6C812C94BE1E73"/>
              </w:placeholder>
            </w:sdtPr>
            <w:sdtEndPr/>
            <w:sdtContent>
              <w:p w:rsidR="00B235EA" w:rsidRPr="00290949" w:rsidRDefault="00290949" w:rsidP="00290949">
                <w:pPr>
                  <w:tabs>
                    <w:tab w:val="left" w:pos="5140"/>
                  </w:tabs>
                  <w:rPr>
                    <w:rFonts w:asciiTheme="minorEastAsia" w:eastAsiaTheme="minorEastAsia" w:hAnsiTheme="minorEastAsia"/>
                    <w:szCs w:val="21"/>
                  </w:rPr>
                </w:pPr>
                <w:r w:rsidRPr="00A82D54">
                  <w:t>-</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1" w:name="_Toc441926734"/>
      <w:r w:rsidRPr="00CC1546">
        <w:rPr>
          <w:rFonts w:ascii="黑体" w:eastAsia="黑体" w:hAnsi="黑体" w:hint="eastAsia"/>
          <w:b w:val="0"/>
          <w:sz w:val="36"/>
          <w:szCs w:val="36"/>
        </w:rPr>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1"/>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7691122458804142B042B882EED5B6D1"/>
            </w:placeholde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t>-</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DB24EF9239144B4597FB9D634904B99C"/>
            </w:placeholde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t>-</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0F75C663495B46528AACF7136AA83C7F"/>
            </w:placeholde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t>-</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9DA1780D088244E7B945D0BF61C2265D"/>
            </w:placeholde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t>-</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D905191CA5E84D8AAE8E944E231F7C3E"/>
            </w:placeholde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t>-</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7A510B47D63E4CCCA9839A9B0217677C"/>
            </w:placeholde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t>-</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AA01C341501D45998CA76F65270D5F24"/>
            </w:placeholde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t>-</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4FB565D8361E423EBAA907DEF07D449A"/>
            </w:placeholde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t>-</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6476D3313504495E98AC2AE4A719E61B"/>
            </w:placeholde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t>-</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918189671D3E46D385D766E0C65535BD"/>
            </w:placeholde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t>-</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908B798382494B4A92D751B4B6ABABEA"/>
            </w:placeholde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t>-</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6E2529CCFC1341F4B46412F5E8D49514"/>
            </w:placeholde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t>-</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C6A6F395F02B4AD589B72B2B5A881C00"/>
          </w:placeholder>
        </w:sdtPr>
        <w:sdtEndPr/>
        <w:sdtContent>
          <w:tr w:rsidR="001B6047" w:rsidRPr="001B6047" w:rsidTr="00AE3BB2">
            <w:tc>
              <w:tcPr>
                <w:tcW w:w="2770" w:type="dxa"/>
              </w:tcPr>
              <w:p w:rsidR="00601BA0" w:rsidRPr="004C4424" w:rsidRDefault="00115A3F"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D3C218169E304945A5819A37266EEE24"/>
                    </w:placeholder>
                    <w:text/>
                  </w:sdtPr>
                  <w:sdtEndPr/>
                  <w:sdtContent>
                    <w:r w:rsidR="00BC017C" w:rsidRPr="005A4913">
                      <w:t>-</w:t>
                    </w:r>
                  </w:sdtContent>
                </w:sdt>
              </w:p>
            </w:tc>
            <w:tc>
              <w:tcPr>
                <w:tcW w:w="2617" w:type="dxa"/>
              </w:tcPr>
              <w:p w:rsidR="00601BA0" w:rsidRPr="001B6047" w:rsidRDefault="00115A3F"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2C179403F3444F55B65ED6DD3E04C412"/>
                    </w:placeholder>
                    <w:text/>
                  </w:sdtPr>
                  <w:sdtEndPr/>
                  <w:sdtContent>
                    <w:r w:rsidR="00BC017C" w:rsidRPr="005A4913">
                      <w:t>-</w:t>
                    </w:r>
                  </w:sdtContent>
                </w:sdt>
              </w:p>
            </w:tc>
            <w:tc>
              <w:tcPr>
                <w:tcW w:w="4536" w:type="dxa"/>
              </w:tcPr>
              <w:p w:rsidR="00601BA0" w:rsidRPr="001B6047" w:rsidRDefault="00115A3F"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8702B2D566324F9DA9DCC9E40841775D"/>
                    </w:placeholder>
                    <w:text w:multiLine="1"/>
                  </w:sdtPr>
                  <w:sdtEndPr/>
                  <w:sdtContent>
                    <w:r w:rsidR="00BC017C" w:rsidRPr="005A4913">
                      <w:t>-</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2CA0325EAF5942B7B10B0444E009DDBD"/>
            </w:placeholde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t>-</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38B2FD5307444465ADDF57C14ADA0F1C"/>
              </w:placeholder>
            </w:sdtPr>
            <w:sdtEndPr>
              <w:rPr>
                <w:rStyle w:val="placeholder2Char"/>
                <w:rFonts w:ascii="Times New Roman" w:eastAsia="仿宋" w:hAnsi="Times New Roman"/>
                <w:i/>
                <w:color w:val="000000" w:themeColor="text1"/>
                <w:kern w:val="0"/>
                <w:szCs w:val="21"/>
                <w:u w:val="single"/>
              </w:rPr>
            </w:sdtEndPr>
            <w:sdtContent>
              <w:p w:rsidR="00A94828" w:rsidRPr="005148F3" w:rsidRDefault="005148F3" w:rsidP="005148F3">
                <w:r w:rsidRPr="00A83070">
                  <w:t>-</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115A3F"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A671581B99CF4422856A44775C238602"/>
                </w:placeholder>
              </w:sdtPr>
              <w:sdtEndPr/>
              <w:sdtContent>
                <w:r w:rsidR="005148F3" w:rsidRPr="00A83070">
                  <w:t>-</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C6A6F395F02B4AD589B72B2B5A881C00"/>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sdt>
              <w:sdtPr>
                <w:rPr>
                  <w:rFonts w:asciiTheme="minorEastAsia" w:eastAsiaTheme="minorEastAsia" w:hAnsiTheme="minorEastAsia" w:hint="eastAsia"/>
                  <w:szCs w:val="21"/>
                </w:rPr>
                <w:id w:val="-501271669"/>
                <w:lock w:val="sdtLocked"/>
                <w:placeholder>
                  <w:docPart w:val="AD63FCC65BC64346BDA2C7866B92A504"/>
                </w:placeholder>
              </w:sdtPr>
              <w:sdtEndPr/>
              <w:sdtContent>
                <w:tc>
                  <w:tcPr>
                    <w:tcW w:w="8364" w:type="dxa"/>
                  </w:tcPr>
                  <w:p w:rsidR="005B35C8" w:rsidRPr="00AC100E" w:rsidRDefault="005148F3" w:rsidP="005148F3">
                    <w:pPr>
                      <w:tabs>
                        <w:tab w:val="left" w:pos="5140"/>
                      </w:tabs>
                      <w:rPr>
                        <w:rFonts w:asciiTheme="minorEastAsia" w:eastAsiaTheme="minorEastAsia" w:hAnsiTheme="minorEastAsia"/>
                        <w:szCs w:val="21"/>
                      </w:rPr>
                    </w:pPr>
                    <w:r w:rsidRPr="00A83070">
                      <w:t>-</w:t>
                    </w:r>
                  </w:p>
                </w:tc>
              </w:sdtContent>
            </w:sdt>
          </w:tr>
        </w:tbl>
        <w:p w:rsidR="005B35C8" w:rsidRPr="001B6047" w:rsidRDefault="00115A3F"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4D9BA007CCB648A89062C55C335316C2"/>
            </w:placeholde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t>-</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B2715A8C5D3742E583CFC77B5A96A5E0"/>
            </w:placeholde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t>-</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F6895788DD45446597B22E0281E2BC71"/>
            </w:placeholde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t>-</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FBE46442F15C4B5E9A8890CD8F1F800F"/>
            </w:placeholde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t>-</w:t>
                </w:r>
              </w:p>
            </w:tc>
          </w:sdtContent>
        </w:sdt>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2" w:name="_Toc441926735"/>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2"/>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B053D199E75E4AE2948C589119AF0F0F"/>
            </w:placeholde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t>-</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115A3F"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D8B8C8C24E7642BE96EF97F2E7777354"/>
                </w:placeholder>
                <w:text/>
              </w:sdtPr>
              <w:sdtEndPr/>
              <w:sdtContent>
                <w:r w:rsidR="0006750C" w:rsidRPr="005A4913">
                  <w:t>-</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115A3F"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22B536D8BAFA491D81A48843C78CF559"/>
                </w:placeholder>
                <w:text/>
              </w:sdtPr>
              <w:sdtEndPr/>
              <w:sdtContent>
                <w:r w:rsidR="00085F1E" w:rsidRPr="005A4913">
                  <w:t>-</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115A3F"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25A0D86F7A2E4E70B619EA915551631B"/>
                </w:placeholder>
                <w:text/>
              </w:sdtPr>
              <w:sdtEndPr/>
              <w:sdtContent>
                <w:r w:rsidR="00085F1E" w:rsidRPr="005A4913">
                  <w:t>-</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115A3F"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C2497878FBB64CBD8813ACAC9CC4E005"/>
                </w:placeholder>
                <w:text/>
              </w:sdtPr>
              <w:sdtEndPr/>
              <w:sdtContent>
                <w:r w:rsidR="00085F1E" w:rsidRPr="005A4913">
                  <w:t>-</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E9B90EAAB7154286BFF675F9AD553598"/>
            </w:placeholde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t>-</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115A3F"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FC026B8D99274A0E9A4FEE438745C9B1"/>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r w:rsidR="009F3C42"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66C13A4F65DD453780DE7E1D53E5F940"/>
            </w:placeholde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t>-</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115A3F"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8CE228C487CB47B7908C6397858BE31C"/>
                </w:placeholder>
                <w:text/>
              </w:sdtPr>
              <w:sdtEndPr/>
              <w:sdtContent>
                <w:r w:rsidR="00085F1E" w:rsidRPr="005A4913">
                  <w:t>-</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A7476FF5930D41C683D540889D35633B"/>
              </w:placeholde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t>-</w:t>
                </w:r>
              </w:p>
            </w:sdtContent>
          </w:sdt>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3"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FA757381820648DE8300ACE0C0A9BFBD"/>
                </w:placeholder>
                <w:showingPlcHdr/>
                <w:dataBinding w:prefixMappings="xmlns:ns0='http://wwww.hallomagic.com/xbrl/consistency' xmlns:ns1='consistency' " w:xpath="/ns0:xbrlConsistency[1]/ns1:ccConsistency[1]/ns1:ccSign_BankBalancesAndCash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8651FF961925493F983ED8789E98BE0F"/>
                </w:placeholder>
                <w:showingPlcHdr/>
                <w:dataBinding w:prefixMappings="xmlns:ns0='http://wwww.hallomagic.com/xbrl/consistency' xmlns:ns1='consistency' " w:xpath="/ns0:xbrlConsistency[1]/ns1:ccConsistency[1]/ns1:ccSign_BankBalancesAndCash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78EF8521CE224F92ABFBC0E566F01460"/>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C5B286824B6B4E199F7BF9E81E0EA27D"/>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47FF07E71D8C446DBE39C209798BBFC7"/>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C9C0175AC8A243E8B53D015251773737"/>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CA959F0AF1904791A338C7D2289D2E93"/>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133AEE53451C4E2EAA69A85B7022CCBF"/>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DCBE40F4055442E5A9E6862CD4BDB552"/>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A88A08C04F6F4D51AD99CB6F546624B8"/>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D0E8C7D7E2874716B731685242AB511F"/>
                </w:placeholder>
                <w:showingPlcHdr/>
                <w:dataBinding w:prefixMappings="xmlns:ns0='http://wwww.hallomagic.com/xbrl/consistency' xmlns:ns1='consistency' " w:xpath="/ns0:xbrlConsistency[1]/ns1:ccConsistency[1]/ns1:ccSign_AccountsReceivable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CAC99C75203E46C09D3DD5B0C068CFD0"/>
                </w:placeholder>
                <w:showingPlcHdr/>
                <w:dataBinding w:prefixMappings="xmlns:ns0='http://wwww.hallomagic.com/xbrl/consistency' xmlns:ns1='consistency' " w:xpath="/ns0:xbrlConsistency[1]/ns1:ccConsistency[1]/ns1:ccSign_AccountsReceivable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9CC197D8F7144334A10F025A88FEAD07"/>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CBF3438472584B489A7B5B9CCEC5E6D6"/>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8A2E2CC35D04454D91AA94FF9BC104B4"/>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7786F50E0036416F9AA7D41EFB5D18BF"/>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09BCC861644F4D54AE12AAD20A911398"/>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1ACEEF521EA4462285B89B6F295C1AFF"/>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9D000F316D494B5A8DC69EC78A437DEF"/>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2D9059DF5F7140B0B569084D73AFB2B6"/>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F0CACAEBF22F474FA4589FC838B7E004"/>
                </w:placeholder>
                <w:showingPlcHdr/>
                <w:dataBinding w:prefixMappings="xmlns:ns0='http://wwww.hallomagic.com/xbrl/consistency' xmlns:ns1='consistency' " w:xpath="/ns0:xbrlConsistency[1]/ns1:ccConsistency[1]/ns1:ccSign_Inventories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0CFF9479A30549F5BDE4E9E119C444E0"/>
                </w:placeholder>
                <w:showingPlcHdr/>
                <w:dataBinding w:prefixMappings="xmlns:ns0='http://wwww.hallomagic.com/xbrl/consistency' xmlns:ns1='consistency' " w:xpath="/ns0:xbrlConsistency[1]/ns1:ccConsistency[1]/ns1:ccSign_Inventories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784C7D36029E452BBF5BB1FA6057F2A8"/>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747C9977F2A246B6B9F4B2382F7A5269"/>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CD0A1A9CC4AD4B898CF9FCBA668E246B"/>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538F5417BA8D4A6D9B63E61012AFBAA3"/>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58D211744A5F4CD4A9CB8649D79F239E"/>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4C8B21A4AAA64EC9B3897705C70726BA"/>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F53FA65671D2403A961769243A888D96"/>
                </w:placeholder>
                <w:text/>
              </w:sdtPr>
              <w:sdtEndPr/>
              <w:sdtContent>
                <w:r w:rsidR="00BA6290">
                  <w:t>-</w:t>
                </w:r>
              </w:sdtContent>
            </w:sdt>
          </w:p>
        </w:tc>
        <w:tc>
          <w:tcPr>
            <w:tcW w:w="1177" w:type="pct"/>
            <w:shd w:val="clear" w:color="auto" w:fill="D9D9D9" w:themeFill="background1" w:themeFillShade="D9"/>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DDAA67C6699346D98CFF381A205FBA21"/>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839F1A03D8B44039B75FE40791D9964C"/>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09018886ADE54341AB4CF5FDF527A033"/>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D71330DB19414D9DA15BA1221C64ACC6"/>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5DF5E10A2C0740D8AB3AF7704AFFE7EB"/>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06D90109B82D4EF882E634AD00B4E647"/>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7EF811E3E64C42F88D8AD87620D03143"/>
                </w:placeholder>
                <w:text/>
              </w:sdtPr>
              <w:sdtEndPr/>
              <w:sdtContent>
                <w:r w:rsidR="00BA6290">
                  <w:t>-</w:t>
                </w:r>
              </w:sdtContent>
            </w:sdt>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0C8471F518D3449A97583B81543322B7"/>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A71946BB597E477B9B0B27910341C484"/>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61B143CDD7E44C3687A348CE6A14EA85"/>
                </w:placeholder>
                <w:showingPlcHdr/>
                <w:dataBinding w:prefixMappings="xmlns:ns0='http://wwww.hallomagic.com/xbrl/consistency' xmlns:ns1='consistency' " w:xpath="/ns0:xbrlConsistency[1]/ns1:ccConsistency[1]/ns1:ccSign_LongTermEquityInvestments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7018A0C0B4B14B58BDFB61340C06D63B"/>
                </w:placeholder>
                <w:showingPlcHdr/>
                <w:dataBinding w:prefixMappings="xmlns:ns0='http://wwww.hallomagic.com/xbrl/consistency' xmlns:ns1='consistency' " w:xpath="/ns0:xbrlConsistency[1]/ns1:ccConsistency[1]/ns1:ccSign_LongTermEquityInvestments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2E9644B98B9047A58E60031BDB5E263B"/>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A217BBFE9F8640C8B3C5A945AC69E289"/>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421B916B757247888C7DA3D28ED2EE91"/>
                </w:placeholder>
                <w:showingPlcHdr/>
                <w:dataBinding w:prefixMappings="xmlns:ns0='http://wwww.hallomagic.com/xbrl/consistency' xmlns:ns1='consistency' " w:xpath="/ns0:xbrlConsistency[1]/ns1:ccConsistency[1]/ns1:ccSign_PropertyPlantAndEquipment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CC6843D4AD464D5EACA09071E8774DEB"/>
                </w:placeholder>
                <w:showingPlcHdr/>
                <w:dataBinding w:prefixMappings="xmlns:ns0='http://wwww.hallomagic.com/xbrl/consistency' xmlns:ns1='consistency' " w:xpath="/ns0:xbrlConsistency[1]/ns1:ccConsistency[1]/ns1:ccSign_PropertyPlantAndEquipment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1D26AA46380C40D380F93262F4674834"/>
                </w:placeholder>
                <w:showingPlcHdr/>
                <w:dataBinding w:prefixMappings="xmlns:ns0='http://wwww.hallomagic.com/xbrl/consistency' xmlns:ns1='consistency' " w:xpath="/ns0:xbrlConsistency[1]/ns1:ccConsistency[1]/ns1:ccSign_ConstructionInProgress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BF1B7B40941145C5A94D1F42F8974DEF"/>
                </w:placeholder>
                <w:showingPlcHdr/>
                <w:dataBinding w:prefixMappings="xmlns:ns0='http://wwww.hallomagic.com/xbrl/consistency' xmlns:ns1='consistency' " w:xpath="/ns0:xbrlConsistency[1]/ns1:ccConsistency[1]/ns1:ccSign_ConstructionInProgress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1E348C3FC1274D47874A5E24E5DAEE1E"/>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62B9BA56BD6742C3BBDF4A458155D5A5"/>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69FA8B41E6B449D7B10AD10E2B4ED861"/>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C91500EB41E34856AA53131C592511D7"/>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779A873BED964292B41C66ED696C55CD"/>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28A900D450194F169229BDCEBCE7A17D"/>
                </w:placeholder>
                <w:text/>
              </w:sdtPr>
              <w:sdtEndPr/>
              <w:sdtContent>
                <w:r w:rsidR="00BA6290">
                  <w:t>-</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1BB4B4C5765949A2A6432F357D593172"/>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22511F1F7A91452F9A5630AD442D2B8D"/>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C0D1B2D6440D486CAE6F5AB7B9848BFB"/>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97D4BF8DBB044EB887F470FA6250F589"/>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76392057CD804C6DB4638069D41849B9"/>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B13A39544D30411AB3FC415E85B10C7F"/>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CE5BFB88CD4B4FA5BB6A0E3D70B299D2"/>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16E5B403E8D24F368B4937B28F001126"/>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1C9088E367EC4D68AB5DDC77A92C6BB6"/>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A71030B929E74A639AEF9A7FDD0F5925"/>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575FFA39257A485BA9C9E016DBBF86D1"/>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5F5C43EE1BF94884BA5A7B867EDA1333"/>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D112A25B432C4057BABCCAC6C9BD3B18"/>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CB60010FA2F34A8E9393A659A9CD5AEC"/>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3B0CFD7765474CB68AB157174E0F4939"/>
                </w:placeholder>
                <w:text/>
              </w:sdtPr>
              <w:sdtEndPr/>
              <w:sdtContent>
                <w:r w:rsidR="00BA6290">
                  <w:t>-</w:t>
                </w:r>
              </w:sdtContent>
            </w:sdt>
          </w:p>
        </w:tc>
        <w:tc>
          <w:tcPr>
            <w:tcW w:w="1177" w:type="pct"/>
            <w:shd w:val="clear" w:color="auto" w:fill="D9D9D9" w:themeFill="background1" w:themeFillShade="D9"/>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82396B236FA64A43A40370FC5043110A"/>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639BA4EA4FAD48B491F628694E771A52"/>
                </w:placeholder>
                <w:showingPlcHdr/>
                <w:dataBinding w:prefixMappings="xmlns:ns0='http://wwww.hallomagic.com/xbrl/consistency' xmlns:ns1='consistency' " w:xpath="/ns0:xbrlConsistency[1]/ns1:ccConsistency[1]/ns1:ccSign_Assets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D9D9D9" w:themeFill="background1" w:themeFillShade="D9"/>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5563B3B4D76B4AE182F2220286980091"/>
                </w:placeholder>
                <w:showingPlcHdr/>
                <w:dataBinding w:prefixMappings="xmlns:ns0='http://wwww.hallomagic.com/xbrl/consistency' xmlns:ns1='consistency' " w:xpath="/ns0:xbrlConsistency[1]/ns1:ccConsistency[1]/ns1:ccSign_Assetsneeq_instant_T-1[1]" w:storeItemID="{B06C364F-10E7-4ED6-AD52-CA5310D855A1}"/>
                <w:text/>
              </w:sdtPr>
              <w:sdtEndPr/>
              <w:sdtContent>
                <w:r w:rsidR="009F3C42">
                  <w:rPr>
                    <w:rStyle w:val="placeholder1Char"/>
                    <w:rFonts w:hint="eastAsia"/>
                  </w:rPr>
                  <w:t>____________</w:t>
                </w:r>
              </w:sdtContent>
            </w:sdt>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873FE31B215A45B8BE6395B4B19A0744"/>
                </w:placeholder>
                <w:showingPlcHdr/>
                <w:dataBinding w:prefixMappings="xmlns:ns0='http://wwww.hallomagic.com/xbrl/consistency' xmlns:ns1='consistency' " w:xpath="/ns0:xbrlConsistency[1]/ns1:ccConsistency[1]/ns1:ccSign_ShortTermBorrowings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A7D90AFD9A46407EAA8EE4D94BA8218A"/>
                </w:placeholder>
                <w:showingPlcHdr/>
                <w:dataBinding w:prefixMappings="xmlns:ns0='http://wwww.hallomagic.com/xbrl/consistency' xmlns:ns1='consistency' " w:xpath="/ns0:xbrlConsistency[1]/ns1:ccConsistency[1]/ns1:ccSign_ShortTermBorrowings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411A3FB521D64088A35DB8F34F0CD773"/>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7320574859524DE3979BC402D917CDA8"/>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05FE4F6C61EF40ECBA2044619FD6C19C"/>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97ADA9C58F754167A5877D1D9890DB9D"/>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54A1CB37210A47DE8E5E9FC450F681F0"/>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FAAEE948D05046BBADC0DFB5ED31104B"/>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37ACE3CA03A74323BB0A139EA40986D2"/>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4492F41E0DA64056A9A849A3113C1221"/>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BC46B75671F44DA4AE2F9933979804CF"/>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720FD6EDA51B468DA6EDFA7DF295B6B2"/>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70FD3CFE18054CC7B8700CD2C2623038"/>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985A2B5A430243828C990B24AACBDD51"/>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FFABD1D9DD894CA8BFDE788961008D97"/>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B3C3EB88FCAE4CED9B65681D3B4815B3"/>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EB2851EDE6DB4076A06C6784C2DBD0B8"/>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3744EA303628485889FA27C71FC7DEC7"/>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B26DC4D660A04B7D861DF7877634EEF4"/>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408B07DED96A48F4B3CF33CA67A7693B"/>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A231DBC157494017AE512E77611B5549"/>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75D0645330F14756BAAB00293ADFE970"/>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9F2A68596E6E42D6A0E93A24728FD6D3"/>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2CD2BA00F93F464CA47067790534F2D1"/>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E4346B12C59544D0A97C0618ECC81047"/>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157893BD476E4B8D9F1AD6E638548942"/>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63CD81EA320B435EB60E5C82D475AE71"/>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CDA5C12A283745788F1C7454F475BD63"/>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D5F2AC2E40DD46D58056AF3D4883CB87"/>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5C1C8C608D1B4F4DAC5B3DDA9D507E6D"/>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4EB3DC9D7A0A495AB40CB68220A2170A"/>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8FECE8792C26494299CE9324DDC3A4DD"/>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118C7959714046BFBF51C28ACCE5AB28"/>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D6AFDB725E8B46B3ACCF561FCDDB15D8"/>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EBF135F13BE142C9992CB0B3F9D0CAF2"/>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A2419B99287E4A349B2F637508223418"/>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8A41A738F8A249EEA4CFDE4C9D8557EA"/>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DE4696AFFA1D402788B85B6471D17876"/>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09E2C813A24544A6A005FCC4A40EE7A9"/>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59A12BDA678B4242AEAA72D98BCEDB7A"/>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889B2571358341D0A9915C4AFFBE3763"/>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72BE77165884446B91EFAF2FFBAC500A"/>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ED4AB7D8AA06426E9C023D9E515EE6CA"/>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EE6C23AFD161455E919D0DD8399161A7"/>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93F8641E07B444B1905B093EC6DFAFE5"/>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7C8C6E8423F34AF3A1090960A04450DF"/>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58B974EAFFF54261B03F27E893BC7ED7"/>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4E854ED3F40A4C64BA2C61AA6BE85C60"/>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7A17E42B2FFB49A0AF2D49F68E8AFA30"/>
                </w:placeholder>
                <w:text/>
              </w:sdtPr>
              <w:sdtEndPr/>
              <w:sdtContent>
                <w:r w:rsidR="00BA6290">
                  <w:t>-</w:t>
                </w:r>
              </w:sdtContent>
            </w:sdt>
          </w:p>
        </w:tc>
        <w:tc>
          <w:tcPr>
            <w:tcW w:w="1177" w:type="pct"/>
            <w:shd w:val="clear" w:color="auto" w:fill="D9D9D9" w:themeFill="background1" w:themeFillShade="D9"/>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ED6159662F5D4981B62E45CE5DBF3D3E"/>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450F2F558ECE4618A954B4B9B6A46C0D"/>
                </w:placeholder>
                <w:showingPlcHdr/>
                <w:dataBinding w:prefixMappings="xmlns:ns0='http://wwww.hallomagic.com/xbrl/consistency' xmlns:ns1='consistency' " w:xpath="/ns0:xbrlConsistency[1]/ns1:ccConsistency[1]/ns1:ccSign_LongtermBorrowings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A3C627C71EBF4972BEB96A1ECCE51305"/>
                </w:placeholder>
                <w:showingPlcHdr/>
                <w:dataBinding w:prefixMappings="xmlns:ns0='http://wwww.hallomagic.com/xbrl/consistency' xmlns:ns1='consistency' " w:xpath="/ns0:xbrlConsistency[1]/ns1:ccConsistency[1]/ns1:ccSign_LongtermBorrowingsneeq_instant_T-1[1]" w:storeItemID="{B06C364F-10E7-4ED6-AD52-CA5310D855A1}"/>
                <w:text/>
              </w:sdtPr>
              <w:sdtEndPr/>
              <w:sdtContent>
                <w:r w:rsidR="009F3C42">
                  <w:rPr>
                    <w:rStyle w:val="placeholder1Char"/>
                    <w:rFonts w:hint="eastAsia"/>
                  </w:rPr>
                  <w:t>____________</w:t>
                </w:r>
              </w:sdtContent>
            </w:sdt>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4215C9C7ED1C447398C69F40E503E0E7"/>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2966F787EC574BE2837BEB43E721EE1C"/>
                </w:placeholder>
                <w:text/>
              </w:sdtPr>
              <w:sdtEndPr/>
              <w:sdtContent>
                <w:r w:rsidR="00BA6290">
                  <w:t>-</w:t>
                </w:r>
              </w:sdtContent>
            </w:sdt>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E90610E281614813B95C87D262F4522A"/>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FF6FB3B20A834138A575262C0A5BFC74"/>
                </w:placeholder>
                <w:text/>
              </w:sdtPr>
              <w:sdtEndPr/>
              <w:sdtContent>
                <w:r w:rsidR="00BA6290">
                  <w:t>-</w:t>
                </w:r>
              </w:sdtContent>
            </w:sdt>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75F081F7E5D2453FB43B23F9B295136C"/>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BAEAE3DA825E477485050B970B4A00CA"/>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89E4848393A440759AF649E7640B1337"/>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829C77C9009A450F8962F75385C87271"/>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61892ABBB97D4C7BBCBDC733D1ECD3FE"/>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D8B32B8AE7024BFDA142F9DFA18ED278"/>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769EEC1395D1469D9F8F6542CAA7DC26"/>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E9249263AB55434DB8518E1B08866726"/>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0C146BD7921D4CF1A9E2E1AC4CCED1E2"/>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266A46E1181445E2AB980CD193FB3C56"/>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A2BE153140624C4395C816344350AB82"/>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574D3456C7E14645A7E885CABDC5E95B"/>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EE08B7FBC0D74492B121F8165A7A2BBF"/>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0C213B329207499FA40D03224F0A866F"/>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16647E591D5B4576A9F952E7920783F2"/>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1233DBAF931A49299416888D1CB5F734"/>
                </w:placeholder>
                <w:text/>
              </w:sdtPr>
              <w:sdtEndPr/>
              <w:sdtContent>
                <w:r w:rsidR="00BA6290">
                  <w:t>-</w:t>
                </w:r>
              </w:sdtContent>
            </w:sdt>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12402BEFC6A24EAFA942F234F54158A5"/>
                </w:placeholder>
                <w:text/>
              </w:sdtPr>
              <w:sdtEndPr/>
              <w:sdtContent>
                <w:r w:rsidR="00BA6290">
                  <w:t>-</w:t>
                </w:r>
              </w:sdtContent>
            </w:sdt>
          </w:p>
        </w:tc>
        <w:tc>
          <w:tcPr>
            <w:tcW w:w="1177" w:type="pct"/>
            <w:shd w:val="clear" w:color="auto" w:fill="D9D9D9" w:themeFill="background1" w:themeFillShade="D9"/>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C0B20F657B224A348F3F21D85D4836C2"/>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62DF7A0EEDE84F928E137628D8A66CAD"/>
                </w:placeholder>
                <w:showingPlcHdr/>
                <w:dataBinding w:prefixMappings="xmlns:ns0='http://wwww.hallomagic.com/xbrl/consistency' xmlns:ns1='consistency' " w:xpath="/ns0:xbrlConsistency[1]/ns1:ccConsistency[1]/ns1:ccSign_Liabilities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D9D9D9" w:themeFill="background1" w:themeFillShade="D9"/>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964F2550A6ED4CF9AA26CC7E17B62C9E"/>
                </w:placeholder>
                <w:showingPlcHdr/>
                <w:dataBinding w:prefixMappings="xmlns:ns0='http://wwww.hallomagic.com/xbrl/consistency' xmlns:ns1='consistency' " w:xpath="/ns0:xbrlConsistency[1]/ns1:ccConsistency[1]/ns1:ccSign_Liabilitiesneeq_instant_T-1[1]" w:storeItemID="{B06C364F-10E7-4ED6-AD52-CA5310D855A1}"/>
                <w:text/>
              </w:sdtPr>
              <w:sdtEndPr/>
              <w:sdtContent>
                <w:r w:rsidR="009F3C42">
                  <w:rPr>
                    <w:rStyle w:val="placeholder1Char"/>
                    <w:rFonts w:hint="eastAsia"/>
                  </w:rPr>
                  <w:t>____________</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CFA94CD7940D4F2FBB322D6461E3B0D8"/>
                </w:placeholder>
                <w:showingPlcHdr/>
                <w:dataBinding w:prefixMappings="xmlns:ns0='http://wwww.hallomagic.com/xbrl/consistency' xmlns:ns1='consistency' " w:xpath="/ns0:xbrlConsistency[1]/ns1:ccConsistency[1]/ns1:ccSign_IssuedCapital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2B52EC0637E14E07B5D9646714C03083"/>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5755E3E197BD42BD92164B6DAF01074C"/>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F9A1DCFC54D7474896FA033B1295F460"/>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E898CA2F5EA54134B332E23FC6A80DFD"/>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3A0A17597B55428FAE9BFFA97533D4C4"/>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67A7970129584785BE56B28043418B90"/>
                </w:placeholder>
                <w:text/>
              </w:sdtPr>
              <w:sdtEndPr/>
              <w:sdtContent>
                <w:r w:rsidR="00BA6290">
                  <w:t>-</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FACBF51B369345969C27A38B91C48BA0"/>
                </w:placeholder>
                <w:text/>
              </w:sdtPr>
              <w:sdtEndPr/>
              <w:sdtContent>
                <w:r w:rsidR="00BA6290">
                  <w:t>-</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1E5498C9A96D46DDB5D5A7D553776E88"/>
                </w:placeholder>
                <w:showingPlcHdr/>
                <w:dataBinding w:prefixMappings="xmlns:ns0='http://wwww.hallomagic.com/xbrl/consistency' xmlns:ns1='consistency' " w:xpath="/ns0:xbrlConsistency[1]/ns1:ccConsistency[1]/ns1:ccSign_CapitalSurplus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74B86647BBDD4F1884F6F052F156C30A"/>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D8BAF51CD7B64DDB8F90FF64E1C6D792"/>
                </w:placeholder>
                <w:showingPlcHdr/>
                <w:dataBinding w:prefixMappings="xmlns:ns0='http://wwww.hallomagic.com/xbrl/consistency' xmlns:ns1='consistency' " w:xpath="/ns0:xbrlConsistency[1]/ns1:ccConsistency[1]/ns1:ccSign_KuCunGu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A6E3733548E04DD1A57F199E5139260A"/>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F8B2602F2FBB4B4E8F624C415A89AC20"/>
                </w:placeholder>
                <w:showingPlcHdr/>
                <w:dataBinding w:prefixMappings="xmlns:ns0='http://wwww.hallomagic.com/xbrl/consistency' xmlns:ns1='consistency' " w:xpath="/ns0:xbrlConsistency[1]/ns1:ccConsistency[1]/ns1:ccSign_QiTaZongHeShouYi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E017A9215B6F49E1893FF7D5036538A3"/>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85A5142C50344845A02A6CF5970AD106"/>
                </w:placeholder>
                <w:showingPlcHdr/>
                <w:dataBinding w:prefixMappings="xmlns:ns0='http://wwww.hallomagic.com/xbrl/consistency' xmlns:ns1='consistency' " w:xpath="/ns0:xbrlConsistency[1]/ns1:ccConsistency[1]/ns1:ccSign_SpecializedReserve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DBBF57D52E0E415ABF361762DDCA7A52"/>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FEEFA394E64440DFB01EEA6E010CE1E4"/>
                </w:placeholder>
                <w:showingPlcHdr/>
                <w:dataBinding w:prefixMappings="xmlns:ns0='http://wwww.hallomagic.com/xbrl/consistency' xmlns:ns1='consistency' " w:xpath="/ns0:xbrlConsistency[1]/ns1:ccConsistency[1]/ns1:ccSign_SurplusReserves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37D1A5B5ECAD4425B114F094E8DF1AF0"/>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C5E18A0A11E8427181AD28201FA7F62F"/>
                </w:placeholder>
                <w:showingPlcHdr/>
                <w:dataBinding w:prefixMappings="xmlns:ns0='http://wwww.hallomagic.com/xbrl/consistency' xmlns:ns1='consistency' " w:xpath="/ns0:xbrlConsistency[1]/ns1:ccConsistency[1]/ns1:ccSign_GeneralProvisions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B2325ACC9E6543BDB7D10019584875F9"/>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07ACF7F740434D549C6B8F40B65BD60C"/>
                </w:placeholder>
                <w:showingPlcHdr/>
                <w:dataBinding w:prefixMappings="xmlns:ns0='http://wwww.hallomagic.com/xbrl/consistency' xmlns:ns1='consistency' " w:xpath="/ns0:xbrlConsistency[1]/ns1:ccConsistency[1]/ns1:ccSign_RetainedEarnings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95DBD2A1EC7D4C0AB96F31DB25A574AF"/>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5B91630225C349399BC9A13CF242EA3B"/>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0E22D1D69B45464990FC1F22B7D3AA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9A388D09AB4D4ACBA9807DEE6D062948"/>
                </w:placeholder>
                <w:showingPlcHdr/>
                <w:dataBinding w:prefixMappings="xmlns:ns0='http://wwww.hallomagic.com/xbrl/consistency' xmlns:ns1='consistency' " w:xpath="/ns0:xbrlConsistency[1]/ns1:ccConsistency[1]/ns1:ccSign_NoncontrollingInterests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auto"/>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212DF55334FE417B92CA44C9ED28692C"/>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9F3C42">
                  <w:rPr>
                    <w:rStyle w:val="placeholder1Char"/>
                    <w:rFonts w:hint="eastAsia"/>
                  </w:rPr>
                  <w:t>____________</w:t>
                </w:r>
              </w:sdtContent>
            </w:sdt>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67A1B2358D8A441B8FAE6E6C060404E0"/>
                </w:placeholder>
                <w:showingPlcHdr/>
                <w:dataBinding w:prefixMappings="xmlns:ns0='http://wwww.hallomagic.com/xbrl/consistency' xmlns:ns1='consistency' " w:xpath="/ns0:xbrlConsistency[1]/ns1:ccConsistency[1]/ns1:ccSign_Equityneeq_instant_T[1]" w:storeItemID="{B06C364F-10E7-4ED6-AD52-CA5310D855A1}"/>
                <w:text/>
              </w:sdtPr>
              <w:sdtEndPr/>
              <w:sdtContent>
                <w:r w:rsidR="009F3C42">
                  <w:rPr>
                    <w:rStyle w:val="placeholder1Char"/>
                    <w:rFonts w:hint="eastAsia"/>
                  </w:rPr>
                  <w:t>____________</w:t>
                </w:r>
              </w:sdtContent>
            </w:sdt>
          </w:p>
        </w:tc>
        <w:tc>
          <w:tcPr>
            <w:tcW w:w="1177" w:type="pct"/>
            <w:shd w:val="clear" w:color="auto" w:fill="D9D9D9" w:themeFill="background1" w:themeFillShade="D9"/>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A6E247E3487642928ED84D9B5F22359A"/>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E5107AF7FE6D47BAB18D4B9BB41F6538"/>
                </w:placeholder>
                <w:text/>
              </w:sdtPr>
              <w:sdtEndPr/>
              <w:sdtContent>
                <w:r w:rsidR="00BA6290">
                  <w:t>-</w:t>
                </w:r>
              </w:sdtContent>
            </w:sdt>
          </w:p>
        </w:tc>
        <w:tc>
          <w:tcPr>
            <w:tcW w:w="1177" w:type="pct"/>
            <w:shd w:val="clear" w:color="auto" w:fill="D9D9D9" w:themeFill="background1" w:themeFillShade="D9"/>
          </w:tcPr>
          <w:p w:rsidR="00BA6290" w:rsidRPr="00552A81" w:rsidRDefault="00115A3F"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AB659D8F9EE343B0BFD434D81335F848"/>
                </w:placeholder>
                <w:text/>
              </w:sdtPr>
              <w:sdtEndPr/>
              <w:sdtContent>
                <w:r w:rsidR="00BA6290">
                  <w:t>-</w:t>
                </w:r>
              </w:sdtContent>
            </w:sdt>
          </w:p>
        </w:tc>
      </w:tr>
    </w:tbl>
    <w:p w:rsidR="00BA6290" w:rsidRPr="00552A81" w:rsidRDefault="00BA6290" w:rsidP="005743FF">
      <w:pPr>
        <w:rPr>
          <w:rFonts w:asciiTheme="minorEastAsia" w:eastAsiaTheme="minorEastAsia" w:hAnsiTheme="minorEastAsia"/>
          <w:color w:val="000000" w:themeColor="text1"/>
          <w:szCs w:val="24"/>
        </w:rPr>
      </w:pPr>
      <w:bookmarkStart w:id="14" w:name="_Toc247371780"/>
      <w:bookmarkStart w:id="15" w:name="_Toc247094005"/>
      <w:bookmarkStart w:id="16" w:name="_Toc241636376"/>
      <w:bookmarkStart w:id="17"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0C9F0161B3A14B0BBAD09E86C586EE0A"/>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009F3C42">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5B5729477F4F4B6B9A0D08EAB6F21669"/>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009F3C42">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1AC21E28B2314511BE759C5034A547F1"/>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009F3C42">
            <w:rPr>
              <w:rStyle w:val="placeholder1Char"/>
              <w:rFonts w:hint="eastAsia"/>
            </w:rPr>
            <w:t>____________</w:t>
          </w:r>
        </w:sdtContent>
      </w:sdt>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3A6A995A562240CB9F788E48BC2FC71D"/>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1C5C0B799ECB4863A64E09D3C1BDB445"/>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98043C1CA274456FA607639611EA5687"/>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69FE30C148304F81936AD0B416DAA061"/>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DC65FC9B943E48BF823C2DE8D4437C4A"/>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CAE82437FF3549F98C1A83F19E3DD704"/>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61AD24F353F84AAC815936611FA71C18"/>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9641B054A6B64D23A512C80CEC5EF32A"/>
                </w:placeholder>
                <w:text/>
              </w:sdtPr>
              <w:sdtEndPr/>
              <w:sdtContent>
                <w:r w:rsidR="00BA6290">
                  <w:t>-</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02FA53FDD5084051B3CC0F3113900571"/>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54E94E2289F64459998ACD35DF79E32B"/>
                </w:placeholder>
                <w:text/>
              </w:sdtPr>
              <w:sdtEndPr/>
              <w:sdtContent>
                <w:r w:rsidR="00BA6290">
                  <w:t>-</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68B537E1C72C4127A7F6C9CED0C34FE7"/>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B1D4E56404B54D4D9B885269645D52AB"/>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D75B695C18D64626999970DBB8376C2A"/>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63CA34A8BD044F5FB45B2E90CBE5EEAA"/>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691611BC959B44749EECA2CB762CA34E"/>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792FBA70D5B04391ADE3EB6926E76EDD"/>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5F5CF2504226443480C627A0E12FA5FD"/>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6507224B3309453FAB5402D38EA6E797"/>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641D59EF5D5445AC88C5D520842F3F06"/>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5BB7E72BF53C47A698B0A1A6C3DE3FAA"/>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6F884E7FB1314E7CADEE192E57E2BB0D"/>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6789366F37E045789135BABCEC14A27E"/>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1BED525CF3DD4AE5BB07A7676E888F71"/>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E2B63D1C6D964CFA902F3B47D74E7AC2"/>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B163B755A59346328E531C9204F15CEE"/>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7532AE81F8574AEF90511E4610E98870"/>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5979CE9FEDDD4A0A8C3A6AFCD57E2288"/>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1BB2DC1D273948BEA1C5E1A14DA57BA3"/>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E5C6D22724BD4B708E1405CB1B27BF2C"/>
                </w:placeholder>
                <w:text/>
              </w:sdtPr>
              <w:sdtEndPr/>
              <w:sdtContent>
                <w:r w:rsidR="00BA6290">
                  <w:t>-</w:t>
                </w:r>
              </w:sdtContent>
            </w:sdt>
          </w:p>
        </w:tc>
        <w:tc>
          <w:tcPr>
            <w:tcW w:w="881" w:type="pct"/>
            <w:shd w:val="clear" w:color="auto" w:fill="D9D9D9" w:themeFill="background1" w:themeFillShade="D9"/>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2132F32E9B5C40A394DD939D68AE6BC5"/>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B9DBFD865C9B4C629377A095353C01AC"/>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3C0FCD0264A04E759E35F9560890494C"/>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BAFCDAA6FBCA43B3867592F5F83B7498"/>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3DE297142BE248A3893871F99F1DED2B"/>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C4C72A706B79424481342A44AF18C1CD"/>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758BE683C86F4106A6B154A717D659EF"/>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7B2BD25C49734F6EA9DB817B26738640"/>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58B2167E5C6241F0955F87EAB23699DD"/>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AA8C733C327A4B78A2D3D2F51C19FE9B"/>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EEFC27E624EA40C49536C6AF4575FFD4"/>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648CB804ABD14728896058B92B01A372"/>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916F653EE29D40E88A5FD66CB42B2852"/>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80916D713E1541A7A25ED249F1CAC825"/>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7E71EE8DE6C54833B56C074A255015A8"/>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745CB35BA48B49D58A653A67DED6B7C8"/>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36F8352851C943ECA4D1E700E2ADFAB9"/>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90F42FA2346C47CCAD4A2A7DFC9A5226"/>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CB6276C97E604BA5AA23B25CD1B9273D"/>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8320C1A773204739B0200FAF72FF554F"/>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5B5C8285DB2C4C598D42FEA9A5D53D5B"/>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455A5974255548C892037625ED0690FF"/>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C093382743AC4EF8A09712E387DEA35A"/>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307C0FE8D32745CD858EF6890E8AAA5E"/>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9CE18A3BCB7545F18F75A66A9CA1203C"/>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7CAC2CBEAC9D4C3C8F9F6DCB76EA3E5D"/>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B7E470A988684C678E594DFEDEA212C5"/>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82E7F33D15B4449387E0FDB492389028"/>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4BB158BC1C3449969BFBB706296602A6"/>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E54025B918A44019B3918EC9DC013D1F"/>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303D10B4588744BDA05519035A59F2FA"/>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97BE461134804A83866E360AECC6F152"/>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0B5F5F7297D04D0EA98ADEBEBF9054DD"/>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0D7154ED8D1C480D938ECC9DE4B28240"/>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F3A24734892E4F26A95F46504F94A24B"/>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420D05931AD14E449C9A488BF078FFA1"/>
                </w:placeholder>
                <w:text/>
              </w:sdtPr>
              <w:sdtEndPr/>
              <w:sdtContent>
                <w:r w:rsidR="00BA6290">
                  <w:t>-</w:t>
                </w:r>
              </w:sdtContent>
            </w:sdt>
          </w:p>
        </w:tc>
        <w:tc>
          <w:tcPr>
            <w:tcW w:w="881" w:type="pct"/>
            <w:shd w:val="clear" w:color="auto" w:fill="D9D9D9" w:themeFill="background1" w:themeFillShade="D9"/>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EB38918F32434D5E9AEC7A5A50A0BFD5"/>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C6F7B130B6AD49A293878612A8C9CD90"/>
                </w:placeholder>
                <w:text/>
              </w:sdtPr>
              <w:sdtEndPr/>
              <w:sdtContent>
                <w:r w:rsidR="00BA6290">
                  <w:t>-</w:t>
                </w:r>
              </w:sdtContent>
            </w:sdt>
          </w:p>
        </w:tc>
        <w:tc>
          <w:tcPr>
            <w:tcW w:w="881" w:type="pct"/>
            <w:shd w:val="clear" w:color="auto" w:fill="D9D9D9" w:themeFill="background1" w:themeFillShade="D9"/>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658E72643C78406AB388B1ED65507804"/>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779C7F5997B449A292BF5633DBE1095C"/>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8592873970C94E379DBCFABEADACB0FE"/>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1FC0816B026043C19E6BCE3C46945F34"/>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50750073D67A44958914900A4FB1516D"/>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BE5C9928E57D41DC9D7F2DEE231F2B95"/>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3743576D3176431D958437C2C999DC52"/>
                </w:placeholder>
                <w:text/>
              </w:sdtPr>
              <w:sdtEndPr/>
              <w:sdtContent>
                <w:r w:rsidR="00BA6290">
                  <w:t>-</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3A62EC42A79D48A6A344AB5096815005"/>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3C4BB5702E584FA5A12D143900815441"/>
                </w:placeholder>
                <w:text/>
              </w:sdtPr>
              <w:sdtEndPr/>
              <w:sdtContent>
                <w:r w:rsidR="00BA6290">
                  <w:t>-</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7EF8F612FAF74000B0B142E3BC03333B"/>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40D1E73B96DA4F59A8F5E69DE1A070DA"/>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1E4716328B0F4252833D119D35546257"/>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6D6AA390EBC04366B78F111FD6026389"/>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FB88D3568ACA41E8B8ACB1B5456F9D0B"/>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10FD3C99672249CE9CAECF9121CDACFA"/>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ACC49368F8A24516B334FA7A5F146FE1"/>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139896510C4A49A2A53159D840ED5794"/>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9240A7269473440F9C7F897C57BE67E3"/>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D2EC14A784F7469C806AE96BD1352A5B"/>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9E8AC0C3A5624A0280088DC3872693DD"/>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053A32F0BE854903B9DB0DC447A41121"/>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801D77EF855348C0B52B2BC52E217FE9"/>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5DA21B37823544F7A71B5AEA0A49952F"/>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7D75054F4151480C9E2E0098617CDFA3"/>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DEA54AD7F4F748D7B846DA63B6F4AC7D"/>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49CF5A1446BE427598130508AB1BBD0F"/>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DC7D109CBF114C4E800C0C6EA95ED484"/>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4C95CB10FB97426CA7832B21FB4EF8C7"/>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CBF2B20F28BA49DF8354CCCD674D6082"/>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115A3F"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F04D20FFCD8A473EA76F958317EF330D"/>
                </w:placeholder>
                <w:text/>
              </w:sdtPr>
              <w:sdtEndPr/>
              <w:sdtContent>
                <w:r w:rsidR="00BA6290">
                  <w:t>-</w:t>
                </w:r>
              </w:sdtContent>
            </w:sdt>
          </w:p>
        </w:tc>
        <w:tc>
          <w:tcPr>
            <w:tcW w:w="881" w:type="pct"/>
            <w:shd w:val="clear" w:color="auto" w:fill="D9D9D9" w:themeFill="background1" w:themeFillShade="D9"/>
          </w:tcPr>
          <w:p w:rsidR="00BA6290" w:rsidRPr="00A911BB" w:rsidRDefault="00115A3F"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5F4B025E4A5F4276B7B644C83ABF5AAD"/>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D26648B2AD8E4347AF4591EE830181C4"/>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D212E6D897A6419D89F5F9247D837D63"/>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41EE38F6FF2C4725A4F9118EBCC9F64D"/>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61365AF33EEC4EC6B23FD635E7914755"/>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EB8C91439AA84AE59FCE6D18D16C6E87"/>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A09029D1D9614C3CB886ED6DAEE26D89"/>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47BFF99225DD48B2B2FAC7EB079135AD"/>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40E039086CBD4F2E83D8E71B8CBF72B0"/>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3472A680E4B44D138725AD5615944E45"/>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90FB04E2E06043CB9BEF687787D2283B"/>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2C2715E7074346F7B2F929E154121430"/>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769CA627886E435BBB5DE0FB0BB8BC9B"/>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876A8662AE68437CAABE1774FA339EA3"/>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143EECB8828F43959E10AC520608B1AC"/>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56EC56816B8D4DE9BB6159689B4D914C"/>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13C2DBFAF85E4E1CBB0923617B01044B"/>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F7048163FEFD484983674731E677E8FE"/>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134BBB3B8F904304B57605EDD82A52FC"/>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23163C49292349F7998FC81721FC17FB"/>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560B99DBF1464226BF7F83871630C12A"/>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E01EF662B00F40DBBF27B396272E9A1C"/>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AD3BA4A481FC4A63AEE86D2D626707C1"/>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0474D757154B46138E3B85B5C511F5FE"/>
                </w:placeholder>
                <w:text/>
              </w:sdtPr>
              <w:sdtEndPr/>
              <w:sdtContent>
                <w:r w:rsidR="00BA6290">
                  <w:t>-</w:t>
                </w:r>
              </w:sdtContent>
            </w:sdt>
          </w:p>
        </w:tc>
        <w:tc>
          <w:tcPr>
            <w:tcW w:w="881" w:type="pct"/>
            <w:shd w:val="clear" w:color="auto" w:fill="D9D9D9" w:themeFill="background1" w:themeFillShade="D9"/>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64EFE9163F7447738EB0DC8CBAA53DD5"/>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763E8C1506E541B1BB108AF6E77B15A8"/>
                </w:placeholder>
                <w:text/>
              </w:sdtPr>
              <w:sdtEndPr/>
              <w:sdtContent>
                <w:r w:rsidR="00BA6290">
                  <w:t>-</w:t>
                </w:r>
              </w:sdtContent>
            </w:sdt>
          </w:p>
        </w:tc>
        <w:tc>
          <w:tcPr>
            <w:tcW w:w="881" w:type="pct"/>
            <w:shd w:val="clear" w:color="auto" w:fill="D9D9D9" w:themeFill="background1" w:themeFillShade="D9"/>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0AA8756F710247498BC9DBEECCE2DC12"/>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31D66B73872C4CC4889D8107028EC488"/>
                </w:placeholder>
                <w:showingPlcHdr/>
                <w:dataBinding w:prefixMappings="xmlns:ns0='http://wwww.hallomagic.com/xbrl/consistency' xmlns:ns1='consistency' " w:xpath="/ns0:xbrlConsistency[1]/ns1:ccConsistency[1]/ns1:ccSign_IssuedCapitalneeq_instant_T_M[1]" w:storeItemID="{B06C364F-10E7-4ED6-AD52-CA5310D855A1}"/>
                <w:text/>
              </w:sdtPr>
              <w:sdtEndPr/>
              <w:sdtContent>
                <w:r w:rsidR="009F3C42">
                  <w:rPr>
                    <w:rStyle w:val="placeholder1Char"/>
                    <w:rFonts w:hint="eastAsia"/>
                  </w:rPr>
                  <w:t>____________</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FA678EA9E33840D4B50D63FE2073A835"/>
                </w:placeholder>
                <w:showingPlcHdr/>
                <w:dataBinding w:prefixMappings="xmlns:ns0='http://wwww.hallomagic.com/xbrl/consistency' xmlns:ns1='consistency' " w:xpath="/ns0:xbrlConsistency[1]/ns1:ccConsistency[1]/ns1:ccSign_IssuedCapitalneeq_instant_T-1_M[1]" w:storeItemID="{B06C364F-10E7-4ED6-AD52-CA5310D855A1}"/>
                <w:text/>
              </w:sdtPr>
              <w:sdtEndPr/>
              <w:sdtContent>
                <w:r w:rsidR="009F3C42">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982628C100C54FC5AFB43F815A7CB043"/>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8F309B03F9AC4C9C961DB6855F499E93"/>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E103CAC9AEB24123AEC5D61C2EB02B04"/>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CBFDD1F415AA41CBB21C7438DFAA3F33"/>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724546174FCA4E3392EE34DFA99C90F5"/>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69108F0B417C4BF3B1E076C1BE79E7CA"/>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D9782D51DF364F7A9967F7F58F96FFE0"/>
                </w:placeholder>
                <w:showingPlcHdr/>
                <w:dataBinding w:prefixMappings="xmlns:ns0='http://wwww.hallomagic.com/xbrl/consistency' xmlns:ns1='consistency' " w:xpath="/ns0:xbrlConsistency[1]/ns1:ccConsistency[1]/ns1:ccSign_CapitalSurplusneeq_instant_T_M[1]" w:storeItemID="{B06C364F-10E7-4ED6-AD52-CA5310D855A1}"/>
                <w:text/>
              </w:sdtPr>
              <w:sdtEndPr/>
              <w:sdtContent>
                <w:r w:rsidR="009F3C42">
                  <w:rPr>
                    <w:rStyle w:val="placeholder1Char"/>
                    <w:rFonts w:hint="eastAsia"/>
                  </w:rPr>
                  <w:t>____________</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3D31A31C2FBF4A46AB75959B20B8E4C5"/>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9F3C42">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C05808C5DE754C25AD21936979E20CA8"/>
                </w:placeholder>
                <w:showingPlcHdr/>
                <w:dataBinding w:prefixMappings="xmlns:ns0='http://wwww.hallomagic.com/xbrl/consistency' xmlns:ns1='consistency' " w:xpath="/ns0:xbrlConsistency[1]/ns1:ccConsistency[1]/ns1:ccSign_KuCunGuneeq_instant_T_M[1]" w:storeItemID="{B06C364F-10E7-4ED6-AD52-CA5310D855A1}"/>
                <w:text/>
              </w:sdtPr>
              <w:sdtEndPr/>
              <w:sdtContent>
                <w:r w:rsidR="009F3C42">
                  <w:rPr>
                    <w:rStyle w:val="placeholder1Char"/>
                    <w:rFonts w:hint="eastAsia"/>
                  </w:rPr>
                  <w:t>____________</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9F983F9C06F546929CD68B087122B6B7"/>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9F3C42">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BAA02206132D40C8A8F027E4AF585B5C"/>
                </w:placeholder>
                <w:showingPlcHdr/>
                <w:dataBinding w:prefixMappings="xmlns:ns0='http://wwww.hallomagic.com/xbrl/consistency' xmlns:ns1='consistency' " w:xpath="/ns0:xbrlConsistency[1]/ns1:ccConsistency[1]/ns1:ccSign_QiTaZongHeShouYineeq_instant_T_M[1]" w:storeItemID="{B06C364F-10E7-4ED6-AD52-CA5310D855A1}"/>
                <w:text/>
              </w:sdtPr>
              <w:sdtEndPr/>
              <w:sdtContent>
                <w:r w:rsidR="009F3C42">
                  <w:rPr>
                    <w:rStyle w:val="placeholder1Char"/>
                    <w:rFonts w:hint="eastAsia"/>
                  </w:rPr>
                  <w:t>____________</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F0C24535B8704AB6ACCA88EE6FFE0EC1"/>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9F3C42">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213EC2AB59EE4938AB076941BF8C586C"/>
                </w:placeholder>
                <w:showingPlcHdr/>
                <w:dataBinding w:prefixMappings="xmlns:ns0='http://wwww.hallomagic.com/xbrl/consistency' xmlns:ns1='consistency' " w:xpath="/ns0:xbrlConsistency[1]/ns1:ccConsistency[1]/ns1:ccSign_SpecializedReserveneeq_instant_T_M[1]" w:storeItemID="{B06C364F-10E7-4ED6-AD52-CA5310D855A1}"/>
                <w:text/>
              </w:sdtPr>
              <w:sdtEndPr/>
              <w:sdtContent>
                <w:r w:rsidR="009F3C42">
                  <w:rPr>
                    <w:rStyle w:val="placeholder1Char"/>
                    <w:rFonts w:hint="eastAsia"/>
                  </w:rPr>
                  <w:t>____________</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77B291A645B5472A80D6EDC078036BFD"/>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9F3C42">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3FB70AD1F5DC4D32A4D6727712BFC32A"/>
                </w:placeholder>
                <w:showingPlcHdr/>
                <w:dataBinding w:prefixMappings="xmlns:ns0='http://wwww.hallomagic.com/xbrl/consistency' xmlns:ns1='consistency' " w:xpath="/ns0:xbrlConsistency[1]/ns1:ccConsistency[1]/ns1:ccSign_SurplusReservesneeq_instant_T_M[1]" w:storeItemID="{B06C364F-10E7-4ED6-AD52-CA5310D855A1}"/>
                <w:text/>
              </w:sdtPr>
              <w:sdtEndPr/>
              <w:sdtContent>
                <w:r w:rsidR="009F3C42">
                  <w:rPr>
                    <w:rStyle w:val="placeholder1Char"/>
                    <w:rFonts w:hint="eastAsia"/>
                  </w:rPr>
                  <w:t>____________</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682585FB407D4C24AD488D9156E1ADD4"/>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9F3C42">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F53F5C785FCA4622A38FCC83C85240DC"/>
                </w:placeholder>
                <w:text/>
              </w:sdtPr>
              <w:sdtEndPr/>
              <w:sdtContent>
                <w:r w:rsidR="00BA6290">
                  <w:t>-</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2BE2B0D6987541309C11A14D231A9743"/>
                </w:placeholder>
                <w:text/>
              </w:sdtPr>
              <w:sdtEndPr/>
              <w:sdtContent>
                <w:r w:rsidR="00BA6290">
                  <w:t>-</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ACE38DF471D642228D03EF326FA31FC1"/>
                </w:placeholder>
                <w:showingPlcHdr/>
                <w:dataBinding w:prefixMappings="xmlns:ns0='http://wwww.hallomagic.com/xbrl/consistency' xmlns:ns1='consistency' " w:xpath="/ns0:xbrlConsistency[1]/ns1:ccConsistency[1]/ns1:ccSign_RetainedEarningsneeq_instant_T_M[1]" w:storeItemID="{B06C364F-10E7-4ED6-AD52-CA5310D855A1}"/>
                <w:text/>
              </w:sdtPr>
              <w:sdtEndPr/>
              <w:sdtContent>
                <w:r w:rsidR="009F3C42">
                  <w:rPr>
                    <w:rStyle w:val="placeholder1Char"/>
                    <w:rFonts w:hint="eastAsia"/>
                  </w:rPr>
                  <w:t>____________</w:t>
                </w:r>
              </w:sdtContent>
            </w:sdt>
          </w:p>
        </w:tc>
        <w:tc>
          <w:tcPr>
            <w:tcW w:w="881" w:type="pct"/>
            <w:shd w:val="clear" w:color="auto" w:fill="auto"/>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87D0600047F04649AD35952F9B9D4A76"/>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9F3C42">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651357DF3EAF4CCB82624CC63D244822"/>
                </w:placeholder>
                <w:showingPlcHdr/>
                <w:dataBinding w:prefixMappings="xmlns:ns0='http://wwww.hallomagic.com/xbrl/consistency' xmlns:ns1='consistency' " w:xpath="/ns0:xbrlConsistency[1]/ns1:ccConsistency[1]/ns1:ccSign_Equityneeq_instant_T_M[1]" w:storeItemID="{B06C364F-10E7-4ED6-AD52-CA5310D855A1}"/>
                <w:text/>
              </w:sdtPr>
              <w:sdtEndPr/>
              <w:sdtContent>
                <w:r w:rsidR="009F3C42">
                  <w:rPr>
                    <w:rStyle w:val="placeholder1Char"/>
                    <w:rFonts w:hint="eastAsia"/>
                  </w:rPr>
                  <w:t>____________</w:t>
                </w:r>
              </w:sdtContent>
            </w:sdt>
          </w:p>
        </w:tc>
        <w:tc>
          <w:tcPr>
            <w:tcW w:w="881" w:type="pct"/>
            <w:shd w:val="clear" w:color="auto" w:fill="D9D9D9" w:themeFill="background1" w:themeFillShade="D9"/>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9915575A36014182A0FDF148362E9DE0"/>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9F3C42">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0C3B8BAD2AC04C0FB18A27F8C1A2BFD6"/>
                </w:placeholder>
                <w:text/>
              </w:sdtPr>
              <w:sdtEndPr/>
              <w:sdtContent>
                <w:r w:rsidR="00BA6290">
                  <w:t>-</w:t>
                </w:r>
              </w:sdtContent>
            </w:sdt>
          </w:p>
        </w:tc>
        <w:tc>
          <w:tcPr>
            <w:tcW w:w="881" w:type="pct"/>
            <w:shd w:val="clear" w:color="auto" w:fill="D9D9D9" w:themeFill="background1" w:themeFillShade="D9"/>
          </w:tcPr>
          <w:p w:rsidR="00BA6290" w:rsidRPr="00A911BB"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0CEBEB62E56D4ADC923760C2F831A5EE"/>
                </w:placeholder>
                <w:text/>
              </w:sdtPr>
              <w:sdtEndPr/>
              <w:sdtContent>
                <w:r w:rsidR="00BA6290">
                  <w:t>-</w:t>
                </w:r>
              </w:sdtContent>
            </w:sdt>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4"/>
    <w:bookmarkEnd w:id="15"/>
    <w:bookmarkEnd w:id="16"/>
    <w:bookmarkEnd w:id="17"/>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2F01B04D12A849A99195E051FC96771A"/>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4ADFDC85BEF042979DF2768B9A92C4A7"/>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5D9548D054AB483683B24E25CA106FA2"/>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r w:rsidR="009F3C42">
                  <w:rPr>
                    <w:rStyle w:val="placeholder1Char"/>
                    <w:rFonts w:hint="eastAsia"/>
                  </w:rPr>
                  <w:t>____________</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6A76674512FD4CD18C6CF8A098E95D67"/>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r w:rsidR="009F3C42">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45AF2106E00C4CF892B07E6CF997B282"/>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C22BCCF8564541349D13ACC479C3620D"/>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3FC87635985548DC93D698A895CAAE09"/>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D1280F3B105E4EEAAC6198129EE73953"/>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74F7598B8B7E46839FFA9CC14607C970"/>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5C60DF35969E48C58D6446D44613CF57"/>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EF4B535CB08441D5891BE52F422AA991"/>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94BAEB658C594F1CAB000011D11E7D40"/>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8FB3BB87F27E47C9BBF3EDC4F39EAF64"/>
                </w:placeholder>
                <w:showingPlcHdr/>
                <w:dataBinding w:prefixMappings="xmlns:ns0='http://wwww.hallomagic.com/xbrl/consistency' xmlns:ns1='consistency' " w:xpath="/ns0:xbrlConsistency[1]/ns1:ccConsistency[1]/ns1:ccSign_OperatingCostneeq_duration_T[1]" w:storeItemID="{B06C364F-10E7-4ED6-AD52-CA5310D855A1}"/>
                <w:text/>
              </w:sdtPr>
              <w:sdtEndPr/>
              <w:sdtContent>
                <w:r w:rsidR="009F3C42">
                  <w:rPr>
                    <w:rStyle w:val="placeholder1Char"/>
                    <w:rFonts w:hint="eastAsia"/>
                  </w:rPr>
                  <w:t>____________</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04E8876ADBFE4EB69B556D6A7F7B9ED5"/>
                </w:placeholder>
                <w:showingPlcHdr/>
                <w:dataBinding w:prefixMappings="xmlns:ns0='http://wwww.hallomagic.com/xbrl/consistency' xmlns:ns1='consistency' " w:xpath="/ns0:xbrlConsistency[1]/ns1:ccConsistency[1]/ns1:ccSign_OperatingCostneeq_duration_T-1[1]" w:storeItemID="{B06C364F-10E7-4ED6-AD52-CA5310D855A1}"/>
                <w:text/>
              </w:sdtPr>
              <w:sdtEndPr/>
              <w:sdtContent>
                <w:r w:rsidR="009F3C42">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A065745BA83A4A31BD2F781430647704"/>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B18E01E061864AACB8BAD558853B80CC"/>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C55F9E3ED0DA4BA7927B8279FC6C80A3"/>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CDF84903FB69497685599B540318B462"/>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F401BD5AE79541A8A611AE6A5345349B"/>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C29BF80C6EBD49FDB10EB078AE421270"/>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CCFE64A8D2434701BA882B11BE55FAB2"/>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3D0A6C2989F24B0FA5EECBA44A9CEE03"/>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CE2C4411B83240F9B9F953E4625A2625"/>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FD017BE0E46E45CF9CAD724B4FB25CAC"/>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FB2016AA6A4B464C89EC6D365A4969DE"/>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C7E9A78F69B443EFBE67CF00AB8A4CC6"/>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C533FD7ED87F4DB489DE7BE50627F51B"/>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A570EDFBFC2B49CD851C9BEB8BDBF627"/>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986F6FD48FAC43F7A619C78BFFAB4C99"/>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0F558CECC1E74F768597E226C1BDC3E4"/>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B81414FB22034F6391EF74F1E7182620"/>
                </w:placeholder>
                <w:showingPlcHdr/>
                <w:dataBinding w:prefixMappings="xmlns:ns0='http://wwww.hallomagic.com/xbrl/consistency' xmlns:ns1='consistency' " w:xpath="/ns0:xbrlConsistency[1]/ns1:ccConsistency[1]/ns1:ccSign_DistributionCostsneeq_duration_T[1]" w:storeItemID="{B06C364F-10E7-4ED6-AD52-CA5310D855A1}"/>
                <w:text/>
              </w:sdtPr>
              <w:sdtEndPr/>
              <w:sdtContent>
                <w:r w:rsidR="009F3C42">
                  <w:rPr>
                    <w:rStyle w:val="placeholder1Char"/>
                    <w:rFonts w:hint="eastAsia"/>
                  </w:rPr>
                  <w:t>____________</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49BED3179A754C5C86FD3ACF59BBECC7"/>
                </w:placeholder>
                <w:showingPlcHdr/>
                <w:dataBinding w:prefixMappings="xmlns:ns0='http://wwww.hallomagic.com/xbrl/consistency' xmlns:ns1='consistency' " w:xpath="/ns0:xbrlConsistency[1]/ns1:ccConsistency[1]/ns1:ccSign_DistributionCostsneeq_duration_T-1[1]" w:storeItemID="{B06C364F-10E7-4ED6-AD52-CA5310D855A1}"/>
                <w:text/>
              </w:sdtPr>
              <w:sdtEndPr/>
              <w:sdtContent>
                <w:r w:rsidR="009F3C42">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360AF9616F714B76AEA8D5E243349D6C"/>
                </w:placeholder>
                <w:showingPlcHdr/>
                <w:dataBinding w:prefixMappings="xmlns:ns0='http://wwww.hallomagic.com/xbrl/consistency' xmlns:ns1='consistency' " w:xpath="/ns0:xbrlConsistency[1]/ns1:ccConsistency[1]/ns1:ccSign_AdministrativeExpenseneeq_duration_T[1]" w:storeItemID="{B06C364F-10E7-4ED6-AD52-CA5310D855A1}"/>
                <w:text/>
              </w:sdtPr>
              <w:sdtEndPr/>
              <w:sdtContent>
                <w:r w:rsidR="009F3C42">
                  <w:rPr>
                    <w:rStyle w:val="placeholder1Char"/>
                    <w:rFonts w:hint="eastAsia"/>
                  </w:rPr>
                  <w:t>____________</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47C3E2E4F4AE4905B69DC98FCFE6869E"/>
                </w:placeholder>
                <w:showingPlcHdr/>
                <w:dataBinding w:prefixMappings="xmlns:ns0='http://wwww.hallomagic.com/xbrl/consistency' xmlns:ns1='consistency' " w:xpath="/ns0:xbrlConsistency[1]/ns1:ccConsistency[1]/ns1:ccSign_AdministrativeExpenseneeq_duration_T-1[1]" w:storeItemID="{B06C364F-10E7-4ED6-AD52-CA5310D855A1}"/>
                <w:text/>
              </w:sdtPr>
              <w:sdtEndPr/>
              <w:sdtContent>
                <w:r w:rsidR="009F3C42">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1B6CE814FAF847B1A265314BEEDB69BC"/>
                </w:placeholder>
                <w:showingPlcHdr/>
                <w:dataBinding w:prefixMappings="xmlns:ns0='http://wwww.hallomagic.com/xbrl/consistency' xmlns:ns1='consistency' " w:xpath="/ns0:xbrlConsistency[1]/ns1:ccConsistency[1]/ns1:ccSign_FinanceCostsneeq_duration_T[1]" w:storeItemID="{B06C364F-10E7-4ED6-AD52-CA5310D855A1}"/>
                <w:text/>
              </w:sdtPr>
              <w:sdtEndPr/>
              <w:sdtContent>
                <w:r w:rsidR="009F3C42">
                  <w:rPr>
                    <w:rStyle w:val="placeholder1Char"/>
                    <w:rFonts w:hint="eastAsia"/>
                  </w:rPr>
                  <w:t>____________</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9AA84B5AAB1742A1BABEEE7CE7B44D4E"/>
                </w:placeholder>
                <w:showingPlcHdr/>
                <w:dataBinding w:prefixMappings="xmlns:ns0='http://wwww.hallomagic.com/xbrl/consistency' xmlns:ns1='consistency' " w:xpath="/ns0:xbrlConsistency[1]/ns1:ccConsistency[1]/ns1:ccSign_FinanceCostsneeq_duration_T-1[1]" w:storeItemID="{B06C364F-10E7-4ED6-AD52-CA5310D855A1}"/>
                <w:text/>
              </w:sdtPr>
              <w:sdtEndPr/>
              <w:sdtContent>
                <w:r w:rsidR="009F3C42">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920000623CEF4EC58674F7C3E0254C96"/>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43B1404EAC74434BB755D710AD385D22"/>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D58846F71F22453182ACD13374CABC23"/>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3CB7D88691124D57A45FACF3A5ED5F98"/>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8B12D89F42BB4CA99B4F28CF96B900B4"/>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450D0AD21EAF476FBD7008197FBEFBE0"/>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30A0A29A82B2415EADC646F16EFA206D"/>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BCA195DB0DEB4B58A9549B342755987F"/>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FCDE54266F4042FBA4817B41AF52FFAC"/>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E1DFDEADF8EE47FF8AB20019F3479AEA"/>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4BA353E0322C49059168B6F52C6D0BB6"/>
                </w:placeholder>
                <w:showingPlcHdr/>
                <w:dataBinding w:prefixMappings="xmlns:ns0='http://wwww.hallomagic.com/xbrl/consistency' xmlns:ns1='consistency' " w:xpath="/ns0:xbrlConsistency[1]/ns1:ccConsistency[1]/ns1:ccSign_OperatingProfitsneeq_duration_T[1]" w:storeItemID="{B06C364F-10E7-4ED6-AD52-CA5310D855A1}"/>
                <w:text/>
              </w:sdtPr>
              <w:sdtEndPr/>
              <w:sdtContent>
                <w:r w:rsidR="009F3C42">
                  <w:rPr>
                    <w:rStyle w:val="placeholder1Char"/>
                    <w:rFonts w:hint="eastAsia"/>
                  </w:rPr>
                  <w:t>____________</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9529D527A8BF410D9F2EFF6B3636BDE4"/>
                </w:placeholder>
                <w:showingPlcHdr/>
                <w:dataBinding w:prefixMappings="xmlns:ns0='http://wwww.hallomagic.com/xbrl/consistency' xmlns:ns1='consistency' " w:xpath="/ns0:xbrlConsistency[1]/ns1:ccConsistency[1]/ns1:ccSign_OperatingProfitsneeq_duration_T-1[1]" w:storeItemID="{B06C364F-10E7-4ED6-AD52-CA5310D855A1}"/>
                <w:text/>
              </w:sdtPr>
              <w:sdtEndPr/>
              <w:sdtContent>
                <w:r w:rsidR="009F3C42">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13EC885AFEB549A49B58244ED3BDD812"/>
                </w:placeholder>
                <w:showingPlcHdr/>
                <w:dataBinding w:prefixMappings="xmlns:ns0='http://wwww.hallomagic.com/xbrl/consistency' xmlns:ns1='consistency' " w:xpath="/ns0:xbrlConsistency[1]/ns1:ccConsistency[1]/ns1:ccSign_NonOperatingIncomeneeq_duration_T[1]" w:storeItemID="{B06C364F-10E7-4ED6-AD52-CA5310D855A1}"/>
                <w:text/>
              </w:sdtPr>
              <w:sdtEndPr/>
              <w:sdtContent>
                <w:r w:rsidR="009F3C42">
                  <w:rPr>
                    <w:rStyle w:val="placeholder1Char"/>
                    <w:rFonts w:hint="eastAsia"/>
                  </w:rPr>
                  <w:t>____________</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C7C250653A2C4E539500D19FE3C4323D"/>
                </w:placeholder>
                <w:showingPlcHdr/>
                <w:dataBinding w:prefixMappings="xmlns:ns0='http://wwww.hallomagic.com/xbrl/consistency' xmlns:ns1='consistency' " w:xpath="/ns0:xbrlConsistency[1]/ns1:ccConsistency[1]/ns1:ccSign_NonOperatingIncomeneeq_duration_T-1[1]" w:storeItemID="{B06C364F-10E7-4ED6-AD52-CA5310D855A1}"/>
                <w:text/>
              </w:sdtPr>
              <w:sdtEndPr/>
              <w:sdtContent>
                <w:r w:rsidR="009F3C42">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BBE7F80AF1904E149D6C98E05AE54161"/>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AAEBBD6F89B44045AE45B50F288FF231"/>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A57D7D0292274F5DA1CEACBA75091EBE"/>
                </w:placeholder>
                <w:showingPlcHdr/>
                <w:dataBinding w:prefixMappings="xmlns:ns0='http://wwww.hallomagic.com/xbrl/consistency' xmlns:ns1='consistency' " w:xpath="/ns0:xbrlConsistency[1]/ns1:ccConsistency[1]/ns1:ccSign_NonOperatingExpensesneeq_duration_T[1]" w:storeItemID="{B06C364F-10E7-4ED6-AD52-CA5310D855A1}"/>
                <w:text/>
              </w:sdtPr>
              <w:sdtEndPr/>
              <w:sdtContent>
                <w:r w:rsidR="009F3C42">
                  <w:rPr>
                    <w:rStyle w:val="placeholder1Char"/>
                    <w:rFonts w:hint="eastAsia"/>
                  </w:rPr>
                  <w:t>____________</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313C2C949ABE41B397B0E697597A2799"/>
                </w:placeholder>
                <w:showingPlcHdr/>
                <w:dataBinding w:prefixMappings="xmlns:ns0='http://wwww.hallomagic.com/xbrl/consistency' xmlns:ns1='consistency' " w:xpath="/ns0:xbrlConsistency[1]/ns1:ccConsistency[1]/ns1:ccSign_NonOperatingExpensesneeq_duration_T-1[1]" w:storeItemID="{B06C364F-10E7-4ED6-AD52-CA5310D855A1}"/>
                <w:text/>
              </w:sdtPr>
              <w:sdtEndPr/>
              <w:sdtContent>
                <w:r w:rsidR="009F3C42">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CD1DFA8AE61D49529CBCE5CC70F90014"/>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36D73434F5144E2DAB1174EF517368FE"/>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55A50EB0BDCA4654BB931D46F4A453B0"/>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65426F4281474430B3492E05F57EFF0A"/>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9F88B0ECCD9F465B9694931BAC287D3B"/>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8864DEAC58BE4BD2B9D15A92490F0EE8"/>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F7FF9445D3DE445781E5A780DD660770"/>
                </w:placeholder>
                <w:showingPlcHdr/>
                <w:dataBinding w:prefixMappings="xmlns:ns0='http://wwww.hallomagic.com/xbrl/consistency' xmlns:ns1='consistency' " w:xpath="/ns0:xbrlConsistency[1]/ns1:ccConsistency[1]/ns1:ccSign_ProfitLossneeq_duration_T[1]" w:storeItemID="{B06C364F-10E7-4ED6-AD52-CA5310D855A1}"/>
                <w:text/>
              </w:sdtPr>
              <w:sdtEndPr/>
              <w:sdtContent>
                <w:r w:rsidR="009F3C42">
                  <w:rPr>
                    <w:rStyle w:val="placeholder1Char"/>
                    <w:rFonts w:hint="eastAsia"/>
                  </w:rPr>
                  <w:t>____________</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4EF625F8909741CFA27734FB20E2E459"/>
                </w:placeholder>
                <w:showingPlcHdr/>
                <w:dataBinding w:prefixMappings="xmlns:ns0='http://wwww.hallomagic.com/xbrl/consistency' xmlns:ns1='consistency' " w:xpath="/ns0:xbrlConsistency[1]/ns1:ccConsistency[1]/ns1:ccSign_ProfitLossneeq_duration_T-1[1]" w:storeItemID="{B06C364F-10E7-4ED6-AD52-CA5310D855A1}"/>
                <w:text/>
              </w:sdtPr>
              <w:sdtEndPr/>
              <w:sdtContent>
                <w:r w:rsidR="009F3C42">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E206E57E032442EC849A3391A735C533"/>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06056121EABE41D6B94C66061F233E12"/>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50A04072AE2045169D6E28FED947A03B"/>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r w:rsidR="009F3C42">
                  <w:rPr>
                    <w:rStyle w:val="placeholder1Char"/>
                    <w:rFonts w:hint="eastAsia"/>
                  </w:rPr>
                  <w:t>____________</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00DB213000044324BBAA6AA7B6146D6A"/>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r w:rsidR="009F3C42">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97B05ED1EC76409E83C1B5CBE3A7D11B"/>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C519A14BA242474F8374E88E95A6A758"/>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577CFB836732456DBFDB73665FA4BF14"/>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C05452F5DFCB4B55994385FA9A0E23ED"/>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5E4D4D1987A941008F24B9C46056588C"/>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5C6E7B35760B435CB851DDB754F392D3"/>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EF2A2D8A2100485FA7060F0D803AB6F7"/>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BEA5DC2B15B7437A93581362AA75EA79"/>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299144C66BE448488C0E199E99310D62"/>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604BCF248FB646C68425A82C32A0427B"/>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B149F0CCB3114997AA8D35FBCB57152A"/>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444B551155EA45209702C1DEC188EECB"/>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17B68429AFD84372AF1ADDD1E9B1383F"/>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AE59FA7E74D64A2BBCF749EE9D4FE7DC"/>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F6F3A0ADFCDE4DF59009574F1F919625"/>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7F4B5B24B37642CE9E74FCA751F83B0F"/>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EDF1770918A447939C3C86FF66489180"/>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30FBD807E8DD4EC5A2EFFF2D37709FA2"/>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AA61C127AEBC480CBD5E543D70E3D30C"/>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A25CD8687FB64285930481A6FB3389F4"/>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D482D30433764A569E26432FF22084E7"/>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0179E8F9971E419685DABABA92064030"/>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CB1DADBAD7DC4DF9B03BF082D4DF546C"/>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0AE4C2D2390941A089857A67EA87AC7B"/>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3515113822BF44479291B20C42CD4692"/>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4F95823434634EC8BC0C8FEB0818DD5A"/>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4B875099C96B4B3FBB75E0E74D6FF8CD"/>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D809E4A1FD6F4A82AA6E645FFCB8B007"/>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D68A1FF8FB7A402997394887124CF211"/>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D216D485B4E5467E9900FDC4B86E1027"/>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C14734EF0E49417DA811E5F991D2FC21"/>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638AA80D607C45EC993EF83328BF4ECD"/>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BFCD9847CEC24B8CBBA5E29CC81B0CC0"/>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1434E76F2ABD4F11A34FA0E67577F582"/>
                </w:placeholder>
                <w:text/>
              </w:sdtPr>
              <w:sdtEndPr/>
              <w:sdtContent>
                <w:r w:rsidR="00BA6290">
                  <w:t>-</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1A6A22295F684D719CDB36296ACE6E28"/>
                </w:placeholder>
                <w:showingPlcHdr/>
                <w:dataBinding w:prefixMappings="xmlns:ns0='http://wwww.hallomagic.com/xbrl/consistency' xmlns:ns1='consistency' " w:xpath="/ns0:xbrlConsistency[1]/ns1:ccConsistency[1]/ns1:ccSign_BasicEarningsLossPerShareneeq_duration_T[1]" w:storeItemID="{B06C364F-10E7-4ED6-AD52-CA5310D855A1}"/>
                <w:text/>
              </w:sdtPr>
              <w:sdtEndPr/>
              <w:sdtContent>
                <w:r w:rsidR="009F3C42">
                  <w:rPr>
                    <w:rStyle w:val="placeholder1Char"/>
                    <w:rFonts w:hint="eastAsia"/>
                  </w:rPr>
                  <w:t>____________</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F053C3D688244CD3BE1A12AE55A7EB2F"/>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EndPr/>
              <w:sdtContent>
                <w:r w:rsidR="009F3C42">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111C065DADE8402287E3B86ECA180B00"/>
                </w:placeholder>
                <w:text/>
              </w:sdtPr>
              <w:sdtEndPr/>
              <w:sdtContent>
                <w:r w:rsidR="00BA6290">
                  <w:t>-</w:t>
                </w:r>
              </w:sdtContent>
            </w:sdt>
          </w:p>
        </w:tc>
        <w:tc>
          <w:tcPr>
            <w:tcW w:w="1176" w:type="pct"/>
            <w:shd w:val="clear" w:color="auto" w:fill="auto"/>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057F857063CC4A30A9D8601E1E63E4E8"/>
                </w:placeholder>
                <w:text/>
              </w:sdtPr>
              <w:sdtEndPr/>
              <w:sdtContent>
                <w:r w:rsidR="00BA6290">
                  <w:t>-</w:t>
                </w:r>
              </w:sdtContent>
            </w:sdt>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B0827F7672D841BCB06796DA501290CF"/>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009F3C42"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1EFDA3C1F80C4DB787BE460AD75B3E10"/>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009F3C42"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E6553E0D8E274DBA98BF6676F3CB0A8C"/>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009F3C42" w:rsidRPr="001168E3">
            <w:rPr>
              <w:rStyle w:val="placeholder1Char"/>
              <w:rFonts w:hint="eastAsia"/>
            </w:rPr>
            <w:t>___________</w:t>
          </w:r>
        </w:sdtContent>
      </w:sdt>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47DDA7122FEE47118F41097E196417A6"/>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9D317FB55FE146EF941C39FDA8C8B42E"/>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96C65D7CE0A144ADBE4C85175C335E1B"/>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10572978129A498BBD216F82F05105A8"/>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EBE36D236CB4417DA6AE4D32F4E028EB"/>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A98E35DD2FCF4B26B6CEA722471BDFF4"/>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7BFDEE179C844B79BFE3F50B92A90B81"/>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13DB280C1C5F4C6DB372CEE891776A5C"/>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6C98B987376840E3896A8B3345A725BE"/>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82B0BBC7CB23435396FBC96913DB6FFE"/>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03748B4207074CDDBDA94C1A026A2AE7"/>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1DB9ED87C1B748899798E6823FE85C4E"/>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4B999194CC094560A0075600B8564707"/>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48F6798F6E2B4B2F84D50C9D22432F4B"/>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33A20701F09947C39A25DD6CEB0B9F08"/>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570884E58BA54C93A7FBF1C4F0C615EC"/>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79D396683984416F8C25954B06F01C30"/>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04D2C6E3D153425686037D601C2F8AC5"/>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09E8B04FE14B419EB47DAD00C28AB77D"/>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460B32FEDF804A479BBCA350DC6B7A14"/>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C731CAE77F2C4FFDBA040F0C06CEE725"/>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C09935F22CB74BFDB633CEE2B695FABB"/>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0E7E4D211B5E415686E36B46DBE0D6A5"/>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D49E667C3D174B79B6EE95618F8C2380"/>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2F67322824E849C2BA569B5468CEF417"/>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B1B5247FB4C042709CC2B8C8DD2212A4"/>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28F64118F7FD4BB7B9F128389188BEB5"/>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2B4D7E1D37D84E39868A2D885F86D767"/>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774D93F0071040E2AE74D5616519BBA6"/>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50E637111E6147DD8825716BC5A7366B"/>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EF3DD4A1422E40ED8554A714F5818065"/>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0AF5614D38E5488B88F2BED1CD978185"/>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19A1BF9C470A4C5D898B5BE166FAB559"/>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D6B2D6BB88934540BB3C4B5C440B134E"/>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B1B1E1A15CCA4EBD98B0D825F20E329A"/>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B54723196DFB427C98A8AA55F96F7F57"/>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6214903253F34059A62F0828E4D175FC"/>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31E05976DFFE4CFEB3E672C1434CB2BD"/>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574903C7FA7447AE80BE4FE5237C988D"/>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22D47060009D46E5846B45983BAAD20B"/>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EB82B15C7BCD42BBA11DA9DB9E67292D"/>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B46AE17F95C74AF4B4EC482F5AA3295D"/>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4137A326BB294C6AACA69D83CA76FFE0"/>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FD7F37BAEE47472D87260BB242DE8A5A"/>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1D8B6820804A43E3A0432E63E1D203A1"/>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B353EB5956B34A0D880DC945A9057E94"/>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57EFE26844964896999380FBC5F13D04"/>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62047863E2F7495090E22C71FE13B02D"/>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391D7902743F4BAFA99683B02F086D41"/>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C76D2A6C48BD489C85B335552C600240"/>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09F9AE56178E4E12979285AE411CA5FA"/>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7A55A81DBCEE4B8CA4C343D47731CA85"/>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2AAC0A5719B54B92B8306C472DD502A4"/>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1D417C332DBE47B499A54607E231E53D"/>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F6EE97E766714847A580E649F1A5CEF8"/>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9A250D553D644DAA8EED71031141673B"/>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940D35AF09AC4604B9F7D22762C49A22"/>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2D952D6680064026BA77997A2C2F3F9E"/>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60DCD7D937BA4006AF04EE5419C2B40B"/>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B825651BA2E946569262CB0E3584DBCF"/>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90472D63DE134B41AF3AF03C150B683A"/>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DA724D2B4EA1471B8F608DFB8FECC656"/>
                </w:placeholder>
                <w:text/>
              </w:sdtPr>
              <w:sdtEndPr/>
              <w:sdtContent>
                <w:r w:rsidR="00BA6290">
                  <w:t>-</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7CCFF0D24C6F43AE8A188A4FAEEA9D24"/>
                </w:placeholder>
                <w:text/>
              </w:sdtPr>
              <w:sdtEndPr/>
              <w:sdtContent>
                <w:r w:rsidR="00BA6290">
                  <w:t>-</w:t>
                </w:r>
              </w:sdtContent>
            </w:sdt>
          </w:p>
        </w:tc>
        <w:tc>
          <w:tcPr>
            <w:tcW w:w="881" w:type="pct"/>
            <w:shd w:val="clear" w:color="auto" w:fill="auto"/>
          </w:tcPr>
          <w:p w:rsidR="00BA6290" w:rsidRPr="00C45A43" w:rsidRDefault="00115A3F"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C91AAFEE73B84D029CF8FA7D7F0F23BA"/>
                </w:placeholder>
                <w:text/>
              </w:sdtPr>
              <w:sdtEndPr/>
              <w:sdtContent>
                <w:r w:rsidR="00BA6290">
                  <w:t>-</w:t>
                </w:r>
              </w:sdtContent>
            </w:sdt>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31B353E3C4A745E383224D8D9DD18358"/>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F1B0F10EE87A4F17864D788E7D47A7B8"/>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E57C5ACE599145FF9032F24701F4E9F6"/>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B8F3025AF8784B67A99C3D3C04A26872"/>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44FA9F246A2B4EF391976D04EE8D55AD"/>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C675F3A53C444462BDCEDC5133376563"/>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F550CCDD30844E3E956E49D0ADAFD293"/>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37ED8B89921547C3913A559DCC48BEA9"/>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44667A6D45944E7CA0782EB433A492B1"/>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3CA977751C174E78805970C1BB5B8B0E"/>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BBA86F5872434FF7824C7A8CDE18D464"/>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D278C84E643041EDA3312A5F2602E75B"/>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8EFDC73B376E4F46BCBA37D5FC77F0EF"/>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A5E442CD8C694C10818C9EDECB312069"/>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C393990E4D37423EA888A23C2A6E1E74"/>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5AE32814E0E646FA8145278F7E39BDBA"/>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FFE6E7B3580B4ADB8EE1C3EA5ECA5AF1"/>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F38F601289634845B78F9587E679E598"/>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8C2330FFCAFE4B65AEE861C78F9F9888"/>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2A6D4722C8554C76B0FBC8B7C27D5449"/>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69D404958D6743BE88CF8A40F69C34E8"/>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D458F963525C42EEBCB68D6F9193E82D"/>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1C5887CD48944B0D9A35C0B3223667D0"/>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C509DFC38EA84094B3282C7DDB10072E"/>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28F1832149DA4961868ED0820ECDBDC3"/>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86816D7152D245F1ADC428FB844B9826"/>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7C4920E82506483AB9C4089BFAA68824"/>
                </w:placeholder>
                <w:text/>
              </w:sdtPr>
              <w:sdtEndPr/>
              <w:sdtContent>
                <w:r w:rsidR="00BA6290">
                  <w:t>-</w:t>
                </w:r>
              </w:sdtContent>
            </w:sdt>
          </w:p>
        </w:tc>
        <w:tc>
          <w:tcPr>
            <w:tcW w:w="882" w:type="pct"/>
            <w:shd w:val="clear" w:color="auto" w:fill="D9D9D9" w:themeFill="background1" w:themeFillShade="D9"/>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43598F5899FB4E9CA96E543E408A6A56"/>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A374025DB1694D0BAF1BEAA39D382FBE"/>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BEAF211269DD4E9CB34118763F06A4E4"/>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EC600681C87F4F109BDBAED4DC486485"/>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09FC1ADAE18E498AA731AD57A7E3497E"/>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08F03FB91D3D45EAB6FD9E466909B4CD"/>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760B7A156C4C4F7290A396A6A51CA924"/>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CEB11ABC1C8F4D18B89738015031B8F4"/>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C7CB2E3EFE064DB9BFBCE842E3402E32"/>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9C7E261FB47D41AD93A830B8F5C7BA76"/>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EB3C7314D1C24EE384CEE8CE69DABB53"/>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01A5D62073464DAFBDE1C076AE26C58F"/>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A58F6F744C2349A7A5BCBD933AE42987"/>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9928FB5629344F1196FA785F23E5AC48"/>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E6180C840D204DF98580E77A0704E7F1"/>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42B0324E14B14DEAA83087911E18CB1C"/>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4317346CFFAE4CAFA876C34DFFBA6216"/>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434C52AA61CC4755A199D139A5E94D72"/>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E0BE08E97FB24C8CBA00E87A6A777026"/>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EBD46C43DB124DFF9C819FDA6BC0FB36"/>
                </w:placeholder>
                <w:text/>
              </w:sdtPr>
              <w:sdtEndPr/>
              <w:sdtContent>
                <w:r w:rsidR="00BA6290">
                  <w:t>-</w:t>
                </w:r>
              </w:sdtContent>
            </w:sdt>
          </w:p>
        </w:tc>
        <w:tc>
          <w:tcPr>
            <w:tcW w:w="882" w:type="pct"/>
            <w:shd w:val="clear" w:color="auto" w:fill="D9D9D9" w:themeFill="background1" w:themeFillShade="D9"/>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521FBD28AD404A5A98D8F67D3084BEF5"/>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676F1BA9CBE54397B8A71540CCE10A53"/>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r w:rsidR="009F3C42">
                  <w:rPr>
                    <w:rStyle w:val="placeholder1Char"/>
                    <w:rFonts w:hint="eastAsia"/>
                  </w:rPr>
                  <w:t>____________</w:t>
                </w:r>
              </w:sdtContent>
            </w:sdt>
          </w:p>
        </w:tc>
        <w:tc>
          <w:tcPr>
            <w:tcW w:w="882" w:type="pct"/>
            <w:shd w:val="clear" w:color="auto" w:fill="D9D9D9" w:themeFill="background1" w:themeFillShade="D9"/>
          </w:tcPr>
          <w:p w:rsidR="00BA6290" w:rsidRPr="00552A81" w:rsidRDefault="00115A3F"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AB0ADB9EFCC341EAB387780EAC09D3CE"/>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5B6330405E0D4175975BB63AC601FEC5"/>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6F8E5CFF24124AE09389E86D895EF119"/>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E264C9C061874EBA96E664F4B91EA751"/>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AB8949EFB76A49DAA5A6CA5EA8563793"/>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D687ECA5D7C74EF28113CE8E559C566E"/>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E1373511008B42DBA12990A370468829"/>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2D6C4F34069D4BA8B9267164D57CFAF8"/>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6386D88FDD974CC89DA484D58A9824F1"/>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B0B84DD4FDCA434A95498E1FA29665BD"/>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5B089938E6C44CD7A141BA2680F460B7"/>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56AF2630CAC84B13B769CAB36F3DB65D"/>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6B4E32A5E2B3411DB1DB33E867847588"/>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1CC32DB236F747EE94F5EC7E22EA3A08"/>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311972011CC340608B3CAA722E17F3F7"/>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2B8C1137BE364B62ACE39A2263E6197B"/>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9649B254189646CBBA4B2C0AEF686659"/>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94EC740CFB5346EC97345DD444168F9D"/>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989608585D024236910F7E3D95A549DF"/>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6F1E3B7574DD4CDB903451542FAD2E85"/>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B0EF105E59814F8A9A98F518C5DE370D"/>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014B5AE2BDBF4692B286BB0FEF2C812A"/>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3A7D56878D9C4E4C89D26637F780D83C"/>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115A3F"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7F00D299FBE94D6ABE96165054ED756D"/>
                </w:placeholder>
                <w:text/>
              </w:sdtPr>
              <w:sdtEndPr/>
              <w:sdtContent>
                <w:r w:rsidR="00BA6290">
                  <w:t>-</w:t>
                </w:r>
              </w:sdtContent>
            </w:sdt>
          </w:p>
        </w:tc>
        <w:tc>
          <w:tcPr>
            <w:tcW w:w="882" w:type="pct"/>
            <w:shd w:val="clear" w:color="auto" w:fill="D9D9D9" w:themeFill="background1" w:themeFillShade="D9"/>
          </w:tcPr>
          <w:p w:rsidR="00BA6290" w:rsidRPr="00552A81" w:rsidRDefault="00115A3F"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6F5F05FEF662447F8292CB82C8AF10F0"/>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115A3F"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416851706AC4451594DBEE049C845378"/>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r w:rsidR="009F3C42">
                  <w:rPr>
                    <w:rStyle w:val="placeholder1Char"/>
                    <w:rFonts w:hint="eastAsia"/>
                  </w:rPr>
                  <w:t>____________</w:t>
                </w:r>
              </w:sdtContent>
            </w:sdt>
          </w:p>
        </w:tc>
        <w:tc>
          <w:tcPr>
            <w:tcW w:w="882" w:type="pct"/>
            <w:shd w:val="clear" w:color="auto" w:fill="D9D9D9" w:themeFill="background1" w:themeFillShade="D9"/>
          </w:tcPr>
          <w:p w:rsidR="00BA6290" w:rsidRPr="00552A81" w:rsidRDefault="00115A3F"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E42EC40B73F14A7B95B42CEF9E825F08"/>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95F469E366C44BAE9CF3639712AF0160"/>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810D2F5561C345608C5525785F9001AF"/>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869BE42F061F48789F352AC0154F8730"/>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46303CF4B15144708FFE601776EB460A"/>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A90C645CAA0648A08A56C6982A0D2C48"/>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3B13729B2D094E62A64868700579D3C4"/>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9FB1421E9CAE418BA310863248154D32"/>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4FA50B409E504D47B99695697C40A4B2"/>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CB904B0CB18748F5802F570F70D99275"/>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4CBE16F5A24349C3A42CBC0FBD61A097"/>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A3FD519CC79642EE8848B6903F393F6F"/>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64F8E11B0F2444A5B702DC9BD459D9C5"/>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A9B433BF646D4B4C9AAB47FF0E8B9E81"/>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C4C9E49273FE4DDA96275101D2632291"/>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74E467F89D8244ADAEE5893D41906D7F"/>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50B7BBD095FC4BE190329E4CD9510650"/>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C1745772750748C4833459505588E79C"/>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1A551897FFA24942BE32BF74FE8F4B3A"/>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E145B046F1F945309530D115BADDFC28"/>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B12F7B3CEBA94D5F9BF7B575E161F5F2"/>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674FB6B3569A4D54A9DE7BBFF00CAFB0"/>
                </w:placeholder>
                <w:text/>
              </w:sdtPr>
              <w:sdtEndPr/>
              <w:sdtContent>
                <w:r w:rsidR="00BA6290">
                  <w:t>-</w:t>
                </w:r>
              </w:sdtContent>
            </w:sdt>
          </w:p>
        </w:tc>
        <w:tc>
          <w:tcPr>
            <w:tcW w:w="882" w:type="pct"/>
            <w:shd w:val="clear" w:color="auto" w:fill="D9D9D9" w:themeFill="background1" w:themeFillShade="D9"/>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430677E6FEC147AD81BD7693EB8374BA"/>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7B7D282E99674C2F943C6A9D504EA765"/>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r w:rsidR="009F3C42">
                  <w:rPr>
                    <w:rStyle w:val="placeholder1Char"/>
                    <w:rFonts w:hint="eastAsia"/>
                  </w:rPr>
                  <w:t>____________</w:t>
                </w:r>
              </w:sdtContent>
            </w:sdt>
          </w:p>
        </w:tc>
        <w:tc>
          <w:tcPr>
            <w:tcW w:w="882" w:type="pct"/>
            <w:shd w:val="clear" w:color="auto" w:fill="D9D9D9" w:themeFill="background1" w:themeFillShade="D9"/>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627478F8294C482FB7F15AAE6C7D4609"/>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r w:rsidR="009F3C42">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51F84CFF5CDF482CAE12DF66353A9368"/>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0F77426C6FED4EE8B17290F969F49802"/>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D6A39B0333E34AA4A96CF22DF3D68876"/>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EC16DAF5659042D8BC4B4729D746B952"/>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4FE7A8EACEA84DA1B974EB9CD7D540BB"/>
                </w:placeholder>
                <w:showingPlcHdr/>
                <w:dataBinding w:prefixMappings="xmlns:ns0='http://wwww.hallomagic.com/xbrl/consistency' xmlns:ns1='consistency' " w:xpath="/ns0:xbrlConsistency[1]/ns1:ccConsistency[1]/ns1:ccSign_CashAndCashEquivalentsneeq_instant_T-1[1]" w:storeItemID="{B06C364F-10E7-4ED6-AD52-CA5310D855A1}"/>
                <w:text/>
              </w:sdtPr>
              <w:sdtEndPr/>
              <w:sdtContent>
                <w:r w:rsidR="009F3C42">
                  <w:rPr>
                    <w:rStyle w:val="placeholder1Char"/>
                    <w:rFonts w:hint="eastAsia"/>
                  </w:rPr>
                  <w:t>____________</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EC5E38F43A054AE38BCE1817B40B9126"/>
                </w:placeholder>
                <w:text/>
              </w:sdtPr>
              <w:sdtEndPr/>
              <w:sdtContent>
                <w:r w:rsidR="00BA6290">
                  <w:t>-</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2A40D978527943FB82DC143A93D08118"/>
                </w:placeholder>
                <w:text/>
              </w:sdtPr>
              <w:sdtEndPr/>
              <w:sdtContent>
                <w:r w:rsidR="00BA6290">
                  <w:t>-</w:t>
                </w:r>
              </w:sdtContent>
            </w:sdt>
          </w:p>
        </w:tc>
        <w:tc>
          <w:tcPr>
            <w:tcW w:w="882" w:type="pct"/>
            <w:shd w:val="clear" w:color="auto" w:fill="auto"/>
          </w:tcPr>
          <w:p w:rsidR="00BA6290" w:rsidRPr="00552A81" w:rsidRDefault="00115A3F"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75494A7B2B64468B98B8D33819F1B5F9"/>
                </w:placeholder>
                <w:showingPlcHdr/>
                <w:dataBinding w:prefixMappings="xmlns:ns0='http://wwww.hallomagic.com/xbrl/consistency' xmlns:ns1='consistency' " w:xpath="/ns0:xbrlConsistency[1]/ns1:ccConsistency[1]/ns1:ccSign_CashAndCashEquivalentsneeq_instant_T-1[1]" w:storeItemID="{B06C364F-10E7-4ED6-AD52-CA5310D855A1}"/>
                <w:text/>
              </w:sdtPr>
              <w:sdtEndPr/>
              <w:sdtContent>
                <w:r w:rsidR="009F3C42">
                  <w:rPr>
                    <w:rStyle w:val="placeholder1Char"/>
                    <w:rFonts w:hint="eastAsia"/>
                  </w:rPr>
                  <w:t>____________</w:t>
                </w:r>
              </w:sdtContent>
            </w:sdt>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C6E8A64D556E467D9D7EE18387F61EE6"/>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009F3C42"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27EA9C34B87B4A8BAA6E3BFFBA6A8CCC"/>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009F3C42"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88B4094F544743B1AFC3B402E43675AF"/>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009F3C42" w:rsidRPr="001168E3">
            <w:rPr>
              <w:rStyle w:val="placeholder1Char"/>
              <w:rFonts w:hint="eastAsia"/>
            </w:rPr>
            <w:t>___________</w:t>
          </w:r>
        </w:sdtContent>
      </w:sdt>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7AF64B9634CD430799E405FA699DF38D"/>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2A7847AA17BE404E93A36FAB74086BE9"/>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79D1DBF401464A11A828BED35DC0B4E3"/>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C7CCF48C8B5041F8B229258F238834D5"/>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148C5EC799C145FC81E51DEC9605DFCD"/>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DFC94A88967945079FB9D9A5DAD2EE7B"/>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A6373C4B6ECC4BB7A0DF9D001AD11BBB"/>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529F86883D0449CD9DC22F99A448AEE6"/>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0F8EA91DA52D4E5D80E4076BA7B69B48"/>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99B23EBAEEE34C89A9B4DAC829DD9753"/>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86D8BA9242124553B3658EB430995BAE"/>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F27D0C2535EB44BA8A0070B61566707B"/>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558B1CB8B7EF4482A4B238F448010A49"/>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B5DEE249728C43F0972AEA40B5F24404"/>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84F55D2D523F4EC596966129CE8DE8E3"/>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F7FEC14042E94337BC1FCADA15F4DA5A"/>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B7272B5C32D04255BE07686F52822714"/>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DF71FEB6592440F79871C630113E7211"/>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8AB9830B5CA84B07B3872751635B51F5"/>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3E33861644064E109796781003B2A9F4"/>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971EF8B912374C708A3BD886DB45A3E6"/>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13F48BECDF774639B50713B0E7A959DD"/>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829AD49B03EA4760AB5E60F4AACB3BE3"/>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A4F7CD563F5E4EB0A0B972C97721F28A"/>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E3B7DEA219C447BDA1FF2DAC7F0EC918"/>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380398F7E15D435EAA57114F2C513622"/>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C3216D389BC54B679ECDA06DE52346DA"/>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A4707C03E59C401691CBA1EF92F4E1D0"/>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96B049DF400B4E74AFDDCFF46E1D80B3"/>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A98D5B9E0B1A4CF3A4708593CF6E5479"/>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F8322960B71348E29D4E6D693E042944"/>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7EE17E5F097048C1BFDA340FE198E986"/>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93821FBC25564509B822DEED25C515FA"/>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EF15C3B303484375B375E937E4F6E79E"/>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A5EB0671D89A4C928148F17AD416A466"/>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430961D45B3B439C8F2FA2F245C4F58D"/>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BE021E20D4B14BC19DC414838B8BD4C1"/>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27D6DA28E48D468E9BA0A317BA5CEFD6"/>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039313DD4C5D471AA76565A2A27B9ED8"/>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071FF26C866E46AC961F75CD3DDD4849"/>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78B87B66F92E4D4F8D39601786C1584C"/>
                </w:placeholder>
                <w:text/>
              </w:sdtPr>
              <w:sdtEndPr/>
              <w:sdtContent>
                <w:r w:rsidR="00BA6290">
                  <w:t>-</w:t>
                </w:r>
              </w:sdtContent>
            </w:sdt>
          </w:p>
        </w:tc>
        <w:tc>
          <w:tcPr>
            <w:tcW w:w="881" w:type="pct"/>
            <w:shd w:val="clear" w:color="auto" w:fill="D9D9D9" w:themeFill="background1" w:themeFillShade="D9"/>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85DFA81B76D54D0782B6931C05045C76"/>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9AEF79A0E36D41EDBAFFDAD9D072F9A1"/>
                </w:placeholder>
                <w:text/>
              </w:sdtPr>
              <w:sdtEndPr/>
              <w:sdtContent>
                <w:r w:rsidR="00BA6290">
                  <w:t>-</w:t>
                </w:r>
              </w:sdtContent>
            </w:sdt>
          </w:p>
        </w:tc>
        <w:tc>
          <w:tcPr>
            <w:tcW w:w="881" w:type="pct"/>
            <w:shd w:val="clear" w:color="auto" w:fill="D9D9D9" w:themeFill="background1" w:themeFillShade="D9"/>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5D5EDD6798354AD6B3D5D388DA817E86"/>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D6839AE3740A403E99EC8BF4B0B5ABED"/>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8CB8D16369554507B410DCC10B9F5C32"/>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18CBD733F6744541AFCE044867C65349"/>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A588E63B8F884802A69FAE7A93779066"/>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6BA913FDE4C4487EB6BA4C42D03379B9"/>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5CDE8A953D3A4588BD2345209D246300"/>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C0629EDE882C4DE789BBB2355C8065AA"/>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5898F881DAE04FEAABADF99585DA777D"/>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984B556A0EDF4EAEA74801914ED73893"/>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48D9CF5817BA41F2BFDE1DF1B4883836"/>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136D76D6EF4D488289B82DF2116F4556"/>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48E0973D647E4C44AAE2DEE13EDFF767"/>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B9D686FC89A1423F8065341C46753CE8"/>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89D8115FBFAA4BF3BD0222AC034BC0C8"/>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76301B6A137747CABD6B7C265299766B"/>
                </w:placeholder>
                <w:text/>
              </w:sdtPr>
              <w:sdtEndPr/>
              <w:sdtContent>
                <w:r w:rsidR="00BA6290">
                  <w:t>-</w:t>
                </w:r>
              </w:sdtContent>
            </w:sdt>
          </w:p>
        </w:tc>
        <w:tc>
          <w:tcPr>
            <w:tcW w:w="881" w:type="pct"/>
            <w:shd w:val="clear" w:color="auto" w:fill="D9D9D9" w:themeFill="background1" w:themeFillShade="D9"/>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A6671212702E40D5BCE562E85D50CB10"/>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85D8323BAA0B40B39088FE7511A0A804"/>
                </w:placeholder>
                <w:text/>
              </w:sdtPr>
              <w:sdtEndPr/>
              <w:sdtContent>
                <w:r w:rsidR="00BA6290">
                  <w:t>-</w:t>
                </w:r>
              </w:sdtContent>
            </w:sdt>
          </w:p>
        </w:tc>
        <w:tc>
          <w:tcPr>
            <w:tcW w:w="881" w:type="pct"/>
            <w:shd w:val="clear" w:color="auto" w:fill="D9D9D9" w:themeFill="background1" w:themeFillShade="D9"/>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3BB2A567E29A4E93877ED194260EFBF0"/>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3FFC4B46D8534D8AA5EC3A12CE919F97"/>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63AF4B477CEA472EA309CC6A703E18BD"/>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09F9A313944D49CAA6DF3D9F65AABFAD"/>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3C1E7F8542804F49AF45940F3F2BCA03"/>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1608E442A78043BC828D19AFD3181A7C"/>
                </w:placeholder>
                <w:showingPlcHd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9F3C42">
                  <w:rPr>
                    <w:rStyle w:val="placeholder1Char"/>
                    <w:rFonts w:hint="eastAsia"/>
                  </w:rPr>
                  <w:t>____________</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3960A29923154AE495B39059E6DE540F"/>
                </w:placeholder>
                <w:text/>
              </w:sdtPr>
              <w:sdtEndPr/>
              <w:sdtContent>
                <w:r w:rsidR="00BA6290">
                  <w:t>-</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9A89558F201B431CAF7C15260520DBE3"/>
                </w:placeholder>
                <w:text/>
              </w:sdtPr>
              <w:sdtEndPr/>
              <w:sdtContent>
                <w:r w:rsidR="00BA6290">
                  <w:t>-</w:t>
                </w:r>
              </w:sdtContent>
            </w:sdt>
          </w:p>
        </w:tc>
        <w:tc>
          <w:tcPr>
            <w:tcW w:w="881" w:type="pct"/>
            <w:shd w:val="clear" w:color="auto" w:fill="auto"/>
          </w:tcPr>
          <w:p w:rsidR="00BA6290" w:rsidRPr="00C45A43" w:rsidRDefault="00115A3F"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64EB43D3AF4F4B41BE3B822A1B0DA33A"/>
                </w:placeholder>
                <w:showingPlcHd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9F3C42">
                  <w:rPr>
                    <w:rStyle w:val="placeholder1Char"/>
                    <w:rFonts w:hint="eastAsia"/>
                  </w:rPr>
                  <w:t>____________</w:t>
                </w:r>
              </w:sdtContent>
            </w:sdt>
          </w:p>
        </w:tc>
      </w:tr>
    </w:tbl>
    <w:p w:rsidR="00BA6290" w:rsidRDefault="00BA6290"/>
    <w:bookmarkEnd w:id="13"/>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18"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659A45D3A5F14F039C1D6EAA13B84DEA"/>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9F3C42" w:rsidRPr="00711F0E">
                  <w:rPr>
                    <w:rStyle w:val="placeholder1Char"/>
                    <w:rFonts w:hint="eastAsia"/>
                    <w:sz w:val="16"/>
                    <w:szCs w:val="16"/>
                  </w:rPr>
                  <w:t>____</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0184A085A1C643519EF40C152C03BD5F"/>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9F3C42" w:rsidRPr="00711F0E">
                  <w:rPr>
                    <w:rStyle w:val="placeholder1Char"/>
                    <w:rFonts w:hint="eastAsia"/>
                    <w:sz w:val="16"/>
                    <w:szCs w:val="16"/>
                  </w:rPr>
                  <w:t>____</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8023A5B471CA46A0992BB7E4622469B9"/>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9F3C42" w:rsidRPr="00711F0E">
                  <w:rPr>
                    <w:rStyle w:val="placeholder1Char"/>
                    <w:rFonts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76AF8995B8C54103A17C519FD7C12237"/>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9F3C42" w:rsidRPr="00711F0E">
                  <w:rPr>
                    <w:rStyle w:val="placeholder1Char"/>
                    <w:rFonts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FE234DC8B99A45B7A04E9CF3B47F6278"/>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9F3C42" w:rsidRPr="00711F0E">
                  <w:rPr>
                    <w:rStyle w:val="placeholder1Char"/>
                    <w:rFonts w:hint="eastAsia"/>
                    <w:sz w:val="16"/>
                    <w:szCs w:val="16"/>
                  </w:rPr>
                  <w:t>____</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3727BA6A46D8450E9871D576A93A1B11"/>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9F3C42" w:rsidRPr="00711F0E">
                  <w:rPr>
                    <w:rStyle w:val="placeholder1Char"/>
                    <w:rFonts w:hint="eastAsia"/>
                    <w:sz w:val="16"/>
                    <w:szCs w:val="16"/>
                  </w:rPr>
                  <w:t>____</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AAA5663075FA4873A0E81BFC8651AC62"/>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9F3C42" w:rsidRPr="00711F0E">
                  <w:rPr>
                    <w:rStyle w:val="placeholder1Char"/>
                    <w:rFonts w:hint="eastAsia"/>
                    <w:sz w:val="16"/>
                    <w:szCs w:val="16"/>
                  </w:rPr>
                  <w:t>____</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FC097F1EA4D144CDAAD15C70D65489E9"/>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9F3C42" w:rsidRPr="00711F0E">
                  <w:rPr>
                    <w:rStyle w:val="placeholder1Char"/>
                    <w:rFonts w:hint="eastAsia"/>
                    <w:sz w:val="16"/>
                    <w:szCs w:val="16"/>
                  </w:rPr>
                  <w:t>____</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32493889B98C4F42B78532BDDAF0093B"/>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9F3C42" w:rsidRPr="00711F0E">
                  <w:rPr>
                    <w:rStyle w:val="placeholder1Char"/>
                    <w:rFonts w:hint="eastAsia"/>
                    <w:sz w:val="16"/>
                    <w:szCs w:val="16"/>
                  </w:rPr>
                  <w:t>____</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79C327AECDB440CB81F0101C169A0302"/>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9F3C42" w:rsidRPr="00711F0E">
                  <w:rPr>
                    <w:rStyle w:val="placeholder1Char"/>
                    <w:rFonts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FA0773ACC3B143C5B5DC07E1B6A6AE91"/>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9C522B40917D44EF8C3CEF094999F4E7"/>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5CA0DE15F5054F43832B29E66FD7C158"/>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1D90FE443665496A8CA03FD0E5DAD81C"/>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6193ED7BF42749219C0597FA58EC34CB"/>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989E67B294F64D0A9F249F450DCF3F3C"/>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463B2DA377D7437AAE5A5F7BAA9DB78F"/>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744439521D254A42B2C2D3882A42AB40"/>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1CEAAEFFB8D44C43990EEB1D31F4C4FE"/>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E84D3BDEEB3A46AF97B46A1EA294E439"/>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8398EE93B4814C1188A50C0F5CB2D4FC"/>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5A13B75348A34D92BE23F9FC40C0B51D"/>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F5E813F7BD774C4ABEDE2E57F6F705C8"/>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EC5369E5AC8C478B9B32874000099E8F"/>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2B9A7E7B297C49599EDCD522A548A791"/>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40B20827DB394F478857CA30ACDA2109"/>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8FC5601768A74F20B13080C69378E710"/>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C340D7A556C34852814873E7E308A8D6"/>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6480FB4805A645C294D5461DC644E4BA"/>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6BA6A9CE5A3F4802BAE2725018F0699F"/>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97AADEB1045F4763887AFD0BF4845BD2"/>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FC09080EC2A74C52891DC28AF2879786"/>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AFA6E817ACB4477D884F138B04A405AE"/>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CE7DAA5A76CC4229988591BF70B2034A"/>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AAAAEB93F94648498D5701D36ED5AE15"/>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75B5F1D9BA05408CB03E805453AD6655"/>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122F186CF08542B18E3BFFDC22216091"/>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871DB02356994D70AF805A793DD5CC91"/>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4EFFD78E44EB4286BAEDD6730C8955BC"/>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E84CEDF9ACD14E8CA8D85D4F0273065C"/>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CFFF9E091A844F5B8F9B52F50B811F1C"/>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3300A24AB90845C28365FD9F6CE04C60"/>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ED66AE6F81974160991F060261FEAA8A"/>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2D8B3B73D9CA418C96BC9DDC42D1C096"/>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AB7A6B5DEC29470C9D6833EC24CF95AE"/>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470D4766DFEA4EFEB58FEDE2295025D9"/>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6EB721F61EB5424EAFC26B82F20BDBE8"/>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5FECFABDBD1144A49DEEAE514C722EC9"/>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47483AF7E53F4133B95990E2E78CDF12"/>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5A66E295B169423C87EE4FDC6A5D123A"/>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5B72B2AA186045818A7020A5E9E872FA"/>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D1BA3379813B4243AA55BE6BE533CA1E"/>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44BD94ED635D4BE5A083218870D38F24"/>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7E9ECCB71E1541E598786C6B2D473C0B"/>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8113695CE4B7429CAA7DE102869DC1FD"/>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3299F592067B4287AD652DCAC7E0A08C"/>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3D8DEE7531D34B50B58E961930861D7E"/>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5E4770164E1A407CBAF0F1F6FA814075"/>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AE7D7307F7BF411F93D64061C1072C04"/>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87AD3326163F4082BBD4582285786F3B"/>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C88B795D22F34765B6D9558667DCFA35"/>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942A6A38909944CC96CD098E4C8DDF3F"/>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2F4F86D7161444498B62D8D5E4673E57"/>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5B5494E0DD1F44E4863F374DB55DFAEA"/>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0CD58189B9094A5F893D179C12F2E89E"/>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41BD6F44093F4C62BB01841C732509B2"/>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8BC243E653CF43FFB341BA45DF968394"/>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F20C3B72A20145D1BCAB4D3D5BDF1D51"/>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FD9D5F47E12344C0B794E39BBC343DED"/>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A6B9F896DD284E9CAAF863AAE22BC3DC"/>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EAE807F4DC5944B2A5E64030BAC3F499"/>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208C8D261F1B4111B3E10DC807F5DFB8"/>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326F2A37DFB7423A959583A29D5B0FF6"/>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E3E6A1B24E6D47A297E950802F72920E"/>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BE956B60DA804D56BECC61879BC4EEB3"/>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980BE2B4F9E3407E9B146BF8699CAB97"/>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502E88DC48D84558AF8ADE3131B09EC4"/>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9D42F60958A34115AB0FE0A9A2A49EB2"/>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76751CF4CE0241E2B7069843FCA45118"/>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07DD909B3B6A4B41B28FD12FE61106ED"/>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DBBC32C578FB4F82B4155325DB173565"/>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3E95724E8C334179A13FE3684C1F4CB5"/>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C721560C44934134B219DB0E16E9405D"/>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00837F3542EE4301941D5F8C510AF04E"/>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C548AAAA72034BF69757004DE6DFADF4"/>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5E199FF5AEA44974828CF9AE465A25FB"/>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CBA9824416474C6FA0B2692B36C173D0"/>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95FB2D3277D2451FA94A387C36029361"/>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6AC2D84875584D40BBE3F7ECBCA8BA86"/>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E7132A2C533A4DA98FC796144B988A31"/>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ED2871AAC3D744B581CD3B719433C5FC"/>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3612B98538E0486E8A49F494EEC89C79"/>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21E782FD2BA94B2389CB5610BFEAB4B0"/>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0D162E102D4945079F5D7232608A1418"/>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5E8A9992AEBE4DEAADB72604168E6D9E"/>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F57953162190458EB3EC6C7CC89E9D43"/>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05FB995FF2042C89465FDC691032B55"/>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E66B1152FCE14DC49435361BF4C30B60"/>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909C50A77EAE48628D28C7709E43FC49"/>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F25103E03628409FAD4DA0BE23E64BCF"/>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C59FC1FA6C01445787303293A4D83529"/>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64B48A4C3CAF45C0B2FCBDFE1B9CADE2"/>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8B60849A4C8F4BB891791942438FE76C"/>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53980D3A58F740649949EE2D66487D9B"/>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E97B9280E5264735BBFF4DCA1419CA23"/>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3699FE7D0F574AD481C0AA9E8766E5FD"/>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3F0031AD5F16476D8FB9C07A97F1E3FF"/>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7D28208EC16F4687922E152C8319CB1D"/>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EDB6C17576394C43BBDA47B6DE3804E4"/>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A6199F69C333411EB46F2C939BC67FA1"/>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D819946E4C5449E6B2E7AF69537B349C"/>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77958F00C1344A038E31BC90CFA8A00A"/>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25BB1CE36B344DDDA4B57271FF028C30"/>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419AA312ED9C4D48A42E0025A189BA5D"/>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708F10ED5C6A44F9AC5F6EC6751F645A"/>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A698DE1C99D04B31892682E069A49A2F"/>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5FD319A585A64F9CAFE9F92D7DF6CA82"/>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DE2CF751B405450099112437F1F89964"/>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5A78865D6B1B4C4782E68B0798C56D1D"/>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8EE448105A384655A8443CD0A5B9BF08"/>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2A123B552C5D4D80ADECA07845633A71"/>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66AA78FE21494F19A9573EAD1EE14148"/>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4381BA2D46564DA3BF6240F7245D9640"/>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618D6C3938A148F9975BB4E26CFF0781"/>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ACD973D835E74D4D8F8D2DCF612B599C"/>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85DE4A3E6A954DEDB3EC84C9CB39AF18"/>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D6E132C5255A42A38311A870531FFF89"/>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F852E61C40344895B845D7B95832095C"/>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3104BA7F7CD4008AC797057E6F392D5"/>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5797CA8B62A94002A4E15D3D5CF5BAF0"/>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7C708234DFBC4B60889BD7C6FFF263C7"/>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0DA95A7970454C908F874FFE2039DDCF"/>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9B3B5159B4584A1AA1EECBFB6C4CD6C4"/>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9ED51A7DF34C4D04B3B4C4FBA6C4E002"/>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FCC5526162DD44ABBFD1BEED3C4F34CB"/>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6A08E8DF0A1F4F86ACEDFACC51EC7477"/>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55756FB38EDF4BD6A40A586237694617"/>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F10A53C9DA9A420A92D77633A6E4BB2E"/>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1AA8729C77FB4D84BF97480E6684ED4A"/>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EFC50996AC164588BE60BFC983033E8A"/>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09C56F10AEC345C0ACD902C6CF39AD29"/>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30076124AB964482A6D7CFD7715F5BE1"/>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F4426658F5EC448092B9EBBF36164D07"/>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29B01F08EA2A41B8B39D32D2A895532F"/>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8F37A9FEA6B341E5801EDA1F9A764DDE"/>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950B627F024048268F3D64E18CFA9D4A"/>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F8D388CD9DDC4A0782587CD02C7945C0"/>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608F0AB59D7A4256A6791F9101DFE7A6"/>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BA5BC5B947A541F3B09E715257E77605"/>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F7A0591164324DCD8CAC7C0D2CE54910"/>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EE7CDC6097C14DF7BBF04E705B01DD2F"/>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78F3ABB37EBD4B6EAEF3029C0EF275CE"/>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A90539DEC07741F19D42CF8388F812AE"/>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4BBE0A0A2DC44616A8BA9120251AE0B7"/>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05A571287AE542178A00F7336CC65A4D"/>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9A45A6FEC7274293A96544F6D06C27DD"/>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D2A922DA66E641E19D74641F466236DD"/>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5E72E529222A47AEA06398B8D1E36613"/>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A22FFC87857F4DFCA8168A172C4A3DF4"/>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E0E8AD1E70AB498C96E200552A101174"/>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BFD15E4C350E493AAFCC156759D30B51"/>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37D1621B9AEF486F9F6E55D3DD32105F"/>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5E3E27D0A2224E20A8AAA6D5CE2E4EB3"/>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CAFDACA46EC24305B807DA91E99C0822"/>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E3921307708D478F93C556C516AA11DC"/>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1ED20E5D591D4765831DD51B3EDC04AB"/>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783EF5A3C945455CA04471EFB645C85E"/>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E754C0B952E64D51A982E92A0DCD21A7"/>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8BBD8C2296A04FA581776DE99B165266"/>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F7CD7AA6BEC84B688A0F2B6BE3EC6BAF"/>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A9571CEF8AB74F589DD2206230280B4F"/>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87ADF9E7163C4C6796DCDC1A5423B390"/>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86D09A937A084F3BA405370739F83C52"/>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77A18D14BB6742EAB5B0BBCBB68CDDC0"/>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53DA7C25D8FE498DA95BE5510914777B"/>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047368883D8040C0BBF35065DB8EE427"/>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B17B9BF266C84F0B90AED615CE56B32E"/>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650FD54716D64DED963CA3C016CD1212"/>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3E41E86957C24F79845D84AE5AB8B820"/>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77263222C46E4503BE819541E90BC431"/>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A80576205AB3405E8C882DEA7611181B"/>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4CB52E87B91A458D8D02E816F238CDCE"/>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77D202236EDF4367A3B752B70D1F46BD"/>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4206E8FD92664D698CFFC02DF2F7483B"/>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2BAD6606F62D4CDEB9AC5B1BE9D2F6CE"/>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DEE77F2C5F0A4E56BB01AC1F8EE98999"/>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884F22593A3F45F98301BB29EC873193"/>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A20A5DC509464572AA5ED38D242B17AD"/>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5555F8A0C5D24DC3ADF84400C346BC18"/>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AFE6F3F4A053469183A5A382FCBBAB80"/>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9DD382FA7E1747FF869CEC87B1AE7ECE"/>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120B7CC2BE764A76B919158F6F4C72E6"/>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28504F0DBD9746B987C830EE04058B06"/>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C3A64DC740B2451BA90CF5A32B497405"/>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9672FD0B943F408693B0C0A6477E8762"/>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9EC86553B9C64524B5CF1A6B2152A3DC"/>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02E6ABBDAA9A45B4B0CE1D31C6693AFA"/>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E4636A2C8A404C7D9A0427C132C997B7"/>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FD00CF8027054326AFCC2F94AB6B0D9F"/>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2F9EE0E73373447390E59EF522E951B9"/>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F0363EE5E17F43ABB8CD551FAADEB0F5"/>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E854763149D2406692DF8207E4F91E99"/>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249D155FEDBB4E93A1DE407E379D50D2"/>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902C55DBADCC4424845B2EE22829FC36"/>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0A6C8B1F745D4B428F35A7C33B3BBF7C"/>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3D0226F0B8B8489CAF6A8D8F01F012A7"/>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875E4E73ED884563BDB2FBD4540A9377"/>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546ED33656244617AF834C67B445ED9E"/>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4CEDBC2E492841099B6D8C786EEAFF13"/>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8E7B9D7F39514E46A6074AB71207122F"/>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768333F136234323BC7A1464FBDE0745"/>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8E184663A64049E09B87A1C87BEAEBF7"/>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5890339ED4E248909BB170262861F4D5"/>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7FDC63217E9E4119BB6E5B8CE2D8CE4D"/>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A0E6CF4A85F0455285B9AE23B3578A77"/>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4E0F25282AA041C58E4998DBA44C5667"/>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0331AA2DDBCA4A0CA3C64633612031DC"/>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F42F9D5E504E4429A800C0153660D6B8"/>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33253C4AA96E4AE09C635E23CBFD9266"/>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48DE2B19F9EB4CAA93EF4BF372CC6055"/>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039EBFCE3DC948589F1E1C93E6A330BD"/>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DFD0CC695CBD43F599A892E0A6D3527A"/>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17642229E8D34B90A7884912ED73C017"/>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864312668B134DBD9A9C981438BCE4D5"/>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F997D234DE7E47D88BC5458761752BCF"/>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9E8C3FE8A8B148A9BA7B08EF133BA9B4"/>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EA9FB7375BBC43DF8BA12EE276450553"/>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C1807402F65A430EAC1ADC8C60279B1A"/>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209A5A90BCCD4866823ED83633BA3482"/>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9C73489ED6D9476AA9ABF841C1590EB8"/>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40F451437B85472D9BBC3B602B70F33F"/>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801DC27653684055BC4E02DDFFD82B77"/>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AE55B6BDE1F043E8B99E17664DE3072F"/>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F6FCD1899F8C477F8987CDB30C25AF13"/>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820AF8BB183B414E8D94B0C955F742C8"/>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E0496DE0BC4842629A7EAA54CB29C385"/>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32A847399BB648F49F70E52AE4E82666"/>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E60C20F97EDA44A38AADDE326F496961"/>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EE6D4EEC0D6A40249742423081937060"/>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943FD15825134476B141E02FD75C4363"/>
                </w:placeholder>
                <w:text/>
              </w:sdtPr>
              <w:sdtEndPr/>
              <w:sdtContent>
                <w:r w:rsidR="00BA6290" w:rsidRPr="00711F0E">
                  <w:t>-</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0396BE17E70647199161758885F1042D"/>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70C682FF02384C5EB61CDEDC8140E042"/>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6A34D0FA340545CCAAF2938F4B3C358D"/>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03E87A8692A14EBFA0788B57ECAB9F59"/>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9342984D083345A1B9C4F52CD5E8BBAD"/>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1CE2D264A8564F8A92EB015495D781BF"/>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551E04F2562142C891E9E86551A1680E"/>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63D80624B88C49A2AF99B742474D6DDE"/>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A5694B4D220349668ED864C1474AEBBA"/>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B63E2954CF0F4D7589272404199F568A"/>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FC6E359730C14B45AEEA35009617B520"/>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9D9D7E7DA2AC4588A65E772A0F9293B0"/>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3FD97BCA35E54F87B82C4D64798794B2"/>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D1433439B47A4D5E8F902B266D7E2612"/>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843CCCD679524378B463E71303179ADE"/>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0619175EA60B470C929CA59B1D0F444D"/>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18A55A976CCE494D979CB3A6F31FC94C"/>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5D44C437F7EF4DC3909B90E2F38820A6"/>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D2BB084D41F04201AB1B396A214DC2B9"/>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DCC0EBDE55DC420886E0EBB49E8B38D1"/>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9B5853436CB14E88A506A74DC801790E"/>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C414134B20F64C4F9CE70A55259B3FF2"/>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A3942204F5984B7AAF29F56211C31E37"/>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C81A2B425B974BD49D31A6F096AD0C5A"/>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4278789DB03249119A31E80CA79A887B"/>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A418783586004DAF92A689A5204D6A53"/>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8FA47A38E2D04D2FAC36F12E37B691EC"/>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CC4007D17A024509975BAF017ADCF5EF"/>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86575FC976B843E3822F4931B522AA4C"/>
                </w:placeholder>
                <w:text/>
              </w:sdtPr>
              <w:sdtEndPr/>
              <w:sdtContent>
                <w:r w:rsidR="00BA6290" w:rsidRPr="00711F0E">
                  <w:t>-</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51767FAF00134878ACFF5A09A077CDEF"/>
                </w:placeholder>
                <w:text/>
              </w:sdtPr>
              <w:sdtEndPr/>
              <w:sdtContent>
                <w:r w:rsidR="00BA6290" w:rsidRPr="00711F0E">
                  <w:t>-</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443E6FE29AFC43C1A67700EFB6B51424"/>
                </w:placeholder>
                <w:showingPlcHdr/>
                <w:dataBinding w:prefixMappings="xmlns:ns0='http://wwww.hallomagic.com/xbrl/consistency' xmlns:ns1='consistency' " w:xpath="/ns0:xbrlConsistency[1]/ns1:ccConsistency[1]/ns1:ccSign_IssuedCapitalneeq_instant_T[1]" w:storeItemID="{B06C364F-10E7-4ED6-AD52-CA5310D855A1}"/>
                <w:text/>
              </w:sdtPr>
              <w:sdtEndPr/>
              <w:sdtContent>
                <w:r w:rsidR="009F3C42" w:rsidRPr="00711F0E">
                  <w:rPr>
                    <w:rStyle w:val="placeholder1Char"/>
                    <w:rFonts w:hint="eastAsia"/>
                    <w:sz w:val="16"/>
                    <w:szCs w:val="16"/>
                  </w:rPr>
                  <w:t>____</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85729495AB4A41089FC45BFFFAF836B6"/>
                </w:placeholder>
                <w:showingPlcHdr/>
                <w:dataBinding w:prefixMappings="xmlns:ns0='http://wwww.hallomagic.com/xbrl/consistency' xmlns:ns1='consistency' " w:xpath="/ns0:xbrlConsistency[1]/ns1:ccConsistency[1]/ns1:ccSign_CapitalSurplusneeq_instant_T[1]" w:storeItemID="{B06C364F-10E7-4ED6-AD52-CA5310D855A1}"/>
                <w:text/>
              </w:sdtPr>
              <w:sdtEndPr/>
              <w:sdtContent>
                <w:r w:rsidR="009F3C42" w:rsidRPr="00711F0E">
                  <w:rPr>
                    <w:rStyle w:val="placeholder1Char"/>
                    <w:rFonts w:hint="eastAsia"/>
                    <w:sz w:val="16"/>
                    <w:szCs w:val="16"/>
                  </w:rPr>
                  <w:t>____</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21461EC544A1477BBEB85C4806A658B6"/>
                </w:placeholder>
                <w:showingPlcHdr/>
                <w:dataBinding w:prefixMappings="xmlns:ns0='http://wwww.hallomagic.com/xbrl/consistency' xmlns:ns1='consistency' " w:xpath="/ns0:xbrlConsistency[1]/ns1:ccConsistency[1]/ns1:ccSign_KuCunGuneeq_instant_T[1]" w:storeItemID="{B06C364F-10E7-4ED6-AD52-CA5310D855A1}"/>
                <w:text/>
              </w:sdtPr>
              <w:sdtEndPr/>
              <w:sdtContent>
                <w:r w:rsidR="009F3C42" w:rsidRPr="00711F0E">
                  <w:rPr>
                    <w:rStyle w:val="placeholder1Char"/>
                    <w:rFonts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76BAFE4639DC4FCCA70BB6DA08D4FA32"/>
                </w:placeholder>
                <w:showingPlcHdr/>
                <w:dataBinding w:prefixMappings="xmlns:ns0='http://wwww.hallomagic.com/xbrl/consistency' xmlns:ns1='consistency' " w:xpath="/ns0:xbrlConsistency[1]/ns1:ccConsistency[1]/ns1:ccSign_QiTaZongHeShouYineeq_instant_T[1]" w:storeItemID="{B06C364F-10E7-4ED6-AD52-CA5310D855A1}"/>
                <w:text/>
              </w:sdtPr>
              <w:sdtEndPr/>
              <w:sdtContent>
                <w:r w:rsidR="009F3C42" w:rsidRPr="00711F0E">
                  <w:rPr>
                    <w:rStyle w:val="placeholder1Char"/>
                    <w:rFonts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E309A6B7B6F34C96B54D457A71613CDD"/>
                </w:placeholder>
                <w:showingPlcHdr/>
                <w:dataBinding w:prefixMappings="xmlns:ns0='http://wwww.hallomagic.com/xbrl/consistency' xmlns:ns1='consistency' " w:xpath="/ns0:xbrlConsistency[1]/ns1:ccConsistency[1]/ns1:ccSign_SpecializedReserveneeq_instant_T[1]" w:storeItemID="{B06C364F-10E7-4ED6-AD52-CA5310D855A1}"/>
                <w:text/>
              </w:sdtPr>
              <w:sdtEndPr/>
              <w:sdtContent>
                <w:r w:rsidR="009F3C42" w:rsidRPr="00711F0E">
                  <w:rPr>
                    <w:rStyle w:val="placeholder1Char"/>
                    <w:rFonts w:hint="eastAsia"/>
                    <w:sz w:val="16"/>
                    <w:szCs w:val="16"/>
                  </w:rPr>
                  <w:t>____</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2BC8146D8EBD4AB89CAD5CAEB9A8C1A7"/>
                </w:placeholder>
                <w:showingPlcHdr/>
                <w:dataBinding w:prefixMappings="xmlns:ns0='http://wwww.hallomagic.com/xbrl/consistency' xmlns:ns1='consistency' " w:xpath="/ns0:xbrlConsistency[1]/ns1:ccConsistency[1]/ns1:ccSign_SurplusReservesneeq_instant_T[1]" w:storeItemID="{B06C364F-10E7-4ED6-AD52-CA5310D855A1}"/>
                <w:text/>
              </w:sdtPr>
              <w:sdtEndPr/>
              <w:sdtContent>
                <w:r w:rsidR="009F3C42" w:rsidRPr="00711F0E">
                  <w:rPr>
                    <w:rStyle w:val="placeholder1Char"/>
                    <w:rFonts w:hint="eastAsia"/>
                    <w:sz w:val="16"/>
                    <w:szCs w:val="16"/>
                  </w:rPr>
                  <w:t>____</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845D4A44153E465D9F77C50C388257B1"/>
                </w:placeholder>
                <w:showingPlcHdr/>
                <w:dataBinding w:prefixMappings="xmlns:ns0='http://wwww.hallomagic.com/xbrl/consistency' xmlns:ns1='consistency' " w:xpath="/ns0:xbrlConsistency[1]/ns1:ccConsistency[1]/ns1:ccSign_GeneralProvisionsneeq_instant_T[1]" w:storeItemID="{B06C364F-10E7-4ED6-AD52-CA5310D855A1}"/>
                <w:text/>
              </w:sdtPr>
              <w:sdtEndPr/>
              <w:sdtContent>
                <w:r w:rsidR="009F3C42" w:rsidRPr="00711F0E">
                  <w:rPr>
                    <w:rStyle w:val="placeholder1Char"/>
                    <w:rFonts w:hint="eastAsia"/>
                    <w:sz w:val="16"/>
                    <w:szCs w:val="16"/>
                  </w:rPr>
                  <w:t>____</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F61F527C1ADA4A9D8E8B242B7F95720A"/>
                </w:placeholder>
                <w:showingPlcHdr/>
                <w:dataBinding w:prefixMappings="xmlns:ns0='http://wwww.hallomagic.com/xbrl/consistency' xmlns:ns1='consistency' " w:xpath="/ns0:xbrlConsistency[1]/ns1:ccConsistency[1]/ns1:ccSign_RetainedEarningsneeq_instant_T[1]" w:storeItemID="{B06C364F-10E7-4ED6-AD52-CA5310D855A1}"/>
                <w:text/>
              </w:sdtPr>
              <w:sdtEndPr/>
              <w:sdtContent>
                <w:r w:rsidR="009F3C42" w:rsidRPr="00711F0E">
                  <w:rPr>
                    <w:rStyle w:val="placeholder1Char"/>
                    <w:rFonts w:hint="eastAsia"/>
                    <w:sz w:val="16"/>
                    <w:szCs w:val="16"/>
                  </w:rPr>
                  <w:t>____</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4E1821109F444ACCAF25313CD5174489"/>
                </w:placeholder>
                <w:showingPlcHdr/>
                <w:dataBinding w:prefixMappings="xmlns:ns0='http://wwww.hallomagic.com/xbrl/consistency' xmlns:ns1='consistency' " w:xpath="/ns0:xbrlConsistency[1]/ns1:ccConsistency[1]/ns1:ccSign_NoncontrollingInterestsneeq_instant_T[1]" w:storeItemID="{B06C364F-10E7-4ED6-AD52-CA5310D855A1}"/>
                <w:text/>
              </w:sdtPr>
              <w:sdtEndPr/>
              <w:sdtContent>
                <w:r w:rsidR="009F3C42" w:rsidRPr="00711F0E">
                  <w:rPr>
                    <w:rStyle w:val="placeholder1Char"/>
                    <w:rFonts w:hint="eastAsia"/>
                    <w:sz w:val="16"/>
                    <w:szCs w:val="16"/>
                  </w:rPr>
                  <w:t>____</w:t>
                </w:r>
              </w:sdtContent>
            </w:sdt>
          </w:p>
        </w:tc>
        <w:tc>
          <w:tcPr>
            <w:tcW w:w="1479"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84D773554FFA4692916F017AD214FC45"/>
                </w:placeholder>
                <w:showingPlcHdr/>
                <w:dataBinding w:prefixMappings="xmlns:ns0='http://wwww.hallomagic.com/xbrl/consistency' xmlns:ns1='consistency' " w:xpath="/ns0:xbrlConsistency[1]/ns1:ccConsistency[1]/ns1:ccSign_Equityneeq_instant_T[1]" w:storeItemID="{B06C364F-10E7-4ED6-AD52-CA5310D855A1}"/>
                <w:text/>
              </w:sdtPr>
              <w:sdtEndPr/>
              <w:sdtContent>
                <w:r w:rsidR="009F3C42" w:rsidRPr="00711F0E">
                  <w:rPr>
                    <w:rStyle w:val="placeholder1Char"/>
                    <w:rFonts w:hint="eastAsia"/>
                    <w:sz w:val="16"/>
                    <w:szCs w:val="16"/>
                  </w:rPr>
                  <w:t>____</w:t>
                </w:r>
              </w:sdtContent>
            </w:sdt>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F2654DE518914B98BEB9B6515D7B913E"/>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D2D763AD553549BD830B6827C68367E5"/>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BD0437ABAF144552AF4A219E6A5DC9E6"/>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B721B48B98A548EB948B4118742C6456"/>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F7D38FDBF5F24AB6A2663237E949FA47"/>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DEC3E8D88937448697C4D33EA4EAEB72"/>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1A49ECC53FDB4E6E87FF332C0014F708"/>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4A3213375761444FAACEDC20F2CEE82C"/>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F80B1D42F5D24F9D944CE417FB1467C6"/>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2B8E74A130B14F81908A5DB456BB703E"/>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BE0FC616255A455B9BF15FDA62205F47"/>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63EEE719FD1E4290A5057EEF3F4F429D"/>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A00303EA9D7A4F99953DA16BC787581D"/>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338796E9E208415E8B4CD5F15C217764"/>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DD0B7748C3E54AB28EED6552712ACA0C"/>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2CB1FCFC2C2842D48FC919DD168ECAE7"/>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AEDB1D748F8D4B96B35251F2CA674029"/>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EA8BCD00BCC540DA825DDC16B2D281B8"/>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452058A4B5C04C2D84783EFA8FF12292"/>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697F7A7334CE45299024C08F8F6802EA"/>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438A62906B094AEE8976E0068EAD8EEC"/>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A9ECF9697862498C89A043C9DF5E443C"/>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A1FF99D2CD064AC9A449EE554CC87C01"/>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1EB748181C2C4F3090F73FD4C9D6AAF6"/>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C28E037B9D1F4DE1B6932FC5331C955C"/>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9DA96733B81A4D34A94B2BD7AF8AF24D"/>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BA0A205AB9D545FA9EA65F910269E7FA"/>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212E8AE92BCA4F3D9B4663446DEB6933"/>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DCF62799CBC74B5AA833308B184BAF4C"/>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5D9BDB55F82B4B9C835132AE0264D4BE"/>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EE71FFD7B5E3492AA264FAA58A7924AF"/>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0F5AF591899E4026B6E4CE1BBAB00952"/>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33619090D3514D24827C58EC559E5622"/>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676F5AA3BB284A159A6EF97C9AC0D897"/>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83172F9D3FA74E3389CF7BC246688D0A"/>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63D90159C0B242FB8D0C43CA940EBBB1"/>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FE06D4AAAF444D0593AF7D15178D4FCA"/>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1296EA42B37649FF81EBE3CB7CB08017"/>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F81EF758C9E947CB8D6C88A4B8B0A5D3"/>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138A3F1E3E024078A552EF3558C8E3F9"/>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784B64B6BAB943D0AE17A60A00383A3E"/>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E084AAFCEAAA467AA18CF16B3A113E6F"/>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78FEC0AF978E4C5AB561E2E73ED4EA24"/>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1C57A71C4C8D4EFE9F7347274B5431FD"/>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56081FE0981748A5B9F6C4B9376681F8"/>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8409F4D54C6A4E25BDBD4E823BA9BA1B"/>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02445FB289E04E8AB53C7AD4EB672451"/>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A2EC5B0CC7B34D9BB7B94B98E6B8E132"/>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3DC19B3CDB0B48C38FC0E8EA663EF44E"/>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772B03A6231D4A5E93FAA5BB46484BC6"/>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93D72BCB54BF448AAAB78A8862C5ACAE"/>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41A826D2901746C4AEA32D07A362F8C9"/>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03BB424E116B4B589A60BDF4B1CC9189"/>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AF470435219A4D4FA5AA9CB7C89EEBA0"/>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DC104190BC9E4320875E1BA87E43EAE0"/>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71457BC3A6CE48AD9F027196EB1E17C0"/>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D289D5DC794642E683FAA33DE95AFBCB"/>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EA7653B7CEC84A01B6D1DF87DD4EF058"/>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7DCBE6ECE6A243B0B53636936970781A"/>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15D0DEF1266746C2888A3041A5072FC5"/>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5542D6064DC64A69817AAA50C2A753BE"/>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A0458BED01C9444F8484FBC6CB8CCAF1"/>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4D6B3B6EAFED41E5A086BC507DE7D99F"/>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A241AD0F03924F57BFB2E234B1FE1051"/>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80249F8460664AA18416667D4A7B9E3B"/>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68AA1EB9BF1F40E380D7DCF3F23665E6"/>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B6428A2E64824FF29ACDB9D5D0B25BFC"/>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51C363781BEF41E6ADA102AC3565FBEA"/>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CA1D45A87859485FB34347765ED7763C"/>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6EC3279920914AE18F58A8F5FF0A4BB2"/>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B3BE26500DAB49A7B2519B9EC913EFA2"/>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89FDC45A66884263A2D49F47FE4AEA67"/>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64060E9BA0214C19895F3E20387E26F4"/>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CA8A27F940440D4B98B04F199827B99"/>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69A32BF5C2DA4BA085FC667F7CC93424"/>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31DB10653E57446795DEC653D23E80A3"/>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1768C0BFDF7841549E6113C6237A8F89"/>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7E492A5F1A6A451EBAFBCD77C180E869"/>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0A2778324DAD4F9F883C265DE998A099"/>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76DAC7AD2C8345729616A33F8050ADFD"/>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404C4DB2D4BB479EA343550F718D18A3"/>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7A1C4C9927EC4CF684B2745F661BAC74"/>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5FCE60EC2D9C4E988000DC104EED5C2C"/>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0B557EA7413F4EE799725D527B4EDB73"/>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96C01D23D49848D0BD358571D76E002C"/>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3A93F1D116634596897586E4BE7FFF3A"/>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8F58068FB9744E84B86AD1DBAF8C0DB7"/>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5A9EE3D3620A4B5BA8B3AB87F4A18C62"/>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82850ADB027C41CDA29C7B7E34095660"/>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A2D0C7ADC5F948D4AF256CFCA2813769"/>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693BCAEAACC04739BA472C6C0698753E"/>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C0DA9D4810DD4D3685EA6229F789885D"/>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B4FD103081F8491CBC3762B8782507F1"/>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5BF7E8DB48B041B7987A7015FC1FCFB2"/>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195616F9A47B475B8D169978693EC840"/>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A3F3D193612C4764A809DAC4F47282C9"/>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F40AF4EFA8194E94AB1C3C9C51E0DF7D"/>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913055E640E24179999351E8F80B31E9"/>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AD9D1D37AE3943EFA91226D7E7BAB9AE"/>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171C1201D5C34A41B29E5274992D74FF"/>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FADA1C664A644DB0B9BE04F565F2D8F8"/>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231BBFC1631B4F92A786A502798C159C"/>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6392BEAB14FD4DAC8BD46C8EB1E79431"/>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4AA68B0CB79A45C69FEC0DED9E2DF6BF"/>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D5D542F853C74E89A57FFD11012E4976"/>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89B0B627846B4FCC9FA6B70E32AB5E89"/>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F7DC02F58C4F4DC7BB3C9F5C7B170DAD"/>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8CF98E4D933446B4A87B4532AC35F077"/>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8F72EB447AEC44F397CD566E81F5989B"/>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350A5E05CAFD41E98F226343D9BFAE02"/>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B9A68C1126E843C8A726D34E880DE85E"/>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B8D6A4A39291475EADF61420F8E03EA9"/>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7C1C1716E2F143DEA8F5D2AFAB8E57CE"/>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7B63A35E18AE4EB28F23241FB042AA58"/>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CE52FC260A8B4D98A44B3C015630254E"/>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BCC87FDF9BDA4A6DBE8D169D823961CB"/>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122E51A8AE3F4DE0993CE1BBF9FFF50A"/>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A5D99D6762AB4D549C15E32B2151E25B"/>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D36AA0DE342043378DD414B0FC0C09F3"/>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76916545F53F43A4AF67513D3D0DB275"/>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F8094BB3C61D43D6B0B64C907B9EEFBF"/>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615EC944615B42098B6CFF3908A38C6E"/>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5FA1AF7FFAA54546A56AF6C213D5CE30"/>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C24194BE09E74320AC02C47AF3B59DEF"/>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913A087834E943D0A468B80104D812F5"/>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8CD167CFD38F401EBD6BE76464DAB2E5"/>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A5469FACBA474CE889185E2B9912BFB6"/>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E21017FA14864A6E9DB51D78F4096C09"/>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A0EE501425A54A2D8F4EECA302F98BED"/>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38CE4BFFE39A402EBB6A703BAF2C3094"/>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CE5692E976354AF8B5EE3CD559EB48B0"/>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07075717FE6144489C5DFEFD8930BAEF"/>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18A787F0EE8B4AA4843D609FAA2AFEEB"/>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7F861DF9DF0E4A64BE1DD519497554CC"/>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9225F3A314904684AC20BD77304FDEBE"/>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7165941FD2874B3AB8804B55EF310879"/>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241609E0D233418B89BDE1D55F21530A"/>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573EC2FC498F4932A490D2601230E459"/>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DE1DEDD56CE9477F8FABE58486A69AFB"/>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CA9DFBDFCB1A45E8B3EF9A8135660A4A"/>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45746D99E43D4586ACF3A3B5A705711D"/>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6E14C688E05146C6B1343E57446A3302"/>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85268F8481354588AC46056D38CB4310"/>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46928FC77E274CEEA3B23F5B33050352"/>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4FC3F5681CF943D5971B032B1F5E934B"/>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B72C76E5C82C458AACD56222847929A9"/>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1BCEEDFE7E284F859387A06EAE3ABF60"/>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15E44F2794EC4E90BF10AB1BF438631E"/>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1941B71068164EBB822AF6CE2FB91253"/>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4E43A024044E456C8AAE0B22A4C2AA5E"/>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B2AAAEDB320F4580A7EA6BE145928ABA"/>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48437490AB374933A257DE615E5F1DB1"/>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6A56BD3A80E446BCA82974149224B14F"/>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878CDCF5EB15481282AC75325149F7A4"/>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36B116BFAD104ECE934F4E4299385001"/>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13F8C15076714BB992599A01ED4ECB81"/>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A73D4D80191548DDACD851473566F109"/>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1DF0231EA1A040C9BD56D5ABE3325F8C"/>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32AEB2E50B0E4BFA8B5AE682CFBF8974"/>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A7971CCD18BD4F6DAE2D7F5B423CEF22"/>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8E8F00D1B263461896A8ABDCD889E1BD"/>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54C47038600F4AA19BB5A07AB6D9A9FC"/>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6842EBA63CA142038C4063DA46068AF9"/>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1F5E98AF7E094CF482AE6AB6BE8C6DD1"/>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5650537A31764CC59C19C3A5D23A1F28"/>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31477F8D48CE4BD78CA51324BC4C8638"/>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55940BA7BD1B4223B3FD580B9C749972"/>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94B4B229CC234C63AC934DE86C2EE4B3"/>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2432B01CA3C846719D19F652386F4C99"/>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D7CDCD3EBA104BEA9B5604ECFAF1F099"/>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3E43673787BB4568949022F8BC436471"/>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5220650753C64FAB869F00AE28FFF3A9"/>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4CD1EA7FBD9F475F99AAC841A0BF7397"/>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BC711688A38140D8BCEC65EB0B744D51"/>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E068B4BC8FAB4A9B8C47D51DFE08CAAA"/>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A8F690F736584A99AF9B477A63024CE4"/>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C306319A556143AD846F370B87287712"/>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A1A86FA5C8C94771B3781CBB107B839A"/>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C434035CAFA748248EE90B2B49E67914"/>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771A2718EFF845BBA3E299E9BECF6C6D"/>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A77E199C309E400BBA2868CE7920AE73"/>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CD25C29F82D14AEDB01E1FBFF5E14644"/>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31FBBBF5396D4DD8A5942C41C73463FA"/>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C28D94D3C4B14EF9809782DA4DEF8AA8"/>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E384E83F325F4C91849D1B8D6639E4BF"/>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6E8067A304014CF3AEB964B111B8526E"/>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EB36DA3242CE4A638D105C20C418ACC1"/>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C50868801D714BCEB16D7A133D5280F8"/>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CB5C3E92081F47C69B600A0DCB6156D4"/>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E381D68534564ADDA3267A5513B750D0"/>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19FE6C169C8C4FBA9A158EE764E300DF"/>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991509A1F9FF4C1FA29F97329B4DECA6"/>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47A3B977E94F4A08B5D9176370C4AD86"/>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E8E7BDDE477B4BA0BD0932A1382E96CC"/>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7B18A618BA6444F5A70C4B40C5E888E2"/>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4C7FD2FEC63E418881A820E1598D9B70"/>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D690841EA8DA40C5B644C4BAB6A9E71C"/>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4505FB1AAD90479E93166590F8D4D0DB"/>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FB8D6354D485459BA71C75ABE8BCF225"/>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0EC87C9C645C4B61B227BAEC39C11D6E"/>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55B0F69E0EB946F2A6BD6EF895A71A8E"/>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7F302E3E523446D392952C21D95535FD"/>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662FB48A5AFE42F7B62760E61F857292"/>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0ECC748D64F84BD4B925AF932AE68623"/>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A5F27465D54441F9877559F3389D34E4"/>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B9B979737A564B54BF39093D1DBFA7CD"/>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CD676CEDB4024AC6AB7EEFB960D9721A"/>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76CE4C5DA679483390C767068849A22B"/>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66815268F65D4CE8933A318BBA4E236D"/>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905601DB207A4E82ABBCD5AEDF9F1F6B"/>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AD1CB8A5DC174E4C9365BF34EE42FF9A"/>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B7E9A43D5EE44ACA9389B76546FD3177"/>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61289565536D4F4786D40E8C0A62BD2E"/>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6C8AAE6C039144A4AD8C0515ABC3666E"/>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352C64F853604988A00AF767994F6918"/>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870823AB7CED44F788ECFE0BD61B6C98"/>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94F85FB59F454E8DA5C8B14E88B1E67F"/>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D0B203402A734437842D639CB4EEF264"/>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91F1353C6D34441BA435357BD5270982"/>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008C95BEC0C4489F8350AFDF5FD94D11"/>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A066B7B4A55B473FB4D46C91AF4D2933"/>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8A61567F0A8C40A9B6D8F30046806B04"/>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F896E9CEC7B84FCD9C0F59F8C8AF5BC1"/>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308BCB1DF49B422F93508D4D36B6A201"/>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75A3D56B7F054E3097BE6C7F745B0AE9"/>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90365BE56E6D41E092294F0913149108"/>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A9941BB99FFE458FACCD2AED3897B53F"/>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5100236B77554E3BA7279E14E908225B"/>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016D767A987942C5B23980E40382C086"/>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016CD260C8C64339BEF033A72EC9694D"/>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76525D3C03D140B5897B8590E2C85966"/>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C6C31DEF91A4475A8A1ACD08BDBC70B9"/>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81F7EF6451DA4F1A921FD4C356A2C6EC"/>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3A15BDB8CA8240EA94F70ED620880BC9"/>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F3C65141F385457DAE6D0F1C8AC985FC"/>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559C0D20C16346B8A866D3281C6093E9"/>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656F0FF10F404562965CFFE63D656CA5"/>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045821E307CE439BA41C3C34B1C64868"/>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B0C2E417C1774AF19406304996152CDE"/>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3D6BBD45C3AE4B1C94BF05EFDE39066B"/>
                </w:placeholder>
                <w:text/>
              </w:sdtPr>
              <w:sdtEndPr/>
              <w:sdtContent>
                <w:r w:rsidR="00BA6290" w:rsidRPr="00711F0E">
                  <w:t>-</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75FF529C3ED54578AB46DBDD29D5C424"/>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4959DE52555F4F65AD1E16C9F0852106"/>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FEEF81AC95824269873CEC8101D6F89F"/>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C7072D1AF69949EF8589E2F8B86ABEB5"/>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B03DDADB2D26447BA2FEEDA13C555602"/>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E2C68CC43B21472EBBA58037B8909931"/>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CE5DF8D6D3224EAFB9AE96B1FBB7FA4C"/>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75A4753277D6443F9103A239B0999674"/>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FE64AB7F1F1B4E37B0C360D8468D93CC"/>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054DD1DD55504025B9204624A0E1FEB2"/>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685BAA70E3A24D249A322E2128F69268"/>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062481D8AB474A4FAC044C21B28637FC"/>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7AB85E210CF64953ABB23E7F3879D4EB"/>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199F9CB0DE2B400A829D7161AC96144B"/>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33020BD0FD6C4006B5306938DB07E07E"/>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F74C7630AAB14E1D90EEB1C0A0F57100"/>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E8A2AAA472C14EA889B3D92EFDF70B26"/>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519C4874FF2D4D729BB39B4FFBAFDA52"/>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49D736970AA54D70BC583BA28119E22B"/>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FDBBF33E81204885B914A622D9866E4F"/>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8FFC731E50F7438881FC30098BA1DF5A"/>
                </w:placeholder>
                <w:text/>
              </w:sdtPr>
              <w:sdtEndPr/>
              <w:sdtContent>
                <w:r w:rsidR="00BA6290" w:rsidRPr="00711F0E">
                  <w:t>-</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6161FDFC2A1945FCB4AD0AF1DAAF87DB"/>
                </w:placeholder>
                <w:text/>
              </w:sdtPr>
              <w:sdtEndPr/>
              <w:sdtContent>
                <w:r w:rsidR="00BA6290" w:rsidRPr="00711F0E">
                  <w:t>-</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E40247C509E44C6CAF4CD0A3179FA5A7"/>
                </w:placeholder>
                <w:text/>
              </w:sdtPr>
              <w:sdtEndPr/>
              <w:sdtContent>
                <w:r w:rsidR="00BA6290" w:rsidRPr="00711F0E">
                  <w:t>-</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E0ACD3349C1D4B1794914C96E8DA8C1A"/>
                </w:placeholder>
                <w:text/>
              </w:sdtPr>
              <w:sdtEndPr/>
              <w:sdtContent>
                <w:r w:rsidR="00BA6290" w:rsidRPr="00711F0E">
                  <w:t>-</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3C071340A1B04759BA5A0B2EA47E83DE"/>
                </w:placeholder>
                <w:text/>
              </w:sdtPr>
              <w:sdtEndPr/>
              <w:sdtContent>
                <w:r w:rsidR="00BA6290" w:rsidRPr="00711F0E">
                  <w:t>-</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FB0DDAD577904FAAA516C10257961578"/>
                </w:placeholder>
                <w:text/>
              </w:sdtPr>
              <w:sdtEndPr/>
              <w:sdtContent>
                <w:r w:rsidR="00BA6290" w:rsidRPr="00711F0E">
                  <w:t>-</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6AC56B0A522F41CA9C12F033E7A81A6B"/>
                </w:placeholder>
                <w:text/>
              </w:sdtPr>
              <w:sdtEndPr/>
              <w:sdtContent>
                <w:r w:rsidR="00BA6290" w:rsidRPr="00711F0E">
                  <w:t>-</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F5616F60A55D44D8900185ACDED76462"/>
                </w:placeholder>
                <w:text/>
              </w:sdtPr>
              <w:sdtEndPr/>
              <w:sdtContent>
                <w:r w:rsidR="00BA6290" w:rsidRPr="00711F0E">
                  <w:t>-</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614F3A4BDC5043F49D841A141EDC64C2"/>
                </w:placeholder>
                <w:text/>
              </w:sdtPr>
              <w:sdtEndPr/>
              <w:sdtContent>
                <w:r w:rsidR="00BA6290" w:rsidRPr="00711F0E">
                  <w:t>-</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3CAB9830695C4151B10FC2080685F080"/>
                </w:placeholder>
                <w:text/>
              </w:sdtPr>
              <w:sdtEndPr/>
              <w:sdtContent>
                <w:r w:rsidR="00BA6290" w:rsidRPr="00711F0E">
                  <w:t>-</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B4EB1CFA36174652A5A6997B36F58DA3"/>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9F3C42" w:rsidRPr="00711F0E">
                  <w:rPr>
                    <w:rStyle w:val="placeholder1Char"/>
                    <w:rFonts w:hint="eastAsia"/>
                    <w:sz w:val="16"/>
                    <w:szCs w:val="16"/>
                  </w:rPr>
                  <w:t>____</w:t>
                </w:r>
              </w:sdtContent>
            </w:sdt>
          </w:p>
        </w:tc>
        <w:tc>
          <w:tcPr>
            <w:tcW w:w="1418"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665E261594FB488B8685C1A4E2DD3103"/>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9F3C42" w:rsidRPr="00711F0E">
                  <w:rPr>
                    <w:rStyle w:val="placeholder1Char"/>
                    <w:rFonts w:hint="eastAsia"/>
                    <w:sz w:val="16"/>
                    <w:szCs w:val="16"/>
                  </w:rPr>
                  <w:t>____</w:t>
                </w:r>
              </w:sdtContent>
            </w:sdt>
          </w:p>
        </w:tc>
        <w:tc>
          <w:tcPr>
            <w:tcW w:w="1275"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30EAEF4F503E45E9A260481305451E91"/>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9F3C42" w:rsidRPr="00711F0E">
                  <w:rPr>
                    <w:rStyle w:val="placeholder1Char"/>
                    <w:rFonts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6F33C7A91F4940AD9D8FACCC0DB2E32B"/>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9F3C42" w:rsidRPr="00711F0E">
                  <w:rPr>
                    <w:rStyle w:val="placeholder1Char"/>
                    <w:rFonts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CC2B7F6934374E65A7CCAC6050FFF6F4"/>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9F3C42" w:rsidRPr="00711F0E">
                  <w:rPr>
                    <w:rStyle w:val="placeholder1Char"/>
                    <w:rFonts w:hint="eastAsia"/>
                    <w:sz w:val="16"/>
                    <w:szCs w:val="16"/>
                  </w:rPr>
                  <w:t>____</w:t>
                </w:r>
              </w:sdtContent>
            </w:sdt>
          </w:p>
        </w:tc>
        <w:tc>
          <w:tcPr>
            <w:tcW w:w="1134"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8BC6F957B9DD4332B704E133C692EDB6"/>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9F3C42" w:rsidRPr="00711F0E">
                  <w:rPr>
                    <w:rStyle w:val="placeholder1Char"/>
                    <w:rFonts w:hint="eastAsia"/>
                    <w:sz w:val="16"/>
                    <w:szCs w:val="16"/>
                  </w:rPr>
                  <w:t>____</w:t>
                </w:r>
              </w:sdtContent>
            </w:sdt>
          </w:p>
        </w:tc>
        <w:tc>
          <w:tcPr>
            <w:tcW w:w="1275"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CFB5D90C4F7A4E03B421D11CA4BC5B7E"/>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9F3C42" w:rsidRPr="00711F0E">
                  <w:rPr>
                    <w:rStyle w:val="placeholder1Char"/>
                    <w:rFonts w:hint="eastAsia"/>
                    <w:sz w:val="16"/>
                    <w:szCs w:val="16"/>
                  </w:rPr>
                  <w:t>____</w:t>
                </w:r>
              </w:sdtContent>
            </w:sdt>
          </w:p>
        </w:tc>
        <w:tc>
          <w:tcPr>
            <w:tcW w:w="1276" w:type="dxa"/>
            <w:shd w:val="clear" w:color="auto" w:fill="auto"/>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555E8C86612C42FF8F6922F8339B9FDA"/>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9F3C42" w:rsidRPr="00711F0E">
                  <w:rPr>
                    <w:rStyle w:val="placeholder1Char"/>
                    <w:rFonts w:hint="eastAsia"/>
                    <w:sz w:val="16"/>
                    <w:szCs w:val="16"/>
                  </w:rPr>
                  <w:t>____</w:t>
                </w:r>
              </w:sdtContent>
            </w:sdt>
          </w:p>
        </w:tc>
        <w:tc>
          <w:tcPr>
            <w:tcW w:w="1276"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E18EA1269B7C45709268BC12AEC71F25"/>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9F3C42" w:rsidRPr="00711F0E">
                  <w:rPr>
                    <w:rStyle w:val="placeholder1Char"/>
                    <w:rFonts w:hint="eastAsia"/>
                    <w:sz w:val="16"/>
                    <w:szCs w:val="16"/>
                  </w:rPr>
                  <w:t>____</w:t>
                </w:r>
              </w:sdtContent>
            </w:sdt>
          </w:p>
        </w:tc>
        <w:tc>
          <w:tcPr>
            <w:tcW w:w="1452" w:type="dxa"/>
          </w:tcPr>
          <w:p w:rsidR="00BA6290" w:rsidRPr="00711F0E" w:rsidRDefault="00115A3F"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CF12C5273CE940AC8062639B54CED9BB"/>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9F3C42" w:rsidRPr="00711F0E">
                  <w:rPr>
                    <w:rStyle w:val="placeholder1Char"/>
                    <w:rFonts w:hint="eastAsia"/>
                    <w:sz w:val="16"/>
                    <w:szCs w:val="16"/>
                  </w:rPr>
                  <w:t>____</w:t>
                </w:r>
              </w:sdtContent>
            </w:sdt>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71382B1C515747E88AF31474A7D2CB1F"/>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009F3C42">
            <w:rPr>
              <w:rStyle w:val="placeholder1Char"/>
              <w:rFonts w:hint="eastAsia"/>
            </w:rPr>
            <w:t>__________</w:t>
          </w:r>
          <w:r w:rsidR="009F3C42">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DB2082A4586D4245B245031B01433C91"/>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009F3C42">
            <w:rPr>
              <w:rStyle w:val="placeholder1Char"/>
              <w:rFonts w:hint="eastAsia"/>
            </w:rPr>
            <w:t>__________</w:t>
          </w:r>
          <w:r w:rsidR="009F3C42">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79B529CC89054616AA98F1CC256F4A30"/>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009F3C42">
            <w:rPr>
              <w:rStyle w:val="placeholder1Char"/>
              <w:rFonts w:hint="eastAsia"/>
            </w:rPr>
            <w:t>__________</w:t>
          </w:r>
          <w:r w:rsidR="009F3C42">
            <w:rPr>
              <w:rStyle w:val="placeholder1Char"/>
            </w:rPr>
            <w:t>__</w:t>
          </w:r>
        </w:sdtContent>
      </w:sdt>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115A3F" w:rsidP="00D133D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AAF8A11D5FED4E4DAA0C16EE6B15803B"/>
                </w:placeholder>
                <w:showingPlcHdr/>
                <w:dataBinding w:prefixMappings="xmlns:ns0='http://wwww.hallomagic.com/xbrl/consistency' xmlns:ns1='consistency' " w:xpath="/ns0:xbrlConsistency[1]/ns1:ccConsistency[1]/ns1:ccSign_IssuedCapitalneeq_instant_T-1_M[1]" w:storeItemID="{B06C364F-10E7-4ED6-AD52-CA5310D855A1}"/>
                <w:text/>
              </w:sdtPr>
              <w:sdtEndPr>
                <w:rPr>
                  <w:rStyle w:val="1Char"/>
                  <w:b/>
                  <w:bCs/>
                  <w:color w:val="000000" w:themeColor="text1"/>
                  <w:kern w:val="0"/>
                  <w:lang w:val="x-none" w:eastAsia="x-none"/>
                </w:rPr>
              </w:sdtEndPr>
              <w:sdtContent>
                <w:r w:rsidR="009F3C42" w:rsidRPr="00480B8B">
                  <w:rPr>
                    <w:rStyle w:val="placeholder1Char"/>
                    <w:rFonts w:hint="eastAsia"/>
                    <w:sz w:val="16"/>
                    <w:szCs w:val="16"/>
                  </w:rPr>
                  <w:t>____</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C5ED879C1217414DBFE4A813D6DF81AE"/>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9F3C42" w:rsidRPr="00480B8B">
                  <w:rPr>
                    <w:rStyle w:val="placeholder1Char"/>
                    <w:rFonts w:hint="eastAsia"/>
                    <w:sz w:val="16"/>
                    <w:szCs w:val="16"/>
                  </w:rPr>
                  <w:t>____</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01E91A1B3B2E43C6B64112EA418AA71B"/>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9F3C42" w:rsidRPr="00480B8B">
                  <w:rPr>
                    <w:rStyle w:val="placeholder1Char"/>
                    <w:rFonts w:hint="eastAsia"/>
                    <w:sz w:val="16"/>
                    <w:szCs w:val="16"/>
                  </w:rPr>
                  <w:t>____</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5FBDA81452264443B450C79C34DAD2D3"/>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9F3C42" w:rsidRPr="00480B8B">
                  <w:rPr>
                    <w:rStyle w:val="placeholder1Char"/>
                    <w:rFonts w:hint="eastAsia"/>
                    <w:sz w:val="16"/>
                    <w:szCs w:val="16"/>
                  </w:rPr>
                  <w:t>____</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E0B4F0244F7F4690917EA4058567CDDD"/>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9F3C42" w:rsidRPr="00480B8B">
                  <w:rPr>
                    <w:rStyle w:val="placeholder1Char"/>
                    <w:rFonts w:hint="eastAsia"/>
                    <w:sz w:val="16"/>
                    <w:szCs w:val="16"/>
                  </w:rPr>
                  <w:t>____</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BD36A49B6AEA45448A3D207E6E76EF82"/>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9F3C42" w:rsidRPr="00480B8B">
                  <w:rPr>
                    <w:rStyle w:val="placeholder1Char"/>
                    <w:rFonts w:hint="eastAsia"/>
                    <w:sz w:val="16"/>
                    <w:szCs w:val="16"/>
                  </w:rPr>
                  <w:t>____</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1D87A21A21494A26B33ACDC6F29210D5"/>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9F3C42" w:rsidRPr="00480B8B">
                  <w:rPr>
                    <w:rStyle w:val="placeholder1Char"/>
                    <w:rFonts w:hint="eastAsia"/>
                    <w:sz w:val="16"/>
                    <w:szCs w:val="16"/>
                  </w:rPr>
                  <w:t>____</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4F7CD9BC8E454958A75A218C7FEDEF85"/>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9F3C42" w:rsidRPr="00480B8B">
                  <w:rPr>
                    <w:rStyle w:val="placeholder1Char"/>
                    <w:rFonts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22D770D7622343EBBE63423A2C06A2CD"/>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58C57B40AEF84334BE35E77BA3FB6EF2"/>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F671F3F5C866472ABC703DDA64F189BB"/>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5E764609737A47A2AC21201892974659"/>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2FEB30A526B54C60B8DAC0E9377F59BD"/>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DFF33C61602D4E8AA7DEA2E0F8305031"/>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498B1F8320934E088A50BB08A18F8FCC"/>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FC1205CFE21B4444A1D4B12D8075EA4F"/>
                </w:placeholder>
                <w:text/>
              </w:sdtPr>
              <w:sdtEndPr/>
              <w:sdtContent>
                <w:r w:rsidR="00BA6290" w:rsidRPr="00480B8B">
                  <w:t>-</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F91BCED3704D49CCBF353BDF20A07D81"/>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97D6109730674E4D9BE138E0001E06A0"/>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79EA758B263246549921A95AA031B1DA"/>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D0C992FD88FD41A8A4A0DAFF07D0244E"/>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3D1871C541E542BB94ADDBCD0BC0E908"/>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91DDC786459B4091BC824B2F7FB658D4"/>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8A203ED160AF4569AC6DCCCBBD6093C8"/>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DEF2E52DE19A49A2870A1669743D2C6C"/>
                </w:placeholder>
                <w:text/>
              </w:sdtPr>
              <w:sdtEndPr/>
              <w:sdtContent>
                <w:r w:rsidR="00BA6290" w:rsidRPr="00480B8B">
                  <w:t>-</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5DABFC039ECA426686562EDFEE6A6D6C"/>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B3EC23FB36994FA887039F4AA9E3AC6E"/>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37DC253E7788435AADB6FE9731721546"/>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83FD121D80414D0DAB3AD1472053EA19"/>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3A447C082E6E43728F07611629DD010C"/>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52326FF7DBBA4F6C8E0D424EB2AC0DC2"/>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C1828259CEEF45BD8738F5ACC208C7AE"/>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77FAAC0A26674DA1A8B02DFB1D92B1F0"/>
                </w:placeholder>
                <w:text/>
              </w:sdtPr>
              <w:sdtEndPr/>
              <w:sdtContent>
                <w:r w:rsidR="00BA6290" w:rsidRPr="00480B8B">
                  <w:t>-</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CCA8483D05D94E94BA77FBE892DD03D6"/>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53922F9362DF49F290254C2F4FB88C82"/>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18B0DB645A1240B88D11D06A9BA136A2"/>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2EFABA5E73CF4D9AA7C9A92D2581FA4F"/>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355D195F3DBA46CCB501BD22AED1936D"/>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6C403B10851F42A2A438B9A39510D04B"/>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2ACBF1BD32C945F493C58F33B242F995"/>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08EB7FDB1A944C6E8A219147F106B3AA"/>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28957CA4E43F48BE937348DEE54F6EF1"/>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4ACAB6150F264234A786EEC8B4077419"/>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9F3876A50E304935969792CA961E89E1"/>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32490583659149BEBFC9F42E3616CB3C"/>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00A6237249694B89AD438D4D0B8210E4"/>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4C13182196EB4222A467067A9D0B68F8"/>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E562097272E843B99E62653690FD8E9D"/>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1B79907AAAA944DDBFAFBD9701332832"/>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527C61479B37494CA1E1052BD0ADBCAC"/>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519BE7D6135440C98C28328FAAC735C9"/>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F358B6AC60094698B087930A912944E2"/>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EEFE003346DD4EE5AFB9C5A8A1E1EAF1"/>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8FF1742D32674B88BF271EAFBD57C612"/>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94E04D531A1B4397AFCAE3D0D7068FEA"/>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C8F09EA21735453D943566CB6F181C0E"/>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DD888037BF6442A9BBBB75E353063085"/>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CDC4856471384098A497F86A32D30E59"/>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602639CBF1F7427E88787AF2C71706CC"/>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CC9D15EDB8EA4FE2B7497E3AE24902B7"/>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FDE3E8CC21B74D6F981E79E0A3A37F10"/>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F5EFD59D96D848E88B30C3EB142A8613"/>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17BC13CE0CEB4EBDB212EA23341EDC28"/>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B18C33FD75C5400EB22C65CC0ACB32C6"/>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8A109B634D964ADBA8F52DCB2E25A260"/>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D025C0352C2A4DF5AC85119DFAB7DF71"/>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5F3265269F444655BAFB073B5BF780B3"/>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868070FDD0034305845C2C8EDF34FB38"/>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C8FD5820A08447A69B1ABB860FDE2B91"/>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5BAC870A473B4FBEA77390D4C69198EE"/>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B40167A1B3224FCDB7C93B3507356D80"/>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82D56BD486094F26A36A59D45688DC7A"/>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B0920B5BE3CF47A1AA400B34EC0FF2B1"/>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EBBCC0F6DEE644DEBE28A2D7E18A9223"/>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96E21EEB52A44072A93EB125ACFC5EB8"/>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2E59648F101E41DA97BB1730C33AED9D"/>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51F35A7592D040E0B669D72C77253801"/>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50F9ABE54DB64ED199B6048DE9A79ACB"/>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1B0449BFA57E4C10937C9206923D4F6C"/>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B08D647A14D349C68C01012D786FA4F3"/>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B1AD0EAD2F144EF08BB51199E333F7F1"/>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ED26E640CF1D4A478EBE30FB14BD5E7F"/>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8C99B112D9914F9AAFF669B7CC982659"/>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FEFC74CB17A7451F8FC5D35EF16677A8"/>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CDD27D7FA3464169A78068FE108FD9AA"/>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63F61B01A9FE497AB9F08497971271CC"/>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3D46B7463F4E4E8FAC5C30972EB91106"/>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FF2EAB133DA045D3BE059A64B3A3C49D"/>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DF86335DF4E14AB3B5D87B62950A9C6D"/>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B6CD625AC7794C44B23768D24A1D0C25"/>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BC30259ECD284419A4F58B7E56437ACF"/>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893C7B8E8ED645299532AE7B4FA61ED4"/>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AB928E14FD0C44F192049C2629504DE7"/>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2DD20908CB154BE0BED570E6B3D93102"/>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E41BC6E0255F4F039DD98B5FF702AF3D"/>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A9DAE1A9F87A4DB0AE7DDDE872BA2C61"/>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2B9EBE546E51456880E321764326B408"/>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A25172558935417DB62A605E1ECD691E"/>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62DDD4B64FFF4568BF39B1185B2153D2"/>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04F17C69C95C45708A36485FC2CEBC93"/>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6CA6484E184C4E9EA56F70571BF9DDA7"/>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B1A99377AF104FCFB4AEB7B635E23A8E"/>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0D6DFC658D6148CD9B15A757858BFFE1"/>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77BEA586F25440A89F4AAF89164E8498"/>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DED3FCEBAA0146EB883CFA573412A1CF"/>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2C3B4570F5AA4EC09DFA9E1B5CDA1538"/>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E1B0B685D6FE4DA7BAADAAD168E4BDCF"/>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A362B8FDDC38401E8F02B6BC1F810500"/>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70312FEDF65B4754934C3B885D096B12"/>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22FB4B98476D404696111D799969E466"/>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5715108C90454AAABFABA3BC4AA3C367"/>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690E52CC5221465FBE2F178B62E412A1"/>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6B5C01E0850A430CA710275A5444B501"/>
                </w:placeholder>
                <w:text/>
              </w:sdtPr>
              <w:sdtEndPr/>
              <w:sdtContent>
                <w:r w:rsidR="00BA6290" w:rsidRPr="00480B8B">
                  <w:t>-</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D1E02C83461547948BBBAF80B2A2E598"/>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F2945513CBD94F3F84899F197532C7F1"/>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0BB0D04FD3F841208B1488C14B87083A"/>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1480577ACC554479B613973215322A44"/>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8DC67AF159CA411EAAAFD7ACFC94BD74"/>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78273324806543CAA6C5871478C00AE2"/>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8083D9C047CF4AF890DA31C42EBF3A87"/>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5DF2CE7004A54599BD6D09648D9684CE"/>
                </w:placeholder>
                <w:text/>
              </w:sdtPr>
              <w:sdtEndPr/>
              <w:sdtContent>
                <w:r w:rsidR="00BA6290" w:rsidRPr="00480B8B">
                  <w:t>-</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2C46E4BF02EE4E82AC6DCB31B6216B01"/>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EB324CDCEE2C49CCBD66F83C5FF93F70"/>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A956B8D5CA834649BEB523F8A75252BD"/>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E0D6054A78984F7C8CF717D8C6323A87"/>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BF0FA96FD62E470BA3883D4EAE353BDC"/>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B0412CC371CD431684BCD299EBFAFC64"/>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0BCD70D09562403AA3153DE24E20FDF1"/>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BF2D0F5F8315461EA019042C0155AE83"/>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494666DAC7F340C1B039A5803079F5FE"/>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8C8DEE9465844C8F86D16896F24253A3"/>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363BD34EC38E49DC9ABCC981C34FAD6F"/>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97654DC02C4A4B868E81268F9A1A3FD0"/>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AD32B5E6484F4F88844B1CBBE9C13171"/>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393CAA9F8CFE461A8806156F21D5E147"/>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B21DE48D2F5242CB9F59BC28D62F22E8"/>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6428FE773E9F4575A2FB8EA9D4298AD1"/>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D9DD79B5795447A98AA6D3884E9AC873"/>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9DCD215F9F164CD6A4E13B5A374F39E4"/>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1005E86E0069467D8056854256014F65"/>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E52EB8C0AFBE4289AE01BFBD202F933A"/>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CBFE29F51C534E508CA265C48AA0525A"/>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6E389FE72A2B4C5E905DB4F6FF53AAAA"/>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9748EA06FE3242A3AFEB4E3D4EB78587"/>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3DF4ECBF1DA24F85B167FAF496320B9C"/>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C1825F9C9C8D45E7868C873C5F72C6E8"/>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B56CD341EE9B4B0EA0C69617E9687AB7"/>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A1EF0E1D5306408BBCE47FF60D08995B"/>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4BC06E9D0D5045749341F47727047F61"/>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CC5BCEEC74154363A46EA7A1EE5B4A32"/>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D61A8AB587F2435587E82695E7B0066A"/>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CD9709FEB92349A0B37BBFD678B30CEB"/>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C9B1B6E645F2406FA353C055E2ACF70F"/>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6B435BB2207D41C8AE51F55AD544EDB4"/>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B3D664CCA6A14863BE0AE4A8470F3241"/>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9352D0747CA748008BBE8272BE17931D"/>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BF6363A0728245DA88AAD17A14D1BCDE"/>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740470818DBC40E3A462C81AA978CED6"/>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BF6AFA3C4CAC4A83AE9266CCEDC6FB5B"/>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BE832EC723EC4CEFA4A2D5A295A19CCF"/>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8AE3645CF0CD4DC89D1140B8E9D0E355"/>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30CDEA5FF57445D888DADBB0DEEDFFD1"/>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34ACF38D04794C9CA697957511CA0B9F"/>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07DB17AB6D4249ABA730004AE737FDCA"/>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907AF6D9CD99416099C99091402DC856"/>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BC4E5A34D73449B698AECDED5F58356B"/>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C2F857D55BB04728B7638645502572B5"/>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06EE60293D734F3DB33F7ABF668C47F1"/>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5A1B2ABAE84F4154B540EE084FBEF985"/>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0118EFC6F5A2463AB7DAEACB485501BE"/>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1D715C520A684846B4FF41A77FC9B2FE"/>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720E06BDF7AE4C07BC52416B49E6CFF7"/>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BCD08F0545FF4B4690BD875D7F57B0DF"/>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4420E6A85A3B4666A28E766BB82D2930"/>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1A3F1C6E8CB144BF823CC7B2FF26271E"/>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A923A18730494C44AD1FB85ACCC49ACF"/>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71D816AEC8F347E1ACED4CD723B92D61"/>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122EF0F1A2CC40A592BF3A044235ED7E"/>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8256BD1171614DBEB48B0251383397ED"/>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6B3C9A5F7A554161A6C2E7CD6361733D"/>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32E231A76E1A4C7792399B94B0E376D9"/>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3287D48B6C3545E7ACED354F7AFFA76B"/>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E0CC5A59D72040B0BFD7D9386741953A"/>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EED0E78DFBD5439DAD4E995B6451E6B4"/>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519381E608C24567A4F477F8C6E857CF"/>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6A3313FD7F8F435781017E1AAC8795DF"/>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D22FB19897E24AFD935527DA51C24AEA"/>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2D926C7B6D2D4924864F8DA41D33F427"/>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2806A64F1A3C4320A930CD8C4F9B4BCD"/>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86DE4AC6CCBE482F82C0DA94E7F157DA"/>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779D5B3D119A4FF588B4700F695F045E"/>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0F730F73E6B84462B7D888FA62C927E0"/>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5B12B352995D4A8890FF7198A7935B84"/>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27EE7487F5B04688AC3DFED1F6E7A557"/>
                </w:placeholder>
                <w:text/>
              </w:sdtPr>
              <w:sdtEndPr/>
              <w:sdtContent>
                <w:r w:rsidR="00BA6290" w:rsidRPr="00480B8B">
                  <w:t>-</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F8C5A500C2FE427F8FC9D4FACF4A0EEA"/>
                </w:placeholder>
                <w:text/>
              </w:sdtPr>
              <w:sdtEndPr/>
              <w:sdtContent>
                <w:r w:rsidR="00BA6290" w:rsidRPr="00480B8B">
                  <w:t>-</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B5B012332AE8493A83F3EFE3DD3A3946"/>
                </w:placeholder>
                <w:text/>
              </w:sdtPr>
              <w:sdtEndPr/>
              <w:sdtContent>
                <w:r w:rsidR="00BA6290" w:rsidRPr="00480B8B">
                  <w:t>-</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E5B37F8CBCC54654951B8F04764118F9"/>
                </w:placeholder>
                <w:text/>
              </w:sdtPr>
              <w:sdtEndPr/>
              <w:sdtContent>
                <w:r w:rsidR="00BA6290" w:rsidRPr="00480B8B">
                  <w:t>-</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85CD349C1B714BC79283E82FB9F6AE87"/>
                </w:placeholder>
                <w:text/>
              </w:sdtPr>
              <w:sdtEndPr/>
              <w:sdtContent>
                <w:r w:rsidR="00BA6290" w:rsidRPr="00480B8B">
                  <w:t>-</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5027E1C6C0CE4DD38D182A6017102FCC"/>
                </w:placeholder>
                <w:text/>
              </w:sdtPr>
              <w:sdtEndPr/>
              <w:sdtContent>
                <w:r w:rsidR="00BA6290" w:rsidRPr="00480B8B">
                  <w:t>-</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7A19FF641F9E4F21B3D42D19A3EE43C8"/>
                </w:placeholder>
                <w:text/>
              </w:sdtPr>
              <w:sdtEndPr/>
              <w:sdtContent>
                <w:r w:rsidR="00BA6290" w:rsidRPr="00480B8B">
                  <w:t>-</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694CC8CEE736454387968C0DAA7CE6C2"/>
                </w:placeholder>
                <w:text/>
              </w:sdtPr>
              <w:sdtEndPr/>
              <w:sdtContent>
                <w:r w:rsidR="00BA6290" w:rsidRPr="00480B8B">
                  <w:t>-</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2D9BBFECD9A443198A5579FC939D137A"/>
                </w:placeholder>
                <w:showingPlcHdr/>
                <w:dataBinding w:prefixMappings="xmlns:ns0='http://wwww.hallomagic.com/xbrl/consistency' xmlns:ns1='consistency' " w:xpath="/ns0:xbrlConsistency[1]/ns1:ccConsistency[1]/ns1:ccSign_IssuedCapitalneeq_instant_T_M[1]" w:storeItemID="{B06C364F-10E7-4ED6-AD52-CA5310D855A1}"/>
                <w:text/>
              </w:sdtPr>
              <w:sdtEndPr/>
              <w:sdtContent>
                <w:r w:rsidR="009F3C42" w:rsidRPr="00480B8B">
                  <w:rPr>
                    <w:rStyle w:val="placeholder1Char"/>
                    <w:rFonts w:hint="eastAsia"/>
                    <w:sz w:val="16"/>
                    <w:szCs w:val="16"/>
                  </w:rPr>
                  <w:t>____</w:t>
                </w:r>
              </w:sdtContent>
            </w:sdt>
          </w:p>
        </w:tc>
        <w:tc>
          <w:tcPr>
            <w:tcW w:w="1701"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ACAFD962E2DE4F02A156067B7323CBCD"/>
                </w:placeholder>
                <w:showingPlcHdr/>
                <w:dataBinding w:prefixMappings="xmlns:ns0='http://wwww.hallomagic.com/xbrl/consistency' xmlns:ns1='consistency' " w:xpath="/ns0:xbrlConsistency[1]/ns1:ccConsistency[1]/ns1:ccSign_CapitalSurplusneeq_instant_T_M[1]" w:storeItemID="{B06C364F-10E7-4ED6-AD52-CA5310D855A1}"/>
                <w:text/>
              </w:sdtPr>
              <w:sdtEndPr/>
              <w:sdtContent>
                <w:r w:rsidR="009F3C42" w:rsidRPr="00480B8B">
                  <w:rPr>
                    <w:rStyle w:val="placeholder1Char"/>
                    <w:rFonts w:hint="eastAsia"/>
                    <w:sz w:val="16"/>
                    <w:szCs w:val="16"/>
                  </w:rPr>
                  <w:t>____</w:t>
                </w:r>
              </w:sdtContent>
            </w:sdt>
          </w:p>
        </w:tc>
        <w:tc>
          <w:tcPr>
            <w:tcW w:w="1559"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F486F2FC71D14F7499EEBC37E19415D6"/>
                </w:placeholder>
                <w:showingPlcHdr/>
                <w:dataBinding w:prefixMappings="xmlns:ns0='http://wwww.hallomagic.com/xbrl/consistency' xmlns:ns1='consistency' " w:xpath="/ns0:xbrlConsistency[1]/ns1:ccConsistency[1]/ns1:ccSign_KuCunGuneeq_instant_T_M[1]" w:storeItemID="{B06C364F-10E7-4ED6-AD52-CA5310D855A1}"/>
                <w:text/>
              </w:sdtPr>
              <w:sdtEndPr/>
              <w:sdtContent>
                <w:r w:rsidR="009F3C42" w:rsidRPr="00480B8B">
                  <w:rPr>
                    <w:rStyle w:val="placeholder1Char"/>
                    <w:rFonts w:hint="eastAsia"/>
                    <w:sz w:val="16"/>
                    <w:szCs w:val="16"/>
                  </w:rPr>
                  <w:t>____</w:t>
                </w:r>
              </w:sdtContent>
            </w:sdt>
          </w:p>
        </w:tc>
        <w:tc>
          <w:tcPr>
            <w:tcW w:w="1843"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B9BBCD6F9165422DAFB619FD571A28E1"/>
                </w:placeholder>
                <w:showingPlcHdr/>
                <w:dataBinding w:prefixMappings="xmlns:ns0='http://wwww.hallomagic.com/xbrl/consistency' xmlns:ns1='consistency' " w:xpath="/ns0:xbrlConsistency[1]/ns1:ccConsistency[1]/ns1:ccSign_QiTaZongHeShouYineeq_instant_T_M[1]" w:storeItemID="{B06C364F-10E7-4ED6-AD52-CA5310D855A1}"/>
                <w:text/>
              </w:sdtPr>
              <w:sdtEndPr/>
              <w:sdtContent>
                <w:r w:rsidR="009F3C42" w:rsidRPr="00480B8B">
                  <w:rPr>
                    <w:rStyle w:val="placeholder1Char"/>
                    <w:rFonts w:hint="eastAsia"/>
                    <w:sz w:val="16"/>
                    <w:szCs w:val="16"/>
                  </w:rPr>
                  <w:t>____</w:t>
                </w:r>
              </w:sdtContent>
            </w:sdt>
          </w:p>
        </w:tc>
        <w:tc>
          <w:tcPr>
            <w:tcW w:w="127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C7A34E61D1F74487971ACFF3A7C0876B"/>
                </w:placeholder>
                <w:showingPlcHdr/>
                <w:dataBinding w:prefixMappings="xmlns:ns0='http://wwww.hallomagic.com/xbrl/consistency' xmlns:ns1='consistency' " w:xpath="/ns0:xbrlConsistency[1]/ns1:ccConsistency[1]/ns1:ccSign_SpecializedReserveneeq_instant_T_M[1]" w:storeItemID="{B06C364F-10E7-4ED6-AD52-CA5310D855A1}"/>
                <w:text/>
              </w:sdtPr>
              <w:sdtEndPr/>
              <w:sdtContent>
                <w:r w:rsidR="009F3C42" w:rsidRPr="00480B8B">
                  <w:rPr>
                    <w:rStyle w:val="placeholder1Char"/>
                    <w:rFonts w:hint="eastAsia"/>
                    <w:sz w:val="16"/>
                    <w:szCs w:val="16"/>
                  </w:rPr>
                  <w:t>____</w:t>
                </w:r>
              </w:sdtContent>
            </w:sdt>
          </w:p>
        </w:tc>
        <w:tc>
          <w:tcPr>
            <w:tcW w:w="1417"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A6D9AF700221475089A7BEB05AAC7C96"/>
                </w:placeholder>
                <w:showingPlcHdr/>
                <w:dataBinding w:prefixMappings="xmlns:ns0='http://wwww.hallomagic.com/xbrl/consistency' xmlns:ns1='consistency' " w:xpath="/ns0:xbrlConsistency[1]/ns1:ccConsistency[1]/ns1:ccSign_SurplusReservesneeq_instant_T_M[1]" w:storeItemID="{B06C364F-10E7-4ED6-AD52-CA5310D855A1}"/>
                <w:text/>
              </w:sdtPr>
              <w:sdtEndPr/>
              <w:sdtContent>
                <w:r w:rsidR="009F3C42" w:rsidRPr="00480B8B">
                  <w:rPr>
                    <w:rStyle w:val="placeholder1Char"/>
                    <w:rFonts w:hint="eastAsia"/>
                    <w:sz w:val="16"/>
                    <w:szCs w:val="16"/>
                  </w:rPr>
                  <w:t>____</w:t>
                </w:r>
              </w:sdtContent>
            </w:sdt>
          </w:p>
        </w:tc>
        <w:tc>
          <w:tcPr>
            <w:tcW w:w="1418"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EC3AAEA533E6452E9BCF65B81DFA99B0"/>
                </w:placeholder>
                <w:showingPlcHdr/>
                <w:dataBinding w:prefixMappings="xmlns:ns0='http://wwww.hallomagic.com/xbrl/consistency' xmlns:ns1='consistency' " w:xpath="/ns0:xbrlConsistency[1]/ns1:ccConsistency[1]/ns1:ccSign_RetainedEarningsneeq_instant_T_M[1]" w:storeItemID="{B06C364F-10E7-4ED6-AD52-CA5310D855A1}"/>
                <w:text/>
              </w:sdtPr>
              <w:sdtEndPr/>
              <w:sdtContent>
                <w:r w:rsidR="009F3C42" w:rsidRPr="00480B8B">
                  <w:rPr>
                    <w:rStyle w:val="placeholder1Char"/>
                    <w:rFonts w:hint="eastAsia"/>
                    <w:sz w:val="16"/>
                    <w:szCs w:val="16"/>
                  </w:rPr>
                  <w:t>____</w:t>
                </w:r>
              </w:sdtContent>
            </w:sdt>
          </w:p>
        </w:tc>
        <w:tc>
          <w:tcPr>
            <w:tcW w:w="1496" w:type="dxa"/>
            <w:shd w:val="clear" w:color="auto" w:fill="auto"/>
          </w:tcPr>
          <w:p w:rsidR="00BA6290" w:rsidRPr="00480B8B" w:rsidRDefault="00115A3F"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E71F74B110BA4511B90920D80899E27F"/>
                </w:placeholder>
                <w:showingPlcHdr/>
                <w:dataBinding w:prefixMappings="xmlns:ns0='http://wwww.hallomagic.com/xbrl/consistency' xmlns:ns1='consistency' " w:xpath="/ns0:xbrlConsistency[1]/ns1:ccConsistency[1]/ns1:ccSign_Equityneeq_instant_T_M[1]" w:storeItemID="{B06C364F-10E7-4ED6-AD52-CA5310D855A1}"/>
                <w:text/>
              </w:sdtPr>
              <w:sdtEndPr/>
              <w:sdtContent>
                <w:r w:rsidR="009F3C42" w:rsidRPr="00480B8B">
                  <w:rPr>
                    <w:rStyle w:val="placeholder1Char"/>
                    <w:rFonts w:hint="eastAsia"/>
                    <w:sz w:val="16"/>
                    <w:szCs w:val="16"/>
                  </w:rPr>
                  <w:t>____</w:t>
                </w:r>
              </w:sdtContent>
            </w:sdt>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115A3F" w:rsidP="00D133D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BA42E1F17244441D9FA7DF7345DD96E6"/>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747A3DE77B714B61ADD06ED370B22B1A"/>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FB0B69650D0B4350A52F8EA6BFC68514"/>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35A176CF5DE1467F8D6146F003C3F74B"/>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75556890DCEB4F91921914D05C74A39E"/>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0274F384A0E74C9DAC4B69A2DFA190E6"/>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6A42324A64564B05B4D12A69D6E12177"/>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4FAC550FCFC34D1C9D5C8E230C72A022"/>
                </w:placeholder>
                <w:text/>
              </w:sdtPr>
              <w:sdtEndPr/>
              <w:sdtContent>
                <w:r w:rsidR="00BA6290" w:rsidRPr="00A06E1A">
                  <w:t>-</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04F8F53D38C74BB2A826656EC3CD3A1E"/>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4BBBAD1130CC48839D4FD464F7FB2A5A"/>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37B1672C9B3C431AA33BCF68FC661EB7"/>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C798DB75FECB448C916F8622449DC3B6"/>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5CC6338A45D643A2AFB5B93F2629A804"/>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AB7F1209ED334BA888CCDE57DF50EEA1"/>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554C32E8E837409DB6B4405623C04D13"/>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BF6CFC709F8D476AA3891B300CCA2BCA"/>
                </w:placeholder>
                <w:text/>
              </w:sdtPr>
              <w:sdtEndPr/>
              <w:sdtContent>
                <w:r w:rsidR="00BA6290" w:rsidRPr="00A06E1A">
                  <w:t>-</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12925976098442C8801E1F3EF2257781"/>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412BA9C9B8CB460CAD40F5276C59B6B0"/>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5D1BEC24D3D241D2BC16963B44499622"/>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29579959F0AE4B4B9890F8C0D724B947"/>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0EB2D93F45554FD3A629DB7007AFF1AD"/>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22050FD6A52F4F7AA1BA74FF5A71480F"/>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671459AED13A4ECD9F538AD6FAE5BA65"/>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301F77C1F0184F02BE6A6BC00CCCD4C9"/>
                </w:placeholder>
                <w:text/>
              </w:sdtPr>
              <w:sdtEndPr/>
              <w:sdtContent>
                <w:r w:rsidR="00BA6290" w:rsidRPr="00A06E1A">
                  <w:t>-</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D9560209B26D432892FAF65F52DDB6DD"/>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4DACA6840EA342D7BEE9F73E0A53A6B6"/>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483814F6CF9947728798F0755614ED2F"/>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2FD9C058EA7A48AE9ECB44488CEDE5F9"/>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D9EDC318F0BB4C6F93592B283C461064"/>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A01D17CCF833416ABC7514535BAB0D74"/>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9F92AC0E070844CC9AA810DCBA5B1A20"/>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C2B15CDBAAB6459AB8DA22473D684F77"/>
                </w:placeholder>
                <w:text/>
              </w:sdtPr>
              <w:sdtEndPr/>
              <w:sdtContent>
                <w:r w:rsidR="00BA6290" w:rsidRPr="00A06E1A">
                  <w:t>-</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4E6FA4BACB6C40DFADFBCC436FD6C215"/>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C4A3FB18DB2E4517B0BCC36824DAC361"/>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0B590FAED466482BA0CE1071880117B1"/>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BD65ED0606834D659D1FC54369E69131"/>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C24C5CE88D48413A9738E994665EF4EB"/>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002BE6902D2746438E91D5DAFB2012FA"/>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B36ADA8179E2463A8C2EB1E8BE5576C0"/>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2ABBCEC2009244C999227DF5E0756187"/>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AF7B10F9CB33440F8E0CD81B06CE36AB"/>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BE8EE07543A54E36B255FF5AF3B964FA"/>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B8B7C28A6B254E9DA5D0E2563A159E11"/>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B0C015F1E43C49F585365C196BD8778B"/>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2EB987B68955458DB42AEC1B4BAD3FB4"/>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F14D8ED267FA4346B7C3508C2F5BECA7"/>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D1A43804AAAD4AD38CDC94C65F2EDE0A"/>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124BE692C242430681C206DBA6F699DD"/>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9447CF677F32420F91317114B9870A10"/>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FB2A67478FEF4217829117525B0EC9BB"/>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39D903123FF24FC2AE2F19BC24F27CDC"/>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6CAE549551E64AD2BEE65B899E9BB6A3"/>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08F3B5964C764A608A74459C15AD4966"/>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F9F6445CF6714E3F98724C12C0419895"/>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810570ACB1D449CCA7089B36A467AE68"/>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B4C98F4A794D4D7491E7C5DE4CF74C13"/>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27AD8472141D4FE08D79D844B4625786"/>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EF24291B9A024374BCE420BC904116C9"/>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940240D1B46B4CF6A58173040378A254"/>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B182131D720E4FD1BFEB2A00452BB929"/>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1C5E37C879504692B93E6EF2F56D151B"/>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1052B32DB589433C917C87368CFC3D1F"/>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8F83228F69C84E3B9BA4DE97C4940D52"/>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335EE6A65A5046F8A3A45A7E82159B25"/>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E490DED59F63498CACFDBD7EB77BB478"/>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AB626CF837E44ED3AD36B305F196AD68"/>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BBDD9AE9D21848F0B5B5DFD73C39295D"/>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0F6DD7AFE8F94D25978865FFB81F3318"/>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827C5FACF5B6405C9A44DF855A02F479"/>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F62956AE084C4CAA8215BCE030FB4CF8"/>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12BB3675819740F0A0657E060EE092F7"/>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3A8252CA6BFB4A06A8CF9ACEC333DE0E"/>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464D90FF59F74F6E812B50F1FE529D0B"/>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BDDD7159CE7744ACBB0705F4CEA79E7A"/>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B23A8A4F9A004F60886258EFD1AC660C"/>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2FF0ED63664B4C70B3CE32777649AE21"/>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23EED5791B8640C3A2AE38BDD9CC16CC"/>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D01A98FDD7CE434883FB8567710239E0"/>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2C37E1E3A6DF4A718B11163CC34A8125"/>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37C7AA2665BA476E9518C52C48AB4BDD"/>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B3DDAD9795A3445C8BC4C2A092907AE8"/>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1F6795460ECA49889A08D5D5A73C7A21"/>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A5CCB490C8D44CEBA5A7FA6FE542ECFA"/>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B6A6BFB866C44A2EA044442637018D0D"/>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471AEA5E5F1844EF8B4CC47716452B3D"/>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6EDC56F9CC634E49BA7D3ACA628985A7"/>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6673497853A746FB8D93943429702747"/>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AB55497FD736493CADD58EA017016C4E"/>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0F1EEFE7628D4A65ADE357BAFCD4ABA0"/>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221F33F9FA764A43BE439D7E51A85F04"/>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0F00869E37604838A4D624EF41D9BC67"/>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98A34E41422C4E16BF01B92A6B52E9F7"/>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F4E2C07FF89B4FDD84C22C63F1A0D5AC"/>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339DCB02919244ADB3DC069A558E1BAF"/>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D56013AEEB1D41D18C9591BB515FD7A2"/>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0586245863F24B08852791A79A27DCA3"/>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AA9DD181EE434691BD40DDEC90101F07"/>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95F20989A89F4B1A8B49135B9BA50098"/>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AF03F6F00D9243108DF082DF0E7A313B"/>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FD878E859E73442EA91F9D78286FF7CE"/>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9CC64F42011543DC8BAAD69EE9D7718B"/>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78258746756B4CDF83276AF58A5B9BDE"/>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02C4DD66E8734D5DBE3187126AF36051"/>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F54A9A70A4C046F9AC381B119B914460"/>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19DC769AB6E04F1BAF4B35D103814E67"/>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B3EFFCA9C5444C35B11F32D0719DFB3F"/>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6766294663FC443985EDE3434CD202E9"/>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533F55877BE247E2B55ED8DC79CABDEB"/>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A699650BB0604B679AC826B0E7930F48"/>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151260B665094422BE8447E64DAB430C"/>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4C150280FC734DE1BB8AAD43BAF53E97"/>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A39DF97975444933BF5A9439558EDF40"/>
                </w:placeholder>
                <w:text/>
              </w:sdtPr>
              <w:sdtEndPr/>
              <w:sdtContent>
                <w:r w:rsidR="00BA6290" w:rsidRPr="00A06E1A">
                  <w:t>-</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8E624143BC0C48349405063D7381832D"/>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B17556FD36A24B3398507A9DF11A06D1"/>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515811CCF56F423888CD2FC3A2614CFC"/>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7F2152C427B2483AA042CE196858B4AA"/>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5CF8F9407DCC4BF6B60FBF908B3D2E35"/>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845EC0D69C6B40D38E28DA8660D3B8A9"/>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C059E67CC3934267A9AF2BFA3C4A4970"/>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9396EAFCDACC45FDABA43AB7EE706CB8"/>
                </w:placeholder>
                <w:text/>
              </w:sdtPr>
              <w:sdtEndPr/>
              <w:sdtContent>
                <w:r w:rsidR="00BA6290" w:rsidRPr="00A06E1A">
                  <w:t>-</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C3DF5345E1524AC5B47FE28970C6AB93"/>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485BF4E07EC544298EAB12AB13B96826"/>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A41BDC457AFC477A9E8E6AD095D008A2"/>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0905C5936766440F95B12780978538D3"/>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3BE33C343CF64388981D7DDDC40CF633"/>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C52B84ED46384CEDA4E7C288FE28E457"/>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4F2899F5DD7E4D26B7EB3EBD104BEEEC"/>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0CE65BA6562043C68B9872ED3C81FAF7"/>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DE7E905FE8054A6790D609764D9D3338"/>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2BD43D2EAC8E455EA6F52E2B6E93077F"/>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ACA6FB4270FA49EA998646177648A630"/>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AD9B65604F2D47E0B3CB742DC7D56E2E"/>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5CAD2A0FC8BE45DEAAD81B1BBDDAA038"/>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34B2485885694B87BCC82732CD4536D5"/>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2F060954730B4CA4B9566CA16A5DA6A5"/>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0EAC1E15D5A24FD1A4D964725C2A15C5"/>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8DECE06DBF974D618CA3B8AEB46E719D"/>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90BC5C1707334F9596BF84D2CD54D0E7"/>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350F4C89F443452D9DF623E73B573465"/>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69051ECB2C274DDFA397DFC39639D747"/>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9D5F87E6F5344E7880BC6686AA118D0F"/>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6AAE60ED1B994AD29B9F66B884D87FF4"/>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33C64AFE7B624A82AF8457E6555D0F3D"/>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456B0CB21FF94F1B94D62CFABE8E5C72"/>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E62431A5E07648B6924FBB91F029440E"/>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68C8EDC6BAAC4B60A6C320800AA7D8EE"/>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D383113159314091AA190F5C6B369514"/>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CE75D02450AB479895C7D393D243A07F"/>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F8691F0E303343CA9A3960C1BFE2ABED"/>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31510CA6B7D1418FA9AEB4E860F568BA"/>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D911291E9CED4359B35047436602E093"/>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11E90898ED4E4FB0AFC71BF502B73FCA"/>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4AF128869BDD44E3841DBA85D1EE90AE"/>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0FF7ADD5B52D408092A5CE31E16B3EDB"/>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956FC10C653C451DA570941C32DE7501"/>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A004CF10F4624338A9FBDF7A2375B44D"/>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984E3A64860042B99DA4800BC0FDFD7A"/>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0A690A5A64E641AF9DA23E99F85791A9"/>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D61979F33A8D4D6E9A1B2D60E4821049"/>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F63578B2C01A466AA5C9EA0383782F43"/>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8713AAE4439D4E64B355656F34AE5291"/>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7583AC45D4404E678D89E82420CC0308"/>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94097F82191F4CB6AE0300701304D055"/>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8F092A7B50784B5DA3BC93B50587D16A"/>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E9F4F400A9C841DEBC01D23246EE6DE2"/>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E1EDBFEF4BD44F87A7776298A7CDEA58"/>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BF80C682572243888DC8698E2DF15FCC"/>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F478ADBF38BB4FF595EAB9DD51545B1C"/>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4BCED919AF2D420ABED09B9E7B1C3811"/>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93081756E5934215B1720E136F5A73DC"/>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0E9F5CAD94EC4BABB460B1DFD2442E64"/>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05FC61436CCB4FEC9373FEAB3282F508"/>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D1E697A618E540388AF3892763808171"/>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AC8111E9C7CB4619B6D284A8CF58C34B"/>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CAE92DA9980640B097DDBDC88F7A3E09"/>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9943E5F1AB46482F80BB57F2E6E4C070"/>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C4269DB662A849AC9150F18B4163898F"/>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AB0233D6B38F47FF855FE8AAE6BCC0E7"/>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4E593CFEB0754467AC6A36F8AC90789F"/>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572013D8232D45BDA1B355783D4B0995"/>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50D1E05F0667471D964A8D5610EB5297"/>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6492A2979C3441CB84B2E88F6D45A899"/>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562CF10D0BEF4FFAABA301B2A9234390"/>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69F810DDA81C42248A71A8E734379B54"/>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E1D3829B32234D0AA90BF33CCE31EE0F"/>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24DB2D428A734D82A4EC3DBC2109649F"/>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94C4EDC4B0354B13A87A57DE07ED4CE8"/>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7319352BA15E4F219CB5AD29C86F71BA"/>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9FC709273ED64B2582A2E8885336FA2A"/>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D04C15BDD33E4181B88CB25E11DEC3BC"/>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A857A24344154700AE611EE47360EACE"/>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6F61EA7D7B4F4CE3B236C00A44493173"/>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9894C8AAD2634AAF9CA1F4B4068F05D3"/>
                </w:placeholder>
                <w:text/>
              </w:sdtPr>
              <w:sdtEndPr/>
              <w:sdtContent>
                <w:r w:rsidR="00BA6290" w:rsidRPr="00A06E1A">
                  <w:t>-</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6216232C9B8249CD9E9A377DE44B8112"/>
                </w:placeholder>
                <w:text/>
              </w:sdtPr>
              <w:sdtEndPr/>
              <w:sdtContent>
                <w:r w:rsidR="00BA6290" w:rsidRPr="00A06E1A">
                  <w:t>-</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8A36738F6B514DC2920670E0BAB378FF"/>
                </w:placeholder>
                <w:text/>
              </w:sdtPr>
              <w:sdtEndPr/>
              <w:sdtContent>
                <w:r w:rsidR="00BA6290" w:rsidRPr="00A06E1A">
                  <w:t>-</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EA9C8CDFE0554582894D0F2BAB97EBDD"/>
                </w:placeholder>
                <w:text/>
              </w:sdtPr>
              <w:sdtEndPr/>
              <w:sdtContent>
                <w:r w:rsidR="00BA6290" w:rsidRPr="00A06E1A">
                  <w:t>-</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06085D5C5BDF45EF9D4741E56CEAF2AF"/>
                </w:placeholder>
                <w:text/>
              </w:sdtPr>
              <w:sdtEndPr/>
              <w:sdtContent>
                <w:r w:rsidR="00BA6290" w:rsidRPr="00A06E1A">
                  <w:t>-</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ADF45C578BD74F1BAC4028773C10948C"/>
                </w:placeholder>
                <w:text/>
              </w:sdtPr>
              <w:sdtEndPr/>
              <w:sdtContent>
                <w:r w:rsidR="00BA6290" w:rsidRPr="00A06E1A">
                  <w:t>-</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3D00D1E88BC7476AB0E110BE3A450B7C"/>
                </w:placeholder>
                <w:text/>
              </w:sdtPr>
              <w:sdtEndPr/>
              <w:sdtContent>
                <w:r w:rsidR="00BA6290" w:rsidRPr="00A06E1A">
                  <w:t>-</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6B1BDB15C29740C59DF514EAAA67BBA2"/>
                </w:placeholder>
                <w:text/>
              </w:sdtPr>
              <w:sdtEndPr/>
              <w:sdtContent>
                <w:r w:rsidR="00BA6290" w:rsidRPr="00A06E1A">
                  <w:t>-</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95714FB65B1948E2BF4B8AC3B1458BCE"/>
                </w:placeholder>
                <w:showingPlcHdr/>
                <w:dataBinding w:prefixMappings="xmlns:ns0='http://wwww.hallomagic.com/xbrl/consistency' xmlns:ns1='consistency' " w:xpath="/ns0:xbrlConsistency[1]/ns1:ccConsistency[1]/ns1:ccSign_IssuedCapitalneeq_instant_T-1_M[1]" w:storeItemID="{B06C364F-10E7-4ED6-AD52-CA5310D855A1}"/>
                <w:text/>
              </w:sdtPr>
              <w:sdtEndPr/>
              <w:sdtContent>
                <w:r w:rsidR="009F3C42" w:rsidRPr="00A06E1A">
                  <w:rPr>
                    <w:rStyle w:val="placeholder1Char"/>
                    <w:rFonts w:hint="eastAsia"/>
                    <w:sz w:val="16"/>
                    <w:szCs w:val="16"/>
                  </w:rPr>
                  <w:t>____</w:t>
                </w:r>
              </w:sdtContent>
            </w:sdt>
          </w:p>
        </w:tc>
        <w:tc>
          <w:tcPr>
            <w:tcW w:w="1701"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750E1F83ABCB41C3836B013897ADE7FB"/>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9F3C42" w:rsidRPr="00A06E1A">
                  <w:rPr>
                    <w:rStyle w:val="placeholder1Char"/>
                    <w:rFonts w:hint="eastAsia"/>
                    <w:sz w:val="16"/>
                    <w:szCs w:val="16"/>
                  </w:rPr>
                  <w:t>____</w:t>
                </w:r>
              </w:sdtContent>
            </w:sdt>
          </w:p>
        </w:tc>
        <w:tc>
          <w:tcPr>
            <w:tcW w:w="1559"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8AA0E83B4FF248208411CAF52F1A2D7E"/>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9F3C42" w:rsidRPr="00A06E1A">
                  <w:rPr>
                    <w:rStyle w:val="placeholder1Char"/>
                    <w:rFonts w:hint="eastAsia"/>
                    <w:sz w:val="16"/>
                    <w:szCs w:val="16"/>
                  </w:rPr>
                  <w:t>____</w:t>
                </w:r>
              </w:sdtContent>
            </w:sdt>
          </w:p>
        </w:tc>
        <w:tc>
          <w:tcPr>
            <w:tcW w:w="1843"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32EB716734D744CAB96E0B68C11BE3D3"/>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9F3C42" w:rsidRPr="00A06E1A">
                  <w:rPr>
                    <w:rStyle w:val="placeholder1Char"/>
                    <w:rFonts w:hint="eastAsia"/>
                    <w:sz w:val="16"/>
                    <w:szCs w:val="16"/>
                  </w:rPr>
                  <w:t>____</w:t>
                </w:r>
              </w:sdtContent>
            </w:sdt>
          </w:p>
        </w:tc>
        <w:tc>
          <w:tcPr>
            <w:tcW w:w="1276"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5944A70495B24514AF927BA7D82D3384"/>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9F3C42" w:rsidRPr="00A06E1A">
                  <w:rPr>
                    <w:rStyle w:val="placeholder1Char"/>
                    <w:rFonts w:hint="eastAsia"/>
                    <w:sz w:val="16"/>
                    <w:szCs w:val="16"/>
                  </w:rPr>
                  <w:t>____</w:t>
                </w:r>
              </w:sdtContent>
            </w:sdt>
          </w:p>
        </w:tc>
        <w:tc>
          <w:tcPr>
            <w:tcW w:w="1417"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B7CAC9AC931E41489FFFA32CA36349CF"/>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9F3C42" w:rsidRPr="00A06E1A">
                  <w:rPr>
                    <w:rStyle w:val="placeholder1Char"/>
                    <w:rFonts w:hint="eastAsia"/>
                    <w:sz w:val="16"/>
                    <w:szCs w:val="16"/>
                  </w:rPr>
                  <w:t>____</w:t>
                </w:r>
              </w:sdtContent>
            </w:sdt>
          </w:p>
        </w:tc>
        <w:tc>
          <w:tcPr>
            <w:tcW w:w="1418"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AA7A30CD7242460C8D7BC5C48970D558"/>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9F3C42" w:rsidRPr="00A06E1A">
                  <w:rPr>
                    <w:rStyle w:val="placeholder1Char"/>
                    <w:rFonts w:hint="eastAsia"/>
                    <w:sz w:val="16"/>
                    <w:szCs w:val="16"/>
                  </w:rPr>
                  <w:t>____</w:t>
                </w:r>
              </w:sdtContent>
            </w:sdt>
          </w:p>
        </w:tc>
        <w:tc>
          <w:tcPr>
            <w:tcW w:w="1524" w:type="dxa"/>
            <w:shd w:val="clear" w:color="auto" w:fill="auto"/>
          </w:tcPr>
          <w:p w:rsidR="00BA6290" w:rsidRPr="00A06E1A" w:rsidRDefault="00115A3F"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049A70E5CBAD4DE6851C95E2402D0DE8"/>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9F3C42" w:rsidRPr="00A06E1A">
                  <w:rPr>
                    <w:rStyle w:val="placeholder1Char"/>
                    <w:rFonts w:hint="eastAsia"/>
                    <w:sz w:val="16"/>
                    <w:szCs w:val="16"/>
                  </w:rPr>
                  <w:t>____</w:t>
                </w:r>
              </w:sdtContent>
            </w:sdt>
          </w:p>
        </w:tc>
      </w:tr>
    </w:tbl>
    <w:p w:rsidR="00BA6290" w:rsidRPr="0095201F" w:rsidRDefault="00BA6290" w:rsidP="000A23CF"/>
    <w:p w:rsidR="00BA6290" w:rsidRDefault="00BA6290"/>
    <w:bookmarkEnd w:id="18"/>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19" w:name="_Toc241636382"/>
      <w:bookmarkStart w:id="20" w:name="_Toc247094011"/>
      <w:bookmarkStart w:id="21" w:name="_Toc247371786"/>
      <w:bookmarkStart w:id="22" w:name="_Toc369159472"/>
    </w:p>
    <w:bookmarkEnd w:id="19"/>
    <w:bookmarkEnd w:id="20"/>
    <w:bookmarkEnd w:id="21"/>
    <w:bookmarkEnd w:id="22"/>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3"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3"/>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FFC51A2385F54D05BBA6841936BFE87F"/>
            </w:placeholde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t>-</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A3F" w:rsidRDefault="00115A3F" w:rsidP="00215E7C">
      <w:r>
        <w:separator/>
      </w:r>
    </w:p>
  </w:endnote>
  <w:endnote w:type="continuationSeparator" w:id="0">
    <w:p w:rsidR="00115A3F" w:rsidRDefault="00115A3F"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altName w:val=".a..·..."/>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9F3C42" w:rsidRPr="009F3C42">
          <w:rPr>
            <w:noProof/>
            <w:lang w:val="zh-CN"/>
          </w:rPr>
          <w:t>1</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9F3C42" w:rsidRPr="009F3C42">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A3F" w:rsidRDefault="00115A3F" w:rsidP="00215E7C">
      <w:r>
        <w:separator/>
      </w:r>
    </w:p>
  </w:footnote>
  <w:footnote w:type="continuationSeparator" w:id="0">
    <w:p w:rsidR="00115A3F" w:rsidRDefault="00115A3F"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sdt>
      <w:sdtPr>
        <w:id w:val="-169568946"/>
        <w:lock w:val="sdtLocked"/>
        <w:placeholder>
          <w:docPart w:val="EBE2D2A7392F48A298E4EE9B8598F9EB"/>
        </w:placeholder>
        <w:showingPlcHdr/>
        <w:dataBinding w:xpath="/ns0:root[1]/ns0:GongGaoBianHao[1]" w:storeItemID="{899E956D-8A41-4FBE-A3A3-095E75D747F3}"/>
        <w:text/>
      </w:sdtPr>
      <w:sdtEndPr/>
      <w:sdtContent>
        <w:r w:rsidRPr="005A4913">
          <w:rPr>
            <w:rStyle w:val="placeholder1Char"/>
          </w:rPr>
          <w:t>_______</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3c470fab-5c6b-4fa6-ad77-da9aa96fe7cc"/>
    <w:docVar w:name="FinacialStatement" w:val="合并"/>
    <w:docVar w:name="HostingBrokerCode" w:val="QS001"/>
    <w:docVar w:name="HostingBrokerId" w:val="1"/>
    <w:docVar w:name="HostingBrokerShortName" w:val="申万宏源"/>
    <w:docVar w:name="ReportCode" w:val="GB0101"/>
    <w:docVar w:name="ReportDate" w:val="2016/2/19 0:00:00"/>
    <w:docVar w:name="ReportID" w:val="c05ec442-e173-43cd-8079-9495e41058ad"/>
    <w:docVar w:name="ReportYear" w:val="2015"/>
    <w:docVar w:name="SymbolCode" w:val="600004"/>
    <w:docVar w:name="SymbolName" w:val="武当山"/>
    <w:docVar w:name="XbrlInstancePath" w:val=" "/>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BC4"/>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15A3F"/>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45D5"/>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5B6D"/>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59F8"/>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3C42"/>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134B71"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134B71"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134B71"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134B71"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134B71"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134B71" w:rsidRDefault="003207B2">
          <w:pPr>
            <w:pStyle w:val="C6A6F395F02B4AD589B72B2B5A881C00"/>
          </w:pPr>
          <w:r w:rsidRPr="00F254F3">
            <w:rPr>
              <w:rStyle w:val="a3"/>
              <w:rFonts w:hint="eastAsia"/>
            </w:rPr>
            <w:t>单击此处输入文字。</w:t>
          </w:r>
        </w:p>
      </w:docPartBody>
    </w:docPart>
    <w:docPart>
      <w:docPartPr>
        <w:name w:val="4E548CD0CA9F4ADAAD2B4D7A8FD8328F"/>
        <w:category>
          <w:name w:val="常规"/>
          <w:gallery w:val="placeholder"/>
        </w:category>
        <w:types>
          <w:type w:val="bbPlcHdr"/>
        </w:types>
        <w:behaviors>
          <w:behavior w:val="content"/>
        </w:behaviors>
        <w:guid w:val="{3689F884-1252-471F-83EB-EC73C780E538}"/>
      </w:docPartPr>
      <w:docPartBody>
        <w:p w:rsidR="00134B71" w:rsidRDefault="003207B2">
          <w:pPr>
            <w:pStyle w:val="4E548CD0CA9F4ADAAD2B4D7A8FD8328F"/>
          </w:pPr>
          <w:r w:rsidRPr="006C405C">
            <w:rPr>
              <w:rStyle w:val="placeholder1Char"/>
            </w:rPr>
            <w:t>____________</w:t>
          </w:r>
        </w:p>
      </w:docPartBody>
    </w:docPart>
    <w:docPart>
      <w:docPartPr>
        <w:name w:val="1E3E2F5E42D8433BBBB51CD83B6E8B56"/>
        <w:category>
          <w:name w:val="常规"/>
          <w:gallery w:val="placeholder"/>
        </w:category>
        <w:types>
          <w:type w:val="bbPlcHdr"/>
        </w:types>
        <w:behaviors>
          <w:behavior w:val="content"/>
        </w:behaviors>
        <w:guid w:val="{06DCD786-89A6-478C-93A2-2AAE7C481AB3}"/>
      </w:docPartPr>
      <w:docPartBody>
        <w:p w:rsidR="00134B71" w:rsidRDefault="003207B2">
          <w:pPr>
            <w:pStyle w:val="1E3E2F5E42D8433BBBB51CD83B6E8B56"/>
          </w:pPr>
          <w:r w:rsidRPr="006C405C">
            <w:rPr>
              <w:rStyle w:val="placeholder1Char"/>
              <w:rFonts w:hint="eastAsia"/>
            </w:rPr>
            <w:t>_________________</w:t>
          </w:r>
        </w:p>
      </w:docPartBody>
    </w:docPart>
    <w:docPart>
      <w:docPartPr>
        <w:name w:val="E1D03D8119E34606A36BBD316AFA161F"/>
        <w:category>
          <w:name w:val="常规"/>
          <w:gallery w:val="placeholder"/>
        </w:category>
        <w:types>
          <w:type w:val="bbPlcHdr"/>
        </w:types>
        <w:behaviors>
          <w:behavior w:val="content"/>
        </w:behaviors>
        <w:guid w:val="{F534B326-6CA3-4E99-AB71-D20C2C615F6B}"/>
      </w:docPartPr>
      <w:docPartBody>
        <w:p w:rsidR="00134B71" w:rsidRDefault="003207B2">
          <w:pPr>
            <w:pStyle w:val="E1D03D8119E34606A36BBD316AFA161F"/>
          </w:pPr>
          <w:r w:rsidRPr="006C405C">
            <w:rPr>
              <w:rStyle w:val="placeholder1Char"/>
              <w:rFonts w:hint="eastAsia"/>
            </w:rPr>
            <w:t>选择</w:t>
          </w:r>
        </w:p>
      </w:docPartBody>
    </w:docPart>
    <w:docPart>
      <w:docPartPr>
        <w:name w:val="07811629E9D24C068B05F65342311385"/>
        <w:category>
          <w:name w:val="常规"/>
          <w:gallery w:val="placeholder"/>
        </w:category>
        <w:types>
          <w:type w:val="bbPlcHdr"/>
        </w:types>
        <w:behaviors>
          <w:behavior w:val="content"/>
        </w:behaviors>
        <w:guid w:val="{50B646FE-0A36-49B4-9AE7-36653380449B}"/>
      </w:docPartPr>
      <w:docPartBody>
        <w:p w:rsidR="00134B71" w:rsidRDefault="003207B2">
          <w:pPr>
            <w:pStyle w:val="07811629E9D24C068B05F65342311385"/>
          </w:pPr>
          <w:r w:rsidRPr="006C405C">
            <w:rPr>
              <w:rStyle w:val="placeholder1Char"/>
              <w:rFonts w:hint="eastAsia"/>
            </w:rPr>
            <w:t>选择</w:t>
          </w:r>
        </w:p>
      </w:docPartBody>
    </w:docPart>
    <w:docPart>
      <w:docPartPr>
        <w:name w:val="CA2DFCE7FFC94BE5996A8DD89B8C9496"/>
        <w:category>
          <w:name w:val="常规"/>
          <w:gallery w:val="placeholder"/>
        </w:category>
        <w:types>
          <w:type w:val="bbPlcHdr"/>
        </w:types>
        <w:behaviors>
          <w:behavior w:val="content"/>
        </w:behaviors>
        <w:guid w:val="{926930AC-3B24-4522-B9F1-566332D9E7D7}"/>
      </w:docPartPr>
      <w:docPartBody>
        <w:p w:rsidR="00134B71" w:rsidRDefault="003207B2">
          <w:pPr>
            <w:pStyle w:val="CA2DFCE7FFC94BE5996A8DD89B8C9496"/>
          </w:pPr>
          <w:r w:rsidRPr="006C405C">
            <w:rPr>
              <w:rStyle w:val="placeholder1Char"/>
              <w:rFonts w:hint="eastAsia"/>
            </w:rPr>
            <w:t>选择</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134B71"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134B71"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134B71" w:rsidRDefault="003207B2">
          <w:pPr>
            <w:pStyle w:val="7AEE602E5E2744938BD4DF215398630D"/>
          </w:pPr>
          <w:r w:rsidRPr="006C405C">
            <w:rPr>
              <w:rStyle w:val="placeholder1Char"/>
            </w:rPr>
            <w:t>________________________</w:t>
          </w:r>
        </w:p>
      </w:docPartBody>
    </w:docPart>
    <w:docPart>
      <w:docPartPr>
        <w:name w:val="0932046FF6E44867B8276E66C561FF45"/>
        <w:category>
          <w:name w:val="常规"/>
          <w:gallery w:val="placeholder"/>
        </w:category>
        <w:types>
          <w:type w:val="bbPlcHdr"/>
        </w:types>
        <w:behaviors>
          <w:behavior w:val="content"/>
        </w:behaviors>
        <w:guid w:val="{61DEBFF2-A21E-430B-B36E-3AFFBC599A77}"/>
      </w:docPartPr>
      <w:docPartBody>
        <w:p w:rsidR="00134B71" w:rsidRDefault="003207B2">
          <w:pPr>
            <w:pStyle w:val="0932046FF6E44867B8276E66C561FF45"/>
          </w:pPr>
          <w:r w:rsidRPr="006C405C">
            <w:rPr>
              <w:rStyle w:val="placeholder2Char"/>
              <w:rFonts w:hint="eastAsia"/>
            </w:rPr>
            <w:t>重要</w:t>
          </w:r>
          <w:r w:rsidRPr="006C405C">
            <w:rPr>
              <w:rStyle w:val="placeholder2Char"/>
            </w:rPr>
            <w:t>风险事项名称</w:t>
          </w:r>
        </w:p>
      </w:docPartBody>
    </w:docPart>
    <w:docPart>
      <w:docPartPr>
        <w:name w:val="FDDD1752DB0A405E99A6DECA63A311A7"/>
        <w:category>
          <w:name w:val="常规"/>
          <w:gallery w:val="placeholder"/>
        </w:category>
        <w:types>
          <w:type w:val="bbPlcHdr"/>
        </w:types>
        <w:behaviors>
          <w:behavior w:val="content"/>
        </w:behaviors>
        <w:guid w:val="{F58050A4-51A8-43E5-9CF2-90B001865069}"/>
      </w:docPartPr>
      <w:docPartBody>
        <w:p w:rsidR="00134B71" w:rsidRDefault="003207B2">
          <w:pPr>
            <w:pStyle w:val="FDDD1752DB0A405E99A6DECA63A311A7"/>
          </w:pPr>
          <w:r w:rsidRPr="006C405C">
            <w:rPr>
              <w:rStyle w:val="placeholder2Char"/>
              <w:rFonts w:hint="eastAsia"/>
            </w:rPr>
            <w:t>简要描述</w:t>
          </w:r>
          <w:r w:rsidRPr="006C405C">
            <w:rPr>
              <w:rStyle w:val="placeholder2Char"/>
            </w:rPr>
            <w:t>重要风险事项</w:t>
          </w:r>
        </w:p>
      </w:docPartBody>
    </w:docPart>
    <w:docPart>
      <w:docPartPr>
        <w:name w:val="5F77551E3B224DC982BAE7F2FB9B059B"/>
        <w:category>
          <w:name w:val="常规"/>
          <w:gallery w:val="placeholder"/>
        </w:category>
        <w:types>
          <w:type w:val="bbPlcHdr"/>
        </w:types>
        <w:behaviors>
          <w:behavior w:val="content"/>
        </w:behaviors>
        <w:guid w:val="{4A2868E1-0ECB-483D-A03B-11AF70602A3A}"/>
      </w:docPartPr>
      <w:docPartBody>
        <w:p w:rsidR="00134B71" w:rsidRDefault="003207B2">
          <w:pPr>
            <w:pStyle w:val="5F77551E3B224DC982BAE7F2FB9B059B"/>
          </w:pPr>
          <w:r w:rsidRPr="008F432C">
            <w:rPr>
              <w:rStyle w:val="placeholder1Char"/>
            </w:rPr>
            <w:t>选择</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134B71"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134B71"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134B71"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134B71"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134B71"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134B71"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134B71"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134B71"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134B71"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134B71"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134B71"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134B71"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134B71"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134B71"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134B71"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134B71"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134B71"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134B71"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134B71"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134B71" w:rsidRDefault="003207B2">
          <w:pPr>
            <w:pStyle w:val="08849BB80CA646CCA44CE4C1C9E9C44F"/>
          </w:pPr>
          <w:r w:rsidRPr="006C405C">
            <w:rPr>
              <w:rStyle w:val="placeholder1Char"/>
            </w:rPr>
            <w:t>________________________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134B71"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134B71"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134B71"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134B71"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134B71"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134B71"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134B71"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134B71"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134B71"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134B71"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134B71"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134B71"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134B71"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134B71"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134B71"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134B71"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134B71"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134B71"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134B71"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134B71"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134B71"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134B71"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134B71"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134B71"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134B71"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134B71"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134B71"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134B71"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134B71"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134B71"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134B71"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134B71"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134B71"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134B71"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134B71"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134B71"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134B71"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134B71"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134B71"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134B71"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134B71"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134B71"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134B71"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134B71"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134B71"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134B71"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134B71"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134B71"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134B71"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134B71"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134B71"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134B71"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134B71"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134B71"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134B71"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134B71"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134B71"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134B71"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134B71"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134B71"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134B71"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134B71"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134B71"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134B71"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134B71"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134B71"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134B71"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134B71"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134B71"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134B71"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134B71" w:rsidRDefault="003207B2">
          <w:pPr>
            <w:pStyle w:val="634CF4F770404DE782AA0DBF0A1D3BBD"/>
          </w:pPr>
          <w:r w:rsidRPr="006C405C">
            <w:rPr>
              <w:rStyle w:val="placeholder1Char"/>
            </w:rPr>
            <w:t>_____________</w:t>
          </w:r>
        </w:p>
      </w:docPartBody>
    </w:docPart>
    <w:docPart>
      <w:docPartPr>
        <w:name w:val="AB46722E30FD448E9666401684D1426C"/>
        <w:category>
          <w:name w:val="常规"/>
          <w:gallery w:val="placeholder"/>
        </w:category>
        <w:types>
          <w:type w:val="bbPlcHdr"/>
        </w:types>
        <w:behaviors>
          <w:behavior w:val="content"/>
        </w:behaviors>
        <w:guid w:val="{BE6A00BC-6AA0-4150-ACEC-04913E0586E6}"/>
      </w:docPartPr>
      <w:docPartBody>
        <w:p w:rsidR="00134B71" w:rsidRDefault="003207B2">
          <w:pPr>
            <w:pStyle w:val="AB46722E30FD448E9666401684D1426C"/>
          </w:pPr>
          <w:r w:rsidRPr="006C405C">
            <w:rPr>
              <w:rStyle w:val="placeholder1Char"/>
            </w:rPr>
            <w:t>____________________</w:t>
          </w:r>
        </w:p>
      </w:docPartBody>
    </w:docPart>
    <w:docPart>
      <w:docPartPr>
        <w:name w:val="F14BB570908643729880D66E01F4E043"/>
        <w:category>
          <w:name w:val="常规"/>
          <w:gallery w:val="placeholder"/>
        </w:category>
        <w:types>
          <w:type w:val="bbPlcHdr"/>
        </w:types>
        <w:behaviors>
          <w:behavior w:val="content"/>
        </w:behaviors>
        <w:guid w:val="{10BA0909-E178-4054-AAAC-75B7F8D9AD7A}"/>
      </w:docPartPr>
      <w:docPartBody>
        <w:p w:rsidR="00134B71" w:rsidRDefault="003207B2">
          <w:pPr>
            <w:pStyle w:val="F14BB570908643729880D66E01F4E043"/>
          </w:pPr>
          <w:r w:rsidRPr="006C405C">
            <w:rPr>
              <w:rStyle w:val="placeholder1Char"/>
            </w:rPr>
            <w:t>____________</w:t>
          </w:r>
        </w:p>
      </w:docPartBody>
    </w:docPart>
    <w:docPart>
      <w:docPartPr>
        <w:name w:val="5C81D040FB064709BCB09513C837AF0F"/>
        <w:category>
          <w:name w:val="常规"/>
          <w:gallery w:val="placeholder"/>
        </w:category>
        <w:types>
          <w:type w:val="bbPlcHdr"/>
        </w:types>
        <w:behaviors>
          <w:behavior w:val="content"/>
        </w:behaviors>
        <w:guid w:val="{24348790-7261-4CAD-9513-D7B6FC97BBE1}"/>
      </w:docPartPr>
      <w:docPartBody>
        <w:p w:rsidR="00134B71" w:rsidRDefault="003207B2">
          <w:pPr>
            <w:pStyle w:val="5C81D040FB064709BCB09513C837AF0F"/>
          </w:pPr>
          <w:r w:rsidRPr="006C405C">
            <w:rPr>
              <w:rStyle w:val="placeholder1Char"/>
            </w:rPr>
            <w:t>____________</w:t>
          </w:r>
        </w:p>
      </w:docPartBody>
    </w:docPart>
    <w:docPart>
      <w:docPartPr>
        <w:name w:val="FEDF2026DA8748BA9478553D2C5F412D"/>
        <w:category>
          <w:name w:val="常规"/>
          <w:gallery w:val="placeholder"/>
        </w:category>
        <w:types>
          <w:type w:val="bbPlcHdr"/>
        </w:types>
        <w:behaviors>
          <w:behavior w:val="content"/>
        </w:behaviors>
        <w:guid w:val="{EC39B800-4526-4512-9519-45E15EBE0415}"/>
      </w:docPartPr>
      <w:docPartBody>
        <w:p w:rsidR="00134B71" w:rsidRDefault="003207B2">
          <w:pPr>
            <w:pStyle w:val="FEDF2026DA8748BA9478553D2C5F412D"/>
          </w:pPr>
          <w:r w:rsidRPr="006C405C">
            <w:rPr>
              <w:rStyle w:val="placeholder1Char"/>
            </w:rPr>
            <w:t>____________</w:t>
          </w:r>
        </w:p>
      </w:docPartBody>
    </w:docPart>
    <w:docPart>
      <w:docPartPr>
        <w:name w:val="5BD56E13C54B4DE09AAA5228CBABA0CB"/>
        <w:category>
          <w:name w:val="常规"/>
          <w:gallery w:val="placeholder"/>
        </w:category>
        <w:types>
          <w:type w:val="bbPlcHdr"/>
        </w:types>
        <w:behaviors>
          <w:behavior w:val="content"/>
        </w:behaviors>
        <w:guid w:val="{267BB14B-C28F-450D-B6BD-2473EA3C651C}"/>
      </w:docPartPr>
      <w:docPartBody>
        <w:p w:rsidR="00134B71" w:rsidRDefault="003207B2">
          <w:pPr>
            <w:pStyle w:val="5BD56E13C54B4DE09AAA5228CBABA0CB"/>
          </w:pPr>
          <w:r w:rsidRPr="006C405C">
            <w:rPr>
              <w:rStyle w:val="placeholder1Char"/>
            </w:rPr>
            <w:t>____________</w:t>
          </w:r>
        </w:p>
      </w:docPartBody>
    </w:docPart>
    <w:docPart>
      <w:docPartPr>
        <w:name w:val="84BE6E0A1DD4489C933DEFC75E5D0DAA"/>
        <w:category>
          <w:name w:val="常规"/>
          <w:gallery w:val="placeholder"/>
        </w:category>
        <w:types>
          <w:type w:val="bbPlcHdr"/>
        </w:types>
        <w:behaviors>
          <w:behavior w:val="content"/>
        </w:behaviors>
        <w:guid w:val="{CADF533F-F5F7-4DDC-85C5-1E23D44C698F}"/>
      </w:docPartPr>
      <w:docPartBody>
        <w:p w:rsidR="00134B71" w:rsidRDefault="003207B2">
          <w:pPr>
            <w:pStyle w:val="84BE6E0A1DD4489C933DEFC75E5D0DAA"/>
          </w:pPr>
          <w:r w:rsidRPr="006C405C">
            <w:rPr>
              <w:rStyle w:val="placeholder1Char"/>
            </w:rPr>
            <w:t>____________</w:t>
          </w:r>
        </w:p>
      </w:docPartBody>
    </w:docPart>
    <w:docPart>
      <w:docPartPr>
        <w:name w:val="E988A96377D743DB89B77D6AFF4377F4"/>
        <w:category>
          <w:name w:val="常规"/>
          <w:gallery w:val="placeholder"/>
        </w:category>
        <w:types>
          <w:type w:val="bbPlcHdr"/>
        </w:types>
        <w:behaviors>
          <w:behavior w:val="content"/>
        </w:behaviors>
        <w:guid w:val="{EE4757DB-F40D-4D8E-A56D-7097A687C121}"/>
      </w:docPartPr>
      <w:docPartBody>
        <w:p w:rsidR="00134B71" w:rsidRDefault="003207B2">
          <w:pPr>
            <w:pStyle w:val="E988A96377D743DB89B77D6AFF4377F4"/>
          </w:pPr>
          <w:r w:rsidRPr="00F254F3">
            <w:rPr>
              <w:rStyle w:val="a3"/>
              <w:rFonts w:hint="eastAsia"/>
            </w:rPr>
            <w:t>单击此处输入文字。</w:t>
          </w:r>
        </w:p>
      </w:docPartBody>
    </w:docPart>
    <w:docPart>
      <w:docPartPr>
        <w:name w:val="8664F6D8C00148C3892A5FA63D5736D1"/>
        <w:category>
          <w:name w:val="常规"/>
          <w:gallery w:val="placeholder"/>
        </w:category>
        <w:types>
          <w:type w:val="bbPlcHdr"/>
        </w:types>
        <w:behaviors>
          <w:behavior w:val="content"/>
        </w:behaviors>
        <w:guid w:val="{BB07F0D0-D3DA-4967-9F4B-7708BCEC3EA9}"/>
      </w:docPartPr>
      <w:docPartBody>
        <w:p w:rsidR="00134B71" w:rsidRDefault="003207B2">
          <w:pPr>
            <w:pStyle w:val="8664F6D8C00148C3892A5FA63D5736D1"/>
          </w:pPr>
          <w:r w:rsidRPr="006C405C">
            <w:rPr>
              <w:rStyle w:val="placeholder1Char"/>
            </w:rPr>
            <w:t>_____________</w:t>
          </w:r>
        </w:p>
      </w:docPartBody>
    </w:docPart>
    <w:docPart>
      <w:docPartPr>
        <w:name w:val="6B97D052BDE54E58BC7580982CE13661"/>
        <w:category>
          <w:name w:val="常规"/>
          <w:gallery w:val="placeholder"/>
        </w:category>
        <w:types>
          <w:type w:val="bbPlcHdr"/>
        </w:types>
        <w:behaviors>
          <w:behavior w:val="content"/>
        </w:behaviors>
        <w:guid w:val="{607CD9E0-8747-4E48-A795-9932FF6876E2}"/>
      </w:docPartPr>
      <w:docPartBody>
        <w:p w:rsidR="00134B71" w:rsidRDefault="003207B2">
          <w:pPr>
            <w:pStyle w:val="6B97D052BDE54E58BC7580982CE13661"/>
          </w:pPr>
          <w:r w:rsidRPr="008F432C">
            <w:rPr>
              <w:rStyle w:val="placeholder1Char"/>
              <w:rFonts w:hint="eastAsia"/>
            </w:rPr>
            <w:t>_</w:t>
          </w:r>
          <w:r w:rsidRPr="008F432C">
            <w:rPr>
              <w:rStyle w:val="placeholder1Char"/>
            </w:rPr>
            <w:t>___________</w:t>
          </w:r>
        </w:p>
      </w:docPartBody>
    </w:docPart>
    <w:docPart>
      <w:docPartPr>
        <w:name w:val="21E50A2CB40D49C5AA1AC8A8597D6DCB"/>
        <w:category>
          <w:name w:val="常规"/>
          <w:gallery w:val="placeholder"/>
        </w:category>
        <w:types>
          <w:type w:val="bbPlcHdr"/>
        </w:types>
        <w:behaviors>
          <w:behavior w:val="content"/>
        </w:behaviors>
        <w:guid w:val="{D6F5A40E-7DF3-418B-A8A5-89DF518C4C88}"/>
      </w:docPartPr>
      <w:docPartBody>
        <w:p w:rsidR="00134B71" w:rsidRDefault="003207B2">
          <w:pPr>
            <w:pStyle w:val="21E50A2CB40D49C5AA1AC8A8597D6DCB"/>
          </w:pPr>
          <w:r w:rsidRPr="006C405C">
            <w:rPr>
              <w:rStyle w:val="placeholder1Char"/>
              <w:rFonts w:hint="eastAsia"/>
            </w:rPr>
            <w:t>____________</w:t>
          </w:r>
        </w:p>
      </w:docPartBody>
    </w:docPart>
    <w:docPart>
      <w:docPartPr>
        <w:name w:val="68A0D24A44E84B95B0C94212C4D72E10"/>
        <w:category>
          <w:name w:val="常规"/>
          <w:gallery w:val="placeholder"/>
        </w:category>
        <w:types>
          <w:type w:val="bbPlcHdr"/>
        </w:types>
        <w:behaviors>
          <w:behavior w:val="content"/>
        </w:behaviors>
        <w:guid w:val="{CEFDC655-CEFE-472A-B446-E7501FC279DB}"/>
      </w:docPartPr>
      <w:docPartBody>
        <w:p w:rsidR="00134B71" w:rsidRDefault="003207B2">
          <w:pPr>
            <w:pStyle w:val="68A0D24A44E84B95B0C94212C4D72E10"/>
          </w:pPr>
          <w:r w:rsidRPr="006C405C">
            <w:rPr>
              <w:rStyle w:val="placeholder1Char"/>
              <w:rFonts w:hint="eastAsia"/>
            </w:rPr>
            <w:t>____________</w:t>
          </w:r>
        </w:p>
      </w:docPartBody>
    </w:docPart>
    <w:docPart>
      <w:docPartPr>
        <w:name w:val="2B67A51E33834564ACE2C16220D5B10E"/>
        <w:category>
          <w:name w:val="常规"/>
          <w:gallery w:val="placeholder"/>
        </w:category>
        <w:types>
          <w:type w:val="bbPlcHdr"/>
        </w:types>
        <w:behaviors>
          <w:behavior w:val="content"/>
        </w:behaviors>
        <w:guid w:val="{4E0C7DFA-A82C-45D1-98EF-7A9C67E93E72}"/>
      </w:docPartPr>
      <w:docPartBody>
        <w:p w:rsidR="00134B71" w:rsidRDefault="003207B2">
          <w:pPr>
            <w:pStyle w:val="2B67A51E33834564ACE2C16220D5B10E"/>
          </w:pPr>
          <w:r w:rsidRPr="006C405C">
            <w:rPr>
              <w:rStyle w:val="placeholder1Char"/>
              <w:rFonts w:hint="eastAsia"/>
            </w:rPr>
            <w:t>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134B71"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134B71"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134B71"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134B71"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134B71"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134B71"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134B71"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134B71"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134B71"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134B71"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134B71"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134B71"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134B71"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134B71"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134B71"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134B71"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134B71"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134B71"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134B71"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134B71"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134B71"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134B71"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134B71"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134B71"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134B71"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134B71"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134B71"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134B71"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134B71"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134B71"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134B71"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134B71"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134B71"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134B71"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134B71"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134B71"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134B71"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134B71"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134B71"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134B71"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134B71"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134B71"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134B71"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134B71"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134B71"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134B71"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134B71"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134B71"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134B71"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134B71"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134B71"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134B71"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134B71"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134B71"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134B71"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134B71"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134B71"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134B71"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134B71"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134B71"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134B71"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134B71"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134B71"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134B71"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134B71"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134B71"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134B71"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134B71"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134B71"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134B71"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134B71"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134B71"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134B71"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134B71"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134B71"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134B71"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134B71" w:rsidRDefault="003207B2">
          <w:pPr>
            <w:pStyle w:val="1ADB31EA91874A0AB0A9E43431C997C1"/>
          </w:pPr>
          <w:r w:rsidRPr="00A54D1F">
            <w:rPr>
              <w:rStyle w:val="placeholder1Char"/>
            </w:rPr>
            <w:t>____________</w:t>
          </w:r>
        </w:p>
      </w:docPartBody>
    </w:docPart>
    <w:docPart>
      <w:docPartPr>
        <w:name w:val="41C62984ADBD4B9AAA767D49638BA69B"/>
        <w:category>
          <w:name w:val="常规"/>
          <w:gallery w:val="placeholder"/>
        </w:category>
        <w:types>
          <w:type w:val="bbPlcHdr"/>
        </w:types>
        <w:behaviors>
          <w:behavior w:val="content"/>
        </w:behaviors>
        <w:guid w:val="{8EE08F07-A06A-41A6-836B-D9970058ACB2}"/>
      </w:docPartPr>
      <w:docPartBody>
        <w:p w:rsidR="00134B71" w:rsidRDefault="003207B2">
          <w:pPr>
            <w:pStyle w:val="41C62984ADBD4B9AAA767D49638BA69B"/>
          </w:pPr>
          <w:r w:rsidRPr="008F432C">
            <w:rPr>
              <w:rStyle w:val="placeholder1Char"/>
            </w:rPr>
            <w:t>____________</w:t>
          </w:r>
          <w:r w:rsidRPr="008F432C">
            <w:rPr>
              <w:rStyle w:val="placeholder1Char"/>
              <w:rFonts w:hint="eastAsia"/>
            </w:rPr>
            <w:t>______</w:t>
          </w:r>
        </w:p>
      </w:docPartBody>
    </w:docPart>
    <w:docPart>
      <w:docPartPr>
        <w:name w:val="4403B8CBF4F94ECFB993472C183BB278"/>
        <w:category>
          <w:name w:val="常规"/>
          <w:gallery w:val="placeholder"/>
        </w:category>
        <w:types>
          <w:type w:val="bbPlcHdr"/>
        </w:types>
        <w:behaviors>
          <w:behavior w:val="content"/>
        </w:behaviors>
        <w:guid w:val="{DF35AC26-8FDE-4247-9865-5BFB65939124}"/>
      </w:docPartPr>
      <w:docPartBody>
        <w:p w:rsidR="00134B71" w:rsidRDefault="003207B2">
          <w:pPr>
            <w:pStyle w:val="4403B8CBF4F94ECFB993472C183BB278"/>
          </w:pPr>
          <w:r w:rsidRPr="0043669D">
            <w:rPr>
              <w:rStyle w:val="placeholder1Char"/>
              <w:sz w:val="18"/>
              <w:szCs w:val="18"/>
            </w:rPr>
            <w:t>____________</w:t>
          </w:r>
        </w:p>
      </w:docPartBody>
    </w:docPart>
    <w:docPart>
      <w:docPartPr>
        <w:name w:val="3AE49AD4ED024306B7BD6836CD644821"/>
        <w:category>
          <w:name w:val="常规"/>
          <w:gallery w:val="placeholder"/>
        </w:category>
        <w:types>
          <w:type w:val="bbPlcHdr"/>
        </w:types>
        <w:behaviors>
          <w:behavior w:val="content"/>
        </w:behaviors>
        <w:guid w:val="{B397947C-61EC-4FEA-80BD-F9094D890117}"/>
      </w:docPartPr>
      <w:docPartBody>
        <w:p w:rsidR="00134B71" w:rsidRDefault="003207B2">
          <w:pPr>
            <w:pStyle w:val="3AE49AD4ED024306B7BD6836CD644821"/>
          </w:pPr>
          <w:r w:rsidRPr="0043669D">
            <w:rPr>
              <w:rStyle w:val="placeholder1Char"/>
              <w:sz w:val="18"/>
              <w:szCs w:val="18"/>
            </w:rPr>
            <w:t>____________</w:t>
          </w:r>
        </w:p>
      </w:docPartBody>
    </w:docPart>
    <w:docPart>
      <w:docPartPr>
        <w:name w:val="355B68AEF0AF4AD88BD123C9A2EE207D"/>
        <w:category>
          <w:name w:val="常规"/>
          <w:gallery w:val="placeholder"/>
        </w:category>
        <w:types>
          <w:type w:val="bbPlcHdr"/>
        </w:types>
        <w:behaviors>
          <w:behavior w:val="content"/>
        </w:behaviors>
        <w:guid w:val="{7AC9643A-530C-4C45-B092-8DB12454A686}"/>
      </w:docPartPr>
      <w:docPartBody>
        <w:p w:rsidR="00134B71" w:rsidRDefault="003207B2">
          <w:pPr>
            <w:pStyle w:val="355B68AEF0AF4AD88BD123C9A2EE207D"/>
          </w:pPr>
          <w:r w:rsidRPr="0043669D">
            <w:rPr>
              <w:rStyle w:val="placeholder1Char"/>
              <w:sz w:val="18"/>
              <w:szCs w:val="18"/>
            </w:rPr>
            <w:t>____________</w:t>
          </w:r>
        </w:p>
      </w:docPartBody>
    </w:docPart>
    <w:docPart>
      <w:docPartPr>
        <w:name w:val="DC57973BF10342EF9FF1CA1E01A26A2C"/>
        <w:category>
          <w:name w:val="常规"/>
          <w:gallery w:val="placeholder"/>
        </w:category>
        <w:types>
          <w:type w:val="bbPlcHdr"/>
        </w:types>
        <w:behaviors>
          <w:behavior w:val="content"/>
        </w:behaviors>
        <w:guid w:val="{9E2CF583-8CEF-4DBE-8EE5-D31DC8C30A15}"/>
      </w:docPartPr>
      <w:docPartBody>
        <w:p w:rsidR="00134B71" w:rsidRDefault="003207B2">
          <w:pPr>
            <w:pStyle w:val="DC57973BF10342EF9FF1CA1E01A26A2C"/>
          </w:pPr>
          <w:r w:rsidRPr="0043669D">
            <w:rPr>
              <w:rStyle w:val="placeholder1Char"/>
              <w:sz w:val="18"/>
              <w:szCs w:val="18"/>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134B71"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134B71"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134B71"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134B71"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134B71"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134B71"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134B71"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134B71"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7A216B83B6F8457C9E74CFC9CAD7959D"/>
        <w:category>
          <w:name w:val="常规"/>
          <w:gallery w:val="placeholder"/>
        </w:category>
        <w:types>
          <w:type w:val="bbPlcHdr"/>
        </w:types>
        <w:behaviors>
          <w:behavior w:val="content"/>
        </w:behaviors>
        <w:guid w:val="{144D5A99-2786-4AA5-9DEE-D23347887242}"/>
      </w:docPartPr>
      <w:docPartBody>
        <w:p w:rsidR="00134B71" w:rsidRDefault="003207B2">
          <w:pPr>
            <w:pStyle w:val="7A216B83B6F8457C9E74CFC9CAD7959D"/>
          </w:pPr>
          <w:r w:rsidRPr="00F254F3">
            <w:rPr>
              <w:rStyle w:val="a3"/>
              <w:rFonts w:hint="eastAsia"/>
            </w:rPr>
            <w:t>单击此处输入文字。</w:t>
          </w:r>
        </w:p>
      </w:docPartBody>
    </w:docPart>
    <w:docPart>
      <w:docPartPr>
        <w:name w:val="D26AFFDF346C48048F553E56DA92DC68"/>
        <w:category>
          <w:name w:val="常规"/>
          <w:gallery w:val="placeholder"/>
        </w:category>
        <w:types>
          <w:type w:val="bbPlcHdr"/>
        </w:types>
        <w:behaviors>
          <w:behavior w:val="content"/>
        </w:behaviors>
        <w:guid w:val="{823B662F-D22A-4DEA-984B-3C31C3B22704}"/>
      </w:docPartPr>
      <w:docPartBody>
        <w:p w:rsidR="00134B71" w:rsidRDefault="003207B2">
          <w:pPr>
            <w:pStyle w:val="D26AFFDF346C48048F553E56DA92DC68"/>
          </w:pPr>
          <w:r w:rsidRPr="008F432C">
            <w:rPr>
              <w:rStyle w:val="placeholder1Char"/>
              <w:rFonts w:hint="eastAsia"/>
            </w:rPr>
            <w:t>_</w:t>
          </w:r>
          <w:r w:rsidRPr="008F432C">
            <w:rPr>
              <w:rStyle w:val="placeholder1Char"/>
            </w:rPr>
            <w:t>_</w:t>
          </w:r>
        </w:p>
      </w:docPartBody>
    </w:docPart>
    <w:docPart>
      <w:docPartPr>
        <w:name w:val="9F3AFCB06FF64E5E86656D58057E4536"/>
        <w:category>
          <w:name w:val="常规"/>
          <w:gallery w:val="placeholder"/>
        </w:category>
        <w:types>
          <w:type w:val="bbPlcHdr"/>
        </w:types>
        <w:behaviors>
          <w:behavior w:val="content"/>
        </w:behaviors>
        <w:guid w:val="{136FA0C6-2B0C-4CC0-99D8-2874ECE61343}"/>
      </w:docPartPr>
      <w:docPartBody>
        <w:p w:rsidR="00134B71" w:rsidRDefault="003207B2">
          <w:pPr>
            <w:pStyle w:val="9F3AFCB06FF64E5E86656D58057E4536"/>
          </w:pPr>
          <w:r w:rsidRPr="008F432C">
            <w:rPr>
              <w:rStyle w:val="placeholder1Char"/>
            </w:rPr>
            <w:t>______________</w:t>
          </w:r>
          <w:r w:rsidRPr="008F432C">
            <w:rPr>
              <w:rStyle w:val="placeholder1Char"/>
              <w:rFonts w:hint="eastAsia"/>
            </w:rPr>
            <w:t>___</w:t>
          </w:r>
        </w:p>
      </w:docPartBody>
    </w:docPart>
    <w:docPart>
      <w:docPartPr>
        <w:name w:val="2B9C5B2480634CF9A1D77F62B4ACCC98"/>
        <w:category>
          <w:name w:val="常规"/>
          <w:gallery w:val="placeholder"/>
        </w:category>
        <w:types>
          <w:type w:val="bbPlcHdr"/>
        </w:types>
        <w:behaviors>
          <w:behavior w:val="content"/>
        </w:behaviors>
        <w:guid w:val="{D7CDF25E-F4CB-4DCE-972C-58F7B6796A19}"/>
      </w:docPartPr>
      <w:docPartBody>
        <w:p w:rsidR="00134B71" w:rsidRDefault="003207B2">
          <w:pPr>
            <w:pStyle w:val="2B9C5B2480634CF9A1D77F62B4ACCC98"/>
          </w:pPr>
          <w:r w:rsidRPr="009E5B73">
            <w:rPr>
              <w:rStyle w:val="placeholder1Char"/>
            </w:rPr>
            <w:t>____________</w:t>
          </w:r>
        </w:p>
      </w:docPartBody>
    </w:docPart>
    <w:docPart>
      <w:docPartPr>
        <w:name w:val="AD6B964D9263400D89A3100CE6524B14"/>
        <w:category>
          <w:name w:val="常规"/>
          <w:gallery w:val="placeholder"/>
        </w:category>
        <w:types>
          <w:type w:val="bbPlcHdr"/>
        </w:types>
        <w:behaviors>
          <w:behavior w:val="content"/>
        </w:behaviors>
        <w:guid w:val="{B7D865F2-3E0B-4F5F-A92E-8452A597C7C1}"/>
      </w:docPartPr>
      <w:docPartBody>
        <w:p w:rsidR="00134B71" w:rsidRDefault="003207B2">
          <w:pPr>
            <w:pStyle w:val="AD6B964D9263400D89A3100CE6524B14"/>
          </w:pPr>
          <w:r w:rsidRPr="009E5B73">
            <w:rPr>
              <w:rStyle w:val="placeholder1Char"/>
            </w:rPr>
            <w:t>____________</w:t>
          </w:r>
        </w:p>
      </w:docPartBody>
    </w:docPart>
    <w:docPart>
      <w:docPartPr>
        <w:name w:val="17B76890214A4AD89588E4D3CE2B8A0C"/>
        <w:category>
          <w:name w:val="常规"/>
          <w:gallery w:val="placeholder"/>
        </w:category>
        <w:types>
          <w:type w:val="bbPlcHdr"/>
        </w:types>
        <w:behaviors>
          <w:behavior w:val="content"/>
        </w:behaviors>
        <w:guid w:val="{375D4637-F61B-46EF-8F58-F517F7262624}"/>
      </w:docPartPr>
      <w:docPartBody>
        <w:p w:rsidR="00134B71" w:rsidRDefault="003207B2">
          <w:pPr>
            <w:pStyle w:val="17B76890214A4AD89588E4D3CE2B8A0C"/>
          </w:pPr>
          <w:r w:rsidRPr="008F432C">
            <w:rPr>
              <w:rStyle w:val="placeholder1Char"/>
              <w:rFonts w:hint="eastAsia"/>
            </w:rPr>
            <w:t>选择</w:t>
          </w:r>
        </w:p>
      </w:docPartBody>
    </w:docPart>
    <w:docPart>
      <w:docPartPr>
        <w:name w:val="F481D5365E664FD4AC810B9A843C7936"/>
        <w:category>
          <w:name w:val="常规"/>
          <w:gallery w:val="placeholder"/>
        </w:category>
        <w:types>
          <w:type w:val="bbPlcHdr"/>
        </w:types>
        <w:behaviors>
          <w:behavior w:val="content"/>
        </w:behaviors>
        <w:guid w:val="{9C8DF8F5-B85C-488A-9018-C32CFD1679EA}"/>
      </w:docPartPr>
      <w:docPartBody>
        <w:p w:rsidR="00134B71" w:rsidRDefault="003207B2">
          <w:pPr>
            <w:pStyle w:val="F481D5365E664FD4AC810B9A843C7936"/>
          </w:pPr>
          <w:r w:rsidRPr="009E5B73">
            <w:rPr>
              <w:rStyle w:val="placeholder1Char"/>
            </w:rPr>
            <w:t>____________</w:t>
          </w:r>
        </w:p>
      </w:docPartBody>
    </w:docPart>
    <w:docPart>
      <w:docPartPr>
        <w:name w:val="F764256E4D164D1D80D912FF9763F40E"/>
        <w:category>
          <w:name w:val="常规"/>
          <w:gallery w:val="placeholder"/>
        </w:category>
        <w:types>
          <w:type w:val="bbPlcHdr"/>
        </w:types>
        <w:behaviors>
          <w:behavior w:val="content"/>
        </w:behaviors>
        <w:guid w:val="{E36B0222-9DA5-4D40-8560-36D98AA29D2A}"/>
      </w:docPartPr>
      <w:docPartBody>
        <w:p w:rsidR="00134B71" w:rsidRDefault="003207B2">
          <w:pPr>
            <w:pStyle w:val="F764256E4D164D1D80D912FF9763F40E"/>
          </w:pPr>
          <w:r w:rsidRPr="009E5B73">
            <w:rPr>
              <w:rStyle w:val="placeholder1Char"/>
            </w:rPr>
            <w:t>____________</w:t>
          </w:r>
        </w:p>
      </w:docPartBody>
    </w:docPart>
    <w:docPart>
      <w:docPartPr>
        <w:name w:val="455E959B09244D53A9CC3384B807B1DA"/>
        <w:category>
          <w:name w:val="常规"/>
          <w:gallery w:val="placeholder"/>
        </w:category>
        <w:types>
          <w:type w:val="bbPlcHdr"/>
        </w:types>
        <w:behaviors>
          <w:behavior w:val="content"/>
        </w:behaviors>
        <w:guid w:val="{A9F7A892-A418-4AEF-AF37-01B723DF0269}"/>
      </w:docPartPr>
      <w:docPartBody>
        <w:p w:rsidR="00134B71" w:rsidRDefault="003207B2">
          <w:pPr>
            <w:pStyle w:val="455E959B09244D53A9CC3384B807B1DA"/>
          </w:pPr>
          <w:r w:rsidRPr="008F432C">
            <w:rPr>
              <w:rStyle w:val="placeholder1Char"/>
              <w:rFonts w:hint="eastAsia"/>
            </w:rPr>
            <w:t>_</w:t>
          </w:r>
          <w:r w:rsidRPr="008F432C">
            <w:rPr>
              <w:rStyle w:val="placeholder1Char"/>
            </w:rPr>
            <w:t>_</w:t>
          </w:r>
        </w:p>
      </w:docPartBody>
    </w:docPart>
    <w:docPart>
      <w:docPartPr>
        <w:name w:val="57CB5886A5B44FEFBFC903FDEA6AB245"/>
        <w:category>
          <w:name w:val="常规"/>
          <w:gallery w:val="placeholder"/>
        </w:category>
        <w:types>
          <w:type w:val="bbPlcHdr"/>
        </w:types>
        <w:behaviors>
          <w:behavior w:val="content"/>
        </w:behaviors>
        <w:guid w:val="{B3E995C4-946C-439B-A6EE-4BFEDC31A020}"/>
      </w:docPartPr>
      <w:docPartBody>
        <w:p w:rsidR="00134B71" w:rsidRDefault="003207B2">
          <w:pPr>
            <w:pStyle w:val="57CB5886A5B44FEFBFC903FDEA6AB245"/>
          </w:pPr>
          <w:r w:rsidRPr="008F432C">
            <w:rPr>
              <w:rStyle w:val="placeholder1Char"/>
            </w:rPr>
            <w:t>______________</w:t>
          </w:r>
          <w:r w:rsidRPr="008F432C">
            <w:rPr>
              <w:rStyle w:val="placeholder1Char"/>
              <w:rFonts w:hint="eastAsia"/>
            </w:rPr>
            <w:t>___</w:t>
          </w:r>
        </w:p>
      </w:docPartBody>
    </w:docPart>
    <w:docPart>
      <w:docPartPr>
        <w:name w:val="51FAF85C5D69483898306C4B281ACF01"/>
        <w:category>
          <w:name w:val="常规"/>
          <w:gallery w:val="placeholder"/>
        </w:category>
        <w:types>
          <w:type w:val="bbPlcHdr"/>
        </w:types>
        <w:behaviors>
          <w:behavior w:val="content"/>
        </w:behaviors>
        <w:guid w:val="{D07CE110-E7C8-48A0-B306-ECC636629850}"/>
      </w:docPartPr>
      <w:docPartBody>
        <w:p w:rsidR="00134B71" w:rsidRDefault="003207B2">
          <w:pPr>
            <w:pStyle w:val="51FAF85C5D69483898306C4B281ACF01"/>
          </w:pPr>
          <w:r w:rsidRPr="007B4B57">
            <w:rPr>
              <w:rStyle w:val="placeholder1Char"/>
            </w:rPr>
            <w:t>____________</w:t>
          </w:r>
        </w:p>
      </w:docPartBody>
    </w:docPart>
    <w:docPart>
      <w:docPartPr>
        <w:name w:val="100EF604336047E5A9FCD40B9746C5F7"/>
        <w:category>
          <w:name w:val="常规"/>
          <w:gallery w:val="placeholder"/>
        </w:category>
        <w:types>
          <w:type w:val="bbPlcHdr"/>
        </w:types>
        <w:behaviors>
          <w:behavior w:val="content"/>
        </w:behaviors>
        <w:guid w:val="{48FE5F0D-8A69-4204-994E-BF22C86254CE}"/>
      </w:docPartPr>
      <w:docPartBody>
        <w:p w:rsidR="00134B71" w:rsidRDefault="003207B2">
          <w:pPr>
            <w:pStyle w:val="100EF604336047E5A9FCD40B9746C5F7"/>
          </w:pPr>
          <w:r w:rsidRPr="007B4B57">
            <w:rPr>
              <w:rStyle w:val="placeholder1Char"/>
            </w:rPr>
            <w:t>____________</w:t>
          </w:r>
        </w:p>
      </w:docPartBody>
    </w:docPart>
    <w:docPart>
      <w:docPartPr>
        <w:name w:val="94564ECAC8934CDD84990AA43ACCFA70"/>
        <w:category>
          <w:name w:val="常规"/>
          <w:gallery w:val="placeholder"/>
        </w:category>
        <w:types>
          <w:type w:val="bbPlcHdr"/>
        </w:types>
        <w:behaviors>
          <w:behavior w:val="content"/>
        </w:behaviors>
        <w:guid w:val="{2A0E5BD6-9D78-4398-9C7D-B1ECAD030074}"/>
      </w:docPartPr>
      <w:docPartBody>
        <w:p w:rsidR="00134B71" w:rsidRDefault="003207B2">
          <w:pPr>
            <w:pStyle w:val="94564ECAC8934CDD84990AA43ACCFA70"/>
          </w:pPr>
          <w:r w:rsidRPr="008F432C">
            <w:rPr>
              <w:rStyle w:val="placeholder1Char"/>
              <w:rFonts w:hint="eastAsia"/>
            </w:rPr>
            <w:t>选择</w:t>
          </w:r>
        </w:p>
      </w:docPartBody>
    </w:docPart>
    <w:docPart>
      <w:docPartPr>
        <w:name w:val="BFCD9932CD134AE5A236C3FED64CD859"/>
        <w:category>
          <w:name w:val="常规"/>
          <w:gallery w:val="placeholder"/>
        </w:category>
        <w:types>
          <w:type w:val="bbPlcHdr"/>
        </w:types>
        <w:behaviors>
          <w:behavior w:val="content"/>
        </w:behaviors>
        <w:guid w:val="{A56D00DA-F70D-4812-AF84-B065D1184102}"/>
      </w:docPartPr>
      <w:docPartBody>
        <w:p w:rsidR="00134B71" w:rsidRDefault="003207B2">
          <w:pPr>
            <w:pStyle w:val="BFCD9932CD134AE5A236C3FED64CD859"/>
          </w:pPr>
          <w:r w:rsidRPr="007B4B57">
            <w:rPr>
              <w:rStyle w:val="placeholder1Char"/>
              <w:szCs w:val="18"/>
            </w:rPr>
            <w:t>____________</w:t>
          </w:r>
        </w:p>
      </w:docPartBody>
    </w:docPart>
    <w:docPart>
      <w:docPartPr>
        <w:name w:val="3C1F0D5244C649068508F2174940974A"/>
        <w:category>
          <w:name w:val="常规"/>
          <w:gallery w:val="placeholder"/>
        </w:category>
        <w:types>
          <w:type w:val="bbPlcHdr"/>
        </w:types>
        <w:behaviors>
          <w:behavior w:val="content"/>
        </w:behaviors>
        <w:guid w:val="{BF9F192D-DA1B-49FB-8176-17CF6AB64416}"/>
      </w:docPartPr>
      <w:docPartBody>
        <w:p w:rsidR="00134B71" w:rsidRDefault="003207B2">
          <w:pPr>
            <w:pStyle w:val="3C1F0D5244C649068508F2174940974A"/>
          </w:pPr>
          <w:r w:rsidRPr="007B4B57">
            <w:rPr>
              <w:rStyle w:val="placeholder1Char"/>
              <w:szCs w:val="18"/>
            </w:rPr>
            <w:t>____________</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134B71"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134B71"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134B71"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134B71"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134B71"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134B71"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134B71"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134B71"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134B71"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134B71"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134B71"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134B71"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134B71"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134B71"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134B71"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134B71"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134B71"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134B71"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134B71"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134B71"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134B71"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134B71"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134B71"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134B71"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134B71"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134B71"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134B71"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134B71"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134B71"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134B71"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134B71"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134B71"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134B71"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134B71"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134B71"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134B71"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134B71"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134B71"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134B71"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134B71"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134B71"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134B71"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134B71"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134B71"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134B71"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134B71"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134B71"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134B71"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134B71"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134B71"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134B71"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134B71"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134B71"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134B71"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134B71"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134B71"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134B71"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134B71"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134B71"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134B71"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134B71"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134B71"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134B71"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134B71"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134B71"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134B71"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134B71"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134B71"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134B71"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134B71"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134B71"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134B71"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134B71"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134B71"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134B71"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134B71"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134B71"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134B71"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134B71"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134B71"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134B71"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134B71"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134B71"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134B71"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134B71"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134B71"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134B71"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134B71"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134B71"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134B71"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134B71"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134B71"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134B71"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134B71"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134B71"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134B71"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134B71"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134B71"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134B71"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134B71"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134B71"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134B71"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134B71"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134B71"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134B71"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134B71"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134B71"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134B71"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134B71"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134B71" w:rsidRDefault="003207B2">
          <w:pPr>
            <w:pStyle w:val="AD6BF583B7904801A88E3E42911899C9"/>
          </w:pPr>
          <w:r w:rsidRPr="00C63B67">
            <w:rPr>
              <w:rStyle w:val="placeholder1Char"/>
            </w:rPr>
            <w:t>__________</w:t>
          </w:r>
        </w:p>
      </w:docPartBody>
    </w:docPart>
    <w:docPart>
      <w:docPartPr>
        <w:name w:val="E3A15E0AC2BC489B8B28018A0A7BF2F9"/>
        <w:category>
          <w:name w:val="常规"/>
          <w:gallery w:val="placeholder"/>
        </w:category>
        <w:types>
          <w:type w:val="bbPlcHdr"/>
        </w:types>
        <w:behaviors>
          <w:behavior w:val="content"/>
        </w:behaviors>
        <w:guid w:val="{C226E299-9BF4-4E50-B18E-524FA3CB90E6}"/>
      </w:docPartPr>
      <w:docPartBody>
        <w:p w:rsidR="00134B71" w:rsidRDefault="003207B2">
          <w:pPr>
            <w:pStyle w:val="E3A15E0AC2BC489B8B28018A0A7BF2F9"/>
          </w:pPr>
          <w:r w:rsidRPr="00C63B67">
            <w:rPr>
              <w:rStyle w:val="placeholder1Char"/>
            </w:rPr>
            <w:t>____________</w:t>
          </w:r>
        </w:p>
      </w:docPartBody>
    </w:docPart>
    <w:docPart>
      <w:docPartPr>
        <w:name w:val="AB48C5ACCF744CF8B7F8773F2A5B03C7"/>
        <w:category>
          <w:name w:val="常规"/>
          <w:gallery w:val="placeholder"/>
        </w:category>
        <w:types>
          <w:type w:val="bbPlcHdr"/>
        </w:types>
        <w:behaviors>
          <w:behavior w:val="content"/>
        </w:behaviors>
        <w:guid w:val="{DF2A3186-0B7D-4044-A035-2223BDC0C1B8}"/>
      </w:docPartPr>
      <w:docPartBody>
        <w:p w:rsidR="00134B71" w:rsidRDefault="003207B2">
          <w:pPr>
            <w:pStyle w:val="AB48C5ACCF744CF8B7F8773F2A5B03C7"/>
          </w:pPr>
          <w:r w:rsidRPr="00C63B67">
            <w:rPr>
              <w:rStyle w:val="placeholder1Char"/>
            </w:rPr>
            <w:t>____________</w:t>
          </w:r>
        </w:p>
      </w:docPartBody>
    </w:docPart>
    <w:docPart>
      <w:docPartPr>
        <w:name w:val="93D71C61F7B04D8E9E246E8E9F0C9273"/>
        <w:category>
          <w:name w:val="常规"/>
          <w:gallery w:val="placeholder"/>
        </w:category>
        <w:types>
          <w:type w:val="bbPlcHdr"/>
        </w:types>
        <w:behaviors>
          <w:behavior w:val="content"/>
        </w:behaviors>
        <w:guid w:val="{272F3CDB-8711-4CF3-AB0C-19A558B87BBD}"/>
      </w:docPartPr>
      <w:docPartBody>
        <w:p w:rsidR="00134B71" w:rsidRDefault="003207B2">
          <w:pPr>
            <w:pStyle w:val="93D71C61F7B04D8E9E246E8E9F0C9273"/>
          </w:pPr>
          <w:r w:rsidRPr="00C63B67">
            <w:rPr>
              <w:rStyle w:val="placeholder1Char"/>
            </w:rPr>
            <w:t>________</w:t>
          </w:r>
        </w:p>
      </w:docPartBody>
    </w:docPart>
    <w:docPart>
      <w:docPartPr>
        <w:name w:val="1D92191416754843A6D9A6701C244B47"/>
        <w:category>
          <w:name w:val="常规"/>
          <w:gallery w:val="placeholder"/>
        </w:category>
        <w:types>
          <w:type w:val="bbPlcHdr"/>
        </w:types>
        <w:behaviors>
          <w:behavior w:val="content"/>
        </w:behaviors>
        <w:guid w:val="{287677DE-4144-468B-967C-8B5E2925BEF3}"/>
      </w:docPartPr>
      <w:docPartBody>
        <w:p w:rsidR="00134B71" w:rsidRDefault="003207B2">
          <w:pPr>
            <w:pStyle w:val="1D92191416754843A6D9A6701C244B47"/>
          </w:pPr>
          <w:r w:rsidRPr="00C63B67">
            <w:rPr>
              <w:rStyle w:val="placeholder1Char"/>
            </w:rPr>
            <w:t>选择</w:t>
          </w:r>
        </w:p>
      </w:docPartBody>
    </w:docPart>
    <w:docPart>
      <w:docPartPr>
        <w:name w:val="DBE32B27DBBA42C78EEF2F5FCD024F23"/>
        <w:category>
          <w:name w:val="常规"/>
          <w:gallery w:val="placeholder"/>
        </w:category>
        <w:types>
          <w:type w:val="bbPlcHdr"/>
        </w:types>
        <w:behaviors>
          <w:behavior w:val="content"/>
        </w:behaviors>
        <w:guid w:val="{AD211EC0-9C96-409C-91D0-E3C1F4E57DC0}"/>
      </w:docPartPr>
      <w:docPartBody>
        <w:p w:rsidR="00134B71" w:rsidRDefault="003207B2">
          <w:pPr>
            <w:pStyle w:val="DBE32B27DBBA42C78EEF2F5FCD024F23"/>
          </w:pPr>
          <w:r w:rsidRPr="00C63B67">
            <w:rPr>
              <w:rStyle w:val="placeholder1Char"/>
            </w:rPr>
            <w:t>____________</w:t>
          </w:r>
        </w:p>
      </w:docPartBody>
    </w:docPart>
    <w:docPart>
      <w:docPartPr>
        <w:name w:val="278E83B3468F4280844E52E8F9ACAB3E"/>
        <w:category>
          <w:name w:val="常规"/>
          <w:gallery w:val="placeholder"/>
        </w:category>
        <w:types>
          <w:type w:val="bbPlcHdr"/>
        </w:types>
        <w:behaviors>
          <w:behavior w:val="content"/>
        </w:behaviors>
        <w:guid w:val="{E131EF09-65BC-47CC-8E70-5162E71A7AC3}"/>
      </w:docPartPr>
      <w:docPartBody>
        <w:p w:rsidR="00134B71" w:rsidRDefault="003207B2">
          <w:pPr>
            <w:pStyle w:val="278E83B3468F4280844E52E8F9ACAB3E"/>
          </w:pPr>
          <w:r w:rsidRPr="00C63B67">
            <w:rPr>
              <w:rStyle w:val="placeholder1Char"/>
            </w:rPr>
            <w:t>__________</w:t>
          </w:r>
        </w:p>
      </w:docPartBody>
    </w:docPart>
    <w:docPart>
      <w:docPartPr>
        <w:name w:val="F7C7BD1608D24EE594778741C7D2D611"/>
        <w:category>
          <w:name w:val="常规"/>
          <w:gallery w:val="placeholder"/>
        </w:category>
        <w:types>
          <w:type w:val="bbPlcHdr"/>
        </w:types>
        <w:behaviors>
          <w:behavior w:val="content"/>
        </w:behaviors>
        <w:guid w:val="{842FFE96-2890-490B-B765-BFF50BEEF101}"/>
      </w:docPartPr>
      <w:docPartBody>
        <w:p w:rsidR="00134B71" w:rsidRDefault="003207B2">
          <w:pPr>
            <w:pStyle w:val="F7C7BD1608D24EE594778741C7D2D611"/>
          </w:pPr>
          <w:r w:rsidRPr="00C63B67">
            <w:rPr>
              <w:rStyle w:val="placeholder1Char"/>
            </w:rPr>
            <w:t>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134B71" w:rsidRDefault="003207B2">
          <w:pPr>
            <w:pStyle w:val="58664BC5701441D48268E811531F94E3"/>
          </w:pPr>
          <w:r w:rsidRPr="00F71542">
            <w:rPr>
              <w:rStyle w:val="placeholder1Char"/>
            </w:rPr>
            <w:t>_____________________________________________</w:t>
          </w:r>
        </w:p>
      </w:docPartBody>
    </w:docPart>
    <w:docPart>
      <w:docPartPr>
        <w:name w:val="02378A583B1547FCA0927B33FD401F6C"/>
        <w:category>
          <w:name w:val="常规"/>
          <w:gallery w:val="placeholder"/>
        </w:category>
        <w:types>
          <w:type w:val="bbPlcHdr"/>
        </w:types>
        <w:behaviors>
          <w:behavior w:val="content"/>
        </w:behaviors>
        <w:guid w:val="{5110ECC1-3CA1-4711-B375-14C96BB744EA}"/>
      </w:docPartPr>
      <w:docPartBody>
        <w:p w:rsidR="00134B71" w:rsidRDefault="003207B2">
          <w:pPr>
            <w:pStyle w:val="02378A583B1547FCA0927B33FD401F6C"/>
          </w:pPr>
          <w:r w:rsidRPr="00C63B67">
            <w:rPr>
              <w:rStyle w:val="placeholder1Char"/>
            </w:rPr>
            <w:t>________</w:t>
          </w:r>
        </w:p>
      </w:docPartBody>
    </w:docPart>
    <w:docPart>
      <w:docPartPr>
        <w:name w:val="6272A18F235E47DA860ECDF35ABD9AE1"/>
        <w:category>
          <w:name w:val="常规"/>
          <w:gallery w:val="placeholder"/>
        </w:category>
        <w:types>
          <w:type w:val="bbPlcHdr"/>
        </w:types>
        <w:behaviors>
          <w:behavior w:val="content"/>
        </w:behaviors>
        <w:guid w:val="{83F92798-4095-4537-A688-FAA936F97562}"/>
      </w:docPartPr>
      <w:docPartBody>
        <w:p w:rsidR="00134B71" w:rsidRDefault="003207B2">
          <w:pPr>
            <w:pStyle w:val="6272A18F235E47DA860ECDF35ABD9AE1"/>
          </w:pPr>
          <w:r w:rsidRPr="00C63B67">
            <w:rPr>
              <w:rStyle w:val="placeholder1Char"/>
            </w:rPr>
            <w:t>__________</w:t>
          </w:r>
        </w:p>
      </w:docPartBody>
    </w:docPart>
    <w:docPart>
      <w:docPartPr>
        <w:name w:val="743D667DE11E4E3F93AF27499AF40AB6"/>
        <w:category>
          <w:name w:val="常规"/>
          <w:gallery w:val="placeholder"/>
        </w:category>
        <w:types>
          <w:type w:val="bbPlcHdr"/>
        </w:types>
        <w:behaviors>
          <w:behavior w:val="content"/>
        </w:behaviors>
        <w:guid w:val="{235ADB98-E9FE-4CB4-81AF-38A33CE63A5B}"/>
      </w:docPartPr>
      <w:docPartBody>
        <w:p w:rsidR="00134B71" w:rsidRDefault="003207B2">
          <w:pPr>
            <w:pStyle w:val="743D667DE11E4E3F93AF27499AF40AB6"/>
          </w:pPr>
          <w:r w:rsidRPr="00C63B67">
            <w:rPr>
              <w:rStyle w:val="placeholder1Char"/>
            </w:rPr>
            <w:t>________</w:t>
          </w:r>
        </w:p>
      </w:docPartBody>
    </w:docPart>
    <w:docPart>
      <w:docPartPr>
        <w:name w:val="50FDAD2EEB4A4428B6AB2E52B4E4D65D"/>
        <w:category>
          <w:name w:val="常规"/>
          <w:gallery w:val="placeholder"/>
        </w:category>
        <w:types>
          <w:type w:val="bbPlcHdr"/>
        </w:types>
        <w:behaviors>
          <w:behavior w:val="content"/>
        </w:behaviors>
        <w:guid w:val="{A3811562-9AE5-4038-A1D1-FCE0BB92E3EE}"/>
      </w:docPartPr>
      <w:docPartBody>
        <w:p w:rsidR="00134B71" w:rsidRDefault="003207B2">
          <w:pPr>
            <w:pStyle w:val="50FDAD2EEB4A4428B6AB2E52B4E4D65D"/>
          </w:pPr>
          <w:r w:rsidRPr="00C63B67">
            <w:rPr>
              <w:rStyle w:val="placeholder1Char"/>
              <w:rFonts w:hint="eastAsia"/>
            </w:rPr>
            <w:t>选择一项</w:t>
          </w:r>
        </w:p>
      </w:docPartBody>
    </w:docPart>
    <w:docPart>
      <w:docPartPr>
        <w:name w:val="846564D267E541228532E6EA4C20FB2C"/>
        <w:category>
          <w:name w:val="常规"/>
          <w:gallery w:val="placeholder"/>
        </w:category>
        <w:types>
          <w:type w:val="bbPlcHdr"/>
        </w:types>
        <w:behaviors>
          <w:behavior w:val="content"/>
        </w:behaviors>
        <w:guid w:val="{D74BF91C-A196-4B14-84B7-FA351E866D98}"/>
      </w:docPartPr>
      <w:docPartBody>
        <w:p w:rsidR="00134B71" w:rsidRDefault="003207B2">
          <w:pPr>
            <w:pStyle w:val="846564D267E541228532E6EA4C20FB2C"/>
          </w:pPr>
          <w:r w:rsidRPr="00C63B67">
            <w:rPr>
              <w:rStyle w:val="placeholder1Char"/>
              <w:rFonts w:hint="eastAsia"/>
            </w:rPr>
            <w:t>选择一项</w:t>
          </w:r>
        </w:p>
      </w:docPartBody>
    </w:docPart>
    <w:docPart>
      <w:docPartPr>
        <w:name w:val="9CED45A2BFD84DCDA87E5F062F5C6F3E"/>
        <w:category>
          <w:name w:val="常规"/>
          <w:gallery w:val="placeholder"/>
        </w:category>
        <w:types>
          <w:type w:val="bbPlcHdr"/>
        </w:types>
        <w:behaviors>
          <w:behavior w:val="content"/>
        </w:behaviors>
        <w:guid w:val="{477172D1-5FC3-4B5F-B9B1-E94C5EDE27C0}"/>
      </w:docPartPr>
      <w:docPartBody>
        <w:p w:rsidR="00134B71" w:rsidRDefault="003207B2">
          <w:pPr>
            <w:pStyle w:val="9CED45A2BFD84DCDA87E5F062F5C6F3E"/>
          </w:pPr>
          <w:r w:rsidRPr="00C63B67">
            <w:rPr>
              <w:rStyle w:val="placeholder1Char"/>
              <w:rFonts w:hint="eastAsia"/>
            </w:rPr>
            <w:t>选择</w:t>
          </w:r>
        </w:p>
      </w:docPartBody>
    </w:docPart>
    <w:docPart>
      <w:docPartPr>
        <w:name w:val="8A28D8D17D6E486089FAA430ADF0240C"/>
        <w:category>
          <w:name w:val="常规"/>
          <w:gallery w:val="placeholder"/>
        </w:category>
        <w:types>
          <w:type w:val="bbPlcHdr"/>
        </w:types>
        <w:behaviors>
          <w:behavior w:val="content"/>
        </w:behaviors>
        <w:guid w:val="{70519A2D-6DD2-49F9-A8BE-B08EFC35CC40}"/>
      </w:docPartPr>
      <w:docPartBody>
        <w:p w:rsidR="00134B71" w:rsidRDefault="003207B2">
          <w:pPr>
            <w:pStyle w:val="8A28D8D17D6E486089FAA430ADF0240C"/>
          </w:pPr>
          <w:r w:rsidRPr="00C63B67">
            <w:rPr>
              <w:rStyle w:val="placeholder1Char"/>
              <w:rFonts w:hint="eastAsia"/>
            </w:rPr>
            <w:t>选择</w:t>
          </w:r>
        </w:p>
      </w:docPartBody>
    </w:docPart>
    <w:docPart>
      <w:docPartPr>
        <w:name w:val="7E454C9AC0CE40EF81CB586F3279F152"/>
        <w:category>
          <w:name w:val="常规"/>
          <w:gallery w:val="placeholder"/>
        </w:category>
        <w:types>
          <w:type w:val="bbPlcHdr"/>
        </w:types>
        <w:behaviors>
          <w:behavior w:val="content"/>
        </w:behaviors>
        <w:guid w:val="{C24F63AA-C111-458B-9AB3-F0C01A0D2E29}"/>
      </w:docPartPr>
      <w:docPartBody>
        <w:p w:rsidR="00134B71" w:rsidRDefault="003207B2">
          <w:pPr>
            <w:pStyle w:val="7E454C9AC0CE40EF81CB586F3279F152"/>
          </w:pPr>
          <w:r w:rsidRPr="00C63B67">
            <w:rPr>
              <w:rStyle w:val="placeholder1Char"/>
            </w:rPr>
            <w:t>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134B71"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134B71"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134B71"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134B71" w:rsidRDefault="003207B2">
          <w:pPr>
            <w:pStyle w:val="781A2B737CE042749F9F233EA9704BDD"/>
          </w:pPr>
          <w:r w:rsidRPr="00C63B67">
            <w:rPr>
              <w:rStyle w:val="placeholder1Char"/>
            </w:rPr>
            <w:t>__________</w:t>
          </w:r>
        </w:p>
      </w:docPartBody>
    </w:docPart>
    <w:docPart>
      <w:docPartPr>
        <w:name w:val="91CFA9ED087A41B58A89E9EE5AE1600E"/>
        <w:category>
          <w:name w:val="常规"/>
          <w:gallery w:val="placeholder"/>
        </w:category>
        <w:types>
          <w:type w:val="bbPlcHdr"/>
        </w:types>
        <w:behaviors>
          <w:behavior w:val="content"/>
        </w:behaviors>
        <w:guid w:val="{6C5CC133-09EA-4D28-A2EE-404FA10C717A}"/>
      </w:docPartPr>
      <w:docPartBody>
        <w:p w:rsidR="00134B71" w:rsidRDefault="003207B2">
          <w:pPr>
            <w:pStyle w:val="91CFA9ED087A41B58A89E9EE5AE1600E"/>
          </w:pPr>
          <w:r w:rsidRPr="00C63B67">
            <w:rPr>
              <w:rStyle w:val="placeholder1Char"/>
            </w:rPr>
            <w:t>____________</w:t>
          </w:r>
        </w:p>
      </w:docPartBody>
    </w:docPart>
    <w:docPart>
      <w:docPartPr>
        <w:name w:val="F9D752ACC5074B14A6C52839E4478A3D"/>
        <w:category>
          <w:name w:val="常规"/>
          <w:gallery w:val="placeholder"/>
        </w:category>
        <w:types>
          <w:type w:val="bbPlcHdr"/>
        </w:types>
        <w:behaviors>
          <w:behavior w:val="content"/>
        </w:behaviors>
        <w:guid w:val="{D32CB2A5-177C-449E-9CC4-3A292637FF21}"/>
      </w:docPartPr>
      <w:docPartBody>
        <w:p w:rsidR="00134B71" w:rsidRDefault="003207B2">
          <w:pPr>
            <w:pStyle w:val="F9D752ACC5074B14A6C52839E4478A3D"/>
          </w:pPr>
          <w:r w:rsidRPr="00C63B67">
            <w:rPr>
              <w:rStyle w:val="placeholder1Char"/>
              <w:rFonts w:hint="eastAsia"/>
            </w:rPr>
            <w:t>选择</w:t>
          </w:r>
        </w:p>
      </w:docPartBody>
    </w:docPart>
    <w:docPart>
      <w:docPartPr>
        <w:name w:val="B76F303FE7AE4AF490C00704A3656C53"/>
        <w:category>
          <w:name w:val="常规"/>
          <w:gallery w:val="placeholder"/>
        </w:category>
        <w:types>
          <w:type w:val="bbPlcHdr"/>
        </w:types>
        <w:behaviors>
          <w:behavior w:val="content"/>
        </w:behaviors>
        <w:guid w:val="{4DE165BA-EB44-4E08-86F7-ECA8F96D6BE6}"/>
      </w:docPartPr>
      <w:docPartBody>
        <w:p w:rsidR="00134B71" w:rsidRDefault="003207B2">
          <w:pPr>
            <w:pStyle w:val="B76F303FE7AE4AF490C00704A3656C53"/>
          </w:pPr>
          <w:r w:rsidRPr="00C63B67">
            <w:rPr>
              <w:rStyle w:val="placeholder1Char"/>
            </w:rPr>
            <w:t>__________</w:t>
          </w:r>
        </w:p>
      </w:docPartBody>
    </w:docPart>
    <w:docPart>
      <w:docPartPr>
        <w:name w:val="0ACA9E410EA54EF2A3BE90BB9F6639B7"/>
        <w:category>
          <w:name w:val="常规"/>
          <w:gallery w:val="placeholder"/>
        </w:category>
        <w:types>
          <w:type w:val="bbPlcHdr"/>
        </w:types>
        <w:behaviors>
          <w:behavior w:val="content"/>
        </w:behaviors>
        <w:guid w:val="{7E941523-2520-41FD-AE21-27D0B7A4FBE9}"/>
      </w:docPartPr>
      <w:docPartBody>
        <w:p w:rsidR="00134B71" w:rsidRDefault="003207B2">
          <w:pPr>
            <w:pStyle w:val="0ACA9E410EA54EF2A3BE90BB9F6639B7"/>
          </w:pPr>
          <w:r w:rsidRPr="00C63B67">
            <w:rPr>
              <w:rStyle w:val="placeholder1Char"/>
            </w:rPr>
            <w:t>__________</w:t>
          </w:r>
        </w:p>
      </w:docPartBody>
    </w:docPart>
    <w:docPart>
      <w:docPartPr>
        <w:name w:val="18BDA877E5A4424987378508B3DCB2F1"/>
        <w:category>
          <w:name w:val="常规"/>
          <w:gallery w:val="placeholder"/>
        </w:category>
        <w:types>
          <w:type w:val="bbPlcHdr"/>
        </w:types>
        <w:behaviors>
          <w:behavior w:val="content"/>
        </w:behaviors>
        <w:guid w:val="{71B9B514-5E77-4689-A6C6-A065922E3803}"/>
      </w:docPartPr>
      <w:docPartBody>
        <w:p w:rsidR="00134B71" w:rsidRDefault="003207B2">
          <w:pPr>
            <w:pStyle w:val="18BDA877E5A4424987378508B3DCB2F1"/>
          </w:pPr>
          <w:r w:rsidRPr="00C63B67">
            <w:rPr>
              <w:rStyle w:val="placeholder1Char"/>
              <w:rFonts w:hint="eastAsia"/>
            </w:rPr>
            <w:t>选择</w:t>
          </w:r>
        </w:p>
      </w:docPartBody>
    </w:docPart>
    <w:docPart>
      <w:docPartPr>
        <w:name w:val="2318BDB38B674B90B27EFD82233C619C"/>
        <w:category>
          <w:name w:val="常规"/>
          <w:gallery w:val="placeholder"/>
        </w:category>
        <w:types>
          <w:type w:val="bbPlcHdr"/>
        </w:types>
        <w:behaviors>
          <w:behavior w:val="content"/>
        </w:behaviors>
        <w:guid w:val="{2ACB6C1E-58E4-4CB2-8667-79DF033B3DC4}"/>
      </w:docPartPr>
      <w:docPartBody>
        <w:p w:rsidR="00134B71" w:rsidRDefault="003207B2">
          <w:pPr>
            <w:pStyle w:val="2318BDB38B674B90B27EFD82233C619C"/>
          </w:pPr>
          <w:r w:rsidRPr="00C63B67">
            <w:rPr>
              <w:rStyle w:val="placeholder1Char"/>
              <w:rFonts w:hint="eastAsia"/>
            </w:rPr>
            <w:t>选择</w:t>
          </w:r>
        </w:p>
      </w:docPartBody>
    </w:docPart>
    <w:docPart>
      <w:docPartPr>
        <w:name w:val="C204FFFE72D3409EB8F1500A0CB748B6"/>
        <w:category>
          <w:name w:val="常规"/>
          <w:gallery w:val="placeholder"/>
        </w:category>
        <w:types>
          <w:type w:val="bbPlcHdr"/>
        </w:types>
        <w:behaviors>
          <w:behavior w:val="content"/>
        </w:behaviors>
        <w:guid w:val="{E66B7CBF-B340-4400-A0B2-F8640CC3ABC7}"/>
      </w:docPartPr>
      <w:docPartBody>
        <w:p w:rsidR="00134B71" w:rsidRDefault="003207B2">
          <w:pPr>
            <w:pStyle w:val="C204FFFE72D3409EB8F1500A0CB748B6"/>
          </w:pPr>
          <w:r w:rsidRPr="00C63B67">
            <w:rPr>
              <w:rStyle w:val="placeholder1Char"/>
            </w:rPr>
            <w:t>__________</w:t>
          </w:r>
        </w:p>
      </w:docPartBody>
    </w:docPart>
    <w:docPart>
      <w:docPartPr>
        <w:name w:val="DAE00D4DF51C46F3B578397CED2DEC1A"/>
        <w:category>
          <w:name w:val="常规"/>
          <w:gallery w:val="placeholder"/>
        </w:category>
        <w:types>
          <w:type w:val="bbPlcHdr"/>
        </w:types>
        <w:behaviors>
          <w:behavior w:val="content"/>
        </w:behaviors>
        <w:guid w:val="{BDF38AA6-2CFD-4114-916F-FD1A237E4619}"/>
      </w:docPartPr>
      <w:docPartBody>
        <w:p w:rsidR="00134B71" w:rsidRDefault="003207B2">
          <w:pPr>
            <w:pStyle w:val="DAE00D4DF51C46F3B578397CED2DEC1A"/>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134B71" w:rsidRDefault="003207B2">
          <w:pPr>
            <w:pStyle w:val="8B28BDF5640F4ED7B75461DCEBBD9860"/>
          </w:pPr>
          <w:r w:rsidRPr="00425093">
            <w:rPr>
              <w:rStyle w:val="placeholder1Char"/>
            </w:rPr>
            <w:t>_____________________________________________</w:t>
          </w:r>
        </w:p>
      </w:docPartBody>
    </w:docPart>
    <w:docPart>
      <w:docPartPr>
        <w:name w:val="09C8B0ADFBE54F8C8D232B73CDAD5A89"/>
        <w:category>
          <w:name w:val="常规"/>
          <w:gallery w:val="placeholder"/>
        </w:category>
        <w:types>
          <w:type w:val="bbPlcHdr"/>
        </w:types>
        <w:behaviors>
          <w:behavior w:val="content"/>
        </w:behaviors>
        <w:guid w:val="{83ABA006-35AE-4A6B-B373-F58394C32018}"/>
      </w:docPartPr>
      <w:docPartBody>
        <w:p w:rsidR="00134B71" w:rsidRDefault="003207B2">
          <w:pPr>
            <w:pStyle w:val="09C8B0ADFBE54F8C8D232B73CDAD5A89"/>
          </w:pPr>
          <w:r w:rsidRPr="00C63B67">
            <w:rPr>
              <w:rStyle w:val="placeholder1Char"/>
            </w:rPr>
            <w:t>__________</w:t>
          </w:r>
        </w:p>
      </w:docPartBody>
    </w:docPart>
    <w:docPart>
      <w:docPartPr>
        <w:name w:val="C319939FE0D1429B935FA37327B98385"/>
        <w:category>
          <w:name w:val="常规"/>
          <w:gallery w:val="placeholder"/>
        </w:category>
        <w:types>
          <w:type w:val="bbPlcHdr"/>
        </w:types>
        <w:behaviors>
          <w:behavior w:val="content"/>
        </w:behaviors>
        <w:guid w:val="{88FBCCFD-AE7A-4662-82AE-61FAE36BFE8C}"/>
      </w:docPartPr>
      <w:docPartBody>
        <w:p w:rsidR="00134B71" w:rsidRDefault="003207B2">
          <w:pPr>
            <w:pStyle w:val="C319939FE0D1429B935FA37327B98385"/>
          </w:pPr>
          <w:r w:rsidRPr="00C63B67">
            <w:rPr>
              <w:rStyle w:val="placeholder1Char"/>
            </w:rPr>
            <w:t>__________</w:t>
          </w:r>
        </w:p>
      </w:docPartBody>
    </w:docPart>
    <w:docPart>
      <w:docPartPr>
        <w:name w:val="DCCAB61340044CA5ACFC3715C0024BB8"/>
        <w:category>
          <w:name w:val="常规"/>
          <w:gallery w:val="placeholder"/>
        </w:category>
        <w:types>
          <w:type w:val="bbPlcHdr"/>
        </w:types>
        <w:behaviors>
          <w:behavior w:val="content"/>
        </w:behaviors>
        <w:guid w:val="{0F3F1A35-9402-4D83-8350-948CA284266E}"/>
      </w:docPartPr>
      <w:docPartBody>
        <w:p w:rsidR="00134B71" w:rsidRDefault="003207B2">
          <w:pPr>
            <w:pStyle w:val="DCCAB61340044CA5ACFC3715C0024BB8"/>
          </w:pPr>
          <w:r w:rsidRPr="00C63B67">
            <w:rPr>
              <w:rStyle w:val="placeholder1Char"/>
            </w:rPr>
            <w:t>__________</w:t>
          </w:r>
        </w:p>
      </w:docPartBody>
    </w:docPart>
    <w:docPart>
      <w:docPartPr>
        <w:name w:val="7358B2DFEA7140D589E5ED99AF31AE07"/>
        <w:category>
          <w:name w:val="常规"/>
          <w:gallery w:val="placeholder"/>
        </w:category>
        <w:types>
          <w:type w:val="bbPlcHdr"/>
        </w:types>
        <w:behaviors>
          <w:behavior w:val="content"/>
        </w:behaviors>
        <w:guid w:val="{0DC843CC-24C5-48C9-9F8F-513F678E04DF}"/>
      </w:docPartPr>
      <w:docPartBody>
        <w:p w:rsidR="00134B71" w:rsidRDefault="003207B2">
          <w:pPr>
            <w:pStyle w:val="7358B2DFEA7140D589E5ED99AF31AE07"/>
          </w:pPr>
          <w:r w:rsidRPr="00C63B67">
            <w:rPr>
              <w:rStyle w:val="placeholder1Char"/>
            </w:rPr>
            <w:t>__________</w:t>
          </w:r>
        </w:p>
      </w:docPartBody>
    </w:docPart>
    <w:docPart>
      <w:docPartPr>
        <w:name w:val="FA4533E200A149D0A0CAD6E748D53B11"/>
        <w:category>
          <w:name w:val="常规"/>
          <w:gallery w:val="placeholder"/>
        </w:category>
        <w:types>
          <w:type w:val="bbPlcHdr"/>
        </w:types>
        <w:behaviors>
          <w:behavior w:val="content"/>
        </w:behaviors>
        <w:guid w:val="{24D12304-610B-4373-A028-58610336705B}"/>
      </w:docPartPr>
      <w:docPartBody>
        <w:p w:rsidR="00134B71" w:rsidRDefault="003207B2">
          <w:pPr>
            <w:pStyle w:val="FA4533E200A149D0A0CAD6E748D53B11"/>
          </w:pPr>
          <w:r w:rsidRPr="00C63B67">
            <w:rPr>
              <w:rStyle w:val="placeholder1Char"/>
            </w:rPr>
            <w:t>__________</w:t>
          </w:r>
        </w:p>
      </w:docPartBody>
    </w:docPart>
    <w:docPart>
      <w:docPartPr>
        <w:name w:val="56A079C2C5264E9187617FEF497DF249"/>
        <w:category>
          <w:name w:val="常规"/>
          <w:gallery w:val="placeholder"/>
        </w:category>
        <w:types>
          <w:type w:val="bbPlcHdr"/>
        </w:types>
        <w:behaviors>
          <w:behavior w:val="content"/>
        </w:behaviors>
        <w:guid w:val="{23A82F94-1147-4F07-9977-B55B72CB5BA6}"/>
      </w:docPartPr>
      <w:docPartBody>
        <w:p w:rsidR="00134B71" w:rsidRDefault="003207B2">
          <w:pPr>
            <w:pStyle w:val="56A079C2C5264E9187617FEF497DF249"/>
          </w:pPr>
          <w:r w:rsidRPr="00C63B67">
            <w:rPr>
              <w:rStyle w:val="placeholder1Char"/>
            </w:rPr>
            <w:t>__________</w:t>
          </w:r>
        </w:p>
      </w:docPartBody>
    </w:docPart>
    <w:docPart>
      <w:docPartPr>
        <w:name w:val="1F609FBEE85D4A72A3E661694E9A1ABC"/>
        <w:category>
          <w:name w:val="常规"/>
          <w:gallery w:val="placeholder"/>
        </w:category>
        <w:types>
          <w:type w:val="bbPlcHdr"/>
        </w:types>
        <w:behaviors>
          <w:behavior w:val="content"/>
        </w:behaviors>
        <w:guid w:val="{B169B217-A4D2-47D1-BF29-36E451C39FA8}"/>
      </w:docPartPr>
      <w:docPartBody>
        <w:p w:rsidR="00134B71" w:rsidRDefault="003207B2">
          <w:pPr>
            <w:pStyle w:val="1F609FBEE85D4A72A3E661694E9A1ABC"/>
          </w:pPr>
          <w:r w:rsidRPr="00C63B67">
            <w:rPr>
              <w:rStyle w:val="placeholder1Char"/>
            </w:rPr>
            <w:t>__________</w:t>
          </w:r>
        </w:p>
      </w:docPartBody>
    </w:docPart>
    <w:docPart>
      <w:docPartPr>
        <w:name w:val="BEF695FE28EF4F4A8E98EF81EA3E9D5C"/>
        <w:category>
          <w:name w:val="常规"/>
          <w:gallery w:val="placeholder"/>
        </w:category>
        <w:types>
          <w:type w:val="bbPlcHdr"/>
        </w:types>
        <w:behaviors>
          <w:behavior w:val="content"/>
        </w:behaviors>
        <w:guid w:val="{51C20356-A812-4D1B-BFE5-563AF8CA35D1}"/>
      </w:docPartPr>
      <w:docPartBody>
        <w:p w:rsidR="00134B71" w:rsidRDefault="003207B2">
          <w:pPr>
            <w:pStyle w:val="BEF695FE28EF4F4A8E98EF81EA3E9D5C"/>
          </w:pPr>
          <w:r w:rsidRPr="00C63B67">
            <w:rPr>
              <w:rStyle w:val="placeholder1Char"/>
            </w:rPr>
            <w:t>__________</w:t>
          </w:r>
        </w:p>
      </w:docPartBody>
    </w:docPart>
    <w:docPart>
      <w:docPartPr>
        <w:name w:val="69043EB842F947A6A29D50046DA5ECE4"/>
        <w:category>
          <w:name w:val="常规"/>
          <w:gallery w:val="placeholder"/>
        </w:category>
        <w:types>
          <w:type w:val="bbPlcHdr"/>
        </w:types>
        <w:behaviors>
          <w:behavior w:val="content"/>
        </w:behaviors>
        <w:guid w:val="{1DD2F7E6-E2BB-4533-BF53-3095856889FC}"/>
      </w:docPartPr>
      <w:docPartBody>
        <w:p w:rsidR="00134B71" w:rsidRDefault="003207B2">
          <w:pPr>
            <w:pStyle w:val="69043EB842F947A6A29D50046DA5ECE4"/>
          </w:pPr>
          <w:r w:rsidRPr="00C63B67">
            <w:rPr>
              <w:rStyle w:val="placeholder1Char"/>
            </w:rPr>
            <w:t>__________</w:t>
          </w:r>
        </w:p>
      </w:docPartBody>
    </w:docPart>
    <w:docPart>
      <w:docPartPr>
        <w:name w:val="ADA24F22F5E04D16AB775D0C7A5A1FD0"/>
        <w:category>
          <w:name w:val="常规"/>
          <w:gallery w:val="placeholder"/>
        </w:category>
        <w:types>
          <w:type w:val="bbPlcHdr"/>
        </w:types>
        <w:behaviors>
          <w:behavior w:val="content"/>
        </w:behaviors>
        <w:guid w:val="{4DE7B0DC-65F6-487F-B7F5-3D06E5FAE214}"/>
      </w:docPartPr>
      <w:docPartBody>
        <w:p w:rsidR="00134B71" w:rsidRDefault="003207B2">
          <w:pPr>
            <w:pStyle w:val="ADA24F22F5E04D16AB775D0C7A5A1FD0"/>
          </w:pPr>
          <w:r w:rsidRPr="00C63B67">
            <w:rPr>
              <w:rStyle w:val="placeholder1Char"/>
            </w:rPr>
            <w:t>__________</w:t>
          </w:r>
        </w:p>
      </w:docPartBody>
    </w:docPart>
    <w:docPart>
      <w:docPartPr>
        <w:name w:val="831B01026E9546F9B5869ECAFF4135D3"/>
        <w:category>
          <w:name w:val="常规"/>
          <w:gallery w:val="placeholder"/>
        </w:category>
        <w:types>
          <w:type w:val="bbPlcHdr"/>
        </w:types>
        <w:behaviors>
          <w:behavior w:val="content"/>
        </w:behaviors>
        <w:guid w:val="{9A40349B-3C7E-4D50-B7A1-7EEFE8A810EB}"/>
      </w:docPartPr>
      <w:docPartBody>
        <w:p w:rsidR="00134B71" w:rsidRDefault="003207B2">
          <w:pPr>
            <w:pStyle w:val="831B01026E9546F9B5869ECAFF4135D3"/>
          </w:pPr>
          <w:r w:rsidRPr="00C63B67">
            <w:rPr>
              <w:rStyle w:val="placeholder1Char"/>
            </w:rPr>
            <w:t>__________</w:t>
          </w:r>
        </w:p>
      </w:docPartBody>
    </w:docPart>
    <w:docPart>
      <w:docPartPr>
        <w:name w:val="66CE244EAC1B4A94BCEDB1DE15CF2BAF"/>
        <w:category>
          <w:name w:val="常规"/>
          <w:gallery w:val="placeholder"/>
        </w:category>
        <w:types>
          <w:type w:val="bbPlcHdr"/>
        </w:types>
        <w:behaviors>
          <w:behavior w:val="content"/>
        </w:behaviors>
        <w:guid w:val="{177EB5C8-BB1F-4FB3-BCCF-7A444626A6B0}"/>
      </w:docPartPr>
      <w:docPartBody>
        <w:p w:rsidR="00134B71" w:rsidRDefault="003207B2">
          <w:pPr>
            <w:pStyle w:val="66CE244EAC1B4A94BCEDB1DE15CF2BAF"/>
          </w:pPr>
          <w:r w:rsidRPr="00C63B67">
            <w:rPr>
              <w:rStyle w:val="placeholder1Char"/>
            </w:rPr>
            <w:t>__________</w:t>
          </w:r>
        </w:p>
      </w:docPartBody>
    </w:docPart>
    <w:docPart>
      <w:docPartPr>
        <w:name w:val="000CB64F187D46599C82C722739887ED"/>
        <w:category>
          <w:name w:val="常规"/>
          <w:gallery w:val="placeholder"/>
        </w:category>
        <w:types>
          <w:type w:val="bbPlcHdr"/>
        </w:types>
        <w:behaviors>
          <w:behavior w:val="content"/>
        </w:behaviors>
        <w:guid w:val="{69F87D2B-6282-4C05-9A5F-C242C63F511C}"/>
      </w:docPartPr>
      <w:docPartBody>
        <w:p w:rsidR="00134B71" w:rsidRDefault="003207B2">
          <w:pPr>
            <w:pStyle w:val="000CB64F187D46599C82C722739887ED"/>
          </w:pPr>
          <w:r w:rsidRPr="00C63B67">
            <w:rPr>
              <w:rStyle w:val="placeholder1Char"/>
            </w:rPr>
            <w:t>_____________</w:t>
          </w:r>
        </w:p>
      </w:docPartBody>
    </w:docPart>
    <w:docPart>
      <w:docPartPr>
        <w:name w:val="C409F5F8CDAD4942B945AEF8240C4686"/>
        <w:category>
          <w:name w:val="常规"/>
          <w:gallery w:val="placeholder"/>
        </w:category>
        <w:types>
          <w:type w:val="bbPlcHdr"/>
        </w:types>
        <w:behaviors>
          <w:behavior w:val="content"/>
        </w:behaviors>
        <w:guid w:val="{EA48327E-F3C3-456A-A75C-804674FAE03E}"/>
      </w:docPartPr>
      <w:docPartBody>
        <w:p w:rsidR="00134B71" w:rsidRDefault="003207B2">
          <w:pPr>
            <w:pStyle w:val="C409F5F8CDAD4942B945AEF8240C4686"/>
          </w:pPr>
          <w:r w:rsidRPr="00C63B67">
            <w:rPr>
              <w:rStyle w:val="placeholder1Char"/>
            </w:rPr>
            <w:t>_______________</w:t>
          </w:r>
        </w:p>
      </w:docPartBody>
    </w:docPart>
    <w:docPart>
      <w:docPartPr>
        <w:name w:val="7256045E6E9C4B44B38B55F29943700A"/>
        <w:category>
          <w:name w:val="常规"/>
          <w:gallery w:val="placeholder"/>
        </w:category>
        <w:types>
          <w:type w:val="bbPlcHdr"/>
        </w:types>
        <w:behaviors>
          <w:behavior w:val="content"/>
        </w:behaviors>
        <w:guid w:val="{5A84D744-67A5-4DD0-8BB1-686E42848FC8}"/>
      </w:docPartPr>
      <w:docPartBody>
        <w:p w:rsidR="00134B71" w:rsidRDefault="003207B2">
          <w:pPr>
            <w:pStyle w:val="7256045E6E9C4B44B38B55F29943700A"/>
          </w:pPr>
          <w:r w:rsidRPr="00C63B67">
            <w:rPr>
              <w:rStyle w:val="placeholder1Char"/>
            </w:rPr>
            <w:t>__________</w:t>
          </w:r>
        </w:p>
      </w:docPartBody>
    </w:docPart>
    <w:docPart>
      <w:docPartPr>
        <w:name w:val="6C4101E9C3B14265B11941B8FCC8DC1C"/>
        <w:category>
          <w:name w:val="常规"/>
          <w:gallery w:val="placeholder"/>
        </w:category>
        <w:types>
          <w:type w:val="bbPlcHdr"/>
        </w:types>
        <w:behaviors>
          <w:behavior w:val="content"/>
        </w:behaviors>
        <w:guid w:val="{31974C1B-B613-422C-8225-E2410D15D8C6}"/>
      </w:docPartPr>
      <w:docPartBody>
        <w:p w:rsidR="00134B71" w:rsidRDefault="003207B2">
          <w:pPr>
            <w:pStyle w:val="6C4101E9C3B14265B11941B8FCC8DC1C"/>
          </w:pPr>
          <w:r w:rsidRPr="00C63B67">
            <w:rPr>
              <w:rStyle w:val="placeholder1Char"/>
              <w:rFonts w:hint="eastAsia"/>
            </w:rPr>
            <w:t>选择</w:t>
          </w:r>
        </w:p>
      </w:docPartBody>
    </w:docPart>
    <w:docPart>
      <w:docPartPr>
        <w:name w:val="CA536C767C2D4F028DEC44F30C2CFFDF"/>
        <w:category>
          <w:name w:val="常规"/>
          <w:gallery w:val="placeholder"/>
        </w:category>
        <w:types>
          <w:type w:val="bbPlcHdr"/>
        </w:types>
        <w:behaviors>
          <w:behavior w:val="content"/>
        </w:behaviors>
        <w:guid w:val="{E3C95413-107A-477F-91DE-437018783995}"/>
      </w:docPartPr>
      <w:docPartBody>
        <w:p w:rsidR="00134B71" w:rsidRDefault="003207B2">
          <w:pPr>
            <w:pStyle w:val="CA536C767C2D4F028DEC44F30C2CFFDF"/>
          </w:pPr>
          <w:r w:rsidRPr="00C63B67">
            <w:rPr>
              <w:rStyle w:val="placeholder1Char"/>
            </w:rPr>
            <w:t>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134B71"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134B71"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134B71"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134B71"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134B71"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81445A08CFB24F828B3D8807AF5512E4"/>
        <w:category>
          <w:name w:val="常规"/>
          <w:gallery w:val="placeholder"/>
        </w:category>
        <w:types>
          <w:type w:val="bbPlcHdr"/>
        </w:types>
        <w:behaviors>
          <w:behavior w:val="content"/>
        </w:behaviors>
        <w:guid w:val="{CEABABA9-D3B3-496B-982D-4594EE945FC0}"/>
      </w:docPartPr>
      <w:docPartBody>
        <w:p w:rsidR="00134B71" w:rsidRDefault="003207B2">
          <w:pPr>
            <w:pStyle w:val="81445A08CFB24F828B3D8807AF5512E4"/>
          </w:pPr>
          <w:r w:rsidRPr="00C63B67">
            <w:rPr>
              <w:rStyle w:val="placeholder1Char"/>
            </w:rPr>
            <w:t>__________</w:t>
          </w:r>
        </w:p>
      </w:docPartBody>
    </w:docPart>
    <w:docPart>
      <w:docPartPr>
        <w:name w:val="D2134ACBDFEB4867B3CA4900CFFE97E2"/>
        <w:category>
          <w:name w:val="常规"/>
          <w:gallery w:val="placeholder"/>
        </w:category>
        <w:types>
          <w:type w:val="bbPlcHdr"/>
        </w:types>
        <w:behaviors>
          <w:behavior w:val="content"/>
        </w:behaviors>
        <w:guid w:val="{7D5F5E6F-3370-4F51-8C73-C8DDD743B554}"/>
      </w:docPartPr>
      <w:docPartBody>
        <w:p w:rsidR="00134B71" w:rsidRDefault="003207B2">
          <w:pPr>
            <w:pStyle w:val="D2134ACBDFEB4867B3CA4900CFFE97E2"/>
          </w:pPr>
          <w:r w:rsidRPr="00C63B67">
            <w:rPr>
              <w:rStyle w:val="placeholder1Char"/>
              <w:rFonts w:hint="eastAsia"/>
            </w:rPr>
            <w:t>选择</w:t>
          </w:r>
        </w:p>
      </w:docPartBody>
    </w:docPart>
    <w:docPart>
      <w:docPartPr>
        <w:name w:val="12EBD6011E4D4586A01B8CE7212A4F54"/>
        <w:category>
          <w:name w:val="常规"/>
          <w:gallery w:val="placeholder"/>
        </w:category>
        <w:types>
          <w:type w:val="bbPlcHdr"/>
        </w:types>
        <w:behaviors>
          <w:behavior w:val="content"/>
        </w:behaviors>
        <w:guid w:val="{E36F9307-E4C3-4398-858B-C5391FE037C6}"/>
      </w:docPartPr>
      <w:docPartBody>
        <w:p w:rsidR="00134B71" w:rsidRDefault="003207B2">
          <w:pPr>
            <w:pStyle w:val="12EBD6011E4D4586A01B8CE7212A4F54"/>
          </w:pPr>
          <w:r w:rsidRPr="00C63B67">
            <w:rPr>
              <w:rStyle w:val="placeholder1Char"/>
              <w:rFonts w:hint="eastAsia"/>
            </w:rPr>
            <w:t>_</w:t>
          </w:r>
          <w:r w:rsidRPr="00C63B67">
            <w:rPr>
              <w:rStyle w:val="placeholder1Char"/>
            </w:rPr>
            <w:t>__________</w:t>
          </w:r>
        </w:p>
      </w:docPartBody>
    </w:docPart>
    <w:docPart>
      <w:docPartPr>
        <w:name w:val="E1ECDEE7C148487999535F8E8841E026"/>
        <w:category>
          <w:name w:val="常规"/>
          <w:gallery w:val="placeholder"/>
        </w:category>
        <w:types>
          <w:type w:val="bbPlcHdr"/>
        </w:types>
        <w:behaviors>
          <w:behavior w:val="content"/>
        </w:behaviors>
        <w:guid w:val="{6148AC8F-0776-4261-805F-469E67783358}"/>
      </w:docPartPr>
      <w:docPartBody>
        <w:p w:rsidR="00134B71" w:rsidRDefault="003207B2">
          <w:pPr>
            <w:pStyle w:val="E1ECDEE7C148487999535F8E8841E026"/>
          </w:pPr>
          <w:r w:rsidRPr="00C63B67">
            <w:rPr>
              <w:rStyle w:val="placeholder1Char"/>
              <w:rFonts w:hint="eastAsia"/>
            </w:rPr>
            <w:t>________</w:t>
          </w:r>
        </w:p>
      </w:docPartBody>
    </w:docPart>
    <w:docPart>
      <w:docPartPr>
        <w:name w:val="2599FECEA9294DCCBC0F1D79C52B5B7F"/>
        <w:category>
          <w:name w:val="常规"/>
          <w:gallery w:val="placeholder"/>
        </w:category>
        <w:types>
          <w:type w:val="bbPlcHdr"/>
        </w:types>
        <w:behaviors>
          <w:behavior w:val="content"/>
        </w:behaviors>
        <w:guid w:val="{57118FD7-0728-4B83-80CF-70232C16B3F6}"/>
      </w:docPartPr>
      <w:docPartBody>
        <w:p w:rsidR="00134B71" w:rsidRDefault="003207B2">
          <w:pPr>
            <w:pStyle w:val="2599FECEA9294DCCBC0F1D79C52B5B7F"/>
          </w:pPr>
          <w:r w:rsidRPr="00C63B67">
            <w:rPr>
              <w:rStyle w:val="placeholder1Char"/>
            </w:rPr>
            <w:t>__________</w:t>
          </w:r>
        </w:p>
      </w:docPartBody>
    </w:docPart>
    <w:docPart>
      <w:docPartPr>
        <w:name w:val="8447BADA4D274D468062F0E68D681714"/>
        <w:category>
          <w:name w:val="常规"/>
          <w:gallery w:val="placeholder"/>
        </w:category>
        <w:types>
          <w:type w:val="bbPlcHdr"/>
        </w:types>
        <w:behaviors>
          <w:behavior w:val="content"/>
        </w:behaviors>
        <w:guid w:val="{B9117375-06E5-4AD6-B283-F19CB6E6A39E}"/>
      </w:docPartPr>
      <w:docPartBody>
        <w:p w:rsidR="00134B71" w:rsidRDefault="003207B2">
          <w:pPr>
            <w:pStyle w:val="8447BADA4D274D468062F0E68D681714"/>
          </w:pPr>
          <w:r w:rsidRPr="00C63B67">
            <w:rPr>
              <w:rStyle w:val="placeholder1Char"/>
              <w:rFonts w:hint="eastAsia"/>
            </w:rPr>
            <w:t>_</w:t>
          </w:r>
          <w:r w:rsidRPr="00C63B67">
            <w:rPr>
              <w:rStyle w:val="placeholder1Char"/>
            </w:rPr>
            <w:t>__________</w:t>
          </w:r>
        </w:p>
      </w:docPartBody>
    </w:docPart>
    <w:docPart>
      <w:docPartPr>
        <w:name w:val="1421F948E11248C7B2CDE351ADFD816D"/>
        <w:category>
          <w:name w:val="常规"/>
          <w:gallery w:val="placeholder"/>
        </w:category>
        <w:types>
          <w:type w:val="bbPlcHdr"/>
        </w:types>
        <w:behaviors>
          <w:behavior w:val="content"/>
        </w:behaviors>
        <w:guid w:val="{2DE630E0-4756-4176-9F14-75268CD0F1E3}"/>
      </w:docPartPr>
      <w:docPartBody>
        <w:p w:rsidR="00134B71" w:rsidRDefault="003207B2">
          <w:pPr>
            <w:pStyle w:val="1421F948E11248C7B2CDE351ADFD816D"/>
          </w:pPr>
          <w:r w:rsidRPr="00C63B67">
            <w:rPr>
              <w:rStyle w:val="placeholder1Char"/>
              <w:rFonts w:hint="eastAsia"/>
            </w:rPr>
            <w:t>________</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134B71"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134B71"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134B71"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134B71"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134B71"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134B71"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134B71"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134B71"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134B71"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134B71"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134B71"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134B71"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134B71"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134B71"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134B71"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134B71"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134B71"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134B71"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134B71"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134B71"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134B71"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134B71"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134B71"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134B71"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134B71"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134B71"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134B71"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134B71"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134B71"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134B71"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134B71"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134B71"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134B71"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134B71"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134B71"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134B71"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134B71"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134B71"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134B71"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134B71"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134B71"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134B71"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134B71"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134B71"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134B71"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134B71"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134B71"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134B71" w:rsidRDefault="003207B2">
          <w:pPr>
            <w:pStyle w:val="5099A6F4588340E3830C8F53ECEEDB86"/>
          </w:pPr>
          <w:r w:rsidRPr="008971FC">
            <w:rPr>
              <w:rStyle w:val="placeholder1Char"/>
            </w:rPr>
            <w:t>_______</w:t>
          </w:r>
        </w:p>
      </w:docPartBody>
    </w:docPart>
    <w:docPart>
      <w:docPartPr>
        <w:name w:val="70083747B28A44C095A87FFFC13B9E3A"/>
        <w:category>
          <w:name w:val="常规"/>
          <w:gallery w:val="placeholder"/>
        </w:category>
        <w:types>
          <w:type w:val="bbPlcHdr"/>
        </w:types>
        <w:behaviors>
          <w:behavior w:val="content"/>
        </w:behaviors>
        <w:guid w:val="{4403F3F6-5539-4776-AE49-C369ECAC2875}"/>
      </w:docPartPr>
      <w:docPartBody>
        <w:p w:rsidR="00134B71" w:rsidRDefault="003207B2">
          <w:pPr>
            <w:pStyle w:val="70083747B28A44C095A87FFFC13B9E3A"/>
          </w:pPr>
          <w:r w:rsidRPr="00B10548">
            <w:rPr>
              <w:rStyle w:val="placeholder1Char"/>
            </w:rPr>
            <w:t>____</w:t>
          </w:r>
        </w:p>
      </w:docPartBody>
    </w:docPart>
    <w:docPart>
      <w:docPartPr>
        <w:name w:val="838CDE574BE548CFA8A1BD8EB8EC1086"/>
        <w:category>
          <w:name w:val="常规"/>
          <w:gallery w:val="placeholder"/>
        </w:category>
        <w:types>
          <w:type w:val="bbPlcHdr"/>
        </w:types>
        <w:behaviors>
          <w:behavior w:val="content"/>
        </w:behaviors>
        <w:guid w:val="{FAE39987-6608-41A0-8C07-0922847E578D}"/>
      </w:docPartPr>
      <w:docPartBody>
        <w:p w:rsidR="00134B71" w:rsidRDefault="003207B2">
          <w:pPr>
            <w:pStyle w:val="838CDE574BE548CFA8A1BD8EB8EC1086"/>
          </w:pPr>
          <w:r w:rsidRPr="00B10548">
            <w:rPr>
              <w:rStyle w:val="placeholder1Char"/>
              <w:rFonts w:hint="eastAsia"/>
            </w:rPr>
            <w:t>__________</w:t>
          </w:r>
        </w:p>
      </w:docPartBody>
    </w:docPart>
    <w:docPart>
      <w:docPartPr>
        <w:name w:val="F0B9142C715E42C6B29FC8E106640354"/>
        <w:category>
          <w:name w:val="常规"/>
          <w:gallery w:val="placeholder"/>
        </w:category>
        <w:types>
          <w:type w:val="bbPlcHdr"/>
        </w:types>
        <w:behaviors>
          <w:behavior w:val="content"/>
        </w:behaviors>
        <w:guid w:val="{5A2F74C5-6A3D-41E1-85F5-0FC5FAFCE426}"/>
      </w:docPartPr>
      <w:docPartBody>
        <w:p w:rsidR="00134B71" w:rsidRDefault="003207B2">
          <w:pPr>
            <w:pStyle w:val="F0B9142C715E42C6B29FC8E106640354"/>
          </w:pPr>
          <w:r w:rsidRPr="00B10548">
            <w:rPr>
              <w:rStyle w:val="placeholder1Char"/>
            </w:rPr>
            <w:t>________</w:t>
          </w:r>
        </w:p>
      </w:docPartBody>
    </w:docPart>
    <w:docPart>
      <w:docPartPr>
        <w:name w:val="0999DE6D422E4D7EB0D8A7C0EECD9C22"/>
        <w:category>
          <w:name w:val="常规"/>
          <w:gallery w:val="placeholder"/>
        </w:category>
        <w:types>
          <w:type w:val="bbPlcHdr"/>
        </w:types>
        <w:behaviors>
          <w:behavior w:val="content"/>
        </w:behaviors>
        <w:guid w:val="{DCAD7E7D-C544-4B1E-8636-A5B396917C19}"/>
      </w:docPartPr>
      <w:docPartBody>
        <w:p w:rsidR="00134B71" w:rsidRDefault="003207B2">
          <w:pPr>
            <w:pStyle w:val="0999DE6D422E4D7EB0D8A7C0EECD9C22"/>
          </w:pPr>
          <w:r w:rsidRPr="00B10548">
            <w:rPr>
              <w:rStyle w:val="placeholder1Char"/>
            </w:rPr>
            <w:t>________</w:t>
          </w:r>
        </w:p>
      </w:docPartBody>
    </w:docPart>
    <w:docPart>
      <w:docPartPr>
        <w:name w:val="DA3F17EA537C442B884674FC02EF3EB3"/>
        <w:category>
          <w:name w:val="常规"/>
          <w:gallery w:val="placeholder"/>
        </w:category>
        <w:types>
          <w:type w:val="bbPlcHdr"/>
        </w:types>
        <w:behaviors>
          <w:behavior w:val="content"/>
        </w:behaviors>
        <w:guid w:val="{19DE8758-936B-4A3B-8E1C-ACF8D2455267}"/>
      </w:docPartPr>
      <w:docPartBody>
        <w:p w:rsidR="00134B71" w:rsidRDefault="003207B2">
          <w:pPr>
            <w:pStyle w:val="DA3F17EA537C442B884674FC02EF3EB3"/>
          </w:pPr>
          <w:r w:rsidRPr="00B10548">
            <w:rPr>
              <w:rStyle w:val="placeholder1Char"/>
            </w:rPr>
            <w:t>________</w:t>
          </w:r>
        </w:p>
      </w:docPartBody>
    </w:docPart>
    <w:docPart>
      <w:docPartPr>
        <w:name w:val="45115200286346538A572705D2C12BA5"/>
        <w:category>
          <w:name w:val="常规"/>
          <w:gallery w:val="placeholder"/>
        </w:category>
        <w:types>
          <w:type w:val="bbPlcHdr"/>
        </w:types>
        <w:behaviors>
          <w:behavior w:val="content"/>
        </w:behaviors>
        <w:guid w:val="{1495FDD5-BA8D-414C-93F9-808EB060CD4F}"/>
      </w:docPartPr>
      <w:docPartBody>
        <w:p w:rsidR="00134B71" w:rsidRDefault="003207B2">
          <w:pPr>
            <w:pStyle w:val="45115200286346538A572705D2C12BA5"/>
          </w:pPr>
          <w:r w:rsidRPr="00B10548">
            <w:rPr>
              <w:rStyle w:val="placeholder1Char"/>
              <w:rFonts w:hint="eastAsia"/>
            </w:rPr>
            <w:t>_______</w:t>
          </w:r>
        </w:p>
      </w:docPartBody>
    </w:docPart>
    <w:docPart>
      <w:docPartPr>
        <w:name w:val="1A22774C47B74B3AA2D6BF1F4EDAD3BC"/>
        <w:category>
          <w:name w:val="常规"/>
          <w:gallery w:val="placeholder"/>
        </w:category>
        <w:types>
          <w:type w:val="bbPlcHdr"/>
        </w:types>
        <w:behaviors>
          <w:behavior w:val="content"/>
        </w:behaviors>
        <w:guid w:val="{C52FD763-9FCE-4ED9-B56D-12BE0C937448}"/>
      </w:docPartPr>
      <w:docPartBody>
        <w:p w:rsidR="00134B71" w:rsidRDefault="003207B2">
          <w:pPr>
            <w:pStyle w:val="1A22774C47B74B3AA2D6BF1F4EDAD3BC"/>
          </w:pPr>
          <w:r w:rsidRPr="00B10548">
            <w:rPr>
              <w:rStyle w:val="placeholder1Char"/>
            </w:rPr>
            <w:t>________</w:t>
          </w:r>
        </w:p>
      </w:docPartBody>
    </w:docPart>
    <w:docPart>
      <w:docPartPr>
        <w:name w:val="2C535FB21DAB4F79A5524AAE1ED67845"/>
        <w:category>
          <w:name w:val="常规"/>
          <w:gallery w:val="placeholder"/>
        </w:category>
        <w:types>
          <w:type w:val="bbPlcHdr"/>
        </w:types>
        <w:behaviors>
          <w:behavior w:val="content"/>
        </w:behaviors>
        <w:guid w:val="{42075121-1CC6-4E3A-A8E5-EBA4F6CE92C4}"/>
      </w:docPartPr>
      <w:docPartBody>
        <w:p w:rsidR="00134B71" w:rsidRDefault="003207B2">
          <w:pPr>
            <w:pStyle w:val="2C535FB21DAB4F79A5524AAE1ED67845"/>
          </w:pPr>
          <w:r w:rsidRPr="00B10548">
            <w:rPr>
              <w:rStyle w:val="placeholder1Char"/>
            </w:rPr>
            <w:t>________</w:t>
          </w:r>
        </w:p>
      </w:docPartBody>
    </w:docPart>
    <w:docPart>
      <w:docPartPr>
        <w:name w:val="D84D2FEEFB994B8F91AA14E0A043146D"/>
        <w:category>
          <w:name w:val="常规"/>
          <w:gallery w:val="placeholder"/>
        </w:category>
        <w:types>
          <w:type w:val="bbPlcHdr"/>
        </w:types>
        <w:behaviors>
          <w:behavior w:val="content"/>
        </w:behaviors>
        <w:guid w:val="{7471B848-CE78-4337-8190-B8878BACA446}"/>
      </w:docPartPr>
      <w:docPartBody>
        <w:p w:rsidR="00134B71" w:rsidRDefault="003207B2">
          <w:pPr>
            <w:pStyle w:val="D84D2FEEFB994B8F91AA14E0A043146D"/>
          </w:pPr>
          <w:r w:rsidRPr="00B10548">
            <w:rPr>
              <w:rStyle w:val="placeholder1Char"/>
            </w:rPr>
            <w:t>________</w:t>
          </w:r>
        </w:p>
      </w:docPartBody>
    </w:docPart>
    <w:docPart>
      <w:docPartPr>
        <w:name w:val="6046C2CE45684916BB99BE1C744CE118"/>
        <w:category>
          <w:name w:val="常规"/>
          <w:gallery w:val="placeholder"/>
        </w:category>
        <w:types>
          <w:type w:val="bbPlcHdr"/>
        </w:types>
        <w:behaviors>
          <w:behavior w:val="content"/>
        </w:behaviors>
        <w:guid w:val="{6648EC7C-91DD-4678-99B5-4369B09605F9}"/>
      </w:docPartPr>
      <w:docPartBody>
        <w:p w:rsidR="00134B71" w:rsidRDefault="003207B2">
          <w:pPr>
            <w:pStyle w:val="6046C2CE45684916BB99BE1C744CE118"/>
          </w:pPr>
          <w:r w:rsidRPr="00B10548">
            <w:rPr>
              <w:rStyle w:val="placeholder1Char"/>
            </w:rPr>
            <w:t>________</w:t>
          </w:r>
        </w:p>
      </w:docPartBody>
    </w:docPart>
    <w:docPart>
      <w:docPartPr>
        <w:name w:val="A155FBFEC5864B12AAB99C17B771970F"/>
        <w:category>
          <w:name w:val="常规"/>
          <w:gallery w:val="placeholder"/>
        </w:category>
        <w:types>
          <w:type w:val="bbPlcHdr"/>
        </w:types>
        <w:behaviors>
          <w:behavior w:val="content"/>
        </w:behaviors>
        <w:guid w:val="{0025604D-BC1D-4990-903F-61C8B8165D85}"/>
      </w:docPartPr>
      <w:docPartBody>
        <w:p w:rsidR="00134B71" w:rsidRDefault="003207B2">
          <w:pPr>
            <w:pStyle w:val="A155FBFEC5864B12AAB99C17B771970F"/>
          </w:pPr>
          <w:r w:rsidRPr="00B10548">
            <w:rPr>
              <w:rStyle w:val="placeholder1Char"/>
            </w:rPr>
            <w:t>________</w:t>
          </w:r>
        </w:p>
      </w:docPartBody>
    </w:docPart>
    <w:docPart>
      <w:docPartPr>
        <w:name w:val="C402BCFC3D1C471FBD803928DC36181B"/>
        <w:category>
          <w:name w:val="常规"/>
          <w:gallery w:val="placeholder"/>
        </w:category>
        <w:types>
          <w:type w:val="bbPlcHdr"/>
        </w:types>
        <w:behaviors>
          <w:behavior w:val="content"/>
        </w:behaviors>
        <w:guid w:val="{A2F9C9C1-C30F-4D3B-AC1D-BBEB3B571FBF}"/>
      </w:docPartPr>
      <w:docPartBody>
        <w:p w:rsidR="00134B71" w:rsidRDefault="003207B2">
          <w:pPr>
            <w:pStyle w:val="C402BCFC3D1C471FBD803928DC36181B"/>
          </w:pPr>
          <w:r w:rsidRPr="00B10548">
            <w:rPr>
              <w:rStyle w:val="placeholder1Char"/>
              <w:rFonts w:hint="eastAsia"/>
            </w:rPr>
            <w:t>_______</w:t>
          </w:r>
        </w:p>
      </w:docPartBody>
    </w:docPart>
    <w:docPart>
      <w:docPartPr>
        <w:name w:val="639A5A473CB0467FA1AE2A020AB9F24A"/>
        <w:category>
          <w:name w:val="常规"/>
          <w:gallery w:val="placeholder"/>
        </w:category>
        <w:types>
          <w:type w:val="bbPlcHdr"/>
        </w:types>
        <w:behaviors>
          <w:behavior w:val="content"/>
        </w:behaviors>
        <w:guid w:val="{7EE385ED-8584-469D-BCDB-DC10B9989C58}"/>
      </w:docPartPr>
      <w:docPartBody>
        <w:p w:rsidR="00134B71" w:rsidRDefault="003207B2">
          <w:pPr>
            <w:pStyle w:val="639A5A473CB0467FA1AE2A020AB9F24A"/>
          </w:pPr>
          <w:r w:rsidRPr="00B10548">
            <w:rPr>
              <w:rStyle w:val="placeholder1Char"/>
            </w:rPr>
            <w:t>________</w:t>
          </w:r>
        </w:p>
      </w:docPartBody>
    </w:docPart>
    <w:docPart>
      <w:docPartPr>
        <w:name w:val="0C264EB3335C4F4982DB759AF670F254"/>
        <w:category>
          <w:name w:val="常规"/>
          <w:gallery w:val="placeholder"/>
        </w:category>
        <w:types>
          <w:type w:val="bbPlcHdr"/>
        </w:types>
        <w:behaviors>
          <w:behavior w:val="content"/>
        </w:behaviors>
        <w:guid w:val="{C7583B17-0BEA-4179-8AFA-D07369C36F85}"/>
      </w:docPartPr>
      <w:docPartBody>
        <w:p w:rsidR="00134B71" w:rsidRDefault="003207B2">
          <w:pPr>
            <w:pStyle w:val="0C264EB3335C4F4982DB759AF670F254"/>
          </w:pPr>
          <w:r w:rsidRPr="00B10548">
            <w:rPr>
              <w:rStyle w:val="placeholder1Char"/>
            </w:rPr>
            <w:t>________</w:t>
          </w:r>
        </w:p>
      </w:docPartBody>
    </w:docPart>
    <w:docPart>
      <w:docPartPr>
        <w:name w:val="750832B8DB8842719D88DA8CCDC0876A"/>
        <w:category>
          <w:name w:val="常规"/>
          <w:gallery w:val="placeholder"/>
        </w:category>
        <w:types>
          <w:type w:val="bbPlcHdr"/>
        </w:types>
        <w:behaviors>
          <w:behavior w:val="content"/>
        </w:behaviors>
        <w:guid w:val="{10DCF7F1-CD07-44E7-B57E-A88E989AF05C}"/>
      </w:docPartPr>
      <w:docPartBody>
        <w:p w:rsidR="00134B71" w:rsidRDefault="003207B2">
          <w:pPr>
            <w:pStyle w:val="750832B8DB8842719D88DA8CCDC0876A"/>
          </w:pPr>
          <w:r w:rsidRPr="001524D6">
            <w:rPr>
              <w:rStyle w:val="placeholder1Char"/>
            </w:rPr>
            <w:t>___________________________________________________________________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134B71"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134B71"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134B71"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134B71"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134B71"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134B71"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134B71"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134B71"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134B71"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134B71"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134B71"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134B71"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978D3BCF385A4C03978E314EDEFEEB14"/>
        <w:category>
          <w:name w:val="常规"/>
          <w:gallery w:val="placeholder"/>
        </w:category>
        <w:types>
          <w:type w:val="bbPlcHdr"/>
        </w:types>
        <w:behaviors>
          <w:behavior w:val="content"/>
        </w:behaviors>
        <w:guid w:val="{6A5DD399-A936-413A-8D0F-30E11788A79B}"/>
      </w:docPartPr>
      <w:docPartBody>
        <w:p w:rsidR="00134B71" w:rsidRDefault="003207B2">
          <w:pPr>
            <w:pStyle w:val="978D3BCF385A4C03978E314EDEFEEB14"/>
          </w:pPr>
          <w:r w:rsidRPr="00511FDF">
            <w:rPr>
              <w:rStyle w:val="placeholder2Char"/>
              <w:rFonts w:hint="eastAsia"/>
            </w:rPr>
            <w:t>选择</w:t>
          </w:r>
          <w:r w:rsidRPr="00511FDF">
            <w:rPr>
              <w:rStyle w:val="placeholder2Char"/>
            </w:rPr>
            <w:t>日期</w:t>
          </w:r>
        </w:p>
      </w:docPartBody>
    </w:docPart>
    <w:docPart>
      <w:docPartPr>
        <w:name w:val="E17951E0B9884C09B532574FF4C9E461"/>
        <w:category>
          <w:name w:val="常规"/>
          <w:gallery w:val="placeholder"/>
        </w:category>
        <w:types>
          <w:type w:val="bbPlcHdr"/>
        </w:types>
        <w:behaviors>
          <w:behavior w:val="content"/>
        </w:behaviors>
        <w:guid w:val="{8B4A179F-8BAB-40B3-8952-EE07F14D0F90}"/>
      </w:docPartPr>
      <w:docPartBody>
        <w:p w:rsidR="00134B71" w:rsidRDefault="003207B2">
          <w:pPr>
            <w:pStyle w:val="E17951E0B9884C09B532574FF4C9E461"/>
          </w:pPr>
          <w:r w:rsidRPr="00511FDF">
            <w:rPr>
              <w:rStyle w:val="placeholder2Char"/>
            </w:rPr>
            <w:t>选择日期</w:t>
          </w:r>
        </w:p>
      </w:docPartBody>
    </w:docPart>
    <w:docPart>
      <w:docPartPr>
        <w:name w:val="9E5DE470FEBF4221BE45C542B1ADE202"/>
        <w:category>
          <w:name w:val="常规"/>
          <w:gallery w:val="placeholder"/>
        </w:category>
        <w:types>
          <w:type w:val="bbPlcHdr"/>
        </w:types>
        <w:behaviors>
          <w:behavior w:val="content"/>
        </w:behaviors>
        <w:guid w:val="{C1AC261D-6473-4D4C-9B32-A4099D435FDE}"/>
      </w:docPartPr>
      <w:docPartBody>
        <w:p w:rsidR="00134B71" w:rsidRDefault="003207B2">
          <w:pPr>
            <w:pStyle w:val="9E5DE470FEBF4221BE45C542B1ADE202"/>
          </w:pPr>
          <w:r w:rsidRPr="00511FDF">
            <w:rPr>
              <w:rStyle w:val="placeholder1Char"/>
            </w:rPr>
            <w:t>______</w:t>
          </w:r>
        </w:p>
      </w:docPartBody>
    </w:docPart>
    <w:docPart>
      <w:docPartPr>
        <w:name w:val="233E823965AA41388F2E6C1014664335"/>
        <w:category>
          <w:name w:val="常规"/>
          <w:gallery w:val="placeholder"/>
        </w:category>
        <w:types>
          <w:type w:val="bbPlcHdr"/>
        </w:types>
        <w:behaviors>
          <w:behavior w:val="content"/>
        </w:behaviors>
        <w:guid w:val="{2BCBCD79-8081-4BB7-82CF-FC8DA9101DD1}"/>
      </w:docPartPr>
      <w:docPartBody>
        <w:p w:rsidR="00134B71" w:rsidRDefault="003207B2">
          <w:pPr>
            <w:pStyle w:val="233E823965AA41388F2E6C1014664335"/>
          </w:pPr>
          <w:r w:rsidRPr="00511FDF">
            <w:rPr>
              <w:rStyle w:val="placeholder1Char"/>
              <w:rFonts w:hint="eastAsia"/>
            </w:rPr>
            <w:t>____</w:t>
          </w:r>
        </w:p>
      </w:docPartBody>
    </w:docPart>
    <w:docPart>
      <w:docPartPr>
        <w:name w:val="AB20F1F8AFD14FB2B134268C285FF945"/>
        <w:category>
          <w:name w:val="常规"/>
          <w:gallery w:val="placeholder"/>
        </w:category>
        <w:types>
          <w:type w:val="bbPlcHdr"/>
        </w:types>
        <w:behaviors>
          <w:behavior w:val="content"/>
        </w:behaviors>
        <w:guid w:val="{87A76600-A9B3-478F-B3DD-4D0BE5A1EE4F}"/>
      </w:docPartPr>
      <w:docPartBody>
        <w:p w:rsidR="00134B71" w:rsidRDefault="003207B2">
          <w:pPr>
            <w:pStyle w:val="AB20F1F8AFD14FB2B134268C285FF945"/>
          </w:pPr>
          <w:r w:rsidRPr="00511FDF">
            <w:rPr>
              <w:rStyle w:val="placeholder1Char"/>
            </w:rPr>
            <w:t>____</w:t>
          </w:r>
        </w:p>
      </w:docPartBody>
    </w:docPart>
    <w:docPart>
      <w:docPartPr>
        <w:name w:val="A35A9C451DF245B19BF472D73ACCC268"/>
        <w:category>
          <w:name w:val="常规"/>
          <w:gallery w:val="placeholder"/>
        </w:category>
        <w:types>
          <w:type w:val="bbPlcHdr"/>
        </w:types>
        <w:behaviors>
          <w:behavior w:val="content"/>
        </w:behaviors>
        <w:guid w:val="{34A44709-8AB9-4455-A5D5-154DF461BB5C}"/>
      </w:docPartPr>
      <w:docPartBody>
        <w:p w:rsidR="00134B71" w:rsidRDefault="003207B2">
          <w:pPr>
            <w:pStyle w:val="A35A9C451DF245B19BF472D73ACCC268"/>
          </w:pPr>
          <w:r w:rsidRPr="00511FDF">
            <w:rPr>
              <w:rStyle w:val="placeholder1Char"/>
              <w:rFonts w:hint="eastAsia"/>
            </w:rPr>
            <w:t>____</w:t>
          </w:r>
        </w:p>
      </w:docPartBody>
    </w:docPart>
    <w:docPart>
      <w:docPartPr>
        <w:name w:val="D25A00AD37554F1C8279E1FA0F150FF7"/>
        <w:category>
          <w:name w:val="常规"/>
          <w:gallery w:val="placeholder"/>
        </w:category>
        <w:types>
          <w:type w:val="bbPlcHdr"/>
        </w:types>
        <w:behaviors>
          <w:behavior w:val="content"/>
        </w:behaviors>
        <w:guid w:val="{F59DAEFD-A008-49C0-BDC2-09392981AE0B}"/>
      </w:docPartPr>
      <w:docPartBody>
        <w:p w:rsidR="00134B71" w:rsidRDefault="003207B2">
          <w:pPr>
            <w:pStyle w:val="D25A00AD37554F1C8279E1FA0F150FF7"/>
          </w:pPr>
          <w:r w:rsidRPr="00511FDF">
            <w:rPr>
              <w:rStyle w:val="placeholder1Char"/>
            </w:rPr>
            <w:t>____</w:t>
          </w:r>
        </w:p>
      </w:docPartBody>
    </w:docPart>
    <w:docPart>
      <w:docPartPr>
        <w:name w:val="D544A988903B4E349FB599E5709CEEFD"/>
        <w:category>
          <w:name w:val="常规"/>
          <w:gallery w:val="placeholder"/>
        </w:category>
        <w:types>
          <w:type w:val="bbPlcHdr"/>
        </w:types>
        <w:behaviors>
          <w:behavior w:val="content"/>
        </w:behaviors>
        <w:guid w:val="{2F56A298-EA05-462D-9819-E14C484568BA}"/>
      </w:docPartPr>
      <w:docPartBody>
        <w:p w:rsidR="00134B71" w:rsidRDefault="003207B2">
          <w:pPr>
            <w:pStyle w:val="D544A988903B4E349FB599E5709CEEFD"/>
          </w:pPr>
          <w:r w:rsidRPr="00511FDF">
            <w:rPr>
              <w:rStyle w:val="placeholder1Char"/>
            </w:rPr>
            <w:t>____</w:t>
          </w:r>
        </w:p>
      </w:docPartBody>
    </w:docPart>
    <w:docPart>
      <w:docPartPr>
        <w:name w:val="F3596D8EACBE4F3D9A5425B146159116"/>
        <w:category>
          <w:name w:val="常规"/>
          <w:gallery w:val="placeholder"/>
        </w:category>
        <w:types>
          <w:type w:val="bbPlcHdr"/>
        </w:types>
        <w:behaviors>
          <w:behavior w:val="content"/>
        </w:behaviors>
        <w:guid w:val="{A9083667-9D62-428E-AB52-CE7FC718AD51}"/>
      </w:docPartPr>
      <w:docPartBody>
        <w:p w:rsidR="00134B71" w:rsidRDefault="003207B2">
          <w:pPr>
            <w:pStyle w:val="F3596D8EACBE4F3D9A5425B146159116"/>
          </w:pPr>
          <w:r w:rsidRPr="00511FDF">
            <w:rPr>
              <w:rStyle w:val="placeholder1Char"/>
            </w:rPr>
            <w:t>____</w:t>
          </w:r>
        </w:p>
      </w:docPartBody>
    </w:docPart>
    <w:docPart>
      <w:docPartPr>
        <w:name w:val="27BBD294A3AE4F33B05DA777D08A2F19"/>
        <w:category>
          <w:name w:val="常规"/>
          <w:gallery w:val="placeholder"/>
        </w:category>
        <w:types>
          <w:type w:val="bbPlcHdr"/>
        </w:types>
        <w:behaviors>
          <w:behavior w:val="content"/>
        </w:behaviors>
        <w:guid w:val="{4177EC0B-B0A1-48C6-830D-34AE89BA775F}"/>
      </w:docPartPr>
      <w:docPartBody>
        <w:p w:rsidR="00134B71" w:rsidRDefault="003207B2">
          <w:pPr>
            <w:pStyle w:val="27BBD294A3AE4F33B05DA777D08A2F19"/>
          </w:pPr>
          <w:r w:rsidRPr="00511FDF">
            <w:rPr>
              <w:rStyle w:val="placeholder1Char"/>
            </w:rPr>
            <w:t>____</w:t>
          </w:r>
        </w:p>
      </w:docPartBody>
    </w:docPart>
    <w:docPart>
      <w:docPartPr>
        <w:name w:val="41EDB37C003A48A08DAF70ED3757340D"/>
        <w:category>
          <w:name w:val="常规"/>
          <w:gallery w:val="placeholder"/>
        </w:category>
        <w:types>
          <w:type w:val="bbPlcHdr"/>
        </w:types>
        <w:behaviors>
          <w:behavior w:val="content"/>
        </w:behaviors>
        <w:guid w:val="{87EAD546-F7B0-40FC-8683-6DFCECAA9B31}"/>
      </w:docPartPr>
      <w:docPartBody>
        <w:p w:rsidR="00134B71" w:rsidRDefault="003207B2">
          <w:pPr>
            <w:pStyle w:val="41EDB37C003A48A08DAF70ED3757340D"/>
          </w:pPr>
          <w:r w:rsidRPr="00511FDF">
            <w:rPr>
              <w:rStyle w:val="placeholder1Char"/>
            </w:rPr>
            <w:t>_______</w:t>
          </w:r>
        </w:p>
      </w:docPartBody>
    </w:docPart>
    <w:docPart>
      <w:docPartPr>
        <w:name w:val="F622C09450564FBFB6F92549235DFE86"/>
        <w:category>
          <w:name w:val="常规"/>
          <w:gallery w:val="placeholder"/>
        </w:category>
        <w:types>
          <w:type w:val="bbPlcHdr"/>
        </w:types>
        <w:behaviors>
          <w:behavior w:val="content"/>
        </w:behaviors>
        <w:guid w:val="{B63810C6-4C19-483B-9CE2-B7E397BEF204}"/>
      </w:docPartPr>
      <w:docPartBody>
        <w:p w:rsidR="00134B71" w:rsidRDefault="003207B2">
          <w:pPr>
            <w:pStyle w:val="F622C09450564FBFB6F92549235DFE86"/>
          </w:pPr>
          <w:r w:rsidRPr="00511FDF">
            <w:rPr>
              <w:rStyle w:val="placeholder1Char"/>
              <w:rFonts w:hint="eastAsia"/>
            </w:rPr>
            <w:t>选择</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134B71"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8FCF6E0BD5A04785A794F82DE285CD6F"/>
        <w:category>
          <w:name w:val="常规"/>
          <w:gallery w:val="placeholder"/>
        </w:category>
        <w:types>
          <w:type w:val="bbPlcHdr"/>
        </w:types>
        <w:behaviors>
          <w:behavior w:val="content"/>
        </w:behaviors>
        <w:guid w:val="{8B427A43-3C98-44D2-B34E-AAF3067B485F}"/>
      </w:docPartPr>
      <w:docPartBody>
        <w:p w:rsidR="00134B71" w:rsidRDefault="003207B2">
          <w:pPr>
            <w:pStyle w:val="8FCF6E0BD5A04785A794F82DE285CD6F"/>
          </w:pPr>
          <w:r w:rsidRPr="00511FDF">
            <w:rPr>
              <w:rStyle w:val="placeholder1Char"/>
              <w:rFonts w:hint="eastAsia"/>
            </w:rPr>
            <w:t>________</w:t>
          </w:r>
        </w:p>
      </w:docPartBody>
    </w:docPart>
    <w:docPart>
      <w:docPartPr>
        <w:name w:val="C395924B0FA541E8A6B6A85264F9EEAE"/>
        <w:category>
          <w:name w:val="常规"/>
          <w:gallery w:val="placeholder"/>
        </w:category>
        <w:types>
          <w:type w:val="bbPlcHdr"/>
        </w:types>
        <w:behaviors>
          <w:behavior w:val="content"/>
        </w:behaviors>
        <w:guid w:val="{BB77752C-81C0-429A-A064-C97903E28AF7}"/>
      </w:docPartPr>
      <w:docPartBody>
        <w:p w:rsidR="00134B71" w:rsidRDefault="003207B2">
          <w:pPr>
            <w:pStyle w:val="C395924B0FA541E8A6B6A85264F9EEAE"/>
          </w:pPr>
          <w:r w:rsidRPr="00511FDF">
            <w:rPr>
              <w:rStyle w:val="placeholder1Char"/>
            </w:rPr>
            <w:t>________</w:t>
          </w:r>
        </w:p>
      </w:docPartBody>
    </w:docPart>
    <w:docPart>
      <w:docPartPr>
        <w:name w:val="07311A6049544550940BDA28B91BB0FD"/>
        <w:category>
          <w:name w:val="常规"/>
          <w:gallery w:val="placeholder"/>
        </w:category>
        <w:types>
          <w:type w:val="bbPlcHdr"/>
        </w:types>
        <w:behaviors>
          <w:behavior w:val="content"/>
        </w:behaviors>
        <w:guid w:val="{E33532E8-E72E-4BD6-B187-EB70DAA55BFC}"/>
      </w:docPartPr>
      <w:docPartBody>
        <w:p w:rsidR="00134B71" w:rsidRDefault="003207B2">
          <w:pPr>
            <w:pStyle w:val="07311A6049544550940BDA28B91BB0FD"/>
          </w:pPr>
          <w:r w:rsidRPr="00511FDF">
            <w:rPr>
              <w:rStyle w:val="placeholder1Char"/>
              <w:rFonts w:hint="eastAsia"/>
            </w:rPr>
            <w:t>________</w:t>
          </w:r>
        </w:p>
      </w:docPartBody>
    </w:docPart>
    <w:docPart>
      <w:docPartPr>
        <w:name w:val="53BBD969C3F6414CA07E3EA2945C4398"/>
        <w:category>
          <w:name w:val="常规"/>
          <w:gallery w:val="placeholder"/>
        </w:category>
        <w:types>
          <w:type w:val="bbPlcHdr"/>
        </w:types>
        <w:behaviors>
          <w:behavior w:val="content"/>
        </w:behaviors>
        <w:guid w:val="{C4464BE5-7DB6-43F5-B6BF-E164B8F717A4}"/>
      </w:docPartPr>
      <w:docPartBody>
        <w:p w:rsidR="00134B71" w:rsidRDefault="003207B2">
          <w:pPr>
            <w:pStyle w:val="53BBD969C3F6414CA07E3EA2945C4398"/>
          </w:pPr>
          <w:r w:rsidRPr="00511FDF">
            <w:rPr>
              <w:rStyle w:val="placeholder1Char"/>
              <w:rFonts w:hint="eastAsia"/>
            </w:rPr>
            <w:t>______</w:t>
          </w:r>
        </w:p>
      </w:docPartBody>
    </w:docPart>
    <w:docPart>
      <w:docPartPr>
        <w:name w:val="57480BA36074474CA477EA11EE414722"/>
        <w:category>
          <w:name w:val="常规"/>
          <w:gallery w:val="placeholder"/>
        </w:category>
        <w:types>
          <w:type w:val="bbPlcHdr"/>
        </w:types>
        <w:behaviors>
          <w:behavior w:val="content"/>
        </w:behaviors>
        <w:guid w:val="{257266F4-508A-4727-8B18-89341CC2EA62}"/>
      </w:docPartPr>
      <w:docPartBody>
        <w:p w:rsidR="00134B71" w:rsidRDefault="003207B2">
          <w:pPr>
            <w:pStyle w:val="57480BA36074474CA477EA11EE414722"/>
          </w:pPr>
          <w:r w:rsidRPr="00511FDF">
            <w:rPr>
              <w:rStyle w:val="placeholder1Char"/>
            </w:rPr>
            <w:t>______</w:t>
          </w:r>
        </w:p>
      </w:docPartBody>
    </w:docPart>
    <w:docPart>
      <w:docPartPr>
        <w:name w:val="64BC503667FC422F8EE68A47DAA2D076"/>
        <w:category>
          <w:name w:val="常规"/>
          <w:gallery w:val="placeholder"/>
        </w:category>
        <w:types>
          <w:type w:val="bbPlcHdr"/>
        </w:types>
        <w:behaviors>
          <w:behavior w:val="content"/>
        </w:behaviors>
        <w:guid w:val="{BC49F0AD-B52F-4168-A663-19E3B700C531}"/>
      </w:docPartPr>
      <w:docPartBody>
        <w:p w:rsidR="00134B71" w:rsidRDefault="003207B2">
          <w:pPr>
            <w:pStyle w:val="64BC503667FC422F8EE68A47DAA2D076"/>
          </w:pPr>
          <w:r w:rsidRPr="00511FDF">
            <w:rPr>
              <w:rStyle w:val="placeholder1Char"/>
            </w:rPr>
            <w:t>____</w:t>
          </w:r>
        </w:p>
      </w:docPartBody>
    </w:docPart>
    <w:docPart>
      <w:docPartPr>
        <w:name w:val="9D8EFE4C658F40408E39A7644F819BA5"/>
        <w:category>
          <w:name w:val="常规"/>
          <w:gallery w:val="placeholder"/>
        </w:category>
        <w:types>
          <w:type w:val="bbPlcHdr"/>
        </w:types>
        <w:behaviors>
          <w:behavior w:val="content"/>
        </w:behaviors>
        <w:guid w:val="{059CF326-597C-4628-A6FB-9563919B3789}"/>
      </w:docPartPr>
      <w:docPartBody>
        <w:p w:rsidR="00134B71" w:rsidRDefault="003207B2">
          <w:pPr>
            <w:pStyle w:val="9D8EFE4C658F40408E39A7644F819BA5"/>
          </w:pPr>
          <w:r w:rsidRPr="00511FDF">
            <w:rPr>
              <w:rStyle w:val="placeholder2Char"/>
              <w:rFonts w:hint="eastAsia"/>
              <w:sz w:val="18"/>
              <w:szCs w:val="18"/>
            </w:rPr>
            <w:t>选择</w:t>
          </w:r>
          <w:r w:rsidRPr="00511FDF">
            <w:rPr>
              <w:rStyle w:val="placeholder2Char"/>
              <w:sz w:val="18"/>
              <w:szCs w:val="18"/>
            </w:rPr>
            <w:t>日期</w:t>
          </w:r>
        </w:p>
      </w:docPartBody>
    </w:docPart>
    <w:docPart>
      <w:docPartPr>
        <w:name w:val="2A980FADB0C5402E92654F1008657AED"/>
        <w:category>
          <w:name w:val="常规"/>
          <w:gallery w:val="placeholder"/>
        </w:category>
        <w:types>
          <w:type w:val="bbPlcHdr"/>
        </w:types>
        <w:behaviors>
          <w:behavior w:val="content"/>
        </w:behaviors>
        <w:guid w:val="{6CA482FA-D302-43B6-8D15-B42572D5BA71}"/>
      </w:docPartPr>
      <w:docPartBody>
        <w:p w:rsidR="00134B71" w:rsidRDefault="003207B2">
          <w:pPr>
            <w:pStyle w:val="2A980FADB0C5402E92654F1008657AED"/>
          </w:pPr>
          <w:r w:rsidRPr="00511FDF">
            <w:rPr>
              <w:rStyle w:val="placeholder2Char"/>
              <w:rFonts w:hint="eastAsia"/>
              <w:sz w:val="18"/>
              <w:szCs w:val="18"/>
            </w:rPr>
            <w:t>选择日期</w:t>
          </w:r>
        </w:p>
      </w:docPartBody>
    </w:docPart>
    <w:docPart>
      <w:docPartPr>
        <w:name w:val="DA20A044955F4B82A901AC853878F4B4"/>
        <w:category>
          <w:name w:val="常规"/>
          <w:gallery w:val="placeholder"/>
        </w:category>
        <w:types>
          <w:type w:val="bbPlcHdr"/>
        </w:types>
        <w:behaviors>
          <w:behavior w:val="content"/>
        </w:behaviors>
        <w:guid w:val="{082E21A0-F195-498E-9A45-26455FA6A9BB}"/>
      </w:docPartPr>
      <w:docPartBody>
        <w:p w:rsidR="00134B71" w:rsidRDefault="003207B2">
          <w:pPr>
            <w:pStyle w:val="DA20A044955F4B82A901AC853878F4B4"/>
          </w:pPr>
          <w:r w:rsidRPr="00511FDF">
            <w:rPr>
              <w:rStyle w:val="placeholder1Char"/>
              <w:rFonts w:hint="eastAsia"/>
            </w:rPr>
            <w:t>__________</w:t>
          </w:r>
        </w:p>
      </w:docPartBody>
    </w:docPart>
    <w:docPart>
      <w:docPartPr>
        <w:name w:val="1AC1D1A385E04C81A4324C95E8E83E2B"/>
        <w:category>
          <w:name w:val="常规"/>
          <w:gallery w:val="placeholder"/>
        </w:category>
        <w:types>
          <w:type w:val="bbPlcHdr"/>
        </w:types>
        <w:behaviors>
          <w:behavior w:val="content"/>
        </w:behaviors>
        <w:guid w:val="{9E6CC460-B08B-4B23-BF0A-E315DB6B4CC1}"/>
      </w:docPartPr>
      <w:docPartBody>
        <w:p w:rsidR="00134B71" w:rsidRDefault="003207B2">
          <w:pPr>
            <w:pStyle w:val="1AC1D1A385E04C81A4324C95E8E83E2B"/>
          </w:pPr>
          <w:r w:rsidRPr="00511FDF">
            <w:rPr>
              <w:rStyle w:val="placeholder1Char"/>
            </w:rPr>
            <w:t>____________</w:t>
          </w:r>
        </w:p>
      </w:docPartBody>
    </w:docPart>
    <w:docPart>
      <w:docPartPr>
        <w:name w:val="66D864EE169E4054A04FD8573461C818"/>
        <w:category>
          <w:name w:val="常规"/>
          <w:gallery w:val="placeholder"/>
        </w:category>
        <w:types>
          <w:type w:val="bbPlcHdr"/>
        </w:types>
        <w:behaviors>
          <w:behavior w:val="content"/>
        </w:behaviors>
        <w:guid w:val="{FEDBF49F-251A-47CC-A2D1-3FAA1B6EFDD2}"/>
      </w:docPartPr>
      <w:docPartBody>
        <w:p w:rsidR="00134B71" w:rsidRDefault="003207B2">
          <w:pPr>
            <w:pStyle w:val="66D864EE169E4054A04FD8573461C818"/>
          </w:pPr>
          <w:r w:rsidRPr="00511FDF">
            <w:rPr>
              <w:rStyle w:val="placeholder1Char"/>
              <w:rFonts w:hint="eastAsia"/>
            </w:rPr>
            <w:t>____</w:t>
          </w:r>
        </w:p>
      </w:docPartBody>
    </w:docPart>
    <w:docPart>
      <w:docPartPr>
        <w:name w:val="C77ABECADA6E4DBE930097CFC149B834"/>
        <w:category>
          <w:name w:val="常规"/>
          <w:gallery w:val="placeholder"/>
        </w:category>
        <w:types>
          <w:type w:val="bbPlcHdr"/>
        </w:types>
        <w:behaviors>
          <w:behavior w:val="content"/>
        </w:behaviors>
        <w:guid w:val="{4183BADD-8818-4BBA-AE05-EC58E3478FE2}"/>
      </w:docPartPr>
      <w:docPartBody>
        <w:p w:rsidR="00134B71" w:rsidRDefault="003207B2">
          <w:pPr>
            <w:pStyle w:val="C77ABECADA6E4DBE930097CFC149B834"/>
          </w:pPr>
          <w:r w:rsidRPr="00511FDF">
            <w:rPr>
              <w:rStyle w:val="placeholder1Char"/>
            </w:rPr>
            <w:t>____</w:t>
          </w:r>
        </w:p>
      </w:docPartBody>
    </w:docPart>
    <w:docPart>
      <w:docPartPr>
        <w:name w:val="177127278B2544D98742A94FFD4F59B0"/>
        <w:category>
          <w:name w:val="常规"/>
          <w:gallery w:val="placeholder"/>
        </w:category>
        <w:types>
          <w:type w:val="bbPlcHdr"/>
        </w:types>
        <w:behaviors>
          <w:behavior w:val="content"/>
        </w:behaviors>
        <w:guid w:val="{0A22DBF1-201E-4F0E-A568-D9545C6A5B27}"/>
      </w:docPartPr>
      <w:docPartBody>
        <w:p w:rsidR="00134B71" w:rsidRDefault="003207B2">
          <w:pPr>
            <w:pStyle w:val="177127278B2544D98742A94FFD4F59B0"/>
          </w:pPr>
          <w:r w:rsidRPr="00511FDF">
            <w:rPr>
              <w:rStyle w:val="placeholder1Char"/>
            </w:rPr>
            <w:t>____________</w:t>
          </w:r>
        </w:p>
      </w:docPartBody>
    </w:docPart>
    <w:docPart>
      <w:docPartPr>
        <w:name w:val="29BAC3C97BD04F87B0DD983D65B34C98"/>
        <w:category>
          <w:name w:val="常规"/>
          <w:gallery w:val="placeholder"/>
        </w:category>
        <w:types>
          <w:type w:val="bbPlcHdr"/>
        </w:types>
        <w:behaviors>
          <w:behavior w:val="content"/>
        </w:behaviors>
        <w:guid w:val="{F08D038C-3455-4A8A-A015-55F162F55100}"/>
      </w:docPartPr>
      <w:docPartBody>
        <w:p w:rsidR="00134B71" w:rsidRDefault="003207B2">
          <w:pPr>
            <w:pStyle w:val="29BAC3C97BD04F87B0DD983D65B34C9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C8DDB0064934F0EA6FD2353AC8F0500"/>
        <w:category>
          <w:name w:val="常规"/>
          <w:gallery w:val="placeholder"/>
        </w:category>
        <w:types>
          <w:type w:val="bbPlcHdr"/>
        </w:types>
        <w:behaviors>
          <w:behavior w:val="content"/>
        </w:behaviors>
        <w:guid w:val="{010BAC9D-CBD5-4319-B680-3CAAF8CA35E9}"/>
      </w:docPartPr>
      <w:docPartBody>
        <w:p w:rsidR="00134B71" w:rsidRDefault="003207B2">
          <w:pPr>
            <w:pStyle w:val="BC8DDB0064934F0EA6FD2353AC8F0500"/>
          </w:pPr>
          <w:r w:rsidRPr="00511FDF">
            <w:rPr>
              <w:rStyle w:val="placeholder1Char"/>
            </w:rPr>
            <w:t>____</w:t>
          </w:r>
          <w:r w:rsidRPr="00511FDF">
            <w:rPr>
              <w:rStyle w:val="placeholder1Char"/>
              <w:rFonts w:hint="eastAsia"/>
            </w:rPr>
            <w:t>______</w:t>
          </w:r>
        </w:p>
      </w:docPartBody>
    </w:docPart>
    <w:docPart>
      <w:docPartPr>
        <w:name w:val="E300EF5D84E94650BDB94EFD6B63654A"/>
        <w:category>
          <w:name w:val="常规"/>
          <w:gallery w:val="placeholder"/>
        </w:category>
        <w:types>
          <w:type w:val="bbPlcHdr"/>
        </w:types>
        <w:behaviors>
          <w:behavior w:val="content"/>
        </w:behaviors>
        <w:guid w:val="{A8FC5D5A-21E1-4751-A556-0508843E0C9F}"/>
      </w:docPartPr>
      <w:docPartBody>
        <w:p w:rsidR="00134B71" w:rsidRDefault="003207B2">
          <w:pPr>
            <w:pStyle w:val="E300EF5D84E94650BDB94EFD6B63654A"/>
          </w:pPr>
          <w:r w:rsidRPr="00511FDF">
            <w:rPr>
              <w:rStyle w:val="placeholder1Char"/>
            </w:rPr>
            <w:t>____</w:t>
          </w:r>
          <w:r w:rsidRPr="00511FDF">
            <w:rPr>
              <w:rStyle w:val="placeholder1Char"/>
              <w:rFonts w:hint="eastAsia"/>
            </w:rPr>
            <w:t>__</w:t>
          </w:r>
        </w:p>
      </w:docPartBody>
    </w:docPart>
    <w:docPart>
      <w:docPartPr>
        <w:name w:val="13249B8F594A4405ADC2F87099F10962"/>
        <w:category>
          <w:name w:val="常规"/>
          <w:gallery w:val="placeholder"/>
        </w:category>
        <w:types>
          <w:type w:val="bbPlcHdr"/>
        </w:types>
        <w:behaviors>
          <w:behavior w:val="content"/>
        </w:behaviors>
        <w:guid w:val="{6BDF32EB-B9AF-4267-9E35-A0065B717166}"/>
      </w:docPartPr>
      <w:docPartBody>
        <w:p w:rsidR="00134B71" w:rsidRDefault="003207B2">
          <w:pPr>
            <w:pStyle w:val="13249B8F594A4405ADC2F87099F10962"/>
          </w:pPr>
          <w:r w:rsidRPr="00511FDF">
            <w:rPr>
              <w:rStyle w:val="placeholder1Char"/>
            </w:rPr>
            <w:t>_______</w:t>
          </w:r>
        </w:p>
      </w:docPartBody>
    </w:docPart>
    <w:docPart>
      <w:docPartPr>
        <w:name w:val="3F6622C9763C4B92BCBAB83A0A72D9A8"/>
        <w:category>
          <w:name w:val="常规"/>
          <w:gallery w:val="placeholder"/>
        </w:category>
        <w:types>
          <w:type w:val="bbPlcHdr"/>
        </w:types>
        <w:behaviors>
          <w:behavior w:val="content"/>
        </w:behaviors>
        <w:guid w:val="{A02155C8-8798-45B6-AEA5-9348FD91EDE0}"/>
      </w:docPartPr>
      <w:docPartBody>
        <w:p w:rsidR="00134B71" w:rsidRDefault="003207B2">
          <w:pPr>
            <w:pStyle w:val="3F6622C9763C4B92BCBAB83A0A72D9A8"/>
          </w:pPr>
          <w:r w:rsidRPr="00511FDF">
            <w:rPr>
              <w:rStyle w:val="placeholder1Char"/>
            </w:rPr>
            <w:t>_________</w:t>
          </w:r>
        </w:p>
      </w:docPartBody>
    </w:docPart>
    <w:docPart>
      <w:docPartPr>
        <w:name w:val="2923927AA5744E1CB7B6F58776832E10"/>
        <w:category>
          <w:name w:val="常规"/>
          <w:gallery w:val="placeholder"/>
        </w:category>
        <w:types>
          <w:type w:val="bbPlcHdr"/>
        </w:types>
        <w:behaviors>
          <w:behavior w:val="content"/>
        </w:behaviors>
        <w:guid w:val="{8FB23DD8-E847-4149-9951-D0C215BE81C1}"/>
      </w:docPartPr>
      <w:docPartBody>
        <w:p w:rsidR="00134B71" w:rsidRDefault="003207B2">
          <w:pPr>
            <w:pStyle w:val="2923927AA5744E1CB7B6F58776832E10"/>
          </w:pPr>
          <w:r w:rsidRPr="00511FDF">
            <w:rPr>
              <w:rStyle w:val="placeholder1Char"/>
            </w:rPr>
            <w:t>______</w:t>
          </w:r>
        </w:p>
      </w:docPartBody>
    </w:docPart>
    <w:docPart>
      <w:docPartPr>
        <w:name w:val="73D5D124634242F8AD0C5D8B5240786B"/>
        <w:category>
          <w:name w:val="常规"/>
          <w:gallery w:val="placeholder"/>
        </w:category>
        <w:types>
          <w:type w:val="bbPlcHdr"/>
        </w:types>
        <w:behaviors>
          <w:behavior w:val="content"/>
        </w:behaviors>
        <w:guid w:val="{605E062D-5D5C-4D5E-B4AD-018C1CD582CD}"/>
      </w:docPartPr>
      <w:docPartBody>
        <w:p w:rsidR="00134B71" w:rsidRDefault="003207B2">
          <w:pPr>
            <w:pStyle w:val="73D5D124634242F8AD0C5D8B5240786B"/>
          </w:pPr>
          <w:r w:rsidRPr="00511FDF">
            <w:rPr>
              <w:rStyle w:val="placeholder1Char"/>
            </w:rPr>
            <w:t>________</w:t>
          </w:r>
        </w:p>
      </w:docPartBody>
    </w:docPart>
    <w:docPart>
      <w:docPartPr>
        <w:name w:val="4EDDA36C34154405A7AE6CB5303D16E5"/>
        <w:category>
          <w:name w:val="常规"/>
          <w:gallery w:val="placeholder"/>
        </w:category>
        <w:types>
          <w:type w:val="bbPlcHdr"/>
        </w:types>
        <w:behaviors>
          <w:behavior w:val="content"/>
        </w:behaviors>
        <w:guid w:val="{B7ED8DAD-1280-49AF-A13B-4FD2ADA2633D}"/>
      </w:docPartPr>
      <w:docPartBody>
        <w:p w:rsidR="00134B71" w:rsidRDefault="003207B2">
          <w:pPr>
            <w:pStyle w:val="4EDDA36C34154405A7AE6CB5303D16E5"/>
          </w:pPr>
          <w:r w:rsidRPr="00511FDF">
            <w:rPr>
              <w:rStyle w:val="placeholder1Char"/>
              <w:rFonts w:hint="eastAsia"/>
            </w:rPr>
            <w:t>选择</w:t>
          </w:r>
        </w:p>
      </w:docPartBody>
    </w:docPart>
    <w:docPart>
      <w:docPartPr>
        <w:name w:val="EFB62D19944D44489C0CB34CD9D8B01F"/>
        <w:category>
          <w:name w:val="常规"/>
          <w:gallery w:val="placeholder"/>
        </w:category>
        <w:types>
          <w:type w:val="bbPlcHdr"/>
        </w:types>
        <w:behaviors>
          <w:behavior w:val="content"/>
        </w:behaviors>
        <w:guid w:val="{02575419-13B5-4AF8-A1A1-16ADA21996AD}"/>
      </w:docPartPr>
      <w:docPartBody>
        <w:p w:rsidR="00134B71" w:rsidRDefault="003207B2">
          <w:pPr>
            <w:pStyle w:val="EFB62D19944D44489C0CB34CD9D8B01F"/>
          </w:pPr>
          <w:r w:rsidRPr="00511FDF">
            <w:rPr>
              <w:rStyle w:val="placeholder1Char"/>
            </w:rPr>
            <w:t>_______</w:t>
          </w:r>
        </w:p>
      </w:docPartBody>
    </w:docPart>
    <w:docPart>
      <w:docPartPr>
        <w:name w:val="B87FD69DE6C04F8D809568897C2BF5F7"/>
        <w:category>
          <w:name w:val="常规"/>
          <w:gallery w:val="placeholder"/>
        </w:category>
        <w:types>
          <w:type w:val="bbPlcHdr"/>
        </w:types>
        <w:behaviors>
          <w:behavior w:val="content"/>
        </w:behaviors>
        <w:guid w:val="{AA0870DA-738C-45E1-906D-DA83EF80F000}"/>
      </w:docPartPr>
      <w:docPartBody>
        <w:p w:rsidR="00134B71" w:rsidRDefault="003207B2">
          <w:pPr>
            <w:pStyle w:val="B87FD69DE6C04F8D809568897C2BF5F7"/>
          </w:pPr>
          <w:r w:rsidRPr="00511FDF">
            <w:rPr>
              <w:rStyle w:val="placeholder1Char"/>
              <w:rFonts w:hint="eastAsia"/>
            </w:rPr>
            <w:t>选择</w:t>
          </w:r>
        </w:p>
      </w:docPartBody>
    </w:docPart>
    <w:docPart>
      <w:docPartPr>
        <w:name w:val="C471A90444D947C1935270C48900AF6F"/>
        <w:category>
          <w:name w:val="常规"/>
          <w:gallery w:val="placeholder"/>
        </w:category>
        <w:types>
          <w:type w:val="bbPlcHdr"/>
        </w:types>
        <w:behaviors>
          <w:behavior w:val="content"/>
        </w:behaviors>
        <w:guid w:val="{9D64C14E-2AF7-423B-BD25-5C5E26342107}"/>
      </w:docPartPr>
      <w:docPartBody>
        <w:p w:rsidR="00134B71" w:rsidRDefault="003207B2">
          <w:pPr>
            <w:pStyle w:val="C471A90444D947C1935270C48900AF6F"/>
          </w:pPr>
          <w:r w:rsidRPr="00511FDF">
            <w:rPr>
              <w:rStyle w:val="placeholder1Char"/>
            </w:rPr>
            <w:t>__________</w:t>
          </w:r>
        </w:p>
      </w:docPartBody>
    </w:docPart>
    <w:docPart>
      <w:docPartPr>
        <w:name w:val="F1DB5F2BE8E84F48882743670ACB4715"/>
        <w:category>
          <w:name w:val="常规"/>
          <w:gallery w:val="placeholder"/>
        </w:category>
        <w:types>
          <w:type w:val="bbPlcHdr"/>
        </w:types>
        <w:behaviors>
          <w:behavior w:val="content"/>
        </w:behaviors>
        <w:guid w:val="{BBC061EC-BE8B-47BD-83A8-CE9CB0AA5055}"/>
      </w:docPartPr>
      <w:docPartBody>
        <w:p w:rsidR="00134B71" w:rsidRDefault="003207B2">
          <w:pPr>
            <w:pStyle w:val="F1DB5F2BE8E84F48882743670ACB4715"/>
          </w:pPr>
          <w:r w:rsidRPr="00511FDF">
            <w:rPr>
              <w:rStyle w:val="placeholder1Char"/>
            </w:rPr>
            <w:t>_______</w:t>
          </w:r>
        </w:p>
      </w:docPartBody>
    </w:docPart>
    <w:docPart>
      <w:docPartPr>
        <w:name w:val="D1AE609D791E4238A3408B3CBCD9B847"/>
        <w:category>
          <w:name w:val="常规"/>
          <w:gallery w:val="placeholder"/>
        </w:category>
        <w:types>
          <w:type w:val="bbPlcHdr"/>
        </w:types>
        <w:behaviors>
          <w:behavior w:val="content"/>
        </w:behaviors>
        <w:guid w:val="{C504B1A7-E06F-4802-9771-405EB6D55DE5}"/>
      </w:docPartPr>
      <w:docPartBody>
        <w:p w:rsidR="00134B71" w:rsidRDefault="003207B2">
          <w:pPr>
            <w:pStyle w:val="D1AE609D791E4238A3408B3CBCD9B847"/>
          </w:pPr>
          <w:r w:rsidRPr="00511FDF">
            <w:rPr>
              <w:rStyle w:val="placeholder1Char"/>
            </w:rPr>
            <w:t>_______</w:t>
          </w:r>
        </w:p>
      </w:docPartBody>
    </w:docPart>
    <w:docPart>
      <w:docPartPr>
        <w:name w:val="D05838CAC4D340A2857B314267E1EC22"/>
        <w:category>
          <w:name w:val="常规"/>
          <w:gallery w:val="placeholder"/>
        </w:category>
        <w:types>
          <w:type w:val="bbPlcHdr"/>
        </w:types>
        <w:behaviors>
          <w:behavior w:val="content"/>
        </w:behaviors>
        <w:guid w:val="{EAB04203-5905-4F62-A2EC-6620E51BB4B2}"/>
      </w:docPartPr>
      <w:docPartBody>
        <w:p w:rsidR="00134B71" w:rsidRDefault="003207B2">
          <w:pPr>
            <w:pStyle w:val="D05838CAC4D340A2857B314267E1EC22"/>
          </w:pPr>
          <w:r w:rsidRPr="00511FDF">
            <w:rPr>
              <w:rStyle w:val="placeholder1Char"/>
            </w:rPr>
            <w:t>___________</w:t>
          </w:r>
        </w:p>
      </w:docPartBody>
    </w:docPart>
    <w:docPart>
      <w:docPartPr>
        <w:name w:val="07E7F016D5E44F4FA3792E4A0B0AA029"/>
        <w:category>
          <w:name w:val="常规"/>
          <w:gallery w:val="placeholder"/>
        </w:category>
        <w:types>
          <w:type w:val="bbPlcHdr"/>
        </w:types>
        <w:behaviors>
          <w:behavior w:val="content"/>
        </w:behaviors>
        <w:guid w:val="{CF1722A7-A6DB-4A7D-928B-89B6FE79C5EA}"/>
      </w:docPartPr>
      <w:docPartBody>
        <w:p w:rsidR="00134B71" w:rsidRDefault="003207B2">
          <w:pPr>
            <w:pStyle w:val="07E7F016D5E44F4FA3792E4A0B0AA029"/>
          </w:pPr>
          <w:r w:rsidRPr="00511FDF">
            <w:rPr>
              <w:rStyle w:val="placeholder1Char"/>
            </w:rPr>
            <w:t>______</w:t>
          </w:r>
          <w:r w:rsidRPr="00511FDF">
            <w:rPr>
              <w:rStyle w:val="placeholder1Char"/>
              <w:rFonts w:hint="eastAsia"/>
            </w:rPr>
            <w:t>__</w:t>
          </w:r>
        </w:p>
      </w:docPartBody>
    </w:docPart>
    <w:docPart>
      <w:docPartPr>
        <w:name w:val="920A1C9A4775437DB97790B474DAD642"/>
        <w:category>
          <w:name w:val="常规"/>
          <w:gallery w:val="placeholder"/>
        </w:category>
        <w:types>
          <w:type w:val="bbPlcHdr"/>
        </w:types>
        <w:behaviors>
          <w:behavior w:val="content"/>
        </w:behaviors>
        <w:guid w:val="{FCF55C9B-0FD8-4D6B-A938-501A0D2C7EFB}"/>
      </w:docPartPr>
      <w:docPartBody>
        <w:p w:rsidR="00134B71" w:rsidRDefault="003207B2">
          <w:pPr>
            <w:pStyle w:val="920A1C9A4775437DB97790B474DAD642"/>
          </w:pPr>
          <w:r w:rsidRPr="00511FDF">
            <w:rPr>
              <w:rStyle w:val="placeholder1Char"/>
            </w:rPr>
            <w:t>________</w:t>
          </w:r>
        </w:p>
      </w:docPartBody>
    </w:docPart>
    <w:docPart>
      <w:docPartPr>
        <w:name w:val="E9F037AE9C5348789851D167472269D8"/>
        <w:category>
          <w:name w:val="常规"/>
          <w:gallery w:val="placeholder"/>
        </w:category>
        <w:types>
          <w:type w:val="bbPlcHdr"/>
        </w:types>
        <w:behaviors>
          <w:behavior w:val="content"/>
        </w:behaviors>
        <w:guid w:val="{38091406-6BC1-49D0-B58F-223DD68030FE}"/>
      </w:docPartPr>
      <w:docPartBody>
        <w:p w:rsidR="00134B71" w:rsidRDefault="003207B2">
          <w:pPr>
            <w:pStyle w:val="E9F037AE9C5348789851D167472269D8"/>
          </w:pPr>
          <w:r w:rsidRPr="00511FDF">
            <w:rPr>
              <w:rStyle w:val="placeholder1Char"/>
            </w:rPr>
            <w:t>______</w:t>
          </w:r>
        </w:p>
      </w:docPartBody>
    </w:docPart>
    <w:docPart>
      <w:docPartPr>
        <w:name w:val="608F98C2BEC64C2BB6138A3EED519AC5"/>
        <w:category>
          <w:name w:val="常规"/>
          <w:gallery w:val="placeholder"/>
        </w:category>
        <w:types>
          <w:type w:val="bbPlcHdr"/>
        </w:types>
        <w:behaviors>
          <w:behavior w:val="content"/>
        </w:behaviors>
        <w:guid w:val="{696C5D5F-9B8D-474C-A73C-4B38B1E1E94A}"/>
      </w:docPartPr>
      <w:docPartBody>
        <w:p w:rsidR="00134B71" w:rsidRDefault="003207B2">
          <w:pPr>
            <w:pStyle w:val="608F98C2BEC64C2BB6138A3EED519AC5"/>
          </w:pPr>
          <w:r w:rsidRPr="00511FDF">
            <w:rPr>
              <w:rStyle w:val="placeholder1Char"/>
            </w:rPr>
            <w:t>________</w:t>
          </w:r>
        </w:p>
      </w:docPartBody>
    </w:docPart>
    <w:docPart>
      <w:docPartPr>
        <w:name w:val="A73C740B40614B3EBC066446C1EBA731"/>
        <w:category>
          <w:name w:val="常规"/>
          <w:gallery w:val="placeholder"/>
        </w:category>
        <w:types>
          <w:type w:val="bbPlcHdr"/>
        </w:types>
        <w:behaviors>
          <w:behavior w:val="content"/>
        </w:behaviors>
        <w:guid w:val="{E213E92B-4CEE-4573-A57F-8B894EABE5B4}"/>
      </w:docPartPr>
      <w:docPartBody>
        <w:p w:rsidR="00134B71" w:rsidRDefault="003207B2">
          <w:pPr>
            <w:pStyle w:val="A73C740B40614B3EBC066446C1EBA731"/>
          </w:pPr>
          <w:r w:rsidRPr="00511FDF">
            <w:rPr>
              <w:rStyle w:val="placeholder1Char"/>
            </w:rPr>
            <w:t>________</w:t>
          </w:r>
        </w:p>
      </w:docPartBody>
    </w:docPart>
    <w:docPart>
      <w:docPartPr>
        <w:name w:val="048392B0CB854125BC90C32DED15D143"/>
        <w:category>
          <w:name w:val="常规"/>
          <w:gallery w:val="placeholder"/>
        </w:category>
        <w:types>
          <w:type w:val="bbPlcHdr"/>
        </w:types>
        <w:behaviors>
          <w:behavior w:val="content"/>
        </w:behaviors>
        <w:guid w:val="{4E48317F-4889-4030-A91F-7A0E0E2290C3}"/>
      </w:docPartPr>
      <w:docPartBody>
        <w:p w:rsidR="00134B71" w:rsidRDefault="003207B2">
          <w:pPr>
            <w:pStyle w:val="048392B0CB854125BC90C32DED15D143"/>
          </w:pPr>
          <w:r w:rsidRPr="00511FDF">
            <w:rPr>
              <w:rStyle w:val="placeholder1Char"/>
            </w:rPr>
            <w:t>__________</w:t>
          </w:r>
        </w:p>
      </w:docPartBody>
    </w:docPart>
    <w:docPart>
      <w:docPartPr>
        <w:name w:val="D1F61CAA384144749D203279FE7A9A2C"/>
        <w:category>
          <w:name w:val="常规"/>
          <w:gallery w:val="placeholder"/>
        </w:category>
        <w:types>
          <w:type w:val="bbPlcHdr"/>
        </w:types>
        <w:behaviors>
          <w:behavior w:val="content"/>
        </w:behaviors>
        <w:guid w:val="{95C152F2-DBC1-4C26-8575-CD1A2C5985B6}"/>
      </w:docPartPr>
      <w:docPartBody>
        <w:p w:rsidR="00134B71" w:rsidRDefault="003207B2">
          <w:pPr>
            <w:pStyle w:val="D1F61CAA384144749D203279FE7A9A2C"/>
          </w:pPr>
          <w:r w:rsidRPr="00511FDF">
            <w:rPr>
              <w:rStyle w:val="placeholder1Char"/>
            </w:rPr>
            <w:t>__________</w:t>
          </w:r>
        </w:p>
      </w:docPartBody>
    </w:docPart>
    <w:docPart>
      <w:docPartPr>
        <w:name w:val="34D1C562A36B42BFA1D0ECA38183DDC3"/>
        <w:category>
          <w:name w:val="常规"/>
          <w:gallery w:val="placeholder"/>
        </w:category>
        <w:types>
          <w:type w:val="bbPlcHdr"/>
        </w:types>
        <w:behaviors>
          <w:behavior w:val="content"/>
        </w:behaviors>
        <w:guid w:val="{32DBC03D-557C-472B-88CC-6F462A23E685}"/>
      </w:docPartPr>
      <w:docPartBody>
        <w:p w:rsidR="00134B71" w:rsidRDefault="003207B2">
          <w:pPr>
            <w:pStyle w:val="34D1C562A36B42BFA1D0ECA38183DDC3"/>
          </w:pPr>
          <w:r w:rsidRPr="00511FDF">
            <w:rPr>
              <w:rStyle w:val="placeholder1Char"/>
            </w:rPr>
            <w:t>________</w:t>
          </w:r>
        </w:p>
      </w:docPartBody>
    </w:docPart>
    <w:docPart>
      <w:docPartPr>
        <w:name w:val="C93979109B09484B86E53D3EFC7DF12B"/>
        <w:category>
          <w:name w:val="常规"/>
          <w:gallery w:val="placeholder"/>
        </w:category>
        <w:types>
          <w:type w:val="bbPlcHdr"/>
        </w:types>
        <w:behaviors>
          <w:behavior w:val="content"/>
        </w:behaviors>
        <w:guid w:val="{A7C7D86D-7007-4DD4-9F91-E1533EAE0AB5}"/>
      </w:docPartPr>
      <w:docPartBody>
        <w:p w:rsidR="00134B71" w:rsidRDefault="003207B2">
          <w:pPr>
            <w:pStyle w:val="C93979109B09484B86E53D3EFC7DF12B"/>
          </w:pPr>
          <w:r w:rsidRPr="00511FDF">
            <w:rPr>
              <w:rStyle w:val="placeholder1Char"/>
            </w:rPr>
            <w:t>__________</w:t>
          </w:r>
        </w:p>
      </w:docPartBody>
    </w:docPart>
    <w:docPart>
      <w:docPartPr>
        <w:name w:val="F937775638CB4CD486022DE80038738F"/>
        <w:category>
          <w:name w:val="常规"/>
          <w:gallery w:val="placeholder"/>
        </w:category>
        <w:types>
          <w:type w:val="bbPlcHdr"/>
        </w:types>
        <w:behaviors>
          <w:behavior w:val="content"/>
        </w:behaviors>
        <w:guid w:val="{92EB14B6-B078-44EE-9379-BCFE529AB552}"/>
      </w:docPartPr>
      <w:docPartBody>
        <w:p w:rsidR="00134B71" w:rsidRDefault="003207B2">
          <w:pPr>
            <w:pStyle w:val="F937775638CB4CD486022DE80038738F"/>
          </w:pPr>
          <w:r w:rsidRPr="00511FDF">
            <w:rPr>
              <w:rStyle w:val="placeholder1Char"/>
              <w:rFonts w:hint="eastAsia"/>
            </w:rPr>
            <w:t>__________</w:t>
          </w:r>
        </w:p>
      </w:docPartBody>
    </w:docPart>
    <w:docPart>
      <w:docPartPr>
        <w:name w:val="A5506AD8F09241F49F7976D7A2DF8538"/>
        <w:category>
          <w:name w:val="常规"/>
          <w:gallery w:val="placeholder"/>
        </w:category>
        <w:types>
          <w:type w:val="bbPlcHdr"/>
        </w:types>
        <w:behaviors>
          <w:behavior w:val="content"/>
        </w:behaviors>
        <w:guid w:val="{7CD3B108-6C63-4A6D-9A6E-F436BC70D370}"/>
      </w:docPartPr>
      <w:docPartBody>
        <w:p w:rsidR="00134B71" w:rsidRDefault="003207B2">
          <w:pPr>
            <w:pStyle w:val="A5506AD8F09241F49F7976D7A2DF8538"/>
          </w:pPr>
          <w:r w:rsidRPr="00511FDF">
            <w:rPr>
              <w:rStyle w:val="placeholder1Char"/>
            </w:rPr>
            <w:t>________</w:t>
          </w:r>
        </w:p>
      </w:docPartBody>
    </w:docPart>
    <w:docPart>
      <w:docPartPr>
        <w:name w:val="BE9EDC34C8BF4264A5281B5C7F25566C"/>
        <w:category>
          <w:name w:val="常规"/>
          <w:gallery w:val="placeholder"/>
        </w:category>
        <w:types>
          <w:type w:val="bbPlcHdr"/>
        </w:types>
        <w:behaviors>
          <w:behavior w:val="content"/>
        </w:behaviors>
        <w:guid w:val="{CFB031AC-6A86-49F1-96B4-C272436043C3}"/>
      </w:docPartPr>
      <w:docPartBody>
        <w:p w:rsidR="00134B71" w:rsidRDefault="003207B2">
          <w:pPr>
            <w:pStyle w:val="BE9EDC34C8BF4264A5281B5C7F25566C"/>
          </w:pPr>
          <w:r w:rsidRPr="00511FDF">
            <w:rPr>
              <w:rStyle w:val="placeholder1Char"/>
            </w:rPr>
            <w:t>__________</w:t>
          </w:r>
        </w:p>
      </w:docPartBody>
    </w:docPart>
    <w:docPart>
      <w:docPartPr>
        <w:name w:val="785B1055F9EB453580C43476CEF533E8"/>
        <w:category>
          <w:name w:val="常规"/>
          <w:gallery w:val="placeholder"/>
        </w:category>
        <w:types>
          <w:type w:val="bbPlcHdr"/>
        </w:types>
        <w:behaviors>
          <w:behavior w:val="content"/>
        </w:behaviors>
        <w:guid w:val="{A57F545C-C657-4217-A772-418E78E6B2F9}"/>
      </w:docPartPr>
      <w:docPartBody>
        <w:p w:rsidR="00134B71" w:rsidRDefault="003207B2">
          <w:pPr>
            <w:pStyle w:val="785B1055F9EB453580C43476CEF533E8"/>
          </w:pPr>
          <w:r w:rsidRPr="00511FDF">
            <w:rPr>
              <w:rStyle w:val="placeholder1Char"/>
            </w:rPr>
            <w:t>__________</w:t>
          </w:r>
        </w:p>
      </w:docPartBody>
    </w:docPart>
    <w:docPart>
      <w:docPartPr>
        <w:name w:val="9AE1704E3209487EBFD402DC5AB82C7C"/>
        <w:category>
          <w:name w:val="常规"/>
          <w:gallery w:val="placeholder"/>
        </w:category>
        <w:types>
          <w:type w:val="bbPlcHdr"/>
        </w:types>
        <w:behaviors>
          <w:behavior w:val="content"/>
        </w:behaviors>
        <w:guid w:val="{67A7B6E0-DCF7-4442-A1E8-3B9ADC591EAF}"/>
      </w:docPartPr>
      <w:docPartBody>
        <w:p w:rsidR="00134B71" w:rsidRDefault="003207B2">
          <w:pPr>
            <w:pStyle w:val="9AE1704E3209487EBFD402DC5AB82C7C"/>
          </w:pPr>
          <w:r w:rsidRPr="00511FDF">
            <w:rPr>
              <w:rStyle w:val="placeholder1Char"/>
            </w:rPr>
            <w:t>__________</w:t>
          </w:r>
        </w:p>
      </w:docPartBody>
    </w:docPart>
    <w:docPart>
      <w:docPartPr>
        <w:name w:val="8760C17D82374866B5C26F5EB631407F"/>
        <w:category>
          <w:name w:val="常规"/>
          <w:gallery w:val="placeholder"/>
        </w:category>
        <w:types>
          <w:type w:val="bbPlcHdr"/>
        </w:types>
        <w:behaviors>
          <w:behavior w:val="content"/>
        </w:behaviors>
        <w:guid w:val="{14EFE5C5-DB9C-4FD6-ADA9-4A14827E087E}"/>
      </w:docPartPr>
      <w:docPartBody>
        <w:p w:rsidR="00134B71" w:rsidRDefault="003207B2">
          <w:pPr>
            <w:pStyle w:val="8760C17D82374866B5C26F5EB631407F"/>
          </w:pPr>
          <w:r w:rsidRPr="00511FDF">
            <w:rPr>
              <w:rStyle w:val="placeholder1Char"/>
            </w:rPr>
            <w:t>__________</w:t>
          </w:r>
        </w:p>
      </w:docPartBody>
    </w:docPart>
    <w:docPart>
      <w:docPartPr>
        <w:name w:val="8BD572018B8447B6A7021499EB5DD7EE"/>
        <w:category>
          <w:name w:val="常规"/>
          <w:gallery w:val="placeholder"/>
        </w:category>
        <w:types>
          <w:type w:val="bbPlcHdr"/>
        </w:types>
        <w:behaviors>
          <w:behavior w:val="content"/>
        </w:behaviors>
        <w:guid w:val="{D6375B78-C213-418C-A1FA-862EA98622DE}"/>
      </w:docPartPr>
      <w:docPartBody>
        <w:p w:rsidR="00134B71" w:rsidRDefault="003207B2">
          <w:pPr>
            <w:pStyle w:val="8BD572018B8447B6A7021499EB5DD7EE"/>
          </w:pPr>
          <w:r w:rsidRPr="00511FDF">
            <w:rPr>
              <w:rStyle w:val="placeholder1Char"/>
            </w:rPr>
            <w:t>________</w:t>
          </w:r>
        </w:p>
      </w:docPartBody>
    </w:docPart>
    <w:docPart>
      <w:docPartPr>
        <w:name w:val="E1090C49DD1244918A47CFBDF28DAAFC"/>
        <w:category>
          <w:name w:val="常规"/>
          <w:gallery w:val="placeholder"/>
        </w:category>
        <w:types>
          <w:type w:val="bbPlcHdr"/>
        </w:types>
        <w:behaviors>
          <w:behavior w:val="content"/>
        </w:behaviors>
        <w:guid w:val="{107CCA79-C860-4CFF-A918-FE89905D0164}"/>
      </w:docPartPr>
      <w:docPartBody>
        <w:p w:rsidR="00134B71" w:rsidRDefault="003207B2">
          <w:pPr>
            <w:pStyle w:val="E1090C49DD1244918A47CFBDF28DAAFC"/>
          </w:pPr>
          <w:r w:rsidRPr="00511FDF">
            <w:rPr>
              <w:rStyle w:val="placeholder1Char"/>
            </w:rPr>
            <w:t>__________</w:t>
          </w:r>
        </w:p>
      </w:docPartBody>
    </w:docPart>
    <w:docPart>
      <w:docPartPr>
        <w:name w:val="51316104C7F8417A84272EDC1D357DF5"/>
        <w:category>
          <w:name w:val="常规"/>
          <w:gallery w:val="placeholder"/>
        </w:category>
        <w:types>
          <w:type w:val="bbPlcHdr"/>
        </w:types>
        <w:behaviors>
          <w:behavior w:val="content"/>
        </w:behaviors>
        <w:guid w:val="{D10BA584-4CA5-451D-918E-32FD15D7BF36}"/>
      </w:docPartPr>
      <w:docPartBody>
        <w:p w:rsidR="00134B71" w:rsidRDefault="003207B2">
          <w:pPr>
            <w:pStyle w:val="51316104C7F8417A84272EDC1D357DF5"/>
          </w:pPr>
          <w:r w:rsidRPr="00511FDF">
            <w:rPr>
              <w:rStyle w:val="placeholder1Char"/>
            </w:rPr>
            <w:t>__________</w:t>
          </w:r>
        </w:p>
      </w:docPartBody>
    </w:docPart>
    <w:docPart>
      <w:docPartPr>
        <w:name w:val="9177C8E52BE04635A793EDE6A37398C4"/>
        <w:category>
          <w:name w:val="常规"/>
          <w:gallery w:val="placeholder"/>
        </w:category>
        <w:types>
          <w:type w:val="bbPlcHdr"/>
        </w:types>
        <w:behaviors>
          <w:behavior w:val="content"/>
        </w:behaviors>
        <w:guid w:val="{737DF580-CAB5-4803-A76B-028CBB362FAF}"/>
      </w:docPartPr>
      <w:docPartBody>
        <w:p w:rsidR="00134B71" w:rsidRDefault="003207B2">
          <w:pPr>
            <w:pStyle w:val="9177C8E52BE04635A793EDE6A37398C4"/>
          </w:pPr>
          <w:r w:rsidRPr="00511FDF">
            <w:rPr>
              <w:rStyle w:val="placeholder1Char"/>
            </w:rPr>
            <w:t>__________</w:t>
          </w:r>
        </w:p>
      </w:docPartBody>
    </w:docPart>
    <w:docPart>
      <w:docPartPr>
        <w:name w:val="826CA8051702497C8B89A39DA138878B"/>
        <w:category>
          <w:name w:val="常规"/>
          <w:gallery w:val="placeholder"/>
        </w:category>
        <w:types>
          <w:type w:val="bbPlcHdr"/>
        </w:types>
        <w:behaviors>
          <w:behavior w:val="content"/>
        </w:behaviors>
        <w:guid w:val="{C5AAA425-FAB9-47D0-A6EC-CA586C0328CF}"/>
      </w:docPartPr>
      <w:docPartBody>
        <w:p w:rsidR="00134B71" w:rsidRDefault="003207B2">
          <w:pPr>
            <w:pStyle w:val="826CA8051702497C8B89A39DA138878B"/>
          </w:pPr>
          <w:r w:rsidRPr="00511FDF">
            <w:rPr>
              <w:rStyle w:val="placeholder1Char"/>
            </w:rPr>
            <w:t>________</w:t>
          </w:r>
        </w:p>
      </w:docPartBody>
    </w:docPart>
    <w:docPart>
      <w:docPartPr>
        <w:name w:val="29012DB7142C437F92B1C1CF4062164B"/>
        <w:category>
          <w:name w:val="常规"/>
          <w:gallery w:val="placeholder"/>
        </w:category>
        <w:types>
          <w:type w:val="bbPlcHdr"/>
        </w:types>
        <w:behaviors>
          <w:behavior w:val="content"/>
        </w:behaviors>
        <w:guid w:val="{D9931A7E-51D1-4B1B-AC62-5A250ACF0E26}"/>
      </w:docPartPr>
      <w:docPartBody>
        <w:p w:rsidR="00134B71" w:rsidRDefault="003207B2">
          <w:pPr>
            <w:pStyle w:val="29012DB7142C437F92B1C1CF4062164B"/>
          </w:pPr>
          <w:r w:rsidRPr="00511FDF">
            <w:rPr>
              <w:rStyle w:val="placeholder1Char"/>
            </w:rPr>
            <w:t>__________</w:t>
          </w:r>
        </w:p>
      </w:docPartBody>
    </w:docPart>
    <w:docPart>
      <w:docPartPr>
        <w:name w:val="51026815D2084C16B9FED52168A92A02"/>
        <w:category>
          <w:name w:val="常规"/>
          <w:gallery w:val="placeholder"/>
        </w:category>
        <w:types>
          <w:type w:val="bbPlcHdr"/>
        </w:types>
        <w:behaviors>
          <w:behavior w:val="content"/>
        </w:behaviors>
        <w:guid w:val="{E868783C-193E-4C2F-A352-96B18419682F}"/>
      </w:docPartPr>
      <w:docPartBody>
        <w:p w:rsidR="00134B71" w:rsidRDefault="003207B2">
          <w:pPr>
            <w:pStyle w:val="51026815D2084C16B9FED52168A92A02"/>
          </w:pPr>
          <w:r w:rsidRPr="00511FDF">
            <w:rPr>
              <w:rStyle w:val="placeholder1Char"/>
              <w:rFonts w:hint="eastAsia"/>
            </w:rPr>
            <w:t>选择</w:t>
          </w:r>
        </w:p>
      </w:docPartBody>
    </w:docPart>
    <w:docPart>
      <w:docPartPr>
        <w:name w:val="EF74A113B5D049A7BABF91F2C9AF28A8"/>
        <w:category>
          <w:name w:val="常规"/>
          <w:gallery w:val="placeholder"/>
        </w:category>
        <w:types>
          <w:type w:val="bbPlcHdr"/>
        </w:types>
        <w:behaviors>
          <w:behavior w:val="content"/>
        </w:behaviors>
        <w:guid w:val="{9D8F5A7C-025D-4581-BFDA-031B2AD13CB8}"/>
      </w:docPartPr>
      <w:docPartBody>
        <w:p w:rsidR="00134B71" w:rsidRDefault="003207B2">
          <w:pPr>
            <w:pStyle w:val="EF74A113B5D049A7BABF91F2C9AF28A8"/>
          </w:pPr>
          <w:r w:rsidRPr="00511FDF">
            <w:rPr>
              <w:rStyle w:val="placeholder1Char"/>
            </w:rPr>
            <w:t>__________</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134B71"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03EAAE996BFC416393A01C74F41A634E"/>
        <w:category>
          <w:name w:val="常规"/>
          <w:gallery w:val="placeholder"/>
        </w:category>
        <w:types>
          <w:type w:val="bbPlcHdr"/>
        </w:types>
        <w:behaviors>
          <w:behavior w:val="content"/>
        </w:behaviors>
        <w:guid w:val="{DBD94FE2-1AA1-42C2-8270-A6B8D1A56E54}"/>
      </w:docPartPr>
      <w:docPartBody>
        <w:p w:rsidR="00134B71" w:rsidRDefault="003207B2">
          <w:pPr>
            <w:pStyle w:val="03EAAE996BFC416393A01C74F41A634E"/>
          </w:pPr>
          <w:r w:rsidRPr="00F254F3">
            <w:rPr>
              <w:rStyle w:val="a3"/>
              <w:rFonts w:hint="eastAsia"/>
            </w:rPr>
            <w:t>单击此处输入文字。</w:t>
          </w:r>
        </w:p>
      </w:docPartBody>
    </w:docPart>
    <w:docPart>
      <w:docPartPr>
        <w:name w:val="EB792A7D85A447DBBBEFD2E91482982F"/>
        <w:category>
          <w:name w:val="常规"/>
          <w:gallery w:val="placeholder"/>
        </w:category>
        <w:types>
          <w:type w:val="bbPlcHdr"/>
        </w:types>
        <w:behaviors>
          <w:behavior w:val="content"/>
        </w:behaviors>
        <w:guid w:val="{39F30B19-A254-4325-8AD6-D1AF1B009D60}"/>
      </w:docPartPr>
      <w:docPartBody>
        <w:p w:rsidR="00134B71" w:rsidRDefault="003207B2">
          <w:pPr>
            <w:pStyle w:val="EB792A7D85A447DBBBEFD2E91482982F"/>
          </w:pPr>
          <w:r>
            <w:rPr>
              <w:rStyle w:val="placeholder1Char"/>
            </w:rPr>
            <w:t>________</w:t>
          </w:r>
        </w:p>
      </w:docPartBody>
    </w:docPart>
    <w:docPart>
      <w:docPartPr>
        <w:name w:val="AD2992837C9A47FCBABB65CDEB24D023"/>
        <w:category>
          <w:name w:val="常规"/>
          <w:gallery w:val="placeholder"/>
        </w:category>
        <w:types>
          <w:type w:val="bbPlcHdr"/>
        </w:types>
        <w:behaviors>
          <w:behavior w:val="content"/>
        </w:behaviors>
        <w:guid w:val="{689FD3DE-BDA7-4126-B6BA-ED9A086081F9}"/>
      </w:docPartPr>
      <w:docPartBody>
        <w:p w:rsidR="00134B71" w:rsidRDefault="003207B2">
          <w:pPr>
            <w:pStyle w:val="AD2992837C9A47FCBABB65CDEB24D023"/>
          </w:pPr>
          <w:r>
            <w:rPr>
              <w:rStyle w:val="placeholder1Char"/>
            </w:rPr>
            <w:t>_______</w:t>
          </w:r>
        </w:p>
      </w:docPartBody>
    </w:docPart>
    <w:docPart>
      <w:docPartPr>
        <w:name w:val="A60276447AEB4CCC99185669B54E46DC"/>
        <w:category>
          <w:name w:val="常规"/>
          <w:gallery w:val="placeholder"/>
        </w:category>
        <w:types>
          <w:type w:val="bbPlcHdr"/>
        </w:types>
        <w:behaviors>
          <w:behavior w:val="content"/>
        </w:behaviors>
        <w:guid w:val="{5049E97D-4882-49A1-B21D-658817828F62}"/>
      </w:docPartPr>
      <w:docPartBody>
        <w:p w:rsidR="00134B71" w:rsidRDefault="003207B2">
          <w:pPr>
            <w:pStyle w:val="A60276447AEB4CCC99185669B54E46DC"/>
          </w:pPr>
          <w:r>
            <w:rPr>
              <w:rStyle w:val="placeholder1Char"/>
            </w:rPr>
            <w:t>_______</w:t>
          </w:r>
        </w:p>
      </w:docPartBody>
    </w:docPart>
    <w:docPart>
      <w:docPartPr>
        <w:name w:val="AF77E0A94C994481898D04B8296D0C81"/>
        <w:category>
          <w:name w:val="常规"/>
          <w:gallery w:val="placeholder"/>
        </w:category>
        <w:types>
          <w:type w:val="bbPlcHdr"/>
        </w:types>
        <w:behaviors>
          <w:behavior w:val="content"/>
        </w:behaviors>
        <w:guid w:val="{D88D1CAD-0C9D-4642-8B19-5E8E1C182647}"/>
      </w:docPartPr>
      <w:docPartBody>
        <w:p w:rsidR="00134B71" w:rsidRDefault="003207B2">
          <w:pPr>
            <w:pStyle w:val="AF77E0A94C994481898D04B8296D0C81"/>
          </w:pPr>
          <w:r w:rsidRPr="004727BB">
            <w:rPr>
              <w:rStyle w:val="placeholder1Char"/>
              <w:rFonts w:hint="eastAsia"/>
            </w:rPr>
            <w:t>______</w:t>
          </w:r>
        </w:p>
      </w:docPartBody>
    </w:docPart>
    <w:docPart>
      <w:docPartPr>
        <w:name w:val="30DB00D52FD542FBB5D0B3DA82A90205"/>
        <w:category>
          <w:name w:val="常规"/>
          <w:gallery w:val="placeholder"/>
        </w:category>
        <w:types>
          <w:type w:val="bbPlcHdr"/>
        </w:types>
        <w:behaviors>
          <w:behavior w:val="content"/>
        </w:behaviors>
        <w:guid w:val="{735A690F-36E7-4990-A61A-F51B9F917607}"/>
      </w:docPartPr>
      <w:docPartBody>
        <w:p w:rsidR="00134B71" w:rsidRDefault="003207B2">
          <w:pPr>
            <w:pStyle w:val="30DB00D52FD542FBB5D0B3DA82A90205"/>
          </w:pPr>
          <w:r w:rsidRPr="00511FDF">
            <w:rPr>
              <w:rStyle w:val="placeholder1Char"/>
            </w:rPr>
            <w:t>______</w:t>
          </w:r>
        </w:p>
      </w:docPartBody>
    </w:docPart>
    <w:docPart>
      <w:docPartPr>
        <w:name w:val="551BC1AD5ED34A88AA20B8D43BB4F377"/>
        <w:category>
          <w:name w:val="常规"/>
          <w:gallery w:val="placeholder"/>
        </w:category>
        <w:types>
          <w:type w:val="bbPlcHdr"/>
        </w:types>
        <w:behaviors>
          <w:behavior w:val="content"/>
        </w:behaviors>
        <w:guid w:val="{D9981DF7-78CC-489A-8D7A-47D0180745DD}"/>
      </w:docPartPr>
      <w:docPartBody>
        <w:p w:rsidR="00134B71" w:rsidRDefault="003207B2">
          <w:pPr>
            <w:pStyle w:val="551BC1AD5ED34A88AA20B8D43BB4F377"/>
          </w:pPr>
          <w:r w:rsidRPr="00511FDF">
            <w:rPr>
              <w:rStyle w:val="placeholder1Char"/>
              <w:rFonts w:hint="eastAsia"/>
            </w:rPr>
            <w:t>选择</w:t>
          </w:r>
        </w:p>
      </w:docPartBody>
    </w:docPart>
    <w:docPart>
      <w:docPartPr>
        <w:name w:val="3A0BF1CD143F4F4CBF601AFFF87C38F0"/>
        <w:category>
          <w:name w:val="常规"/>
          <w:gallery w:val="placeholder"/>
        </w:category>
        <w:types>
          <w:type w:val="bbPlcHdr"/>
        </w:types>
        <w:behaviors>
          <w:behavior w:val="content"/>
        </w:behaviors>
        <w:guid w:val="{B05B2C09-7E3B-4920-BD98-0358C1FEF581}"/>
      </w:docPartPr>
      <w:docPartBody>
        <w:p w:rsidR="00134B71" w:rsidRDefault="003207B2">
          <w:pPr>
            <w:pStyle w:val="3A0BF1CD143F4F4CBF601AFFF87C38F0"/>
          </w:pPr>
          <w:r>
            <w:rPr>
              <w:rStyle w:val="placeholder1Char"/>
            </w:rPr>
            <w:t>_______</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134B71"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134B71"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134B71"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134B71"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134B71"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A02543E8CF1142C0859B932163D3F346"/>
        <w:category>
          <w:name w:val="常规"/>
          <w:gallery w:val="placeholder"/>
        </w:category>
        <w:types>
          <w:type w:val="bbPlcHdr"/>
        </w:types>
        <w:behaviors>
          <w:behavior w:val="content"/>
        </w:behaviors>
        <w:guid w:val="{66B7128F-89F2-4CA9-A181-BE31D3A3F00B}"/>
      </w:docPartPr>
      <w:docPartBody>
        <w:p w:rsidR="00134B71" w:rsidRDefault="003207B2">
          <w:pPr>
            <w:pStyle w:val="A02543E8CF1142C0859B932163D3F346"/>
          </w:pPr>
          <w:r w:rsidRPr="00261BF4">
            <w:rPr>
              <w:rStyle w:val="placeholder1Char"/>
            </w:rPr>
            <w:t>_________</w:t>
          </w:r>
        </w:p>
      </w:docPartBody>
    </w:docPart>
    <w:docPart>
      <w:docPartPr>
        <w:name w:val="CC16A95204804A75A5F8DB697EE09743"/>
        <w:category>
          <w:name w:val="常规"/>
          <w:gallery w:val="placeholder"/>
        </w:category>
        <w:types>
          <w:type w:val="bbPlcHdr"/>
        </w:types>
        <w:behaviors>
          <w:behavior w:val="content"/>
        </w:behaviors>
        <w:guid w:val="{005F6C7D-F3F0-416F-B224-BDADAB5B7658}"/>
      </w:docPartPr>
      <w:docPartBody>
        <w:p w:rsidR="00134B71" w:rsidRDefault="003207B2">
          <w:pPr>
            <w:pStyle w:val="CC16A95204804A75A5F8DB697EE09743"/>
          </w:pPr>
          <w:r w:rsidRPr="00261BF4">
            <w:rPr>
              <w:rStyle w:val="placeholder1Char"/>
            </w:rPr>
            <w:t>__________</w:t>
          </w:r>
        </w:p>
      </w:docPartBody>
    </w:docPart>
    <w:docPart>
      <w:docPartPr>
        <w:name w:val="90C27C2206584A1DB1CBF04ABD9B40B0"/>
        <w:category>
          <w:name w:val="常规"/>
          <w:gallery w:val="placeholder"/>
        </w:category>
        <w:types>
          <w:type w:val="bbPlcHdr"/>
        </w:types>
        <w:behaviors>
          <w:behavior w:val="content"/>
        </w:behaviors>
        <w:guid w:val="{800434C5-5C76-4E91-B11D-70A69D887917}"/>
      </w:docPartPr>
      <w:docPartBody>
        <w:p w:rsidR="00134B71" w:rsidRDefault="003207B2">
          <w:pPr>
            <w:pStyle w:val="90C27C2206584A1DB1CBF04ABD9B40B0"/>
          </w:pPr>
          <w:r w:rsidRPr="00261BF4">
            <w:rPr>
              <w:rStyle w:val="placeholder2Char"/>
              <w:rFonts w:hint="eastAsia"/>
            </w:rPr>
            <w:t>选择</w:t>
          </w:r>
        </w:p>
      </w:docPartBody>
    </w:docPart>
    <w:docPart>
      <w:docPartPr>
        <w:name w:val="06074E31899E4AE6ACDEDBA90F3C6C0E"/>
        <w:category>
          <w:name w:val="常规"/>
          <w:gallery w:val="placeholder"/>
        </w:category>
        <w:types>
          <w:type w:val="bbPlcHdr"/>
        </w:types>
        <w:behaviors>
          <w:behavior w:val="content"/>
        </w:behaviors>
        <w:guid w:val="{D7671267-7305-4C9F-82E3-44B4C24A3E86}"/>
      </w:docPartPr>
      <w:docPartBody>
        <w:p w:rsidR="00134B71" w:rsidRDefault="003207B2">
          <w:pPr>
            <w:pStyle w:val="06074E31899E4AE6ACDEDBA90F3C6C0E"/>
          </w:pPr>
          <w:r w:rsidRPr="00261BF4">
            <w:rPr>
              <w:rStyle w:val="placeholder1Char"/>
              <w:rFonts w:hint="eastAsia"/>
            </w:rPr>
            <w:t>____</w:t>
          </w:r>
        </w:p>
      </w:docPartBody>
    </w:docPart>
    <w:docPart>
      <w:docPartPr>
        <w:name w:val="6443631B5FBA4EC08BD67E0FBBF6AD92"/>
        <w:category>
          <w:name w:val="常规"/>
          <w:gallery w:val="placeholder"/>
        </w:category>
        <w:types>
          <w:type w:val="bbPlcHdr"/>
        </w:types>
        <w:behaviors>
          <w:behavior w:val="content"/>
        </w:behaviors>
        <w:guid w:val="{FA54AEDA-E4DF-40E5-A114-73964E0656D5}"/>
      </w:docPartPr>
      <w:docPartBody>
        <w:p w:rsidR="00134B71" w:rsidRDefault="003207B2">
          <w:pPr>
            <w:pStyle w:val="6443631B5FBA4EC08BD67E0FBBF6AD92"/>
          </w:pPr>
          <w:r w:rsidRPr="00261BF4">
            <w:rPr>
              <w:rStyle w:val="placeholder1Char"/>
            </w:rPr>
            <w:t>______</w:t>
          </w:r>
        </w:p>
      </w:docPartBody>
    </w:docPart>
    <w:docPart>
      <w:docPartPr>
        <w:name w:val="6E99D81675A7402088819247069BB1E1"/>
        <w:category>
          <w:name w:val="常规"/>
          <w:gallery w:val="placeholder"/>
        </w:category>
        <w:types>
          <w:type w:val="bbPlcHdr"/>
        </w:types>
        <w:behaviors>
          <w:behavior w:val="content"/>
        </w:behaviors>
        <w:guid w:val="{613256C6-7550-4C52-A4B5-8FA6D7BFE74E}"/>
      </w:docPartPr>
      <w:docPartBody>
        <w:p w:rsidR="00134B71" w:rsidRDefault="003207B2">
          <w:pPr>
            <w:pStyle w:val="6E99D81675A7402088819247069BB1E1"/>
          </w:pPr>
          <w:r w:rsidRPr="00261BF4">
            <w:rPr>
              <w:rStyle w:val="placeholder1Char"/>
            </w:rPr>
            <w:t>__________</w:t>
          </w:r>
        </w:p>
      </w:docPartBody>
    </w:docPart>
    <w:docPart>
      <w:docPartPr>
        <w:name w:val="A2ADEF53C79A486583A7A969427990E4"/>
        <w:category>
          <w:name w:val="常规"/>
          <w:gallery w:val="placeholder"/>
        </w:category>
        <w:types>
          <w:type w:val="bbPlcHdr"/>
        </w:types>
        <w:behaviors>
          <w:behavior w:val="content"/>
        </w:behaviors>
        <w:guid w:val="{F04BF345-3117-440C-B221-125778E680C5}"/>
      </w:docPartPr>
      <w:docPartBody>
        <w:p w:rsidR="00134B71" w:rsidRDefault="003207B2">
          <w:pPr>
            <w:pStyle w:val="A2ADEF53C79A486583A7A969427990E4"/>
          </w:pPr>
          <w:r w:rsidRPr="005A4913">
            <w:rPr>
              <w:rStyle w:val="placeholder1Char"/>
              <w:rFonts w:hint="eastAsia"/>
            </w:rPr>
            <w:t>选择</w:t>
          </w:r>
        </w:p>
      </w:docPartBody>
    </w:docPart>
    <w:docPart>
      <w:docPartPr>
        <w:name w:val="5670D7D41C234D6C813105C86137D03A"/>
        <w:category>
          <w:name w:val="常规"/>
          <w:gallery w:val="placeholder"/>
        </w:category>
        <w:types>
          <w:type w:val="bbPlcHdr"/>
        </w:types>
        <w:behaviors>
          <w:behavior w:val="content"/>
        </w:behaviors>
        <w:guid w:val="{C46F84C3-8C42-4D61-A794-D7CA7C237170}"/>
      </w:docPartPr>
      <w:docPartBody>
        <w:p w:rsidR="00134B71" w:rsidRDefault="003207B2">
          <w:pPr>
            <w:pStyle w:val="5670D7D41C234D6C813105C86137D03A"/>
          </w:pPr>
          <w:r w:rsidRPr="00D45443">
            <w:rPr>
              <w:rStyle w:val="placeholder1Char"/>
              <w:rFonts w:hint="eastAsia"/>
            </w:rPr>
            <w:t>____</w:t>
          </w:r>
        </w:p>
      </w:docPartBody>
    </w:docPart>
    <w:docPart>
      <w:docPartPr>
        <w:name w:val="2A4CAA035040433DAA95AD39B4EFAD3D"/>
        <w:category>
          <w:name w:val="常规"/>
          <w:gallery w:val="placeholder"/>
        </w:category>
        <w:types>
          <w:type w:val="bbPlcHdr"/>
        </w:types>
        <w:behaviors>
          <w:behavior w:val="content"/>
        </w:behaviors>
        <w:guid w:val="{A6B2E290-258C-4E18-A399-139063A2FD51}"/>
      </w:docPartPr>
      <w:docPartBody>
        <w:p w:rsidR="00134B71" w:rsidRDefault="003207B2">
          <w:pPr>
            <w:pStyle w:val="2A4CAA035040433DAA95AD39B4EFAD3D"/>
          </w:pPr>
          <w:r w:rsidRPr="00D45443">
            <w:rPr>
              <w:rStyle w:val="placeholder1Char"/>
              <w:rFonts w:hint="eastAsia"/>
            </w:rPr>
            <w:t>____</w:t>
          </w:r>
        </w:p>
      </w:docPartBody>
    </w:docPart>
    <w:docPart>
      <w:docPartPr>
        <w:name w:val="325725C3A73044638D0CBD197E7D9D58"/>
        <w:category>
          <w:name w:val="常规"/>
          <w:gallery w:val="placeholder"/>
        </w:category>
        <w:types>
          <w:type w:val="bbPlcHdr"/>
        </w:types>
        <w:behaviors>
          <w:behavior w:val="content"/>
        </w:behaviors>
        <w:guid w:val="{345FB2C1-1E7B-485D-BB88-6E843A8F6048}"/>
      </w:docPartPr>
      <w:docPartBody>
        <w:p w:rsidR="00134B71" w:rsidRDefault="003207B2">
          <w:pPr>
            <w:pStyle w:val="325725C3A73044638D0CBD197E7D9D58"/>
          </w:pPr>
          <w:r w:rsidRPr="00D45443">
            <w:rPr>
              <w:rStyle w:val="placeholder1Char"/>
              <w:rFonts w:hint="eastAsia"/>
            </w:rPr>
            <w:t>____</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134B71"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7B52979EBEA946C6A575DDD1A616E4A6"/>
        <w:category>
          <w:name w:val="常规"/>
          <w:gallery w:val="placeholder"/>
        </w:category>
        <w:types>
          <w:type w:val="bbPlcHdr"/>
        </w:types>
        <w:behaviors>
          <w:behavior w:val="content"/>
        </w:behaviors>
        <w:guid w:val="{CEAC17AE-27FC-4621-AF03-35DFB9AFC76F}"/>
      </w:docPartPr>
      <w:docPartBody>
        <w:p w:rsidR="00134B71" w:rsidRDefault="003207B2">
          <w:pPr>
            <w:pStyle w:val="7B52979EBEA946C6A575DDD1A616E4A6"/>
          </w:pPr>
          <w:r w:rsidRPr="00D45443">
            <w:rPr>
              <w:rStyle w:val="placeholder1Char"/>
            </w:rPr>
            <w:t>________</w:t>
          </w:r>
        </w:p>
      </w:docPartBody>
    </w:docPart>
    <w:docPart>
      <w:docPartPr>
        <w:name w:val="FC63904007644E92A9C42AE3141DE26A"/>
        <w:category>
          <w:name w:val="常规"/>
          <w:gallery w:val="placeholder"/>
        </w:category>
        <w:types>
          <w:type w:val="bbPlcHdr"/>
        </w:types>
        <w:behaviors>
          <w:behavior w:val="content"/>
        </w:behaviors>
        <w:guid w:val="{67E92939-3FFD-4472-85DC-3842341CA7CE}"/>
      </w:docPartPr>
      <w:docPartBody>
        <w:p w:rsidR="00134B71" w:rsidRDefault="003207B2">
          <w:pPr>
            <w:pStyle w:val="FC63904007644E92A9C42AE3141DE26A"/>
          </w:pPr>
          <w:r w:rsidRPr="00D45443">
            <w:rPr>
              <w:rStyle w:val="placeholder1Char"/>
            </w:rPr>
            <w:t>__________</w:t>
          </w:r>
        </w:p>
      </w:docPartBody>
    </w:docPart>
    <w:docPart>
      <w:docPartPr>
        <w:name w:val="56456B2F50F04962BB4AE9E8AFCFF986"/>
        <w:category>
          <w:name w:val="常规"/>
          <w:gallery w:val="placeholder"/>
        </w:category>
        <w:types>
          <w:type w:val="bbPlcHdr"/>
        </w:types>
        <w:behaviors>
          <w:behavior w:val="content"/>
        </w:behaviors>
        <w:guid w:val="{E6951588-863E-4439-8D5B-E27182AFC1AF}"/>
      </w:docPartPr>
      <w:docPartBody>
        <w:p w:rsidR="00134B71" w:rsidRDefault="003207B2">
          <w:pPr>
            <w:pStyle w:val="56456B2F50F04962BB4AE9E8AFCFF986"/>
          </w:pPr>
          <w:r w:rsidRPr="00D45443">
            <w:rPr>
              <w:rStyle w:val="placeholder1Char"/>
            </w:rPr>
            <w:t>______</w:t>
          </w:r>
        </w:p>
      </w:docPartBody>
    </w:docPart>
    <w:docPart>
      <w:docPartPr>
        <w:name w:val="8C476EE180B3430D99EABA32ED52126C"/>
        <w:category>
          <w:name w:val="常规"/>
          <w:gallery w:val="placeholder"/>
        </w:category>
        <w:types>
          <w:type w:val="bbPlcHdr"/>
        </w:types>
        <w:behaviors>
          <w:behavior w:val="content"/>
        </w:behaviors>
        <w:guid w:val="{16CE35BB-B937-4F9F-8F98-3E223818BD6B}"/>
      </w:docPartPr>
      <w:docPartBody>
        <w:p w:rsidR="00134B71" w:rsidRDefault="003207B2">
          <w:pPr>
            <w:pStyle w:val="8C476EE180B3430D99EABA32ED52126C"/>
          </w:pPr>
          <w:r w:rsidRPr="00D45443">
            <w:rPr>
              <w:rStyle w:val="placeholder1Char"/>
            </w:rPr>
            <w:t>______</w:t>
          </w:r>
        </w:p>
      </w:docPartBody>
    </w:docPart>
    <w:docPart>
      <w:docPartPr>
        <w:name w:val="060D9C578D7E4D7C8A9C39E318E5AB84"/>
        <w:category>
          <w:name w:val="常规"/>
          <w:gallery w:val="placeholder"/>
        </w:category>
        <w:types>
          <w:type w:val="bbPlcHdr"/>
        </w:types>
        <w:behaviors>
          <w:behavior w:val="content"/>
        </w:behaviors>
        <w:guid w:val="{58C4C4F4-F01E-458B-911F-3C79F96D13E3}"/>
      </w:docPartPr>
      <w:docPartBody>
        <w:p w:rsidR="00134B71" w:rsidRDefault="003207B2">
          <w:pPr>
            <w:pStyle w:val="060D9C578D7E4D7C8A9C39E318E5AB84"/>
          </w:pPr>
          <w:r w:rsidRPr="00D45443">
            <w:rPr>
              <w:rStyle w:val="placeholder1Char"/>
            </w:rPr>
            <w:t>______</w:t>
          </w:r>
        </w:p>
      </w:docPartBody>
    </w:docPart>
    <w:docPart>
      <w:docPartPr>
        <w:name w:val="D68FDFD9A5314C56BC7C32450C86BD53"/>
        <w:category>
          <w:name w:val="常规"/>
          <w:gallery w:val="placeholder"/>
        </w:category>
        <w:types>
          <w:type w:val="bbPlcHdr"/>
        </w:types>
        <w:behaviors>
          <w:behavior w:val="content"/>
        </w:behaviors>
        <w:guid w:val="{C3145F84-8E6C-4706-B96E-7C2C1378B917}"/>
      </w:docPartPr>
      <w:docPartBody>
        <w:p w:rsidR="00134B71" w:rsidRDefault="003207B2">
          <w:pPr>
            <w:pStyle w:val="D68FDFD9A5314C56BC7C32450C86BD53"/>
          </w:pPr>
          <w:r w:rsidRPr="00D45443">
            <w:rPr>
              <w:rStyle w:val="placeholder1Char"/>
            </w:rPr>
            <w:t>______</w:t>
          </w:r>
        </w:p>
      </w:docPartBody>
    </w:docPart>
    <w:docPart>
      <w:docPartPr>
        <w:name w:val="7CF3AA96C9E744CCB7703E82AB890391"/>
        <w:category>
          <w:name w:val="常规"/>
          <w:gallery w:val="placeholder"/>
        </w:category>
        <w:types>
          <w:type w:val="bbPlcHdr"/>
        </w:types>
        <w:behaviors>
          <w:behavior w:val="content"/>
        </w:behaviors>
        <w:guid w:val="{434478DE-6353-44C9-AA39-CC502CE070A4}"/>
      </w:docPartPr>
      <w:docPartBody>
        <w:p w:rsidR="00134B71" w:rsidRDefault="003207B2">
          <w:pPr>
            <w:pStyle w:val="7CF3AA96C9E744CCB7703E82AB890391"/>
          </w:pPr>
          <w:r w:rsidRPr="00D45443">
            <w:rPr>
              <w:rStyle w:val="placeholder1Char"/>
            </w:rPr>
            <w:t>______</w:t>
          </w:r>
        </w:p>
      </w:docPartBody>
    </w:docPart>
    <w:docPart>
      <w:docPartPr>
        <w:name w:val="50F2A26EC7BE4AC6B9B06374F916A554"/>
        <w:category>
          <w:name w:val="常规"/>
          <w:gallery w:val="placeholder"/>
        </w:category>
        <w:types>
          <w:type w:val="bbPlcHdr"/>
        </w:types>
        <w:behaviors>
          <w:behavior w:val="content"/>
        </w:behaviors>
        <w:guid w:val="{380F769D-5531-4605-BACD-E9A381092C83}"/>
      </w:docPartPr>
      <w:docPartBody>
        <w:p w:rsidR="00134B71" w:rsidRDefault="003207B2">
          <w:pPr>
            <w:pStyle w:val="50F2A26EC7BE4AC6B9B06374F916A554"/>
          </w:pPr>
          <w:r w:rsidRPr="00D45443">
            <w:rPr>
              <w:rStyle w:val="placeholder1Char"/>
            </w:rPr>
            <w:t>______</w:t>
          </w:r>
        </w:p>
      </w:docPartBody>
    </w:docPart>
    <w:docPart>
      <w:docPartPr>
        <w:name w:val="0062B92DAE1641BCA315664F6FC6A9CF"/>
        <w:category>
          <w:name w:val="常规"/>
          <w:gallery w:val="placeholder"/>
        </w:category>
        <w:types>
          <w:type w:val="bbPlcHdr"/>
        </w:types>
        <w:behaviors>
          <w:behavior w:val="content"/>
        </w:behaviors>
        <w:guid w:val="{28321B6C-7636-46C9-80B1-B0280A9EA515}"/>
      </w:docPartPr>
      <w:docPartBody>
        <w:p w:rsidR="00134B71" w:rsidRDefault="003207B2">
          <w:pPr>
            <w:pStyle w:val="0062B92DAE1641BCA315664F6FC6A9CF"/>
          </w:pPr>
          <w:r w:rsidRPr="00D45443">
            <w:rPr>
              <w:rStyle w:val="placeholder1Char"/>
            </w:rPr>
            <w:t>______</w:t>
          </w:r>
        </w:p>
      </w:docPartBody>
    </w:docPart>
    <w:docPart>
      <w:docPartPr>
        <w:name w:val="6879D505271946CBB35BC1050112B39F"/>
        <w:category>
          <w:name w:val="常规"/>
          <w:gallery w:val="placeholder"/>
        </w:category>
        <w:types>
          <w:type w:val="bbPlcHdr"/>
        </w:types>
        <w:behaviors>
          <w:behavior w:val="content"/>
        </w:behaviors>
        <w:guid w:val="{38C175C5-B589-4EC0-BA17-7CB6439E5BBA}"/>
      </w:docPartPr>
      <w:docPartBody>
        <w:p w:rsidR="00134B71" w:rsidRDefault="003207B2">
          <w:pPr>
            <w:pStyle w:val="6879D505271946CBB35BC1050112B39F"/>
          </w:pPr>
          <w:r w:rsidRPr="00D45443">
            <w:rPr>
              <w:rStyle w:val="placeholder1Char"/>
            </w:rPr>
            <w:t>______</w:t>
          </w:r>
        </w:p>
      </w:docPartBody>
    </w:docPart>
    <w:docPart>
      <w:docPartPr>
        <w:name w:val="ED7547AF1B444FC6AF35777401642C45"/>
        <w:category>
          <w:name w:val="常规"/>
          <w:gallery w:val="placeholder"/>
        </w:category>
        <w:types>
          <w:type w:val="bbPlcHdr"/>
        </w:types>
        <w:behaviors>
          <w:behavior w:val="content"/>
        </w:behaviors>
        <w:guid w:val="{508004AD-DA09-49E9-979B-B9FED28C20EF}"/>
      </w:docPartPr>
      <w:docPartBody>
        <w:p w:rsidR="00134B71" w:rsidRDefault="003207B2">
          <w:pPr>
            <w:pStyle w:val="ED7547AF1B444FC6AF35777401642C45"/>
          </w:pPr>
          <w:r w:rsidRPr="00D45443">
            <w:rPr>
              <w:rStyle w:val="placeholder1Char"/>
            </w:rPr>
            <w:t>______</w:t>
          </w:r>
        </w:p>
      </w:docPartBody>
    </w:docPart>
    <w:docPart>
      <w:docPartPr>
        <w:name w:val="08326AFBF1674E99BA0052E849751105"/>
        <w:category>
          <w:name w:val="常规"/>
          <w:gallery w:val="placeholder"/>
        </w:category>
        <w:types>
          <w:type w:val="bbPlcHdr"/>
        </w:types>
        <w:behaviors>
          <w:behavior w:val="content"/>
        </w:behaviors>
        <w:guid w:val="{FEDF81E8-D661-422E-B63A-8AF9C2EBA533}"/>
      </w:docPartPr>
      <w:docPartBody>
        <w:p w:rsidR="00134B71" w:rsidRDefault="003207B2">
          <w:pPr>
            <w:pStyle w:val="08326AFBF1674E99BA0052E849751105"/>
          </w:pPr>
          <w:r w:rsidRPr="00D45443">
            <w:rPr>
              <w:rStyle w:val="placeholder1Char"/>
            </w:rPr>
            <w:t>______</w:t>
          </w:r>
        </w:p>
      </w:docPartBody>
    </w:docPart>
    <w:docPart>
      <w:docPartPr>
        <w:name w:val="E92379A0E3E842FDA0DB5B358018E3A4"/>
        <w:category>
          <w:name w:val="常规"/>
          <w:gallery w:val="placeholder"/>
        </w:category>
        <w:types>
          <w:type w:val="bbPlcHdr"/>
        </w:types>
        <w:behaviors>
          <w:behavior w:val="content"/>
        </w:behaviors>
        <w:guid w:val="{966015EA-396E-4B30-BFE1-4C9342B90812}"/>
      </w:docPartPr>
      <w:docPartBody>
        <w:p w:rsidR="00134B71" w:rsidRDefault="003207B2">
          <w:pPr>
            <w:pStyle w:val="E92379A0E3E842FDA0DB5B358018E3A4"/>
          </w:pPr>
          <w:r w:rsidRPr="00D45443">
            <w:rPr>
              <w:rStyle w:val="placeholder1Char"/>
              <w:rFonts w:hint="eastAsia"/>
            </w:rPr>
            <w:t>选择</w:t>
          </w:r>
        </w:p>
      </w:docPartBody>
    </w:docPart>
    <w:docPart>
      <w:docPartPr>
        <w:name w:val="99A9D1DC69AD42BB956A355033B4D288"/>
        <w:category>
          <w:name w:val="常规"/>
          <w:gallery w:val="placeholder"/>
        </w:category>
        <w:types>
          <w:type w:val="bbPlcHdr"/>
        </w:types>
        <w:behaviors>
          <w:behavior w:val="content"/>
        </w:behaviors>
        <w:guid w:val="{AD935889-A438-4F94-9DE2-D8F2BADD7223}"/>
      </w:docPartPr>
      <w:docPartBody>
        <w:p w:rsidR="00134B71" w:rsidRDefault="003207B2">
          <w:pPr>
            <w:pStyle w:val="99A9D1DC69AD42BB956A355033B4D288"/>
          </w:pPr>
          <w:r w:rsidRPr="00D45443">
            <w:rPr>
              <w:rStyle w:val="placeholder1Char"/>
              <w:rFonts w:hint="eastAsia"/>
            </w:rPr>
            <w:t>选择</w:t>
          </w:r>
        </w:p>
      </w:docPartBody>
    </w:docPart>
    <w:docPart>
      <w:docPartPr>
        <w:name w:val="75566D70097B4B50B6C64D135C93F753"/>
        <w:category>
          <w:name w:val="常规"/>
          <w:gallery w:val="placeholder"/>
        </w:category>
        <w:types>
          <w:type w:val="bbPlcHdr"/>
        </w:types>
        <w:behaviors>
          <w:behavior w:val="content"/>
        </w:behaviors>
        <w:guid w:val="{478A24F1-F4E7-4EBF-9802-595334866628}"/>
      </w:docPartPr>
      <w:docPartBody>
        <w:p w:rsidR="00134B71" w:rsidRDefault="003207B2">
          <w:pPr>
            <w:pStyle w:val="75566D70097B4B50B6C64D135C93F753"/>
          </w:pPr>
          <w:r w:rsidRPr="00D45443">
            <w:rPr>
              <w:rStyle w:val="placeholder1Char"/>
              <w:rFonts w:hint="eastAsia"/>
            </w:rPr>
            <w:t>选择</w:t>
          </w:r>
        </w:p>
      </w:docPartBody>
    </w:docPart>
    <w:docPart>
      <w:docPartPr>
        <w:name w:val="E81EAD9D069E4A69809435DCE57AF640"/>
        <w:category>
          <w:name w:val="常规"/>
          <w:gallery w:val="placeholder"/>
        </w:category>
        <w:types>
          <w:type w:val="bbPlcHdr"/>
        </w:types>
        <w:behaviors>
          <w:behavior w:val="content"/>
        </w:behaviors>
        <w:guid w:val="{7C21C7E9-DBB5-4A88-82C0-F6E5777421BA}"/>
      </w:docPartPr>
      <w:docPartBody>
        <w:p w:rsidR="00134B71" w:rsidRDefault="003207B2">
          <w:pPr>
            <w:pStyle w:val="E81EAD9D069E4A69809435DCE57AF640"/>
          </w:pPr>
          <w:r w:rsidRPr="00D45443">
            <w:rPr>
              <w:rStyle w:val="placeholder1Char"/>
              <w:rFonts w:hint="eastAsia"/>
            </w:rPr>
            <w:t>选择</w:t>
          </w:r>
        </w:p>
      </w:docPartBody>
    </w:docPart>
    <w:docPart>
      <w:docPartPr>
        <w:name w:val="38E3C0F7842A4D6A881FA8190BDDCC12"/>
        <w:category>
          <w:name w:val="常规"/>
          <w:gallery w:val="placeholder"/>
        </w:category>
        <w:types>
          <w:type w:val="bbPlcHdr"/>
        </w:types>
        <w:behaviors>
          <w:behavior w:val="content"/>
        </w:behaviors>
        <w:guid w:val="{FF22E256-6B03-4D16-8343-23C0F6E1711F}"/>
      </w:docPartPr>
      <w:docPartBody>
        <w:p w:rsidR="00134B71" w:rsidRDefault="003207B2">
          <w:pPr>
            <w:pStyle w:val="38E3C0F7842A4D6A881FA8190BDDCC12"/>
          </w:pPr>
          <w:r w:rsidRPr="00D45443">
            <w:rPr>
              <w:rStyle w:val="placeholder1Char"/>
            </w:rPr>
            <w:t>__________</w:t>
          </w:r>
        </w:p>
      </w:docPartBody>
    </w:docPart>
    <w:docPart>
      <w:docPartPr>
        <w:name w:val="811CC540E8414961BB7D6D81C9EC261C"/>
        <w:category>
          <w:name w:val="常规"/>
          <w:gallery w:val="placeholder"/>
        </w:category>
        <w:types>
          <w:type w:val="bbPlcHdr"/>
        </w:types>
        <w:behaviors>
          <w:behavior w:val="content"/>
        </w:behaviors>
        <w:guid w:val="{B2FA729C-D095-4EE7-B8A4-052059F3EF38}"/>
      </w:docPartPr>
      <w:docPartBody>
        <w:p w:rsidR="00134B71" w:rsidRDefault="003207B2">
          <w:pPr>
            <w:pStyle w:val="811CC540E8414961BB7D6D81C9EC261C"/>
          </w:pPr>
          <w:r w:rsidRPr="00D45443">
            <w:rPr>
              <w:rStyle w:val="placeholder1Char"/>
            </w:rPr>
            <w:t>__________</w:t>
          </w:r>
        </w:p>
      </w:docPartBody>
    </w:docPart>
    <w:docPart>
      <w:docPartPr>
        <w:name w:val="CFB7CF891B4B4766B0776A1BF75481E1"/>
        <w:category>
          <w:name w:val="常规"/>
          <w:gallery w:val="placeholder"/>
        </w:category>
        <w:types>
          <w:type w:val="bbPlcHdr"/>
        </w:types>
        <w:behaviors>
          <w:behavior w:val="content"/>
        </w:behaviors>
        <w:guid w:val="{942DB4B6-3CBD-4195-A2F4-8452A8D77EC5}"/>
      </w:docPartPr>
      <w:docPartBody>
        <w:p w:rsidR="00134B71" w:rsidRDefault="003207B2">
          <w:pPr>
            <w:pStyle w:val="CFB7CF891B4B4766B0776A1BF75481E1"/>
          </w:pPr>
          <w:r w:rsidRPr="00D45443">
            <w:rPr>
              <w:rStyle w:val="placeholder1Char"/>
            </w:rPr>
            <w:t>__________</w:t>
          </w:r>
        </w:p>
      </w:docPartBody>
    </w:docPart>
    <w:docPart>
      <w:docPartPr>
        <w:name w:val="6B1B9985681C4A0EA508F5C1E6928CD6"/>
        <w:category>
          <w:name w:val="常规"/>
          <w:gallery w:val="placeholder"/>
        </w:category>
        <w:types>
          <w:type w:val="bbPlcHdr"/>
        </w:types>
        <w:behaviors>
          <w:behavior w:val="content"/>
        </w:behaviors>
        <w:guid w:val="{DC77A556-585F-401C-A0D6-7A10E6730C76}"/>
      </w:docPartPr>
      <w:docPartBody>
        <w:p w:rsidR="00134B71" w:rsidRDefault="003207B2">
          <w:pPr>
            <w:pStyle w:val="6B1B9985681C4A0EA508F5C1E6928CD6"/>
          </w:pPr>
          <w:r w:rsidRPr="00D45443">
            <w:rPr>
              <w:rStyle w:val="placeholder1Char"/>
            </w:rPr>
            <w:t>__________</w:t>
          </w:r>
        </w:p>
      </w:docPartBody>
    </w:docPart>
    <w:docPart>
      <w:docPartPr>
        <w:name w:val="99887AB66A6E43F48A59E78058B6DCDD"/>
        <w:category>
          <w:name w:val="常规"/>
          <w:gallery w:val="placeholder"/>
        </w:category>
        <w:types>
          <w:type w:val="bbPlcHdr"/>
        </w:types>
        <w:behaviors>
          <w:behavior w:val="content"/>
        </w:behaviors>
        <w:guid w:val="{1BF167A3-7EC8-44AF-8EAF-E47BD4F8E1FE}"/>
      </w:docPartPr>
      <w:docPartBody>
        <w:p w:rsidR="00134B71" w:rsidRDefault="003207B2">
          <w:pPr>
            <w:pStyle w:val="99887AB66A6E43F48A59E78058B6DCDD"/>
          </w:pPr>
          <w:r w:rsidRPr="00D45443">
            <w:rPr>
              <w:rStyle w:val="placeholder1Char"/>
            </w:rPr>
            <w:t>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134B71" w:rsidRDefault="003207B2">
          <w:pPr>
            <w:pStyle w:val="9E7BD78FCB6947FD8199B39557AD1883"/>
          </w:pPr>
          <w:r w:rsidRPr="00480354">
            <w:rPr>
              <w:rStyle w:val="placeholder1Char"/>
            </w:rPr>
            <w:t>_____________________________________________</w:t>
          </w:r>
        </w:p>
      </w:docPartBody>
    </w:docPart>
    <w:docPart>
      <w:docPartPr>
        <w:name w:val="06ED888542214DDCBFA935A7035C8CD6"/>
        <w:category>
          <w:name w:val="常规"/>
          <w:gallery w:val="placeholder"/>
        </w:category>
        <w:types>
          <w:type w:val="bbPlcHdr"/>
        </w:types>
        <w:behaviors>
          <w:behavior w:val="content"/>
        </w:behaviors>
        <w:guid w:val="{A4D23182-41CB-431E-B71D-81D37586DC73}"/>
      </w:docPartPr>
      <w:docPartBody>
        <w:p w:rsidR="00134B71" w:rsidRDefault="003207B2">
          <w:pPr>
            <w:pStyle w:val="06ED888542214DDCBFA935A7035C8CD6"/>
          </w:pPr>
          <w:r w:rsidRPr="00D45443">
            <w:rPr>
              <w:rStyle w:val="placeholder1Char"/>
            </w:rPr>
            <w:t>__________</w:t>
          </w:r>
        </w:p>
      </w:docPartBody>
    </w:docPart>
    <w:docPart>
      <w:docPartPr>
        <w:name w:val="0FED37C07F2C4291AC02D79417D42443"/>
        <w:category>
          <w:name w:val="常规"/>
          <w:gallery w:val="placeholder"/>
        </w:category>
        <w:types>
          <w:type w:val="bbPlcHdr"/>
        </w:types>
        <w:behaviors>
          <w:behavior w:val="content"/>
        </w:behaviors>
        <w:guid w:val="{B946B414-9546-4902-B7AE-046FCADB990E}"/>
      </w:docPartPr>
      <w:docPartBody>
        <w:p w:rsidR="00134B71" w:rsidRDefault="003207B2">
          <w:pPr>
            <w:pStyle w:val="0FED37C07F2C4291AC02D79417D42443"/>
          </w:pPr>
          <w:r w:rsidRPr="00D45443">
            <w:rPr>
              <w:rStyle w:val="placeholder1Char"/>
            </w:rPr>
            <w:t>__________</w:t>
          </w:r>
        </w:p>
      </w:docPartBody>
    </w:docPart>
    <w:docPart>
      <w:docPartPr>
        <w:name w:val="3C43DC2E64514E1397D3F75E64444293"/>
        <w:category>
          <w:name w:val="常规"/>
          <w:gallery w:val="placeholder"/>
        </w:category>
        <w:types>
          <w:type w:val="bbPlcHdr"/>
        </w:types>
        <w:behaviors>
          <w:behavior w:val="content"/>
        </w:behaviors>
        <w:guid w:val="{484B89B8-798F-40B9-A187-5E91A5DA2DEC}"/>
      </w:docPartPr>
      <w:docPartBody>
        <w:p w:rsidR="00134B71" w:rsidRDefault="003207B2">
          <w:pPr>
            <w:pStyle w:val="3C43DC2E64514E1397D3F75E64444293"/>
          </w:pPr>
          <w:r w:rsidRPr="00D45443">
            <w:rPr>
              <w:rStyle w:val="placeholder1Char"/>
            </w:rPr>
            <w:t>__________</w:t>
          </w:r>
        </w:p>
      </w:docPartBody>
    </w:docPart>
    <w:docPart>
      <w:docPartPr>
        <w:name w:val="A1F7260B971F40E4962D50CD31B67397"/>
        <w:category>
          <w:name w:val="常规"/>
          <w:gallery w:val="placeholder"/>
        </w:category>
        <w:types>
          <w:type w:val="bbPlcHdr"/>
        </w:types>
        <w:behaviors>
          <w:behavior w:val="content"/>
        </w:behaviors>
        <w:guid w:val="{BC0B6FF0-05BD-4683-A313-04E1910F7B48}"/>
      </w:docPartPr>
      <w:docPartBody>
        <w:p w:rsidR="00134B71" w:rsidRDefault="003207B2">
          <w:pPr>
            <w:pStyle w:val="A1F7260B971F40E4962D50CD31B67397"/>
          </w:pPr>
          <w:r w:rsidRPr="00FB7304">
            <w:rPr>
              <w:rStyle w:val="placeholder1Char"/>
              <w:rFonts w:hint="eastAsia"/>
            </w:rPr>
            <w:t>__________</w:t>
          </w:r>
        </w:p>
      </w:docPartBody>
    </w:docPart>
    <w:docPart>
      <w:docPartPr>
        <w:name w:val="F65ABB1FFC4F424D8F73E18234D7963C"/>
        <w:category>
          <w:name w:val="常规"/>
          <w:gallery w:val="placeholder"/>
        </w:category>
        <w:types>
          <w:type w:val="bbPlcHdr"/>
        </w:types>
        <w:behaviors>
          <w:behavior w:val="content"/>
        </w:behaviors>
        <w:guid w:val="{49A770A9-EF7C-4238-941F-5DB53944F4A3}"/>
      </w:docPartPr>
      <w:docPartBody>
        <w:p w:rsidR="00134B71" w:rsidRDefault="003207B2">
          <w:pPr>
            <w:pStyle w:val="F65ABB1FFC4F424D8F73E18234D7963C"/>
          </w:pPr>
          <w:r w:rsidRPr="00FB7304">
            <w:rPr>
              <w:rStyle w:val="placeholder1Char"/>
              <w:rFonts w:hint="eastAsia"/>
            </w:rPr>
            <w:t>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134B71"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134B71"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134B71"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134B71"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134B71"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134B71"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134B71"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134B71"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134B71"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134B71"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134B71"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134B71"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134B71"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134B71"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134B71"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134B71"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134B71"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134B71"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134B71"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134B71"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134B71"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134B71"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134B71"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134B71"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134B71"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134B71"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134B71"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134B71"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134B71"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134B71"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D3C218169E304945A5819A37266EEE24"/>
        <w:category>
          <w:name w:val="常规"/>
          <w:gallery w:val="placeholder"/>
        </w:category>
        <w:types>
          <w:type w:val="bbPlcHdr"/>
        </w:types>
        <w:behaviors>
          <w:behavior w:val="content"/>
        </w:behaviors>
        <w:guid w:val="{CEFF1904-8D56-476C-9ACD-4E1DB6EA2477}"/>
      </w:docPartPr>
      <w:docPartBody>
        <w:p w:rsidR="00134B71" w:rsidRDefault="003207B2">
          <w:pPr>
            <w:pStyle w:val="D3C218169E304945A5819A37266EEE24"/>
          </w:pPr>
          <w:r w:rsidRPr="005A4913">
            <w:rPr>
              <w:rStyle w:val="placeholder1Char"/>
            </w:rPr>
            <w:t>____________</w:t>
          </w:r>
        </w:p>
      </w:docPartBody>
    </w:docPart>
    <w:docPart>
      <w:docPartPr>
        <w:name w:val="2C179403F3444F55B65ED6DD3E04C412"/>
        <w:category>
          <w:name w:val="常规"/>
          <w:gallery w:val="placeholder"/>
        </w:category>
        <w:types>
          <w:type w:val="bbPlcHdr"/>
        </w:types>
        <w:behaviors>
          <w:behavior w:val="content"/>
        </w:behaviors>
        <w:guid w:val="{EF0DF24B-EF05-472F-9B01-81A9639FA631}"/>
      </w:docPartPr>
      <w:docPartBody>
        <w:p w:rsidR="00134B71" w:rsidRDefault="003207B2">
          <w:pPr>
            <w:pStyle w:val="2C179403F3444F55B65ED6DD3E04C412"/>
          </w:pPr>
          <w:r w:rsidRPr="005A4913">
            <w:rPr>
              <w:rStyle w:val="placeholder1Char"/>
            </w:rPr>
            <w:t>_______</w:t>
          </w:r>
        </w:p>
      </w:docPartBody>
    </w:docPart>
    <w:docPart>
      <w:docPartPr>
        <w:name w:val="8702B2D566324F9DA9DCC9E40841775D"/>
        <w:category>
          <w:name w:val="常规"/>
          <w:gallery w:val="placeholder"/>
        </w:category>
        <w:types>
          <w:type w:val="bbPlcHdr"/>
        </w:types>
        <w:behaviors>
          <w:behavior w:val="content"/>
        </w:behaviors>
        <w:guid w:val="{33049670-2BDD-4881-A31B-ED36DCA86E4A}"/>
      </w:docPartPr>
      <w:docPartBody>
        <w:p w:rsidR="00134B71" w:rsidRDefault="003207B2">
          <w:pPr>
            <w:pStyle w:val="8702B2D566324F9DA9DCC9E40841775D"/>
          </w:pPr>
          <w:r w:rsidRPr="005A4913">
            <w:rPr>
              <w:rStyle w:val="placeholder1Char"/>
            </w:rPr>
            <w:t>________________________</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134B71" w:rsidRDefault="003207B2">
          <w:pPr>
            <w:pStyle w:val="2CA0325EAF5942B7B10B0444E009DDBD"/>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134B71"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134B71"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134B71"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134B71"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134B71"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134B71"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134B71"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134B71"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134B71"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134B71"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134B71"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134B71"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134B71"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134B71"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134B71"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134B71"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134B71"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134B71"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134B71"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134B71"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134B71"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134B71"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134B71"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134B71"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134B71"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134B71"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134B71"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134B71"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134B71"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134B71"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134B71"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134B71"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134B71"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134B71"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134B71"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134B71"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134B71"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134B71"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134B71"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134B71"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134B71"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134B71"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134B71"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134B71"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134B71"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134B71"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134B71"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134B71"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134B71"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134B71"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134B71"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134B71"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134B71"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134B71"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134B71"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134B71"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134B71"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134B71"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134B71"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134B71"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134B71"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134B71"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134B71"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134B71"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134B71"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134B71"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134B71"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134B71"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134B71"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134B71"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134B71"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134B71"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134B71"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134B71"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134B71"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134B71"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134B71"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134B71"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134B71"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134B71"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134B71"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134B71"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134B71"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134B71"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134B71"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134B71"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134B71"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134B71"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134B71"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134B71"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134B71"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134B71"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134B71"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134B71"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134B71"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134B71"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134B71"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134B71"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134B71"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134B71"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134B71"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134B71"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134B71"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134B71"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134B71"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134B71"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134B71"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134B71"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134B71"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134B71"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134B71"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134B71"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134B71"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134B71"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134B71"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134B71"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134B71"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134B71"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134B71"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134B71"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134B71"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134B71"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134B71"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134B71"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134B71"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134B71"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134B71"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134B71"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134B71"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134B71"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134B71"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134B71"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134B71"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134B71"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134B71"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134B71"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134B71"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134B71"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134B71"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134B71"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134B71"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134B71"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134B71"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134B71"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134B71"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134B71"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134B71"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134B71"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134B71"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134B71"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134B71"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134B71"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134B71"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134B71"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134B71"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134B71"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134B71"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134B71"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134B71"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134B71"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134B71"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134B71"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134B71"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134B71"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134B71"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134B71"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134B71"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134B71"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134B71"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134B71"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134B71"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134B71"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134B71"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134B71"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134B71"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134B71"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134B71"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134B71"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134B71"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134B71"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134B71"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134B71"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134B71"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134B71"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134B71"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134B71"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134B71"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134B71"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134B71"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134B71"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134B71"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134B71"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134B71"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134B71"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134B71"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134B71"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134B71"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134B71"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134B71"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134B71"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134B71"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134B71"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134B71"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134B71"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134B71"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134B71"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134B71"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134B71"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134B71"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134B71"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134B71"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134B71"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134B71"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134B71"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134B71"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134B71"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134B71"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134B71"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134B71"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134B71"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134B71"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134B71"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134B71"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134B71"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134B71"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134B71"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134B71"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134B71"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134B71"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134B71"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134B71"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134B71"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134B71"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134B71"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134B71"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134B71"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134B71"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134B71"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134B71"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134B71"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134B71"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134B71"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134B71"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134B71"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134B71"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134B71"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134B71"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134B71"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134B71"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134B71"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134B71"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134B71"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134B71"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134B71"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134B71"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134B71"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134B71"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134B71"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134B71"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134B71"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134B71"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134B71"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134B71"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134B71"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134B71"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134B71"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134B71"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134B71"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134B71"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134B71"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134B71"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134B71"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134B71"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134B71"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134B71"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134B71"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134B71"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134B71"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134B71"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134B71"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134B71"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134B71"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134B71"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134B71"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134B71"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134B71"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134B71"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134B71"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134B71"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134B71"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134B71"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134B71"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134B71"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134B71"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134B71"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134B71"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134B71"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134B71"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134B71"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134B71"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134B71"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134B71"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134B71"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134B71"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134B71"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134B71"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134B71"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134B71"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134B71"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134B71"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134B71"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134B71"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134B71"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134B71"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134B71"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134B71"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134B71"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134B71"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134B71"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134B71"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134B71"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134B71"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134B71"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134B71"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134B71"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134B71"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134B71"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134B71"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134B71"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134B71"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134B71"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134B71"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134B71"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134B71"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134B71"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134B71"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134B71"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134B71"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134B71"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134B71"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134B71"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134B71"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134B71"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134B71"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134B71"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134B71"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134B71"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134B71"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134B71"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134B71"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134B71"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134B71"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134B71"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134B71"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134B71"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134B71"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134B71"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134B71"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134B71"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134B71"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134B71"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134B71"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134B71"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134B71"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134B71"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134B71"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134B71"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134B71"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134B71"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134B71"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134B71"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134B71"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134B71"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134B71"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134B71"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134B71"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134B71"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134B71"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134B71"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134B71"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134B71"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134B71"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134B71"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134B71"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134B71"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134B71"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134B71"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134B71"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134B71"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134B71"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134B71"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134B71"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134B71"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134B71"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134B71"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134B71"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134B71"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134B71"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134B71"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134B71"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134B71"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134B71"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134B71"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134B71"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134B71"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134B71"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134B71"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134B71"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134B71"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134B71"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134B71"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134B71"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134B71"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134B71"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134B71"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134B71"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134B71"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134B71"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134B71"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134B71"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134B71"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134B71"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134B71"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134B71"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134B71"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134B71"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134B71"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134B71"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134B71"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134B71"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134B71"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134B71"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134B71"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134B71"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134B71"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134B71"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134B71"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134B71"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134B71"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134B71"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134B71"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134B71"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134B71"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134B71"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134B71"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134B71"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134B71"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134B71"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134B71"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134B71"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134B71"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134B71"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134B71"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134B71"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134B71"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134B71"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134B71"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134B71"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134B71"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134B71"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134B71"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134B71"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134B71"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134B71"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134B71"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134B71"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134B71"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134B71"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134B71"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134B71"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134B71"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134B71"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134B71"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134B71"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134B71"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134B71"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134B71"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134B71"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134B71"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134B71"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134B71"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134B71"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134B71"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134B71"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134B71"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134B71"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134B71"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134B71"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134B71"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134B71"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134B71"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134B71"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134B71"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134B71"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134B71"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134B71"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134B71"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134B71"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134B71"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134B71"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134B71"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134B71"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134B71"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134B71"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134B71"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134B71"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134B71"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134B71"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134B71"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134B71"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134B71"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134B71"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134B71"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134B71"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134B71"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134B71"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134B71"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134B71"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134B71"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134B71"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134B71"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134B71"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134B71"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134B71"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134B71"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134B71"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134B71"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134B71"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134B71"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134B71"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134B71"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134B71"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134B71"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134B71"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134B71"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134B71"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134B71"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134B71"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134B71"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134B71"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134B71"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134B71"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134B71"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134B71"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134B71"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134B71"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134B71"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134B71"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134B71"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134B71"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134B71"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134B71"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134B71"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134B71"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134B71"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134B71"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134B71"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134B71"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134B71"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134B71"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134B71"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134B71"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134B71"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134B71"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134B71"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134B71"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134B71"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134B71"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134B71"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134B71"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134B71"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134B71"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134B71"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134B71"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134B71"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134B71"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134B71"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134B71"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134B71"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134B71"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134B71"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134B71"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134B71"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134B71"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134B71"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134B71"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134B71"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134B71"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134B71"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134B71"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134B71"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134B71"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134B71"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134B71"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134B71"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134B71"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134B71"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134B71"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134B71"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134B71"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134B71"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134B71"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134B71"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134B71"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134B71"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134B71"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134B71"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134B71"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134B71"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134B71"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134B71"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134B71"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134B71"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134B71"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134B71"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134B71"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134B71"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134B71"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134B71"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134B71"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134B71"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134B71"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134B71"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134B71"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134B71"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134B71"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134B71"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134B71"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134B71"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134B71"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134B71"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134B71"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134B71"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134B71"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134B71"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134B71"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134B71"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134B71"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134B71"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134B71"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134B71"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134B71"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134B71"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134B71"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134B71"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134B71"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134B71"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134B71"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134B71"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134B71"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134B71"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134B71"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134B71"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134B71"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134B71"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134B71"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134B71"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134B71"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134B71"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134B71"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134B71"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134B71"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134B71"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134B71"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134B71"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134B71"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134B71"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134B71"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134B71"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134B71"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134B71"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134B71"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134B71"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134B71"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134B71"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134B71"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134B71"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134B71"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134B71"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134B71"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134B71"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134B71"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134B71"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134B71"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134B71"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134B71"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134B71"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134B71"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134B71"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134B71"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134B71"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134B71"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134B71"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134B71"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134B71"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134B71"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134B71"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134B71"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134B71"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134B71"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134B71"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134B71"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134B71"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134B71"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134B71"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134B71"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134B71"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134B71"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134B71"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134B71"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134B71"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134B71"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134B71"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134B71"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134B71"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134B71"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134B71"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134B71"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134B71"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134B71"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134B71"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134B71"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134B71"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134B71"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134B71"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134B71"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134B71"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134B71"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134B71"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134B71"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134B71"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134B71"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134B71"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134B71"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134B71"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134B71"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134B71"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134B71"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134B71"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134B71"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134B71"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134B71"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134B71"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134B71"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134B71"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134B71"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134B71"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134B71"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134B71"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134B71"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134B71"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134B71"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134B71"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134B71"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134B71"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134B71"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134B71"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134B71"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134B71"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134B71"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134B71"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134B71"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134B71"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134B71"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134B71"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134B71"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134B71"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134B71"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134B71"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134B71"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134B71"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134B71"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134B71"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134B71"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134B71"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134B71"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134B71"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134B71"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134B71"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134B71"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134B71"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134B71"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134B71"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134B71"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134B71"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134B71"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134B71"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134B71"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134B71"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134B71"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134B71"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134B71"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134B71"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134B71"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134B71"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134B71"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134B71"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134B71"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134B71"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134B71"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134B71"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134B71"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134B71"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134B71"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134B71"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134B71"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134B71"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134B71"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134B71"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134B71"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134B71"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134B71"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134B71"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134B71"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134B71"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134B71"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134B71"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134B71"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134B71"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134B71"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134B71"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134B71"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134B71"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134B71"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134B71"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134B71"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134B71"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134B71"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134B71"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134B71"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134B71"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134B71"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134B71"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134B71"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134B71"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134B71"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134B71"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134B71"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134B71"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134B71"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134B71"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134B71"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134B71"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134B71"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134B71"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134B71"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134B71"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134B71"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134B71"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134B71"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134B71"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134B71"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134B71"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134B71"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134B71"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134B71"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134B71"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134B71"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134B71"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134B71"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134B71"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134B71"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134B71"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134B71"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134B71"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134B71"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134B71"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134B71"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134B71"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134B71"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134B71"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134B71"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134B71"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134B71"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134B71"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134B71"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134B71"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134B71"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134B71"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134B71"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134B71"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134B71"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134B71"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134B71"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134B71"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134B71"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134B71"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134B71"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134B71"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134B71"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134B71"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134B71"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134B71"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134B71"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134B71"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134B71"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134B71"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134B71"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134B71"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134B71"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134B71"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134B71"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134B71"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134B71"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134B71"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134B71"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134B71"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134B71"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134B71"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134B71"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134B71"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134B71"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134B71"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134B71"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134B71"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134B71"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134B71"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134B71"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134B71"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134B71"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134B71"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134B71"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134B71"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134B71"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134B71"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134B71"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134B71"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134B71"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134B71"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134B71"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134B71"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134B71"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134B71"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134B71"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134B71"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134B71"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134B71"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134B71"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134B71"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134B71"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134B71"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134B71"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134B71"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134B71"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134B71"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134B71"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134B71"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134B71"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134B71"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134B71"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134B71"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134B71"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134B71"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134B71"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134B71"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134B71"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134B71"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134B71"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134B71"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134B71"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134B71"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134B71"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134B71"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134B71"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134B71"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134B71"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134B71"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134B71"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134B71"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134B71"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134B71"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134B71"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134B71"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134B71"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134B71"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134B71"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134B71"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134B71"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134B71"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134B71"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134B71"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134B71"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134B71"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134B71"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134B71"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134B71"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134B71"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134B71"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134B71"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134B71"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134B71"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134B71"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134B71"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134B71"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134B71"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134B71"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134B71"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134B71"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134B71"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134B71"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134B71"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134B71"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134B71"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134B71"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134B71"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134B71"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134B71"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134B71"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134B71"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134B71"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134B71"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134B71"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134B71"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134B71"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134B71"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134B71"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134B71"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134B71"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134B71"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134B71"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134B71"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134B71"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134B71"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134B71"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134B71"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134B71"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134B71"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134B71"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134B71"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134B71"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134B71"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134B71"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134B71"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134B71"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134B71"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134B71"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134B71"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134B71"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134B71"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134B71"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134B71"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134B71"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134B71"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134B71"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134B71"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134B71"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134B71"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134B71"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134B71"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134B71"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134B71"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134B71"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134B71"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134B71"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134B71"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134B71"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134B71"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134B71"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134B71"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134B71"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134B71"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134B71"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134B71"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134B71"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134B71"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134B71"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134B71"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134B71"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134B71"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134B71"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134B71"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134B71"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134B71"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134B71"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134B71"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134B71"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134B71"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134B71"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134B71"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134B71"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134B71"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134B71"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134B71"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134B71"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134B71"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134B71"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134B71"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134B71"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134B71"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134B71"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134B71"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134B71"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134B71"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134B71"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134B71"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134B71"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134B71"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134B71"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134B71"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134B71"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134B71"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134B71"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134B71"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134B71"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134B71"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134B71"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134B71"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134B71"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134B71"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134B71"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134B71"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134B71"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134B71"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134B71"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134B71"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134B71"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134B71"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134B71"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134B71"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134B71"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134B71"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134B71"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134B71"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134B71"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134B71"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134B71"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134B71"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134B71"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134B71"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134B71"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134B71"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134B71"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134B71"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134B71"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134B71"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134B71"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134B71"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134B71"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134B71"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134B71"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134B71"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134B71"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134B71"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134B71"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134B71"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134B71"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134B71"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134B71"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134B71"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134B71"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134B71"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134B71"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134B71"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134B71"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134B71"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134B71"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134B71"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134B71"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134B71"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134B71"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134B71"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134B71"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134B71"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134B71"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134B71"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134B71"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134B71"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134B71"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134B71"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134B71"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134B71"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134B71"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134B71"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134B71"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134B71"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134B71"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134B71"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134B71"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134B71"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134B71"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134B71"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134B71"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134B71"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134B71"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134B71"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134B71"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134B71"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134B71"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134B71"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134B71"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134B71"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134B71"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134B71"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134B71"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134B71"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134B71"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134B71"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134B71"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134B71"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134B71"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134B71"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134B71"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134B71"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134B71"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134B71"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134B71"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134B71"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134B71"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134B71"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134B71"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134B71"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134B71"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134B71"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134B71"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134B71"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134B71"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134B71"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134B71"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134B71"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134B71"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134B71"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134B71"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134B71"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134B71"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134B71"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134B71"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134B71"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134B71"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134B71"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134B71"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134B71"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134B71"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134B71"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134B71"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134B71"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134B71"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134B71"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134B71"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134B71"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134B71"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134B71"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134B71"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134B71"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134B71"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134B71"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134B71"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134B71"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134B71"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134B71"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134B71"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134B71"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134B71"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134B71"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134B71"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134B71"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134B71"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134B71"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134B71"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134B71"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134B71"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134B71"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134B71"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134B71"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134B71"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134B71"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134B71"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134B71"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134B71"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134B71"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134B71"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134B71"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134B71"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134B71"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134B71"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134B71"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134B71"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134B71"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134B71"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134B71"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134B71"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134B71"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134B71"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134B71"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134B71"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134B71"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134B71"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134B71"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134B71"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134B71"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134B71"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134B71"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134B71"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134B71"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134B71"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134B71"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134B71"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134B71"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134B71"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134B71"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134B71"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134B71"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134B71"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134B71"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134B71"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134B71"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134B71"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134B71"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134B71"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134B71"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134B71"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134B71"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134B71"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134B71"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134B71"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134B71"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134B71"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134B71"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134B71"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134B71"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134B71"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134B71"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134B71"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134B71"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134B71"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134B71"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134B71"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134B71"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134B71"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134B71"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134B71"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134B71"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134B71"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134B71"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134B71"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134B71"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134B71"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134B71"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134B71"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134B71"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134B71"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134B71"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134B71"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134B71"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134B71"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134B71"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134B71"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134B71"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134B71"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134B71"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134B71"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134B71"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134B71"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134B71"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134B71"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134B71"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134B71"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134B71"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134B71"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134B71"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134B71"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134B71"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134B71"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134B71"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134B71"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134B71"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134B71"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134B71"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134B71"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134B71"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134B71"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134B71"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134B71"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134B71"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134B71"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134B71"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134B71"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134B71"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134B71"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134B71"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134B71"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134B71"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134B71"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134B71"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134B71"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134B71"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134B71"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134B71"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134B71"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134B71"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134B71"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134B71"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134B71"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134B71"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134B71"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134B71"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134B71"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134B71"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134B71"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134B71"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134B71"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134B71"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134B71"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134B71"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134B71"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134B71"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134B71"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134B71"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134B71"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134B71"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134B71"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134B71"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134B71"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134B71"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134B71"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134B71"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134B71"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134B71"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134B71"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134B71"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134B71"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134B71"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134B71"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134B71"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134B71"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134B71"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134B71"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134B71"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134B71"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134B71"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134B71"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134B71"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134B71"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134B71"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134B71"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134B71"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134B71"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134B71"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134B71"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134B71"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134B71"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134B71"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134B71"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134B71"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134B71"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134B71"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134B71"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134B71"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134B71"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134B71"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134B71"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134B71"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134B71"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134B71"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134B71"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134B71"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134B71"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134B71"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134B71"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134B71"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134B71"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134B71"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134B71"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134B71"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134B71"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134B71"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134B71"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134B71"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134B71"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134B71"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134B71"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134B71"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134B71"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134B71"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134B71"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134B71"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134B71"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134B71"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134B71"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134B71"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134B71"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134B71"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134B71"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134B71"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134B71"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134B71"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134B71"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134B71"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134B71"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134B71"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134B71"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134B71"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134B71"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134B71"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134B71"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134B71"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134B71"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134B71"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134B71"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134B71"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134B71"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134B71"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134B71"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134B71"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134B71"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134B71"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134B71"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134B71"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134B71"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134B71"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134B71"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134B71"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134B71"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134B71"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134B71"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134B71"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134B71"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134B71"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134B71"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134B71"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134B71"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134B71"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134B71"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134B71"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134B71"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134B71"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134B71"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134B71"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134B71"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134B71"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134B71"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134B71"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134B71"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134B71"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134B71"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134B71"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134B71"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134B71"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134B71"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134B71"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134B71"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134B71"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134B71"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134B71"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134B71"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134B71"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134B71"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134B71"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134B71"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134B71"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134B71"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134B71"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134B71"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134B71"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134B71"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134B71"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134B71"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134B71"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134B71"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134B71"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134B71"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134B71"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134B71"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134B71"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134B71"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134B71"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134B71"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134B71"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134B71"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134B71"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134B71"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134B71"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134B71"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134B71"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134B71"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134B71"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134B71"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134B71"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134B71"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134B71"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134B71"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134B71"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134B71"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134B71"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134B71"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134B71"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134B71"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134B71"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134B71"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134B71"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134B71"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134B71"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134B71"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134B71"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134B71"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134B71"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134B71"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134B71"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134B71"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134B71"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134B71"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134B71"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134B71"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134B71"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134B71"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134B71"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134B71"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134B71"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134B71"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134B71"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134B71"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134B71"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134B71"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134B71"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134B71"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134B71"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134B71"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134B71"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134B71"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134B71"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134B71"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134B71"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134B71"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134B71"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134B71"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134B71"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134B71"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134B71"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134B71"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134B71"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134B71"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134B71"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134B71"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134B71"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134B71"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134B71"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134B71"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134B71"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134B71"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134B71"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134B71"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134B71"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134B71"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134B71"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134B71"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134B71"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134B71"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134B71"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134B71"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134B71"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134B71"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134B71"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134B71"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134B71"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134B71"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134B71"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134B71"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134B71"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134B71"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134B71"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134B71"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134B71"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134B71"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134B71"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134B71"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134B71"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134B71"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134B71"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134B71"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134B71"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134B71"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134B71"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134B71"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134B71"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134B71"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134B71"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134B71"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134B71"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134B71" w:rsidRDefault="003207B2" w:rsidP="003207B2">
          <w:pPr>
            <w:pStyle w:val="049A70E5CBAD4DE6851C95E2402D0DE8"/>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altName w:val=".a..·..."/>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134B71"/>
    <w:rsid w:val="00240553"/>
    <w:rsid w:val="003207B2"/>
    <w:rsid w:val="008D7552"/>
    <w:rsid w:val="00F87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3207B2"/>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207B2"/>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19" ccId="1153799332" eleName="ZhengQuanJianChen" context="neeq_duration_T"/>
    <Item id="00002720" ccId="2051649490" eleName="ZhengQuanDaiMa" context="neeq_duration_T"/>
    <Item id="00002721" ccId="1680550285" eleName="NameOfReportingEntityOrOtherMeansOfIdentification" context="neeq_duration_T"/>
    <Item id="00002722" ccId="2111154734" eleName="YinWenMingCheng" context="neeq_duration_T"/>
    <Item id="00002723" ccId="2862153169" eleName="kuaiJiShiShiWuSuoMingCheng" context="neeq_duration_T"/>
    <Item id="00002724" ccId="141319279" eleName="ShenJiYiJianLeiXing" context="neeq_duration_T"/>
    <Item id="00002725" ccId="3855130499" eleName="JingYingFenXiZiYuanPiLu" context="neeq_duration_T"/>
    <Item id="00002731" ccId="4125398350"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0" ccId="442423763" eleName="BaoGaoMingCheng"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3400" ccId="2599825109" eleName="YiGongYunJiaZhiJiLiangQieQiBianDongJiRuDangQiSunYiDeJinRongZiChan" context="neeq_instant_T"/>
    <Item id="00003401" ccId="2261795119" eleName="YiGongYunJiaZhiJiLiangQieQiBianDongJiRuDangQiSunYiDeJinRongZiChan" context="neeq_instant_T-1"/>
    <Item id="00003402" ccId="221798045" eleName="NotesReceivable" context="neeq_instant_T"/>
    <Item id="00003403" ccId="259567467" eleName="NotesReceivable" context="neeq_instant_T-1"/>
    <Item id="00003404" ccId="3648148967" eleName="AccountsReceivable" context="neeq_instant_T"/>
    <Item id="00003405" ccId="598840778" eleName="AccountsReceivable" context="neeq_instant_T-1"/>
    <Item id="00003406" ccId="819237614" eleName="AdvancesToSuppliers" context="neeq_instant_T"/>
    <Item id="00003407" ccId="2798475403" eleName="AdvancesToSuppliers" context="neeq_instant_T-1"/>
    <Item id="00003408" ccId="3683455355" eleName="InterestReceivable" context="neeq_instant_T"/>
    <Item id="00003409" ccId="3845955723" eleName="InterestReceivable" context="neeq_instant_T-1"/>
    <Item id="00003410" ccId="2248616448" eleName="DividendsReceivable" context="neeq_instant_T"/>
    <Item id="00003411" ccId="2503305726" eleName="DividendsReceivable" context="neeq_instant_T-1"/>
    <Item id="00003412" ccId="2680141025" eleName="OtherReceivables" context="neeq_instant_T"/>
    <Item id="00003413" ccId="2137064599" eleName="OtherReceivables" context="neeq_instant_T-1"/>
    <Item id="00003414" ccId="1600288747" eleName="Inventories" context="neeq_instant_T"/>
    <Item id="00003415" ccId="3300243462" eleName="Inventories" context="neeq_instant_T-1"/>
    <Item id="00003416" ccId="1363474571" eleName="CurrentPortionOfNonCurrentAssets" context="neeq_instant_T"/>
    <Item id="00003417" ccId="1697349344" eleName="CurrentPortionOfNonCurrentAssets" context="neeq_instant_T-1"/>
    <Item id="00003418" ccId="3822903495" eleName="OtherCurrentAssets" context="neeq_instant_T"/>
    <Item id="00003419" ccId="2921974772" eleName="OtherCurrentAssets" context="neeq_instant_T-1"/>
    <Item id="00003420" ccId="2689552560" eleName="CurrentAssets" context="neeq_instant_T"/>
    <Item id="00003421" ccId="3446413131" eleName="CurrentAssets" context="neeq_instant_T-1"/>
    <Item id="00003422" ccId="3983859368" eleName="FinancialAssetsAvailableforsale" context="neeq_instant_T"/>
    <Item id="00003423" ccId="900322830" eleName="FinancialAssetsAvailableforsale" context="neeq_instant_T-1"/>
    <Item id="00003424" ccId="1334579983" eleName="HeldtomaturityInvestments" context="neeq_instant_T"/>
    <Item id="00003425" ccId="2211903260" eleName="HeldtomaturityInvestments" context="neeq_instant_T-1"/>
    <Item id="00003426" ccId="369427757" eleName="NoncurrentReceivables" context="neeq_instant_T"/>
    <Item id="00003427" ccId="3734721937" eleName="NoncurrentReceivables" context="neeq_instant_T-1"/>
    <Item id="00003428" ccId="1364018440" eleName="LongTermEquityInvestments" context="neeq_instant_T"/>
    <Item id="00003429" ccId="2489506310" eleName="LongTermEquityInvestments" context="neeq_instant_T-1"/>
    <Item id="00003432" ccId="759574924" eleName="PropertyPlantAndEquipment" context="neeq_instant_T"/>
    <Item id="00003433" ccId="106398581" eleName="PropertyPlantAndEquipment" context="neeq_instant_T-1"/>
    <Item id="00003434" ccId="238059824" eleName="ConstructionInProgress" context="neeq_instant_T"/>
    <Item id="00003435" ccId="2012789533" eleName="ConstructionInProgress" context="neeq_instant_T-1"/>
    <Item id="00003436" ccId="2008484060" eleName="ConstructionMaterials" context="neeq_instant_T"/>
    <Item id="00003437" ccId="828021355" eleName="ConstructionMaterials" context="neeq_instant_T-1"/>
    <Item id="00003438" ccId="1013955438" eleName="FixedAssetsPendingForDisposal" context="neeq_instant_T"/>
    <Item id="00003439" ccId="3544925120" eleName="FixedAssetsPendingForDisposal" context="neeq_instant_T-1"/>
    <Item id="00003440" ccId="107944890" eleName="NoncurrentBiologicalAssets" context="neeq_instant_T"/>
    <Item id="00003441" ccId="107325345" eleName="NoncurrentBiologicalAssets" context="neeq_instant_T-1"/>
    <Item id="00003442" ccId="3703186322" eleName="OilAndGasAssets" context="neeq_instant_T"/>
    <Item id="00003443" ccId="3936771014" eleName="OilAndGasAssets" context="neeq_instant_T-1"/>
    <Item id="00003444" ccId="811994830" eleName="IntangibleAssetsOtherThanGoodwill" context="neeq_instant_T"/>
    <Item id="00003445" ccId="1054044288" eleName="IntangibleAssetsOtherThanGoodwill" context="neeq_instant_T-1"/>
    <Item id="00003446" ccId="2578693656" eleName="DevelopmentDisbursements" context="neeq_instant_T"/>
    <Item id="00003447" ccId="321238539" eleName="DevelopmentDisbursements" context="neeq_instant_T-1"/>
    <Item id="00003448" ccId="2347039451" eleName="Goodwill" context="neeq_instant_T"/>
    <Item id="00003449" ccId="565616024" eleName="Goodwill" context="neeq_instant_T-1"/>
    <Item id="00003450" ccId="2157718369" eleName="LongTermDeferredExpenses" context="neeq_instant_T"/>
    <Item id="00003451" ccId="2148384566" eleName="LongTermDeferredExpenses" context="neeq_instant_T-1"/>
    <Item id="00003452" ccId="2519344718" eleName="DeferredTaxAssets" context="neeq_instant_T"/>
    <Item id="00003453" ccId="3697473602" eleName="DeferredTaxAssets" context="neeq_instant_T-1"/>
    <Item id="00003454" ccId="3755764932" eleName="OtherNonCurrentAssets" context="neeq_instant_T"/>
    <Item id="00003455" ccId="3818123075" eleName="OtherNonCurrentAssets" context="neeq_instant_T-1"/>
    <Item id="00003456" ccId="1878355340" eleName="NoncurrentAssets" context="neeq_instant_T"/>
    <Item id="00003457" ccId="4012468581" eleName="NoncurrentAssets" context="neeq_instant_T-1"/>
    <Item id="00003458" ccId="2189566369" eleName="Assets" context="neeq_instant_T"/>
    <Item id="00003459" ccId="1791550812" eleName="Assets" context="neeq_instant_T-1"/>
    <Item id="00003460" ccId="1233276995" eleName="InvestmentProperty" context="neeq_instant_T-1"/>
    <Item id="00003462" ccId="3739965028" eleName="ShortTermBorrowings" context="neeq_instant_T"/>
    <Item id="00003463" ccId="2737881525" eleName="ShortTermBorrowings" context="neeq_instant_T-1"/>
    <Item id="00003464" ccId="3023339941" eleName="YiGongYunJiaZhiJiLiangQieQiBianDongJiRuDangQiSunYiDeJinRongFuZhai" context="neeq_instant_T"/>
    <Item id="00003465" ccId="4120388542" eleName="YiGongYunJiaZhiJiLiangQieQiBianDongJiRuDangQiSunYiDeJinRongFuZhai" context="neeq_instant_T-1"/>
    <Item id="00003466" ccId="1498845265" eleName="AccountsPayable" context="neeq_instant_T"/>
    <Item id="00003467" ccId="3769869090" eleName="AccountsPayable" context="neeq_instant_T-1"/>
    <Item id="00003468" ccId="2022810639" eleName="AdvancesFromCustomers" context="neeq_instant_T"/>
    <Item id="00003469" ccId="1068308173" eleName="AdvancesFromCustomers" context="neeq_instant_T-1"/>
    <Item id="00003470" ccId="197597845" eleName="EmployeeBenefitsPayable" context="neeq_instant_T"/>
    <Item id="00003471" ccId="90523028" eleName="EmployeeBenefitsPayable" context="neeq_instant_T-1"/>
    <Item id="00003476" ccId="3450341028" eleName="DividendsPayable" context="neeq_instant_T"/>
    <Item id="00003477" ccId="424148865" eleName="DividendsPayable" context="neeq_instant_T-1"/>
    <Item id="00003478" ccId="2968996790" eleName="OtherPayables" context="neeq_instant_T"/>
    <Item id="00003479" ccId="3851270348" eleName="OtherPayables" context="neeq_instant_T-1"/>
    <Item id="00003480" ccId="3827529927" eleName="CurrentPortionOfLongTermLiabilities" context="neeq_instant_T"/>
    <Item id="00003481" ccId="3291216943" eleName="CurrentPortionOfLongTermLiabilities" context="neeq_instant_T-1"/>
    <Item id="00003482" ccId="2441330473" eleName="OtherCurrentLiabilities" context="neeq_instant_T"/>
    <Item id="00003483" ccId="3960194652" eleName="OtherCurrentLiabilities" context="neeq_instant_T-1"/>
    <Item id="00003484" ccId="935795025" eleName="CurrentLiabilities" context="neeq_instant_T"/>
    <Item id="00003485" ccId="2401012282" eleName="CurrentLiabilities" context="neeq_instant_T-1"/>
    <Item id="00003486" ccId="2073924861" eleName="LongtermBorrowings" context="neeq_instant_T"/>
    <Item id="00003487" ccId="442351867" eleName="LongtermBorrowings" context="neeq_instant_T-1"/>
    <Item id="00003488" ccId="3772947697" eleName="BondsPayable" context="neeq_instant_T"/>
    <Item id="00003489" ccId="723192767" eleName="BondsPayable" context="neeq_instant_T-1"/>
    <Item id="00003490" ccId="905877441" eleName="LongTermPayables" context="neeq_instant_T"/>
    <Item id="00003491" ccId="753868530" eleName="LongTermPayables" context="neeq_instant_T-1"/>
    <Item id="00003492" ccId="815148001" eleName="ChangQiYingFuZhiGongXinChou" context="neeq_instant_T"/>
    <Item id="00003493" ccId="3078150422" eleName="ChangQiYingFuZhiGongXinChou" context="neeq_instant_T-1"/>
    <Item id="00003494" ccId="4003140871" eleName="GrantsPayables" context="neeq_instant_T"/>
    <Item id="00003495" ccId="4205881284" eleName="GrantsPayables" context="neeq_instant_T-1"/>
    <Item id="00003496" ccId="484449618" eleName="Provisions" context="neeq_instant_T"/>
    <Item id="00003497" ccId="1886369834" eleName="Provisions" context="neeq_instant_T-1"/>
    <Item id="00003498" ccId="2025741820" eleName="DeferredIncome" context="neeq_instant_T"/>
    <Item id="00003499" ccId="3543304588" eleName="DeferredIncome" context="neeq_instant_T-1"/>
    <Item id="00003500" ccId="2057507659" eleName="DeferredTaxLiabilities" context="neeq_instant_T"/>
    <Item id="00003501" ccId="1707147332" eleName="DeferredTaxLiabilities" context="neeq_instant_T-1"/>
    <Item id="00003502" ccId="3658010903" eleName="OtherNonCurrentLiabilities" context="neeq_instant_T"/>
    <Item id="00003503" ccId="3599194888" eleName="OtherNonCurrentLiabilities" context="neeq_instant_T-1"/>
    <Item id="00003504" ccId="4233790101" eleName="NoncurrentLiabilities" context="neeq_instant_T"/>
    <Item id="00003505" ccId="3732482107" eleName="NoncurrentLiabilities" context="neeq_instant_T-1"/>
    <Item id="00003506" ccId="4333914" eleName="Liabilities" context="neeq_instant_T"/>
    <Item id="00003507" ccId="3121403417" eleName="Liabilities" context="neeq_instant_T-1"/>
    <Item id="00003508" ccId="1268271811" eleName="IssuedCapital" context="neeq_instant_T"/>
    <Item id="00003509" ccId="2065449079" eleName="IssuedCapital" context="neeq_instant_T-1"/>
    <Item id="00003512" ccId="10116441" eleName="KuCunGu" context="neeq_instant_T"/>
    <Item id="00003513" ccId="2200965799" eleName="KuCunGu" context="neeq_instant_T-1"/>
    <Item id="00003514" ccId="890701450" eleName="QiTaZongHeShouYi" context="neeq_instant_T"/>
    <Item id="00003515" ccId="456922994" eleName="QiTaZongHeShouYi" context="neeq_instant_T-1"/>
    <Item id="00003516" ccId="3719526602" eleName="SpecializedReserve" context="neeq_instant_T"/>
    <Item id="00003517" ccId="1010260897" eleName="SpecializedReserve" context="neeq_instant_T-1"/>
    <Item id="00003518" ccId="4271717410" eleName="SurplusReserves" context="neeq_instant_T"/>
    <Item id="00003519" ccId="1073699538" eleName="SurplusReserves" context="neeq_instant_T-1"/>
    <Item id="00003520" ccId="4261380931" eleName="RetainedEarnings" context="neeq_instant_T"/>
    <Item id="00003521" ccId="4001205137" eleName="RetainedEarnings" context="neeq_instant_T-1"/>
    <Item id="00003522" ccId="3676434984" eleName="EquityAttributableToOwnersOfParent" context="neeq_instant_T"/>
    <Item id="00003523" ccId="1674993401" eleName="EquityAttributableToOwnersOfParent" context="neeq_instant_T-1"/>
    <Item id="00003524" ccId="2542311178" eleName="NoncontrollingInterests" context="neeq_instant_T"/>
    <Item id="00003525" ccId="3033059318" eleName="NoncontrollingInterests" context="neeq_instant_T-1"/>
    <Item id="00003526" ccId="4265553659" eleName="Equity" context="neeq_instant_T"/>
    <Item id="00003527" ccId="2780818461" eleName="Equity" context="neeq_instant_T-1"/>
    <Item id="00003528" ccId="2444567927" eleName="EquityAndLiabilities" context="neeq_instant_T"/>
    <Item id="00003529" ccId="2572374624" eleName="EquityAndLiabilities" context="neeq_instant_T-1"/>
    <Item id="00003530" ccId="848295137" eleName="BankBalancesAndCash" context="neeq_instant_T"/>
    <Item id="00003531" ccId="1646399682" eleName="BankBalancesAndCash" context="neeq_instant_T-1"/>
    <Item id="00003624" ccId="857928137" eleName="InterestPayables" context="neeq_instant_T"/>
    <Item id="00003625" ccId="731278688" eleName="InterestPayables" context="neeq_instant_T-1"/>
    <Item id="00003626" ccId="542559346" eleName="CurrentTaxLiabilities" context="neeq_instant_T"/>
    <Item id="00003627" ccId="2804019129" eleName="CurrentTaxLiabilities" context="neeq_instant_T-1"/>
    <Item id="00003668" ccId="1929081336" eleName="CapitalSurplus" context="neeq_instant_T"/>
    <Item id="00003669" ccId="2613463359" eleName="CapitalSurplus" context="neeq_instant_T-1"/>
    <Item id="00003670" ccId="3071688122" eleName="Revenue" context="neeq_duration_T"/>
    <Item id="00003671" ccId="1674989940" eleName="Revenue" context="neeq_duration_T-1"/>
    <Item id="00003672" ccId="1680086172" eleName="OperatingRevenue" context="neeq_duration_T"/>
    <Item id="00003673" ccId="23224199" eleName="OperatingRevenue" context="neeq_duration_T-1"/>
    <Item id="00003674" ccId="4224765122" eleName="CostOfSales" context="neeq_duration_T"/>
    <Item id="00003675" ccId="2489431974" eleName="CostOfSales" context="neeq_duration_T-1"/>
    <Item id="00003676" ccId="3026664896" eleName="OperatingCost" context="neeq_duration_T"/>
    <Item id="00003677" ccId="782539909" eleName="OperatingCost" context="neeq_duration_T-1"/>
    <Item id="00003678" ccId="1778213774" eleName="BusinessTaxAndSurcharge" context="neeq_duration_T"/>
    <Item id="00003679" ccId="2830084774" eleName="BusinessTaxAndSurcharge" context="neeq_duration_T-1"/>
    <Item id="00003680" ccId="4099649641" eleName="DistributionCosts" context="neeq_duration_T"/>
    <Item id="00003681" ccId="450371176" eleName="DistributionCosts" context="neeq_duration_T-1"/>
    <Item id="00003682" ccId="1188566668" eleName="AdministrativeExpense" context="neeq_duration_T"/>
    <Item id="00003683" ccId="1251537461" eleName="AdministrativeExpense" context="neeq_duration_T-1"/>
    <Item id="00003684" ccId="1453826204" eleName="FinanceCosts" context="neeq_duration_T"/>
    <Item id="00003685" ccId="3972456835" eleName="FinanceCosts" context="neeq_duration_T-1"/>
    <Item id="00003686" ccId="2699882049" eleName="ProfitOrLossArisingFromChangesInFairValue" context="neeq_duration_T"/>
    <Item id="00003687" ccId="2709988849" eleName="ProfitOrLossArisingFromChangesInFairValue" context="neeq_duration_T-1"/>
    <Item id="00003688" ccId="441420176" eleName="InvestmentIncome" context="neeq_duration_T"/>
    <Item id="00003689" ccId="3009089481" eleName="InvestmentIncome" context="neeq_duration_T-1"/>
    <Item id="00003690" ccId="569235835" eleName="IncomeFromInvestmentInAssociatesAndJointVentures" context="neeq_duration_T"/>
    <Item id="00003691" ccId="2807030198" eleName="IncomeFromInvestmentInAssociatesAndJointVentures" context="neeq_duration_T-1"/>
    <Item id="00003692" ccId="853618368" eleName="ForeignExchangeGain" context="neeq_duration_T"/>
    <Item id="00003693" ccId="3671111414" eleName="ForeignExchangeGain" context="neeq_duration_T-1"/>
    <Item id="00003694" ccId="2201815678" eleName="OperatingProfits" context="neeq_duration_T"/>
    <Item id="00003695" ccId="3517329799" eleName="OperatingProfits" context="neeq_duration_T-1"/>
    <Item id="00003696" ccId="2105541419" eleName="NonOperatingIncome" context="neeq_duration_T"/>
    <Item id="00003697" ccId="3814354195" eleName="NonOperatingIncome" context="neeq_duration_T-1"/>
    <Item id="00003698" ccId="3439306653" eleName="GainFromDisposalOfNonCurrentAssets" context="neeq_duration_T"/>
    <Item id="00003699" ccId="2730868413" eleName="GainFromDisposalOfNonCurrentAssets" context="neeq_duration_T-1"/>
    <Item id="00003700" ccId="2730553174" eleName="NonOperatingExpenses" context="neeq_duration_T"/>
    <Item id="00003701" ccId="667671675" eleName="NonOperatingExpenses" context="neeq_duration_T-1"/>
    <Item id="00003702" ccId="3293306305" eleName="LossFromDisposalOfNonCurrentAssets" context="neeq_duration_T"/>
    <Item id="00003703" ccId="2793315179" eleName="LossFromDisposalOfNonCurrentAssets" context="neeq_duration_T-1"/>
    <Item id="00003704" ccId="630516464" eleName="ProfitLossBeforeTax" context="neeq_duration_T"/>
    <Item id="00003705" ccId="1406257718" eleName="ProfitLossBeforeTax" context="neeq_duration_T-1"/>
    <Item id="00003706" ccId="4159782354" eleName="IncomeTaxExpense" context="neeq_duration_T"/>
    <Item id="00003707" ccId="3988493565" eleName="IncomeTaxExpense" context="neeq_duration_T-1"/>
    <Item id="00003708" ccId="1557967617" eleName="ProfitLoss" context="neeq_duration_T"/>
    <Item id="00003709" ccId="2551486533" eleName="ProfitLoss" context="neeq_duration_T-1"/>
    <Item id="00003710" ccId="2203058409" eleName="ProfitLossAttributableToNoncontrollingInterests" context="neeq_duration_T"/>
    <Item id="00003711" ccId="703370538" eleName="ProfitLossAttributableToNoncontrollingInterests" context="neeq_duration_T-1"/>
    <Item id="00003712" ccId="2369169104" eleName="ProfitLossAttributableToOwnersOfParent" context="neeq_duration_T"/>
    <Item id="00003713" ccId="3472847913" eleName="ProfitLossAttributableToOwnersOfParent" context="neeq_duration_T-1"/>
    <Item id="00003714" ccId="1353297215" eleName="ImpairmentLoss" context="neeq_duration_T"/>
    <Item id="00003715" ccId="2902628344" eleName="ImpairmentLoss" context="neeq_duration_T-1"/>
    <Item id="00003716" ccId="3854586415" eleName="OtherComprehensiveIncome" context="neeq_duration_T"/>
    <Item id="00003717" ccId="635385373" eleName="OtherComprehensiveIncome" context="neeq_duration_T-1"/>
    <Item id="00003718" ccId="945817452" eleName="YiHouBuNengChongFenLeiJinSunYiDeQiTaZongHeShouYi" context="neeq_duration_T"/>
    <Item id="00003719" ccId="337669597" eleName="YiHouBuNengChongFenLeiJinSunYiDeQiTaZongHeShouYi" context="neeq_duration_T-1"/>
    <Item id="00003720" ccId="4064648932" eleName="YiHouBuNengChongFenLeiJinSunYiDeQiTaZongHeShouYiChongXinJiLiangSheDingShouYiJiHuaJingFuZhaiHuoJingZiChanDeBianDong" context="neeq_duration_T"/>
    <Item id="00003721" ccId="4188930874" eleName="YiHouBuNengChongFenLeiJinSunYiDeQiTaZongHeShouYiChongXinJiLiangSheDingShouYiJiHuaJingFuZhaiHuoJingZiChanDeBianDong" context="neeq_duration_T-1"/>
    <Item id="00003722" ccId="474572152" eleName="YiHouBuNengChongFenLeiJinSunYiDeQiTaZongHeShouYiQuanYiFaXiaZaiBeiTouZiDanWeiBuNengChongFenLeiJinSunYiDeQiTaZongHeShouYiZhongXiangYouDeFenE" context="neeq_duration_T"/>
    <Item id="00003723" ccId="4245822936" eleName="YiHouBuNengChongFenLeiJinSunYiDeQiTaZongHeShouYiQuanYiFaXiaZaiBeiTouZiDanWeiBuNengChongFenLeiJinSunYiDeQiTaZongHeShouYiZhongXiangYouDeFenE" context="neeq_duration_T-1"/>
    <Item id="00003724" ccId="851537124" eleName="YiHouJiangChongFenLeiJinSunYiDeQiTaZongHeShouYi" context="neeq_duration_T"/>
    <Item id="00003725" ccId="3084019052" eleName="YiHouJiangChongFenLeiJinSunYiDeQiTaZongHeShouYi" context="neeq_duration_T-1"/>
    <Item id="00003726" ccId="161049663" eleName="YiHouJiangChongFenLeiJinSunYiDeQiTaZongHeShouYiQuanYiFaXiaZaiBeiTouZiDanWeiBuNengChongFenLeiJinSunYiDeQiTaZongHeShouYiZhongXiangYouDeFenE" context="neeq_duration_T"/>
    <Item id="00003727" ccId="4225994710" eleName="YiHouJiangChongFenLeiJinSunYiDeQiTaZongHeShouYiQuanYiFaXiaZaiBeiTouZiDanWeiBuNengChongFenLeiJinSunYiDeQiTaZongHeShouYiZhongXiangYouDeFenE" context="neeq_duration_T-1"/>
    <Item id="00003728" ccId="2018492896" eleName="YiHouJiangChongFenLeiJinSunYiDeQiTaZongHeShouYiKeGongChuShouJinRongZiChanGongYunJiaZhiBianDongSunYi" context="neeq_duration_T"/>
    <Item id="00003729" ccId="543254250" eleName="YiHouJiangChongFenLeiJinSunYiDeQiTaZongHeShouYiKeGongChuShouJinRongZiChanGongYunJiaZhiBianDongSunYi" context="neeq_duration_T-1"/>
    <Item id="00003730" ccId="4203187435" eleName="YiHouJiangChongFenLeiJinSunYiDeQiTaZongHeShouYiChiYouZhiDaoQiTouZiChongFenLeiWeiKeGongChuShouJinRongZiChanSunYi" context="neeq_duration_T"/>
    <Item id="00003731" ccId="2077934240" eleName="YiHouJiangChongFenLeiJinSunYiDeQiTaZongHeShouYiChiYouZhiDaoQiTouZiChongFenLeiWeiKeGongChuShouJinRongZiChanSunYi" context="neeq_duration_T-1"/>
    <Item id="00003732" ccId="3853354146" eleName="YiHouJiangChongFenLeiJinSunYiDeQiTaZongHeShouYiXianJinLiuLiangTaoQiSunYiDeYouXiaoBuFen" context="neeq_duration_T"/>
    <Item id="00003733" ccId="2481488132" eleName="YiHouJiangChongFenLeiJinSunYiDeQiTaZongHeShouYiXianJinLiuLiangTaoQiSunYiDeYouXiaoBuFen" context="neeq_duration_T-1"/>
    <Item id="00003734" ccId="407042447" eleName="YiHouJiangChongFenLeiJinSunYiDeQiTaZongHeShouYiWaiBiCaiWuBaoBiaoZheSuanChaE" context="neeq_duration_T"/>
    <Item id="00003735" ccId="1218936729" eleName="YiHouJiangChongFenLeiJinSunYiDeQiTaZongHeShouYiWaiBiCaiWuBaoBiaoZheSuanChaE" context="neeq_duration_T-1"/>
    <Item id="00003736" ccId="1916120121" eleName="YiHouJiangChongFenLeiJinSunYiDeQiTaZongHeShouYiQiTa" context="neeq_duration_T"/>
    <Item id="00003737" ccId="1600443166" eleName="YiHouJiangChongFenLeiJinSunYiDeQiTaZongHeShouYiQiTa" context="neeq_duration_T-1"/>
    <Item id="00003738" ccId="682713126" eleName="ComprehensiveIncome" context="neeq_duration_T"/>
    <Item id="00003739" ccId="3654629045" eleName="ComprehensiveIncome" context="neeq_duration_T-1"/>
    <Item id="00003740" ccId="3361155557" eleName="ComprehensiveIncomeAttributableToOwnersOfParent" context="neeq_duration_T"/>
    <Item id="00003741" ccId="2056270398" eleName="ComprehensiveIncomeAttributableToOwnersOfParent" context="neeq_duration_T-1"/>
    <Item id="00003742" ccId="1775205185" eleName="ComprehensiveIncomeAttributableToNoncontrollingInterests" context="neeq_duration_T"/>
    <Item id="00003743" ccId="3113993516" eleName="ComprehensiveIncomeAttributableToNoncontrollingInterests" context="neeq_duration_T-1"/>
    <Item id="00003744" ccId="1335958850" eleName="BasicEarningsLossPerShare" context="neeq_duration_T"/>
    <Item id="00003745" ccId="2871709533" eleName="BasicEarningsLossPerShare" context="neeq_duration_T-1"/>
    <Item id="00003746" ccId="1319079658" eleName="DilutedEarningsLossPerShare" context="neeq_duration_T"/>
    <Item id="00003747" ccId="4096109458" eleName="DilutedEarningsLossPerShare" context="neeq_duration_T-1"/>
    <Item id="00003814" ccId="3798545788" eleName="ReceiptsFromSalesOfGoodsAndRenderingOfServices" context="neeq_duration_T"/>
    <Item id="00003815" ccId="971558761" eleName="ReceiptsFromSalesOfGoodsAndRenderingOfServices" context="neeq_duration_T-1"/>
    <Item id="00003816" ccId="614788732" eleName="TaxRefunds" context="neeq_duration_T"/>
    <Item id="00003817" ccId="2249762975" eleName="TaxRefunds" context="neeq_duration_T-1"/>
    <Item id="00003818" ccId="1387134567" eleName="OtherCashReceiptsFromOperatingActivities" context="neeq_duration_T"/>
    <Item id="00003819" ccId="703600851" eleName="OtherCashReceiptsFromOperatingActivities" context="neeq_duration_T-1"/>
    <Item id="00003820" ccId="498466227" eleName="CashInflowsFromOperatingActivities" context="neeq_duration_T"/>
    <Item id="00003821" ccId="594830398" eleName="CashInflowsFromOperatingActivities" context="neeq_duration_T-1"/>
    <Item id="00003822" ccId="796262879" eleName="PaymentsToSuppliersForGoodsAndServices" context="neeq_duration_T"/>
    <Item id="00003823" ccId="388312540" eleName="PaymentsToSuppliersForGoodsAndServices" context="neeq_duration_T-1"/>
    <Item id="00003824" ccId="18288015" eleName="PaymentsToAndOnBehalfOfEmployees" context="neeq_duration_T"/>
    <Item id="00003825" ccId="1623272502" eleName="PaymentsToAndOnBehalfOfEmployees" context="neeq_duration_T-1"/>
    <Item id="00003826" ccId="1463770682" eleName="PaymentsOfAllTypesOfTaxes" context="neeq_duration_T"/>
    <Item id="00003827" ccId="810744669" eleName="PaymentsOfAllTypesOfTaxes" context="neeq_duration_T-1"/>
    <Item id="00003828" ccId="3328302766" eleName="OtherCashPaymentsFromOperatingActivities" context="neeq_duration_T"/>
    <Item id="00003829" ccId="578720636" eleName="OtherCashPaymentsFromOperatingActivities" context="neeq_duration_T-1"/>
    <Item id="00003830" ccId="857866996" eleName="CashOutflowsFromOperatingActivities" context="neeq_duration_T"/>
    <Item id="00003831" ccId="2714603374" eleName="CashOutflowsFromOperatingActivities" context="neeq_duration_T-1"/>
    <Item id="00003832" ccId="1282768722" eleName="CashFlowsFromUsedInOperatingActivities" context="neeq_duration_T"/>
    <Item id="00003833" ccId="3356831924" eleName="CashFlowsFromUsedInOperatingActivities" context="neeq_duration_T-1"/>
    <Item id="00003834" ccId="286708170" eleName="CashReceiptsFromReturnsOfInvestments" context="neeq_duration_T"/>
    <Item id="00003835" ccId="2479940836" eleName="CashReceiptsFromReturnsOfInvestments" context="neeq_duration_T-1"/>
    <Item id="00003836" ccId="81806116" eleName="CashReceivedFromReturnsOnInvestments" context="neeq_duration_T"/>
    <Item id="00003837" ccId="156050201" eleName="CashReceivedFromReturnsOnInvestments" context="neeq_duration_T-1"/>
    <Item id="00003838" ccId="2226328714" eleName="NetCashReceivedFromDisposalOfFixedAssetsIntangibleAssetsAndOtherLongTermAssets" context="neeq_duration_T"/>
    <Item id="00003839" ccId="1226874360" eleName="NetCashReceivedFromDisposalOfFixedAssetsIntangibleAssetsAndOtherLongTermAssets" context="neeq_duration_T-1"/>
    <Item id="00003840" ccId="2386901972" eleName="CashFlowsFromLosingControlOfSubsidiariesOrOtherBusinessesClassifiedAsInvestingActivities" context="neeq_duration_T"/>
    <Item id="00003841" ccId="2316361152" eleName="CashFlowsFromLosingControlOfSubsidiariesOrOtherBusinessesClassifiedAsInvestingActivities" context="neeq_duration_T-1"/>
    <Item id="00003842" ccId="1487665455" eleName="CashReceiptsRelatedToOtherInvestingActivities" context="neeq_duration_T"/>
    <Item id="00003843" ccId="3865382770" eleName="CashReceiptsRelatedToOtherInvestingActivities" context="neeq_duration_T-1"/>
    <Item id="00003844" ccId="1142312130" eleName="CashInflowsFromInvestingActivities" context="neeq_duration_T"/>
    <Item id="00003845" ccId="238454115" eleName="CashInflowsFromInvestingActivities" context="neeq_duration_T-1"/>
    <Item id="00003846" ccId="3666647071" eleName="CashPaidToAcquireFixedAssetsIntangibleAssetsAndOtherLongtermAssets" context="neeq_duration_T"/>
    <Item id="00003847" ccId="1109475540" eleName="CashPaidToAcquireFixedAssetsIntangibleAssetsAndOtherLongtermAssets" context="neeq_duration_T-1"/>
    <Item id="00003848" ccId="751707450" eleName="CashPaymentsForInvestments" context="neeq_duration_T"/>
    <Item id="00003849" ccId="1603767469" eleName="CashPaymentsForInvestments" context="neeq_duration_T-1"/>
    <Item id="00003850" ccId="1390847811" eleName="NetCashPaidForAcquiringTheSubsidiariesAndOtherBusinessUnits" context="neeq_duration_T"/>
    <Item id="00003851" ccId="655890925" eleName="NetCashPaidForAcquiringTheSubsidiariesAndOtherBusinessUnits" context="neeq_duration_T-1"/>
    <Item id="00003852" ccId="218638759" eleName="CashPaymentsRelatedToOtherInvestingActivities" context="neeq_duration_T"/>
    <Item id="00003853" ccId="1097901684" eleName="CashPaymentsRelatedToOtherInvestingActivities" context="neeq_duration_T-1"/>
    <Item id="00003854" ccId="3751596298" eleName="CashOutflowsFromInvestingActivities" context="neeq_duration_T"/>
    <Item id="00003855" ccId="3348419272" eleName="CashOutflowsFromInvestingActivities" context="neeq_duration_T-1"/>
    <Item id="00003856" ccId="2417350225" eleName="CashFlowsFromUsedInInvestingActivities" context="neeq_duration_T"/>
    <Item id="00003857" ccId="1524353237" eleName="CashFlowsFromUsedInInvestingActivities" context="neeq_duration_T-1"/>
    <Item id="00003858" ccId="1537701084" eleName="CashProceedsFromInvestmentsByOthers" context="neeq_duration_T"/>
    <Item id="00003859" ccId="2280050182" eleName="CashProceedsFromInvestmentsByOthers" context="neeq_duration_T-1"/>
    <Item id="00003860" ccId="2294094692" eleName="CashReceivedFromCapitalContributionsFromMinoritiesOfSubsidiaries" context="neeq_duration_T"/>
    <Item id="00003861" ccId="722800742" eleName="CashReceivedFromCapitalContributionsFromMinoritiesOfSubsidiaries" context="neeq_duration_T-1"/>
    <Item id="00003862" ccId="142485085" eleName="CashReceivedFromBorrowings" context="neeq_duration_T"/>
    <Item id="00003863" ccId="367575124" eleName="CashReceivedFromBorrowings" context="neeq_duration_T-1"/>
    <Item id="00003864" ccId="230349109" eleName="CashReceivedFromIssuanceOfBonds" context="neeq_duration_T"/>
    <Item id="00003865" ccId="835961049" eleName="CashReceivedFromIssuanceOfBonds" context="neeq_duration_T-1"/>
    <Item id="00003866" ccId="3460207307" eleName="CashReceiptsRelatedToOtherFinancingActivities" context="neeq_duration_T"/>
    <Item id="00003867" ccId="3805024785" eleName="CashReceiptsRelatedToOtherFinancingActivities" context="neeq_duration_T-1"/>
    <Item id="00003868" ccId="968710661" eleName="CashInflowsFromFinancingActivities" context="neeq_duration_T"/>
    <Item id="00003869" ccId="3402699395" eleName="CashInflowsFromFinancingActivities" context="neeq_duration_T-1"/>
    <Item id="00003870" ccId="1271969819" eleName="CashRepaymentsForDebts" context="neeq_duration_T"/>
    <Item id="00003871" ccId="1166511678" eleName="CashRepaymentsForDebts" context="neeq_duration_T-1"/>
    <Item id="00003872" ccId="3019634981" eleName="CashPaymentsForDistributionOfDividendsOrProfitAndInterestExpenses" context="neeq_duration_T"/>
    <Item id="00003873" ccId="2138138650" eleName="CashPaymentsForDistributionOfDividendsOrProfitAndInterestExpenses" context="neeq_duration_T-1"/>
    <Item id="00003874" ccId="1078321787" eleName="ProfitAndDividendsPaidToMinoritiesOfSubsidiaries" context="neeq_duration_T"/>
    <Item id="00003875" ccId="92129242" eleName="ProfitAndDividendsPaidToMinoritiesOfSubsidiaries" context="neeq_duration_T-1"/>
    <Item id="00003876" ccId="381834174" eleName="CashPaymentsRelatedToOtherFinancingActivities" context="neeq_duration_T"/>
    <Item id="00003877" ccId="3886271247" eleName="CashPaymentsRelatedToOtherFinancingActivities" context="neeq_duration_T-1"/>
    <Item id="00003878" ccId="2195108565" eleName="CashOutflowsFromFinancingActivities" context="neeq_duration_T"/>
    <Item id="00003879" ccId="4044920903" eleName="CashOutflowsFromFinancingActivities" context="neeq_duration_T-1"/>
    <Item id="00003880" ccId="4096805127" eleName="CashFlowsFromUsedInFinancingActivities" context="neeq_duration_T"/>
    <Item id="00003881" ccId="3594568207" eleName="CashFlowsFromUsedInFinancingActivities" context="neeq_duration_T-1"/>
    <Item id="00003882" ccId="3533894603" eleName="EffectOfExchangeRateChangesOnCashAndCashEquivalents" context="neeq_duration_T"/>
    <Item id="00003883" ccId="655573675" eleName="EffectOfExchangeRateChangesOnCashAndCashEquivalents" context="neeq_duration_T-1"/>
    <Item id="00003884" ccId="46040436" eleName="IncreaseDecreaseInCashAndCashEquivalents" context="neeq_duration_T"/>
    <Item id="00003885" ccId="579254070" eleName="IncreaseDecreaseInCashAndCashEquivalents" context="neeq_duration_T-1"/>
    <Item id="00003886" ccId="3941081094" eleName="CashAndCashEquivalents" context="neeq_instant_T"/>
    <Item id="00003887" ccId="3340717318" eleName="CashAndCashEquivalents" context="neeq_instant_T-1"/>
    <Item id="00004845" ccId="3604285628" eleName="DerivativeFinancialAssets" context="neeq_instant_T"/>
    <Item id="00004846" ccId="3818980851" eleName="DerivativeFinancialAssets" context="neeq_instant_T-1"/>
    <Item id="00004847" ccId="2799254652" eleName="FinancialAssetsPurchasedUnderAgreementsToResell" context="neeq_instant_T"/>
    <Item id="00004848" ccId="1299958135" eleName="FinancialAssetsPurchasedUnderAgreementsToResell" context="neeq_instant_T-1"/>
    <Item id="00004849" ccId="1122505335" eleName="NoncurrentAssetsOrDisposalGroupsClassifiedAsHeldForSale" context="neeq_instant_T"/>
    <Item id="00004850" ccId="2677526187" eleName="NoncurrentAssetsOrDisposalGroupsClassifiedAsHeldForSale" context="neeq_instant_T-1"/>
    <Item id="00004851" ccId="13426811" eleName="LoansAndAdvances" context="neeq_instant_T"/>
    <Item id="00004852" ccId="715327583" eleName="LoansAndAdvances" context="neeq_instant_T-1"/>
    <Item id="00004853" ccId="450750117" eleName="DueToCentralBanks" context="neeq_instant_T"/>
    <Item id="00004854" ccId="3194713913" eleName="DueToCentralBanks" context="neeq_instant_T-1"/>
    <Item id="00004855" ccId="3488115675" eleName="CustomerDepositsAndPlacementsFromOtherFinancialInstitution" context="neeq_instant_T"/>
    <Item id="00004856" ccId="396177978" eleName="CustomerDepositsAndPlacementsFromOtherFinancialInstitution" context="neeq_instant_T-1"/>
    <Item id="00004857" ccId="458848099" eleName="YingFuDuanQiRongZiKuan" context="neeq_instant_T"/>
    <Item id="00004858" ccId="1955825194" eleName="YingFuDuanQiRongZiKuan" context="neeq_instant_T-1"/>
    <Item id="00004859" ccId="3353202484" eleName="PlacementFromBanksAndOtherFinancialInstitutions" context="neeq_instant_T"/>
    <Item id="00004860" ccId="1784847424" eleName="PlacementFromBanksAndOtherFinancialInstitutions" context="neeq_instant_T-1"/>
    <Item id="00004861" ccId="1197431233" eleName="DerivativeFinancialLiabilities" context="neeq_instant_T"/>
    <Item id="00004862" ccId="2576162948" eleName="DerivativeFinancialLiabilities" context="neeq_instant_T-1"/>
    <Item id="00004863" ccId="1560056170" eleName="FinancialAssetsSoldUnderAgreementToRepurchase" context="neeq_instant_T"/>
    <Item id="00004864" ccId="4003445870" eleName="FinancialAssetsSoldUnderAgreementToRepurchase" context="neeq_instant_T-1"/>
    <Item id="00004865" ccId="2916045654" eleName="FeeAndCommissionsIncomePayable" context="neeq_instant_T"/>
    <Item id="00004866" ccId="1864620641" eleName="FeeAndCommissionsIncomePayable" context="neeq_instant_T-1"/>
    <Item id="00004867" ccId="32784411" eleName="AmountsDueToReinsurer" context="neeq_instant_T"/>
    <Item id="00004868" ccId="2833624273" eleName="AmountsDueToReinsurer" context="neeq_instant_T-1"/>
    <Item id="00004869" ccId="839977999" eleName="ReserveOfInsuranceContract" context="neeq_instant_T"/>
    <Item id="00004870" ccId="4143509954" eleName="ReserveOfInsuranceContract" context="neeq_instant_T-1"/>
    <Item id="00004871" ccId="2996599243" eleName="SecuritiesBrokering" context="neeq_instant_T"/>
    <Item id="00004872" ccId="2922208557" eleName="SecuritiesBrokering" context="neeq_instant_T-1"/>
    <Item id="00004873" ccId="283706274" eleName="SecuritiesUnderwriting" context="neeq_instant_T"/>
    <Item id="00004874" ccId="3026353329" eleName="SecuritiesUnderwriting" context="neeq_instant_T-1"/>
    <Item id="00004875" ccId="2174370825" eleName="LiabilitiesIncludedInDisposalGroupsClassifiedAsHeldForSale" context="neeq_instant_T"/>
    <Item id="00004876" ccId="1657347377" eleName="LiabilitiesIncludedInDisposalGroupsClassifiedAsHeldForSale" context="neeq_instant_T-1"/>
    <Item id="00004877" ccId="814141000" eleName="YingFuZhaiQuanYouXianGu" context="neeq_instant_T"/>
    <Item id="00004878" ccId="4117229471" eleName="YingFuZhaiQuanYouXianGu" context="neeq_instant_T-1"/>
    <Item id="00004879" ccId="2641140903" eleName="YingFuZhaiQuanYongXuZhai" context="neeq_instant_T"/>
    <Item id="00004880" ccId="438187402" eleName="YingFuZhaiQuanYongXuZhai" context="neeq_instant_T-1"/>
    <Item id="00004881" ccId="2675750258" eleName="OtherEquityInterest" context="neeq_instant_T"/>
    <Item id="00004882" ccId="1084799692" eleName="OtherEquityInterest" context="neeq_instant_T-1"/>
    <Item id="00004883" ccId="1352684885" eleName="QiTaQuanYiGongJuYouXianGu" context="neeq_instant_T"/>
    <Item id="00004884" ccId="3927820129" eleName="QiTaQuanYiGongJuYouXianGu" context="neeq_instant_T-1"/>
    <Item id="00004885" ccId="1492600450" eleName="QiTaQuanYiGongJuYongXuZhai" context="neeq_instant_T"/>
    <Item id="00004886" ccId="707463222" eleName="QiTaQuanYiGongJuYongXuZhai" context="neeq_instant_T-1"/>
    <Item id="00004887" ccId="3117556132" eleName="GeneralProvisions" context="neeq_instant_T"/>
    <Item id="00004888" ccId="3971528428" eleName="GeneralProvisions" context="neeq_instant_T-1"/>
    <Item id="00004909" ccId="3047081672" eleName="InterestIncome" context="neeq_duration_T"/>
    <Item id="00004910" ccId="1439723683" eleName="InterestIncome" context="neeq_duration_T-1"/>
    <Item id="00004911" ccId="3559807452" eleName="PremiumEarned" context="neeq_duration_T"/>
    <Item id="00004912" ccId="4273340958" eleName="PremiumEarned" context="neeq_duration_T-1"/>
    <Item id="00004913" ccId="3261625940" eleName="FeesAndCommissionIncome" context="neeq_duration_T"/>
    <Item id="00004914" ccId="3541305088" eleName="FeesAndCommissionIncome" context="neeq_duration_T-1"/>
    <Item id="00004915" ccId="2344895154" eleName="InterestExpenses" context="neeq_duration_T"/>
    <Item id="00004916" ccId="111865338" eleName="InterestExpenses" context="neeq_duration_T-1"/>
    <Item id="00004917" ccId="140234472" eleName="FeesAndCommissionExpenses" context="neeq_duration_T"/>
    <Item id="00004918" ccId="4028119342" eleName="FeesAndCommissionExpenses" context="neeq_duration_T-1"/>
    <Item id="00004919" ccId="2190327903" eleName="CashSurrenderValue" context="neeq_duration_T"/>
    <Item id="00004920" ccId="1809979905" eleName="CashSurrenderValue" context="neeq_duration_T-1"/>
    <Item id="00004921" ccId="3632185502" eleName="ClaimSettlementExpensesNet" context="neeq_duration_T"/>
    <Item id="00004922" ccId="3527818473" eleName="ClaimSettlementExpensesNet" context="neeq_duration_T-1"/>
    <Item id="00004923" ccId="501472345" eleName="NetInsuranceContractReserves" context="neeq_duration_T"/>
    <Item id="00004924" ccId="3162572019" eleName="NetInsuranceContractReserves" context="neeq_duration_T-1"/>
    <Item id="00004925" ccId="1868483754" eleName="PolicyDividendExpense" context="neeq_duration_T"/>
    <Item id="00004926" ccId="3997279106" eleName="PolicyDividendExpense" context="neeq_duration_T-1"/>
    <Item id="00004927" ccId="4080838678" eleName="ReinsuranceExpenses" context="neeq_duration_T"/>
    <Item id="00004928" ccId="2930995116" eleName="ReinsuranceExpenses" context="neeq_duration_T-1"/>
    <Item id="00004929" ccId="2712224240" eleName="NetProfitOfAcquireeBeforeBusinessCombinationsInvolvingEnterprisesUnderCommonControl" context="neeq_duration_T"/>
    <Item id="00004930" ccId="3950187649" eleName="NetProfitOfAcquireeBeforeBusinessCombinationsInvolvingEnterprisesUnderCommonControl" context="neeq_duration_T-1"/>
    <Item id="00004931" ccId="3847883328" eleName="GuiShuYuMuGongSiSuoYouZheDeQiTaZongHeShouYiDeShuiHouJingE" context="neeq_duration_T"/>
    <Item id="00004932" ccId="2538766343" eleName="GuiShuYuMuGongSiSuoYouZheDeQiTaZongHeShouYiDeShuiHouJingE" context="neeq_duration_T-1"/>
    <Item id="00004933" ccId="1259789103" eleName="GuiShuYuShaoShuGuDongDeQiTaZongHeShouYiDeShuiHouJingE" context="neeq_duration_T"/>
    <Item id="00004934" ccId="331646555" eleName="GuiShuYuShaoShuGuDongDeQiTaZongHeShouYiDeShuiHouJingE" context="neeq_duration_T-1"/>
    <Item id="00004935" ccId="8195442" eleName="NetIncreaseInCustomerDepositsAndPlacementsFromOtherBanks" context="neeq_duration_T"/>
    <Item id="00004936" ccId="572777454" eleName="NetIncreaseInCustomerDepositsAndPlacementsFromOtherBanks" context="neeq_duration_T-1"/>
    <Item id="00004937" ccId="1902713578" eleName="NetIncreaseInDueToCentralBanks" context="neeq_duration_T"/>
    <Item id="00004938" ccId="3281741127" eleName="NetIncreaseInDueToCentralBanks" context="neeq_duration_T-1"/>
    <Item id="00004939" ccId="338826031" eleName="NetIncreaseInBorrowingsFromOtherFinancialInstitutions" context="neeq_duration_T"/>
    <Item id="00004940" ccId="1030847389" eleName="NetIncreaseInBorrowingsFromOtherFinancialInstitutions" context="neeq_duration_T-1"/>
    <Item id="00004941" ccId="3498900913" eleName="CashFromPremiumsOnOriginalInsuranceContracts" context="neeq_duration_T"/>
    <Item id="00004942" ccId="3906313959" eleName="CashFromPremiumsOnOriginalInsuranceContracts" context="neeq_duration_T-1"/>
    <Item id="00004943" ccId="2180855237" eleName="ReinsuranceBusinessNetAmount" context="neeq_duration_T"/>
    <Item id="00004944" ccId="543567549" eleName="ReinsuranceBusinessNetAmount" context="neeq_duration_T-1"/>
    <Item id="00004945" ccId="2844734496" eleName="NetIncreaseInInsuredsDepositsAndInvestments" context="neeq_duration_T"/>
    <Item id="00004946" ccId="4271793450" eleName="NetIncreaseInInsuredsDepositsAndInvestments" context="neeq_duration_T-1"/>
    <Item id="00004947" ccId="661284434" eleName="ChuZhiYiGongYunJiaZhiJiLiangQieQiBianDongJiRuDangQiSunYiDeJinRongZiChanJingZengJiaE" context="neeq_duration_T"/>
    <Item id="00004948" ccId="2774664619" eleName="ChuZhiYiGongYunJiaZhiJiLiangQieQiBianDongJiRuDangQiSunYiDeJinRongZiChanJingZengJiaE" context="neeq_duration_T-1"/>
    <Item id="00004949" ccId="1527210890" eleName="ReceiptsFromRoyaltiesFeesCommissionsAndOtherRevenue" context="neeq_duration_T"/>
    <Item id="00004950" ccId="3941307718" eleName="ReceiptsFromRoyaltiesFeesCommissionsAndOtherRevenue" context="neeq_duration_T-1"/>
    <Item id="00004951" ccId="1296113128" eleName="PlacementFromBanksAndOtherFinancialInstitutionsNetIncrease" context="neeq_duration_T"/>
    <Item id="00004952" ccId="2413502288" eleName="PlacementFromBanksAndOtherFinancialInstitutionsNetIncrease" context="neeq_duration_T-1"/>
    <Item id="00004953" ccId="2854299382" eleName="NetIncreaseInRepurchases" context="neeq_duration_T"/>
    <Item id="00004954" ccId="111716562" eleName="NetIncreaseInRepurchases" context="neeq_duration_T-1"/>
    <Item id="00004955" ccId="1060140469" eleName="NetIncreaseInLoansAndAdvances" context="neeq_duration_T"/>
    <Item id="00004956" ccId="209933264" eleName="NetIncreaseInLoansAndAdvances" context="neeq_duration_T-1"/>
    <Item id="00004957" ccId="701139741" eleName="NetIncreaseInDepositsWithCentralBanksAndOtherBanks" context="neeq_duration_T"/>
    <Item id="00004958" ccId="876360406" eleName="NetIncreaseInDepositsWithCentralBanksAndOtherBanks" context="neeq_duration_T-1"/>
    <Item id="00004959" ccId="1713150306" eleName="CashPaidForClaimSettlementsOnOriginalInsuranceContracts" context="neeq_duration_T"/>
    <Item id="00004960" ccId="2523740410" eleName="CashPaidForClaimSettlementsOnOriginalInsuranceContracts" context="neeq_duration_T-1"/>
    <Item id="00004961" ccId="3003919112" eleName="CashPaidForInterestFeesAndCommissions" context="neeq_duration_T"/>
    <Item id="00004962" ccId="742833792" eleName="CashPaidForInterestFeesAndCommissions" context="neeq_duration_T-1"/>
    <Item id="00004963" ccId="3340796465" eleName="CashPaidForPolicyDividends" context="neeq_duration_T"/>
    <Item id="00004964" ccId="4134427203" eleName="CashPaidForPolicyDividends" context="neeq_duration_T-1"/>
    <Item id="00004965" ccId="2613853312" eleName="NetIncreaseInPledgedLoans" context="neeq_duration_T"/>
    <Item id="00004966" ccId="1077323648" eleName="NetIncreaseInPledgedLoans" context="neeq_duration_T-1"/>
    <Item id="00005489" ccId="2709526143" eleName="InvestmentProperty" context="neeq_instant_T"/>
    <Item id="00005490" ccId="2633515049" eleName="NotesPayable" context="neeq_instant_T"/>
    <Item id="00005491" ccId="2770807189" eleName="NotesPayable" context="neeq_instant_T-1"/>
    <Item id="00005492" ccId="444584861" eleName="BankBalancesAndCash" context="neeq_instant_T_M"/>
    <Item id="00005493" ccId="2330012425" eleName="BankBalancesAndCash" context="neeq_instant_T-1_M"/>
    <Item id="00005642" ccId="1823537530" eleName="OperatingRevenue" context="neeq_duration_T_M"/>
    <Item id="00005643" ccId="477030134" eleName="OperatingRevenue" context="neeq_duration_T-1_M"/>
    <Item id="00005644" ccId="722641700" eleName="OperatingCost" context="neeq_duration_T_M"/>
    <Item id="00005645" ccId="3566437423" eleName="BusinessTaxAndSurcharge" context="neeq_duration_T_M"/>
    <Item id="00005646" ccId="1148173193" eleName="DistributionCosts" context="neeq_duration_T_M"/>
    <Item id="00005647" ccId="3087483811" eleName="AdministrativeExpense" context="neeq_duration_T_M"/>
    <Item id="00005648" ccId="1579559134" eleName="FinanceCosts" context="neeq_duration_T_M"/>
    <Item id="00005649" ccId="3978934989" eleName="ImpairmentLoss" context="neeq_duration_T_M"/>
    <Item id="00005650" ccId="1626741812" eleName="ProfitOrLossArisingFromChangesInFairValue" context="neeq_duration_T_M"/>
    <Item id="00005651" ccId="885452619" eleName="InvestmentIncome" context="neeq_duration_T_M"/>
    <Item id="00005652" ccId="2055187952" eleName="IncomeFromInvestmentInAssociatesAndJointVentures" context="neeq_duration_T_M"/>
    <Item id="00005653" ccId="923231868" eleName="OperatingProfits" context="neeq_duration_T_M"/>
    <Item id="00005654" ccId="777460425" eleName="NonOperatingIncome" context="neeq_duration_T_M"/>
    <Item id="00005655" ccId="2661424890" eleName="GainFromDisposalOfNonCurrentAssets" context="neeq_duration_T_M"/>
    <Item id="00005656" ccId="3266015653" eleName="NonOperatingExpenses" context="neeq_duration_T_M"/>
    <Item id="00005657" ccId="188186495" eleName="LossFromDisposalOfNonCurrentAssets" context="neeq_duration_T_M"/>
    <Item id="00005658" ccId="3679916565" eleName="ProfitLossBeforeTax" context="neeq_duration_T_M"/>
    <Item id="00005659" ccId="2155106560" eleName="IncomeTaxExpense" context="neeq_duration_T_M"/>
    <Item id="00005660" ccId="2283764042" eleName="ProfitLoss" context="neeq_duration_T_M"/>
    <Item id="00005661" ccId="1310827127" eleName="OtherComprehensiveIncome" context="neeq_duration_T_M"/>
    <Item id="00005662" ccId="530763532" eleName="YiHouBuNengChongFenLeiJinSunYiDeQiTaZongHeShouYi" context="neeq_duration_T_M"/>
    <Item id="00005663" ccId="3003384245" eleName="YiHouBuNengChongFenLeiJinSunYiDeQiTaZongHeShouYiChongXinJiLiangSheDingShouYiJiHuaJingFuZhaiHuoJingZiChanDeBianDong" context="neeq_duration_T_M"/>
    <Item id="00005664" ccId="1115404769" eleName="YiHouBuNengChongFenLeiJinSunYiDeQiTaZongHeShouYiQuanYiFaXiaZaiBeiTouZiDanWeiBuNengChongFenLeiJinSunYiDeQiTaZongHeShouYiZhongXiangYouDeFenE" context="neeq_duration_T_M"/>
    <Item id="00005665" ccId="734137059" eleName="YiHouJiangChongFenLeiJinSunYiDeQiTaZongHeShouYi" context="neeq_duration_T_M"/>
    <Item id="00005666" ccId="3043696481" eleName="YiHouJiangChongFenLeiJinSunYiDeQiTaZongHeShouYiQuanYiFaXiaZaiBeiTouZiDanWeiBuNengChongFenLeiJinSunYiDeQiTaZongHeShouYiZhongXiangYouDeFenE" context="neeq_duration_T_M"/>
    <Item id="00005667" ccId="3719694720" eleName="YiHouJiangChongFenLeiJinSunYiDeQiTaZongHeShouYiKeGongChuShouJinRongZiChanGongYunJiaZhiBianDongSunYi" context="neeq_duration_T_M"/>
    <Item id="00005668" ccId="659194820" eleName="YiHouJiangChongFenLeiJinSunYiDeQiTaZongHeShouYiChiYouZhiDaoQiTouZiChongFenLeiWeiKeGongChuShouJinRongZiChanSunYi" context="neeq_duration_T_M"/>
    <Item id="00005669" ccId="3993045461" eleName="YiHouJiangChongFenLeiJinSunYiDeQiTaZongHeShouYiXianJinLiuLiangTaoQiSunYiDeYouXiaoBuFen" context="neeq_duration_T_M"/>
    <Item id="00005670" ccId="2196967455" eleName="YiHouJiangChongFenLeiJinSunYiDeQiTaZongHeShouYiWaiBiCaiWuBaoBiaoZheSuanChaE" context="neeq_duration_T_M"/>
    <Item id="00005671" ccId="2274898837" eleName="YiHouJiangChongFenLeiJinSunYiDeQiTaZongHeShouYiQiTa" context="neeq_duration_T_M"/>
    <Item id="00005672" ccId="3136361451" eleName="ComprehensiveIncome" context="neeq_duration_T_M"/>
    <Item id="00005673" ccId="2935624164" eleName="BasicEarningsLossPerShare" context="neeq_duration_T_M"/>
    <Item id="00005674" ccId="1514573107" eleName="DilutedEarningsLossPerShare" context="neeq_duration_T_M"/>
    <Item id="00005675" ccId="96841497" eleName="OperatingCost" context="neeq_duration_T-1_M"/>
    <Item id="00005676" ccId="1274757295" eleName="BusinessTaxAndSurcharge" context="neeq_duration_T-1_M"/>
    <Item id="00005677" ccId="3806948419" eleName="DistributionCosts" context="neeq_duration_T-1_M"/>
    <Item id="00005678" ccId="293335540" eleName="AdministrativeExpense" context="neeq_duration_T-1_M"/>
    <Item id="00005679" ccId="364417618" eleName="FinanceCosts" context="neeq_duration_T-1_M"/>
    <Item id="00005680" ccId="3055883828" eleName="ImpairmentLoss" context="neeq_duration_T-1_M"/>
    <Item id="00005681" ccId="1288474368" eleName="ProfitOrLossArisingFromChangesInFairValue" context="neeq_duration_T-1_M"/>
    <Item id="00005682" ccId="2196655326" eleName="InvestmentIncome" context="neeq_duration_T-1_M"/>
    <Item id="00005683" ccId="1015892811" eleName="IncomeFromInvestmentInAssociatesAndJointVentures" context="neeq_duration_T-1_M"/>
    <Item id="00005684" ccId="206607524" eleName="OperatingProfits" context="neeq_duration_T-1_M"/>
    <Item id="00005685" ccId="3519021021" eleName="NonOperatingIncome" context="neeq_duration_T-1_M"/>
    <Item id="00005686" ccId="3091177882" eleName="GainFromDisposalOfNonCurrentAssets" context="neeq_duration_T-1_M"/>
    <Item id="00005687" ccId="473873950" eleName="NonOperatingExpenses" context="neeq_duration_T-1_M"/>
    <Item id="00005688" ccId="2555422216" eleName="LossFromDisposalOfNonCurrentAssets" context="neeq_duration_T-1_M"/>
    <Item id="00005689" ccId="4134960319" eleName="ProfitLossBeforeTax" context="neeq_duration_T-1_M"/>
    <Item id="00005690" ccId="3564507386" eleName="IncomeTaxExpense" context="neeq_duration_T-1_M"/>
    <Item id="00005691" ccId="1674368462" eleName="ProfitLoss" context="neeq_duration_T-1_M"/>
    <Item id="00005692" ccId="427171059" eleName="OtherComprehensiveIncome" context="neeq_duration_T-1_M"/>
    <Item id="00005693" ccId="1475494454" eleName="YiHouBuNengChongFenLeiJinSunYiDeQiTaZongHeShouYi" context="neeq_duration_T-1_M"/>
    <Item id="00005694" ccId="3129345397" eleName="YiHouBuNengChongFenLeiJinSunYiDeQiTaZongHeShouYiChongXinJiLiangSheDingShouYiJiHuaJingFuZhaiHuoJingZiChanDeBianDong" context="neeq_duration_T-1_M"/>
    <Item id="00005695" ccId="1611848337" eleName="YiHouBuNengChongFenLeiJinSunYiDeQiTaZongHeShouYiQuanYiFaXiaZaiBeiTouZiDanWeiBuNengChongFenLeiJinSunYiDeQiTaZongHeShouYiZhongXiangYouDeFenE" context="neeq_duration_T-1_M"/>
    <Item id="00005696" ccId="3963905495" eleName="YiHouJiangChongFenLeiJinSunYiDeQiTaZongHeShouYi" context="neeq_duration_T-1_M"/>
    <Item id="00005697" ccId="719723447" eleName="YiHouJiangChongFenLeiJinSunYiDeQiTaZongHeShouYiQuanYiFaXiaZaiBeiTouZiDanWeiBuNengChongFenLeiJinSunYiDeQiTaZongHeShouYiZhongXiangYouDeFenE" context="neeq_duration_T-1_M"/>
    <Item id="00005698" ccId="3443169481" eleName="YiHouJiangChongFenLeiJinSunYiDeQiTaZongHeShouYiKeGongChuShouJinRongZiChanGongYunJiaZhiBianDongSunYi" context="neeq_duration_T-1_M"/>
    <Item id="00005699" ccId="1590419187" eleName="YiHouJiangChongFenLeiJinSunYiDeQiTaZongHeShouYiChiYouZhiDaoQiTouZiChongFenLeiWeiKeGongChuShouJinRongZiChanSunYi" context="neeq_duration_T-1_M"/>
    <Item id="00005700" ccId="2247527637" eleName="YiHouJiangChongFenLeiJinSunYiDeQiTaZongHeShouYiXianJinLiuLiangTaoQiSunYiDeYouXiaoBuFen" context="neeq_duration_T-1_M"/>
    <Item id="00005701" ccId="176171222" eleName="YiHouJiangChongFenLeiJinSunYiDeQiTaZongHeShouYiWaiBiCaiWuBaoBiaoZheSuanChaE" context="neeq_duration_T-1_M"/>
    <Item id="00005702" ccId="561148578" eleName="YiHouJiangChongFenLeiJinSunYiDeQiTaZongHeShouYiQiTa" context="neeq_duration_T-1_M"/>
    <Item id="00005703" ccId="1717622328" eleName="ComprehensiveIncome" context="neeq_duration_T-1_M"/>
    <Item id="00005704" ccId="2519954652" eleName="BasicEarningsLossPerShare" context="neeq_duration_T-1_M"/>
    <Item id="00005705" ccId="848993851" eleName="DilutedEarningsLossPerShare" context="neeq_duration_T-1_M"/>
    <Item id="00005706" ccId="3028969173" eleName="YiGongYunJiaZhiJiLiangQieQiBianDongJiRuDangQiSunYiDeJinRongZiChan" context="neeq_instant_T_M"/>
    <Item id="00005707" ccId="1153406419" eleName="DerivativeFinancialAssets" context="neeq_instant_T_M"/>
    <Item id="00005708" ccId="2172290763" eleName="FinancialAssetsPurchasedUnderAgreementsToResell" context="neeq_instant_T_M"/>
    <Item id="00005709" ccId="2742739397" eleName="NotesReceivable" context="neeq_instant_T_M"/>
    <Item id="00005710" ccId="2487892084" eleName="AccountsReceivable" context="neeq_instant_T_M"/>
    <Item id="00005711" ccId="1458372114" eleName="AdvancesToSuppliers" context="neeq_instant_T_M"/>
    <Item id="00005712" ccId="60146661" eleName="InterestReceivable" context="neeq_instant_T_M"/>
    <Item id="00005713" ccId="121125075" eleName="DividendsReceivable" context="neeq_instant_T_M"/>
    <Item id="00005714" ccId="1505317678" eleName="OtherReceivables" context="neeq_instant_T_M"/>
    <Item id="00005715" ccId="3565897659" eleName="Inventories" context="neeq_instant_T_M"/>
    <Item id="00005716" ccId="1034150102" eleName="NoncurrentAssetsOrDisposalGroupsClassifiedAsHeldForSale" context="neeq_instant_T_M"/>
    <Item id="00005717" ccId="530692253" eleName="CurrentPortionOfNonCurrentAssets" context="neeq_instant_T_M"/>
    <Item id="00005718" ccId="2929995926" eleName="OtherCurrentAssets" context="neeq_instant_T_M"/>
    <Item id="00005719" ccId="699978229" eleName="CurrentAssets" context="neeq_instant_T_M"/>
    <Item id="00005720" ccId="1409270371" eleName="FinancialAssetsAvailableforsale" context="neeq_instant_T_M"/>
    <Item id="00005721" ccId="2770723412" eleName="HeldtomaturityInvestments" context="neeq_instant_T_M"/>
    <Item id="00005722" ccId="2548178318" eleName="NoncurrentReceivables" context="neeq_instant_T_M"/>
    <Item id="00005723" ccId="2440562501" eleName="LongTermEquityInvestments" context="neeq_instant_T_M"/>
    <Item id="00005724" ccId="2169446763" eleName="InvestmentProperty" context="neeq_instant_T_M"/>
    <Item id="00005725" ccId="912117038" eleName="PropertyPlantAndEquipment" context="neeq_instant_T_M"/>
    <Item id="00005726" ccId="3044077903" eleName="ConstructionInProgress" context="neeq_instant_T_M"/>
    <Item id="00005727" ccId="3817210953" eleName="ConstructionMaterials" context="neeq_instant_T_M"/>
    <Item id="00005728" ccId="23680288" eleName="FixedAssetsPendingForDisposal" context="neeq_instant_T_M"/>
    <Item id="00005729" ccId="147172575" eleName="NoncurrentBiologicalAssets" context="neeq_instant_T_M"/>
    <Item id="00005730" ccId="3610146268" eleName="OilAndGasAssets" context="neeq_instant_T_M"/>
    <Item id="00005731" ccId="557822368" eleName="IntangibleAssetsOtherThanGoodwill" context="neeq_instant_T_M"/>
    <Item id="00005732" ccId="2942474821" eleName="DevelopmentDisbursements" context="neeq_instant_T_M"/>
    <Item id="00005733" ccId="3833459447" eleName="Goodwill" context="neeq_instant_T_M"/>
    <Item id="00005734" ccId="1371737394" eleName="LongTermDeferredExpenses" context="neeq_instant_T_M"/>
    <Item id="00005735" ccId="1891991987" eleName="DeferredTaxAssets" context="neeq_instant_T_M"/>
    <Item id="00005736" ccId="1287235432" eleName="OtherNonCurrentAssets" context="neeq_instant_T_M"/>
    <Item id="00005737" ccId="3102675161" eleName="NoncurrentAssets" context="neeq_instant_T_M"/>
    <Item id="00005738" ccId="4117234093" eleName="Assets" context="neeq_instant_T_M"/>
    <Item id="00005739" ccId="3268486301" eleName="ShortTermBorrowings" context="neeq_instant_T_M"/>
    <Item id="00005740" ccId="2374410773" eleName="YiGongYunJiaZhiJiLiangQieQiBianDongJiRuDangQiSunYiDeJinRongFuZhai" context="neeq_instant_T_M"/>
    <Item id="00005741" ccId="3550248612" eleName="DerivativeFinancialLiabilities" context="neeq_instant_T_M"/>
    <Item id="00005742" ccId="1418587667" eleName="NotesPayable" context="neeq_instant_T_M"/>
    <Item id="00005743" ccId="3795375748" eleName="AccountsPayable" context="neeq_instant_T_M"/>
    <Item id="00005744" ccId="363718326" eleName="AdvancesFromCustomers" context="neeq_instant_T_M"/>
    <Item id="00005745" ccId="619657095" eleName="EmployeeBenefitsPayable" context="neeq_instant_T_M"/>
    <Item id="00005746" ccId="430624730" eleName="CurrentTaxLiabilities" context="neeq_instant_T_M"/>
    <Item id="00005747" ccId="1961690345" eleName="InterestPayables" context="neeq_instant_T_M"/>
    <Item id="00005748" ccId="1559520430" eleName="DividendsPayable" context="neeq_instant_T_M"/>
    <Item id="00005749" ccId="1693265886" eleName="OtherPayables" context="neeq_instant_T_M"/>
    <Item id="00005750" ccId="2044091618" eleName="LiabilitiesIncludedInDisposalGroupsClassifiedAsHeldForSale" context="neeq_instant_T_M"/>
    <Item id="00005751" ccId="2831004314" eleName="CurrentPortionOfLongTermLiabilities" context="neeq_instant_T_M"/>
    <Item id="00005752" ccId="1144859184" eleName="OtherCurrentLiabilities" context="neeq_instant_T_M"/>
    <Item id="00005753" ccId="3943624616" eleName="CurrentLiabilities" context="neeq_instant_T_M"/>
    <Item id="00005754" ccId="2975162446" eleName="LongtermBorrowings" context="neeq_instant_T_M"/>
    <Item id="00005755" ccId="929396282" eleName="BondsPayable" context="neeq_instant_T_M"/>
    <Item id="00005756" ccId="3938852891" eleName="YingFuZhaiQuanYouXianGu" context="neeq_instant_T_M"/>
    <Item id="00005757" ccId="1789234830" eleName="YingFuZhaiQuanYongXuZhai" context="neeq_instant_T_M"/>
    <Item id="00005758" ccId="438414968" eleName="LongTermPayables" context="neeq_instant_T_M"/>
    <Item id="00005759" ccId="4074137061" eleName="ChangQiYingFuZhiGongXinChou" context="neeq_instant_T_M"/>
    <Item id="00005760" ccId="388079480" eleName="GrantsPayables" context="neeq_instant_T_M"/>
    <Item id="00005761" ccId="1140079516" eleName="Provisions" context="neeq_instant_T_M"/>
    <Item id="00005762" ccId="2288543423" eleName="DeferredIncome" context="neeq_instant_T_M"/>
    <Item id="00005763" ccId="3075375453" eleName="DeferredTaxLiabilities" context="neeq_instant_T_M"/>
    <Item id="00005764" ccId="1472018939" eleName="OtherNonCurrentLiabilities" context="neeq_instant_T_M"/>
    <Item id="00005765" ccId="4159624113" eleName="NoncurrentLiabilities" context="neeq_instant_T_M"/>
    <Item id="00005766" ccId="1692880165" eleName="Liabilities" context="neeq_instant_T_M"/>
    <Item id="00005767" ccId="1092512831" eleName="IssuedCapital" context="neeq_instant_T_M"/>
    <Item id="00005768" ccId="3853581729" eleName="OtherEquityInterest" context="neeq_instant_T_M"/>
    <Item id="00005769" ccId="316380567" eleName="QiTaQuanYiGongJuYouXianGu" context="neeq_instant_T_M"/>
    <Item id="00005770" ccId="622281739" eleName="QiTaQuanYiGongJuYongXuZhai" context="neeq_instant_T_M"/>
    <Item id="00005771" ccId="4279953397" eleName="CapitalSurplus" context="neeq_instant_T_M"/>
    <Item id="00005772" ccId="453528403" eleName="KuCunGu" context="neeq_instant_T_M"/>
    <Item id="00005773" ccId="416669157" eleName="QiTaZongHeShouYi" context="neeq_instant_T_M"/>
    <Item id="00005774" ccId="2574231939" eleName="SpecializedReserve" context="neeq_instant_T_M"/>
    <Item id="00005775" ccId="1518667345" eleName="SurplusReserves" context="neeq_instant_T_M"/>
    <Item id="00005776" ccId="3638896972" eleName="GeneralProvisions" context="neeq_instant_T_M"/>
    <Item id="00005777" ccId="1506707260" eleName="RetainedEarnings" context="neeq_instant_T_M"/>
    <Item id="00005778" ccId="2797094058" eleName="Equity" context="neeq_instant_T_M"/>
    <Item id="00005779" ccId="1028830332" eleName="EquityAndLiabilities" context="neeq_instant_T_M"/>
    <Item id="00005780" ccId="1626349975" eleName="YiGongYunJiaZhiJiLiangQieQiBianDongJiRuDangQiSunYiDeJinRongZiChan" context="neeq_instant_T-1_M"/>
    <Item id="00005781" ccId="597302440" eleName="DerivativeFinancialAssets" context="neeq_instant_T-1_M"/>
    <Item id="00005782" ccId="2281060936" eleName="FinancialAssetsPurchasedUnderAgreementsToResell" context="neeq_instant_T-1_M"/>
    <Item id="00005783" ccId="3202113010" eleName="NotesReceivable" context="neeq_instant_T-1_M"/>
    <Item id="00005784" ccId="193277596" eleName="AccountsReceivable" context="neeq_instant_T-1_M"/>
    <Item id="00005785" ccId="2032759939" eleName="AdvancesToSuppliers" context="neeq_instant_T-1_M"/>
    <Item id="00005786" ccId="2271803688" eleName="InterestReceivable" context="neeq_instant_T-1_M"/>
    <Item id="00005787" ccId="1421226176" eleName="DividendsReceivable" context="neeq_instant_T-1_M"/>
    <Item id="00005788" ccId="1328635402" eleName="OtherReceivables" context="neeq_instant_T-1_M"/>
    <Item id="00005789" ccId="910052463" eleName="Inventories" context="neeq_instant_T-1_M"/>
    <Item id="00005790" ccId="3562579532" eleName="NoncurrentAssetsOrDisposalGroupsClassifiedAsHeldForSale" context="neeq_instant_T-1_M"/>
    <Item id="00005791" ccId="3072754471" eleName="CurrentPortionOfNonCurrentAssets" context="neeq_instant_T-1_M"/>
    <Item id="00005792" ccId="1228956427" eleName="OtherCurrentAssets" context="neeq_instant_T-1_M"/>
    <Item id="00005793" ccId="169146522" eleName="CurrentAssets" context="neeq_instant_T-1_M"/>
    <Item id="00005794" ccId="2926604579" eleName="FinancialAssetsAvailableforsale" context="neeq_instant_T-1_M"/>
    <Item id="00005795" ccId="217169670" eleName="HeldtomaturityInvestments" context="neeq_instant_T-1_M"/>
    <Item id="00005796" ccId="189346655" eleName="NoncurrentReceivables" context="neeq_instant_T-1_M"/>
    <Item id="00005797" ccId="669455925" eleName="LongTermEquityInvestments" context="neeq_instant_T-1_M"/>
    <Item id="00005798" ccId="1134529886" eleName="InvestmentProperty" context="neeq_instant_T-1_M"/>
    <Item id="00005799" ccId="3361617449" eleName="PropertyPlantAndEquipment" context="neeq_instant_T-1_M"/>
    <Item id="00005800" ccId="3541536993" eleName="ConstructionInProgress" context="neeq_instant_T-1_M"/>
    <Item id="00005801" ccId="2616777014" eleName="ConstructionMaterials" context="neeq_instant_T-1_M"/>
    <Item id="00005802" ccId="72862299" eleName="FixedAssetsPendingForDisposal" context="neeq_instant_T-1_M"/>
    <Item id="00005803" ccId="1547646735" eleName="NoncurrentBiologicalAssets" context="neeq_instant_T-1_M"/>
    <Item id="00005804" ccId="3428440035" eleName="OilAndGasAssets" context="neeq_instant_T-1_M"/>
    <Item id="00005805" ccId="2875098651" eleName="IntangibleAssetsOtherThanGoodwill" context="neeq_instant_T-1_M"/>
    <Item id="00005806" ccId="3050248855" eleName="DevelopmentDisbursements" context="neeq_instant_T-1_M"/>
    <Item id="00005807" ccId="1334262362" eleName="Goodwill" context="neeq_instant_T-1_M"/>
    <Item id="00005808" ccId="2215076316" eleName="LongTermDeferredExpenses" context="neeq_instant_T-1_M"/>
    <Item id="00005809" ccId="289246690" eleName="DeferredTaxAssets" context="neeq_instant_T-1_M"/>
    <Item id="00005810" ccId="2771956730" eleName="OtherNonCurrentAssets" context="neeq_instant_T-1_M"/>
    <Item id="00005811" ccId="2641840862" eleName="NoncurrentAssets" context="neeq_instant_T-1_M"/>
    <Item id="00005812" ccId="2646529827" eleName="Assets" context="neeq_instant_T-1_M"/>
    <Item id="00005813" ccId="3678975946" eleName="ShortTermBorrowings" context="neeq_instant_T-1_M"/>
    <Item id="00005814" ccId="1720941255" eleName="YiGongYunJiaZhiJiLiangQieQiBianDongJiRuDangQiSunYiDeJinRongFuZhai" context="neeq_instant_T-1_M"/>
    <Item id="00005815" ccId="3052870757" eleName="DerivativeFinancialLiabilities" context="neeq_instant_T-1_M"/>
    <Item id="00005816" ccId="3358217853" eleName="NotesPayable" context="neeq_instant_T-1_M"/>
    <Item id="00005817" ccId="3868005046" eleName="AccountsPayable" context="neeq_instant_T-1_M"/>
    <Item id="00005818" ccId="968790619" eleName="AdvancesFromCustomers" context="neeq_instant_T-1_M"/>
    <Item id="00005819" ccId="2120881389" eleName="EmployeeBenefitsPayable" context="neeq_instant_T-1_M"/>
    <Item id="00005820" ccId="1400327303" eleName="CurrentTaxLiabilities" context="neeq_instant_T-1_M"/>
    <Item id="00005821" ccId="2670667369" eleName="InterestPayables" context="neeq_instant_T-1_M"/>
    <Item id="00005822" ccId="3225614328" eleName="DividendsPayable" context="neeq_instant_T-1_M"/>
    <Item id="00005823" ccId="2848892034" eleName="OtherPayables" context="neeq_instant_T-1_M"/>
    <Item id="00005824" ccId="2992043872" eleName="LiabilitiesIncludedInDisposalGroupsClassifiedAsHeldForSale" context="neeq_instant_T-1_M"/>
    <Item id="00005825" ccId="372203880" eleName="CurrentPortionOfLongTermLiabilities" context="neeq_instant_T-1_M"/>
    <Item id="00005826" ccId="3060117654" eleName="OtherCurrentLiabilities" context="neeq_instant_T-1_M"/>
    <Item id="00005827" ccId="1540633674" eleName="CurrentLiabilities" context="neeq_instant_T-1_M"/>
    <Item id="00005828" ccId="3637274635" eleName="LongtermBorrowings" context="neeq_instant_T-1_M"/>
    <Item id="00005829" ccId="4057561715" eleName="BondsPayable" context="neeq_instant_T-1_M"/>
    <Item id="00005830" ccId="4102508769" eleName="YingFuZhaiQuanYouXianGu" context="neeq_instant_T-1_M"/>
    <Item id="00005831" ccId="752548895" eleName="YingFuZhaiQuanYongXuZhai" context="neeq_instant_T-1_M"/>
    <Item id="00005832" ccId="2805415859" eleName="LongTermPayables" context="neeq_instant_T-1_M"/>
    <Item id="00005833" ccId="1216392599" eleName="ChangQiYingFuZhiGongXinChou" context="neeq_instant_T-1_M"/>
    <Item id="00005834" ccId="556604506" eleName="GrantsPayables" context="neeq_instant_T-1_M"/>
    <Item id="00005835" ccId="526535121" eleName="Provisions" context="neeq_instant_T-1_M"/>
    <Item id="00005836" ccId="4240806059" eleName="DeferredIncome" context="neeq_instant_T-1_M"/>
    <Item id="00005837" ccId="732810225" eleName="DeferredTaxLiabilities" context="neeq_instant_T-1_M"/>
    <Item id="00005838" ccId="2658409386" eleName="OtherNonCurrentLiabilities" context="neeq_instant_T-1_M"/>
    <Item id="00005839" ccId="2330553801" eleName="NoncurrentLiabilities" context="neeq_instant_T-1_M"/>
    <Item id="00005840" ccId="3605050058" eleName="Liabilities" context="neeq_instant_T-1_M"/>
    <Item id="00005841" ccId="38788600" eleName="IssuedCapital" context="neeq_instant_T-1_M"/>
    <Item id="00005842" ccId="2065139704" eleName="OtherEquityInterest" context="neeq_instant_T-1_M"/>
    <Item id="00005843" ccId="622201313" eleName="QiTaQuanYiGongJuYouXianGu" context="neeq_instant_T-1_M"/>
    <Item id="00005844" ccId="2606303298" eleName="QiTaQuanYiGongJuYongXuZhai" context="neeq_instant_T-1_M"/>
    <Item id="00005845" ccId="24460233" eleName="CapitalSurplus" context="neeq_instant_T-1_M"/>
    <Item id="00005846" ccId="4172577153" eleName="KuCunGu" context="neeq_instant_T-1_M"/>
    <Item id="00005847" ccId="171075914" eleName="QiTaZongHeShouYi" context="neeq_instant_T-1_M"/>
    <Item id="00005848" ccId="1839276051" eleName="SpecializedReserve" context="neeq_instant_T-1_M"/>
    <Item id="00005849" ccId="2705504798" eleName="SurplusReserves" context="neeq_instant_T-1_M"/>
    <Item id="00005850" ccId="2267420686" eleName="GeneralProvisions" context="neeq_instant_T-1_M"/>
    <Item id="00005851" ccId="1421600636" eleName="RetainedEarnings" context="neeq_instant_T-1_M"/>
    <Item id="00005852" ccId="1896242293" eleName="Equity" context="neeq_instant_T-1_M"/>
    <Item id="00005853" ccId="1706761624" eleName="EquityAndLiabilities" context="neeq_instant_T-1_M"/>
    <Item id="00005854" ccId="492531562" eleName="ReceiptsFromSalesOfGoodsAndRenderingOfServices" context="neeq_duration_T_M"/>
    <Item id="00005855" ccId="2719843407" eleName="ReceiptsFromSalesOfGoodsAndRenderingOfServices" context="neeq_duration_T-1_M"/>
    <Item id="00005856" ccId="843132639" eleName="TaxRefunds" context="neeq_duration_T_M"/>
    <Item id="00005857" ccId="2975314846" eleName="OtherCashReceiptsFromOperatingActivities" context="neeq_duration_T_M"/>
    <Item id="00005858" ccId="4126168669" eleName="CashInflowsFromOperatingActivities" context="neeq_duration_T_M"/>
    <Item id="00005859" ccId="3988652130" eleName="PaymentsToSuppliersForGoodsAndServices" context="neeq_duration_T_M"/>
    <Item id="00005860" ccId="1052811825" eleName="PaymentsToAndOnBehalfOfEmployees" context="neeq_duration_T_M"/>
    <Item id="00005861" ccId="3095110825" eleName="PaymentsOfAllTypesOfTaxes" context="neeq_duration_T_M"/>
    <Item id="00005862" ccId="1659962811" eleName="OtherCashPaymentsFromOperatingActivities" context="neeq_duration_T_M"/>
    <Item id="00005863" ccId="182172453" eleName="CashOutflowsFromOperatingActivities" context="neeq_duration_T_M"/>
    <Item id="00005864" ccId="3018177878" eleName="CashFlowsFromUsedInOperatingActivities" context="neeq_duration_T_M"/>
    <Item id="00005865" ccId="1581635856" eleName="CashReceiptsFromReturnsOfInvestments" context="neeq_duration_T_M"/>
    <Item id="00005866" ccId="2593646817" eleName="CashReceivedFromReturnsOnInvestments" context="neeq_duration_T_M"/>
    <Item id="00005867" ccId="663203286" eleName="NetCashReceivedFromDisposalOfFixedAssetsIntangibleAssetsAndOtherLongTermAssets" context="neeq_duration_T_M"/>
    <Item id="00005868" ccId="385916430" eleName="CashFlowsFromLosingControlOfSubsidiariesOrOtherBusinessesClassifiedAsInvestingActivities" context="neeq_duration_T_M"/>
    <Item id="00005869" ccId="430323319" eleName="CashReceiptsRelatedToOtherInvestingActivities" context="neeq_duration_T_M"/>
    <Item id="00005870" ccId="2988811952" eleName="CashInflowsFromInvestingActivities" context="neeq_duration_T_M"/>
    <Item id="00005871" ccId="3489500626" eleName="CashPaidToAcquireFixedAssetsIntangibleAssetsAndOtherLongtermAssets" context="neeq_duration_T_M"/>
    <Item id="00005872" ccId="504564047" eleName="CashPaymentsForInvestments" context="neeq_duration_T_M"/>
    <Item id="00005873" ccId="3861681026" eleName="NetCashPaidForAcquiringTheSubsidiariesAndOtherBusinessUnits" context="neeq_duration_T_M"/>
    <Item id="00005874" ccId="2721691788" eleName="CashPaymentsRelatedToOtherInvestingActivities" context="neeq_duration_T_M"/>
    <Item id="00005875" ccId="1240296620" eleName="CashOutflowsFromInvestingActivities" context="neeq_duration_T_M"/>
    <Item id="00005876" ccId="2450191740" eleName="CashFlowsFromUsedInInvestingActivities" context="neeq_duration_T_M"/>
    <Item id="00005877" ccId="917986481" eleName="CashProceedsFromInvestmentsByOthers" context="neeq_duration_T_M"/>
    <Item id="00005878" ccId="1552351985" eleName="CashReceivedFromBorrowings" context="neeq_duration_T_M"/>
    <Item id="00005879" ccId="2103529692" eleName="CashReceiptsRelatedToOtherFinancingActivities" context="neeq_duration_T_M"/>
    <Item id="00005880" ccId="2486269852" eleName="CashInflowsFromFinancingActivities" context="neeq_duration_T_M"/>
    <Item id="00005881" ccId="684871103" eleName="CashRepaymentsForDebts" context="neeq_duration_T_M"/>
    <Item id="00005882" ccId="2836324134" eleName="CashPaymentsForDistributionOfDividendsOrProfitAndInterestExpenses" context="neeq_duration_T_M"/>
    <Item id="00005883" ccId="1174543173" eleName="CashPaymentsRelatedToOtherFinancingActivities" context="neeq_duration_T_M"/>
    <Item id="00005884" ccId="3846651040" eleName="CashOutflowsFromFinancingActivities" context="neeq_duration_T_M"/>
    <Item id="00005885" ccId="4280807776" eleName="CashFlowsFromUsedInFinancingActivities" context="neeq_duration_T_M"/>
    <Item id="00005886" ccId="1803186842" eleName="EffectOfExchangeRateChangesOnCashAndCashEquivalents" context="neeq_duration_T_M"/>
    <Item id="00005887" ccId="2642213995" eleName="IncreaseDecreaseInCashAndCashEquivalents" context="neeq_duration_T_M"/>
    <Item id="00005888" ccId="3063121177" eleName="CashAndCashEquivalents" context="neeq_instant_T-1_M"/>
    <Item id="00005889" ccId="1365556073" eleName="CashAndCashEquivalents" context="neeq_instant_T_M"/>
    <Item id="00005890" ccId="1691030555" eleName="TaxRefunds" context="neeq_duration_T-1_M"/>
    <Item id="00005891" ccId="605160982" eleName="OtherCashReceiptsFromOperatingActivities" context="neeq_duration_T-1_M"/>
    <Item id="00005892" ccId="2145692041" eleName="CashInflowsFromOperatingActivities" context="neeq_duration_T-1_M"/>
    <Item id="00005893" ccId="4189232264" eleName="PaymentsToSuppliersForGoodsAndServices" context="neeq_duration_T-1_M"/>
    <Item id="00005894" ccId="2254301828" eleName="PaymentsToAndOnBehalfOfEmployees" context="neeq_duration_T-1_M"/>
    <Item id="00005895" ccId="1066156871" eleName="PaymentsOfAllTypesOfTaxes" context="neeq_duration_T-1_M"/>
    <Item id="00005896" ccId="342372564" eleName="OtherCashPaymentsFromOperatingActivities" context="neeq_duration_T-1_M"/>
    <Item id="00005897" ccId="3748137678" eleName="CashOutflowsFromOperatingActivities" context="neeq_duration_T-1_M"/>
    <Item id="00005898" ccId="4269710221" eleName="CashFlowsFromUsedInOperatingActivities" context="neeq_duration_T-1_M"/>
    <Item id="00005899" ccId="2474789315" eleName="CashReceiptsFromReturnsOfInvestments" context="neeq_duration_T-1_M"/>
    <Item id="00005900" ccId="1663813892" eleName="CashReceivedFromReturnsOnInvestments" context="neeq_duration_T-1_M"/>
    <Item id="00005901" ccId="1015266936" eleName="NetCashReceivedFromDisposalOfFixedAssetsIntangibleAssetsAndOtherLongTermAssets" context="neeq_duration_T-1_M"/>
    <Item id="00005902" ccId="3467140296" eleName="CashFlowsFromLosingControlOfSubsidiariesOrOtherBusinessesClassifiedAsInvestingActivities" context="neeq_duration_T-1_M"/>
    <Item id="00005903" ccId="3529128368" eleName="CashReceiptsRelatedToOtherInvestingActivities" context="neeq_duration_T-1_M"/>
    <Item id="00005904" ccId="577412540" eleName="CashInflowsFromInvestingActivities" context="neeq_duration_T-1_M"/>
    <Item id="00005905" ccId="4266162564" eleName="CashPaidToAcquireFixedAssetsIntangibleAssetsAndOtherLongtermAssets" context="neeq_duration_T-1_M"/>
    <Item id="00005906" ccId="1900324624" eleName="CashPaymentsForInvestments" context="neeq_duration_T-1_M"/>
    <Item id="00005907" ccId="1015806481" eleName="NetCashPaidForAcquiringTheSubsidiariesAndOtherBusinessUnits" context="neeq_duration_T-1_M"/>
    <Item id="00005908" ccId="699439064" eleName="CashPaymentsRelatedToOtherInvestingActivities" context="neeq_duration_T-1_M"/>
    <Item id="00005909" ccId="1458069673" eleName="CashOutflowsFromInvestingActivities" context="neeq_duration_T-1_M"/>
    <Item id="00005910" ccId="4053484589" eleName="CashFlowsFromUsedInInvestingActivities" context="neeq_duration_T-1_M"/>
    <Item id="00005911" ccId="1128600651" eleName="CashProceedsFromInvestmentsByOthers" context="neeq_duration_T-1_M"/>
    <Item id="00005912" ccId="790480792" eleName="CashReceivedFromBorrowings" context="neeq_duration_T-1_M"/>
    <Item id="00005913" ccId="1853604585" eleName="CashReceiptsRelatedToOtherFinancingActivities" context="neeq_duration_T-1_M"/>
    <Item id="00005914" ccId="3903693089" eleName="CashInflowsFromFinancingActivities" context="neeq_duration_T-1_M"/>
    <Item id="00005915" ccId="4119005289" eleName="CashRepaymentsForDebts" context="neeq_duration_T-1_M"/>
    <Item id="00005916" ccId="243068842" eleName="CashPaymentsForDistributionOfDividendsOrProfitAndInterestExpenses" context="neeq_duration_T-1_M"/>
    <Item id="00005917" ccId="2165426812" eleName="CashPaymentsRelatedToOtherFinancingActivities" context="neeq_duration_T-1_M"/>
    <Item id="00005918" ccId="377205268" eleName="CashOutflowsFromFinancingActivities" context="neeq_duration_T-1_M"/>
    <Item id="00005919" ccId="1413049985" eleName="CashFlowsFromUsedInFinancingActivities" context="neeq_duration_T-1_M"/>
    <Item id="00005920" ccId="3621625859" eleName="EffectOfExchangeRateChangesOnCashAndCashEquivalents" context="neeq_duration_T-1_M"/>
    <Item id="00005921" ccId="4086542132" eleName="IncreaseDecreaseInCashAndCashEquivalents" context="neeq_duration_T-1_M"/>
    <Item id="00005922" ccId="1651945737" eleName="CashAndCashEquivalents" context="neeq_instant_T-2_M"/>
    <Item id="00005923" ccId="383535396" eleName="CashAndCashEquivalents" context="neeq_instant_T-1_M"/>
    <Item id="00005924" ccId="1547951673" eleName="GongSiFaDingDaiBiaoRen" context="neeq_duration_T"/>
    <Item id="00005925" ccId="3846954222" eleName="ZhuGuanKuaiJiGongZuoFuZeRen" context="neeq_duration_T"/>
    <Item id="00005926" ccId="1589731525" eleName="KuaiJiJiGouFuZeRen" context="neeq_duration_T"/>
    <Item id="00005927" ccId="1182407438" eleName="GongSiFaDingDaiBiaoRen" context="neeq_duration_T"/>
    <Item id="00005928" ccId="3784598008" eleName="ZhuGuanKuaiJiGongZuoFuZeRen" context="neeq_duration_T"/>
    <Item id="00005929" ccId="4125092428" eleName="KuaiJiJiGouFuZeRen" context="neeq_duration_T"/>
    <Item id="00005930" ccId="826100632" eleName="GongSiFaDingDaiBiaoRen" context="neeq_duration_T"/>
    <Item id="00005931" ccId="916441318" eleName="ZhuGuanKuaiJiGongZuoFuZeRen" context="neeq_duration_T"/>
    <Item id="00005932" ccId="2576071384" eleName="KuaiJiJiGouFuZeRen" context="neeq_duration_T"/>
    <Item id="00005936" ccId="3767170795" eleName="CashAndCashEquivalents" context="neeq_instant_T-1"/>
    <Item id="00005937" ccId="1889077524" eleName="CashAndCashEquivalents" context="neeq_instant_T-2"/>
    <Item id="00005938" ccId="4264240025" eleName="IssuedCapital" context="neeq_instant_T-1_M"/>
    <Item id="00005939" ccId="641701654" eleName="CapitalSurplus" context="neeq_instant_T-1_M"/>
    <Item id="00005940" ccId="3538374745" eleName="QiTaZongHeShouYi" context="neeq_instant_T-1_M"/>
    <Item id="00005941" ccId="1551802643" eleName="SpecializedReserve" context="neeq_instant_T-1_M"/>
    <Item id="00005942" ccId="2040861048" eleName="SurplusReserves" context="neeq_instant_T-1_M"/>
    <Item id="00005943" ccId="2288390580" eleName="RetainedEarnings" context="neeq_instant_T-1_M"/>
    <Item id="00005944" ccId="1218234803" eleName="Equity" context="neeq_instant_T-1_M"/>
    <Item id="00005945" ccId="18981671" eleName="kuaiJiZhengCeBianGengDaoZhiDeBianGengShiShouZiBenHuoGuBen" context="neeq_duration_T_M"/>
    <Item id="00005946" ccId="2396853222" eleName="QianQiChaCuoGengZhengDaoZhiDeBianGengShiShouZiBenHuoGuBen" context="neeq_duration_T_M"/>
    <Item id="00005947" ccId="103089125" eleName="QiTaDaoZhiDeBianGengShiShouZiBenHuoGuBen" context="neeq_duration_T_M"/>
    <Item id="00005948" ccId="3922811760" eleName="BenNianNianChuYuEShiShouZiBenHuoGuBen" context="neeq_duration_T_M"/>
    <Item id="00005949" ccId="137001823" eleName="BenQiZengJianBianDongJinEShiShouZiBenHuoGuBen" context="neeq_duration_T_M"/>
    <Item id="00005950" ccId="1535928703" eleName="JingLiRunHeQiTaZongHeShouYiBianDongDaoZhiDeBianDongJinEShiShouZiBenHuoGuBen" context="neeq_duration_T_M"/>
    <Item id="00005951" ccId="4172349932" eleName="SuoYouZheTouRuHeJianShaoZiBenDaoZhiDeBianDongShiShouZiBenHuoGuBen" context="neeq_duration_T_M"/>
    <Item id="00005952" ccId="3030283518" eleName="GuFenZhiFuJiRuSuoYouZheQuanYiDeJinEDaoZhiDeBianDongShiShouZiBenHuoGuBen" context="neeq_duration_T_M"/>
    <Item id="00005953" ccId="1303889949" eleName="QiTaSuoYouZheTouRuHeJianShaoZiBenDaoZhiDeBianDongShiShouZiBenHuoGuBen" context="neeq_duration_T_M"/>
    <Item id="00005954" ccId="1250924740" eleName="LiRunFenPeiDaoZhiDeBianDongShiShouZiBenHuoGuBen" context="neeq_duration_T_M"/>
    <Item id="00005955" ccId="51047767" eleName="TiQuYingYuGongJiDaoZhiDeBianDongShiShouZiBenHuoGuBen" context="neeq_duration_T_M"/>
    <Item id="00005956" ccId="3218062646" eleName="DuiSuoYouZheHuoGuDongDeFenPeiDaoZhiDeBianDongShiShouZiBenHuoGuBen" context="neeq_duration_T_M"/>
    <Item id="00005957" ccId="2424360674" eleName="QiTaLiRunFenPeiDaoZhiDeBianDongShiShouZiBenHuoGuBen" context="neeq_duration_T_M"/>
    <Item id="00005958" ccId="4057564302" eleName="SuoYouZheQuanYiNeiBuJieZhuanBianDongDaoZhiDeBianDongShiShouZiBenHuoGuBen" context="neeq_duration_T_M"/>
    <Item id="00005959" ccId="1687487770" eleName="ZiBenGongJiZhuanZengZiBenHuoGuBenDaoZhiDeBianDongShiShouZiBenHuoGuBen" context="neeq_duration_T_M"/>
    <Item id="00005960" ccId="1009249150" eleName="YingYuGongJiZhuanZengZiBenHuoGuBenDaoZhiDeBianDongShiShouZiBenHuoGuBen" context="neeq_duration_T_M"/>
    <Item id="00005961" ccId="784543439" eleName="YingYuGongJiMiBuKuiSunDaoZhiDeBianDongShiShouZiBenHuoGuBen" context="neeq_duration_T_M"/>
    <Item id="00005962" ccId="10732648" eleName="QiTaSuoYouZheQuanYiNeiBuJieZhuanDaoZhiDeBianDongShiShouZiBenHuoGuBen" context="neeq_duration_T_M"/>
    <Item id="00005963" ccId="1621874829" eleName="ZhuanXiangChuBeiDeBianDongShiShouZiBenHuoGuBen" context="neeq_duration_T_M"/>
    <Item id="00005964" ccId="3035910151" eleName="BenQiTiQuDaoZhiDeBianDongShiShouZiBenHuoGuBen" context="neeq_duration_T_M"/>
    <Item id="00005965" ccId="1178549216" eleName="BenQiShiYongDaoZhiDeBianDongShiShouZiBenHuoGuBen" context="neeq_duration_T_M"/>
    <Item id="00005966" ccId="3878108376" eleName="IssuedCapital" context="neeq_instant_T_M"/>
    <Item id="00005967" ccId="4051175016" eleName="KuCunGu" context="neeq_instant_T_M"/>
    <Item id="00005968" ccId="3480546775" eleName="QiTaZongHeShouYi" context="neeq_instant_T_M"/>
    <Item id="00005969" ccId="2641213909" eleName="SpecializedReserve" context="neeq_instant_T_M"/>
    <Item id="00005970" ccId="1352222656" eleName="SurplusReserves" context="neeq_instant_T_M"/>
    <Item id="00005971" ccId="3782581871" eleName="RetainedEarnings" context="neeq_instant_T_M"/>
    <Item id="00005972" ccId="4272254705" eleName="Equity" context="neeq_instant_T_M"/>
    <Item id="00005973" ccId="2637830961" eleName="kuaiJiZhengCeBianGengDaoZhiDeBianGengZiBenGongJi" context="neeq_duration_T_M"/>
    <Item id="00005974" ccId="90596224" eleName="QianQiChaCuoGengZhengDaoZhiDeBianGengZiBenGongJi" context="neeq_duration_T_M"/>
    <Item id="00005975" ccId="4191386614" eleName="QiTaDaoZhiDeBianGengZiBenGongJi" context="neeq_duration_T_M"/>
    <Item id="00005976" ccId="3541147464" eleName="BenNianNianChuYuEZiBenGongJi" context="neeq_duration_T_M"/>
    <Item id="00005977" ccId="525297661" eleName="BenQiZengJianBianDongJinEZiBenGongJi" context="neeq_duration_T_M"/>
    <Item id="00005978" ccId="962232420" eleName="JingLiRunHeQiTaZongHeShouYiBianDongDaoZhiDeBianDongJinEZiBenGongJi" context="neeq_duration_T_M"/>
    <Item id="00005979" ccId="3787445985" eleName="SuoYouZheTouRuHeJianShaoZiBenDaoZhiDeBianDongZiBenGongJi" context="neeq_duration_T_M"/>
    <Item id="00005980" ccId="806904117" eleName="GuFenZhiFuJiRuSuoYouZheQuanYiDeJinEDaoZhiDeBianDongZiBenGongJi" context="neeq_duration_T_M"/>
    <Item id="00005981" ccId="573935630" eleName="QiTaSuoYouZheTouRuHeJianShaoZiBenDaoZhiDeBianDongZiBenGongJi" context="neeq_duration_T_M"/>
    <Item id="00005982" ccId="614796101" eleName="LiRunFenPeiDaoZhiDeBianDongZiBenGongJi" context="neeq_duration_T_M"/>
    <Item id="00005983" ccId="1154184161" eleName="TiQuYingYuGongJiDaoZhiDeBianDongZiBenGongJi" context="neeq_duration_T_M"/>
    <Item id="00005984" ccId="1130592249" eleName="DuiSuoYouZheHuoGuDongDeFenPeiDaoZhiDeBianDongZiBenGongJi" context="neeq_duration_T_M"/>
    <Item id="00005985" ccId="3636508723" eleName="QiTaLiRunFenPeiDaoZhiDeBianDongZiBenGongJi" context="neeq_duration_T_M"/>
    <Item id="00005986" ccId="3470609120" eleName="SuoYouZheQuanYiNeiBuJieZhuanBianDongDaoZhiDeBianDongZiBenGongJi" context="neeq_duration_T_M"/>
    <Item id="00005987" ccId="265123717" eleName="ZiBenGongJiZhuanZengZiBenHuoGuBenDaoZhiDeBianDongZiBenGongJi" context="neeq_duration_T_M"/>
    <Item id="00005988" ccId="2907554078" eleName="YingYuGongJiZhuanZengZiBenHuoGuBenDaoZhiDeBianDongZiBenGongJi" context="neeq_duration_T_M"/>
    <Item id="00005989" ccId="3895444949" eleName="YingYuGongJiMiBuKuiSunDaoZhiDeBianDongZiBenGongJi" context="neeq_duration_T_M"/>
    <Item id="00005990" ccId="2050875409" eleName="QiTaSuoYouZheQuanYiNeiBuJieZhuanDaoZhiDeBianDongZiBenGongJi" context="neeq_duration_T_M"/>
    <Item id="00005991" ccId="3625248990" eleName="ZhuanXiangChuBeiDeBianDongZiBenGongJi" context="neeq_duration_T_M"/>
    <Item id="00005992" ccId="3338094875" eleName="BenQiTiQuDaoZhiDeBianDongZiBenGongJi" context="neeq_duration_T_M"/>
    <Item id="00005993" ccId="1750529228" eleName="BenQiShiYongDaoZhiDeBianDongZiBenGongJi" context="neeq_duration_T_M"/>
    <Item id="00005994" ccId="3407099668" eleName="KuCunGu" context="neeq_instant_T-1_M"/>
    <Item id="00005995" ccId="1900322139" eleName="kuaiJiZhengCeBianGengDaoZhiDeBianGengKuCunGu" context="neeq_duration_T_M"/>
    <Item id="00005996" ccId="680474640" eleName="QianQiChaCuoGengZhengDaoZhiDeBianGengKuCunGu" context="neeq_duration_T_M"/>
    <Item id="00005997" ccId="3281969178" eleName="QiTaDaoZhiDeBianGengKuCunGu" context="neeq_duration_T_M"/>
    <Item id="00005998" ccId="2821831157" eleName="BenNianNianChuYuEKuCunGu" context="neeq_duration_T_M"/>
    <Item id="00005999" ccId="1911421732" eleName="BenQiZengJianBianDongJinEKuCunGu" context="neeq_duration_T_M"/>
    <Item id="00006000" ccId="1129059607" eleName="JingLiRunHeQiTaZongHeShouYiBianDongDaoZhiDeBianDongJinEKuCunGu" context="neeq_duration_T_M"/>
    <Item id="00006001" ccId="1788548518" eleName="SuoYouZheTouRuHeJianShaoZiBenDaoZhiDeBianDongKuCunGu" context="neeq_duration_T_M"/>
    <Item id="00006002" ccId="2895755727" eleName="GuFenZhiFuJiRuSuoYouZheQuanYiDeJinEDaoZhiDeBianDongKuCunGu" context="neeq_duration_T_M"/>
    <Item id="00006003" ccId="125518659" eleName="QiTaSuoYouZheTouRuHeJianShaoZiBenDaoZhiDeBianDong" context="neeq_duration_T_M"/>
    <Item id="00006004" ccId="3654091483" eleName="LiRunFenPeiDaoZhiDeBianDongKuCunGu" context="neeq_duration_T_M"/>
    <Item id="00006005" ccId="679171526" eleName="TiQuYingYuGongJiDaoZhiDeBianDongKuCunGu" context="neeq_duration_T_M"/>
    <Item id="00006006" ccId="3026977578" eleName="DuiSuoYouZheHuoGuDongDeFenPeiDaoZhiDeBianDongKuCunGu" context="neeq_duration_T_M"/>
    <Item id="00006007" ccId="2684002024" eleName="QiTaLiRunFenPeiDaoZhiDeBianDongKuCunGu" context="neeq_duration_T_M"/>
    <Item id="00006008" ccId="3396373176" eleName="SuoYouZheQuanYiNeiBuJieZhuanBianDongDaoZhiDeBianDongKuCunGu" context="neeq_duration_T_M"/>
    <Item id="00006009" ccId="3989872477" eleName="ZiBenGongJiZhuanZengZiBenHuoGuBenDaoZhiDeBianDongKuCunGu" context="neeq_duration_T_M"/>
    <Item id="00006010" ccId="1258250567" eleName="YingYuGongJiZhuanZengZiBenHuoGuBenDaoZhiDeBianDongKuCunGu" context="neeq_duration_T_M"/>
    <Item id="00006011" ccId="3698331246" eleName="YingYuGongJiMiBuKuiSunDaoZhiDeBianDongKuCunGu" context="neeq_duration_T_M"/>
    <Item id="00006012" ccId="3590252152" eleName="QiTaSuoYouZheQuanYiNeiBuJieZhuanDaoZhiDeBianDongKuCunGu" context="neeq_duration_T_M"/>
    <Item id="00006013" ccId="1526677512" eleName="ZhuanXiangChuBeiDeBianDongKuCunGu" context="neeq_duration_T_M"/>
    <Item id="00006014" ccId="861860935" eleName="BenQiTiQuDaoZhiDeBianDongKuCunGu" context="neeq_duration_T_M"/>
    <Item id="00006015" ccId="790087596" eleName="BenQiShiYongDaoZhiDeBianDongKuCunGu" context="neeq_duration_T_M"/>
    <Item id="00006016" ccId="3435455112" eleName="kuaiJiZhengCeBianGengDaoZhiDeBianGengQiTaZongHeShouYi" context="neeq_duration_T_M"/>
    <Item id="00006017" ccId="1532144155" eleName="QianQiChaCuoGengZhengDaoZhiDeBianGengQiTaZongHeShouYi" context="neeq_duration_T_M"/>
    <Item id="00006018" ccId="391319848" eleName="QiTaDaoZhiDeBianGengQiTaZongHeShouYi" context="neeq_duration_T_M"/>
    <Item id="00006019" ccId="1063754258" eleName="BenNianNianChuYuEQiTaZongHeShouYi" context="neeq_duration_T_M"/>
    <Item id="00006020" ccId="4112290625" eleName="BenQiZengJianBianDongJinEQiTaZongHeShouYi" context="neeq_duration_T_M"/>
    <Item id="00006021" ccId="2810586293" eleName="JingLiRunHeQiTaZongHeShouYiBianDongDaoZhiDeBianDongJinEQiTaZongHeShouYi" context="neeq_duration_T_M"/>
    <Item id="00006022" ccId="1600920568" eleName="SuoYouZheTouRuHeJianShaoZiBenDaoZhiDeBianDongQiTaZongHeShouYi" context="neeq_duration_T_M"/>
    <Item id="00006023" ccId="36640687" eleName="GuFenZhiFuJiRuSuoYouZheQuanYiDeJinEDaoZhiDeBianDongQiTaZongHeShouYi" context="neeq_duration_T_M"/>
    <Item id="00006024" ccId="3771718082" eleName="QiTaSuoYouZheTouRuHeJianShaoZiBenDaoZhiDeBianDongQiTaZongHeShouYi" context="neeq_duration_T_M"/>
    <Item id="00006025" ccId="3694783617" eleName="LiRunFenPeiDaoZhiDeBianDongQiTaZongHeShouYi" context="neeq_duration_T_M"/>
    <Item id="00006026" ccId="1957211401" eleName="TiQuYingYuGongJiDaoZhiDeBianDongQiTaZongHeShouYi" context="neeq_duration_T_M"/>
    <Item id="00006027" ccId="1651014988" eleName="DuiSuoYouZheHuoGuDongDeFenPeiDaoZhiDeBianDongQiTaZongHeShouYi" context="neeq_duration_T_M"/>
    <Item id="00006028" ccId="1007951696" eleName="QiTaLiRunFenPeiDaoZhiDeBianDongQiTaZongHeShouYi" context="neeq_duration_T_M"/>
    <Item id="00006029" ccId="2105912753" eleName="SuoYouZheQuanYiNeiBuJieZhuanBianDongDaoZhiDeBianDongQiTaZongHeShouYi" context="neeq_duration_T_M"/>
    <Item id="00006030" ccId="1115491898" eleName="ZiBenGongJiZhuanZengZiBenHuoGuBenDaoZhiDeBianDongQiTaZongHeShouYi" context="neeq_duration_T_M"/>
    <Item id="00006031" ccId="2382898003" eleName="YingYuGongJiZhuanZengZiBenHuoGuBenDaoZhiDeBianDongQiTaZongHeShouYi" context="neeq_duration_T_M"/>
    <Item id="00006032" ccId="1029528420" eleName="YingYuGongJiMiBuKuiSunDaoZhiDeBianDongQiTaZongHeShouYi" context="neeq_duration_T_M"/>
    <Item id="00006033" ccId="2070378338" eleName="QiTaSuoYouZheQuanYiNeiBuJieZhuanDaoZhiDeBianDongQiTaZongHeShouYi" context="neeq_duration_T_M"/>
    <Item id="00006034" ccId="621964611" eleName="ZhuanXiangChuBeiDeBianDongQiTaZongHeShouYi" context="neeq_duration_T_M"/>
    <Item id="00006035" ccId="1418286561" eleName="BenQiTiQuDaoZhiDeBianDongQiTaZongHeShouYi" context="neeq_duration_T_M"/>
    <Item id="00006036" ccId="3390285274" eleName="BenQiShiYongDaoZhiDeBianDongQiTaZongHeShouYi" context="neeq_duration_T_M"/>
    <Item id="00006037" ccId="4173741375" eleName="kuaiJiZhengCeBianGengDaoZhiDeBianGengZhuanXiangChuBei" context="neeq_duration_T_M"/>
    <Item id="00006038" ccId="2072538273" eleName="QianQiChaCuoGengZhengDaoZhiDeBianGengZhuanXiangChuBei" context="neeq_duration_T_M"/>
    <Item id="00006039" ccId="2712220484" eleName="QiTaDaoZhiDeBianGengZhuanXiangChuBei" context="neeq_duration_T_M"/>
    <Item id="00006040" ccId="3038458865" eleName="BenNianNianChuYuEZhuanXiangChuBei" context="neeq_duration_T_M"/>
    <Item id="00006041" ccId="1211846229" eleName="BenQiZengJianBianDongJinEZhuanXiangChuBei" context="neeq_duration_T_M"/>
    <Item id="00006042" ccId="3201803600" eleName="JingLiRunHeQiTaZongHeShouYiBianDongDaoZhiDeBianDongJinEZhuanXiangChuBei" context="neeq_duration_T_M"/>
    <Item id="00006043" ccId="3330692920" eleName="SuoYouZheTouRuHeJianShaoZiBenDaoZhiDeBianDongZhuanXiangChuBei" context="neeq_duration_T_M"/>
    <Item id="00006044" ccId="934489544" eleName="GuFenZhiFuJiRuSuoYouZheQuanYiDeJinEDaoZhiDeBianDongZhuanXiangChuBei" context="neeq_duration_T_M"/>
    <Item id="00006045" ccId="2838721259" eleName="QiTaSuoYouZheTouRuHeJianShaoZiBenDaoZhiDeBianDongZhuanXiangChuBei" context="neeq_duration_T_M"/>
    <Item id="00006046" ccId="1306046332" eleName="LiRunFenPeiDaoZhiDeBianDongZhuanXiangChuBei" context="neeq_duration_T_M"/>
    <Item id="00006047" ccId="1194115816" eleName="TiQuYingYuGongJiDaoZhiDeBianDongZhuanXiangChuBei" context="neeq_duration_T_M"/>
    <Item id="00006048" ccId="3397298526" eleName="DuiSuoYouZheHuoGuDongDeFenPeiDaoZhiDeBianDongZhuanXiangChuBei" context="neeq_duration_T_M"/>
    <Item id="00006049" ccId="1883282027" eleName="QiTaLiRunFenPeiDaoZhiDeBianDongZhuanXiangChuBei" context="neeq_duration_T_M"/>
    <Item id="00006050" ccId="2938398639" eleName="SuoYouZheQuanYiNeiBuJieZhuanBianDongDaoZhiDeBianDongZhuanXiangChuBei" context="neeq_duration_T_M"/>
    <Item id="00006051" ccId="2435082567" eleName="ZiBenGongJiZhuanZengZiBenHuoGuBenDaoZhiDeBianDongZhuanXiangChuBei" context="neeq_duration_T_M"/>
    <Item id="00006052" ccId="2351980572" eleName="YingYuGongJiZhuanZengZiBenHuoGuBenDaoZhiDeBianDongZhuanXiangChuBei" context="neeq_duration_T_M"/>
    <Item id="00006053" ccId="1951205492" eleName="YingYuGongJiMiBuKuiSunDaoZhiDeBianDongZhuanXiangChuBei" context="neeq_duration_T_M"/>
    <Item id="00006054" ccId="1611012036" eleName="QiTaSuoYouZheQuanYiNeiBuJieZhuanDaoZhiDeBianDongZhuanXiangChuBei" context="neeq_duration_T_M"/>
    <Item id="00006055" ccId="2801097813" eleName="ZhuanXiangChuBeiDeBianDongZhuanXiangChuBei" context="neeq_duration_T_M"/>
    <Item id="00006056" ccId="3323681501" eleName="BenQiTiQuDaoZhiDeBianDongZhuanXiangChuBei" context="neeq_duration_T_M"/>
    <Item id="00006057" ccId="3477014581" eleName="BenQiShiYongDaoZhiDeBianDongZhuanXiangChuBei" context="neeq_duration_T_M"/>
    <Item id="00006058" ccId="1383219976" eleName="kuaiJiZhengCeBianGengDaoZhiDeBianGengYingYuGongJi" context="neeq_duration_T_M"/>
    <Item id="00006059" ccId="3899446610" eleName="QianQiChaCuoGengZhengDaoZhiDeBianGengYingYuGongJi" context="neeq_duration_T_M"/>
    <Item id="00006060" ccId="3155100254" eleName="QiTaDaoZhiDeBianGengYingYuGongJi" context="neeq_duration_T_M"/>
    <Item id="00006061" ccId="2697029306" eleName="BenNianNianChuYuEYingYuGongJi" context="neeq_duration_T_M"/>
    <Item id="00006062" ccId="607789901" eleName="BenQiZengJianBianDongJinEYingYuGongJi" context="neeq_duration_T_M"/>
    <Item id="00006063" ccId="2904086593" eleName="JingLiRunHeQiTaZongHeShouYiBianDongDaoZhiDeBianDongJinEYingYuGongJi" context="neeq_duration_T_M"/>
    <Item id="00006064" ccId="1473478320" eleName="SuoYouZheTouRuHeJianShaoZiBenDaoZhiDeBianDongYingYuGongJi" context="neeq_duration_T_M"/>
    <Item id="00006065" ccId="405190768" eleName="GuFenZhiFuJiRuSuoYouZheQuanYiDeJinEDaoZhiDeBianDongYingYuGongJi" context="neeq_duration_T_M"/>
    <Item id="00006066" ccId="3057035216" eleName="QiTaSuoYouZheTouRuHeJianShaoZiBenDaoZhiDeBianDongYingYuGongJi" context="neeq_duration_T_M"/>
    <Item id="00006067" ccId="355474971" eleName="LiRunFenPeiDaoZhiDeBianDongYingYuGongJi" context="neeq_duration_T_M"/>
    <Item id="00006068" ccId="3051028529" eleName="TiQuYingYuGongJiDaoZhiDeBianDongYingYuGongJi" context="neeq_duration_T_M"/>
    <Item id="00006069" ccId="930777823" eleName="DuiSuoYouZheHuoGuDongDeFenPeiDaoZhiDeBianDongYingYuGongJi" context="neeq_duration_T_M"/>
    <Item id="00006070" ccId="1655104794" eleName="QiTaLiRunFenPeiDaoZhiDeBianDongYingYuGongJi" context="neeq_duration_T_M"/>
    <Item id="00006071" ccId="2005165347" eleName="SuoYouZheQuanYiNeiBuJieZhuanBianDongDaoZhiDeBianDongYingYuGongJi" context="neeq_duration_T_M"/>
    <Item id="00006072" ccId="3034068027" eleName="ZiBenGongJiZhuanZengZiBenHuoGuBenDaoZhiDeBianDongYingYuGongJi" context="neeq_duration_T_M"/>
    <Item id="00006073" ccId="423532973" eleName="YingYuGongJiZhuanZengZiBenHuoGuBenDaoZhiDeBianDongYingYuGongJi" context="neeq_duration_T_M"/>
    <Item id="00006074" ccId="1146476274" eleName="YingYuGongJiMiBuKuiSunDaoZhiDeBianDongYingYuGongJi" context="neeq_duration_T_M"/>
    <Item id="00006075" ccId="811761696" eleName="QiTaSuoYouZheQuanYiNeiBuJieZhuanDaoZhiDeBianDongYingYuGongJi" context="neeq_duration_T_M"/>
    <Item id="00006076" ccId="3969921022" eleName="ZhuanXiangChuBeiDeBianDongYingYuGongJi" context="neeq_duration_T_M"/>
    <Item id="00006077" ccId="2639756203" eleName="BenQiTiQuDaoZhiDeBianDongYingYuGongJi" context="neeq_duration_T_M"/>
    <Item id="00006078" ccId="3158252035" eleName="BenQiShiYongDaoZhiDeBianDongYingYuGongJi" context="neeq_duration_T_M"/>
    <Item id="00006079" ccId="3524271887" eleName="kuaiJiZhengCeBianGengDaoZhiDeBianGengWeiFenPeiLiRun" context="neeq_duration_T_M"/>
    <Item id="00006080" ccId="2495059295" eleName="QianQiChaCuoGengZhengDaoZhiDeBianGengWeiFenPeiLiRun" context="neeq_duration_T_M"/>
    <Item id="00006081" ccId="3818119815" eleName="QiTaDaoZhiDeBianGengWeiFenPeiLiRun" context="neeq_duration_T_M"/>
    <Item id="00006082" ccId="1432852621" eleName="BenNianNianChuYuEWeiFenPeiLiRun" context="neeq_duration_T_M"/>
    <Item id="00006083" ccId="3393682894" eleName="BenQiZengJianBianDongJinEWeiFenPeiLiRun" context="neeq_duration_T_M"/>
    <Item id="00006084" ccId="848837497" eleName="JingLiRunHeQiTaZongHeShouYiBianDongDaoZhiDeBianDongJinEWeiFenPeiLiRun" context="neeq_duration_T_M"/>
    <Item id="00006085" ccId="2093428037" eleName="SuoYouZheTouRuHeJianShaoZiBenDaoZhiDeBianDongWeiFenPeiLiRun" context="neeq_duration_T_M"/>
    <Item id="00006086" ccId="1982738006" eleName="GuFenZhiFuJiRuSuoYouZheQuanYiDeJinEDaoZhiDeBianDongWeiFenPeiLiRun" context="neeq_duration_T_M"/>
    <Item id="00006087" ccId="1238666836" eleName="QiTaSuoYouZheTouRuHeJianShaoZiBenDaoZhiDeBianDongWeiFenPeiLiRun" context="neeq_duration_T_M"/>
    <Item id="00006088" ccId="643010303" eleName="LiRunFenPeiDaoZhiDeBianDongWeiFenPeiLiRun" context="neeq_duration_T_M"/>
    <Item id="00006089" ccId="1161203381" eleName="TiQuYingYuGongJiDaoZhiDeBianDongWeiFenPeiLiRun" context="neeq_duration_T_M"/>
    <Item id="00006090" ccId="1745835064" eleName="DuiSuoYouZheHuoGuDongDeFenPeiDaoZhiDeBianDongWeiFenPeiLiRun" context="neeq_duration_T_M"/>
    <Item id="00006091" ccId="300431341" eleName="QiTaLiRunFenPeiDaoZhiDeBianDongWeiFenPeiLiRun" context="neeq_duration_T_M"/>
    <Item id="00006092" ccId="2623641438" eleName="SuoYouZheQuanYiNeiBuJieZhuanBianDongDaoZhiDeBianDongWeiFenPeiLiRun" context="neeq_duration_T_M"/>
    <Item id="00006093" ccId="1997450394" eleName="ZiBenGongJiZhuanZengZiBenHuoGuBenDaoZhiDeBianDongWeiFenPeiLiRun" context="neeq_duration_T_M"/>
    <Item id="00006094" ccId="4279581705" eleName="YingYuGongJiZhuanZengZiBenHuoGuBenDaoZhiDeBianDongWeiFenPeiLiRun" context="neeq_duration_T_M"/>
    <Item id="00006095" ccId="568083632" eleName="YingYuGongJiMiBuKuiSunDaoZhiDeBianDongWeiFenPeiLiRun" context="neeq_duration_T_M"/>
    <Item id="00006096" ccId="2302182072" eleName="QiTaSuoYouZheQuanYiNeiBuJieZhuanDaoZhiDeBianDongWeiFenPeiLiRun" context="neeq_duration_T_M"/>
    <Item id="00006097" ccId="1252695572" eleName="ZhuanXiangChuBeiDeBianDongWeiFenPeiLiRun" context="neeq_duration_T_M"/>
    <Item id="00006098" ccId="1624497193" eleName="BenQiTiQuDaoZhiDeBianDongWeiFenPeiLiRun" context="neeq_duration_T_M"/>
    <Item id="00006099" ccId="4061494431" eleName="BenQiShiYongDaoZhiDeBianDongWeiFenPeiLiRun" context="neeq_duration_T_M"/>
    <Item id="00006100" ccId="412591163" eleName="kuaiJiZhengCeBianGengDaoZhiDeBianGengSuoYouZheQuanYi" context="neeq_duration_T_M"/>
    <Item id="00006101" ccId="451673323" eleName="QianQiChaCuoGengZhengDaoZhiDeBianGengSuoYouZheQuanYi" context="neeq_duration_T_M"/>
    <Item id="00006102" ccId="1087654497" eleName="QiTaDaoZhiDeBianGengSuoYouZheQuanYi" context="neeq_duration_T_M"/>
    <Item id="00006103" ccId="2139835620" eleName="BenNianNianChuYuESuoYouZheQuanYi" context="neeq_duration_T_M"/>
    <Item id="00006104" ccId="1416747458" eleName="BenQiZengJianBianDongJinESuoYouZheQuanYi" context="neeq_duration_T_M"/>
    <Item id="00006105" ccId="883059810" eleName="JingLiRunHeQiTaZongHeShouYiBianDongDaoZhiDeBianDongJinESuoYouZheQuanYi" context="neeq_duration_T_M"/>
    <Item id="00006106" ccId="1439111645" eleName="SuoYouZheTouRuHeJianShaoZiBenDaoZhiDeBianDongSuoYouZheQuanYi" context="neeq_duration_T_M"/>
    <Item id="00006107" ccId="3042853993" eleName="GuFenZhiFuJiRuSuoYouZheQuanYiDeJinEDaoZhiDeBianDongSuoYouZheQuanYi" context="neeq_duration_T_M"/>
    <Item id="00006108" ccId="2145158116" eleName="QiTaSuoYouZheTouRuHeJianShaoZiBenDaoZhiDeBianDongSuoYouZheQuanYi" context="neeq_duration_T_M"/>
    <Item id="00006109" ccId="2905558385" eleName="LiRunFenPeiDaoZhiDeBianDongSuoYouZheQuanYi" context="neeq_duration_T_M"/>
    <Item id="00006110" ccId="2481489916" eleName="TiQuYingYuGongJiDaoZhiDeBianDongSuoYouZheQuanYi" context="neeq_duration_T_M"/>
    <Item id="00006111" ccId="2591802396" eleName="DuiSuoYouZheHuoGuDongDeFenPeiDaoZhiDeBianDongSuoYouZheQuanYi" context="neeq_duration_T_M"/>
    <Item id="00006112" ccId="2365630625" eleName="QiTaLiRunFenPeiDaoZhiDeBianDongSuoYouZheQuanYi" context="neeq_duration_T_M"/>
    <Item id="00006113" ccId="1028224646" eleName="SuoYouZheQuanYiNeiBuJieZhuanBianDongDaoZhiDeBianDongSuoYouZheQuanYi" context="neeq_duration_T_M"/>
    <Item id="00006114" ccId="4047460831" eleName="ZiBenGongJiZhuanZengZiBenHuoGuBenDaoZhiDeBianDongSuoYouZheQuanYi" context="neeq_duration_T_M"/>
    <Item id="00006115" ccId="3244742685" eleName="YingYuGongJiZhuanZengZiBenHuoGuBenDaoZhiDeBianDongSuoYouZheQuanYi" context="neeq_duration_T_M"/>
    <Item id="00006116" ccId="4126413521" eleName="YingYuGongJiMiBuKuiSunDaoZhiDeBianDongSuoYouZheQuanYi" context="neeq_duration_T_M"/>
    <Item id="00006117" ccId="4259687791" eleName="QiTaSuoYouZheQuanYiNeiBuJieZhuanDaoZhiDeBianDongSuoYouZheQuanYi" context="neeq_duration_T_M"/>
    <Item id="00006118" ccId="1869792999" eleName="ZhuanXiangChuBeiDeBianDongSuoYouZheQuanYi" context="neeq_duration_T_M"/>
    <Item id="00006119" ccId="412129284" eleName="BenQiTiQuDaoZhiDeBianDongSuoYouZheQuanYi" context="neeq_duration_T_M"/>
    <Item id="00006120" ccId="3048019945" eleName="BenQiShiYongDaoZhiDeBianDongSuoYouZheQuanYi" context="neeq_duration_T_M"/>
    <Item id="00006121" ccId="3066594575" eleName="IssuedCapital" context="neeq_instant_T-2_M"/>
    <Item id="00006122" ccId="3966750685" eleName="CapitalSurplus" context="neeq_instant_T-2_M"/>
    <Item id="00006123" ccId="4270946306" eleName="KuCunGu" context="neeq_instant_T-2_M"/>
    <Item id="00006124" ccId="521203440" eleName="QiTaZongHeShouYi" context="neeq_instant_T-2_M"/>
    <Item id="00006125" ccId="3933300281" eleName="SpecializedReserve" context="neeq_instant_T-2_M"/>
    <Item id="00006126" ccId="3634196829" eleName="SurplusReserves" context="neeq_instant_T-2_M"/>
    <Item id="00006127" ccId="512045484" eleName="RetainedEarnings" context="neeq_instant_T-2_M"/>
    <Item id="00006128" ccId="2109473305" eleName="Equity" context="neeq_instant_T-2_M"/>
    <Item id="00006129" ccId="2475170401" eleName="IssuedCapital" context="neeq_instant_T-1_M"/>
    <Item id="00006130" ccId="1114252451" eleName="CapitalSurplus" context="neeq_instant_T-1_M"/>
    <Item id="00006131" ccId="3326144873" eleName="KuCunGu" context="neeq_instant_T-1_M"/>
    <Item id="00006132" ccId="4241960505" eleName="QiTaZongHeShouYi" context="neeq_instant_T-1_M"/>
    <Item id="00006133" ccId="4069669955" eleName="SpecializedReserve" context="neeq_instant_T-1_M"/>
    <Item id="00006134" ccId="1485425864" eleName="SurplusReserves" context="neeq_instant_T-1_M"/>
    <Item id="00006135" ccId="840197876" eleName="RetainedEarnings" context="neeq_instant_T-1_M"/>
    <Item id="00006136" ccId="1925685637" eleName="Equity" context="neeq_instant_T-1_M"/>
    <Item id="00006137" ccId="1188022958" eleName="kuaiJiZhengCeBianGengDaoZhiDeBianGengShiShouZiBenHuoGuBen" context="neeq_duration_T-1_M"/>
    <Item id="00006138" ccId="377982662" eleName="QianQiChaCuoGengZhengDaoZhiDeBianGengShiShouZiBenHuoGuBen" context="neeq_duration_T-1_M"/>
    <Item id="00006139" ccId="3103048508" eleName="QiTaDaoZhiDeBianGengShiShouZiBenHuoGuBen" context="neeq_duration_T-1_M"/>
    <Item id="00006140" ccId="2939154898" eleName="BenNianNianChuYuEShiShouZiBenHuoGuBen" context="neeq_duration_T-1_M"/>
    <Item id="00006141" ccId="1581558291" eleName="BenQiZengJianBianDongJinEShiShouZiBenHuoGuBen" context="neeq_duration_T-1_M"/>
    <Item id="00006142" ccId="4076061329" eleName="JingLiRunHeQiTaZongHeShouYiBianDongDaoZhiDeBianDongJinEShiShouZiBenHuoGuBen" context="neeq_duration_T-1_M"/>
    <Item id="00006143" ccId="1276831546" eleName="SuoYouZheTouRuHeJianShaoZiBenDaoZhiDeBianDongShiShouZiBenHuoGuBen" context="neeq_duration_T-1_M"/>
    <Item id="00006144" ccId="3923736503" eleName="GuFenZhiFuJiRuSuoYouZheQuanYiDeJinEDaoZhiDeBianDongShiShouZiBenHuoGuBen" context="neeq_duration_T-1_M"/>
    <Item id="00006145" ccId="3689159144" eleName="QiTaSuoYouZheTouRuHeJianShaoZiBenDaoZhiDeBianDongShiShouZiBenHuoGuBen" context="neeq_duration_T-1_M"/>
    <Item id="00006146" ccId="2962214327" eleName="LiRunFenPeiDaoZhiDeBianDongShiShouZiBenHuoGuBen" context="neeq_duration_T-1_M"/>
    <Item id="00006147" ccId="1252238512" eleName="TiQuYingYuGongJiDaoZhiDeBianDongShiShouZiBenHuoGuBen" context="neeq_duration_T-1_M"/>
    <Item id="00006148" ccId="3331391817" eleName="DuiSuoYouZheHuoGuDongDeFenPeiDaoZhiDeBianDongShiShouZiBenHuoGuBen" context="neeq_duration_T-1_M"/>
    <Item id="00006149" ccId="2407172710" eleName="QiTaLiRunFenPeiDaoZhiDeBianDongShiShouZiBenHuoGuBen" context="neeq_duration_T-1_M"/>
    <Item id="00006150" ccId="4147915526" eleName="SuoYouZheQuanYiNeiBuJieZhuanBianDongDaoZhiDeBianDongShiShouZiBenHuoGuBen" context="neeq_duration_T-1_M"/>
    <Item id="00006151" ccId="2466927511" eleName="ZiBenGongJiZhuanZengZiBenHuoGuBenDaoZhiDeBianDongShiShouZiBenHuoGuBen" context="neeq_duration_T-1_M"/>
    <Item id="00006152" ccId="2048104052" eleName="YingYuGongJiZhuanZengZiBenHuoGuBenDaoZhiDeBianDongShiShouZiBenHuoGuBen" context="neeq_duration_T-1_M"/>
    <Item id="00006153" ccId="2117633716" eleName="YingYuGongJiMiBuKuiSunDaoZhiDeBianDongShiShouZiBenHuoGuBen" context="neeq_duration_T-1_M"/>
    <Item id="00006154" ccId="1614323941" eleName="QiTaSuoYouZheQuanYiNeiBuJieZhuanDaoZhiDeBianDongShiShouZiBenHuoGuBen" context="neeq_duration_T-1_M"/>
    <Item id="00006155" ccId="1480649584" eleName="ZhuanXiangChuBeiDeBianDongShiShouZiBenHuoGuBen" context="neeq_duration_T-1_M"/>
    <Item id="00006156" ccId="3111379757" eleName="BenQiTiQuDaoZhiDeBianDongShiShouZiBenHuoGuBen" context="neeq_duration_T-1_M"/>
    <Item id="00006157" ccId="1414121999" eleName="BenQiShiYongDaoZhiDeBianDongShiShouZiBenHuoGuBen" context="neeq_duration_T-1_M"/>
    <Item id="00006158" ccId="3323755522" eleName="kuaiJiZhengCeBianGengDaoZhiDeBianGengZiBenGongJi" context="neeq_duration_T-1_M"/>
    <Item id="00006159" ccId="3225933906" eleName="QianQiChaCuoGengZhengDaoZhiDeBianGengZiBenGongJi" context="neeq_duration_T-1_M"/>
    <Item id="00006160" ccId="2648619696" eleName="QiTaDaoZhiDeBianGengZiBenGongJi" context="neeq_duration_T-1_M"/>
    <Item id="00006161" ccId="2695487385" eleName="BenNianNianChuYuEZiBenGongJi" context="neeq_duration_T-1_M"/>
    <Item id="00006162" ccId="3101055600" eleName="BenQiZengJianBianDongJinEZiBenGongJi" context="neeq_duration_T-1_M"/>
    <Item id="00006163" ccId="2989503544" eleName="JingLiRunHeQiTaZongHeShouYiBianDongDaoZhiDeBianDongJinEZiBenGongJi" context="neeq_duration_T-1_M"/>
    <Item id="00006164" ccId="2794396894" eleName="SuoYouZheTouRuHeJianShaoZiBenDaoZhiDeBianDongZiBenGongJi" context="neeq_duration_T-1_M"/>
    <Item id="00006165" ccId="3876748" eleName="GuFenZhiFuJiRuSuoYouZheQuanYiDeJinEDaoZhiDeBianDongZiBenGongJi" context="neeq_duration_T-1_M"/>
    <Item id="00006166" ccId="211163017" eleName="QiTaSuoYouZheTouRuHeJianShaoZiBenDaoZhiDeBianDongZiBenGongJi" context="neeq_duration_T-1_M"/>
    <Item id="00006167" ccId="4061181010" eleName="LiRunFenPeiDaoZhiDeBianDongZiBenGongJi" context="neeq_duration_T-1_M"/>
    <Item id="00006168" ccId="1136462522" eleName="TiQuYingYuGongJiDaoZhiDeBianDongZiBenGongJi" context="neeq_duration_T-1_M"/>
    <Item id="00006169" ccId="810837775" eleName="DuiSuoYouZheHuoGuDongDeFenPeiDaoZhiDeBianDongZiBenGongJi" context="neeq_duration_T-1_M"/>
    <Item id="00006170" ccId="1666967250" eleName="QiTaLiRunFenPeiDaoZhiDeBianDongZiBenGongJi" context="neeq_duration_T-1_M"/>
    <Item id="00006171" ccId="495689264" eleName="SuoYouZheQuanYiNeiBuJieZhuanBianDongDaoZhiDeBianDongZiBenGongJi" context="neeq_duration_T-1_M"/>
    <Item id="00006172" ccId="1866635040" eleName="ZiBenGongJiZhuanZengZiBenHuoGuBenDaoZhiDeBianDongZiBenGongJi" context="neeq_duration_T-1_M"/>
    <Item id="00006173" ccId="2568451312" eleName="YingYuGongJiZhuanZengZiBenHuoGuBenDaoZhiDeBianDongZiBenGongJi" context="neeq_duration_T-1_M"/>
    <Item id="00006174" ccId="4173887607" eleName="YingYuGongJiMiBuKuiSunDaoZhiDeBianDongZiBenGongJi" context="neeq_duration_T-1_M"/>
    <Item id="00006175" ccId="3489273480" eleName="QiTaSuoYouZheQuanYiNeiBuJieZhuanDaoZhiDeBianDongZiBenGongJi" context="neeq_duration_T-1_M"/>
    <Item id="00006176" ccId="1192964590" eleName="ZhuanXiangChuBeiDeBianDongZiBenGongJi" context="neeq_duration_T-1_M"/>
    <Item id="00006177" ccId="1539704195" eleName="BenQiTiQuDaoZhiDeBianDongZiBenGongJi" context="neeq_duration_T-1_M"/>
    <Item id="00006178" ccId="1039855451" eleName="BenQiShiYongDaoZhiDeBianDongZiBenGongJi" context="neeq_duration_T-1_M"/>
    <Item id="00006179" ccId="3925581398" eleName="kuaiJiZhengCeBianGengDaoZhiDeBianGengKuCunGu" context="neeq_duration_T-1_M"/>
    <Item id="00006180" ccId="1001397759" eleName="QianQiChaCuoGengZhengDaoZhiDeBianGengKuCunGu" context="neeq_duration_T-1_M"/>
    <Item id="00006181" ccId="2758469236" eleName="QiTaDaoZhiDeBianGengKuCunGu" context="neeq_duration_T-1_M"/>
    <Item id="00006182" ccId="1749850024" eleName="BenNianNianChuYuEKuCunGu" context="neeq_duration_T-1_M"/>
    <Item id="00006183" ccId="1309676638" eleName="BenQiZengJianBianDongJinEKuCunGu" context="neeq_duration_T-1_M"/>
    <Item id="00006184" ccId="639078611" eleName="JingLiRunHeQiTaZongHeShouYiBianDongDaoZhiDeBianDongJinEKuCunGu" context="neeq_duration_T-1_M"/>
    <Item id="00006185" ccId="558595547" eleName="SuoYouZheTouRuHeJianShaoZiBenDaoZhiDeBianDongKuCunGu" context="neeq_duration_T-1_M"/>
    <Item id="00006186" ccId="533388111" eleName="GuFenZhiFuJiRuSuoYouZheQuanYiDeJinEDaoZhiDeBianDongKuCunGu" context="neeq_duration_T-1_M"/>
    <Item id="00006187" ccId="2143306354" eleName="QiTaSuoYouZheTouRuHeJianShaoZiBenDaoZhiDeBianDong" context="neeq_duration_T-1_M"/>
    <Item id="00006188" ccId="2015183127" eleName="LiRunFenPeiDaoZhiDeBianDongKuCunGu" context="neeq_duration_T-1_M"/>
    <Item id="00006189" ccId="1918594062" eleName="TiQuYingYuGongJiDaoZhiDeBianDongKuCunGu" context="neeq_duration_T-1_M"/>
    <Item id="00006190" ccId="2466463063" eleName="DuiSuoYouZheHuoGuDongDeFenPeiDaoZhiDeBianDongKuCunGu" context="neeq_duration_T-1_M"/>
    <Item id="00006191" ccId="2384749996" eleName="QiTaLiRunFenPeiDaoZhiDeBianDongKuCunGu" context="neeq_duration_T-1_M"/>
    <Item id="00006192" ccId="3729782180" eleName="SuoYouZheQuanYiNeiBuJieZhuanBianDongDaoZhiDeBianDongKuCunGu" context="neeq_duration_T-1_M"/>
    <Item id="00006193" ccId="839670168" eleName="ZiBenGongJiZhuanZengZiBenHuoGuBenDaoZhiDeBianDongKuCunGu" context="neeq_duration_T-1_M"/>
    <Item id="00006194" ccId="3615691527" eleName="YingYuGongJiZhuanZengZiBenHuoGuBenDaoZhiDeBianDongKuCunGu" context="neeq_duration_T-1_M"/>
    <Item id="00006195" ccId="205616631" eleName="YingYuGongJiMiBuKuiSunDaoZhiDeBianDongKuCunGu" context="neeq_duration_T-1_M"/>
    <Item id="00006196" ccId="4001522389" eleName="QiTaSuoYouZheQuanYiNeiBuJieZhuanDaoZhiDeBianDongKuCunGu" context="neeq_duration_T-1_M"/>
    <Item id="00006197" ccId="2945946620" eleName="ZhuanXiangChuBeiDeBianDongKuCunGu" context="neeq_duration_T-1_M"/>
    <Item id="00006198" ccId="874352635" eleName="BenQiTiQuDaoZhiDeBianDongKuCunGu" context="neeq_duration_T-1_M"/>
    <Item id="00006199" ccId="1915434331" eleName="BenQiShiYongDaoZhiDeBianDongKuCunGu" context="neeq_duration_T-1_M"/>
    <Item id="00006200" ccId="1665508561" eleName="kuaiJiZhengCeBianGengDaoZhiDeBianGengQiTaZongHeShouYi" context="neeq_duration_T-1_M"/>
    <Item id="00006201" ccId="143477628" eleName="QianQiChaCuoGengZhengDaoZhiDeBianGengQiTaZongHeShouYi" context="neeq_duration_T-1_M"/>
    <Item id="00006202" ccId="861479025" eleName="QiTaDaoZhiDeBianGengQiTaZongHeShouYi" context="neeq_duration_T-1_M"/>
    <Item id="00006203" ccId="2762009876" eleName="BenNianNianChuYuEQiTaZongHeShouYi" context="neeq_duration_T-1_M"/>
    <Item id="00006204" ccId="4129335807" eleName="BenQiZengJianBianDongJinEQiTaZongHeShouYi" context="neeq_duration_T-1_M"/>
    <Item id="00006205" ccId="1644228048" eleName="JingLiRunHeQiTaZongHeShouYiBianDongDaoZhiDeBianDongJinEQiTaZongHeShouYi" context="neeq_duration_T-1_M"/>
    <Item id="00006206" ccId="3473848382" eleName="SuoYouZheTouRuHeJianShaoZiBenDaoZhiDeBianDongQiTaZongHeShouYi" context="neeq_duration_T-1_M"/>
    <Item id="00006207" ccId="3853128210" eleName="GuFenZhiFuJiRuSuoYouZheQuanYiDeJinEDaoZhiDeBianDongQiTaZongHeShouYi" context="neeq_duration_T-1_M"/>
    <Item id="00006208" ccId="1338200706" eleName="QiTaSuoYouZheTouRuHeJianShaoZiBenDaoZhiDeBianDongQiTaZongHeShouYi" context="neeq_duration_T-1_M"/>
    <Item id="00006209" ccId="4071440485" eleName="LiRunFenPeiDaoZhiDeBianDongQiTaZongHeShouYi" context="neeq_duration_T-1_M"/>
    <Item id="00006210" ccId="4290990530" eleName="TiQuYingYuGongJiDaoZhiDeBianDongQiTaZongHeShouYi" context="neeq_duration_T-1_M"/>
    <Item id="00006211" ccId="2343661090" eleName="DuiSuoYouZheHuoGuDongDeFenPeiDaoZhiDeBianDongQiTaZongHeShouYi" context="neeq_duration_T-1_M"/>
    <Item id="00006212" ccId="3989028789" eleName="QiTaLiRunFenPeiDaoZhiDeBianDongQiTaZongHeShouYi" context="neeq_duration_T-1_M"/>
    <Item id="00006213" ccId="42806106" eleName="SuoYouZheQuanYiNeiBuJieZhuanBianDongDaoZhiDeBianDongQiTaZongHeShouYi" context="neeq_duration_T-1_M"/>
    <Item id="00006214" ccId="147261335" eleName="ZiBenGongJiZhuanZengZiBenHuoGuBenDaoZhiDeBianDongQiTaZongHeShouYi" context="neeq_duration_T-1_M"/>
    <Item id="00006215" ccId="1072395118" eleName="YingYuGongJiZhuanZengZiBenHuoGuBenDaoZhiDeBianDongQiTaZongHeShouYi" context="neeq_duration_T-1_M"/>
    <Item id="00006216" ccId="4224374572" eleName="YingYuGongJiMiBuKuiSunDaoZhiDeBianDongQiTaZongHeShouYi" context="neeq_duration_T-1_M"/>
    <Item id="00006217" ccId="2717303291" eleName="QiTaSuoYouZheQuanYiNeiBuJieZhuanDaoZhiDeBianDongQiTaZongHeShouYi" context="neeq_duration_T-1_M"/>
    <Item id="00006218" ccId="119729387" eleName="ZhuanXiangChuBeiDeBianDongQiTaZongHeShouYi" context="neeq_duration_T-1_M"/>
    <Item id="00006219" ccId="3332782047" eleName="BenQiTiQuDaoZhiDeBianDongQiTaZongHeShouYi" context="neeq_duration_T-1_M"/>
    <Item id="00006220" ccId="2320841568" eleName="BenQiShiYongDaoZhiDeBianDongQiTaZongHeShouYi" context="neeq_duration_T-1_M"/>
    <Item id="00006221" ccId="2554717913" eleName="kuaiJiZhengCeBianGengDaoZhiDeBianGengZhuanXiangChuBei" context="neeq_duration_T-1_M"/>
    <Item id="00006222" ccId="136080185" eleName="QianQiChaCuoGengZhengDaoZhiDeBianGengZhuanXiangChuBei" context="neeq_duration_T-1_M"/>
    <Item id="00006223" ccId="1150324013" eleName="QiTaDaoZhiDeBianGengZhuanXiangChuBei" context="neeq_duration_T-1_M"/>
    <Item id="00006224" ccId="811449657" eleName="BenNianNianChuYuEZhuanXiangChuBei" context="neeq_duration_T-1_M"/>
    <Item id="00006225" ccId="1530688533" eleName="BenQiZengJianBianDongJinEZhuanXiangChuBei" context="neeq_duration_T-1_M"/>
    <Item id="00006226" ccId="494310611" eleName="JingLiRunHeQiTaZongHeShouYiBianDongDaoZhiDeBianDongJinEZhuanXiangChuBei" context="neeq_duration_T-1_M"/>
    <Item id="00006227" ccId="4115466316" eleName="SuoYouZheTouRuHeJianShaoZiBenDaoZhiDeBianDongZhuanXiangChuBei" context="neeq_duration_T-1_M"/>
    <Item id="00006228" ccId="139625910" eleName="GuFenZhiFuJiRuSuoYouZheQuanYiDeJinEDaoZhiDeBianDongZhuanXiangChuBei" context="neeq_duration_T-1_M"/>
    <Item id="00006229" ccId="964470387" eleName="QiTaSuoYouZheTouRuHeJianShaoZiBenDaoZhiDeBianDongZhuanXiangChuBei" context="neeq_duration_T-1_M"/>
    <Item id="00006230" ccId="1681619287" eleName="LiRunFenPeiDaoZhiDeBianDongZhuanXiangChuBei" context="neeq_duration_T-1_M"/>
    <Item id="00006231" ccId="628594074" eleName="TiQuYingYuGongJiDaoZhiDeBianDongZhuanXiangChuBei" context="neeq_duration_T-1_M"/>
    <Item id="00006232" ccId="2488207418" eleName="DuiSuoYouZheHuoGuDongDeFenPeiDaoZhiDeBianDongZhuanXiangChuBei" context="neeq_duration_T-1_M"/>
    <Item id="00006233" ccId="4115615446" eleName="QiTaLiRunFenPeiDaoZhiDeBianDongZhuanXiangChuBei" context="neeq_duration_T-1_M"/>
    <Item id="00006234" ccId="3536515905" eleName="SuoYouZheQuanYiNeiBuJieZhuanBianDongDaoZhiDeBianDongZhuanXiangChuBei" context="neeq_duration_T-1_M"/>
    <Item id="00006235" ccId="1690328973" eleName="ZiBenGongJiZhuanZengZiBenHuoGuBenDaoZhiDeBianDongZhuanXiangChuBei" context="neeq_duration_T-1_M"/>
    <Item id="00006236" ccId="3733563414" eleName="YingYuGongJiZhuanZengZiBenHuoGuBenDaoZhiDeBianDongZhuanXiangChuBei" context="neeq_duration_T-1_M"/>
    <Item id="00006237" ccId="2125111421" eleName="YingYuGongJiMiBuKuiSunDaoZhiDeBianDongZhuanXiangChuBei" context="neeq_duration_T-1_M"/>
    <Item id="00006238" ccId="2627796400" eleName="QiTaSuoYouZheQuanYiNeiBuJieZhuanDaoZhiDeBianDongZhuanXiangChuBei" context="neeq_duration_T-1_M"/>
    <Item id="00006239" ccId="3047546098" eleName="ZhuanXiangChuBeiDeBianDongZhuanXiangChuBei" context="neeq_duration_T-1_M"/>
    <Item id="00006240" ccId="2577071473" eleName="BenQiTiQuDaoZhiDeBianDongZhuanXiangChuBei" context="neeq_duration_T-1_M"/>
    <Item id="00006241" ccId="547890285" eleName="BenQiShiYongDaoZhiDeBianDongZhuanXiangChuBei" context="neeq_duration_T-1_M"/>
    <Item id="00006242" ccId="2381506351" eleName="kuaiJiZhengCeBianGengDaoZhiDeBianGengYingYuGongJi" context="neeq_duration_T-1_M"/>
    <Item id="00006243" ccId="3128024321" eleName="QianQiChaCuoGengZhengDaoZhiDeBianGengYingYuGongJi" context="neeq_duration_T-1_M"/>
    <Item id="00006244" ccId="1837571528" eleName="QiTaDaoZhiDeBianGengYingYuGongJi" context="neeq_duration_T-1_M"/>
    <Item id="00006245" ccId="1569452010" eleName="BenNianNianChuYuEYingYuGongJi" context="neeq_duration_T-1_M"/>
    <Item id="00006246" ccId="573866385" eleName="BenQiZengJianBianDongJinEYingYuGongJi" context="neeq_duration_T-1_M"/>
    <Item id="00006247" ccId="3786056951" eleName="JingLiRunHeQiTaZongHeShouYiBianDongDaoZhiDeBianDongJinEYingYuGongJi" context="neeq_duration_T-1_M"/>
    <Item id="00006248" ccId="3003535502" eleName="SuoYouZheTouRuHeJianShaoZiBenDaoZhiDeBianDongYingYuGongJi" context="neeq_duration_T-1_M"/>
    <Item id="00006249" ccId="2672593639" eleName="GuFenZhiFuJiRuSuoYouZheQuanYiDeJinEDaoZhiDeBianDongYingYuGongJi" context="neeq_duration_T-1_M"/>
    <Item id="00006250" ccId="2115158490" eleName="QiTaSuoYouZheTouRuHeJianShaoZiBenDaoZhiDeBianDongYingYuGongJi" context="neeq_duration_T-1_M"/>
    <Item id="00006251" ccId="1591358627" eleName="LiRunFenPeiDaoZhiDeBianDongYingYuGongJi" context="neeq_duration_T-1_M"/>
    <Item id="00006252" ccId="1367327078" eleName="TiQuYingYuGongJiDaoZhiDeBianDongYingYuGongJi" context="neeq_duration_T-1_M"/>
    <Item id="00006253" ccId="3130422144" eleName="DuiSuoYouZheHuoGuDongDeFenPeiDaoZhiDeBianDongYingYuGongJi" context="neeq_duration_T-1_M"/>
    <Item id="00006254" ccId="2163579472" eleName="QiTaLiRunFenPeiDaoZhiDeBianDongYingYuGongJi" context="neeq_duration_T-1_M"/>
    <Item id="00006255" ccId="3916111251" eleName="SuoYouZheQuanYiNeiBuJieZhuanBianDongDaoZhiDeBianDongYingYuGongJi" context="neeq_duration_T-1_M"/>
    <Item id="00006256" ccId="2489122892" eleName="ZiBenGongJiZhuanZengZiBenHuoGuBenDaoZhiDeBianDongYingYuGongJi" context="neeq_duration_T-1_M"/>
    <Item id="00006257" ccId="3295159432" eleName="YingYuGongJiZhuanZengZiBenHuoGuBenDaoZhiDeBianDongYingYuGongJi" context="neeq_duration_T-1_M"/>
    <Item id="00006258" ccId="1282916087" eleName="YingYuGongJiMiBuKuiSunDaoZhiDeBianDongYingYuGongJi" context="neeq_duration_T-1_M"/>
    <Item id="00006259" ccId="353318723" eleName="QiTaSuoYouZheQuanYiNeiBuJieZhuanDaoZhiDeBianDongYingYuGongJi" context="neeq_duration_T-1_M"/>
    <Item id="00006260" ccId="3948413856" eleName="ZhuanXiangChuBeiDeBianDongYingYuGongJi" context="neeq_duration_T-1_M"/>
    <Item id="00006261" ccId="2826847686" eleName="BenQiTiQuDaoZhiDeBianDongYingYuGongJi" context="neeq_duration_T-1_M"/>
    <Item id="00006262" ccId="2940007376" eleName="BenQiShiYongDaoZhiDeBianDongYingYuGongJi" context="neeq_duration_T-1_M"/>
    <Item id="00006263" ccId="1821375787" eleName="kuaiJiZhengCeBianGengDaoZhiDeBianGengWeiFenPeiLiRun" context="neeq_duration_T-1_M"/>
    <Item id="00006264" ccId="1304351967" eleName="QianQiChaCuoGengZhengDaoZhiDeBianGengWeiFenPeiLiRun" context="neeq_duration_T-1_M"/>
    <Item id="00006265" ccId="2453730627" eleName="QiTaDaoZhiDeBianGengWeiFenPeiLiRun" context="neeq_duration_T-1_M"/>
    <Item id="00006266" ccId="3525416575" eleName="BenNianNianChuYuEWeiFenPeiLiRun" context="neeq_duration_T-1_M"/>
    <Item id="00006267" ccId="3784892284" eleName="BenQiZengJianBianDongJinEWeiFenPeiLiRun" context="neeq_duration_T-1_M"/>
    <Item id="00006268" ccId="85208233" eleName="JingLiRunHeQiTaZongHeShouYiBianDongDaoZhiDeBianDongJinEWeiFenPeiLiRun" context="neeq_duration_T-1_M"/>
    <Item id="00006269" ccId="2998597211" eleName="SuoYouZheTouRuHeJianShaoZiBenDaoZhiDeBianDongWeiFenPeiLiRun" context="neeq_duration_T-1_M"/>
    <Item id="00006270" ccId="1547187968" eleName="GuFenZhiFuJiRuSuoYouZheQuanYiDeJinEDaoZhiDeBianDongWeiFenPeiLiRun" context="neeq_duration_T-1_M"/>
    <Item id="00006271" ccId="1867249488" eleName="QiTaSuoYouZheTouRuHeJianShaoZiBenDaoZhiDeBianDongWeiFenPeiLiRun" context="neeq_duration_T-1_M"/>
    <Item id="00006272" ccId="434101592" eleName="LiRunFenPeiDaoZhiDeBianDongWeiFenPeiLiRun" context="neeq_duration_T-1_M"/>
    <Item id="00006273" ccId="292025476" eleName="TiQuYingYuGongJiDaoZhiDeBianDongWeiFenPeiLiRun" context="neeq_duration_T-1_M"/>
    <Item id="00006274" ccId="3082165301" eleName="DuiSuoYouZheHuoGuDongDeFenPeiDaoZhiDeBianDongWeiFenPeiLiRun" context="neeq_duration_T-1_M"/>
    <Item id="00006275" ccId="487602453" eleName="QiTaLiRunFenPeiDaoZhiDeBianDongWeiFenPeiLiRun" context="neeq_duration_T-1_M"/>
    <Item id="00006276" ccId="610248471" eleName="SuoYouZheQuanYiNeiBuJieZhuanBianDongDaoZhiDeBianDongWeiFenPeiLiRun" context="neeq_duration_T-1_M"/>
    <Item id="00006277" ccId="1345133670" eleName="ZiBenGongJiZhuanZengZiBenHuoGuBenDaoZhiDeBianDongWeiFenPeiLiRun" context="neeq_duration_T-1_M"/>
    <Item id="00006278" ccId="3609143950" eleName="YingYuGongJiZhuanZengZiBenHuoGuBenDaoZhiDeBianDongWeiFenPeiLiRun" context="neeq_duration_T-1_M"/>
    <Item id="00006279" ccId="2705133409" eleName="YingYuGongJiMiBuKuiSunDaoZhiDeBianDongWeiFenPeiLiRun" context="neeq_duration_T-1_M"/>
    <Item id="00006280" ccId="4157622811" eleName="QiTaSuoYouZheQuanYiNeiBuJieZhuanDaoZhiDeBianDongWeiFenPeiLiRun" context="neeq_duration_T-1_M"/>
    <Item id="00006281" ccId="964544726" eleName="ZhuanXiangChuBeiDeBianDongWeiFenPeiLiRun" context="neeq_duration_T-1_M"/>
    <Item id="00006282" ccId="3253299029" eleName="BenQiTiQuDaoZhiDeBianDongWeiFenPeiLiRun" context="neeq_duration_T-1_M"/>
    <Item id="00006283" ccId="2033375436" eleName="BenQiShiYongDaoZhiDeBianDongWeiFenPeiLiRun" context="neeq_duration_T-1_M"/>
    <Item id="00006284" ccId="2260784982" eleName="kuaiJiZhengCeBianGengDaoZhiDeBianGengSuoYouZheQuanYi" context="neeq_duration_T-1_M"/>
    <Item id="00006285" ccId="2655172997" eleName="QianQiChaCuoGengZhengDaoZhiDeBianGengSuoYouZheQuanYi" context="neeq_duration_T-1_M"/>
    <Item id="00006286" ccId="3659855170" eleName="QiTaDaoZhiDeBianGengSuoYouZheQuanYi" context="neeq_duration_T-1_M"/>
    <Item id="00006287" ccId="1429072068" eleName="BenNianNianChuYuESuoYouZheQuanYi" context="neeq_duration_T-1_M"/>
    <Item id="00006288" ccId="3880652845" eleName="BenQiZengJianBianDongJinESuoYouZheQuanYi" context="neeq_duration_T-1_M"/>
    <Item id="00006289" ccId="2377114289" eleName="JingLiRunHeQiTaZongHeShouYiBianDongDaoZhiDeBianDongJinESuoYouZheQuanYi" context="neeq_duration_T-1_M"/>
    <Item id="00006290" ccId="508488515" eleName="SuoYouZheTouRuHeJianShaoZiBenDaoZhiDeBianDongSuoYouZheQuanYi" context="neeq_duration_T-1_M"/>
    <Item id="00006291" ccId="440350756" eleName="GuFenZhiFuJiRuSuoYouZheQuanYiDeJinEDaoZhiDeBianDongSuoYouZheQuanYi" context="neeq_duration_T-1_M"/>
    <Item id="00006292" ccId="1306430059" eleName="QiTaSuoYouZheTouRuHeJianShaoZiBenDaoZhiDeBianDongSuoYouZheQuanYi" context="neeq_duration_T-1_M"/>
    <Item id="00006293" ccId="3009002070" eleName="LiRunFenPeiDaoZhiDeBianDongSuoYouZheQuanYi" context="neeq_duration_T-1_M"/>
    <Item id="00006294" ccId="221187315" eleName="TiQuYingYuGongJiDaoZhiDeBianDongSuoYouZheQuanYi" context="neeq_duration_T-1_M"/>
    <Item id="00006295" ccId="884985833" eleName="DuiSuoYouZheHuoGuDongDeFenPeiDaoZhiDeBianDongSuoYouZheQuanYi" context="neeq_duration_T-1_M"/>
    <Item id="00006296" ccId="871885636" eleName="QiTaLiRunFenPeiDaoZhiDeBianDongSuoYouZheQuanYi" context="neeq_duration_T-1_M"/>
    <Item id="00006297" ccId="1935006339" eleName="SuoYouZheQuanYiNeiBuJieZhuanBianDongDaoZhiDeBianDongSuoYouZheQuanYi" context="neeq_duration_T-1_M"/>
    <Item id="00006298" ccId="575858977" eleName="ZiBenGongJiZhuanZengZiBenHuoGuBenDaoZhiDeBianDongSuoYouZheQuanYi" context="neeq_duration_T-1_M"/>
    <Item id="00006299" ccId="4217364347" eleName="YingYuGongJiZhuanZengZiBenHuoGuBenDaoZhiDeBianDongSuoYouZheQuanYi" context="neeq_duration_T-1_M"/>
    <Item id="00006300" ccId="3394138482" eleName="YingYuGongJiMiBuKuiSunDaoZhiDeBianDongSuoYouZheQuanYi" context="neeq_duration_T-1_M"/>
    <Item id="00006301" ccId="663665665" eleName="QiTaSuoYouZheQuanYiNeiBuJieZhuanDaoZhiDeBianDongSuoYouZheQuanYi" context="neeq_duration_T-1_M"/>
    <Item id="00006302" ccId="3527742226" eleName="ZhuanXiangChuBeiDeBianDongSuoYouZheQuanYi" context="neeq_duration_T-1_M"/>
    <Item id="00006303" ccId="1649857739" eleName="BenQiTiQuDaoZhiDeBianDongSuoYouZheQuanYi" context="neeq_duration_T-1_M"/>
    <Item id="00006304" ccId="2441634159" eleName="BenQiShiYongDaoZhiDeBianDongSuoYouZheQuanYi" context="neeq_duration_T-1_M"/>
    <Item id="00006308" ccId="3018025409" eleName="SuoYouZheTouRuZiBenDaoZhiDeBianDongShiShouZiBenHuoGuBen" context="neeq_duration_T_M"/>
    <Item id="00006309" ccId="2561818577" eleName="QiTaQuanYiGongJuChiYouZheTouRuZiBenDaoZhiDeBianDongShiShouZiBenHuoGuBen" context="neeq_duration_T_M"/>
    <Item id="00006310" ccId="2974704581" eleName="QiTaZengJianBianDongJinEShiShouZiBenHuoGuBen" context="neeq_duration_T_M"/>
    <Item id="00006314" ccId="737668353" eleName="CapitalSurplus" context="neeq_instant_T_M"/>
    <Item id="00006387" ccId="2781670714" eleName="SuoYouZheTouRuZiBenDaoZhiDeBianDongZiBenGongJi" context="neeq_duration_T_M"/>
    <Item id="00006388" ccId="4128331877" eleName="QiTaQuanYiGongJuChiYouZheTouRuZiBenDaoZhiDeBianDongZiBenGongJi" context="neeq_duration_T_M"/>
    <Item id="00006389" ccId="774361485" eleName="QiTaZengJianBianDongJinEZiBenGongJi" context="neeq_duration_T_M"/>
    <Item id="00006390" ccId="3753605379" eleName="SuoYouZheTouRuZiBenDaoZhiDeBianDongKuCunGu" context="neeq_duration_T_M"/>
    <Item id="00006391" ccId="975800687" eleName="QiTaQuanYiGongJuChiYouZheTouRuZiBenDaoZhiDeBianDongKuCunGu" context="neeq_duration_T_M"/>
    <Item id="00006392" ccId="766892290" eleName="QiTaZengJianBianDongJinEKuCunGu" context="neeq_duration_T_M"/>
    <Item id="00006393" ccId="21376267" eleName="SuoYouZheTouRuZiBenDaoZhiDeBianDongQiTaZongHeShouYi" context="neeq_duration_T_M"/>
    <Item id="00006394" ccId="3986489483" eleName="QiTaQuanYiGongJuChiYouZheTouRuZiBenDaoZhiDeBianDongQiTaZongHeShouYi" context="neeq_duration_T_M"/>
    <Item id="00006395" ccId="838653715" eleName="QiTaZengJianBianDongJinEQiTaZongHeShouYi" context="neeq_duration_T_M"/>
    <Item id="00006396" ccId="935096115" eleName="SuoYouZheTouRuZiBenDaoZhiDeBianDongZhuanXiangChuBei" context="neeq_duration_T_M"/>
    <Item id="00006397" ccId="4123791946" eleName="QiTaQuanYiGongJuChiYouZheTouRuZiBenDaoZhiDeBianDongZhuanXiangChuBei" context="neeq_duration_T_M"/>
    <Item id="00006398" ccId="3616386991" eleName="QiTaZengJianBianDongJinEZhuanXiangChuBei" context="neeq_duration_T_M"/>
    <Item id="00006399" ccId="4062193748" eleName="SuoYouZheTouRuZiBenDaoZhiDeBianDongYingYuGongJi" context="neeq_duration_T_M"/>
    <Item id="00006400" ccId="1040324599" eleName="QiTaQuanYiGongJuChiYouZheTouRuZiBenDaoZhiDeBianDongYingYuGongJi" context="neeq_duration_T_M"/>
    <Item id="00006401" ccId="1547569587" eleName="QiTaZengJianBianDongJinEYingYuGongJi" context="neeq_duration_T_M"/>
    <Item id="00006402" ccId="4041765316" eleName="QiTaZengJianBianDongJinEWeiFenPeiLiRun" context="neeq_duration_T_M"/>
    <Item id="00006403" ccId="1456293602" eleName="SuoYouZheTouRuZiBenDaoZhiDeBianDongWeiFenPeiLiRun" context="neeq_duration_T_M"/>
    <Item id="00006404" ccId="3529349680" eleName="QiTaQuanYiGongJuChiYouZheTouRuZiBenDaoZhiDeBianDongWeiFenPeiLiRun" context="neeq_duration_T_M"/>
    <Item id="00006405" ccId="362638446" eleName="SuoYouZheTouRuZiBenDaoZhiDeBianDongSuoYouZheQuanYi" context="neeq_duration_T_M"/>
    <Item id="00006406" ccId="4180675465" eleName="QiTaQuanYiGongJuChiYouZheTouRuZiBenDaoZhiDeBianDongSuoYouZheQuanYi" context="neeq_duration_T_M"/>
    <Item id="00006407" ccId="2912108639" eleName="QiTaZengJianBianDongJinESuoYouZheQuanYi" context="neeq_duration_T_M"/>
    <Item id="00006414" ccId="2248152218" eleName="SuoYouZheTouRuZiBenDaoZhiDeBianDongShiShouZiBenHuoGuBen" context="neeq_duration_T-1_M"/>
    <Item id="00006415" ccId="2233732426" eleName="QiTaQuanYiGongJuChiYouZheTouRuZiBenDaoZhiDeBianDongShiShouZiBenHuoGuBen" context="neeq_duration_T-1_M"/>
    <Item id="00006416" ccId="4118154661" eleName="QiTaZengJianBianDongJinEShiShouZiBenHuoGuBen" context="neeq_duration_T-1_M"/>
    <Item id="00006489" ccId="3592488675" eleName="SuoYouZheTouRuZiBenDaoZhiDeBianDongZiBenGongJi" context="neeq_duration_T-1_M"/>
    <Item id="00006490" ccId="3565971204" eleName="QiTaQuanYiGongJuChiYouZheTouRuZiBenDaoZhiDeBianDongZiBenGongJi" context="neeq_duration_T-1_M"/>
    <Item id="00006491" ccId="2924445674" eleName="QiTaZengJianBianDongJinEZiBenGongJi" context="neeq_duration_T-1_M"/>
    <Item id="00006492" ccId="3548624898" eleName="SuoYouZheTouRuZiBenDaoZhiDeBianDongKuCunGu" context="neeq_duration_T-1_M"/>
    <Item id="00006493" ccId="3087488544" eleName="QiTaQuanYiGongJuChiYouZheTouRuZiBenDaoZhiDeBianDongKuCunGu" context="neeq_duration_T-1_M"/>
    <Item id="00006494" ccId="1836562360" eleName="QiTaZengJianBianDongJinEKuCunGu" context="neeq_duration_T-1_M"/>
    <Item id="00006495" ccId="255802432" eleName="SuoYouZheTouRuZiBenDaoZhiDeBianDongQiTaZongHeShouYi" context="neeq_duration_T-1_M"/>
    <Item id="00006496" ccId="898324245" eleName="QiTaQuanYiGongJuChiYouZheTouRuZiBenDaoZhiDeBianDongQiTaZongHeShouYi" context="neeq_duration_T-1_M"/>
    <Item id="00006497" ccId="1102614478" eleName="QiTaZengJianBianDongJinEQiTaZongHeShouYi" context="neeq_duration_T-1_M"/>
    <Item id="00006498" ccId="2924979645" eleName="SuoYouZheTouRuZiBenDaoZhiDeBianDongZhuanXiangChuBei" context="neeq_duration_T-1_M"/>
    <Item id="00006499" ccId="1069771699" eleName="QiTaQuanYiGongJuChiYouZheTouRuZiBenDaoZhiDeBianDongZhuanXiangChuBei" context="neeq_duration_T-1_M"/>
    <Item id="00006500" ccId="4013245051" eleName="QiTaZengJianBianDongJinEZhuanXiangChuBei" context="neeq_duration_T-1_M"/>
    <Item id="00006501" ccId="1800881459" eleName="SuoYouZheTouRuZiBenDaoZhiDeBianDongYingYuGongJi" context="neeq_duration_T-1_M"/>
    <Item id="00006502" ccId="774908680" eleName="QiTaQuanYiGongJuChiYouZheTouRuZiBenDaoZhiDeBianDongYingYuGongJi" context="neeq_duration_T-1_M"/>
    <Item id="00006503" ccId="2205289082" eleName="QiTaZengJianBianDongJinEYingYuGongJi" context="neeq_duration_T-1_M"/>
    <Item id="00006504" ccId="3418807877" eleName="SuoYouZheTouRuZiBenDaoZhiDeBianDongWeiFenPeiLiRun" context="neeq_duration_T-1_M"/>
    <Item id="00006505" ccId="1382279722" eleName="QiTaQuanYiGongJuChiYouZheTouRuZiBenDaoZhiDeBianDongWeiFenPeiLiRun" context="neeq_duration_T-1_M"/>
    <Item id="00006506" ccId="3986333808" eleName="SuoYouZheTouRuZiBenDaoZhiDeBianDongSuoYouZheQuanYi" context="neeq_duration_T-1_M"/>
    <Item id="00006507" ccId="3113617108" eleName="QiTaQuanYiGongJuChiYouZheTouRuZiBenDaoZhiDeBianDongSuoYouZheQuanYi" context="neeq_duration_T-1_M"/>
    <Item id="00006508" ccId="1854454361" eleName="QiTaZengJianBianDongJinEWeiFenPeiLiRun" context="neeq_duration_T-1_M"/>
    <Item id="00006509" ccId="1970017068" eleName="QiTaZengJianBianDongJinESuoYouZheQuanYi" context="neeq_duration_T-1_M"/>
    <Item id="00007102" ccId="1777905188" eleName="kuaiJiZhengCeBianGengDaoZhiDeBianGengShiShouZiBenHuoGuBen" context="neeq_duration_T"/>
    <Item id="00007103" ccId="1656800656" eleName="QianQiChaCuoGengZhengDaoZhiDeBianGengShiShouZiBenHuoGuBen" context="neeq_duration_T"/>
    <Item id="00007104" ccId="2158493720" eleName="QiTaDaoZhiDeBianGengShiShouZiBenHuoGuBen" context="neeq_duration_T"/>
    <Item id="00007106" ccId="422543399" eleName="BenQiZengJianBianDongJinEShiShouZiBenHuoGuBen" context="neeq_duration_T"/>
    <Item id="00007107" ccId="674153179" eleName="SuoYouZheTouRuHeJianShaoZiBenDaoZhiDeBianDongShiShouZiBenHuoGuBen" context="neeq_duration_T"/>
    <Item id="00007108" ccId="3526028440" eleName="GuFenZhiFuJiRuSuoYouZheQuanYiDeJinEDaoZhiDeBianDongShiShouZiBenHuoGuBen" context="neeq_duration_T"/>
    <Item id="00007109" ccId="1661261201" eleName="LiRunFenPeiDaoZhiDeBianDongShiShouZiBenHuoGuBen" context="neeq_duration_T"/>
    <Item id="00007110" ccId="3359913656" eleName="TiQuYingYuGongJiDaoZhiDeBianDongShiShouZiBenHuoGuBen" context="neeq_duration_T"/>
    <Item id="00007111" ccId="2700580657" eleName="DuiSuoYouZheHuoGuDongDeFenPeiDaoZhiDeBianDongShiShouZiBenHuoGuBen" context="neeq_duration_T"/>
    <Item id="00007112" ccId="3452877227" eleName="QiTaLiRunFenPeiDaoZhiDeBianDongShiShouZiBenHuoGuBen" context="neeq_duration_T"/>
    <Item id="00007113" ccId="328023" eleName="QiTaSuoYouZheTouRuHeJianShaoZiBenDaoZhiDeBianDongShiShouZiBenHuoGuBen" context="neeq_duration_T"/>
    <Item id="00007114" ccId="2554717901" eleName="SuoYouZheQuanYiNeiBuJieZhuanBianDongDaoZhiDeBianDongShiShouZiBenHuoGuBen" context="neeq_duration_T"/>
    <Item id="00007115" ccId="2385667409" eleName="ZiBenGongJiZhuanZengZiBenHuoGuBenDaoZhiDeBianDongShiShouZiBenHuoGuBen" context="neeq_duration_T"/>
    <Item id="00007116" ccId="1744605825" eleName="YingYuGongJiZhuanZengZiBenHuoGuBenDaoZhiDeBianDongShiShouZiBenHuoGuBen" context="neeq_duration_T"/>
    <Item id="00007117" ccId="4184682448" eleName="YingYuGongJiMiBuKuiSunDaoZhiDeBianDongShiShouZiBenHuoGuBen" context="neeq_duration_T"/>
    <Item id="00007118" ccId="1412432606" eleName="QiTaSuoYouZheQuanYiNeiBuJieZhuanDaoZhiDeBianDongShiShouZiBenHuoGuBen" context="neeq_duration_T"/>
    <Item id="00007119" ccId="542562821" eleName="ZhuanXiangChuBeiDeBianDongShiShouZiBenHuoGuBen" context="neeq_duration_T"/>
    <Item id="00007120" ccId="1401020318" eleName="BenQiTiQuDaoZhiDeBianDongShiShouZiBenHuoGuBen" context="neeq_duration_T"/>
    <Item id="00007121" ccId="2721548937" eleName="BenQiShiYongDaoZhiDeBianDongShiShouZiBenHuoGuBen" context="neeq_duration_T"/>
    <Item id="00007125" ccId="3484566367" eleName="QianQiChaCuoGengZhengDaoZhiDeBianGengZiBenGongJi" context="neeq_duration_T"/>
    <Item id="00007126" ccId="3173204838" eleName="QiTaDaoZhiDeBianGengZiBenGongJi" context="neeq_duration_T"/>
    <Item id="00007127" ccId="831715937" eleName="BenNianNianChuYuEZiBenGongJi" context="neeq_duration_T"/>
    <Item id="00007130" ccId="3981243196" eleName="BenQiZengJianBianDongJinEZiBenGongJi" context="neeq_duration_T"/>
    <Item id="00007131" ccId="3740261647" eleName="SuoYouZheTouRuHeJianShaoZiBenDaoZhiDeBianDongZiBenGongJi" context="neeq_duration_T"/>
    <Item id="00007132" ccId="442972152" eleName="GuFenZhiFuJiRuSuoYouZheQuanYiDeJinEDaoZhiDeBianDongZiBenGongJi" context="neeq_duration_T"/>
    <Item id="00007133" ccId="390621758" eleName="QiTaSuoYouZheTouRuHeJianShaoZiBenDaoZhiDeBianDongZiBenGongJi" context="neeq_duration_T"/>
    <Item id="00007134" ccId="3025961295" eleName="LiRunFenPeiDaoZhiDeBianDongZiBenGongJi" context="neeq_duration_T"/>
    <Item id="00007135" ccId="4235786394" eleName="TiQuYingYuGongJiDaoZhiDeBianDongZiBenGongJi" context="neeq_duration_T"/>
    <Item id="00007136" ccId="2357522455" eleName="DuiSuoYouZheHuoGuDongDeFenPeiDaoZhiDeBianDongZiBenGongJi" context="neeq_duration_T"/>
    <Item id="00007137" ccId="906502033" eleName="QiTaLiRunFenPeiDaoZhiDeBianDongZiBenGongJi" context="neeq_duration_T"/>
    <Item id="00007138" ccId="818461348" eleName="SuoYouZheQuanYiNeiBuJieZhuanBianDongDaoZhiDeBianDongZiBenGongJi" context="neeq_duration_T"/>
    <Item id="00007139" ccId="987283679" eleName="ZiBenGongJiZhuanZengZiBenHuoGuBenDaoZhiDeBianDongZiBenGongJi" context="neeq_duration_T"/>
    <Item id="00007140" ccId="1605310898" eleName="YingYuGongJiZhuanZengZiBenHuoGuBenDaoZhiDeBianDongZiBenGongJi" context="neeq_duration_T"/>
    <Item id="00007141" ccId="1922835533" eleName="YingYuGongJiMiBuKuiSunDaoZhiDeBianDongZiBenGongJi" context="neeq_duration_T"/>
    <Item id="00007142" ccId="2548176611" eleName="QiTaSuoYouZheQuanYiNeiBuJieZhuanDaoZhiDeBianDongZiBenGongJi" context="neeq_duration_T"/>
    <Item id="00007143" ccId="2698956184" eleName="ZhuanXiangChuBeiDeBianDongZiBenGongJi" context="neeq_duration_T"/>
    <Item id="00007144" ccId="3005147700" eleName="BenQiTiQuDaoZhiDeBianDongZiBenGongJi" context="neeq_duration_T"/>
    <Item id="00007145" ccId="1586489275" eleName="BenQiShiYongDaoZhiDeBianDongZiBenGongJi" context="neeq_duration_T"/>
    <Item id="00007146" ccId="1546717877" eleName="kuaiJiZhengCeBianGengDaoZhiDeBianGengKuCunGu" context="neeq_duration_T"/>
    <Item id="00007147" ccId="1982272163" eleName="QianQiChaCuoGengZhengDaoZhiDeBianGengKuCunGu" context="neeq_duration_T"/>
    <Item id="00007148" ccId="3840869985" eleName="QiTaDaoZhiDeBianGengKuCunGu" context="neeq_duration_T"/>
    <Item id="00007149" ccId="1243299334" eleName="BenNianNianChuYuEKuCunGu" context="neeq_duration_T"/>
    <Item id="00007151" ccId="3793144614" eleName="BenQiZengJianBianDongJinEKuCunGu" context="neeq_duration_T"/>
    <Item id="00007152" ccId="624434745" eleName="JingLiRunHeQiTaZongHeShouYiBianDongDaoZhiDeBianDongJinEKuCunGu" context="neeq_duration_T"/>
    <Item id="00007153" ccId="3514402959" eleName="SuoYouZheTouRuHeJianShaoZiBenDaoZhiDeBianDongKuCunGu" context="neeq_duration_T"/>
    <Item id="00007154" ccId="3831080981" eleName="GuFenZhiFuJiRuSuoYouZheQuanYiDeJinEDaoZhiDeBianDongKuCunGu" context="neeq_duration_T"/>
    <Item id="00007155" ccId="2948645069" eleName="QiTaSuoYouZheTouRuHeJianShaoZiBenDaoZhiDeBianDong" context="neeq_duration_T"/>
    <Item id="00007156" ccId="2136665340" eleName="LiRunFenPeiDaoZhiDeBianDongKuCunGu" context="neeq_duration_T"/>
    <Item id="00007157" ccId="112179326" eleName="TiQuYingYuGongJiDaoZhiDeBianDongKuCunGu" context="neeq_duration_T"/>
    <Item id="00007158" ccId="4288908438" eleName="DuiSuoYouZheHuoGuDongDeFenPeiDaoZhiDeBianDongKuCunGu" context="neeq_duration_T"/>
    <Item id="00007159" ccId="1175610600" eleName="QiTaLiRunFenPeiDaoZhiDeBianDongKuCunGu" context="neeq_duration_T"/>
    <Item id="00007160" ccId="3031742136" eleName="SuoYouZheQuanYiNeiBuJieZhuanBianDongDaoZhiDeBianDongKuCunGu" context="neeq_duration_T"/>
    <Item id="00007161" ccId="3815512675" eleName="ZiBenGongJiZhuanZengZiBenHuoGuBenDaoZhiDeBianDongKuCunGu" context="neeq_duration_T"/>
    <Item id="00007162" ccId="1852527474" eleName="YingYuGongJiZhuanZengZiBenHuoGuBenDaoZhiDeBianDongKuCunGu" context="neeq_duration_T"/>
    <Item id="00007163" ccId="3469986681" eleName="YingYuGongJiMiBuKuiSunDaoZhiDeBianDongKuCunGu" context="neeq_duration_T"/>
    <Item id="00007164" ccId="627282234" eleName="QiTaSuoYouZheQuanYiNeiBuJieZhuanDaoZhiDeBianDongKuCunGu" context="neeq_duration_T"/>
    <Item id="00007165" ccId="3160715873" eleName="ZhuanXiangChuBeiDeBianDongKuCunGu" context="neeq_duration_T"/>
    <Item id="00007166" ccId="1254397597" eleName="BenQiTiQuDaoZhiDeBianDongKuCunGu" context="neeq_duration_T"/>
    <Item id="00007167" ccId="1877726865" eleName="BenQiShiYongDaoZhiDeBianDongKuCunGu" context="neeq_duration_T"/>
    <Item id="00007170" ccId="1485816649" eleName="kuaiJiZhengCeBianGengDaoZhiDeBianGengQiTaZongHeShouYi" context="neeq_duration_T"/>
    <Item id="00007171" ccId="3655864383" eleName="QianQiChaCuoGengZhengDaoZhiDeBianGengQiTaZongHeShouYi" context="neeq_duration_T"/>
    <Item id="00007172" ccId="3997127369" eleName="QiTaDaoZhiDeBianGengQiTaZongHeShouYi" context="neeq_duration_T"/>
    <Item id="00007173" ccId="4013628415" eleName="BenNianNianChuYuEQiTaZongHeShouYi" context="neeq_duration_T"/>
    <Item id="00007174" ccId="1508259200" eleName="BenQiZengJianBianDongJinEQiTaZongHeShouYi" context="neeq_duration_T"/>
    <Item id="00007175" ccId="2170738688" eleName="JingLiRunHeQiTaZongHeShouYiBianDongDaoZhiDeBianDongJinEQiTaZongHeShouYi" context="neeq_duration_T"/>
    <Item id="00007176" ccId="471182898" eleName="SuoYouZheTouRuHeJianShaoZiBenDaoZhiDeBianDongQiTaZongHeShouYi" context="neeq_duration_T"/>
    <Item id="00007177" ccId="263742009" eleName="GuFenZhiFuJiRuSuoYouZheQuanYiDeJinEDaoZhiDeBianDongQiTaZongHeShouYi" context="neeq_duration_T"/>
    <Item id="00007178" ccId="863166772" eleName="QiTaSuoYouZheTouRuHeJianShaoZiBenDaoZhiDeBianDongQiTaZongHeShouYi" context="neeq_duration_T"/>
    <Item id="00007179" ccId="681715796" eleName="LiRunFenPeiDaoZhiDeBianDongQiTaZongHeShouYi" context="neeq_duration_T"/>
    <Item id="00007180" ccId="501947283" eleName="TiQuYingYuGongJiDaoZhiDeBianDongQiTaZongHeShouYi" context="neeq_duration_T"/>
    <Item id="00007181" ccId="490607469" eleName="DuiSuoYouZheHuoGuDongDeFenPeiDaoZhiDeBianDongQiTaZongHeShouYi" context="neeq_duration_T"/>
    <Item id="00007182" ccId="425933739" eleName="QiTaLiRunFenPeiDaoZhiDeBianDongQiTaZongHeShouYi" context="neeq_duration_T"/>
    <Item id="00007183" ccId="2033687573" eleName="SuoYouZheQuanYiNeiBuJieZhuanBianDongDaoZhiDeBianDongQiTaZongHeShouYi" context="neeq_duration_T"/>
    <Item id="00007184" ccId="77875239" eleName="ZiBenGongJiZhuanZengZiBenHuoGuBenDaoZhiDeBianDongQiTaZongHeShouYi" context="neeq_duration_T"/>
    <Item id="00007185" ccId="1140306007" eleName="YingYuGongJiZhuanZengZiBenHuoGuBenDaoZhiDeBianDongQiTaZongHeShouYi" context="neeq_duration_T"/>
    <Item id="00007186" ccId="909037373" eleName="YingYuGongJiMiBuKuiSunDaoZhiDeBianDongQiTaZongHeShouYi" context="neeq_duration_T"/>
    <Item id="00007187" ccId="648564735" eleName="QiTaSuoYouZheQuanYiNeiBuJieZhuanDaoZhiDeBianDongQiTaZongHeShouYi" context="neeq_duration_T"/>
    <Item id="00007188" ccId="2561582381" eleName="ZhuanXiangChuBeiDeBianDongQiTaZongHeShouYi" context="neeq_duration_T"/>
    <Item id="00007189" ccId="3597035525" eleName="BenQiTiQuDaoZhiDeBianDongQiTaZongHeShouYi" context="neeq_duration_T"/>
    <Item id="00007190" ccId="3422736081" eleName="BenQiShiYongDaoZhiDeBianDongQiTaZongHeShouYi" context="neeq_duration_T"/>
    <Item id="00007193" ccId="1917127867" eleName="kuaiJiZhengCeBianGengDaoZhiDeBianGengZhuanXiangChuBei" context="neeq_duration_T"/>
    <Item id="00007194" ccId="2434551501" eleName="QianQiChaCuoGengZhengDaoZhiDeBianGengZhuanXiangChuBei" context="neeq_duration_T"/>
    <Item id="00007195" ccId="3106604973" eleName="QiTaDaoZhiDeBianGengZhuanXiangChuBei" context="neeq_duration_T"/>
    <Item id="00007196" ccId="3093960555" eleName="BenNianNianChuYuEZhuanXiangChuBei" context="neeq_duration_T"/>
    <Item id="00007197" ccId="626123893" eleName="BenQiZengJianBianDongJinEZhuanXiangChuBei" context="neeq_duration_T"/>
    <Item id="00007198" ccId="3893445257" eleName="JingLiRunHeQiTaZongHeShouYiBianDongDaoZhiDeBianDongJinEZhuanXiangChuBei" context="neeq_duration_T"/>
    <Item id="00007199" ccId="1917278383" eleName="SuoYouZheTouRuHeJianShaoZiBenDaoZhiDeBianDongZhuanXiangChuBei" context="neeq_duration_T"/>
    <Item id="00007200" ccId="1777976952" eleName="GuFenZhiFuJiRuSuoYouZheQuanYiDeJinEDaoZhiDeBianDongZhuanXiangChuBei" context="neeq_duration_T"/>
    <Item id="00007201" ccId="1421296262" eleName="QiTaSuoYouZheTouRuHeJianShaoZiBenDaoZhiDeBianDongZhuanXiangChuBei" context="neeq_duration_T"/>
    <Item id="00007202" ccId="3829930048" eleName="LiRunFenPeiDaoZhiDeBianDongZhuanXiangChuBei" context="neeq_duration_T"/>
    <Item id="00007203" ccId="3039688424" eleName="TiQuYingYuGongJiDaoZhiDeBianDongZhuanXiangChuBei" context="neeq_duration_T"/>
    <Item id="00007204" ccId="2940783183" eleName="DuiSuoYouZheHuoGuDongDeFenPeiDaoZhiDeBianDongZhuanXiangChuBei" context="neeq_duration_T"/>
    <Item id="00007205" ccId="1399404055" eleName="QiTaLiRunFenPeiDaoZhiDeBianDongZhuanXiangChuBei" context="neeq_duration_T"/>
    <Item id="00007206" ccId="1289009589" eleName="SuoYouZheQuanYiNeiBuJieZhuanBianDongDaoZhiDeBianDongZhuanXiangChuBei" context="neeq_duration_T"/>
    <Item id="00007207" ccId="141630635" eleName="ZiBenGongJiZhuanZengZiBenHuoGuBenDaoZhiDeBianDongZhuanXiangChuBei" context="neeq_duration_T"/>
    <Item id="00007208" ccId="1244066850" eleName="YingYuGongJiZhuanZengZiBenHuoGuBenDaoZhiDeBianDongZhuanXiangChuBei" context="neeq_duration_T"/>
    <Item id="00007209" ccId="91441284" eleName="YingYuGongJiMiBuKuiSunDaoZhiDeBianDongZhuanXiangChuBei" context="neeq_duration_T"/>
    <Item id="00007210" ccId="3719678551" eleName="QiTaSuoYouZheQuanYiNeiBuJieZhuanDaoZhiDeBianDongZhuanXiangChuBei" context="neeq_duration_T"/>
    <Item id="00007211" ccId="3741577245" eleName="ZhuanXiangChuBeiDeBianDongZhuanXiangChuBei" context="neeq_duration_T"/>
    <Item id="00007212" ccId="2400785080" eleName="BenQiTiQuDaoZhiDeBianDongZhuanXiangChuBei" context="neeq_duration_T"/>
    <Item id="00007213" ccId="2885350270" eleName="BenQiShiYongDaoZhiDeBianDongZhuanXiangChuBei" context="neeq_duration_T"/>
    <Item id="00007216" ccId="3165111739" eleName="kuaiJiZhengCeBianGengDaoZhiDeBianGengYingYuGongJi" context="neeq_duration_T"/>
    <Item id="00007217" ccId="832099321" eleName="QianQiChaCuoGengZhengDaoZhiDeBianGengYingYuGongJi" context="neeq_duration_T"/>
    <Item id="00007218" ccId="1483042293" eleName="QiTaDaoZhiDeBianGengYingYuGongJi" context="neeq_duration_T"/>
    <Item id="00007219" ccId="2700573099" eleName="BenNianNianChuYuEYingYuGongJi" context="neeq_duration_T"/>
    <Item id="00007220" ccId="2832858741" eleName="BenQiZengJianBianDongJinEYingYuGongJi" context="neeq_duration_T"/>
    <Item id="00007221" ccId="2669508472" eleName="JingLiRunHeQiTaZongHeShouYiBianDongDaoZhiDeBianDongJinEYingYuGongJi" context="neeq_duration_T"/>
    <Item id="00007222" ccId="3733101339" eleName="SuoYouZheTouRuHeJianShaoZiBenDaoZhiDeBianDongYingYuGongJi" context="neeq_duration_T"/>
    <Item id="00007223" ccId="752780296" eleName="GuFenZhiFuJiRuSuoYouZheQuanYiDeJinEDaoZhiDeBianDongYingYuGongJi" context="neeq_duration_T"/>
    <Item id="00007224" ccId="3471541768" eleName="QiTaSuoYouZheTouRuHeJianShaoZiBenDaoZhiDeBianDongYingYuGongJi" context="neeq_duration_T"/>
    <Item id="00007225" ccId="401260421" eleName="LiRunFenPeiDaoZhiDeBianDongYingYuGongJi" context="neeq_duration_T"/>
    <Item id="00007226" ccId="4270322891" eleName="TiQuYingYuGongJiDaoZhiDeBianDongYingYuGongJi" context="neeq_duration_T"/>
    <Item id="00007227" ccId="3015560123" eleName="DuiSuoYouZheHuoGuDongDeFenPeiDaoZhiDeBianDongYingYuGongJi" context="neeq_duration_T"/>
    <Item id="00007228" ccId="4272869282" eleName="QiTaLiRunFenPeiDaoZhiDeBianDongYingYuGongJi" context="neeq_duration_T"/>
    <Item id="00007229" ccId="3894214782" eleName="SuoYouZheQuanYiNeiBuJieZhuanBianDongDaoZhiDeBianDongYingYuGongJi" context="neeq_duration_T"/>
    <Item id="00007230" ccId="40406787" eleName="ZiBenGongJiZhuanZengZiBenHuoGuBenDaoZhiDeBianDongYingYuGongJi" context="neeq_duration_T"/>
    <Item id="00007231" ccId="3340096933" eleName="YingYuGongJiZhuanZengZiBenHuoGuBenDaoZhiDeBianDongYingYuGongJi" context="neeq_duration_T"/>
    <Item id="00007232" ccId="2898857316" eleName="YingYuGongJiMiBuKuiSunDaoZhiDeBianDongYingYuGongJi" context="neeq_duration_T"/>
    <Item id="00007233" ccId="778366872" eleName="QiTaSuoYouZheQuanYiNeiBuJieZhuanDaoZhiDeBianDongYingYuGongJi" context="neeq_duration_T"/>
    <Item id="00007234" ccId="480429729" eleName="ZhuanXiangChuBeiDeBianDongYingYuGongJi" context="neeq_duration_T"/>
    <Item id="00007235" ccId="2739197846" eleName="BenQiTiQuDaoZhiDeBianDongYingYuGongJi" context="neeq_duration_T"/>
    <Item id="00007236" ccId="2073776534" eleName="BenQiShiYongDaoZhiDeBianDongYingYuGongJi" context="neeq_duration_T"/>
    <Item id="00007239" ccId="3989574639" eleName="kuaiJiZhengCeBianGengDaoZhiDeBianGengWeiFenPeiLiRun" context="neeq_duration_T"/>
    <Item id="00007240" ccId="2603676596" eleName="QianQiChaCuoGengZhengDaoZhiDeBianGengWeiFenPeiLiRun" context="neeq_duration_T"/>
    <Item id="00007241" ccId="166609352" eleName="QiTaDaoZhiDeBianGengWeiFenPeiLiRun" context="neeq_duration_T"/>
    <Item id="00007242" ccId="2136593524" eleName="BenNianNianChuYuEWeiFenPeiLiRun" context="neeq_duration_T"/>
    <Item id="00007243" ccId="2450810538" eleName="BenQiZengJianBianDongJinEWeiFenPeiLiRun" context="neeq_duration_T"/>
    <Item id="00007244" ccId="2501070193" eleName="JingLiRunHeQiTaZongHeShouYiBianDongDaoZhiDeBianDongJinEWeiFenPeiLiRun" context="neeq_duration_T"/>
    <Item id="00007245" ccId="114025976" eleName="SuoYouZheTouRuHeJianShaoZiBenDaoZhiDeBianDongWeiFenPeiLiRun" context="neeq_duration_T"/>
    <Item id="00007246" ccId="4174204923" eleName="GuFenZhiFuJiRuSuoYouZheQuanYiDeJinEDaoZhiDeBianDongWeiFenPeiLiRun" context="neeq_duration_T"/>
    <Item id="00007247" ccId="2905871181" eleName="QiTaSuoYouZheTouRuHeJianShaoZiBenDaoZhiDeBianDongWeiFenPeiLiRun" context="neeq_duration_T"/>
    <Item id="00007248" ccId="2955050365" eleName="LiRunFenPeiDaoZhiDeBianDongWeiFenPeiLiRun" context="neeq_duration_T"/>
    <Item id="00007249" ccId="3040530589" eleName="TiQuYingYuGongJiDaoZhiDeBianDongWeiFenPeiLiRun" context="neeq_duration_T"/>
    <Item id="00007250" ccId="3142911230" eleName="DuiSuoYouZheHuoGuDongDeFenPeiDaoZhiDeBianDongWeiFenPeiLiRun" context="neeq_duration_T"/>
    <Item id="00007251" ccId="2647695284" eleName="QiTaLiRunFenPeiDaoZhiDeBianDongWeiFenPeiLiRun" context="neeq_duration_T"/>
    <Item id="00007252" ccId="2787460581" eleName="SuoYouZheQuanYiNeiBuJieZhuanBianDongDaoZhiDeBianDongWeiFenPeiLiRun" context="neeq_duration_T"/>
    <Item id="00007253" ccId="2817827517" eleName="ZiBenGongJiZhuanZengZiBenHuoGuBenDaoZhiDeBianDongWeiFenPeiLiRun" context="neeq_duration_T"/>
    <Item id="00007254" ccId="3672516032" eleName="YingYuGongJiZhuanZengZiBenHuoGuBenDaoZhiDeBianDongWeiFenPeiLiRun" context="neeq_duration_T"/>
    <Item id="00007255" ccId="1838183926" eleName="YingYuGongJiMiBuKuiSunDaoZhiDeBianDongWeiFenPeiLiRun" context="neeq_duration_T"/>
    <Item id="00007256" ccId="4140890532" eleName="QiTaSuoYouZheQuanYiNeiBuJieZhuanDaoZhiDeBianDongWeiFenPeiLiRun" context="neeq_duration_T"/>
    <Item id="00007257" ccId="2505537968" eleName="ZhuanXiangChuBeiDeBianDongWeiFenPeiLiRun" context="neeq_duration_T"/>
    <Item id="00007258" ccId="3626109543" eleName="BenQiTiQuDaoZhiDeBianDongWeiFenPeiLiRun" context="neeq_duration_T"/>
    <Item id="00007259" ccId="1327010018" eleName="BenQiShiYongDaoZhiDeBianDongWeiFenPeiLiRun" context="neeq_duration_T"/>
    <Item id="00007262" ccId="3156398187" eleName="kuaiJiZhengCeBianGengDaoZhiDeBianGengShaoShuGuDongQuanYi" context="neeq_duration_T"/>
    <Item id="00007263" ccId="1104918398" eleName="QianQiChaCuoGengZhengDaoZhiDeBianGengShaoShuGuDongQuanYi" context="neeq_duration_T"/>
    <Item id="00007264" ccId="3406414" eleName="QiTaDaoZhiDeBianGengShaoShuGuDongQuanYi" context="neeq_duration_T"/>
    <Item id="00007265" ccId="4110446387" eleName="BenNianNianChuYuEShaoShuGuDongQuanYi" context="neeq_duration_T"/>
    <Item id="00007266" ccId="2767561639" eleName="BenQiZengJianBianDongJinEShaoShuGuDongQuanYi" context="neeq_duration_T"/>
    <Item id="00007267" ccId="3718294930" eleName="JingLiRunHeQiTaZongHeShouYiBianDongDaoZhiDeBianDongJinEShaoShuGuDongQuanYi" context="neeq_duration_T"/>
    <Item id="00007268" ccId="3820751185" eleName="SuoYouZheTouRuHeJianShaoZiBenDaoZhiDeBianDongShaoShuGuDongQuanYi" context="neeq_duration_T"/>
    <Item id="00007269" ccId="1880898631" eleName="GuFenZhiFuJiRuSuoYouZheQuanYiDeJinEDaoZhiDeBianDongShaoShuGuDongQuanYi" context="neeq_duration_T"/>
    <Item id="00007270" ccId="1386134407" eleName="QiTaSuoYouZheTouRuHeJianShaoZiBenDaoZhiDeBianDongShaoShuGuDongQuanYi" context="neeq_duration_T"/>
    <Item id="00007271" ccId="556051215" eleName="LiRunFenPeiDaoZhiDeBianDongShaoShuGuDongQuanYi" context="neeq_duration_T"/>
    <Item id="00007272" ccId="2428840029" eleName="TiQuYingYuGongJiDaoZhiDeBianDongShaoShuGuDongQuanYi" context="neeq_duration_T"/>
    <Item id="00007273" ccId="3432384679" eleName="DuiSuoYouZheHuoGuDongDeFenPeiDaoZhiDeBianDongShaoShuGuDongQuanYi" context="neeq_duration_T"/>
    <Item id="00007274" ccId="4095185898" eleName="QiTaLiRunFenPeiDaoZhiDeBianDongShaoShuGuDongQuanYi" context="neeq_duration_T"/>
    <Item id="00007275" ccId="1176156052" eleName="SuoYouZheQuanYiNeiBuJieZhuanBianDongDaoZhiDeBianDongShaoShuGuDongQuanYi" context="neeq_duration_T"/>
    <Item id="00007276" ccId="1621107618" eleName="ZiBenGongJiZhuanZengZiBenHuoGuBenDaoZhiDeBianDongShaoShuGuDongQuanYi" context="neeq_duration_T"/>
    <Item id="00007277" ccId="2391061843" eleName="YingYuGongJiZhuanZengZiBenHuoGuBenDaoZhiDeBianDongShaoShuGuDongQuanYi" context="neeq_duration_T"/>
    <Item id="00007278" ccId="3396150248" eleName="YingYuGongJiMiBuKuiSunDaoZhiDeBianDongShaoShuGuDongQuanYi" context="neeq_duration_T"/>
    <Item id="00007279" ccId="1364478832" eleName="QiTaSuoYouZheQuanYiNeiBuJieZhuanDaoZhiDeBianDongShaoShuGuDongQuanYi" context="neeq_duration_T"/>
    <Item id="00007280" ccId="3867462228" eleName="ZhuanXiangChuBeiDeBianDongShaoShuGuDongQuanYi" context="neeq_duration_T"/>
    <Item id="00007281" ccId="438580736" eleName="BenQiTiQuDaoZhiDeBianDongShaoShuGuDongQuanYi" context="neeq_duration_T"/>
    <Item id="00007282" ccId="109477870" eleName="BenQiShiYongDaoZhiDeBianDongShaoShuGuDongQuanYi" context="neeq_duration_T"/>
    <Item id="00007285" ccId="699899580" eleName="kuaiJiZhengCeBianGengDaoZhiDeBianGengSuoYouZheQuanYi" context="neeq_duration_T"/>
    <Item id="00007286" ccId="2524967153" eleName="QianQiChaCuoGengZhengDaoZhiDeBianGengSuoYouZheQuanYi" context="neeq_duration_T"/>
    <Item id="00007287" ccId="4072202249" eleName="QiTaDaoZhiDeBianGengSuoYouZheQuanYi" context="neeq_duration_T"/>
    <Item id="00007288" ccId="2975236522" eleName="BenNianNianChuYuESuoYouZheQuanYi" context="neeq_duration_T"/>
    <Item id="00007289" ccId="1164744634" eleName="BenQiZengJianBianDongJinESuoYouZheQuanYi" context="neeq_duration_T"/>
    <Item id="00007290" ccId="3609920378" eleName="JingLiRunHeQiTaZongHeShouYiBianDongDaoZhiDeBianDongJinESuoYouZheQuanYi" context="neeq_duration_T"/>
    <Item id="00007292" ccId="3634966413" eleName="GuFenZhiFuJiRuSuoYouZheQuanYiDeJinEDaoZhiDeBianDongSuoYouZheQuanYi" context="neeq_duration_T"/>
    <Item id="00007293" ccId="3402083287" eleName="QiTaSuoYouZheTouRuHeJianShaoZiBenDaoZhiDeBianDongSuoYouZheQuanYi" context="neeq_duration_T"/>
    <Item id="00007294" ccId="2671286862" eleName="LiRunFenPeiDaoZhiDeBianDongSuoYouZheQuanYi" context="neeq_duration_T"/>
    <Item id="00007295" ccId="264960751" eleName="TiQuYingYuGongJiDaoZhiDeBianDongSuoYouZheQuanYi" context="neeq_duration_T"/>
    <Item id="00007296" ccId="180560768" eleName="DuiSuoYouZheHuoGuDongDeFenPeiDaoZhiDeBianDongSuoYouZheQuanYi" context="neeq_duration_T"/>
    <Item id="00007297" ccId="3793148034" eleName="QiTaLiRunFenPeiDaoZhiDeBianDongSuoYouZheQuanYi" context="neeq_duration_T"/>
    <Item id="00007298" ccId="3743431806" eleName="SuoYouZheQuanYiNeiBuJieZhuanBianDongDaoZhiDeBianDongSuoYouZheQuanYi" context="neeq_duration_T"/>
    <Item id="00007299" ccId="3710595746" eleName="ZiBenGongJiZhuanZengZiBenHuoGuBenDaoZhiDeBianDongSuoYouZheQuanYi" context="neeq_duration_T"/>
    <Item id="00007300" ccId="865099363" eleName="YingYuGongJiZhuanZengZiBenHuoGuBenDaoZhiDeBianDongSuoYouZheQuanYi" context="neeq_duration_T"/>
    <Item id="00007301" ccId="3686616372" eleName="YingYuGongJiMiBuKuiSunDaoZhiDeBianDongSuoYouZheQuanYi" context="neeq_duration_T"/>
    <Item id="00007302" ccId="2155330747" eleName="QiTaSuoYouZheQuanYiNeiBuJieZhuanDaoZhiDeBianDongSuoYouZheQuanYi" context="neeq_duration_T"/>
    <Item id="00007303" ccId="3690850044" eleName="ZhuanXiangChuBeiDeBianDongSuoYouZheQuanYi" context="neeq_duration_T"/>
    <Item id="00007304" ccId="2391913251" eleName="BenQiTiQuDaoZhiDeBianDongSuoYouZheQuanYi" context="neeq_duration_T"/>
    <Item id="00007305" ccId="3509545398" eleName="BenQiShiYongDaoZhiDeBianDongSuoYouZheQuanYi" context="neeq_duration_T"/>
    <Item id="00007307" ccId="1954830414" eleName="JingLiRunHeQiTaZongHeShouYiBianDongDaoZhiDeBianDongJinEShiShouZiBenHuoGuBen" context="neeq_duration_T"/>
    <Item id="00007308" ccId="2569759006" eleName="JingLiRunHeQiTaZongHeShouYiBianDongDaoZhiDeBianDongJinEZiBenGongJi" context="neeq_duration_T"/>
    <Item id="00007310" ccId="3315431554" eleName="CapitalSurplus" context="neeq_instant_T-1"/>
    <Item id="00007311" ccId="2361309765" eleName="KuCunGu" context="neeq_instant_T-1"/>
    <Item id="00007312" ccId="3900687293" eleName="QiTaZongHeShouYi" context="neeq_instant_T-1"/>
    <Item id="00007314" ccId="1222331848" eleName="BenNianNianChuYuEShiShouZiBenHuoGuBen" context="neeq_duration_T"/>
    <Item id="00007316" ccId="1530913909" eleName="IssuedCapital" context="neeq_instant_T-1"/>
    <Item id="00007317" ccId="908740785" eleName="SpecializedReserve" context="neeq_instant_T-1"/>
    <Item id="00007318" ccId="332498720" eleName="SurplusReserves" context="neeq_instant_T-1"/>
    <Item id="00007319" ccId="3653543726" eleName="RetainedEarnings" context="neeq_instant_T-1"/>
    <Item id="00007320" ccId="3272350864" eleName="NoncontrollingInterests" context="neeq_instant_T-1"/>
    <Item id="00007321" ccId="1858619868" eleName="Equity" context="neeq_instant_T-1"/>
    <Item id="00007322" ccId="548807078" eleName="SuoYouZheTouRuHeJianShaoZiBenDaoZhiDeBianDongSuoYouZheQuanYi" context="neeq_duration_T"/>
    <Item id="00007323" ccId="1607623059" eleName="IssuedCapital" context="neeq_instant_T-2"/>
    <Item id="00007325" ccId="846222120" eleName="KuCunGu" context="neeq_instant_T-2"/>
    <Item id="00007326" ccId="3767478517" eleName="QiTaZongHeShouYi" context="neeq_instant_T-2"/>
    <Item id="00007327" ccId="3811115961" eleName="SpecializedReserve" context="neeq_instant_T-2"/>
    <Item id="00007328" ccId="3059190986" eleName="SurplusReserves" context="neeq_instant_T-2"/>
    <Item id="00007329" ccId="2699729217" eleName="RetainedEarnings" context="neeq_instant_T-2"/>
    <Item id="00007330" ccId="3223229200" eleName="NoncontrollingInterests" context="neeq_instant_T-2"/>
    <Item id="00007331" ccId="4179438826" eleName="Equity" context="neeq_instant_T-2"/>
    <Item id="00007332" ccId="1985344573" eleName="BenNianNianChuYuEShiShouZiBenHuoGuBen" context="neeq_duration_T-1"/>
    <Item id="00007333" ccId="758874873" eleName="IssuedCapital" context="neeq_instant_T"/>
    <Item id="00007334" ccId="2283060578" eleName="CapitalSurplus" context="neeq_instant_T"/>
    <Item id="00007335" ccId="3018949421" eleName="KuCunGu" context="neeq_instant_T"/>
    <Item id="00007336" ccId="136620259" eleName="QiTaZongHeShouYi" context="neeq_instant_T"/>
    <Item id="00007337" ccId="2660411334" eleName="SpecializedReserve" context="neeq_instant_T"/>
    <Item id="00007338" ccId="1670523435" eleName="SurplusReserves" context="neeq_instant_T"/>
    <Item id="00007339" ccId="408738399" eleName="RetainedEarnings" context="neeq_instant_T"/>
    <Item id="00007340" ccId="3575447492" eleName="NoncontrollingInterests" context="neeq_instant_T"/>
    <Item id="00007341" ccId="1803345868" eleName="Equity" context="neeq_instant_T"/>
    <Item id="00007342" ccId="2963830550" eleName="kuaiJiZhengCeBianGengDaoZhiDeBianGengShiShouZiBenHuoGuBen" context="neeq_duration_T-1"/>
    <Item id="00007343" ccId="3701877737" eleName="QianQiChaCuoGengZhengDaoZhiDeBianGengShiShouZiBenHuoGuBen" context="neeq_duration_T-1"/>
    <Item id="00007344" ccId="1953906035" eleName="QiTaDaoZhiDeBianGengShiShouZiBenHuoGuBen" context="neeq_duration_T-1"/>
    <Item id="00007345" ccId="2568831816" eleName="BenQiZengJianBianDongJinEShiShouZiBenHuoGuBen" context="neeq_duration_T-1"/>
    <Item id="00007346" ccId="2169361375" eleName="JingLiRunHeQiTaZongHeShouYiBianDongDaoZhiDeBianDongJinEShiShouZiBenHuoGuBen" context="neeq_duration_T-1"/>
    <Item id="00007347" ccId="1075700230" eleName="SuoYouZheTouRuHeJianShaoZiBenDaoZhiDeBianDongShiShouZiBenHuoGuBen" context="neeq_duration_T-1"/>
    <Item id="00007348" ccId="465322386" eleName="GuFenZhiFuJiRuSuoYouZheQuanYiDeJinEDaoZhiDeBianDongShiShouZiBenHuoGuBen" context="neeq_duration_T-1"/>
    <Item id="00007349" ccId="4164711486" eleName="QiTaSuoYouZheTouRuHeJianShaoZiBenDaoZhiDeBianDongShiShouZiBenHuoGuBen" context="neeq_duration_T-1"/>
    <Item id="00007350" ccId="1923136598" eleName="LiRunFenPeiDaoZhiDeBianDongShiShouZiBenHuoGuBen" context="neeq_duration_T-1"/>
    <Item id="00007351" ccId="4096877089" eleName="TiQuYingYuGongJiDaoZhiDeBianDongShiShouZiBenHuoGuBen" context="neeq_duration_T-1"/>
    <Item id="00007352" ccId="615411325" eleName="DuiSuoYouZheHuoGuDongDeFenPeiDaoZhiDeBianDongShiShouZiBenHuoGuBen" context="neeq_duration_T-1"/>
    <Item id="00007353" ccId="2096828476" eleName="QiTaLiRunFenPeiDaoZhiDeBianDongShiShouZiBenHuoGuBen" context="neeq_duration_T-1"/>
    <Item id="00007354" ccId="1318848857" eleName="SuoYouZheQuanYiNeiBuJieZhuanBianDongDaoZhiDeBianDongShiShouZiBenHuoGuBen" context="neeq_duration_T-1"/>
    <Item id="00007355" ccId="1929153144" eleName="ZiBenGongJiZhuanZengZiBenHuoGuBenDaoZhiDeBianDongShiShouZiBenHuoGuBen" context="neeq_duration_T-1"/>
    <Item id="00007356" ccId="685484686" eleName="YingYuGongJiZhuanZengZiBenHuoGuBenDaoZhiDeBianDongShiShouZiBenHuoGuBen" context="neeq_duration_T-1"/>
    <Item id="00007357" ccId="68388070" eleName="YingYuGongJiMiBuKuiSunDaoZhiDeBianDongShiShouZiBenHuoGuBen" context="neeq_duration_T-1"/>
    <Item id="00007358" ccId="1270432732" eleName="QiTaSuoYouZheQuanYiNeiBuJieZhuanDaoZhiDeBianDongShiShouZiBenHuoGuBen" context="neeq_duration_T-1"/>
    <Item id="00007359" ccId="2093735171" eleName="ZhuanXiangChuBeiDeBianDongShiShouZiBenHuoGuBen" context="neeq_duration_T-1"/>
    <Item id="00007360" ccId="1054427838" eleName="BenQiTiQuDaoZhiDeBianDongShiShouZiBenHuoGuBen" context="neeq_duration_T-1"/>
    <Item id="00007361" ccId="857933932" eleName="BenQiShiYongDaoZhiDeBianDongShiShouZiBenHuoGuBen" context="neeq_duration_T-1"/>
    <Item id="00007362" ccId="359795407" eleName="IssuedCapital" context="neeq_instant_T-1"/>
    <Item id="00007363" ccId="625047632" eleName="CapitalSurplus" context="neeq_instant_T-1"/>
    <Item id="00007364" ccId="2329163227" eleName="KuCunGu" context="neeq_instant_T-1"/>
    <Item id="00007365" ccId="3336476628" eleName="QiTaZongHeShouYi" context="neeq_instant_T-1"/>
    <Item id="00007366" ccId="161443429" eleName="SpecializedReserve" context="neeq_instant_T-1"/>
    <Item id="00007367" ccId="4128865726" eleName="SurplusReserves" context="neeq_instant_T-1"/>
    <Item id="00007368" ccId="2038386399" eleName="RetainedEarnings" context="neeq_instant_T-1"/>
    <Item id="00007369" ccId="2756774794" eleName="NoncontrollingInterests" context="neeq_instant_T-1"/>
    <Item id="00007370" ccId="3887818020" eleName="Equity" context="neeq_instant_T-1"/>
    <Item id="00007372" ccId="1942329298" eleName="QianQiChaCuoGengZhengDaoZhiDeBianGengZiBenGongJi" context="neeq_duration_T-1"/>
    <Item id="00007373" ccId="3612839683" eleName="QiTaDaoZhiDeBianGengZiBenGongJi" context="neeq_duration_T-1"/>
    <Item id="00007374" ccId="3407243262" eleName="BenNianNianChuYuEZiBenGongJi" context="neeq_duration_T-1"/>
    <Item id="00007375" ccId="2642990669" eleName="BenQiZengJianBianDongJinEZiBenGongJi" context="neeq_duration_T-1"/>
    <Item id="00007376" ccId="1728414502" eleName="JingLiRunHeQiTaZongHeShouYiBianDongDaoZhiDeBianDongJinEZiBenGongJi" context="neeq_duration_T-1"/>
    <Item id="00007377" ccId="10115592" eleName="SuoYouZheTouRuHeJianShaoZiBenDaoZhiDeBianDongZiBenGongJi" context="neeq_duration_T-1"/>
    <Item id="00007378" ccId="198213302" eleName="GuFenZhiFuJiRuSuoYouZheQuanYiDeJinEDaoZhiDeBianDongZiBenGongJi" context="neeq_duration_T-1"/>
    <Item id="00007379" ccId="2355752328" eleName="QiTaSuoYouZheTouRuHeJianShaoZiBenDaoZhiDeBianDongZiBenGongJi" context="neeq_duration_T-1"/>
    <Item id="00007380" ccId="3958739654" eleName="LiRunFenPeiDaoZhiDeBianDongZiBenGongJi" context="neeq_duration_T-1"/>
    <Item id="00007381" ccId="3003532509" eleName="TiQuYingYuGongJiDaoZhiDeBianDongZiBenGongJi" context="neeq_duration_T-1"/>
    <Item id="00007382" ccId="2642614370" eleName="DuiSuoYouZheHuoGuDongDeFenPeiDaoZhiDeBianDongZiBenGongJi" context="neeq_duration_T-1"/>
    <Item id="00007383" ccId="1597058267" eleName="QiTaLiRunFenPeiDaoZhiDeBianDongZiBenGongJi" context="neeq_duration_T-1"/>
    <Item id="00007384" ccId="1415118323" eleName="SuoYouZheQuanYiNeiBuJieZhuanBianDongDaoZhiDeBianDongZiBenGongJi" context="neeq_duration_T-1"/>
    <Item id="00007385" ccId="2948338554" eleName="ZiBenGongJiZhuanZengZiBenHuoGuBenDaoZhiDeBianDongZiBenGongJi" context="neeq_duration_T-1"/>
    <Item id="00007386" ccId="289401913" eleName="YingYuGongJiZhuanZengZiBenHuoGuBenDaoZhiDeBianDongZiBenGongJi" context="neeq_duration_T-1"/>
    <Item id="00007387" ccId="2398076474" eleName="YingYuGongJiMiBuKuiSunDaoZhiDeBianDongZiBenGongJi" context="neeq_duration_T-1"/>
    <Item id="00007388" ccId="3474768265" eleName="QiTaSuoYouZheQuanYiNeiBuJieZhuanDaoZhiDeBianDongZiBenGongJi" context="neeq_duration_T-1"/>
    <Item id="00007389" ccId="2955747400" eleName="ZhuanXiangChuBeiDeBianDongZiBenGongJi" context="neeq_duration_T-1"/>
    <Item id="00007390" ccId="702667089" eleName="BenQiTiQuDaoZhiDeBianDongZiBenGongJi" context="neeq_duration_T-1"/>
    <Item id="00007391" ccId="3722767600" eleName="BenQiShiYongDaoZhiDeBianDongZiBenGongJi" context="neeq_duration_T-1"/>
    <Item id="00007392" ccId="1924444131" eleName="kuaiJiZhengCeBianGengDaoZhiDeBianGengKuCunGu" context="neeq_duration_T-1"/>
    <Item id="00007393" ccId="4275650312" eleName="QianQiChaCuoGengZhengDaoZhiDeBianGengKuCunGu" context="neeq_duration_T-1"/>
    <Item id="00007394" ccId="1826625888" eleName="QiTaDaoZhiDeBianGengKuCunGu" context="neeq_duration_T-1"/>
    <Item id="00007395" ccId="4148216199" eleName="BenNianNianChuYuEKuCunGu" context="neeq_duration_T-1"/>
    <Item id="00007396" ccId="179867303" eleName="BenQiZengJianBianDongJinEKuCunGu" context="neeq_duration_T-1"/>
    <Item id="00007397" ccId="2700653062" eleName="JingLiRunHeQiTaZongHeShouYiBianDongDaoZhiDeBianDongJinEKuCunGu" context="neeq_duration_T-1"/>
    <Item id="00007398" ccId="2604985438" eleName="SuoYouZheTouRuHeJianShaoZiBenDaoZhiDeBianDongKuCunGu" context="neeq_duration_T-1"/>
    <Item id="00007399" ccId="1221797478" eleName="GuFenZhiFuJiRuSuoYouZheQuanYiDeJinEDaoZhiDeBianDongKuCunGu" context="neeq_duration_T-1"/>
    <Item id="00007400" ccId="201296656" eleName="QiTaSuoYouZheTouRuHeJianShaoZiBenDaoZhiDeBianDong" context="neeq_duration_T-1"/>
    <Item id="00007401" ccId="1089818580" eleName="LiRunFenPeiDaoZhiDeBianDongKuCunGu" context="neeq_duration_T-1"/>
    <Item id="00007402" ccId="3844497572" eleName="TiQuYingYuGongJiDaoZhiDeBianDongKuCunGu" context="neeq_duration_T-1"/>
    <Item id="00007403" ccId="3488650333" eleName="DuiSuoYouZheHuoGuDongDeFenPeiDaoZhiDeBianDongKuCunGu" context="neeq_duration_T-1"/>
    <Item id="00007404" ccId="3119242294" eleName="QiTaLiRunFenPeiDaoZhiDeBianDongKuCunGu" context="neeq_duration_T-1"/>
    <Item id="00007405" ccId="3132430568" eleName="SuoYouZheQuanYiNeiBuJieZhuanBianDongDaoZhiDeBianDongKuCunGu" context="neeq_duration_T-1"/>
    <Item id="00007406" ccId="3144839491" eleName="ZiBenGongJiZhuanZengZiBenHuoGuBenDaoZhiDeBianDongKuCunGu" context="neeq_duration_T-1"/>
    <Item id="00007407" ccId="692733362" eleName="YingYuGongJiZhuanZengZiBenHuoGuBenDaoZhiDeBianDongKuCunGu" context="neeq_duration_T-1"/>
    <Item id="00007408" ccId="1289093355" eleName="YingYuGongJiMiBuKuiSunDaoZhiDeBianDongKuCunGu" context="neeq_duration_T-1"/>
    <Item id="00007409" ccId="4211195158" eleName="QiTaSuoYouZheQuanYiNeiBuJieZhuanDaoZhiDeBianDongKuCunGu" context="neeq_duration_T-1"/>
    <Item id="00007410" ccId="494154673" eleName="ZhuanXiangChuBeiDeBianDongKuCunGu" context="neeq_duration_T-1"/>
    <Item id="00007411" ccId="624280325" eleName="BenQiTiQuDaoZhiDeBianDongKuCunGu" context="neeq_duration_T-1"/>
    <Item id="00007412" ccId="267592422" eleName="BenQiShiYongDaoZhiDeBianDongKuCunGu" context="neeq_duration_T-1"/>
    <Item id="00007413" ccId="1890223271" eleName="kuaiJiZhengCeBianGengDaoZhiDeBianGengQiTaZongHeShouYi" context="neeq_duration_T-1"/>
    <Item id="00007414" ccId="2622093127" eleName="QianQiChaCuoGengZhengDaoZhiDeBianGengQiTaZongHeShouYi" context="neeq_duration_T-1"/>
    <Item id="00007415" ccId="3984489076" eleName="QiTaDaoZhiDeBianGengQiTaZongHeShouYi" context="neeq_duration_T-1"/>
    <Item id="00007416" ccId="96841284" eleName="BenNianNianChuYuEQiTaZongHeShouYi" context="neeq_duration_T-1"/>
    <Item id="00007417" ccId="2372563562" eleName="BenQiZengJianBianDongJinEQiTaZongHeShouYi" context="neeq_duration_T-1"/>
    <Item id="00007418" ccId="2734339472" eleName="JingLiRunHeQiTaZongHeShouYiBianDongDaoZhiDeBianDongJinEQiTaZongHeShouYi" context="neeq_duration_T-1"/>
    <Item id="00007419" ccId="1131759036" eleName="SuoYouZheTouRuHeJianShaoZiBenDaoZhiDeBianDongQiTaZongHeShouYi" context="neeq_duration_T-1"/>
    <Item id="00007420" ccId="580488178" eleName="GuFenZhiFuJiRuSuoYouZheQuanYiDeJinEDaoZhiDeBianDongQiTaZongHeShouYi" context="neeq_duration_T-1"/>
    <Item id="00007421" ccId="883447337" eleName="QiTaSuoYouZheTouRuHeJianShaoZiBenDaoZhiDeBianDongQiTaZongHeShouYi" context="neeq_duration_T-1"/>
    <Item id="00007422" ccId="2525275595" eleName="LiRunFenPeiDaoZhiDeBianDongQiTaZongHeShouYi" context="neeq_duration_T-1"/>
    <Item id="00007423" ccId="3428900406" eleName="TiQuYingYuGongJiDaoZhiDeBianDongQiTaZongHeShouYi" context="neeq_duration_T-1"/>
    <Item id="00007424" ccId="4254221356" eleName="DuiSuoYouZheHuoGuDongDeFenPeiDaoZhiDeBianDongQiTaZongHeShouYi" context="neeq_duration_T-1"/>
    <Item id="00007425" ccId="285473902" eleName="QiTaLiRunFenPeiDaoZhiDeBianDongQiTaZongHeShouYi" context="neeq_duration_T-1"/>
    <Item id="00007426" ccId="2534988498" eleName="SuoYouZheQuanYiNeiBuJieZhuanBianDongDaoZhiDeBianDongQiTaZongHeShouYi" context="neeq_duration_T-1"/>
    <Item id="00007427" ccId="1724169379" eleName="ZiBenGongJiZhuanZengZiBenHuoGuBenDaoZhiDeBianDongQiTaZongHeShouYi" context="neeq_duration_T-1"/>
    <Item id="00007428" ccId="3464368349" eleName="YingYuGongJiZhuanZengZiBenHuoGuBenDaoZhiDeBianDongQiTaZongHeShouYi" context="neeq_duration_T-1"/>
    <Item id="00007429" ccId="967702610" eleName="YingYuGongJiMiBuKuiSunDaoZhiDeBianDongQiTaZongHeShouYi" context="neeq_duration_T-1"/>
    <Item id="00007430" ccId="834502289" eleName="QiTaSuoYouZheQuanYiNeiBuJieZhuanDaoZhiDeBianDongQiTaZongHeShouYi" context="neeq_duration_T-1"/>
    <Item id="00007431" ccId="3635341821" eleName="ZhuanXiangChuBeiDeBianDongQiTaZongHeShouYi" context="neeq_duration_T-1"/>
    <Item id="00007432" ccId="4128328923" eleName="BenQiTiQuDaoZhiDeBianDongQiTaZongHeShouYi" context="neeq_duration_T-1"/>
    <Item id="00007433" ccId="1728726674" eleName="BenQiShiYongDaoZhiDeBianDongQiTaZongHeShouYi" context="neeq_duration_T-1"/>
    <Item id="00007434" ccId="1547717614" eleName="kuaiJiZhengCeBianGengDaoZhiDeBianGengZhuanXiangChuBei" context="neeq_duration_T-1"/>
    <Item id="00007435" ccId="3938376349" eleName="QianQiChaCuoGengZhengDaoZhiDeBianGengZhuanXiangChuBei" context="neeq_duration_T-1"/>
    <Item id="00007436" ccId="250250276" eleName="QiTaDaoZhiDeBianGengZhuanXiangChuBei" context="neeq_duration_T-1"/>
    <Item id="00007437" ccId="3180921768" eleName="BenNianNianChuYuEZhuanXiangChuBei" context="neeq_duration_T-1"/>
    <Item id="00007438" ccId="1882893705" eleName="BenQiZengJianBianDongJinEZhuanXiangChuBei" context="neeq_duration_T-1"/>
    <Item id="00007439" ccId="1640682202" eleName="JingLiRunHeQiTaZongHeShouYiBianDongDaoZhiDeBianDongJinEZhuanXiangChuBei" context="neeq_duration_T-1"/>
    <Item id="00007440" ccId="3276268033" eleName="SuoYouZheTouRuHeJianShaoZiBenDaoZhiDeBianDongZhuanXiangChuBei" context="neeq_duration_T-1"/>
    <Item id="00007442" ccId="1340279292" eleName="GuFenZhiFuJiRuSuoYouZheQuanYiDeJinEDaoZhiDeBianDongZhuanXiangChuBei" context="neeq_duration_T-1"/>
    <Item id="00007443" ccId="1899856237" eleName="QiTaSuoYouZheTouRuHeJianShaoZiBenDaoZhiDeBianDongZhuanXiangChuBei" context="neeq_duration_T-1"/>
    <Item id="00007444" ccId="2886284007" eleName="LiRunFenPeiDaoZhiDeBianDongZhuanXiangChuBei" context="neeq_duration_T-1"/>
    <Item id="00007445" ccId="2009324051" eleName="TiQuYingYuGongJiDaoZhiDeBianDongZhuanXiangChuBei" context="neeq_duration_T-1"/>
    <Item id="00007446" ccId="2105834939" eleName="DuiSuoYouZheHuoGuDongDeFenPeiDaoZhiDeBianDongZhuanXiangChuBei" context="neeq_duration_T-1"/>
    <Item id="00007447" ccId="518666089" eleName="QiTaLiRunFenPeiDaoZhiDeBianDongZhuanXiangChuBei" context="neeq_duration_T-1"/>
    <Item id="00007448" ccId="1212144510" eleName="SuoYouZheQuanYiNeiBuJieZhuanBianDongDaoZhiDeBianDongZhuanXiangChuBei" context="neeq_duration_T-1"/>
    <Item id="00007449" ccId="3744582398" eleName="ZiBenGongJiZhuanZengZiBenHuoGuBenDaoZhiDeBianDongZhuanXiangChuBei" context="neeq_duration_T-1"/>
    <Item id="00007450" ccId="1264030578" eleName="YingYuGongJiZhuanZengZiBenHuoGuBenDaoZhiDeBianDongZhuanXiangChuBei" context="neeq_duration_T-1"/>
    <Item id="00007451" ccId="4109745005" eleName="YingYuGongJiMiBuKuiSunDaoZhiDeBianDongZhuanXiangChuBei" context="neeq_duration_T-1"/>
    <Item id="00007452" ccId="935724275" eleName="QiTaSuoYouZheQuanYiNeiBuJieZhuanDaoZhiDeBianDongZhuanXiangChuBei" context="neeq_duration_T-1"/>
    <Item id="00007453" ccId="3486872600" eleName="ZhuanXiangChuBeiDeBianDongZhuanXiangChuBei" context="neeq_duration_T-1"/>
    <Item id="00007454" ccId="1123194038" eleName="BenQiTiQuDaoZhiDeBianDongZhuanXiangChuBei" context="neeq_duration_T-1"/>
    <Item id="00007455" ccId="2977166942" eleName="BenQiShiYongDaoZhiDeBianDongZhuanXiangChuBei" context="neeq_duration_T-1"/>
    <Item id="00007456" ccId="3128577951" eleName="kuaiJiZhengCeBianGengDaoZhiDeBianGengYingYuGongJi" context="neeq_duration_T-1"/>
    <Item id="00007457" ccId="854932495" eleName="QianQiChaCuoGengZhengDaoZhiDeBianGengYingYuGongJi" context="neeq_duration_T-1"/>
    <Item id="00007458" ccId="3330236423" eleName="QiTaDaoZhiDeBianGengYingYuGongJi" context="neeq_duration_T-1"/>
    <Item id="00007459" ccId="1675147440" eleName="BenNianNianChuYuEYingYuGongJi" context="neeq_duration_T-1"/>
    <Item id="00007460" ccId="1415909290" eleName="BenQiZengJianBianDongJinEYingYuGongJi" context="neeq_duration_T-1"/>
    <Item id="00007461" ccId="174467683" eleName="JingLiRunHeQiTaZongHeShouYiBianDongDaoZhiDeBianDongJinEYingYuGongJi" context="neeq_duration_T-1"/>
    <Item id="00007462" ccId="2336025746" eleName="SuoYouZheTouRuHeJianShaoZiBenDaoZhiDeBianDongYingYuGongJi" context="neeq_duration_T-1"/>
    <Item id="00007463" ccId="3032055585" eleName="GuFenZhiFuJiRuSuoYouZheQuanYiDeJinEDaoZhiDeBianDongYingYuGongJi" context="neeq_duration_T-1"/>
    <Item id="00007464" ccId="3860447559" eleName="QiTaSuoYouZheTouRuHeJianShaoZiBenDaoZhiDeBianDongYingYuGongJi" context="neeq_duration_T-1"/>
    <Item id="00007465" ccId="1583253225" eleName="LiRunFenPeiDaoZhiDeBianDongYingYuGongJi" context="neeq_duration_T-1"/>
    <Item id="00007466" ccId="2087880070" eleName="TiQuYingYuGongJiDaoZhiDeBianDongYingYuGongJi" context="neeq_duration_T-1"/>
    <Item id="00007467" ccId="3706663693" eleName="DuiSuoYouZheHuoGuDongDeFenPeiDaoZhiDeBianDongYingYuGongJi" context="neeq_duration_T-1"/>
    <Item id="00007468" ccId="515120504" eleName="QiTaLiRunFenPeiDaoZhiDeBianDongYingYuGongJi" context="neeq_duration_T-1"/>
    <Item id="00007469" ccId="3725155964" eleName="SuoYouZheQuanYiNeiBuJieZhuanBianDongDaoZhiDeBianDongYingYuGongJi" context="neeq_duration_T-1"/>
    <Item id="00007470" ccId="3493425508" eleName="ZiBenGongJiZhuanZengZiBenHuoGuBenDaoZhiDeBianDongYingYuGongJi" context="neeq_duration_T-1"/>
    <Item id="00007471" ccId="2670051866" eleName="YingYuGongJiZhuanZengZiBenHuoGuBenDaoZhiDeBianDongYingYuGongJi" context="neeq_duration_T-1"/>
    <Item id="00007472" ccId="1832482951" eleName="YingYuGongJiMiBuKuiSunDaoZhiDeBianDongYingYuGongJi" context="neeq_duration_T-1"/>
    <Item id="00007473" ccId="2995132644" eleName="QiTaSuoYouZheQuanYiNeiBuJieZhuanDaoZhiDeBianDongYingYuGongJi" context="neeq_duration_T-1"/>
    <Item id="00007474" ccId="2714605688" eleName="ZhuanXiangChuBeiDeBianDongYingYuGongJi" context="neeq_duration_T-1"/>
    <Item id="00007475" ccId="2147082461" eleName="BenQiTiQuDaoZhiDeBianDongYingYuGongJi" context="neeq_duration_T-1"/>
    <Item id="00007476" ccId="2797088886" eleName="BenQiShiYongDaoZhiDeBianDongYingYuGongJi" context="neeq_duration_T-1"/>
    <Item id="00007477" ccId="3672814595" eleName="kuaiJiZhengCeBianGengDaoZhiDeBianGengWeiFenPeiLiRun" context="neeq_duration_T-1"/>
    <Item id="00007478" ccId="2609303460" eleName="QianQiChaCuoGengZhengDaoZhiDeBianGengWeiFenPeiLiRun" context="neeq_duration_T-1"/>
    <Item id="00007479" ccId="133223230" eleName="QiTaDaoZhiDeBianGengWeiFenPeiLiRun" context="neeq_duration_T-1"/>
    <Item id="00007480" ccId="3277574974" eleName="BenNianNianChuYuEWeiFenPeiLiRun" context="neeq_duration_T-1"/>
    <Item id="00007481" ccId="2169044392" eleName="BenQiZengJianBianDongJinEWeiFenPeiLiRun" context="neeq_duration_T-1"/>
    <Item id="00007482" ccId="2507552146" eleName="JingLiRunHeQiTaZongHeShouYiBianDongDaoZhiDeBianDongJinEWeiFenPeiLiRun" context="neeq_duration_T-1"/>
    <Item id="00007483" ccId="593985764" eleName="SuoYouZheTouRuHeJianShaoZiBenDaoZhiDeBianDongWeiFenPeiLiRun" context="neeq_duration_T-1"/>
    <Item id="00007484" ccId="1777830843" eleName="GuFenZhiFuJiRuSuoYouZheQuanYiDeJinEDaoZhiDeBianDongWeiFenPeiLiRun" context="neeq_duration_T-1"/>
    <Item id="00007485" ccId="3868844870" eleName="QiTaSuoYouZheTouRuHeJianShaoZiBenDaoZhiDeBianDongWeiFenPeiLiRun" context="neeq_duration_T-1"/>
    <Item id="00007486" ccId="4111440845" eleName="LiRunFenPeiDaoZhiDeBianDongWeiFenPeiLiRun" context="neeq_duration_T-1"/>
    <Item id="00007487" ccId="3443317735" eleName="TiQuYingYuGongJiDaoZhiDeBianDongWeiFenPeiLiRun" context="neeq_duration_T-1"/>
    <Item id="00007488" ccId="1368721065" eleName="DuiSuoYouZheHuoGuDongDeFenPeiDaoZhiDeBianDongWeiFenPeiLiRun" context="neeq_duration_T-1"/>
    <Item id="00007489" ccId="3938005183" eleName="QiTaLiRunFenPeiDaoZhiDeBianDongWeiFenPeiLiRun" context="neeq_duration_T-1"/>
    <Item id="00007490" ccId="3408334188" eleName="SuoYouZheQuanYiNeiBuJieZhuanBianDongDaoZhiDeBianDongWeiFenPeiLiRun" context="neeq_duration_T-1"/>
    <Item id="00007491" ccId="1150936746" eleName="ZiBenGongJiZhuanZengZiBenHuoGuBenDaoZhiDeBianDongWeiFenPeiLiRun" context="neeq_duration_T-1"/>
    <Item id="00007492" ccId="1508256697" eleName="YingYuGongJiZhuanZengZiBenHuoGuBenDaoZhiDeBianDongWeiFenPeiLiRun" context="neeq_duration_T-1"/>
    <Item id="00007493" ccId="101379033" eleName="YingYuGongJiMiBuKuiSunDaoZhiDeBianDongWeiFenPeiLiRun" context="neeq_duration_T-1"/>
    <Item id="00007494" ccId="2976547767" eleName="QiTaSuoYouZheQuanYiNeiBuJieZhuanDaoZhiDeBianDongWeiFenPeiLiRun" context="neeq_duration_T-1"/>
    <Item id="00007495" ccId="295119106" eleName="ZhuanXiangChuBeiDeBianDongWeiFenPeiLiRun" context="neeq_duration_T-1"/>
    <Item id="00007496" ccId="4193861381" eleName="BenQiTiQuDaoZhiDeBianDongWeiFenPeiLiRun" context="neeq_duration_T-1"/>
    <Item id="00007497" ccId="511494456" eleName="BenQiShiYongDaoZhiDeBianDongWeiFenPeiLiRun" context="neeq_duration_T-1"/>
    <Item id="00007498" ccId="3408409153" eleName="kuaiJiZhengCeBianGengDaoZhiDeBianGengShaoShuGuDongQuanYi" context="neeq_duration_T-1"/>
    <Item id="00007499" ccId="3132655912" eleName="QianQiChaCuoGengZhengDaoZhiDeBianGengShaoShuGuDongQuanYi" context="neeq_duration_T-1"/>
    <Item id="00007500" ccId="3980777679" eleName="QiTaDaoZhiDeBianGengShaoShuGuDongQuanYi" context="neeq_duration_T-1"/>
    <Item id="00007501" ccId="436880818" eleName="BenNianNianChuYuEShaoShuGuDongQuanYi" context="neeq_duration_T-1"/>
    <Item id="00007502" ccId="3599730831" eleName="BenQiZengJianBianDongJinEShaoShuGuDongQuanYi" context="neeq_duration_T-1"/>
    <Item id="00007503" ccId="238984833" eleName="JingLiRunHeQiTaZongHeShouYiBianDongDaoZhiDeBianDongJinEShaoShuGuDongQuanYi" context="neeq_duration_T-1"/>
    <Item id="00007504" ccId="4044072302" eleName="SuoYouZheTouRuHeJianShaoZiBenDaoZhiDeBianDongShaoShuGuDongQuanYi" context="neeq_duration_T-1"/>
    <Item id="00007505" ccId="2255079989" eleName="GuFenZhiFuJiRuSuoYouZheQuanYiDeJinEDaoZhiDeBianDongShaoShuGuDongQuanYi" context="neeq_duration_T-1"/>
    <Item id="00007506" ccId="4132116287" eleName="QiTaSuoYouZheTouRuHeJianShaoZiBenDaoZhiDeBianDongShaoShuGuDongQuanYi" context="neeq_duration_T-1"/>
    <Item id="00007507" ccId="2427537113" eleName="LiRunFenPeiDaoZhiDeBianDongShaoShuGuDongQuanYi" context="neeq_duration_T-1"/>
    <Item id="00007508" ccId="3637349331" eleName="TiQuYingYuGongJiDaoZhiDeBianDongShaoShuGuDongQuanYi" context="neeq_duration_T-1"/>
    <Item id="00007509" ccId="2197890152" eleName="DuiSuoYouZheHuoGuDongDeFenPeiDaoZhiDeBianDongShaoShuGuDongQuanYi" context="neeq_duration_T-1"/>
    <Item id="00007510" ccId="223501353" eleName="QiTaLiRunFenPeiDaoZhiDeBianDongShaoShuGuDongQuanYi" context="neeq_duration_T-1"/>
    <Item id="00007511" ccId="3593716688" eleName="SuoYouZheQuanYiNeiBuJieZhuanBianDongDaoZhiDeBianDongShaoShuGuDongQuanYi" context="neeq_duration_T-1"/>
    <Item id="00007512" ccId="3834159183" eleName="ZiBenGongJiZhuanZengZiBenHuoGuBenDaoZhiDeBianDongShaoShuGuDongQuanYi" context="neeq_duration_T-1"/>
    <Item id="00007513" ccId="635991300" eleName="YingYuGongJiZhuanZengZiBenHuoGuBenDaoZhiDeBianDongShaoShuGuDongQuanYi" context="neeq_duration_T-1"/>
    <Item id="00007514" ccId="3634583221" eleName="YingYuGongJiMiBuKuiSunDaoZhiDeBianDongShaoShuGuDongQuanYi" context="neeq_duration_T-1"/>
    <Item id="00007515" ccId="1087808099" eleName="QiTaSuoYouZheQuanYiNeiBuJieZhuanDaoZhiDeBianDongShaoShuGuDongQuanYi" context="neeq_duration_T-1"/>
    <Item id="00007516" ccId="4045846503" eleName="ZhuanXiangChuBeiDeBianDongShaoShuGuDongQuanYi" context="neeq_duration_T-1"/>
    <Item id="00007517" ccId="2479031965" eleName="BenQiTiQuDaoZhiDeBianDongShaoShuGuDongQuanYi" context="neeq_duration_T-1"/>
    <Item id="00007518" ccId="1840582334" eleName="BenQiShiYongDaoZhiDeBianDongShaoShuGuDongQuanYi" context="neeq_duration_T-1"/>
    <Item id="00007519" ccId="1910191122" eleName="kuaiJiZhengCeBianGengDaoZhiDeBianGengSuoYouZheQuanYi" context="neeq_duration_T-1"/>
    <Item id="00007520" ccId="2605295787" eleName="QianQiChaCuoGengZhengDaoZhiDeBianGengSuoYouZheQuanYi" context="neeq_duration_T-1"/>
    <Item id="00007521" ccId="2103758123" eleName="QiTaDaoZhiDeBianGengSuoYouZheQuanYi" context="neeq_duration_T-1"/>
    <Item id="00007522" ccId="556047737" eleName="BenNianNianChuYuESuoYouZheQuanYi" context="neeq_duration_T-1"/>
    <Item id="00007523" ccId="269664149" eleName="BenQiZengJianBianDongJinESuoYouZheQuanYi" context="neeq_duration_T-1"/>
    <Item id="00007524" ccId="2181228667" eleName="JingLiRunHeQiTaZongHeShouYiBianDongDaoZhiDeBianDongJinESuoYouZheQuanYi" context="neeq_duration_T-1"/>
    <Item id="00007525" ccId="2779208545" eleName="SuoYouZheTouRuHeJianShaoZiBenDaoZhiDeBianDongSuoYouZheQuanYi" context="neeq_duration_T-1"/>
    <Item id="00007526" ccId="2078468493" eleName="GuFenZhiFuJiRuSuoYouZheQuanYiDeJinEDaoZhiDeBianDongSuoYouZheQuanYi" context="neeq_duration_T-1"/>
    <Item id="00007527" ccId="950129050" eleName="QiTaSuoYouZheTouRuHeJianShaoZiBenDaoZhiDeBianDongSuoYouZheQuanYi" context="neeq_duration_T-1"/>
    <Item id="00007528" ccId="3342030811" eleName="LiRunFenPeiDaoZhiDeBianDongSuoYouZheQuanYi" context="neeq_duration_T-1"/>
    <Item id="00007529" ccId="3266016600" eleName="TiQuYingYuGongJiDaoZhiDeBianDongSuoYouZheQuanYi" context="neeq_duration_T-1"/>
    <Item id="00007530" ccId="2141999835" eleName="DuiSuoYouZheHuoGuDongDeFenPeiDaoZhiDeBianDongSuoYouZheQuanYi" context="neeq_duration_T-1"/>
    <Item id="00007531" ccId="2885509962" eleName="QiTaLiRunFenPeiDaoZhiDeBianDongSuoYouZheQuanYi" context="neeq_duration_T-1"/>
    <Item id="00007533" ccId="632985435" eleName="ZiBenGongJiZhuanZengZiBenHuoGuBenDaoZhiDeBianDongSuoYouZheQuanYi" context="neeq_duration_T-1"/>
    <Item id="00007534" ccId="521516413" eleName="YingYuGongJiZhuanZengZiBenHuoGuBenDaoZhiDeBianDongSuoYouZheQuanYi" context="neeq_duration_T-1"/>
    <Item id="00007535" ccId="73858634" eleName="YingYuGongJiMiBuKuiSunDaoZhiDeBianDongSuoYouZheQuanYi" context="neeq_duration_T-1"/>
    <Item id="00007536" ccId="2044703293" eleName="QiTaSuoYouZheQuanYiNeiBuJieZhuanDaoZhiDeBianDongSuoYouZheQuanYi" context="neeq_duration_T-1"/>
    <Item id="00007537" ccId="3557798568" eleName="ZhuanXiangChuBeiDeBianDongSuoYouZheQuanYi" context="neeq_duration_T-1"/>
    <Item id="00007538" ccId="3764936245" eleName="BenQiTiQuDaoZhiDeBianDongSuoYouZheQuanYi" context="neeq_duration_T-1"/>
    <Item id="00007539" ccId="4052089222" eleName="BenQiShiYongDaoZhiDeBianDongSuoYouZheQuanYi" context="neeq_duration_T-1"/>
    <Item id="00007578" ccId="1898621307" eleName="kuaiJiZhengCeBianGengDaoZhiDeBianGengZiBenGongJi" context="neeq_duration_T-1"/>
    <Item id="00007579" ccId="4149062289" eleName="kuaiJiZhengCeBianGengDaoZhiDeBianGengZiBenGongJi" context="neeq_duration_T"/>
    <Item id="00008114" ccId="568082383" eleName="TongYiKongZhiXiaQiYeHeBingDaoZhiDeBianGengShiShouZiBenHuoGuBen" context="neeq_duration_T"/>
    <Item id="00008115" ccId="1012574159" eleName="GeneralProvisions" context="neeq_instant_T-1"/>
    <Item id="00008116" ccId="3500606670" eleName="SuoYouZheTouRuZiBenDaoZhiDeBianDongShiShouZiBenHuoGuBen" context="neeq_duration_T"/>
    <Item id="00008117" ccId="1131290990" eleName="QiTaQuanYiGongJuChiYouZheTouRuZiBenDaoZhiDeBianDongShiShouZiBenHuoGuBen" context="neeq_duration_T"/>
    <Item id="00008118" ccId="2253540451" eleName="TiQuYiBanFengXianZhunBeiDaoZhiDeBianDongShiShouZiBenHuoGuBen" context="neeq_duration_T"/>
    <Item id="00008119" ccId="3976461993" eleName="QiTaZengJianBianDongJinEShiShouZiBenHuoGuBen" context="neeq_duration_T"/>
    <Item id="00008201" ccId="3647137265" eleName="TongYiKongZhiXiaQiYeHeBingDaoZhiDeBianGengZiBenGongJi" context="neeq_duration_T"/>
    <Item id="00008202" ccId="64463027" eleName="SuoYouZheTouRuZiBenDaoZhiDeBianDongZiBenGongJi" context="neeq_duration_T"/>
    <Item id="00008203" ccId="3406788725" eleName="QiTaQuanYiGongJuChiYouZheTouRuZiBenDaoZhiDeBianDongZiBenGongJi" context="neeq_duration_T"/>
    <Item id="00008204" ccId="113875440" eleName="TiQuYiBanFengXianZhunBeiDaoZhiDeBianDongZiBenGongJi" context="neeq_duration_T"/>
    <Item id="00008205" ccId="2782990264" eleName="QiTaZengJianBianDongJinEZiBenGongJi" context="neeq_duration_T"/>
    <Item id="00008206" ccId="1721708958" eleName="TongYiKongZhiXiaQiYeHeBingDaoZhiDeBianGengKuCunGu" context="neeq_duration_T"/>
    <Item id="00008207" ccId="1911271135" eleName="SuoYouZheTouRuZiBenDaoZhiDeBianDongKuCunGu" context="neeq_duration_T"/>
    <Item id="00008208" ccId="957615023" eleName="QiTaQuanYiGongJuChiYouZheTouRuZiBenDaoZhiDeBianDongKuCunGu" context="neeq_duration_T"/>
    <Item id="00008209" ccId="3381109898" eleName="TiQuYiBanFengXianZhunBeiDaoZhiDeBianDongKuCunGu" context="neeq_duration_T"/>
    <Item id="00008210" ccId="1146469125" eleName="QiTaZengJianBianDongJinEKuCunGu" context="neeq_duration_T"/>
    <Item id="00008211" ccId="582653121" eleName="TongYiKongZhiXiaQiYeHeBingDaoZhiDeBianGengQiTaZongHeShouYi" context="neeq_duration_T"/>
    <Item id="00008212" ccId="2023590521" eleName="SuoYouZheTouRuZiBenDaoZhiDeBianDongQiTaZongHeShouYi" context="neeq_duration_T"/>
    <Item id="00008213" ccId="3878879412" eleName="QiTaQuanYiGongJuChiYouZheTouRuZiBenDaoZhiDeBianDongQiTaZongHeShouYi" context="neeq_duration_T"/>
    <Item id="00008214" ccId="3096962288" eleName="TiQuYiBanFengXianZhunBeiDaoZhiDeBianDongQiTaZongHeShouYi" context="neeq_duration_T"/>
    <Item id="00008215" ccId="2296555918" eleName="QiTaZengJianBianDongJinEQiTaZongHeShouYi" context="neeq_duration_T"/>
    <Item id="00008216" ccId="1292170588" eleName="TongYiKongZhiXiaQiYeHeBingDaoZhiDeBianGengZhuanXiangChuBei" context="neeq_duration_T"/>
    <Item id="00008217" ccId="1612159739" eleName="SuoYouZheTouRuZiBenDaoZhiDeBianDongZhuanXiangChuBei" context="neeq_duration_T"/>
    <Item id="00008218" ccId="4281739460" eleName="QiTaQuanYiGongJuChiYouZheTouRuZiBenDaoZhiDeBianDongZhuanXiangChuBei" context="neeq_duration_T"/>
    <Item id="00008219" ccId="268278883" eleName="TiQuYiBanFengXianZhunBeiDaoZhiDeBianDongZhuanXiangChuBei" context="neeq_duration_T"/>
    <Item id="00008220" ccId="1544087998" eleName="QiTaZengJianBianDongJinEZhuanXiangChuBei" context="neeq_duration_T"/>
    <Item id="00008221" ccId="2887898510" eleName="TongYiKongZhiXiaQiYeHeBingDaoZhiDeBianGengYingYuGongJi" context="neeq_duration_T"/>
    <Item id="00008223" ccId="2897924546" eleName="QiTaQuanYiGongJuChiYouZheTouRuZiBenDaoZhiDeBianDongYingYuGongJi" context="neeq_duration_T"/>
    <Item id="00008224" ccId="3566361820" eleName="TiQuYiBanFengXianZhunBeiDaoZhiDeBianDongYingYuGongJi" context="neeq_duration_T"/>
    <Item id="00008225" ccId="3731253509" eleName="QiTaZengJianBianDongJinEYingYuGongJi" context="neeq_duration_T"/>
    <Item id="00008226" ccId="2840958077" eleName="QiTaZengJianBianDongJinEYiBanFengXianZhunBei" context="neeq_duration_T"/>
    <Item id="00008227" ccId="749927635" eleName="KuaiJiZhengCeBianGengDaoZhiDeBianGengYiBanFengXianZhunBei" context="neeq_duration_T"/>
    <Item id="00008228" ccId="2808117076" eleName="QianQiChaCuoGengZhengDaoZhiDeBianGengYiBanFengXianZhunBei" context="neeq_duration_T"/>
    <Item id="00008229" ccId="1777438692" eleName="TongYiKongZhiXiaQiYeHeBingDaoZhiDeBianGengYiBanFengXianZhunBei" context="neeq_duration_T"/>
    <Item id="00008230" ccId="2326081643" eleName="QiTaDaoZhiDeBianGengYiBanFengXianZhunBei" context="neeq_duration_T"/>
    <Item id="00008231" ccId="2675287931" eleName="BenNianNianChuYuEYiBanFengXianZhunBei" context="neeq_duration_T"/>
    <Item id="00008232" ccId="1895691215" eleName="BenQiZengJianBianDongJinEYiBanFengXianZhunBei" context="neeq_duration_T"/>
    <Item id="00008233" ccId="1554504423" eleName="JingLiRunHeQiTaZongHeShouYiBianDongDaoZhiDeBianDongJinEYiBanFengXianZhunBei" context="neeq_duration_T"/>
    <Item id="00008234" ccId="713544045" eleName="SuoYouZheTouRuHeJianShaoZiBenDaoZhiDeBianDongYiBanFengXianZhunBei" context="neeq_duration_T"/>
    <Item id="00008235" ccId="1789083974" eleName="SuoYouZheTouRuZiBenDaoZhiDeBianDongYiBanFengXianZhunBei" context="neeq_duration_T"/>
    <Item id="00008236" ccId="1262883200" eleName="QiTaQuanYiGongJuChiYouZheTouRuZiBenDaoZhiDeBianDongYiBanFengXianZhunBei" context="neeq_duration_T"/>
    <Item id="00008237" ccId="636147170" eleName="GuFenZhiFuJiRuSuoYouZheQuanYiDeJinEDaoZhiDeBianDongYiBanFengXianZhunBei" context="neeq_duration_T"/>
    <Item id="00008238" ccId="446123576" eleName="QiTaSuoYouZheTouRuHeJianShaoZiBenDaoZhiDeBianDongYiBanFengXianZhunBei" context="neeq_duration_T"/>
    <Item id="00008239" ccId="3854127124" eleName="LiRunFenPeiDaoZhiDeBianDongYiBanFengXianZhunBei" context="neeq_duration_T"/>
    <Item id="00008240" ccId="1371884728" eleName="TiQuYingYuGongJiDaoZhiDeBianDongYiBanFengXianZhunBei" context="neeq_duration_T"/>
    <Item id="00008241" ccId="3390364472" eleName="TiQuYiBanFengXianZhunBeiDaoZhiDeBianDongYiBanFengXianZhunBei" context="neeq_duration_T"/>
    <Item id="00008242" ccId="3351425747" eleName="DuiSuoYouZheHuoGuDongDeFenPeiDaoZhiDeBianDongYiBanFengXianZhunBei" context="neeq_duration_T"/>
    <Item id="00008243" ccId="3104676730" eleName="QiTaLiRunFenPeiDaoZhiDeBianDongYiBanFengXianZhunBei" context="neeq_duration_T"/>
    <Item id="00008244" ccId="3462290857" eleName="SuoYouZheQuanYiNeiBuJieZhuanBianDongDaoZhiDeBianDongYiBanFengXianZhunBei" context="neeq_duration_T"/>
    <Item id="00008245" ccId="291484141" eleName="ZiBenGongJiZhuanZengZiBenHuoGuBenDaoZhiDeBianDongYiBanFengXianZhunBei" context="neeq_duration_T"/>
    <Item id="00008246" ccId="3510229780" eleName="YingYuGongJiZhuanZengZiBenHuoGuBenDaoZhiDeBianDongYiBanFengXianZhunBei" context="neeq_duration_T"/>
    <Item id="00008247" ccId="794871983" eleName="YingYuGongJiMiBuKuiSunDaoZhiDeBianDongYiBanFengXianZhunBei" context="neeq_duration_T"/>
    <Item id="00008248" ccId="1185785004" eleName="QiTaSuoYouZheQuanYiNeiBuJieZhuanDaoZhiDeBianDongYiBanFengXianZhunBei" context="neeq_duration_T"/>
    <Item id="00008249" ccId="4152531687" eleName="ZhuanXiangChuBeiDeBianDongYiBanFengXianZhunBei" context="neeq_duration_T"/>
    <Item id="00008250" ccId="2794324637" eleName="BenQiTiQuDaoZhiDeBianDongYiBanFengXianZhunBei" context="neeq_duration_T"/>
    <Item id="00008251" ccId="2764483733" eleName="BenQiShiYongDaoZhiDeBianDongYiBanFengXianZhunBei" context="neeq_duration_T"/>
    <Item id="00008252" ccId="3882798050" eleName="GeneralProvisions" context="neeq_instant_T"/>
    <Item id="00008253" ccId="1912042073" eleName="TongYiKongZhiXiaQiYeHeBingDaoZhiDeBianGengWeiFenPeiLiRun" context="neeq_duration_T"/>
    <Item id="00008254" ccId="3134588486" eleName="SuoYouZheTouRuZiBenDaoZhiDeBianDongWeiFenPeiLiRun" context="neeq_duration_T"/>
    <Item id="00008255" ccId="4058636561" eleName="QiTaQuanYiGongJuChiYouZheTouRuZiBenDaoZhiDeBianDongWeiFenPeiLiRun" context="neeq_duration_T"/>
    <Item id="00008256" ccId="1233189489" eleName="TiQuYiBanFengXianZhunBeiDaoZhiDeBianDongWeiFenPeiLiRun" context="neeq_duration_T"/>
    <Item id="00008257" ccId="114869336" eleName="QiTaZengJianBianDongJinEWeiFenPeiLiRun" context="neeq_duration_T"/>
    <Item id="00008258" ccId="720016931" eleName="TongYiKongZhiXiaQiYeHeBingDaoZhiDeBianGengShaoShuGuDongQuanYi" context="neeq_duration_T"/>
    <Item id="00008259" ccId="3870541392" eleName="SuoYouZheTouRuZiBenDaoZhiDeBianDongShaoShuGuDongQuanYi" context="neeq_duration_T"/>
    <Item id="00008260" ccId="1724243355" eleName="QiTaQuanYiGongJuChiYouZheTouRuZiBenDaoZhiDeBianDongShaoShuGuDongQuanYi" context="neeq_duration_T"/>
    <Item id="00008261" ccId="3426521355" eleName="TiQuYiBanFengXianZhunBeiDaoZhiDeBianDongShaoShuGuDongQuanYi" context="neeq_duration_T"/>
    <Item id="00008262" ccId="1306132951" eleName="QiTaZengJianBianDongJinEShaoShuGuDongQuanYi" context="neeq_duration_T"/>
    <Item id="00008263" ccId="3836701816" eleName="TongYiKongZhiXiaQiYeHeBingDaoZhiDeBianGengSuoYouZheQuanYi" context="neeq_duration_T"/>
    <Item id="00008264" ccId="1748531356" eleName="SuoYouZheTouRuZiBenDaoZhiDeBianDongSuoYouZheQuanYi" context="neeq_duration_T"/>
    <Item id="00008265" ccId="1501932164" eleName="QiTaQuanYiGongJuChiYouZheTouRuZiBenDaoZhiDeBianDongSuoYouZheQuanYi" context="neeq_duration_T"/>
    <Item id="00008266" ccId="3298544877" eleName="TiQuYiBanFengXianZhunBeiDaoZhiDeBianDongSuoYouZheQuanYi" context="neeq_duration_T"/>
    <Item id="00008267" ccId="2624175234" eleName="QiTaZengJianBianDongJinESuoYouZheQuanYi" context="neeq_duration_T"/>
    <Item id="00008271" ccId="3835246090" eleName="CapitalSurplus" context="neeq_instant_T-2"/>
    <Item id="00008272" ccId="2809660964" eleName="GeneralProvisions" context="neeq_instant_T-2"/>
    <Item id="00008276" ccId="1364871677" eleName="GeneralProvisions" context="neeq_instant_T-1"/>
    <Item id="00008280" ccId="1482117329" eleName="TongYiKongZhiXiaQiYeHeBingDaoZhiDeBianGengShiShouZiBenHuoGuBen" context="neeq_duration_T-1"/>
    <Item id="00008356" ccId="958524484" eleName="TongYiKongZhiXiaQiYeHeBingDaoZhiDeBianGengZiBenGongJi" context="neeq_duration_T-1"/>
    <Item id="00008357" ccId="844213423" eleName="SuoYouZheTouRuZiBenDaoZhiDeBianDongZiBenGongJi" context="neeq_duration_T-1"/>
    <Item id="00008358" ccId="1181779217" eleName="QiTaQuanYiGongJuChiYouZheTouRuZiBenDaoZhiDeBianDongZiBenGongJi" context="neeq_duration_T-1"/>
    <Item id="00008359" ccId="2182075183" eleName="QiTaZengJianBianDongJinEZiBenGongJi" context="neeq_duration_T-1"/>
    <Item id="00008360" ccId="3576452593" eleName="TongYiKongZhiXiaQiYeHeBingDaoZhiDeBianGengKuCunGu" context="neeq_duration_T-1"/>
    <Item id="00008361" ccId="1990897950" eleName="SuoYouZheTouRuZiBenDaoZhiDeBianDongKuCunGu" context="neeq_duration_T-1"/>
    <Item id="00008362" ccId="487371517" eleName="QiTaQuanYiGongJuChiYouZheTouRuZiBenDaoZhiDeBianDongKuCunGu" context="neeq_duration_T-1"/>
    <Item id="00008363" ccId="2354068359" eleName="QiTaZengJianBianDongJinEKuCunGu" context="neeq_duration_T-1"/>
    <Item id="00008364" ccId="2906779765" eleName="TongYiKongZhiXiaQiYeHeBingDaoZhiDeBianGengQiTaZongHeShouYi" context="neeq_duration_T-1"/>
    <Item id="00008365" ccId="892241919" eleName="SuoYouZheTouRuZiBenDaoZhiDeBianDongQiTaZongHeShouYi" context="neeq_duration_T-1"/>
    <Item id="00008366" ccId="2786001271" eleName="QiTaQuanYiGongJuChiYouZheTouRuZiBenDaoZhiDeBianDongQiTaZongHeShouYi" context="neeq_duration_T-1"/>
    <Item id="00008367" ccId="1844890949" eleName="TiQuYiBanFengXianZhunBeiDaoZhiDeBianDongQiTaZongHeShouYi" context="neeq_duration_T-1"/>
    <Item id="00008368" ccId="2457603920" eleName="QiTaZengJianBianDongJinEQiTaZongHeShouYi" context="neeq_duration_T-1"/>
    <Item id="00008369" ccId="2382825999" eleName="TongYiKongZhiXiaQiYeHeBingDaoZhiDeBianGengZhuanXiangChuBei" context="neeq_duration_T-1"/>
    <Item id="00008370" ccId="1972634760" eleName="SuoYouZheTouRuZiBenDaoZhiDeBianDongZhuanXiangChuBei" context="neeq_duration_T-1"/>
    <Item id="00008371" ccId="5027111" eleName="QiTaQuanYiGongJuChiYouZheTouRuZiBenDaoZhiDeBianDongZhuanXiangChuBei" context="neeq_duration_T-1"/>
    <Item id="00008372" ccId="2604058738" eleName="TiQuYiBanFengXianZhunBeiDaoZhiDeBianDongZhuanXiangChuBei" context="neeq_duration_T-1"/>
    <Item id="00008373" ccId="1863327805" eleName="QiTaZengJianBianDongJinEZhuanXiangChuBei" context="neeq_duration_T-1"/>
    <Item id="00008374" ccId="2245068060" eleName="TongYiKongZhiXiaQiYeHeBingDaoZhiDeBianGengYingYuGongJi" context="neeq_duration_T-1"/>
    <Item id="00008376" ccId="745079451" eleName="QiTaQuanYiGongJuChiYouZheTouRuZiBenDaoZhiDeBianDongYingYuGongJi" context="neeq_duration_T-1"/>
    <Item id="00008377" ccId="2341889760" eleName="TiQuYiBanFengXianZhunBeiDaoZhiDeBianDongYingYuGongJi" context="neeq_duration_T-1"/>
    <Item id="00008378" ccId="2667736393" eleName="QiTaZengJianBianDongJinEYingYuGongJi" context="neeq_duration_T-1"/>
    <Item id="00008379" ccId="2447176268" eleName="KuaiJiZhengCeBianGengDaoZhiDeBianGengYiBanFengXianZhunBei" context="neeq_duration_T-1"/>
    <Item id="00008380" ccId="104389872" eleName="QianQiChaCuoGengZhengDaoZhiDeBianGengYiBanFengXianZhunBei" context="neeq_duration_T-1"/>
    <Item id="00008381" ccId="1434935414" eleName="TongYiKongZhiXiaQiYeHeBingDaoZhiDeBianGengYiBanFengXianZhunBei" context="neeq_duration_T-1"/>
    <Item id="00008382" ccId="4126488166" eleName="QiTaDaoZhiDeBianGengYiBanFengXianZhunBei" context="neeq_duration_T-1"/>
    <Item id="00008383" ccId="3671885546" eleName="BenNianNianChuYuEYiBanFengXianZhunBei" context="neeq_duration_T-1"/>
    <Item id="00008384" ccId="2860377538" eleName="BenQiZengJianBianDongJinEYiBanFengXianZhunBei" context="neeq_duration_T-1"/>
    <Item id="00008385" ccId="688418263" eleName="JingLiRunHeQiTaZongHeShouYiBianDongDaoZhiDeBianDongJinEYiBanFengXianZhunBei" context="neeq_duration_T-1"/>
    <Item id="00008386" ccId="3526882556" eleName="SuoYouZheTouRuHeJianShaoZiBenDaoZhiDeBianDongYiBanFengXianZhunBei" context="neeq_duration_T-1"/>
    <Item id="00008387" ccId="193972226" eleName="SuoYouZheTouRuZiBenDaoZhiDeBianDongYiBanFengXianZhunBei" context="neeq_duration_T-1"/>
    <Item id="00008388" ccId="1361782493" eleName="QiTaQuanYiGongJuChiYouZheTouRuZiBenDaoZhiDeBianDongYiBanFengXianZhunBei" context="neeq_duration_T-1"/>
    <Item id="00008389" ccId="57517038" eleName="GuFenZhiFuJiRuSuoYouZheQuanYiDeJinEDaoZhiDeBianDongYiBanFengXianZhunBei" context="neeq_duration_T-1"/>
    <Item id="00008390" ccId="4021028176" eleName="QiTaSuoYouZheTouRuHeJianShaoZiBenDaoZhiDeBianDongYiBanFengXianZhunBei" context="neeq_duration_T-1"/>
    <Item id="00008391" ccId="1086886414" eleName="LiRunFenPeiDaoZhiDeBianDongYiBanFengXianZhunBei" context="neeq_duration_T-1"/>
    <Item id="00008392" ccId="3410482764" eleName="TiQuYingYuGongJiDaoZhiDeBianDongYiBanFengXianZhunBei" context="neeq_duration_T-1"/>
    <Item id="00008393" ccId="1111249440" eleName="TiQuYiBanFengXianZhunBeiDaoZhiDeBianDongYiBanFengXianZhunBei" context="neeq_duration_T-1"/>
    <Item id="00008394" ccId="3257155487" eleName="DuiSuoYouZheHuoGuDongDeFenPeiDaoZhiDeBianDongYiBanFengXianZhunBei" context="neeq_duration_T-1"/>
    <Item id="00008395" ccId="714853893" eleName="QiTaLiRunFenPeiDaoZhiDeBianDongYiBanFengXianZhunBei" context="neeq_duration_T-1"/>
    <Item id="00008396" ccId="3609678744" eleName="SuoYouZheQuanYiNeiBuJieZhuanBianDongDaoZhiDeBianDongYiBanFengXianZhunBei" context="neeq_duration_T-1"/>
    <Item id="00008397" ccId="292798800" eleName="ZiBenGongJiZhuanZengZiBenHuoGuBenDaoZhiDeBianDongYiBanFengXianZhunBei" context="neeq_duration_T-1"/>
    <Item id="00008398" ccId="567919296" eleName="YingYuGongJiZhuanZengZiBenHuoGuBenDaoZhiDeBianDongYiBanFengXianZhunBei" context="neeq_duration_T-1"/>
    <Item id="00008399" ccId="1050656356" eleName="YingYuGongJiMiBuKuiSunDaoZhiDeBianDongYiBanFengXianZhunBei" context="neeq_duration_T-1"/>
    <Item id="00008400" ccId="2287232832" eleName="QiTaSuoYouZheQuanYiNeiBuJieZhuanDaoZhiDeBianDongYiBanFengXianZhunBei" context="neeq_duration_T-1"/>
    <Item id="00008401" ccId="3284365476" eleName="ZhuanXiangChuBeiDeBianDongYiBanFengXianZhunBei" context="neeq_duration_T-1"/>
    <Item id="00008402" ccId="885062751" eleName="BenQiTiQuDaoZhiDeBianDongYiBanFengXianZhunBei" context="neeq_duration_T-1"/>
    <Item id="00008403" ccId="3893137809" eleName="BenQiShiYongDaoZhiDeBianDongYiBanFengXianZhunBei" context="neeq_duration_T-1"/>
    <Item id="00008404" ccId="1913964765" eleName="QiTaZengJianBianDongJinEYiBanFengXianZhunBei" context="neeq_duration_T-1"/>
    <Item id="00008405" ccId="1466542240" eleName="TongYiKongZhiXiaQiYeHeBingDaoZhiDeBianGengWeiFenPeiLiRun" context="neeq_duration_T-1"/>
    <Item id="00008406" ccId="2821371703" eleName="SuoYouZheTouRuZiBenDaoZhiDeBianDongWeiFenPeiLiRun" context="neeq_duration_T-1"/>
    <Item id="00008407" ccId="3847877415" eleName="QiTaQuanYiGongJuChiYouZheTouRuZiBenDaoZhiDeBianDongWeiFenPeiLiRun" context="neeq_duration_T-1"/>
    <Item id="00008408" ccId="1932400564" eleName="TiQuYiBanFengXianZhunBeiDaoZhiDeBianDongWeiFenPeiLiRun" context="neeq_duration_T-1"/>
    <Item id="00008409" ccId="3368084962" eleName="QiTaZengJianBianDongJinEWeiFenPeiLiRun" context="neeq_duration_T-1"/>
    <Item id="00008410" ccId="4097191898" eleName="TongYiKongZhiXiaQiYeHeBingDaoZhiDeBianGengShaoShuGuDongQuanYi" context="neeq_duration_T-1"/>
    <Item id="00008411" ccId="3191007794" eleName="SuoYouZheTouRuZiBenDaoZhiDeBianDongShaoShuGuDongQuanYi" context="neeq_duration_T-1"/>
    <Item id="00008412" ccId="3428369720" eleName="QiTaQuanYiGongJuChiYouZheTouRuZiBenDaoZhiDeBianDongShaoShuGuDongQuanYi" context="neeq_duration_T-1"/>
    <Item id="00008413" ccId="3448170872" eleName="TiQuYiBanFengXianZhunBeiDaoZhiDeBianDongShaoShuGuDongQuanYi" context="neeq_duration_T-1"/>
    <Item id="00008414" ccId="3216368817" eleName="QiTaZengJianBianDongJinEShaoShuGuDongQuanYi" context="neeq_duration_T-1"/>
    <Item id="00008415" ccId="2752763293" eleName="TongYiKongZhiXiaQiYeHeBingDaoZhiDeBianGengSuoYouZheQuanYi" context="neeq_duration_T-1"/>
    <Item id="00008416" ccId="3154553433" eleName="SuoYouZheTouRuZiBenDaoZhiDeBianDongSuoYouZheQuanYi" context="neeq_duration_T-1"/>
    <Item id="00008417" ccId="3099652145" eleName="QiTaQuanYiGongJuChiYouZheTouRuZiBenDaoZhiDeBianDongSuoYouZheQuanYi" context="neeq_duration_T-1"/>
    <Item id="00008418" ccId="1785539241" eleName="TiQuYiBanFengXianZhunBeiDaoZhiDeBianDongSuoYouZheQuanYi" context="neeq_duration_T-1"/>
    <Item id="00008419" ccId="1661811533" eleName="QiTaZengJianBianDongJinESuoYouZheQuanYi" context="neeq_duration_T-1"/>
    <Item id="00008420" ccId="1610094025" eleName="TiQuYiBanFengXianZhunBeiDaoZhiDeBianDongShiShouZiBenHuoGuBen" context="neeq_duration_T-1"/>
    <Item id="00008421" ccId="538018633" eleName="TiQuYiBanFengXianZhunBeiDaoZhiDeBianDongZiBenGongJi" context="neeq_duration_T-1"/>
    <Item id="00008422" ccId="1626351745" eleName="TiQuYiBanFengXianZhunBeiDaoZhiDeBianDongKuCunGu" context="neeq_duration_T-1"/>
    <Item id="00008526" ccId="3976469373" eleName="SuoYouZheTouRuZiBenDaoZhiDeBianDongYingYuGongJi" context="neeq_duration_T-1"/>
    <Item id="00008527" ccId="1805194379" eleName="SuoYouZheTouRuZiBenDaoZhiDeBianDongYingYuGongJi" context="neeq_duration_T"/>
    <Item id="00009077" ccId="1882981176" eleName="GongSiFaDingDaiBiaoRen" context="neeq_duration_T"/>
    <Item id="00009078" ccId="3123645786" eleName="ZhuGuanKuaiJiGongZuoFuZeRen" context="neeq_duration_T"/>
    <Item id="00009079" ccId="3889662845" eleName="KuaiJiJiGouFuZeRen" context="neeq_duration_T"/>
    <Item id="00009082" ccId="250931565" eleName="SuoYouZheTouRuZiBenDaoZhiDeBianDongShiShouZiBenHuoGuBen" context="neeq_duration_T-1"/>
    <Item id="00009083" ccId="835038987" eleName="QiTaQuanYiGongJuChiYouZheTouRuZiBenDaoZhiDeBianDongShiShouZiBenHuoGuBen" context="neeq_duration_T-1"/>
    <Item id="00009084" ccId="866720882" eleName="QiTaZengJianBianDongJinEShiShouZiBenHuoGuBen" context="neeq_duration_T-1"/>
    <Item id="00009086"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s>
</map:XbrlMapping>
</file>

<file path=customXml/item2.xml><?xml version="1.0" encoding="utf-8"?>
<info:root xmlns:info="http://wwww.hallomagic.com/xbrl/info" Version="1.0.0.2" ReportCode="GB0101" ReportType="Temp">
  <info:ZhengQuanDaiMa>600104</info:ZhengQuanDaiMa>
  <info:ZhengQuanJianChen>武当山</info:ZhengQuanJianChen>
  <info:ZhuBanQuanShang>申万宏源</info:ZhuBanQuanShang>
  <info:GongGaoRiQi>2016-02-19T00:00:00</info:GongGaoRiQi>
  <info:GongGaoBianHao/>
  <info:GongGaoMingChen>年度报告</info:GongGaoMingChen>
  <info:GongGaoRen/>
  <info:GongGaoNianDu>2015</info:GongGaoNianDu>
</info:root>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consistency:xbrlConsistency xmlns:consistency="http://wwww.hallomagic.com/xbrl/consistency">
  <ccConsistency/>
  <ccConsistency xmlns="consistency">
    <ccSign_NameOfReportingEntityOrOtherMeansOfIdentificationneeq_duration_T/>
    <ccSign_ZhengQuanJianChenneeq_duration_T/>
    <ccSign_ZhengQuanDaiManeeq_duration_T/>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5.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6.xml><?xml version="1.0" encoding="utf-8"?>
<check:root xmlns:check="http://wwww.hallomagic.com/xbrl/check">
  <Existence element="NameOfReportingEntityOrOtherMeansOfIdentification"/>
  <Existence element="BaoGaoMingCheng"/>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7.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8.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4B601-4789-49FB-805E-2BC93C15FEEC}">
  <ds:schemaRefs>
    <ds:schemaRef ds:uri="http://wwww.hallomagic.com/xbrl/mapping"/>
  </ds:schemaRefs>
</ds:datastoreItem>
</file>

<file path=customXml/itemProps2.xml><?xml version="1.0" encoding="utf-8"?>
<ds:datastoreItem xmlns:ds="http://schemas.openxmlformats.org/officeDocument/2006/customXml" ds:itemID="{899E956D-8A41-4FBE-A3A3-095E75D747F3}">
  <ds:schemaRefs>
    <ds:schemaRef ds:uri="http://wwww.hallomagic.com/xbrl/info"/>
  </ds:schemaRefs>
</ds:datastoreItem>
</file>

<file path=customXml/itemProps3.xml><?xml version="1.0" encoding="utf-8"?>
<ds:datastoreItem xmlns:ds="http://schemas.openxmlformats.org/officeDocument/2006/customXml" ds:itemID="{BD5DCF83-E2B8-4B18-A607-C8D3BD1AFE90}">
  <ds:schemaRefs>
    <ds:schemaRef ds:uri="http://wwww.hallomagic.com/xbrl/bookmark"/>
  </ds:schemaRefs>
</ds:datastoreItem>
</file>

<file path=customXml/itemProps4.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5.xml><?xml version="1.0" encoding="utf-8"?>
<ds:datastoreItem xmlns:ds="http://schemas.openxmlformats.org/officeDocument/2006/customXml" ds:itemID="{AB91542C-E54C-4B2F-84A3-E16131AC7132}">
  <ds:schemaRefs>
    <ds:schemaRef ds:uri="http://wwww.hallomagic.com/xbrl/template"/>
  </ds:schemaRefs>
</ds:datastoreItem>
</file>

<file path=customXml/itemProps6.xml><?xml version="1.0" encoding="utf-8"?>
<ds:datastoreItem xmlns:ds="http://schemas.openxmlformats.org/officeDocument/2006/customXml" ds:itemID="{42C04F0C-8127-4669-89A7-CD960ECBBC51}">
  <ds:schemaRefs>
    <ds:schemaRef ds:uri="http://wwww.hallomagic.com/xbrl/check"/>
  </ds:schemaRefs>
</ds:datastoreItem>
</file>

<file path=customXml/itemProps7.xml><?xml version="1.0" encoding="utf-8"?>
<ds:datastoreItem xmlns:ds="http://schemas.openxmlformats.org/officeDocument/2006/customXml" ds:itemID="{0858ECE0-201E-4AE6-8AFE-5DE738F5AF45}">
  <ds:schemaRefs>
    <ds:schemaRef ds:uri="http://wwww.hallomagic.com/xbrl/rule"/>
  </ds:schemaRefs>
</ds:datastoreItem>
</file>

<file path=customXml/itemProps8.xml><?xml version="1.0" encoding="utf-8"?>
<ds:datastoreItem xmlns:ds="http://schemas.openxmlformats.org/officeDocument/2006/customXml" ds:itemID="{F9591AA3-5700-447C-9832-FAF930A80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2</TotalTime>
  <Pages>4</Pages>
  <Words>4020</Words>
  <Characters>22920</Characters>
  <Application>Microsoft Office Word</Application>
  <DocSecurity>0</DocSecurity>
  <Lines>191</Lines>
  <Paragraphs>53</Paragraphs>
  <ScaleCrop>false</ScaleCrop>
  <Company/>
  <LinksUpToDate>false</LinksUpToDate>
  <CharactersWithSpaces>26887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李萌</cp:lastModifiedBy>
  <cp:revision>2</cp:revision>
  <cp:lastPrinted>2014-12-25T01:29:00Z</cp:lastPrinted>
  <dcterms:created xsi:type="dcterms:W3CDTF">2016-02-19T09:16:00Z</dcterms:created>
  <dcterms:modified xsi:type="dcterms:W3CDTF">2016-09-23T06:32:00Z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